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AE7" w:rsidRDefault="00760AE7" w:rsidP="00760AE7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Documents pour les réponses</w:t>
      </w:r>
      <w:r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ab/>
      </w:r>
    </w:p>
    <w:p w:rsidR="00760AE7" w:rsidRDefault="00760AE7" w:rsidP="00760AE7"/>
    <w:p w:rsidR="00760AE7" w:rsidRDefault="00760AE7" w:rsidP="00760AE7">
      <w:pPr>
        <w:jc w:val="right"/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  <w:bdr w:val="single" w:sz="4" w:space="0" w:color="auto"/>
        </w:rPr>
        <w:t>Nom : ............................</w:t>
      </w:r>
    </w:p>
    <w:p w:rsidR="00760AE7" w:rsidRDefault="00760AE7" w:rsidP="00760AE7"/>
    <w:p w:rsidR="00760AE7" w:rsidRDefault="00760AE7" w:rsidP="00760AE7">
      <w:pPr>
        <w:pStyle w:val="Titre1"/>
      </w:pPr>
      <w:r>
        <w:t>Étude technologique</w:t>
      </w:r>
    </w:p>
    <w:p w:rsidR="00760AE7" w:rsidRDefault="00760AE7" w:rsidP="00760AE7">
      <w:pPr>
        <w:pStyle w:val="Titre2"/>
      </w:pPr>
      <w:r>
        <w:t>Lecture du dessin et identification</w:t>
      </w:r>
    </w:p>
    <w:p w:rsidR="00760AE7" w:rsidRDefault="00760AE7" w:rsidP="00760AE7">
      <w:pPr>
        <w:rPr>
          <w:bCs/>
        </w:rPr>
      </w:pPr>
      <w:r>
        <w:rPr>
          <w:sz w:val="24"/>
        </w:rPr>
        <w:sym w:font="Wingdings" w:char="F03F"/>
      </w:r>
      <w:r>
        <w:rPr>
          <w:b/>
          <w:sz w:val="24"/>
        </w:rPr>
        <w:t xml:space="preserve">11 </w:t>
      </w: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760AE7" w:rsidRDefault="00760AE7" w:rsidP="00760AE7">
      <w:pPr>
        <w:rPr>
          <w:bCs/>
        </w:rPr>
      </w:pPr>
    </w:p>
    <w:p w:rsidR="00760AE7" w:rsidRDefault="00760AE7" w:rsidP="00760AE7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760AE7" w:rsidRDefault="00760AE7" w:rsidP="00760AE7">
      <w:pPr>
        <w:rPr>
          <w:bCs/>
        </w:rPr>
      </w:pPr>
    </w:p>
    <w:p w:rsidR="00760AE7" w:rsidRDefault="00760AE7" w:rsidP="00760AE7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760AE7" w:rsidRDefault="00760AE7" w:rsidP="00760AE7"/>
    <w:p w:rsidR="00760AE7" w:rsidRDefault="00760AE7" w:rsidP="00760AE7">
      <w:pPr>
        <w:rPr>
          <w:sz w:val="24"/>
        </w:rPr>
      </w:pPr>
    </w:p>
    <w:p w:rsidR="00760AE7" w:rsidRDefault="00760AE7" w:rsidP="00760AE7">
      <w:r>
        <w:rPr>
          <w:sz w:val="24"/>
        </w:rPr>
        <w:sym w:font="Wingdings" w:char="F03F"/>
      </w:r>
      <w:r>
        <w:rPr>
          <w:b/>
          <w:sz w:val="24"/>
        </w:rPr>
        <w:t xml:space="preserve">12 </w:t>
      </w:r>
      <w:r>
        <w:t>.......................................................................................................................................................................................</w:t>
      </w:r>
    </w:p>
    <w:p w:rsidR="00760AE7" w:rsidRDefault="00760AE7" w:rsidP="00760AE7"/>
    <w:p w:rsidR="00760AE7" w:rsidRDefault="00760AE7" w:rsidP="00760AE7"/>
    <w:p w:rsidR="00760AE7" w:rsidRDefault="00760AE7" w:rsidP="00760AE7">
      <w:pPr>
        <w:rPr>
          <w:b/>
          <w:sz w:val="24"/>
        </w:rPr>
      </w:pPr>
      <w:r>
        <w:rPr>
          <w:sz w:val="24"/>
        </w:rPr>
        <w:sym w:font="Wingdings" w:char="F03F"/>
      </w:r>
      <w:r>
        <w:rPr>
          <w:b/>
          <w:sz w:val="24"/>
        </w:rPr>
        <w:t xml:space="preserve">13 </w:t>
      </w:r>
    </w:p>
    <w:p w:rsidR="00760AE7" w:rsidRDefault="00760AE7" w:rsidP="00760AE7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760AE7" w:rsidRDefault="00760AE7" w:rsidP="00760AE7">
      <w:pPr>
        <w:rPr>
          <w:bCs/>
        </w:rPr>
      </w:pPr>
    </w:p>
    <w:p w:rsidR="00760AE7" w:rsidRDefault="00760AE7" w:rsidP="00760AE7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760AE7" w:rsidRDefault="00760AE7" w:rsidP="00760AE7">
      <w:pPr>
        <w:rPr>
          <w:bCs/>
        </w:rPr>
      </w:pPr>
    </w:p>
    <w:p w:rsidR="00760AE7" w:rsidRDefault="00760AE7" w:rsidP="00760AE7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760AE7" w:rsidRDefault="00760AE7" w:rsidP="00760AE7"/>
    <w:p w:rsidR="00760AE7" w:rsidRDefault="00760AE7" w:rsidP="00760AE7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760AE7" w:rsidRDefault="00760AE7" w:rsidP="00760AE7">
      <w:pPr>
        <w:rPr>
          <w:bCs/>
        </w:rPr>
      </w:pPr>
    </w:p>
    <w:p w:rsidR="00760AE7" w:rsidRDefault="00760AE7" w:rsidP="00760AE7">
      <w:pPr>
        <w:rPr>
          <w:b/>
          <w:sz w:val="24"/>
        </w:rPr>
      </w:pPr>
      <w:r>
        <w:rPr>
          <w:sz w:val="24"/>
        </w:rPr>
        <w:sym w:font="Wingdings" w:char="F03F"/>
      </w:r>
      <w:r>
        <w:rPr>
          <w:b/>
          <w:sz w:val="24"/>
        </w:rPr>
        <w:t xml:space="preserve">14 </w:t>
      </w:r>
    </w:p>
    <w:p w:rsidR="00760AE7" w:rsidRDefault="00760AE7" w:rsidP="00760AE7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760AE7" w:rsidRDefault="00760AE7" w:rsidP="00760AE7">
      <w:pPr>
        <w:rPr>
          <w:bCs/>
        </w:rPr>
      </w:pPr>
    </w:p>
    <w:p w:rsidR="00760AE7" w:rsidRDefault="00760AE7" w:rsidP="00760AE7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760AE7" w:rsidRDefault="00760AE7" w:rsidP="00760AE7">
      <w:pPr>
        <w:rPr>
          <w:bCs/>
        </w:rPr>
      </w:pPr>
    </w:p>
    <w:p w:rsidR="00760AE7" w:rsidRDefault="00760AE7" w:rsidP="00760AE7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760AE7" w:rsidRDefault="00760AE7" w:rsidP="00760AE7">
      <w:pPr>
        <w:rPr>
          <w:sz w:val="24"/>
        </w:rPr>
      </w:pPr>
    </w:p>
    <w:p w:rsidR="00760AE7" w:rsidRDefault="00760AE7" w:rsidP="00760AE7">
      <w:pPr>
        <w:rPr>
          <w:b/>
          <w:sz w:val="24"/>
        </w:rPr>
      </w:pPr>
      <w:r>
        <w:rPr>
          <w:sz w:val="24"/>
        </w:rPr>
        <w:sym w:font="Wingdings" w:char="F03F"/>
      </w:r>
      <w:r>
        <w:rPr>
          <w:b/>
          <w:sz w:val="24"/>
        </w:rPr>
        <w:t>15</w:t>
      </w:r>
    </w:p>
    <w:p w:rsidR="00760AE7" w:rsidRDefault="00760AE7" w:rsidP="00760AE7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760AE7" w:rsidRDefault="00760AE7" w:rsidP="00760AE7"/>
    <w:p w:rsidR="00760AE7" w:rsidRDefault="00760AE7" w:rsidP="00760AE7">
      <w:pPr>
        <w:rPr>
          <w:b/>
          <w:sz w:val="24"/>
        </w:rPr>
      </w:pPr>
      <w:r>
        <w:rPr>
          <w:sz w:val="24"/>
        </w:rPr>
        <w:sym w:font="Wingdings" w:char="F03F"/>
      </w:r>
      <w:r>
        <w:rPr>
          <w:b/>
          <w:sz w:val="24"/>
        </w:rPr>
        <w:t xml:space="preserve">16 </w:t>
      </w:r>
    </w:p>
    <w:p w:rsidR="00760AE7" w:rsidRDefault="00760AE7" w:rsidP="00760AE7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760AE7" w:rsidRDefault="00760AE7" w:rsidP="00760AE7">
      <w:pPr>
        <w:rPr>
          <w:bCs/>
        </w:rPr>
      </w:pPr>
    </w:p>
    <w:p w:rsidR="00760AE7" w:rsidRDefault="00760AE7" w:rsidP="00760AE7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760AE7" w:rsidRDefault="00760AE7" w:rsidP="00760AE7">
      <w:pPr>
        <w:rPr>
          <w:bCs/>
        </w:rPr>
      </w:pPr>
    </w:p>
    <w:p w:rsidR="00760AE7" w:rsidRDefault="00760AE7" w:rsidP="00760AE7"/>
    <w:p w:rsidR="00760AE7" w:rsidRDefault="00760AE7" w:rsidP="00760AE7"/>
    <w:p w:rsidR="00760AE7" w:rsidRDefault="00760AE7" w:rsidP="00760AE7"/>
    <w:p w:rsidR="00760AE7" w:rsidRDefault="00760AE7" w:rsidP="00760AE7"/>
    <w:p w:rsidR="00760AE7" w:rsidRDefault="00760AE7" w:rsidP="00760AE7"/>
    <w:p w:rsidR="00760AE7" w:rsidRDefault="00760AE7" w:rsidP="00760AE7"/>
    <w:p w:rsidR="00760AE7" w:rsidRDefault="00760AE7" w:rsidP="00760AE7">
      <w:pPr>
        <w:sectPr w:rsidR="00760AE7" w:rsidSect="00DE73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760AE7" w:rsidRDefault="00760AE7" w:rsidP="00760AE7">
      <w:pPr>
        <w:rPr>
          <w:b/>
          <w:sz w:val="24"/>
        </w:rPr>
      </w:pPr>
      <w:r>
        <w:rPr>
          <w:sz w:val="24"/>
        </w:rPr>
        <w:lastRenderedPageBreak/>
        <w:sym w:font="Wingdings" w:char="F03F"/>
      </w:r>
      <w:r>
        <w:rPr>
          <w:b/>
          <w:sz w:val="24"/>
        </w:rPr>
        <w:t xml:space="preserve">17 </w:t>
      </w:r>
    </w:p>
    <w:p w:rsidR="0011392A" w:rsidRDefault="0011392A" w:rsidP="0011392A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11392A" w:rsidRDefault="0011392A" w:rsidP="0011392A">
      <w:pPr>
        <w:rPr>
          <w:bCs/>
        </w:rPr>
      </w:pPr>
    </w:p>
    <w:p w:rsidR="0011392A" w:rsidRDefault="0011392A" w:rsidP="0011392A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11392A" w:rsidRDefault="0011392A" w:rsidP="0011392A">
      <w:pPr>
        <w:rPr>
          <w:bCs/>
        </w:rPr>
      </w:pPr>
    </w:p>
    <w:p w:rsidR="0011392A" w:rsidRDefault="0011392A" w:rsidP="0011392A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760AE7" w:rsidRDefault="00760AE7" w:rsidP="00760AE7"/>
    <w:p w:rsidR="00760AE7" w:rsidRDefault="00760AE7" w:rsidP="00760AE7">
      <w:pPr>
        <w:rPr>
          <w:b/>
          <w:sz w:val="24"/>
        </w:rPr>
      </w:pPr>
      <w:r>
        <w:rPr>
          <w:sz w:val="24"/>
        </w:rPr>
        <w:sym w:font="Wingdings" w:char="F03F"/>
      </w:r>
      <w:r>
        <w:rPr>
          <w:b/>
          <w:sz w:val="24"/>
        </w:rPr>
        <w:t>18</w:t>
      </w:r>
    </w:p>
    <w:p w:rsidR="0011392A" w:rsidRDefault="0011392A" w:rsidP="0011392A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11392A" w:rsidRDefault="0011392A" w:rsidP="0011392A">
      <w:pPr>
        <w:rPr>
          <w:bCs/>
        </w:rPr>
      </w:pPr>
    </w:p>
    <w:p w:rsidR="0011392A" w:rsidRDefault="0011392A" w:rsidP="0011392A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11392A" w:rsidRDefault="0011392A" w:rsidP="0011392A">
      <w:pPr>
        <w:rPr>
          <w:bCs/>
        </w:rPr>
      </w:pPr>
    </w:p>
    <w:p w:rsidR="0011392A" w:rsidRDefault="0011392A" w:rsidP="0011392A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760AE7" w:rsidRDefault="00760AE7" w:rsidP="00760AE7"/>
    <w:p w:rsidR="00760AE7" w:rsidRDefault="00760AE7" w:rsidP="00760AE7">
      <w:pPr>
        <w:rPr>
          <w:b/>
          <w:sz w:val="24"/>
        </w:rPr>
      </w:pPr>
      <w:r>
        <w:rPr>
          <w:sz w:val="24"/>
        </w:rPr>
        <w:sym w:font="Wingdings" w:char="F03F"/>
      </w:r>
      <w:r>
        <w:rPr>
          <w:b/>
          <w:sz w:val="24"/>
        </w:rPr>
        <w:t xml:space="preserve">19 </w:t>
      </w:r>
    </w:p>
    <w:p w:rsidR="0011392A" w:rsidRDefault="0011392A" w:rsidP="0011392A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11392A" w:rsidRDefault="0011392A" w:rsidP="0011392A">
      <w:pPr>
        <w:rPr>
          <w:bCs/>
        </w:rPr>
      </w:pPr>
    </w:p>
    <w:p w:rsidR="0011392A" w:rsidRDefault="0011392A" w:rsidP="0011392A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11392A" w:rsidRDefault="0011392A" w:rsidP="0011392A">
      <w:pPr>
        <w:rPr>
          <w:bCs/>
        </w:rPr>
      </w:pPr>
    </w:p>
    <w:p w:rsidR="0011392A" w:rsidRDefault="0011392A" w:rsidP="0011392A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11392A" w:rsidRDefault="0011392A" w:rsidP="00760AE7"/>
    <w:p w:rsidR="00760AE7" w:rsidRDefault="00760AE7" w:rsidP="0011392A">
      <w:pPr>
        <w:pStyle w:val="Titre2"/>
      </w:pPr>
      <w:r>
        <w:t>Étude du dispositif hydraulique de réglage de l'inclinaison des pales</w:t>
      </w:r>
    </w:p>
    <w:p w:rsidR="0011392A" w:rsidRPr="0011392A" w:rsidRDefault="0011392A" w:rsidP="0011392A"/>
    <w:p w:rsidR="00760AE7" w:rsidRDefault="00760AE7" w:rsidP="00760AE7">
      <w:pPr>
        <w:rPr>
          <w:b/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34.35pt;margin-top:7.05pt;width:54pt;height:18pt;z-index:251665408;mso-wrap-edited:f" wrapcoords="-300 0 -300 21600 21900 21600 21900 0 -300 0">
            <v:textbox>
              <w:txbxContent>
                <w:p w:rsidR="00760AE7" w:rsidRDefault="00760AE7" w:rsidP="00760AE7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sens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73.35pt;margin-top:7.05pt;width:54pt;height:18pt;z-index:251664384;mso-wrap-edited:f" wrapcoords="-300 0 -300 21600 21900 21600 21900 0 -300 0">
            <v:textbox>
              <w:txbxContent>
                <w:p w:rsidR="00760AE7" w:rsidRDefault="00760AE7" w:rsidP="00760AE7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sens 2</w:t>
                  </w:r>
                </w:p>
              </w:txbxContent>
            </v:textbox>
          </v:shape>
        </w:pict>
      </w:r>
      <w:r>
        <w:rPr>
          <w:sz w:val="24"/>
        </w:rPr>
        <w:sym w:font="Wingdings" w:char="F03F"/>
      </w:r>
      <w:r>
        <w:rPr>
          <w:b/>
          <w:sz w:val="24"/>
        </w:rPr>
        <w:t xml:space="preserve">21 </w:t>
      </w:r>
    </w:p>
    <w:p w:rsidR="00760AE7" w:rsidRDefault="00760AE7" w:rsidP="00760AE7">
      <w:pPr>
        <w:rPr>
          <w:b/>
          <w:sz w:val="24"/>
        </w:rPr>
      </w:pPr>
    </w:p>
    <w:p w:rsidR="00760AE7" w:rsidRDefault="00760AE7" w:rsidP="00760AE7">
      <w:r>
        <w:rPr>
          <w:noProof/>
        </w:rPr>
        <w:pict>
          <v:line id="_x0000_s1027" style="position:absolute;z-index:251661312" from="334.35pt,6.05pt" to="388.35pt,6.05pt" strokeweight="1.5pt">
            <v:stroke startarrow="block"/>
            <w10:wrap type="topAndBottom"/>
          </v:line>
        </w:pict>
      </w:r>
      <w:r>
        <w:rPr>
          <w:noProof/>
        </w:rPr>
        <w:pict>
          <v:line id="_x0000_s1026" style="position:absolute;z-index:251660288" from="73.35pt,6.05pt" to="127.35pt,6.05pt" strokeweight="1.5pt">
            <v:stroke endarrow="block"/>
            <w10:wrap type="topAndBottom"/>
          </v:line>
        </w:pict>
      </w:r>
      <w:r>
        <w:rPr>
          <w:noProof/>
        </w:rPr>
        <w:pict>
          <v:rect id="_x0000_s1029" style="position:absolute;margin-left:28.35pt;margin-top:60.05pt;width:135pt;height:54pt;z-index:251663360;mso-wrap-edited:f" wrapcoords="-120 0 -120 21600 21720 21600 21720 0 -120 0" stroked="f"/>
        </w:pict>
      </w:r>
      <w:r>
        <w:rPr>
          <w:noProof/>
        </w:rPr>
        <w:pict>
          <v:rect id="_x0000_s1028" style="position:absolute;margin-left:280.35pt;margin-top:60.05pt;width:135pt;height:54pt;z-index:251662336;mso-wrap-edited:f" wrapcoords="-120 0 -120 21600 21720 21600 21720 0 -120 0" stroked="f"/>
        </w:pict>
      </w:r>
      <w:r>
        <w:rPr>
          <w:noProof/>
          <w:lang w:eastAsia="fr-FR"/>
        </w:rPr>
        <w:drawing>
          <wp:inline distT="0" distB="0" distL="0" distR="0">
            <wp:extent cx="3220720" cy="26670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220720" cy="266700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E7" w:rsidRDefault="00760AE7" w:rsidP="00760AE7"/>
    <w:p w:rsidR="0011392A" w:rsidRDefault="0011392A" w:rsidP="00760AE7"/>
    <w:p w:rsidR="0011392A" w:rsidRDefault="0011392A" w:rsidP="00760AE7">
      <w:pPr>
        <w:sectPr w:rsidR="0011392A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760AE7" w:rsidRDefault="00760AE7" w:rsidP="00760AE7">
      <w:pPr>
        <w:rPr>
          <w:b/>
          <w:sz w:val="24"/>
        </w:rPr>
      </w:pPr>
      <w:r>
        <w:rPr>
          <w:sz w:val="24"/>
        </w:rPr>
        <w:sym w:font="Wingdings" w:char="F03F"/>
      </w:r>
      <w:r>
        <w:rPr>
          <w:b/>
          <w:sz w:val="24"/>
        </w:rPr>
        <w:t xml:space="preserve">22 </w:t>
      </w:r>
    </w:p>
    <w:p w:rsidR="00760AE7" w:rsidRDefault="00760AE7" w:rsidP="00760AE7">
      <w:pPr>
        <w:rPr>
          <w:b/>
          <w:sz w:val="24"/>
        </w:rPr>
      </w:pPr>
    </w:p>
    <w:p w:rsidR="0011392A" w:rsidRDefault="0011392A" w:rsidP="0011392A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11392A" w:rsidRDefault="0011392A" w:rsidP="0011392A">
      <w:pPr>
        <w:rPr>
          <w:bCs/>
        </w:rPr>
      </w:pPr>
    </w:p>
    <w:p w:rsidR="00760AE7" w:rsidRDefault="00760AE7" w:rsidP="00760AE7">
      <w:pPr>
        <w:rPr>
          <w:b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4932045</wp:posOffset>
            </wp:positionH>
            <wp:positionV relativeFrom="paragraph">
              <wp:posOffset>88900</wp:posOffset>
            </wp:positionV>
            <wp:extent cx="1600200" cy="1454785"/>
            <wp:effectExtent l="19050" t="0" r="0" b="0"/>
            <wp:wrapNone/>
            <wp:docPr id="8" name="Image 8" descr="..\..\Brouillon\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\..\Brouillon\11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0AE7" w:rsidRDefault="00760AE7" w:rsidP="00760AE7">
      <w:pPr>
        <w:rPr>
          <w:b/>
          <w:sz w:val="24"/>
        </w:rPr>
      </w:pPr>
    </w:p>
    <w:p w:rsidR="00760AE7" w:rsidRDefault="00760AE7" w:rsidP="00760AE7">
      <w:pPr>
        <w:jc w:val="center"/>
        <w:rPr>
          <w:b/>
          <w:sz w:val="24"/>
        </w:rPr>
      </w:pPr>
      <w:r>
        <w:rPr>
          <w:noProof/>
          <w:lang w:eastAsia="fr-FR"/>
        </w:rPr>
        <w:drawing>
          <wp:inline distT="0" distB="0" distL="0" distR="0">
            <wp:extent cx="4815840" cy="2854960"/>
            <wp:effectExtent l="19050" t="0" r="3810" b="0"/>
            <wp:docPr id="3" name="Image 3" descr="..\..\Brouillon\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..\Brouillon\0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14868" r="25482" b="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1569720" cy="1732280"/>
            <wp:effectExtent l="19050" t="0" r="0" b="0"/>
            <wp:docPr id="4" name="Image 4" descr="..\..\Brouillon\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..\Brouillon\10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E7" w:rsidRDefault="00760AE7" w:rsidP="00760AE7">
      <w:pPr>
        <w:rPr>
          <w:b/>
          <w:sz w:val="24"/>
        </w:rPr>
      </w:pPr>
    </w:p>
    <w:p w:rsidR="00760AE7" w:rsidRDefault="00760AE7" w:rsidP="00760AE7">
      <w:pPr>
        <w:pStyle w:val="Notedebasdepage"/>
      </w:pPr>
    </w:p>
    <w:p w:rsidR="00760AE7" w:rsidRDefault="00760AE7" w:rsidP="00760AE7">
      <w:pPr>
        <w:rPr>
          <w:b/>
          <w:sz w:val="24"/>
        </w:rPr>
      </w:pPr>
      <w:r>
        <w:rPr>
          <w:sz w:val="24"/>
        </w:rPr>
        <w:sym w:font="Wingdings" w:char="F03F"/>
      </w:r>
      <w:r>
        <w:rPr>
          <w:b/>
          <w:sz w:val="24"/>
        </w:rPr>
        <w:t xml:space="preserve">23 </w:t>
      </w:r>
    </w:p>
    <w:p w:rsidR="0011392A" w:rsidRDefault="0011392A" w:rsidP="00760AE7">
      <w:pPr>
        <w:rPr>
          <w:b/>
          <w:sz w:val="24"/>
        </w:rPr>
      </w:pPr>
    </w:p>
    <w:p w:rsidR="0011392A" w:rsidRDefault="0011392A" w:rsidP="0011392A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11392A" w:rsidRDefault="0011392A" w:rsidP="0011392A">
      <w:pPr>
        <w:rPr>
          <w:bCs/>
        </w:rPr>
      </w:pPr>
    </w:p>
    <w:p w:rsidR="00760AE7" w:rsidRDefault="00760AE7" w:rsidP="00760AE7"/>
    <w:p w:rsidR="00760AE7" w:rsidRDefault="00760AE7" w:rsidP="00760AE7">
      <w:pPr>
        <w:jc w:val="center"/>
      </w:pPr>
    </w:p>
    <w:p w:rsidR="00760AE7" w:rsidRDefault="00760AE7" w:rsidP="00760AE7">
      <w:pPr>
        <w:jc w:val="center"/>
        <w:rPr>
          <w:b/>
          <w:sz w:val="24"/>
        </w:rPr>
      </w:pPr>
      <w:r>
        <w:rPr>
          <w:noProof/>
          <w:lang w:eastAsia="fr-FR"/>
        </w:rPr>
        <w:drawing>
          <wp:inline distT="0" distB="0" distL="0" distR="0">
            <wp:extent cx="4815840" cy="2854960"/>
            <wp:effectExtent l="19050" t="0" r="3810" b="0"/>
            <wp:docPr id="5" name="Image 5" descr="..\..\Brouillon\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..\Brouillon\0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14868" r="25482" b="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1569720" cy="1732280"/>
            <wp:effectExtent l="19050" t="0" r="0" b="0"/>
            <wp:docPr id="6" name="Image 6" descr="..\..\Brouillon\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..\Brouillon\10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E7" w:rsidRDefault="00760AE7" w:rsidP="00760AE7">
      <w:pPr>
        <w:rPr>
          <w:b/>
          <w:sz w:val="24"/>
        </w:rPr>
      </w:pPr>
    </w:p>
    <w:p w:rsidR="00760AE7" w:rsidRDefault="00760AE7" w:rsidP="00760AE7"/>
    <w:p w:rsidR="00760AE7" w:rsidRDefault="00760AE7" w:rsidP="00760AE7">
      <w:pPr>
        <w:jc w:val="center"/>
      </w:pPr>
    </w:p>
    <w:p w:rsidR="0011392A" w:rsidRDefault="0011392A" w:rsidP="0011392A">
      <w:pPr>
        <w:sectPr w:rsidR="0011392A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760AE7" w:rsidRDefault="00760AE7" w:rsidP="0011392A">
      <w:pPr>
        <w:pStyle w:val="Titre2"/>
      </w:pPr>
      <w:r>
        <w:t>Étude cinématique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173"/>
        <w:gridCol w:w="5173"/>
      </w:tblGrid>
      <w:tr w:rsidR="00760AE7" w:rsidTr="00301F4C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760AE7" w:rsidRDefault="00760AE7" w:rsidP="00301F4C">
            <w:pPr>
              <w:rPr>
                <w:b/>
                <w:sz w:val="24"/>
              </w:rPr>
            </w:pPr>
            <w:r>
              <w:rPr>
                <w:sz w:val="24"/>
              </w:rPr>
              <w:sym w:font="Wingdings" w:char="F03F"/>
            </w:r>
            <w:r>
              <w:rPr>
                <w:b/>
                <w:sz w:val="24"/>
              </w:rPr>
              <w:t>31</w:t>
            </w:r>
          </w:p>
          <w:p w:rsidR="00760AE7" w:rsidRDefault="00760AE7" w:rsidP="00301F4C">
            <w:pPr>
              <w:rPr>
                <w:b/>
                <w:sz w:val="24"/>
              </w:rPr>
            </w:pPr>
          </w:p>
          <w:p w:rsidR="00760AE7" w:rsidRDefault="00760AE7" w:rsidP="00301F4C">
            <w:pPr>
              <w:rPr>
                <w:b/>
                <w:sz w:val="24"/>
              </w:rPr>
            </w:pPr>
          </w:p>
          <w:p w:rsidR="00760AE7" w:rsidRDefault="00760AE7" w:rsidP="00301F4C">
            <w:pPr>
              <w:rPr>
                <w:b/>
                <w:sz w:val="24"/>
              </w:rPr>
            </w:pPr>
          </w:p>
          <w:p w:rsidR="00760AE7" w:rsidRDefault="00760AE7" w:rsidP="00301F4C">
            <w:pPr>
              <w:rPr>
                <w:b/>
                <w:sz w:val="24"/>
              </w:rPr>
            </w:pPr>
          </w:p>
          <w:p w:rsidR="00760AE7" w:rsidRDefault="00760AE7" w:rsidP="00301F4C">
            <w:pPr>
              <w:rPr>
                <w:b/>
                <w:sz w:val="24"/>
              </w:rPr>
            </w:pPr>
          </w:p>
          <w:p w:rsidR="00760AE7" w:rsidRDefault="00760AE7" w:rsidP="00301F4C">
            <w:pPr>
              <w:rPr>
                <w:b/>
                <w:sz w:val="24"/>
              </w:rPr>
            </w:pPr>
          </w:p>
          <w:p w:rsidR="00760AE7" w:rsidRDefault="00760AE7" w:rsidP="00301F4C">
            <w:pPr>
              <w:rPr>
                <w:sz w:val="24"/>
              </w:rPr>
            </w:pPr>
          </w:p>
        </w:tc>
        <w:tc>
          <w:tcPr>
            <w:tcW w:w="5173" w:type="dxa"/>
          </w:tcPr>
          <w:p w:rsidR="00760AE7" w:rsidRDefault="00760AE7" w:rsidP="00301F4C">
            <w:pPr>
              <w:rPr>
                <w:sz w:val="24"/>
              </w:rPr>
            </w:pPr>
            <w:r>
              <w:rPr>
                <w:sz w:val="24"/>
              </w:rPr>
              <w:sym w:font="Wingdings" w:char="F03F"/>
            </w:r>
            <w:r>
              <w:rPr>
                <w:b/>
                <w:sz w:val="24"/>
              </w:rPr>
              <w:t>32</w:t>
            </w:r>
          </w:p>
        </w:tc>
      </w:tr>
    </w:tbl>
    <w:p w:rsidR="00760AE7" w:rsidRDefault="00760AE7" w:rsidP="00760AE7">
      <w:pPr>
        <w:rPr>
          <w:sz w:val="24"/>
        </w:rPr>
      </w:pPr>
    </w:p>
    <w:p w:rsidR="00760AE7" w:rsidRDefault="00760AE7" w:rsidP="00760AE7"/>
    <w:p w:rsidR="00760AE7" w:rsidRDefault="00760AE7" w:rsidP="00760AE7">
      <w:pPr>
        <w:rPr>
          <w:b/>
          <w:sz w:val="24"/>
        </w:rPr>
      </w:pPr>
      <w:r>
        <w:rPr>
          <w:sz w:val="24"/>
        </w:rPr>
        <w:sym w:font="Wingdings" w:char="F03F"/>
      </w:r>
      <w:r>
        <w:rPr>
          <w:b/>
          <w:sz w:val="24"/>
        </w:rPr>
        <w:t xml:space="preserve">33 </w:t>
      </w:r>
    </w:p>
    <w:p w:rsidR="0011392A" w:rsidRDefault="0011392A" w:rsidP="0011392A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11392A" w:rsidRDefault="0011392A" w:rsidP="0011392A">
      <w:pPr>
        <w:rPr>
          <w:bCs/>
        </w:rPr>
      </w:pPr>
    </w:p>
    <w:p w:rsidR="0011392A" w:rsidRDefault="0011392A" w:rsidP="0011392A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11392A" w:rsidRDefault="0011392A" w:rsidP="0011392A">
      <w:pPr>
        <w:rPr>
          <w:bCs/>
        </w:rPr>
      </w:pPr>
    </w:p>
    <w:p w:rsidR="0011392A" w:rsidRDefault="0011392A" w:rsidP="0011392A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11392A" w:rsidRDefault="0011392A" w:rsidP="00760AE7">
      <w:pPr>
        <w:rPr>
          <w:b/>
          <w:sz w:val="24"/>
        </w:rPr>
      </w:pPr>
    </w:p>
    <w:p w:rsidR="00760AE7" w:rsidRDefault="00760AE7" w:rsidP="00760AE7">
      <w:pPr>
        <w:pStyle w:val="Notedebasdepage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931545</wp:posOffset>
            </wp:positionH>
            <wp:positionV relativeFrom="paragraph">
              <wp:posOffset>66040</wp:posOffset>
            </wp:positionV>
            <wp:extent cx="1022985" cy="1028700"/>
            <wp:effectExtent l="19050" t="0" r="5715" b="0"/>
            <wp:wrapNone/>
            <wp:docPr id="10" name="Image 10" descr="..\..\Brouillon\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\..\Brouillon\08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0AE7" w:rsidRDefault="00760AE7" w:rsidP="00760AE7">
      <w:r>
        <w:rPr>
          <w:sz w:val="24"/>
        </w:rPr>
        <w:sym w:font="Wingdings" w:char="F03F"/>
      </w:r>
      <w:r>
        <w:rPr>
          <w:b/>
          <w:sz w:val="24"/>
        </w:rPr>
        <w:t xml:space="preserve">34 </w:t>
      </w:r>
    </w:p>
    <w:p w:rsidR="00760AE7" w:rsidRDefault="00760AE7" w:rsidP="00760AE7">
      <w:pPr>
        <w:ind w:left="1416"/>
      </w:pPr>
      <w:r>
        <w:tab/>
      </w:r>
      <w:r>
        <w:tab/>
      </w:r>
      <w:r>
        <w:tab/>
      </w:r>
      <w:r>
        <w:tab/>
      </w:r>
    </w:p>
    <w:p w:rsidR="00760AE7" w:rsidRDefault="00760AE7" w:rsidP="00760AE7">
      <w:pPr>
        <w:ind w:left="2832" w:firstLine="708"/>
      </w:pPr>
    </w:p>
    <w:p w:rsidR="00760AE7" w:rsidRDefault="00760AE7" w:rsidP="00760AE7">
      <w:pPr>
        <w:ind w:left="2832" w:firstLine="708"/>
      </w:pPr>
      <w:r>
        <w:t>...............</w:t>
      </w:r>
      <w:r w:rsidR="0011392A">
        <w:t>................</w:t>
      </w:r>
      <w:r>
        <w:t>.............</w:t>
      </w:r>
    </w:p>
    <w:p w:rsidR="00760AE7" w:rsidRDefault="00760AE7" w:rsidP="00760AE7"/>
    <w:p w:rsidR="00760AE7" w:rsidRDefault="00760AE7" w:rsidP="00760AE7">
      <w:pPr>
        <w:rPr>
          <w:sz w:val="24"/>
        </w:rPr>
      </w:pPr>
    </w:p>
    <w:p w:rsidR="00760AE7" w:rsidRDefault="00760AE7" w:rsidP="00760AE7">
      <w:pPr>
        <w:rPr>
          <w:sz w:val="24"/>
        </w:rPr>
      </w:pPr>
    </w:p>
    <w:tbl>
      <w:tblPr>
        <w:tblW w:w="0" w:type="auto"/>
        <w:tblBorders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173"/>
        <w:gridCol w:w="5173"/>
      </w:tblGrid>
      <w:tr w:rsidR="00760AE7" w:rsidTr="00301F4C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760AE7" w:rsidRDefault="00760AE7" w:rsidP="00301F4C">
            <w:pPr>
              <w:rPr>
                <w:b/>
                <w:sz w:val="24"/>
              </w:rPr>
            </w:pPr>
            <w:r>
              <w:rPr>
                <w:sz w:val="24"/>
              </w:rPr>
              <w:sym w:font="Wingdings" w:char="F03F"/>
            </w:r>
            <w:r>
              <w:rPr>
                <w:b/>
                <w:sz w:val="24"/>
              </w:rPr>
              <w:t xml:space="preserve">35 </w:t>
            </w:r>
          </w:p>
          <w:p w:rsidR="00760AE7" w:rsidRDefault="00760AE7" w:rsidP="00301F4C">
            <w:r>
              <w:t>..................................</w:t>
            </w:r>
            <w:r w:rsidR="0011392A">
              <w:t>.......................................</w:t>
            </w:r>
            <w:r>
              <w:t>.......</w:t>
            </w:r>
          </w:p>
          <w:p w:rsidR="00760AE7" w:rsidRDefault="00760AE7" w:rsidP="00301F4C"/>
        </w:tc>
        <w:tc>
          <w:tcPr>
            <w:tcW w:w="5173" w:type="dxa"/>
          </w:tcPr>
          <w:p w:rsidR="00760AE7" w:rsidRDefault="00760AE7" w:rsidP="00301F4C">
            <w:pPr>
              <w:rPr>
                <w:b/>
                <w:sz w:val="24"/>
              </w:rPr>
            </w:pPr>
            <w:r>
              <w:rPr>
                <w:sz w:val="24"/>
              </w:rPr>
              <w:sym w:font="Wingdings" w:char="F03F"/>
            </w:r>
            <w:r>
              <w:rPr>
                <w:b/>
                <w:sz w:val="24"/>
              </w:rPr>
              <w:t xml:space="preserve">38 </w:t>
            </w:r>
          </w:p>
          <w:p w:rsidR="00760AE7" w:rsidRDefault="00760AE7" w:rsidP="00301F4C">
            <w:r>
              <w:t>....................................</w:t>
            </w:r>
            <w:r w:rsidR="0011392A">
              <w:t>.................................</w:t>
            </w:r>
            <w:r>
              <w:t>.....</w:t>
            </w:r>
          </w:p>
        </w:tc>
      </w:tr>
      <w:tr w:rsidR="00760AE7" w:rsidTr="00301F4C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760AE7" w:rsidRDefault="00760AE7" w:rsidP="00301F4C">
            <w:pPr>
              <w:rPr>
                <w:b/>
                <w:sz w:val="24"/>
              </w:rPr>
            </w:pPr>
            <w:r>
              <w:rPr>
                <w:sz w:val="24"/>
              </w:rPr>
              <w:sym w:font="Wingdings" w:char="F03F"/>
            </w:r>
            <w:r>
              <w:rPr>
                <w:b/>
                <w:sz w:val="24"/>
              </w:rPr>
              <w:t xml:space="preserve">36 </w:t>
            </w:r>
          </w:p>
          <w:p w:rsidR="00760AE7" w:rsidRDefault="00760AE7" w:rsidP="00301F4C">
            <w:r>
              <w:t>....................................</w:t>
            </w:r>
            <w:r w:rsidR="0011392A">
              <w:t>......................................</w:t>
            </w:r>
            <w:r>
              <w:t>.....</w:t>
            </w:r>
          </w:p>
          <w:p w:rsidR="00760AE7" w:rsidRDefault="00760AE7" w:rsidP="00301F4C"/>
        </w:tc>
        <w:tc>
          <w:tcPr>
            <w:tcW w:w="5173" w:type="dxa"/>
          </w:tcPr>
          <w:p w:rsidR="00760AE7" w:rsidRDefault="00760AE7" w:rsidP="00301F4C">
            <w:pPr>
              <w:rPr>
                <w:b/>
                <w:sz w:val="24"/>
              </w:rPr>
            </w:pPr>
            <w:r>
              <w:rPr>
                <w:sz w:val="24"/>
              </w:rPr>
              <w:sym w:font="Wingdings" w:char="F03F"/>
            </w:r>
            <w:r>
              <w:rPr>
                <w:b/>
                <w:sz w:val="24"/>
              </w:rPr>
              <w:t xml:space="preserve">39 </w:t>
            </w:r>
          </w:p>
          <w:p w:rsidR="00760AE7" w:rsidRDefault="00760AE7" w:rsidP="00301F4C">
            <w:r>
              <w:t>...................................</w:t>
            </w:r>
            <w:r w:rsidR="0011392A">
              <w:t>................................</w:t>
            </w:r>
            <w:r>
              <w:t>......</w:t>
            </w:r>
          </w:p>
        </w:tc>
      </w:tr>
      <w:tr w:rsidR="00760AE7" w:rsidTr="00301F4C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760AE7" w:rsidRDefault="00760AE7" w:rsidP="00301F4C">
            <w:pPr>
              <w:rPr>
                <w:b/>
                <w:sz w:val="24"/>
              </w:rPr>
            </w:pPr>
            <w:r>
              <w:rPr>
                <w:sz w:val="24"/>
              </w:rPr>
              <w:sym w:font="Wingdings" w:char="F03F"/>
            </w:r>
            <w:r>
              <w:rPr>
                <w:b/>
                <w:sz w:val="24"/>
              </w:rPr>
              <w:t xml:space="preserve">37 </w:t>
            </w:r>
          </w:p>
          <w:p w:rsidR="00760AE7" w:rsidRDefault="00760AE7" w:rsidP="00301F4C">
            <w:r>
              <w:t>......................</w:t>
            </w:r>
            <w:r w:rsidR="0011392A">
              <w:t>......................................</w:t>
            </w:r>
            <w:r>
              <w:t>...................</w:t>
            </w:r>
          </w:p>
          <w:p w:rsidR="00760AE7" w:rsidRDefault="00760AE7" w:rsidP="00301F4C"/>
        </w:tc>
        <w:tc>
          <w:tcPr>
            <w:tcW w:w="5173" w:type="dxa"/>
          </w:tcPr>
          <w:p w:rsidR="00760AE7" w:rsidRDefault="00760AE7" w:rsidP="00301F4C">
            <w:pPr>
              <w:rPr>
                <w:b/>
                <w:sz w:val="24"/>
              </w:rPr>
            </w:pPr>
            <w:r>
              <w:rPr>
                <w:sz w:val="24"/>
              </w:rPr>
              <w:sym w:font="Wingdings" w:char="F03F"/>
            </w:r>
            <w:r>
              <w:rPr>
                <w:b/>
                <w:sz w:val="24"/>
              </w:rPr>
              <w:t xml:space="preserve">40 </w:t>
            </w:r>
          </w:p>
          <w:p w:rsidR="00760AE7" w:rsidRDefault="00760AE7" w:rsidP="00301F4C">
            <w:r>
              <w:t>...............................</w:t>
            </w:r>
            <w:r w:rsidR="0011392A">
              <w:t>................................</w:t>
            </w:r>
            <w:r>
              <w:t>..........</w:t>
            </w:r>
          </w:p>
        </w:tc>
      </w:tr>
    </w:tbl>
    <w:p w:rsidR="00760AE7" w:rsidRDefault="00760AE7" w:rsidP="00760AE7">
      <w:pPr>
        <w:rPr>
          <w:sz w:val="24"/>
        </w:rPr>
      </w:pPr>
    </w:p>
    <w:p w:rsidR="00760AE7" w:rsidRDefault="00760AE7" w:rsidP="00760AE7">
      <w:pPr>
        <w:rPr>
          <w:b/>
          <w:sz w:val="24"/>
        </w:rPr>
      </w:pPr>
      <w:r>
        <w:rPr>
          <w:sz w:val="24"/>
        </w:rPr>
        <w:sym w:font="Wingdings" w:char="F03F"/>
      </w:r>
      <w:r>
        <w:rPr>
          <w:b/>
          <w:sz w:val="24"/>
        </w:rPr>
        <w:t xml:space="preserve">41 </w:t>
      </w:r>
    </w:p>
    <w:p w:rsidR="00760AE7" w:rsidRDefault="00760AE7" w:rsidP="00760AE7">
      <w:pPr>
        <w:rPr>
          <w:b/>
          <w:sz w:val="24"/>
        </w:rPr>
      </w:pPr>
    </w:p>
    <w:p w:rsidR="00760AE7" w:rsidRDefault="00760AE7" w:rsidP="00760AE7">
      <w:pPr>
        <w:rPr>
          <w:b/>
          <w:sz w:val="24"/>
        </w:rPr>
      </w:pPr>
    </w:p>
    <w:p w:rsidR="00760AE7" w:rsidRDefault="00760AE7" w:rsidP="00760AE7">
      <w:pPr>
        <w:rPr>
          <w:b/>
          <w:sz w:val="24"/>
        </w:rPr>
      </w:pPr>
    </w:p>
    <w:p w:rsidR="00760AE7" w:rsidRDefault="00760AE7" w:rsidP="00760AE7">
      <w:pPr>
        <w:rPr>
          <w:b/>
          <w:sz w:val="24"/>
        </w:rPr>
      </w:pPr>
    </w:p>
    <w:p w:rsidR="00760AE7" w:rsidRDefault="00760AE7" w:rsidP="00760AE7">
      <w:pPr>
        <w:rPr>
          <w:b/>
          <w:sz w:val="24"/>
        </w:rPr>
      </w:pPr>
    </w:p>
    <w:p w:rsidR="00760AE7" w:rsidRDefault="00760AE7" w:rsidP="00760AE7">
      <w:pPr>
        <w:rPr>
          <w:b/>
          <w:sz w:val="24"/>
        </w:rPr>
      </w:pPr>
    </w:p>
    <w:p w:rsidR="00760AE7" w:rsidRDefault="00760AE7" w:rsidP="00760AE7">
      <w:pPr>
        <w:rPr>
          <w:b/>
          <w:sz w:val="24"/>
        </w:rPr>
      </w:pPr>
    </w:p>
    <w:p w:rsidR="00760AE7" w:rsidRDefault="00760AE7" w:rsidP="00760AE7">
      <w:pPr>
        <w:rPr>
          <w:b/>
          <w:sz w:val="24"/>
        </w:rPr>
      </w:pPr>
    </w:p>
    <w:p w:rsidR="0011392A" w:rsidRDefault="0011392A" w:rsidP="0011392A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11392A" w:rsidRDefault="0011392A" w:rsidP="0011392A">
      <w:pPr>
        <w:rPr>
          <w:bCs/>
        </w:rPr>
      </w:pPr>
    </w:p>
    <w:p w:rsidR="0011392A" w:rsidRDefault="0011392A" w:rsidP="0011392A">
      <w:pPr>
        <w:rPr>
          <w:bCs/>
        </w:rPr>
      </w:pPr>
    </w:p>
    <w:p w:rsidR="0011392A" w:rsidRDefault="0011392A" w:rsidP="0011392A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.......................................................................................................................................................................................</w:t>
      </w:r>
    </w:p>
    <w:p w:rsidR="0011392A" w:rsidRDefault="0011392A" w:rsidP="0011392A">
      <w:pPr>
        <w:rPr>
          <w:bCs/>
        </w:rPr>
      </w:pPr>
    </w:p>
    <w:p w:rsidR="0011392A" w:rsidRDefault="0011392A" w:rsidP="00760AE7">
      <w:pPr>
        <w:sectPr w:rsidR="0011392A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760AE7" w:rsidRDefault="00760AE7" w:rsidP="0011392A">
      <w:pPr>
        <w:pStyle w:val="Titre2"/>
      </w:pPr>
      <w:r>
        <w:t>Schéma cinématique</w:t>
      </w:r>
    </w:p>
    <w:p w:rsidR="00760AE7" w:rsidRDefault="00760AE7" w:rsidP="00760AE7"/>
    <w:p w:rsidR="00760AE7" w:rsidRDefault="00760AE7" w:rsidP="00760AE7">
      <w:pPr>
        <w:pStyle w:val="Titre3"/>
        <w:numPr>
          <w:ilvl w:val="0"/>
          <w:numId w:val="0"/>
        </w:numPr>
      </w:pPr>
    </w:p>
    <w:p w:rsidR="002E381E" w:rsidRDefault="002E381E" w:rsidP="002E381E"/>
    <w:sectPr w:rsidR="002E381E" w:rsidSect="00DE736B"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8ED" w:rsidRPr="00DC02BB" w:rsidRDefault="00B018E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B018ED" w:rsidRPr="00DC02BB" w:rsidRDefault="00B018E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DC02BB" w:rsidRDefault="00A97AEA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BE78B1" w:rsidRPr="00BE78B1">
        <w:rPr>
          <w:rFonts w:eastAsiaTheme="minorHAnsi" w:cs="Calibri"/>
          <w:noProof/>
          <w:sz w:val="16"/>
          <w:szCs w:val="16"/>
        </w:rPr>
        <w:t>DM-06-Propulseur-Rep.docx</w:t>
      </w:r>
    </w:fldSimple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  <w:t xml:space="preserve">   </w:t>
    </w:r>
    <w:r w:rsidR="00DE736B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B018ED">
      <w:rPr>
        <w:rFonts w:eastAsiaTheme="minorHAnsi" w:cs="Calibri"/>
        <w:b/>
        <w:noProof/>
        <w:sz w:val="24"/>
        <w:szCs w:val="24"/>
      </w:rPr>
      <w:t>1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B018ED" w:rsidRPr="00B018ED">
        <w:rPr>
          <w:rFonts w:eastAsiaTheme="minorHAnsi" w:cs="Calibri"/>
          <w:b/>
          <w:noProof/>
          <w:sz w:val="24"/>
          <w:szCs w:val="24"/>
        </w:rPr>
        <w:t>1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8ED" w:rsidRPr="00DC02BB" w:rsidRDefault="00B018E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B018ED" w:rsidRPr="00DC02BB" w:rsidRDefault="00B018E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09" w:rsidRPr="00DC02BB" w:rsidRDefault="00A97AEA" w:rsidP="009775F1">
    <w:pPr>
      <w:pStyle w:val="En-tte"/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_x0000_s61441" style="position:absolute;margin-left:460pt;margin-top:-1.9pt;width:22.2pt;height:21.1pt;z-index:251658240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42" type="#_x0000_t32" style="position:absolute;left:2980;top:2700;width:1768;height:1024" o:connectortype="straight" strokeweight="1pt"/>
          <v:group id="_x0000_s61443" style="position:absolute;left:2604;top:1188;width:5904;height:5984" coordorigin="2084,1308" coordsize="5904,5984">
            <v:shape id="_x0000_s61444" type="#_x0000_t32" style="position:absolute;left:4228;top:1308;width:0;height:2536" o:connectortype="straight" strokeweight="1pt"/>
            <v:shape id="_x0000_s61445" type="#_x0000_t32" style="position:absolute;left:5028;top:1308;width:1488;height:1216" o:connectortype="straight" strokeweight="1pt"/>
            <v:shape id="_x0000_s61446" type="#_x0000_t32" style="position:absolute;left:5028;top:2295;width:824;height:616" o:connectortype="straight" strokeweight="1pt"/>
            <v:shape id="_x0000_s61447" type="#_x0000_t32" style="position:absolute;left:2460;top:2108;width:1768;height:712;flip:x" o:connectortype="straight" strokeweight="1pt"/>
            <v:shape id="_x0000_s61448" type="#_x0000_t32" style="position:absolute;left:3300;top:2908;width:928;height:371;flip:y" o:connectortype="straight" strokeweight="1pt"/>
            <v:shape id="_x0000_s61449" type="#_x0000_t32" style="position:absolute;left:2460;top:3900;width:296;height:1904;flip:x" o:connectortype="straight" strokeweight="1pt"/>
            <v:shape id="_x0000_s61450" type="#_x0000_t32" style="position:absolute;left:3300;top:4292;width:128;height:1024;flip:x" o:connectortype="straight" strokeweight="1pt"/>
            <v:shape id="_x0000_s61451" type="#_x0000_t32" style="position:absolute;left:6633;top:3279;width:136;height:1016;flip:x" o:connectortype="straight" strokeweight="1pt"/>
            <v:shape id="_x0000_s61452" type="#_x0000_t32" style="position:absolute;left:7300;top:2820;width:296;height:1872;flip:x" o:connectortype="straight" strokeweight="1pt"/>
            <v:shape id="_x0000_s61453" type="#_x0000_t32" style="position:absolute;left:5788;top:5316;width:984;height:392;flip:x" o:connectortype="straight" strokeweight="1pt"/>
            <v:shape id="_x0000_s61454" type="#_x0000_t32" style="position:absolute;left:5788;top:5804;width:1808;height:688;flip:x" o:connectortype="straight" strokeweight="1pt"/>
            <v:shape id="_x0000_s61455" type="#_x0000_t32" style="position:absolute;left:4228;top:5708;width:800;height:648" o:connectortype="straight" strokeweight="1pt"/>
            <v:shape id="_x0000_s61456" type="#_x0000_t32" style="position:absolute;left:3556;top:6092;width:1472;height:1200" o:connectortype="straight" strokeweight="1pt"/>
            <v:shape id="_x0000_s61457" type="#_x0000_t32" style="position:absolute;left:4228;top:1308;width:800;height:0" o:connectortype="straight" strokeweight="1pt"/>
            <v:shape id="_x0000_s61458" type="#_x0000_t32" style="position:absolute;left:5028;top:1308;width:0;height:2072" o:connectortype="straight" strokeweight="1pt"/>
            <v:shape id="_x0000_s61459" type="#_x0000_t32" style="position:absolute;left:5028;top:2108;width:2160;height:1272;flip:y" o:connectortype="straight" strokeweight="1pt"/>
            <v:shape id="_x0000_s61460" type="#_x0000_t32" style="position:absolute;left:7188;top:2108;width:408;height:712" o:connectortype="straight" strokeweight="1pt"/>
            <v:shape id="_x0000_s61461" type="#_x0000_t32" style="position:absolute;left:5788;top:2820;width:1808;height:1024;flip:x" o:connectortype="straight" strokeweight="1pt"/>
            <v:shape id="_x0000_s61462" type="#_x0000_t32" style="position:absolute;left:5788;top:3844;width:2200;height:1248" o:connectortype="straight" strokeweight="1pt"/>
            <v:shape id="_x0000_s61463" type="#_x0000_t32" style="position:absolute;left:7596;top:5092;width:392;height:712;flip:x" o:connectortype="straight" strokeweight="1pt"/>
            <v:shape id="_x0000_s61464" type="#_x0000_t32" style="position:absolute;left:2084;top:2820;width:376;height:672;flip:x" o:connectortype="straight" strokeweight="1pt"/>
            <v:shape id="_x0000_s61465" type="#_x0000_t32" style="position:absolute;left:2084;top:3492;width:2144;height:1272" o:connectortype="straight" strokeweight="1pt"/>
            <v:shape id="_x0000_s61466" type="#_x0000_t32" style="position:absolute;left:2460;top:4764;width:1768;height:1040;flip:x" o:connectortype="straight" strokeweight="1pt"/>
            <v:shape id="_x0000_s61467" type="#_x0000_t32" style="position:absolute;left:5028;top:5228;width:0;height:2064" o:connectortype="straight" strokeweight="1pt"/>
            <v:shape id="_x0000_s61468" type="#_x0000_t32" style="position:absolute;left:5028;top:7292;width:760;height:0" o:connectortype="straight" strokeweight="1pt"/>
            <v:shape id="_x0000_s61469" type="#_x0000_t32" style="position:absolute;left:5788;top:4764;width:0;height:2528" o:connectortype="straight" strokeweight="1pt"/>
            <v:shape id="_x0000_s61470" type="#_x0000_t32" style="position:absolute;left:5788;top:4764;width:1808;height:1040" o:connectortype="straight" strokeweight="1pt"/>
            <v:shape id="_x0000_s61471" type="#_x0000_t32" style="position:absolute;left:2852;top:5228;width:2176;height:1264;flip:x" o:connectortype="straight" strokeweight="1pt"/>
            <v:shape id="_x0000_s61472" type="#_x0000_t32" style="position:absolute;left:2460;top:5804;width:392;height:688" o:connectortype="straight" strokeweight="1pt"/>
          </v:group>
        </v:group>
      </w:pict>
    </w:r>
    <w:r w:rsidR="002840EF">
      <w:rPr>
        <w:rFonts w:eastAsiaTheme="minorHAnsi" w:cs="Calibri"/>
        <w:sz w:val="24"/>
        <w:szCs w:val="24"/>
      </w:rPr>
      <w:t>PTSI -</w:t>
    </w:r>
    <w:r w:rsidR="009D7C9A">
      <w:rPr>
        <w:rFonts w:ascii="French Script MT" w:eastAsiaTheme="minorHAnsi" w:hAnsi="French Script MT" w:cs="Calibri"/>
        <w:sz w:val="32"/>
        <w:szCs w:val="32"/>
      </w:rPr>
      <w:t>Devoir Maison</w:t>
    </w:r>
    <w:r w:rsidR="00DE736B" w:rsidRPr="00DC02BB">
      <w:rPr>
        <w:rFonts w:eastAsiaTheme="minorHAnsi" w:cs="Calibri"/>
        <w:sz w:val="16"/>
        <w:szCs w:val="16"/>
      </w:rPr>
      <w:t xml:space="preserve">                                                                                                                                  </w:t>
    </w:r>
    <w:r w:rsidR="00C600F2">
      <w:rPr>
        <w:rFonts w:eastAsiaTheme="minorHAnsi" w:cs="Calibri"/>
        <w:sz w:val="16"/>
        <w:szCs w:val="16"/>
      </w:rPr>
      <w:t xml:space="preserve">       </w:t>
    </w:r>
    <w:r w:rsidR="00DE736B" w:rsidRPr="00DC02BB">
      <w:rPr>
        <w:rFonts w:eastAsiaTheme="minorHAnsi" w:cs="Calibri"/>
        <w:sz w:val="16"/>
        <w:szCs w:val="16"/>
      </w:rPr>
      <w:t xml:space="preserve">                    </w:t>
    </w:r>
    <w:r w:rsidR="00D07D72">
      <w:rPr>
        <w:rFonts w:eastAsiaTheme="minorHAnsi" w:cs="Calibri"/>
        <w:sz w:val="16"/>
        <w:szCs w:val="16"/>
      </w:rPr>
      <w:t xml:space="preserve">    </w:t>
    </w:r>
    <w:r w:rsidR="00DE736B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990E8D"/>
    <w:multiLevelType w:val="hybridMultilevel"/>
    <w:tmpl w:val="EAEE4AC4"/>
    <w:lvl w:ilvl="0" w:tplc="BB5AFB3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9370B3C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21E6FF9A"/>
    <w:lvl w:ilvl="0" w:tplc="8EBC274C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03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2FDEAA92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74B5D"/>
    <w:multiLevelType w:val="hybridMultilevel"/>
    <w:tmpl w:val="FACE33F4"/>
    <w:lvl w:ilvl="0" w:tplc="EA3C8F26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7519D"/>
    <w:multiLevelType w:val="hybridMultilevel"/>
    <w:tmpl w:val="9EE2F29E"/>
    <w:lvl w:ilvl="0" w:tplc="63F2CF4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09F"/>
    <w:multiLevelType w:val="hybridMultilevel"/>
    <w:tmpl w:val="C1046D38"/>
    <w:lvl w:ilvl="0" w:tplc="6BB4547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1955DC"/>
    <w:multiLevelType w:val="hybridMultilevel"/>
    <w:tmpl w:val="82FA4CEC"/>
    <w:lvl w:ilvl="0" w:tplc="6F7448EA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6B355F"/>
    <w:multiLevelType w:val="hybridMultilevel"/>
    <w:tmpl w:val="7C704B9E"/>
    <w:lvl w:ilvl="0" w:tplc="9BD6DFC4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C617FF"/>
    <w:multiLevelType w:val="hybridMultilevel"/>
    <w:tmpl w:val="6542FFE6"/>
    <w:lvl w:ilvl="0" w:tplc="301A9C60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FA7450"/>
    <w:multiLevelType w:val="hybridMultilevel"/>
    <w:tmpl w:val="D59C46F2"/>
    <w:lvl w:ilvl="0" w:tplc="CEA6353A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7E7A22"/>
    <w:multiLevelType w:val="hybridMultilevel"/>
    <w:tmpl w:val="D2EEAF78"/>
    <w:lvl w:ilvl="0" w:tplc="3C6C55FE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8D76CD"/>
    <w:multiLevelType w:val="hybridMultilevel"/>
    <w:tmpl w:val="F3C449D4"/>
    <w:lvl w:ilvl="0" w:tplc="B1D233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D1585B"/>
    <w:multiLevelType w:val="hybridMultilevel"/>
    <w:tmpl w:val="CAD6061C"/>
    <w:lvl w:ilvl="0" w:tplc="040C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131269"/>
    <w:multiLevelType w:val="hybridMultilevel"/>
    <w:tmpl w:val="6D6A1AF4"/>
    <w:lvl w:ilvl="0" w:tplc="79D41F5E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ED5696"/>
    <w:multiLevelType w:val="hybridMultilevel"/>
    <w:tmpl w:val="EF46F0DE"/>
    <w:lvl w:ilvl="0" w:tplc="375644AC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</w:num>
  <w:num w:numId="2">
    <w:abstractNumId w:val="13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5"/>
  </w:num>
  <w:num w:numId="6">
    <w:abstractNumId w:val="14"/>
  </w:num>
  <w:num w:numId="7">
    <w:abstractNumId w:val="18"/>
  </w:num>
  <w:num w:numId="8">
    <w:abstractNumId w:val="9"/>
  </w:num>
  <w:num w:numId="9">
    <w:abstractNumId w:val="11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6"/>
  </w:num>
  <w:num w:numId="12">
    <w:abstractNumId w:val="15"/>
  </w:num>
  <w:num w:numId="13">
    <w:abstractNumId w:val="10"/>
  </w:num>
  <w:num w:numId="14">
    <w:abstractNumId w:val="17"/>
  </w:num>
  <w:num w:numId="15">
    <w:abstractNumId w:val="19"/>
  </w:num>
  <w:num w:numId="16">
    <w:abstractNumId w:val="12"/>
  </w:num>
  <w:num w:numId="17">
    <w:abstractNumId w:val="13"/>
  </w:num>
  <w:num w:numId="18">
    <w:abstractNumId w:val="13"/>
    <w:lvlOverride w:ilvl="0">
      <w:startOverride w:val="1"/>
    </w:lvlOverride>
  </w:num>
  <w:num w:numId="19">
    <w:abstractNumId w:val="2"/>
  </w:num>
  <w:num w:numId="20">
    <w:abstractNumId w:val="7"/>
  </w:num>
  <w:num w:numId="21">
    <w:abstractNumId w:val="6"/>
  </w:num>
  <w:num w:numId="22">
    <w:abstractNumId w:val="4"/>
  </w:num>
  <w:num w:numId="23">
    <w:abstractNumId w:val="3"/>
  </w:num>
  <w:num w:numId="24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savePreviewPicture/>
  <w:hdrShapeDefaults>
    <o:shapedefaults v:ext="edit" spidmax="70658"/>
    <o:shapelayout v:ext="edit">
      <o:idmap v:ext="edit" data="60"/>
      <o:rules v:ext="edit">
        <o:r id="V:Rule31" type="connector" idref="#_x0000_s61471"/>
        <o:r id="V:Rule32" type="connector" idref="#_x0000_s61450"/>
        <o:r id="V:Rule33" type="connector" idref="#_x0000_s61452"/>
        <o:r id="V:Rule34" type="connector" idref="#_x0000_s61463"/>
        <o:r id="V:Rule35" type="connector" idref="#_x0000_s61465"/>
        <o:r id="V:Rule36" type="connector" idref="#_x0000_s61448"/>
        <o:r id="V:Rule37" type="connector" idref="#_x0000_s61464"/>
        <o:r id="V:Rule38" type="connector" idref="#_x0000_s61470"/>
        <o:r id="V:Rule39" type="connector" idref="#_x0000_s61442"/>
        <o:r id="V:Rule40" type="connector" idref="#_x0000_s61459"/>
        <o:r id="V:Rule41" type="connector" idref="#_x0000_s61445"/>
        <o:r id="V:Rule42" type="connector" idref="#_x0000_s61454"/>
        <o:r id="V:Rule43" type="connector" idref="#_x0000_s61458"/>
        <o:r id="V:Rule44" type="connector" idref="#_x0000_s61466"/>
        <o:r id="V:Rule45" type="connector" idref="#_x0000_s61469"/>
        <o:r id="V:Rule46" type="connector" idref="#_x0000_s61467"/>
        <o:r id="V:Rule47" type="connector" idref="#_x0000_s61451"/>
        <o:r id="V:Rule48" type="connector" idref="#_x0000_s61472"/>
        <o:r id="V:Rule49" type="connector" idref="#_x0000_s61444"/>
        <o:r id="V:Rule50" type="connector" idref="#_x0000_s61460"/>
        <o:r id="V:Rule51" type="connector" idref="#_x0000_s61457"/>
        <o:r id="V:Rule52" type="connector" idref="#_x0000_s61447"/>
        <o:r id="V:Rule53" type="connector" idref="#_x0000_s61446"/>
        <o:r id="V:Rule54" type="connector" idref="#_x0000_s61453"/>
        <o:r id="V:Rule55" type="connector" idref="#_x0000_s61455"/>
        <o:r id="V:Rule56" type="connector" idref="#_x0000_s61462"/>
        <o:r id="V:Rule57" type="connector" idref="#_x0000_s61449"/>
        <o:r id="V:Rule58" type="connector" idref="#_x0000_s61456"/>
        <o:r id="V:Rule59" type="connector" idref="#_x0000_s61468"/>
        <o:r id="V:Rule60" type="connector" idref="#_x0000_s6146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775F1"/>
    <w:rsid w:val="00007A88"/>
    <w:rsid w:val="00052E22"/>
    <w:rsid w:val="00053517"/>
    <w:rsid w:val="00060250"/>
    <w:rsid w:val="00060CE9"/>
    <w:rsid w:val="00071343"/>
    <w:rsid w:val="000719A2"/>
    <w:rsid w:val="000827DC"/>
    <w:rsid w:val="000850C1"/>
    <w:rsid w:val="0008649E"/>
    <w:rsid w:val="0009013D"/>
    <w:rsid w:val="00094F7D"/>
    <w:rsid w:val="0009617C"/>
    <w:rsid w:val="000B6F38"/>
    <w:rsid w:val="000C26BA"/>
    <w:rsid w:val="000D0D56"/>
    <w:rsid w:val="000E3F4F"/>
    <w:rsid w:val="001030DF"/>
    <w:rsid w:val="001062F7"/>
    <w:rsid w:val="00110002"/>
    <w:rsid w:val="0011392A"/>
    <w:rsid w:val="00125F6D"/>
    <w:rsid w:val="0013502E"/>
    <w:rsid w:val="001434AE"/>
    <w:rsid w:val="00154E8A"/>
    <w:rsid w:val="001565D4"/>
    <w:rsid w:val="00197C4C"/>
    <w:rsid w:val="001B0EFB"/>
    <w:rsid w:val="001B7613"/>
    <w:rsid w:val="001D5C47"/>
    <w:rsid w:val="001E318F"/>
    <w:rsid w:val="00201078"/>
    <w:rsid w:val="00245203"/>
    <w:rsid w:val="00275FC9"/>
    <w:rsid w:val="00280481"/>
    <w:rsid w:val="00283495"/>
    <w:rsid w:val="002840EF"/>
    <w:rsid w:val="002A2D89"/>
    <w:rsid w:val="002A737A"/>
    <w:rsid w:val="002B4476"/>
    <w:rsid w:val="002C12F0"/>
    <w:rsid w:val="002E3294"/>
    <w:rsid w:val="002E381E"/>
    <w:rsid w:val="002E55C8"/>
    <w:rsid w:val="00303214"/>
    <w:rsid w:val="003312D4"/>
    <w:rsid w:val="003456C5"/>
    <w:rsid w:val="00352F7C"/>
    <w:rsid w:val="00354615"/>
    <w:rsid w:val="00367448"/>
    <w:rsid w:val="003935A0"/>
    <w:rsid w:val="00394B85"/>
    <w:rsid w:val="003953F0"/>
    <w:rsid w:val="003C08C3"/>
    <w:rsid w:val="003C62DE"/>
    <w:rsid w:val="003F123B"/>
    <w:rsid w:val="003F7C5D"/>
    <w:rsid w:val="0041394F"/>
    <w:rsid w:val="00417D01"/>
    <w:rsid w:val="00425897"/>
    <w:rsid w:val="00432877"/>
    <w:rsid w:val="00444713"/>
    <w:rsid w:val="00457769"/>
    <w:rsid w:val="0046790E"/>
    <w:rsid w:val="00475CB4"/>
    <w:rsid w:val="004B2078"/>
    <w:rsid w:val="005000A7"/>
    <w:rsid w:val="00526EFA"/>
    <w:rsid w:val="005531BA"/>
    <w:rsid w:val="00556B47"/>
    <w:rsid w:val="00574884"/>
    <w:rsid w:val="0057545C"/>
    <w:rsid w:val="00585397"/>
    <w:rsid w:val="00587F86"/>
    <w:rsid w:val="005954B8"/>
    <w:rsid w:val="005B3B2E"/>
    <w:rsid w:val="00607F01"/>
    <w:rsid w:val="00610CA4"/>
    <w:rsid w:val="00621C47"/>
    <w:rsid w:val="0062509C"/>
    <w:rsid w:val="00660A4F"/>
    <w:rsid w:val="0066773B"/>
    <w:rsid w:val="00670F66"/>
    <w:rsid w:val="00684AF1"/>
    <w:rsid w:val="0068574E"/>
    <w:rsid w:val="00692DC7"/>
    <w:rsid w:val="006937C8"/>
    <w:rsid w:val="006B4AEF"/>
    <w:rsid w:val="006E5624"/>
    <w:rsid w:val="007259CF"/>
    <w:rsid w:val="0072623C"/>
    <w:rsid w:val="00730844"/>
    <w:rsid w:val="00737CE6"/>
    <w:rsid w:val="00760AE7"/>
    <w:rsid w:val="00766151"/>
    <w:rsid w:val="00775922"/>
    <w:rsid w:val="0079370F"/>
    <w:rsid w:val="007A0E21"/>
    <w:rsid w:val="007B2118"/>
    <w:rsid w:val="007C07E8"/>
    <w:rsid w:val="007F5D02"/>
    <w:rsid w:val="00806F9E"/>
    <w:rsid w:val="00824A38"/>
    <w:rsid w:val="00825D05"/>
    <w:rsid w:val="008339FE"/>
    <w:rsid w:val="00835ECB"/>
    <w:rsid w:val="00841DFF"/>
    <w:rsid w:val="00862129"/>
    <w:rsid w:val="00870CF1"/>
    <w:rsid w:val="00871C43"/>
    <w:rsid w:val="00872637"/>
    <w:rsid w:val="00886E0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75F1"/>
    <w:rsid w:val="00987435"/>
    <w:rsid w:val="009A082A"/>
    <w:rsid w:val="009C0AFF"/>
    <w:rsid w:val="009D313C"/>
    <w:rsid w:val="009D37F0"/>
    <w:rsid w:val="009D3DCD"/>
    <w:rsid w:val="009D7C9A"/>
    <w:rsid w:val="009E1B24"/>
    <w:rsid w:val="009E1CA3"/>
    <w:rsid w:val="009E4376"/>
    <w:rsid w:val="009E7D33"/>
    <w:rsid w:val="00A171EF"/>
    <w:rsid w:val="00A17C7B"/>
    <w:rsid w:val="00A246AD"/>
    <w:rsid w:val="00A422FA"/>
    <w:rsid w:val="00A53BBD"/>
    <w:rsid w:val="00A5424D"/>
    <w:rsid w:val="00A56D53"/>
    <w:rsid w:val="00A57E24"/>
    <w:rsid w:val="00A620EB"/>
    <w:rsid w:val="00A67A34"/>
    <w:rsid w:val="00A97AEA"/>
    <w:rsid w:val="00AB3D9A"/>
    <w:rsid w:val="00AD114E"/>
    <w:rsid w:val="00AD7ED3"/>
    <w:rsid w:val="00AE1A61"/>
    <w:rsid w:val="00AF6204"/>
    <w:rsid w:val="00B018ED"/>
    <w:rsid w:val="00B06E0B"/>
    <w:rsid w:val="00B24C6F"/>
    <w:rsid w:val="00B35A0F"/>
    <w:rsid w:val="00B36262"/>
    <w:rsid w:val="00B453E7"/>
    <w:rsid w:val="00B5311A"/>
    <w:rsid w:val="00B54B90"/>
    <w:rsid w:val="00B574EF"/>
    <w:rsid w:val="00B85E2D"/>
    <w:rsid w:val="00BA029D"/>
    <w:rsid w:val="00BA12A2"/>
    <w:rsid w:val="00BD3696"/>
    <w:rsid w:val="00BD5E3D"/>
    <w:rsid w:val="00BE3E3C"/>
    <w:rsid w:val="00BE423F"/>
    <w:rsid w:val="00BE78B1"/>
    <w:rsid w:val="00BF0E73"/>
    <w:rsid w:val="00C022EC"/>
    <w:rsid w:val="00C10222"/>
    <w:rsid w:val="00C10725"/>
    <w:rsid w:val="00C1095D"/>
    <w:rsid w:val="00C31456"/>
    <w:rsid w:val="00C32EE0"/>
    <w:rsid w:val="00C43C11"/>
    <w:rsid w:val="00C456F1"/>
    <w:rsid w:val="00C47B4D"/>
    <w:rsid w:val="00C575C3"/>
    <w:rsid w:val="00C600F2"/>
    <w:rsid w:val="00C669CB"/>
    <w:rsid w:val="00C70209"/>
    <w:rsid w:val="00CA4350"/>
    <w:rsid w:val="00CD5202"/>
    <w:rsid w:val="00CF4510"/>
    <w:rsid w:val="00D07D72"/>
    <w:rsid w:val="00D30874"/>
    <w:rsid w:val="00D31BE3"/>
    <w:rsid w:val="00D4057E"/>
    <w:rsid w:val="00D454BA"/>
    <w:rsid w:val="00D45E3E"/>
    <w:rsid w:val="00D51902"/>
    <w:rsid w:val="00D634A2"/>
    <w:rsid w:val="00D71AED"/>
    <w:rsid w:val="00D76FB0"/>
    <w:rsid w:val="00D86A56"/>
    <w:rsid w:val="00DA4892"/>
    <w:rsid w:val="00DC02BB"/>
    <w:rsid w:val="00DD10D7"/>
    <w:rsid w:val="00DD2996"/>
    <w:rsid w:val="00DE36BF"/>
    <w:rsid w:val="00DE736B"/>
    <w:rsid w:val="00DF05FD"/>
    <w:rsid w:val="00E14645"/>
    <w:rsid w:val="00E33AF5"/>
    <w:rsid w:val="00E43D58"/>
    <w:rsid w:val="00E62989"/>
    <w:rsid w:val="00E84AD7"/>
    <w:rsid w:val="00E866E9"/>
    <w:rsid w:val="00EC6A02"/>
    <w:rsid w:val="00EE5BBF"/>
    <w:rsid w:val="00F021BB"/>
    <w:rsid w:val="00F02730"/>
    <w:rsid w:val="00F04086"/>
    <w:rsid w:val="00F26650"/>
    <w:rsid w:val="00F33E58"/>
    <w:rsid w:val="00F3479D"/>
    <w:rsid w:val="00F659F1"/>
    <w:rsid w:val="00F7302F"/>
    <w:rsid w:val="00F7385E"/>
    <w:rsid w:val="00F740C0"/>
    <w:rsid w:val="00F75EFD"/>
    <w:rsid w:val="00FA24B4"/>
    <w:rsid w:val="00FC6A21"/>
    <w:rsid w:val="00FD4AC1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0AE7"/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qFormat/>
    <w:rsid w:val="00CF4510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4510"/>
    <w:pPr>
      <w:numPr>
        <w:numId w:val="22"/>
      </w:numPr>
      <w:spacing w:after="12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4510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CF4510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CF4510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CF4510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CF4510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CF4510"/>
    <w:pPr>
      <w:jc w:val="both"/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CF4510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  <w:rsid w:val="00CF4510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F4510"/>
  </w:style>
  <w:style w:type="paragraph" w:customStyle="1" w:styleId="puces">
    <w:name w:val="puces"/>
    <w:basedOn w:val="Normal"/>
    <w:rsid w:val="00CF4510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CF4510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CF4510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CF451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CF4510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CF4510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CF4510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CF4510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CF451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F4510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CF4510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CF4510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CF4510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CF4510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CF4510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CF4510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CF4510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CF4510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CF4510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CF4510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CF4510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CF4510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CF4510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CF4510"/>
    <w:rPr>
      <w:position w:val="-14"/>
    </w:rPr>
  </w:style>
  <w:style w:type="paragraph" w:styleId="Paragraphedeliste">
    <w:name w:val="List Paragraph"/>
    <w:basedOn w:val="Normal"/>
    <w:uiPriority w:val="34"/>
    <w:qFormat/>
    <w:rsid w:val="00CF4510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CF4510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4510"/>
    <w:rPr>
      <w:rFonts w:ascii="Calibri" w:hAnsi="Calibri"/>
      <w:b/>
      <w:sz w:val="24"/>
      <w:u w:val="single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4510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CF4510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CF4510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CF4510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CF4510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CF4510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CF4510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CF4510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CF4510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CF4510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CF4510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CF4510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CF4510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CF4510"/>
    <w:pPr>
      <w:numPr>
        <w:numId w:val="23"/>
      </w:numPr>
      <w:outlineLvl w:val="8"/>
    </w:pPr>
    <w:rPr>
      <w:smallCaps w:val="0"/>
    </w:rPr>
  </w:style>
  <w:style w:type="paragraph" w:customStyle="1" w:styleId="Encadrage">
    <w:name w:val="Encadrage"/>
    <w:basedOn w:val="Normal"/>
    <w:qFormat/>
    <w:rsid w:val="00CF451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lang w:bidi="en-US"/>
    </w:rPr>
  </w:style>
  <w:style w:type="paragraph" w:styleId="Notedebasdepage">
    <w:name w:val="footnote text"/>
    <w:basedOn w:val="Normal"/>
    <w:link w:val="NotedebasdepageCar"/>
    <w:rsid w:val="00760AE7"/>
    <w:rPr>
      <w:rFonts w:ascii="Courier New" w:hAnsi="Courier New"/>
      <w:sz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760AE7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11</TotalTime>
  <Pages>5</Pages>
  <Words>997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6472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JPP</cp:lastModifiedBy>
  <cp:revision>6</cp:revision>
  <cp:lastPrinted>2014-04-16T08:05:00Z</cp:lastPrinted>
  <dcterms:created xsi:type="dcterms:W3CDTF">2014-04-16T07:55:00Z</dcterms:created>
  <dcterms:modified xsi:type="dcterms:W3CDTF">2014-04-16T08:05:00Z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