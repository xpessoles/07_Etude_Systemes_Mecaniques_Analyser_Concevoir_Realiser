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2F" w:rsidRDefault="00CB0F6F" w:rsidP="00CB0F6F">
      <w:pPr>
        <w:jc w:val="center"/>
        <w:rPr>
          <w:rFonts w:eastAsiaTheme="minorHAnsi"/>
        </w:rPr>
      </w:pPr>
      <w:r w:rsidRPr="00CB0F6F">
        <w:rPr>
          <w:rFonts w:eastAsiaTheme="minorHAnsi"/>
        </w:rPr>
        <w:drawing>
          <wp:inline distT="0" distB="0" distL="0" distR="0">
            <wp:extent cx="2114550" cy="2794000"/>
            <wp:effectExtent l="19050" t="0" r="0" b="0"/>
            <wp:docPr id="2" name="Image 1" descr="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065" cy="279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6F" w:rsidRDefault="00CB0F6F" w:rsidP="00CB0F6F">
      <w:pPr>
        <w:jc w:val="center"/>
        <w:rPr>
          <w:rFonts w:eastAsiaTheme="minorHAnsi"/>
        </w:rPr>
      </w:pPr>
    </w:p>
    <w:p w:rsidR="00CB0F6F" w:rsidRDefault="00CB0F6F" w:rsidP="00CB0F6F">
      <w:pPr>
        <w:jc w:val="center"/>
        <w:rPr>
          <w:rFonts w:eastAsiaTheme="minorHAnsi"/>
        </w:rPr>
      </w:pPr>
    </w:p>
    <w:p w:rsidR="00CB0F6F" w:rsidRDefault="00CB0F6F" w:rsidP="00CB0F6F">
      <w:pPr>
        <w:jc w:val="center"/>
        <w:rPr>
          <w:rFonts w:eastAsiaTheme="minorHAnsi"/>
        </w:rPr>
      </w:pPr>
    </w:p>
    <w:p w:rsidR="00CB0F6F" w:rsidRPr="005865AF" w:rsidRDefault="00CB0F6F" w:rsidP="00CB0F6F">
      <w:pPr>
        <w:jc w:val="center"/>
        <w:rPr>
          <w:rFonts w:eastAsiaTheme="minorHAnsi"/>
        </w:rPr>
      </w:pPr>
      <w:r>
        <w:rPr>
          <w:rFonts w:eastAsiaTheme="minorHAnsi"/>
          <w:noProof/>
          <w:lang w:eastAsia="fr-FR"/>
        </w:rPr>
        <w:drawing>
          <wp:inline distT="0" distB="0" distL="0" distR="0">
            <wp:extent cx="6482080" cy="4140200"/>
            <wp:effectExtent l="19050" t="0" r="0" b="0"/>
            <wp:docPr id="3" name="Image 2" descr="C:\Users\JPP\Documents\BROUILLON\2014_05_21\IMG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P\Documents\BROUILLON\2014_05_21\IMG_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F6F" w:rsidRPr="005865AF" w:rsidSect="00CB0F6F">
      <w:headerReference w:type="default" r:id="rId10"/>
      <w:footerReference w:type="default" r:id="rId11"/>
      <w:pgSz w:w="11907" w:h="16840" w:code="9"/>
      <w:pgMar w:top="720" w:right="720" w:bottom="720" w:left="720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4B5" w:rsidRPr="00DC02BB" w:rsidRDefault="002134B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2134B5" w:rsidRPr="00DC02BB" w:rsidRDefault="002134B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0F60D0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620182" w:rsidRPr="00620182">
        <w:rPr>
          <w:rFonts w:eastAsiaTheme="minorHAnsi" w:cs="Calibri"/>
          <w:noProof/>
          <w:sz w:val="16"/>
          <w:szCs w:val="16"/>
        </w:rPr>
        <w:t>DM-06-Propulseur-Cor.docx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2134B5">
      <w:rPr>
        <w:rFonts w:eastAsiaTheme="minorHAnsi" w:cs="Calibri"/>
        <w:b/>
        <w:noProof/>
        <w:sz w:val="24"/>
        <w:szCs w:val="24"/>
      </w:rPr>
      <w:t>1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2134B5" w:rsidRPr="002134B5">
        <w:rPr>
          <w:rFonts w:eastAsiaTheme="minorHAnsi" w:cs="Calibri"/>
          <w:b/>
          <w:noProof/>
          <w:sz w:val="24"/>
          <w:szCs w:val="24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4B5" w:rsidRPr="00DC02BB" w:rsidRDefault="002134B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2134B5" w:rsidRPr="00DC02BB" w:rsidRDefault="002134B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0F60D0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9D7C9A">
      <w:rPr>
        <w:rFonts w:ascii="French Script MT" w:eastAsiaTheme="minorHAnsi" w:hAnsi="French Script MT" w:cs="Calibri"/>
        <w:sz w:val="32"/>
        <w:szCs w:val="32"/>
      </w:rPr>
      <w:t>Devoir Maison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17"/>
  </w:num>
  <w:num w:numId="8">
    <w:abstractNumId w:val="8"/>
  </w:num>
  <w:num w:numId="9">
    <w:abstractNumId w:val="1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5"/>
  </w:num>
  <w:num w:numId="12">
    <w:abstractNumId w:val="14"/>
  </w:num>
  <w:num w:numId="13">
    <w:abstractNumId w:val="9"/>
  </w:num>
  <w:num w:numId="14">
    <w:abstractNumId w:val="16"/>
  </w:num>
  <w:num w:numId="15">
    <w:abstractNumId w:val="18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70658"/>
    <o:shapelayout v:ext="edit">
      <o:idmap v:ext="edit" data="60"/>
      <o:rules v:ext="edit">
        <o:r id="V:Rule31" type="connector" idref="#_x0000_s61471"/>
        <o:r id="V:Rule32" type="connector" idref="#_x0000_s61450"/>
        <o:r id="V:Rule33" type="connector" idref="#_x0000_s61452"/>
        <o:r id="V:Rule34" type="connector" idref="#_x0000_s61463"/>
        <o:r id="V:Rule35" type="connector" idref="#_x0000_s61465"/>
        <o:r id="V:Rule36" type="connector" idref="#_x0000_s61448"/>
        <o:r id="V:Rule37" type="connector" idref="#_x0000_s61464"/>
        <o:r id="V:Rule38" type="connector" idref="#_x0000_s61470"/>
        <o:r id="V:Rule39" type="connector" idref="#_x0000_s61442"/>
        <o:r id="V:Rule40" type="connector" idref="#_x0000_s61459"/>
        <o:r id="V:Rule41" type="connector" idref="#_x0000_s61445"/>
        <o:r id="V:Rule42" type="connector" idref="#_x0000_s61454"/>
        <o:r id="V:Rule43" type="connector" idref="#_x0000_s61458"/>
        <o:r id="V:Rule44" type="connector" idref="#_x0000_s61466"/>
        <o:r id="V:Rule45" type="connector" idref="#_x0000_s61469"/>
        <o:r id="V:Rule46" type="connector" idref="#_x0000_s61467"/>
        <o:r id="V:Rule47" type="connector" idref="#_x0000_s61451"/>
        <o:r id="V:Rule48" type="connector" idref="#_x0000_s61472"/>
        <o:r id="V:Rule49" type="connector" idref="#_x0000_s61444"/>
        <o:r id="V:Rule50" type="connector" idref="#_x0000_s61460"/>
        <o:r id="V:Rule51" type="connector" idref="#_x0000_s61457"/>
        <o:r id="V:Rule52" type="connector" idref="#_x0000_s61447"/>
        <o:r id="V:Rule53" type="connector" idref="#_x0000_s61446"/>
        <o:r id="V:Rule54" type="connector" idref="#_x0000_s61453"/>
        <o:r id="V:Rule55" type="connector" idref="#_x0000_s61455"/>
        <o:r id="V:Rule56" type="connector" idref="#_x0000_s61462"/>
        <o:r id="V:Rule57" type="connector" idref="#_x0000_s61449"/>
        <o:r id="V:Rule58" type="connector" idref="#_x0000_s61456"/>
        <o:r id="V:Rule59" type="connector" idref="#_x0000_s61468"/>
        <o:r id="V:Rule60" type="connector" idref="#_x0000_s6146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2E22"/>
    <w:rsid w:val="00053517"/>
    <w:rsid w:val="00060250"/>
    <w:rsid w:val="00060CE9"/>
    <w:rsid w:val="00071343"/>
    <w:rsid w:val="000719A2"/>
    <w:rsid w:val="000827DC"/>
    <w:rsid w:val="000850C1"/>
    <w:rsid w:val="0008649E"/>
    <w:rsid w:val="0009013D"/>
    <w:rsid w:val="00094F7D"/>
    <w:rsid w:val="0009617C"/>
    <w:rsid w:val="000B6F38"/>
    <w:rsid w:val="000C26BA"/>
    <w:rsid w:val="000D0D56"/>
    <w:rsid w:val="000E3F4F"/>
    <w:rsid w:val="000F60D0"/>
    <w:rsid w:val="001030DF"/>
    <w:rsid w:val="001062F7"/>
    <w:rsid w:val="00110002"/>
    <w:rsid w:val="00125F6D"/>
    <w:rsid w:val="0013502E"/>
    <w:rsid w:val="001434AE"/>
    <w:rsid w:val="00154E8A"/>
    <w:rsid w:val="001565D4"/>
    <w:rsid w:val="00197C4C"/>
    <w:rsid w:val="001B0EFB"/>
    <w:rsid w:val="001B7613"/>
    <w:rsid w:val="001D5C47"/>
    <w:rsid w:val="001E318F"/>
    <w:rsid w:val="00201078"/>
    <w:rsid w:val="002134B5"/>
    <w:rsid w:val="00245203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303214"/>
    <w:rsid w:val="003312D4"/>
    <w:rsid w:val="003456C5"/>
    <w:rsid w:val="00352F7C"/>
    <w:rsid w:val="00354615"/>
    <w:rsid w:val="00367448"/>
    <w:rsid w:val="003935A0"/>
    <w:rsid w:val="00394B85"/>
    <w:rsid w:val="003953F0"/>
    <w:rsid w:val="003C08C3"/>
    <w:rsid w:val="003C62DE"/>
    <w:rsid w:val="003F123B"/>
    <w:rsid w:val="003F7C5D"/>
    <w:rsid w:val="0041394F"/>
    <w:rsid w:val="00417D01"/>
    <w:rsid w:val="00425897"/>
    <w:rsid w:val="00432877"/>
    <w:rsid w:val="00444713"/>
    <w:rsid w:val="00457769"/>
    <w:rsid w:val="0046790E"/>
    <w:rsid w:val="00475CB4"/>
    <w:rsid w:val="004B2078"/>
    <w:rsid w:val="00526EFA"/>
    <w:rsid w:val="005531BA"/>
    <w:rsid w:val="00556B47"/>
    <w:rsid w:val="00574884"/>
    <w:rsid w:val="0057545C"/>
    <w:rsid w:val="00585397"/>
    <w:rsid w:val="005865AF"/>
    <w:rsid w:val="00587F86"/>
    <w:rsid w:val="005954B8"/>
    <w:rsid w:val="005B3B2E"/>
    <w:rsid w:val="00607F01"/>
    <w:rsid w:val="00610CA4"/>
    <w:rsid w:val="00620182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B4AEF"/>
    <w:rsid w:val="006E5624"/>
    <w:rsid w:val="007259CF"/>
    <w:rsid w:val="0072623C"/>
    <w:rsid w:val="00730844"/>
    <w:rsid w:val="00737CE6"/>
    <w:rsid w:val="00766151"/>
    <w:rsid w:val="00775922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75F1"/>
    <w:rsid w:val="00987435"/>
    <w:rsid w:val="009A082A"/>
    <w:rsid w:val="009C0AFF"/>
    <w:rsid w:val="009D313C"/>
    <w:rsid w:val="009D37F0"/>
    <w:rsid w:val="009D3DCD"/>
    <w:rsid w:val="009D7C9A"/>
    <w:rsid w:val="009E1B24"/>
    <w:rsid w:val="009E1CA3"/>
    <w:rsid w:val="009E4376"/>
    <w:rsid w:val="009E7D33"/>
    <w:rsid w:val="00A171EF"/>
    <w:rsid w:val="00A17C7B"/>
    <w:rsid w:val="00A246AD"/>
    <w:rsid w:val="00A422FA"/>
    <w:rsid w:val="00A53BBD"/>
    <w:rsid w:val="00A5424D"/>
    <w:rsid w:val="00A56D53"/>
    <w:rsid w:val="00A57E24"/>
    <w:rsid w:val="00A620EB"/>
    <w:rsid w:val="00A67A34"/>
    <w:rsid w:val="00AB3D9A"/>
    <w:rsid w:val="00AD114E"/>
    <w:rsid w:val="00AD7ED3"/>
    <w:rsid w:val="00AE1A61"/>
    <w:rsid w:val="00AF6204"/>
    <w:rsid w:val="00B06E0B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A12A2"/>
    <w:rsid w:val="00BD3696"/>
    <w:rsid w:val="00BD5E3D"/>
    <w:rsid w:val="00BE3E3C"/>
    <w:rsid w:val="00BE423F"/>
    <w:rsid w:val="00BF0E73"/>
    <w:rsid w:val="00C022EC"/>
    <w:rsid w:val="00C10222"/>
    <w:rsid w:val="00C10725"/>
    <w:rsid w:val="00C1095D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A4350"/>
    <w:rsid w:val="00CB0F6F"/>
    <w:rsid w:val="00CD5202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14645"/>
    <w:rsid w:val="00E33AF5"/>
    <w:rsid w:val="00E43D58"/>
    <w:rsid w:val="00E62989"/>
    <w:rsid w:val="00E84AD7"/>
    <w:rsid w:val="00E866E9"/>
    <w:rsid w:val="00EC6A02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5AF"/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5865AF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5865AF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5865AF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5865AF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5865AF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5865AF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5865AF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5865AF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5865AF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5865AF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5865AF"/>
  </w:style>
  <w:style w:type="paragraph" w:customStyle="1" w:styleId="puces">
    <w:name w:val="puces"/>
    <w:basedOn w:val="Normal"/>
    <w:rsid w:val="005865AF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5865AF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5865AF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5865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5865AF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5865AF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5865AF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5865AF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5865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865AF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5865AF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5865AF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865AF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5865AF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5865AF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5865AF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5865AF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5865AF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5865AF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5865AF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5865AF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5865AF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5865AF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5865AF"/>
    <w:rPr>
      <w:position w:val="-14"/>
    </w:rPr>
  </w:style>
  <w:style w:type="paragraph" w:styleId="Paragraphedeliste">
    <w:name w:val="List Paragraph"/>
    <w:basedOn w:val="Normal"/>
    <w:uiPriority w:val="34"/>
    <w:qFormat/>
    <w:rsid w:val="005865AF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5865AF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5865AF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5865AF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5865AF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5865AF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5865AF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5865AF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5865AF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5865AF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5865AF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5865AF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5865AF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5865AF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5865AF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5865AF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5865AF"/>
    <w:pPr>
      <w:numPr>
        <w:numId w:val="23"/>
      </w:numPr>
      <w:outlineLvl w:val="8"/>
    </w:pPr>
    <w:rPr>
      <w:smallCaps w:val="0"/>
    </w:rPr>
  </w:style>
  <w:style w:type="paragraph" w:customStyle="1" w:styleId="Encadrage">
    <w:name w:val="Encadrage"/>
    <w:basedOn w:val="Normal"/>
    <w:qFormat/>
    <w:rsid w:val="005865A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4</cp:revision>
  <cp:lastPrinted>2014-05-21T07:26:00Z</cp:lastPrinted>
  <dcterms:created xsi:type="dcterms:W3CDTF">2014-05-21T07:23:00Z</dcterms:created>
  <dcterms:modified xsi:type="dcterms:W3CDTF">2014-05-21T07:30:00Z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