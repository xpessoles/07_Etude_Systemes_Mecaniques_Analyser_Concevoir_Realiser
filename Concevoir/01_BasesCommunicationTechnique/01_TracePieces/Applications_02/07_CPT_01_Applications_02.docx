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CB" w:rsidRPr="00FF5990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r w:rsidRPr="00FF5990">
        <w:rPr>
          <w:sz w:val="40"/>
        </w:rPr>
        <w:t xml:space="preserve">7 – </w:t>
      </w:r>
      <w:r w:rsidR="00B42ACB" w:rsidRPr="00FF5990">
        <w:rPr>
          <w:sz w:val="40"/>
        </w:rPr>
        <w:t>Étude des systèmes mécaniques</w:t>
      </w:r>
    </w:p>
    <w:p w:rsidR="00DA6248" w:rsidRPr="00FF5990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FF5990">
        <w:rPr>
          <w:sz w:val="28"/>
        </w:rPr>
        <w:t>Analyser – Concevoir – Réaliser</w:t>
      </w:r>
    </w:p>
    <w:p w:rsidR="0042328C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FF5990">
        <w:rPr>
          <w:sz w:val="28"/>
        </w:rPr>
        <w:t>Conception – Chapitre 1 : Représentation des pièces en 2D</w:t>
      </w:r>
    </w:p>
    <w:p w:rsidR="00FF5990" w:rsidRDefault="00FF5990" w:rsidP="00FF5990"/>
    <w:p w:rsidR="00FF5990" w:rsidRPr="00FF5990" w:rsidRDefault="005D6FCE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sz w:val="28"/>
        </w:rPr>
        <w:t>Exercice d’application – 02</w:t>
      </w:r>
    </w:p>
    <w:p w:rsidR="00617A95" w:rsidRDefault="00617A95" w:rsidP="00617A95"/>
    <w:tbl>
      <w:tblPr>
        <w:tblStyle w:val="Grilledutableau"/>
        <w:tblW w:w="0" w:type="auto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6"/>
      </w:tblGrid>
      <w:tr w:rsidR="004B7299" w:rsidTr="004B7299">
        <w:trPr>
          <w:trHeight w:val="666"/>
        </w:trPr>
        <w:tc>
          <w:tcPr>
            <w:tcW w:w="10336" w:type="dxa"/>
            <w:shd w:val="clear" w:color="auto" w:fill="F2DBDB" w:themeFill="accent2" w:themeFillTint="33"/>
          </w:tcPr>
          <w:p w:rsidR="004B7299" w:rsidRPr="00631076" w:rsidRDefault="004B7299" w:rsidP="00825DB1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  <w:p w:rsidR="004B7299" w:rsidRDefault="004B7299" w:rsidP="004B7299">
            <w:pPr>
              <w:pStyle w:val="Paragraphe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Lire et interpréter un dessin de définition 2D. </w:t>
            </w:r>
          </w:p>
        </w:tc>
      </w:tr>
    </w:tbl>
    <w:p w:rsidR="004B7299" w:rsidRDefault="004B7299" w:rsidP="00617A95"/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339"/>
      </w:tblGrid>
      <w:tr w:rsidR="00DA6248" w:rsidRPr="009D41C3" w:rsidTr="00DA6248">
        <w:trPr>
          <w:trHeight w:val="1155"/>
        </w:trPr>
        <w:tc>
          <w:tcPr>
            <w:tcW w:w="10339" w:type="dxa"/>
            <w:shd w:val="clear" w:color="auto" w:fill="C6D9F1" w:themeFill="text2" w:themeFillTint="33"/>
          </w:tcPr>
          <w:p w:rsidR="00DA6248" w:rsidRPr="009D41C3" w:rsidRDefault="00DA6248" w:rsidP="00825DB1">
            <w:pPr>
              <w:rPr>
                <w:lang w:eastAsia="fr-FR"/>
              </w:rPr>
            </w:pPr>
            <w:r w:rsidRPr="009D41C3">
              <w:rPr>
                <w:lang w:eastAsia="fr-FR"/>
              </w:rPr>
              <w:t>Compétence : Communiquer</w:t>
            </w:r>
          </w:p>
          <w:p w:rsidR="00DA6248" w:rsidRPr="009D41C3" w:rsidRDefault="00DA6248" w:rsidP="00DA6248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 w:rsidRPr="009D41C3">
              <w:rPr>
                <w:lang w:eastAsia="fr-FR"/>
              </w:rPr>
              <w:t>Com1-C1-S1 : Produire des documents techniques adaptés à une communication (interne et externe)</w:t>
            </w:r>
            <w:r w:rsidR="00B64E7F" w:rsidRPr="009D41C3">
              <w:rPr>
                <w:lang w:eastAsia="fr-FR"/>
              </w:rPr>
              <w:t>.</w:t>
            </w:r>
          </w:p>
          <w:p w:rsidR="00DA6248" w:rsidRPr="009D41C3" w:rsidRDefault="00DA6248" w:rsidP="00DA6248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 w:rsidRPr="009D41C3">
              <w:rPr>
                <w:lang w:eastAsia="fr-FR"/>
              </w:rPr>
              <w:t xml:space="preserve">Com1-C1-S2 : Décoder une représentation 2D. </w:t>
            </w:r>
          </w:p>
        </w:tc>
      </w:tr>
    </w:tbl>
    <w:p w:rsidR="00DA6248" w:rsidRDefault="00DA6248" w:rsidP="00617A95"/>
    <w:p w:rsidR="005D6FCE" w:rsidRPr="005D6FCE" w:rsidRDefault="005D6FCE" w:rsidP="00617A95">
      <w:pPr>
        <w:rPr>
          <w:i/>
        </w:rPr>
      </w:pPr>
      <w:r>
        <w:rPr>
          <w:i/>
        </w:rPr>
        <w:t xml:space="preserve">D’après ressources d’Ivan </w:t>
      </w:r>
      <w:proofErr w:type="spellStart"/>
      <w:r>
        <w:rPr>
          <w:i/>
        </w:rPr>
        <w:t>Liebgott</w:t>
      </w:r>
      <w:proofErr w:type="spellEnd"/>
      <w:r>
        <w:rPr>
          <w:i/>
        </w:rPr>
        <w:t xml:space="preserve"> – PTSI – Lycée Les Eucalyptus – Nice.</w:t>
      </w:r>
    </w:p>
    <w:p w:rsidR="00FF5990" w:rsidRDefault="00FF5990" w:rsidP="00FF5990">
      <w:pPr>
        <w:pStyle w:val="Titre2"/>
        <w:numPr>
          <w:ilvl w:val="0"/>
          <w:numId w:val="0"/>
        </w:numPr>
        <w:ind w:left="360" w:hanging="360"/>
      </w:pPr>
      <w:r>
        <w:t>Exercice 1</w:t>
      </w:r>
      <w:r w:rsidR="005D6FCE">
        <w:t xml:space="preserve"> </w:t>
      </w:r>
    </w:p>
    <w:p w:rsidR="005D6FCE" w:rsidRDefault="005D6FCE" w:rsidP="005D6FCE">
      <w:pPr>
        <w:pStyle w:val="Titre7"/>
      </w:pPr>
      <w:r>
        <w:t>Compléter les vues de face et de droite.</w:t>
      </w:r>
    </w:p>
    <w:p w:rsidR="00D97E85" w:rsidRPr="00D97E85" w:rsidRDefault="00D97E85" w:rsidP="00D97E85">
      <w:pPr>
        <w:rPr>
          <w:lang w:bidi="en-US"/>
        </w:rPr>
      </w:pPr>
    </w:p>
    <w:p w:rsidR="00D97E85" w:rsidRDefault="00165378" w:rsidP="00D97E85">
      <w:pPr>
        <w:jc w:val="center"/>
        <w:rPr>
          <w:lang w:bidi="en-US"/>
        </w:rPr>
      </w:pPr>
      <w:r>
        <w:rPr>
          <w:noProof/>
          <w:lang w:eastAsia="fr-FR"/>
        </w:rPr>
        <w:drawing>
          <wp:inline distT="0" distB="0" distL="0" distR="0" wp14:anchorId="4B528488" wp14:editId="37B32D00">
            <wp:extent cx="6135430" cy="3042745"/>
            <wp:effectExtent l="0" t="0" r="0" b="5715"/>
            <wp:docPr id="3" name="Image 3" descr="C:\Enseignements\GitHub\07_Etude_Systemes_Mecaniques_Analyser_Concevoir_Realiser\Concevoir\01_BasesCommunicationTechnique\01_TracePieces\Applications_02\fig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nseignements\GitHub\07_Etude_Systemes_Mecaniques_Analyser_Concevoir_Realiser\Concevoir\01_BasesCommunicationTechnique\01_TracePieces\Applications_02\fig_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167" cy="304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E85" w:rsidRDefault="00D97E85" w:rsidP="005D6FCE">
      <w:pPr>
        <w:rPr>
          <w:lang w:bidi="en-US"/>
        </w:rPr>
      </w:pPr>
    </w:p>
    <w:p w:rsidR="00D97E85" w:rsidRDefault="00D97E85" w:rsidP="005D6FCE">
      <w:pPr>
        <w:rPr>
          <w:lang w:bidi="en-US"/>
        </w:rPr>
      </w:pPr>
    </w:p>
    <w:p w:rsidR="00D97E85" w:rsidRDefault="00D97E85" w:rsidP="005D6FCE">
      <w:pPr>
        <w:rPr>
          <w:lang w:bidi="en-US"/>
        </w:rPr>
        <w:sectPr w:rsidR="00D97E85" w:rsidSect="00DE736B">
          <w:headerReference w:type="default" r:id="rId11"/>
          <w:footerReference w:type="default" r:id="rId12"/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D97E85" w:rsidRDefault="00D97E85" w:rsidP="005D6FCE">
      <w:pPr>
        <w:rPr>
          <w:lang w:bidi="en-US"/>
        </w:rPr>
      </w:pPr>
    </w:p>
    <w:p w:rsidR="005D6FCE" w:rsidRDefault="005D6FCE" w:rsidP="005D6FCE">
      <w:pPr>
        <w:pStyle w:val="Titre2"/>
        <w:numPr>
          <w:ilvl w:val="0"/>
          <w:numId w:val="0"/>
        </w:numPr>
        <w:ind w:left="360" w:hanging="360"/>
      </w:pPr>
      <w:r>
        <w:t>Exercice 2</w:t>
      </w:r>
    </w:p>
    <w:p w:rsidR="005D6FCE" w:rsidRDefault="005D6FCE" w:rsidP="005D6FCE">
      <w:pPr>
        <w:pStyle w:val="Titre7"/>
      </w:pPr>
      <w:r>
        <w:t xml:space="preserve">Compléter </w:t>
      </w:r>
      <w:r>
        <w:t>les vues de dessus et de gauche.</w:t>
      </w:r>
    </w:p>
    <w:p w:rsidR="005D6FCE" w:rsidRDefault="005D6FCE" w:rsidP="005D6FCE">
      <w:pPr>
        <w:rPr>
          <w:lang w:bidi="en-US"/>
        </w:rPr>
      </w:pPr>
    </w:p>
    <w:p w:rsidR="00165378" w:rsidRDefault="00165378" w:rsidP="00D97E85">
      <w:pPr>
        <w:jc w:val="center"/>
        <w:rPr>
          <w:lang w:bidi="en-US"/>
        </w:rPr>
      </w:pPr>
      <w:r>
        <w:rPr>
          <w:noProof/>
          <w:lang w:eastAsia="fr-FR"/>
        </w:rPr>
        <w:drawing>
          <wp:inline distT="0" distB="0" distL="0" distR="0" wp14:anchorId="763F6F14" wp14:editId="7A9536C7">
            <wp:extent cx="5849007" cy="4120177"/>
            <wp:effectExtent l="0" t="0" r="0" b="0"/>
            <wp:docPr id="4" name="Image 4" descr="C:\Enseignements\GitHub\07_Etude_Systemes_Mecaniques_Analyser_Concevoir_Realiser\Concevoir\01_BasesCommunicationTechnique\01_TracePieces\Applications_02\fig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nseignements\GitHub\07_Etude_Systemes_Mecaniques_Analyser_Concevoir_Realiser\Concevoir\01_BasesCommunicationTechnique\01_TracePieces\Applications_02\fig_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252" cy="413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FCE" w:rsidRDefault="005D6FCE" w:rsidP="005D6FCE">
      <w:pPr>
        <w:rPr>
          <w:lang w:bidi="en-US"/>
        </w:rPr>
      </w:pPr>
    </w:p>
    <w:p w:rsidR="00D97E85" w:rsidRDefault="00D97E85" w:rsidP="005D6FCE">
      <w:pPr>
        <w:rPr>
          <w:lang w:bidi="en-US"/>
        </w:rPr>
        <w:sectPr w:rsidR="00D97E85" w:rsidSect="00DE736B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5D6FCE" w:rsidRDefault="005D6FCE" w:rsidP="005D6FCE">
      <w:pPr>
        <w:pStyle w:val="Titre2"/>
        <w:numPr>
          <w:ilvl w:val="0"/>
          <w:numId w:val="0"/>
        </w:numPr>
        <w:ind w:left="360" w:hanging="360"/>
      </w:pPr>
      <w:r>
        <w:lastRenderedPageBreak/>
        <w:t>Exercice 3</w:t>
      </w:r>
    </w:p>
    <w:p w:rsidR="005D6FCE" w:rsidRDefault="005D6FCE" w:rsidP="005D6FCE">
      <w:pPr>
        <w:pStyle w:val="Titre7"/>
      </w:pPr>
      <w:r>
        <w:t xml:space="preserve">Compléter les </w:t>
      </w:r>
      <w:r>
        <w:t xml:space="preserve">coupes A-A et B-B. </w:t>
      </w:r>
    </w:p>
    <w:p w:rsidR="005D6FCE" w:rsidRDefault="005D6FCE" w:rsidP="005D6FCE">
      <w:pPr>
        <w:rPr>
          <w:lang w:bidi="en-US"/>
        </w:rPr>
      </w:pPr>
    </w:p>
    <w:p w:rsidR="00165378" w:rsidRDefault="00165378" w:rsidP="00D97E85">
      <w:pPr>
        <w:jc w:val="center"/>
        <w:rPr>
          <w:lang w:bidi="en-US"/>
        </w:rPr>
      </w:pPr>
      <w:r>
        <w:rPr>
          <w:noProof/>
          <w:lang w:eastAsia="fr-FR"/>
        </w:rPr>
        <w:drawing>
          <wp:inline distT="0" distB="0" distL="0" distR="0" wp14:anchorId="28CBF71E" wp14:editId="33D3FD7C">
            <wp:extent cx="6109819" cy="6621517"/>
            <wp:effectExtent l="0" t="0" r="5715" b="8255"/>
            <wp:docPr id="5" name="Image 5" descr="C:\Enseignements\GitHub\07_Etude_Systemes_Mecaniques_Analyser_Concevoir_Realiser\Concevoir\01_BasesCommunicationTechnique\01_TracePieces\Applications_02\fig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nseignements\GitHub\07_Etude_Systemes_Mecaniques_Analyser_Concevoir_Realiser\Concevoir\01_BasesCommunicationTechnique\01_TracePieces\Applications_02\fig_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326" cy="662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E85" w:rsidRDefault="00D97E85" w:rsidP="00D97E85">
      <w:pPr>
        <w:jc w:val="center"/>
        <w:rPr>
          <w:lang w:bidi="en-US"/>
        </w:rPr>
      </w:pPr>
    </w:p>
    <w:p w:rsidR="00D97E85" w:rsidRDefault="00D97E85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D97E85" w:rsidRDefault="00D97E85" w:rsidP="00D97E85">
      <w:pPr>
        <w:jc w:val="center"/>
        <w:rPr>
          <w:lang w:bidi="en-US"/>
        </w:rPr>
      </w:pPr>
    </w:p>
    <w:p w:rsidR="005D6FCE" w:rsidRDefault="005D6FCE" w:rsidP="005D6FCE">
      <w:pPr>
        <w:pStyle w:val="Titre2"/>
        <w:numPr>
          <w:ilvl w:val="0"/>
          <w:numId w:val="0"/>
        </w:numPr>
        <w:ind w:left="360" w:hanging="360"/>
      </w:pPr>
      <w:r>
        <w:t>Exercice 4</w:t>
      </w:r>
    </w:p>
    <w:p w:rsidR="005D6FCE" w:rsidRDefault="005D6FCE" w:rsidP="005D6FCE">
      <w:pPr>
        <w:pStyle w:val="Titre7"/>
      </w:pPr>
      <w:r>
        <w:t xml:space="preserve">Compléter les </w:t>
      </w:r>
      <w:r>
        <w:t xml:space="preserve">coupes A-A, B-B, C-C et la vue de dessus. </w:t>
      </w:r>
    </w:p>
    <w:p w:rsidR="005D6FCE" w:rsidRDefault="005D6FCE" w:rsidP="005D6FCE">
      <w:pPr>
        <w:rPr>
          <w:lang w:bidi="en-US"/>
        </w:rPr>
      </w:pPr>
    </w:p>
    <w:p w:rsidR="00D97E85" w:rsidRDefault="00D97E85" w:rsidP="005D6FCE">
      <w:pPr>
        <w:rPr>
          <w:lang w:bidi="en-US"/>
        </w:rPr>
      </w:pPr>
    </w:p>
    <w:p w:rsidR="00D97E85" w:rsidRDefault="00D97E85" w:rsidP="00D97E85">
      <w:pPr>
        <w:jc w:val="center"/>
        <w:rPr>
          <w:lang w:bidi="en-US"/>
        </w:rPr>
      </w:pPr>
      <w:r>
        <w:rPr>
          <w:noProof/>
          <w:lang w:eastAsia="fr-FR"/>
        </w:rPr>
        <w:drawing>
          <wp:inline distT="0" distB="0" distL="0" distR="0" wp14:anchorId="66B051BD" wp14:editId="153CBBBF">
            <wp:extent cx="5510349" cy="6684579"/>
            <wp:effectExtent l="0" t="0" r="0" b="2540"/>
            <wp:docPr id="7" name="Image 7" descr="C:\Enseignements\GitHub\07_Etude_Systemes_Mecaniques_Analyser_Concevoir_Realiser\Concevoir\01_BasesCommunicationTechnique\01_TracePieces\Applications_02\fig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nseignements\GitHub\07_Etude_Systemes_Mecaniques_Analyser_Concevoir_Realiser\Concevoir\01_BasesCommunicationTechnique\01_TracePieces\Applications_02\fig_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35" cy="669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E85" w:rsidRDefault="00D97E85" w:rsidP="00D97E85">
      <w:pPr>
        <w:rPr>
          <w:lang w:bidi="en-US"/>
        </w:rPr>
      </w:pPr>
    </w:p>
    <w:p w:rsidR="00D97E85" w:rsidRDefault="00D97E85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5D6FCE" w:rsidRDefault="00165378" w:rsidP="005D6FCE">
      <w:pPr>
        <w:pStyle w:val="Titre2"/>
        <w:numPr>
          <w:ilvl w:val="0"/>
          <w:numId w:val="0"/>
        </w:numPr>
        <w:ind w:left="360" w:hanging="360"/>
      </w:pPr>
      <w:r>
        <w:lastRenderedPageBreak/>
        <w:t>Exercice 5</w:t>
      </w:r>
    </w:p>
    <w:p w:rsidR="00165378" w:rsidRDefault="00165378" w:rsidP="00165378">
      <w:pPr>
        <w:pStyle w:val="Titre7"/>
      </w:pPr>
      <w:r>
        <w:t>Compléter les coupes A-A, B-B</w:t>
      </w:r>
      <w:r>
        <w:t xml:space="preserve"> et la vue de gauche. </w:t>
      </w:r>
    </w:p>
    <w:p w:rsidR="00D97E85" w:rsidRDefault="00D97E85" w:rsidP="005D6FCE">
      <w:pPr>
        <w:rPr>
          <w:lang w:bidi="en-US"/>
        </w:rPr>
      </w:pPr>
    </w:p>
    <w:p w:rsidR="00D97E85" w:rsidRDefault="00D97E85" w:rsidP="00D97E85">
      <w:pPr>
        <w:jc w:val="center"/>
        <w:rPr>
          <w:lang w:bidi="en-US"/>
        </w:rPr>
      </w:pPr>
      <w:r>
        <w:rPr>
          <w:noProof/>
          <w:lang w:eastAsia="fr-FR"/>
        </w:rPr>
        <w:drawing>
          <wp:inline distT="0" distB="0" distL="0" distR="0" wp14:anchorId="55FB3A12" wp14:editId="21EF9A69">
            <wp:extent cx="4935330" cy="7693572"/>
            <wp:effectExtent l="0" t="0" r="0" b="3175"/>
            <wp:docPr id="8" name="Image 8" descr="C:\Enseignements\GitHub\07_Etude_Systemes_Mecaniques_Analyser_Concevoir_Realiser\Concevoir\01_BasesCommunicationTechnique\01_TracePieces\Applications_02\fig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nseignements\GitHub\07_Etude_Systemes_Mecaniques_Analyser_Concevoir_Realiser\Concevoir\01_BasesCommunicationTechnique\01_TracePieces\Applications_02\fig_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342" cy="769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E85" w:rsidRDefault="00D97E85" w:rsidP="00D97E85">
      <w:pPr>
        <w:jc w:val="center"/>
        <w:rPr>
          <w:lang w:bidi="en-US"/>
        </w:rPr>
      </w:pPr>
    </w:p>
    <w:p w:rsidR="00D97E85" w:rsidRDefault="00D97E85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5D6FCE" w:rsidRDefault="00165378" w:rsidP="005D6FCE">
      <w:pPr>
        <w:pStyle w:val="Titre2"/>
        <w:numPr>
          <w:ilvl w:val="0"/>
          <w:numId w:val="0"/>
        </w:numPr>
        <w:ind w:left="360" w:hanging="360"/>
      </w:pPr>
      <w:bookmarkStart w:id="0" w:name="_GoBack"/>
      <w:bookmarkEnd w:id="0"/>
      <w:r>
        <w:lastRenderedPageBreak/>
        <w:t>Exercice 6</w:t>
      </w:r>
    </w:p>
    <w:p w:rsidR="005D6FCE" w:rsidRDefault="00B1588B" w:rsidP="005D6FCE">
      <w:pPr>
        <w:pStyle w:val="Titre7"/>
      </w:pPr>
      <w:r>
        <w:t>Compléter la vue de dessu</w:t>
      </w:r>
      <w:r w:rsidR="00165378">
        <w:t xml:space="preserve">s. </w:t>
      </w:r>
    </w:p>
    <w:p w:rsidR="00D97E85" w:rsidRDefault="00D97E85" w:rsidP="00D97E85">
      <w:pPr>
        <w:rPr>
          <w:lang w:bidi="en-US"/>
        </w:rPr>
      </w:pPr>
    </w:p>
    <w:p w:rsidR="00D97E85" w:rsidRPr="00D97E85" w:rsidRDefault="00D97E85" w:rsidP="00D97E85">
      <w:pPr>
        <w:rPr>
          <w:lang w:bidi="en-US"/>
        </w:rPr>
      </w:pPr>
      <w:r>
        <w:rPr>
          <w:noProof/>
          <w:lang w:eastAsia="fr-FR"/>
        </w:rPr>
        <w:drawing>
          <wp:inline distT="0" distB="0" distL="0" distR="0" wp14:anchorId="000367C5" wp14:editId="1DB097D5">
            <wp:extent cx="6470015" cy="4908550"/>
            <wp:effectExtent l="0" t="0" r="6985" b="6350"/>
            <wp:docPr id="9" name="Image 9" descr="C:\Enseignements\GitHub\07_Etude_Systemes_Mecaniques_Analyser_Concevoir_Realiser\Concevoir\01_BasesCommunicationTechnique\01_TracePieces\Applications_02\fig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Enseignements\GitHub\07_Etude_Systemes_Mecaniques_Analyser_Concevoir_Realiser\Concevoir\01_BasesCommunicationTechnique\01_TracePieces\Applications_02\fig_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E85" w:rsidRPr="00D97E85" w:rsidSect="00DE736B"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C5D" w:rsidRPr="00DC02BB" w:rsidRDefault="002B4C5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2B4C5D" w:rsidRPr="00DC02BB" w:rsidRDefault="002B4C5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6B" w:rsidRPr="00D97E85" w:rsidRDefault="00C22FC6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D97E85">
      <w:rPr>
        <w:sz w:val="16"/>
        <w:szCs w:val="16"/>
      </w:rPr>
      <w:fldChar w:fldCharType="begin"/>
    </w:r>
    <w:r w:rsidRPr="00D97E85">
      <w:rPr>
        <w:sz w:val="16"/>
        <w:szCs w:val="16"/>
      </w:rPr>
      <w:instrText xml:space="preserve"> FILENAME  \* MERGEFORMAT </w:instrText>
    </w:r>
    <w:r w:rsidRPr="00D97E85">
      <w:rPr>
        <w:sz w:val="16"/>
        <w:szCs w:val="16"/>
      </w:rPr>
      <w:fldChar w:fldCharType="separate"/>
    </w:r>
    <w:r w:rsidR="00D97E85" w:rsidRPr="00D97E85">
      <w:rPr>
        <w:rFonts w:eastAsiaTheme="minorHAnsi" w:cs="Calibri"/>
        <w:noProof/>
        <w:sz w:val="16"/>
        <w:szCs w:val="16"/>
      </w:rPr>
      <w:t>07_CPT</w:t>
    </w:r>
    <w:r w:rsidR="00D97E85" w:rsidRPr="00D97E85">
      <w:rPr>
        <w:noProof/>
        <w:sz w:val="16"/>
        <w:szCs w:val="16"/>
      </w:rPr>
      <w:t>_01_Applications_02.docx</w:t>
    </w:r>
    <w:r w:rsidRPr="00D97E85">
      <w:rPr>
        <w:noProof/>
        <w:sz w:val="16"/>
        <w:szCs w:val="16"/>
      </w:rPr>
      <w:fldChar w:fldCharType="end"/>
    </w:r>
    <w:r w:rsidR="00DE736B" w:rsidRPr="00D97E85">
      <w:rPr>
        <w:rFonts w:eastAsiaTheme="minorHAnsi" w:cs="Calibri"/>
        <w:sz w:val="16"/>
        <w:szCs w:val="16"/>
      </w:rPr>
      <w:tab/>
    </w:r>
    <w:r w:rsidR="00DE736B" w:rsidRPr="00D97E85">
      <w:rPr>
        <w:rFonts w:eastAsiaTheme="minorHAnsi" w:cs="Calibri"/>
        <w:sz w:val="16"/>
        <w:szCs w:val="16"/>
      </w:rPr>
      <w:tab/>
    </w:r>
    <w:r w:rsidR="00DE736B" w:rsidRPr="00D97E85">
      <w:rPr>
        <w:rFonts w:eastAsiaTheme="minorHAnsi" w:cs="Calibri"/>
        <w:sz w:val="16"/>
        <w:szCs w:val="16"/>
      </w:rPr>
      <w:tab/>
    </w:r>
    <w:r w:rsidR="00252522" w:rsidRPr="00D97E85">
      <w:rPr>
        <w:rFonts w:eastAsiaTheme="minorHAnsi" w:cs="Calibri"/>
        <w:b/>
        <w:sz w:val="16"/>
        <w:szCs w:val="16"/>
      </w:rPr>
      <w:fldChar w:fldCharType="begin"/>
    </w:r>
    <w:r w:rsidR="00DE736B" w:rsidRPr="00D97E85">
      <w:rPr>
        <w:rFonts w:eastAsiaTheme="minorHAnsi" w:cs="Calibri"/>
        <w:b/>
        <w:sz w:val="16"/>
        <w:szCs w:val="16"/>
      </w:rPr>
      <w:instrText xml:space="preserve"> PAGE </w:instrText>
    </w:r>
    <w:r w:rsidR="00252522" w:rsidRPr="00D97E85">
      <w:rPr>
        <w:rFonts w:eastAsiaTheme="minorHAnsi" w:cs="Calibri"/>
        <w:b/>
        <w:sz w:val="16"/>
        <w:szCs w:val="16"/>
      </w:rPr>
      <w:fldChar w:fldCharType="separate"/>
    </w:r>
    <w:r w:rsidR="00201080">
      <w:rPr>
        <w:rFonts w:eastAsiaTheme="minorHAnsi" w:cs="Calibri"/>
        <w:b/>
        <w:noProof/>
        <w:sz w:val="16"/>
        <w:szCs w:val="16"/>
      </w:rPr>
      <w:t>6</w:t>
    </w:r>
    <w:r w:rsidR="00252522" w:rsidRPr="00D97E85">
      <w:rPr>
        <w:rFonts w:eastAsiaTheme="minorHAnsi" w:cs="Calibri"/>
        <w:b/>
        <w:sz w:val="16"/>
        <w:szCs w:val="16"/>
      </w:rPr>
      <w:fldChar w:fldCharType="end"/>
    </w:r>
    <w:r w:rsidR="00DE736B" w:rsidRPr="00D97E85">
      <w:rPr>
        <w:rFonts w:eastAsiaTheme="minorHAnsi" w:cs="Calibri"/>
        <w:b/>
        <w:sz w:val="16"/>
        <w:szCs w:val="16"/>
      </w:rPr>
      <w:t>/</w:t>
    </w:r>
    <w:r w:rsidRPr="00D97E85">
      <w:rPr>
        <w:sz w:val="16"/>
        <w:szCs w:val="16"/>
      </w:rPr>
      <w:fldChar w:fldCharType="begin"/>
    </w:r>
    <w:r w:rsidRPr="00D97E85">
      <w:rPr>
        <w:sz w:val="16"/>
        <w:szCs w:val="16"/>
      </w:rPr>
      <w:instrText xml:space="preserve"> NUMPAGES  \* MERGEFORMAT </w:instrText>
    </w:r>
    <w:r w:rsidRPr="00D97E85">
      <w:rPr>
        <w:sz w:val="16"/>
        <w:szCs w:val="16"/>
      </w:rPr>
      <w:fldChar w:fldCharType="separate"/>
    </w:r>
    <w:r w:rsidR="00201080" w:rsidRPr="00201080">
      <w:rPr>
        <w:rFonts w:eastAsiaTheme="minorHAnsi" w:cs="Calibri"/>
        <w:b/>
        <w:noProof/>
        <w:sz w:val="16"/>
        <w:szCs w:val="16"/>
      </w:rPr>
      <w:t>6</w:t>
    </w:r>
    <w:r w:rsidRPr="00D97E85">
      <w:rPr>
        <w:rFonts w:eastAsiaTheme="minorHAnsi" w:cs="Calibri"/>
        <w:b/>
        <w:noProof/>
        <w:sz w:val="16"/>
        <w:szCs w:val="16"/>
      </w:rPr>
      <w:fldChar w:fldCharType="end"/>
    </w:r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C5D" w:rsidRPr="00DC02BB" w:rsidRDefault="002B4C5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2B4C5D" w:rsidRPr="00DC02BB" w:rsidRDefault="002B4C5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2253"/>
      <w:gridCol w:w="3449"/>
    </w:tblGrid>
    <w:tr w:rsidR="00E82771" w:rsidTr="00270772">
      <w:tc>
        <w:tcPr>
          <w:tcW w:w="4644" w:type="dxa"/>
        </w:tcPr>
        <w:p w:rsidR="00E82771" w:rsidRDefault="00E82771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>07 – Étude des systèmes mécaniques – Concevoir</w:t>
          </w:r>
        </w:p>
      </w:tc>
      <w:tc>
        <w:tcPr>
          <w:tcW w:w="2253" w:type="dxa"/>
        </w:tcPr>
        <w:p w:rsidR="00E82771" w:rsidRDefault="00E82771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E82771" w:rsidRDefault="00E82771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6225FC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mc:AlternateContent>
              <mc:Choice Requires="wpg">
                <w:drawing>
                  <wp:inline distT="0" distB="0" distL="0" distR="0" wp14:anchorId="262B37C5" wp14:editId="630741C1">
                    <wp:extent cx="186690" cy="189230"/>
                    <wp:effectExtent l="6985" t="8890" r="6350" b="11430"/>
                    <wp:docPr id="24" name="Group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6690" cy="189230"/>
                              <a:chOff x="2604" y="1188"/>
                              <a:chExt cx="5904" cy="5984"/>
                            </a:xfrm>
                          </wpg:grpSpPr>
                          <wps:wsp>
                            <wps:cNvPr id="25" name="AutoShap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80" y="2700"/>
                                <a:ext cx="1768" cy="10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4" name="Group 1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4" y="1188"/>
                                <a:ext cx="5904" cy="5984"/>
                                <a:chOff x="2084" y="1308"/>
                                <a:chExt cx="5904" cy="5984"/>
                              </a:xfrm>
                            </wpg:grpSpPr>
                            <wps:wsp>
                              <wps:cNvPr id="55" name="AutoShap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0" cy="25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AutoShap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1488" cy="12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AutoShap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2295"/>
                                  <a:ext cx="824" cy="6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AutoShape 1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2108"/>
                                  <a:ext cx="176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AutoShape 1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00" y="2908"/>
                                  <a:ext cx="928" cy="3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AutoShape 1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3900"/>
                                  <a:ext cx="296" cy="19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AutoShape 1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0" y="4292"/>
                                  <a:ext cx="12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33" y="3279"/>
                                  <a:ext cx="136" cy="10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AutoShape 1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00" y="2820"/>
                                  <a:ext cx="296" cy="18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AutoShape 1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316"/>
                                  <a:ext cx="984" cy="3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804"/>
                                  <a:ext cx="1808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AutoShap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5708"/>
                                  <a:ext cx="800" cy="6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AutoShap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56" y="6092"/>
                                  <a:ext cx="1472" cy="1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AutoShap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" name="AutoShap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0" cy="20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AutoShape 1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28" y="2108"/>
                                  <a:ext cx="2160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AutoShap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88" y="2108"/>
                                  <a:ext cx="40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AutoShape 1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2820"/>
                                  <a:ext cx="180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AutoShap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3844"/>
                                  <a:ext cx="2200" cy="12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AutoShape 1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96" y="5092"/>
                                  <a:ext cx="392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AutoShape 1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84" y="2820"/>
                                  <a:ext cx="376" cy="6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AutoShape 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84" y="3492"/>
                                  <a:ext cx="2144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AutoShape 1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4764"/>
                                  <a:ext cx="176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AutoShap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5228"/>
                                  <a:ext cx="0" cy="20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AutoShap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7292"/>
                                  <a:ext cx="7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AutoShap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0" cy="25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AutoShap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180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AutoShape 1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52" y="5228"/>
                                  <a:ext cx="2176" cy="12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AutoShap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60" y="5804"/>
                                  <a:ext cx="392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31" o:spid="_x0000_s1026" style="width:14.7pt;height:14.9pt;mso-position-horizontal-relative:char;mso-position-vertical-relative:line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    <v:group id="Group 13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shape id="AutoShape 13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uGI8IAAADbAAAADwAAAGRycy9kb3ducmV2LnhtbESPQYvCMBSE7wv+h/AEL4umCu7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uGI8IAAADbAAAADwAAAAAAAAAAAAAA&#10;AAChAgAAZHJzL2Rvd25yZXYueG1sUEsFBgAAAAAEAAQA+QAAAJADAAAAAA==&#10;" strokeweight="1pt"/>
                      <v:shape id="AutoShape 13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YVMUAAADbAAAADwAAAGRycy9kb3ducmV2LnhtbESPzWrDMBCE74G+g9hCLqGRE6j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kYVMUAAADbAAAADwAAAAAAAAAA&#10;AAAAAAChAgAAZHJzL2Rvd25yZXYueG1sUEsFBgAAAAAEAAQA+QAAAJMDAAAAAA==&#10;" strokeweight="1pt"/>
                      <v:shape id="AutoShape 13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DvBsEAAADbAAAADwAAAGRycy9kb3ducmV2LnhtbERPyWrDMBC9B/oPYgq5hFp2DqnrWAlJ&#10;oVBya1KKj4M1Xog1Mpa89O+jQ6HHx9vz42I6MdHgWssKkigGQVxa3XKt4Pv28ZKCcB5ZY2eZFPyS&#10;g+PhaZVjpu3MXzRdfS1CCLsMFTTe95mUrmzIoItsTxy4yg4GfYBDLfWAcwg3ndzG8U4abDk0NNjT&#10;e0Pl/ToaBWN32dzGH59M9Xl6rdK3tFgKp9T6eTntQXha/L/4z/2pFezC+v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YO8GwQAAANsAAAAPAAAAAAAAAAAAAAAA&#10;AKECAABkcnMvZG93bnJldi54bWxQSwUGAAAAAAQABAD5AAAAjwMAAAAA&#10;" strokeweight="1pt"/>
                      <v:shape id="AutoShape 13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fnu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hDP4P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1+e7wQAAANsAAAAPAAAAAAAAAAAAAAAA&#10;AKECAABkcnMvZG93bnJldi54bWxQSwUGAAAAAAQABAD5AAAAjwMAAAAA&#10;" strokeweight="1pt"/>
                      <v:shape id="AutoShape 13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5zM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hD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BXnMwQAAANsAAAAPAAAAAAAAAAAAAAAA&#10;AKECAABkcnMvZG93bnJldi54bWxQSwUGAAAAAAQABAD5AAAAjwMAAAAA&#10;" strokeweight="1pt"/>
                      <v:shape id="AutoShape 13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BEI8MAAADbAAAADwAAAGRycy9kb3ducmV2LnhtbESPQWvCQBSE70L/w/IKvUizabVB0qwi&#10;BaEnoVFoj4/sMwnNvo27a5L+e7cgeBxm5hum2EymEwM531pW8JKkIIgrq1uuFRwPu+cVCB+QNXaW&#10;ScEfedisH2YF5tqO/EVDGWoRIexzVNCE0OdS+qohgz6xPXH0TtYZDFG6WmqHY4SbTr6maSYNthwX&#10;Guzpo6Hqt7wYBfu3eTYM4Tz3uP/BsfxmOXYLpZ4ep+07iEBTuIdv7U+tIFvC/5f4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gRCPDAAAA2wAAAA8AAAAAAAAAAAAA&#10;AAAAoQIAAGRycy9kb3ducmV2LnhtbFBLBQYAAAAABAAEAPkAAACRAwAAAAA=&#10;" strokeweight="1pt"/>
                      <v:shape id="AutoShape 14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zhuMIAAADbAAAADwAAAGRycy9kb3ducmV2LnhtbESPQYvCMBSE78L+h/AWvIhNXbFI1ygi&#10;LOxJsAp6fDTPtmzzUptsW/+9EQSPw8x8w6w2g6lFR62rLCuYRTEI4tzqigsFp+PPdAnCeWSNtWVS&#10;cCcHm/XHaIWptj0fqMt8IQKEXYoKSu+bVEqXl2TQRbYhDt7VtgZ9kG0hdYt9gJtafsVxIg1WHBZK&#10;bGhXUv6X/RsF+8Uk6Tp/mzjcX7DPziz7eq7U+HPYfoPwNPh3+NX+1QqSBTy/hB8g1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zhuMIAAADbAAAADwAAAAAAAAAAAAAA&#10;AAChAgAAZHJzL2Rvd25yZXYueG1sUEsFBgAAAAAEAAQA+QAAAJADAAAAAA==&#10;" strokeweight="1pt"/>
                      <v:shape id="AutoShape 14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5/z8IAAADbAAAADwAAAGRycy9kb3ducmV2LnhtbESPQYvCMBSE74L/ITxhL2JTVyxSjSKC&#10;4EmwK+jx0TzbYvNSm9h2//1mYWGPw8x8w2x2g6lFR62rLCuYRzEI4tzqigsF16/jbAXCeWSNtWVS&#10;8E0OdtvxaIOptj1fqMt8IQKEXYoKSu+bVEqXl2TQRbYhDt7DtgZ9kG0hdYt9gJtafsZxIg1WHBZK&#10;bOhQUv7M3kbBeTlNus6/pg7Pd+yzG8u+Xij1MRn2axCeBv8f/muftIIkgd8v4Q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j5/z8IAAADbAAAADwAAAAAAAAAAAAAA&#10;AAChAgAAZHJzL2Rvd25yZXYueG1sUEsFBgAAAAAEAAQA+QAAAJADAAAAAA==&#10;" strokeweight="1pt"/>
                      <v:shape id="AutoShape 14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BKisMAAADbAAAADwAAAGRycy9kb3ducmV2LnhtbESPQWvCQBSE74L/YXkFL6KbNphK6iql&#10;UPAUaCy0x0f2NQnNvo272yT+e7cgeBxm5htmd5hMJwZyvrWs4HGdgCCurG65VvB5el9tQfiArLGz&#10;TAou5OGwn892mGs78gcNZahFhLDPUUETQp9L6auGDPq17Ymj92OdwRClq6V2OEa46eRTkmTSYMtx&#10;ocGe3hqqfss/o6DYLLNhCOelx+Ibx/KL5dilSi0eptcXEIGmcA/f2ket4DmF/y/xB8j9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QSorDAAAA2wAAAA8AAAAAAAAAAAAA&#10;AAAAoQIAAGRycy9kb3ducmV2LnhtbFBLBQYAAAAABAAEAPkAAACRAwAAAAA=&#10;" strokeweight="1pt"/>
                      <v:shape id="AutoShape 14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V3ZcIAAADbAAAADwAAAGRycy9kb3ducmV2LnhtbESPT4vCMBTE74LfITxhL6LpKv6hGmUR&#10;hD0JWwU9PppnW2xeahPb+u2NsOBxmJnfMOttZ0rRUO0Kywq+xxEI4tTqgjMFp+N+tAThPLLG0jIp&#10;eJKD7abfW2Osbct/1CQ+EwHCLkYFufdVLKVLczLoxrYiDt7V1gZ9kHUmdY1tgJtSTqJoLg0WHBZy&#10;rGiXU3pLHkbBYTacN42/Dx0eLtgmZ5ZtOVXqa9D9rEB46vwn/N/+1QoWM3h/CT9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V3ZcIAAADbAAAADwAAAAAAAAAAAAAA&#10;AAChAgAAZHJzL2Rvd25yZXYueG1sUEsFBgAAAAAEAAQA+QAAAJADAAAAAA==&#10;" strokeweight="1pt"/>
                      <v:shape id="AutoShape 14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fpEsMAAADbAAAADwAAAGRycy9kb3ducmV2LnhtbESPQWvCQBSE70L/w/IKvYjZtGIsaVaR&#10;gtCT0Ci0x0f2NQnNvo27a5L+e7cgeBxm5hum2E6mEwM531pW8JykIIgrq1uuFZyO+8UrCB+QNXaW&#10;ScEfedhuHmYF5tqO/ElDGWoRIexzVNCE0OdS+qohgz6xPXH0fqwzGKJ0tdQOxwg3nXxJ00wabDku&#10;NNjTe0PVb3kxCg6reTYM4Tz3ePjGsfxiOXZLpZ4ep90biEBTuIdv7Q+tYJ3B/5f4A+Tm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n6RLDAAAA2wAAAA8AAAAAAAAAAAAA&#10;AAAAoQIAAGRycy9kb3ducmV2LnhtbFBLBQYAAAAABAAEAPkAAACRAwAAAAA=&#10;" strokeweight="1pt"/>
                      <v:shape id="AutoShape 14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Dhr8MAAADbAAAADwAAAGRycy9kb3ducmV2LnhtbESPQYvCMBSE7wv+h/CEvSya6mFbq1FU&#10;EJa9aUU8PppnW2xeSpPW7r/fCILHYWa+YVabwdSip9ZVlhXMphEI4tzqigsF5+wwSUA4j6yxtkwK&#10;/sjBZj36WGGq7YOP1J98IQKEXYoKSu+bVEqXl2TQTW1DHLybbQ36INtC6hYfAW5qOY+ib2mw4rBQ&#10;YkP7kvL7qTMKuvr3K+suftYXuz6+JYvkOlydUp/jYbsE4Wnw7/Cr/aMVxDE8v4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Q4a/DAAAA2wAAAA8AAAAAAAAAAAAA&#10;AAAAoQIAAGRycy9kb3ducmV2LnhtbFBLBQYAAAAABAAEAPkAAACRAwAAAAA=&#10;" strokeweight="1pt"/>
                      <v:shape id="AutoShape 14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913cEAAADbAAAADwAAAGRycy9kb3ducmV2LnhtbERPyWrDMBC9B/oPYgq5hFp2Do3rWAlJ&#10;oVBya1KKj4M1Xog1Mpa89O+jQ6HHx9vz42I6MdHgWssKkigGQVxa3XKt4Pv28ZKCcB5ZY2eZFPyS&#10;g+PhaZVjpu3MXzRdfS1CCLsMFTTe95mUrmzIoItsTxy4yg4GfYBDLfWAcwg3ndzG8as02HJoaLCn&#10;94bK+3U0CsbusrmNPz6Z6vO0q9K3tFgKp9T6eTntQXha/L/4z/2pFezC2P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z3XdwQAAANsAAAAPAAAAAAAAAAAAAAAA&#10;AKECAABkcnMvZG93bnJldi54bWxQSwUGAAAAAAQABAD5AAAAjwMAAAAA&#10;" strokeweight="1pt"/>
                      <v:shape id="AutoShape 14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PQRsQAAADbAAAADwAAAGRycy9kb3ducmV2LnhtbESPT2vCQBTE7wW/w/KEXopu4qGJ0VVU&#10;EEpvjSIeH9lnEsy+DdnNn377bqHQ4zAzv2G2+8k0YqDO1ZYVxMsIBHFhdc2lguvlvEhBOI+ssbFM&#10;Cr7JwX43e9lipu3IXzTkvhQBwi5DBZX3bSalKyoy6Ja2JQ7ew3YGfZBdKXWHY4CbRq6i6F0arDks&#10;VNjSqaLimfdGQd98vl36m4+H8jgkj3Sd3qe7U+p1Ph02IDxN/j/81/7QCpI1/H4JP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9BGxAAAANsAAAAPAAAAAAAAAAAA&#10;AAAAAKECAABkcnMvZG93bnJldi54bWxQSwUGAAAAAAQABAD5AAAAkgMAAAAA&#10;" strokeweight="1pt"/>
                      <v:shape id="AutoShape 14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wJ/MAAAADbAAAADwAAAGRycy9kb3ducmV2LnhtbERPy4rCMBTdC/5DuIIb0VQX2qmN4gwI&#10;gzsfDC4vze0Dm5vSpLX+/WQhuDycd7ofTC16al1lWcFyEYEgzqyuuFBwux7nMQjnkTXWlknBixzs&#10;d+NRiom2Tz5Tf/GFCCHsElRQet8kUrqsJINuYRviwOW2NegDbAupW3yGcFPLVRStpcGKQ0OJDf2U&#10;lD0unVHQ1afZtfvzy7747jd5/BXfh7tTajoZDlsQngb/Eb/dv1pBHNaHL+EHyN0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5sCfzAAAAA2wAAAA8AAAAAAAAAAAAAAAAA&#10;oQIAAGRycy9kb3ducmV2LnhtbFBLBQYAAAAABAAEAPkAAACOAwAAAAA=&#10;" strokeweight="1pt"/>
                      <v:shape id="AutoShape 14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sBQcMAAADbAAAADwAAAGRycy9kb3ducmV2LnhtbESPwWrDMBBE74X8g9hALyGR01JjnMgm&#10;FAo9BeoGkuNibWwTaeVYqu3+fVUo9DjMzBtmX87WiJEG3zlWsN0kIIhrpztuFJw+39YZCB+QNRrH&#10;pOCbPJTF4mGPuXYTf9BYhUZECPscFbQh9LmUvm7Jot+4njh6VzdYDFEOjdQDThFujXxKklRa7Dgu&#10;tNjTa0v1rfqyCo4vq3Qcw33l8XjBqTqznMyzUo/L+bADEWgO/+G/9rtWkG3h90v8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bAUHDAAAA2wAAAA8AAAAAAAAAAAAA&#10;AAAAoQIAAGRycy9kb3ducmV2LnhtbFBLBQYAAAAABAAEAPkAAACRAwAAAAA=&#10;" strokeweight="1pt"/>
                      <v:shape id="AutoShape 15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IyEMQAAADbAAAADwAAAGRycy9kb3ducmV2LnhtbESPS2vDMBCE74X8B7GFXkotO4fUcaOY&#10;JFAoueVByHGx1g9qrYwlO+6/jwKBHoeZ+YZZ5ZNpxUi9aywrSKIYBHFhdcOVgvPp+yMF4TyyxtYy&#10;KfgjB/l69rLCTNsbH2g8+koECLsMFdTed5mUrqjJoItsRxy80vYGfZB9JXWPtwA3rZzH8UIabDgs&#10;1NjRrqbi9zgYBUO7fz8NF5+M1Xb8LNNlep2uTqm312nzBcLT5P/Dz/aPVpDO4fEl/AC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8jIQxAAAANsAAAAPAAAAAAAAAAAA&#10;AAAAAKECAABkcnMvZG93bnJldi54bWxQSwUGAAAAAAQABAD5AAAAkgMAAAAA&#10;" strokeweight="1pt"/>
                      <v:shape id="AutoShape 15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U6rcMAAADbAAAADwAAAGRycy9kb3ducmV2LnhtbESPwWrDMBBE74X8g9hALiGRm1BjnMim&#10;FAo5BeoG2uNibSwTa+Vaqu38fVUo9DjMzBvmWM62EyMNvnWs4HGbgCCunW65UXB5f91kIHxA1tg5&#10;JgV38lAWi4cj5tpN/EZjFRoRIexzVGBC6HMpfW3Iot+6njh6VzdYDFEOjdQDThFuO7lLklRabDku&#10;GOzpxVB9q76tgvPTOh3H8LX2eP7EqfpgOXV7pVbL+fkAItAc/sN/7ZNWkO3h90v8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FOq3DAAAA2wAAAA8AAAAAAAAAAAAA&#10;AAAAoQIAAGRycy9kb3ducmV2LnhtbFBLBQYAAAAABAAEAPkAAACRAwAAAAA=&#10;" strokeweight="1pt"/>
                      <v:shape id="AutoShape 15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P/8MAAADbAAAADwAAAGRycy9kb3ducmV2LnhtbESPQYvCMBSE74L/ITzBi2iqyFqrUVQQ&#10;ZG9bRTw+mmdbbF5Kk9buv98sLOxxmJlvmO2+N5XoqHGlZQXzWQSCOLO65FzB7XqexiCcR9ZYWSYF&#10;3+RgvxsOtpho++Yv6lKfiwBhl6CCwvs6kdJlBRl0M1sTB+9pG4M+yCaXusF3gJtKLqLoQxosOSwU&#10;WNOpoOyVtkZBW31Oru3dz7v82K2e8Tp+9A+n1HjUHzYgPPX+P/zXvmgF8RJ+v4Qf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XD//DAAAA2wAAAA8AAAAAAAAAAAAA&#10;AAAAoQIAAGRycy9kb3ducmV2LnhtbFBLBQYAAAAABAAEAPkAAACRAwAAAAA=&#10;" strokeweight="1pt"/>
                      <v:shape id="AutoShape 15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AHQsMAAADbAAAADwAAAGRycy9kb3ducmV2LnhtbESPQWvCQBSE7wX/w/KEXkQ3tRhCdBUp&#10;CJ6EpoIeH9lnEsy+jbtrkv77bqHQ4zAz3zCb3Wha0ZPzjWUFb4sEBHFpdcOVgvPXYZ6B8AFZY2uZ&#10;FHyTh9128rLBXNuBP6kvQiUihH2OCuoQulxKX9Zk0C9sRxy9m3UGQ5SuktrhEOGmlcskSaXBhuNC&#10;jR191FTei6dRcFrN0r4Pj5nH0xWH4sJyaN+Vep2O+zWIQGP4D/+1j1pBtoLfL/E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gB0LDAAAA2wAAAA8AAAAAAAAAAAAA&#10;AAAAoQIAAGRycy9kb3ducmV2LnhtbFBLBQYAAAAABAAEAPkAAACRAwAAAAA=&#10;" strokeweight="1pt"/>
                      <v:shape id="AutoShape 15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ZNcMAAADbAAAADwAAAGRycy9kb3ducmV2LnhtbESPwWrDMBBE74X8g9hCL6GW21JjHCsh&#10;BAI5BeoE0uNibWxTa+VIqu3+fVUo5DjMzBum3MymFyM531lW8JKkIIhrqztuFJxP++cchA/IGnvL&#10;pOCHPGzWi4cSC20n/qCxCo2IEPYFKmhDGAopfd2SQZ/YgTh6V+sMhihdI7XDKcJNL1/TNJMGO44L&#10;LQ60a6n+qr6NguP7MhvHcFt6PH7iVF1YTv2bUk+P83YFItAc7uH/9kEryDP4+xJ/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ymTXDAAAA2wAAAA8AAAAAAAAAAAAA&#10;AAAAoQIAAGRycy9kb3ducmV2LnhtbFBLBQYAAAAABAAEAPkAAACRAwAAAAA=&#10;" strokeweight="1pt"/>
                      <v:shape id="AutoShape 15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WRiMMAAADbAAAADwAAAGRycy9kb3ducmV2LnhtbESPT4vCMBTE7wt+h/AEL4umelhrbSoq&#10;CMve/IN4fDTPtti8lCat9dtvFhY8DjPzGybdDKYWPbWusqxgPotAEOdWV1wouJwP0xiE88gaa8uk&#10;4EUONtnoI8VE2ycfqT/5QgQIuwQVlN43iZQuL8mgm9mGOHh32xr0QbaF1C0+A9zUchFFX9JgxWGh&#10;xIb2JeWPU2cUdPXP57m7+nlf7PrlPV7Ft+HmlJqMh+0ahKfBv8P/7W+tIF7C35fwA2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FkYjDAAAA2wAAAA8AAAAAAAAAAAAA&#10;AAAAoQIAAGRycy9kb3ducmV2LnhtbFBLBQYAAAAABAAEAPkAAACRAwAAAAA=&#10;" strokeweight="1pt"/>
                      <v:shape id="AutoShape 15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Go3MAAAADbAAAADwAAAGRycy9kb3ducmV2LnhtbERPTWuDQBC9F/IflgnkEuralAaxrhIK&#10;gZyE2kByHNypSt1Z427U/PvuodDj431nxWJ6MdHoOssKXqIYBHFtdceNgvPX8TkB4Tyyxt4yKXiQ&#10;gyJfPWWYajvzJ02Vb0QIYZeigtb7IZXS1S0ZdJEdiAP3bUeDPsCxkXrEOYSbXu7ieC8NdhwaWhzo&#10;o6X6p7obBeXbdj9N/rZ1WF5xri4s5/5Vqc16ObyD8LT4f/Gf+6QVJGFs+BJ+gMx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hqNzAAAAA2wAAAA8AAAAAAAAAAAAAAAAA&#10;oQIAAGRycy9kb3ducmV2LnhtbFBLBQYAAAAABAAEAPkAAACOAwAAAAA=&#10;" strokeweight="1pt"/>
                      <v:shape id="AutoShape 15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agYcMAAADbAAAADwAAAGRycy9kb3ducmV2LnhtbESPT4vCMBTE7wv7HcJb8LJoqget3UZR&#10;QRBvqyIeH83rH7Z5KU1a67c3woLHYWZ+w6TrwdSip9ZVlhVMJxEI4szqigsFl/N+HINwHlljbZkU&#10;PMjBevX5kWKi7Z1/qT/5QgQIuwQVlN43iZQuK8mgm9iGOHi5bQ36INtC6hbvAW5qOYuiuTRYcVgo&#10;saFdSdnfqTMKuvr4fe6uftoX236Rx8v4NtycUqOvYfMDwtPg3+H/9kEriJfw+hJ+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WoGHDAAAA2wAAAA8AAAAAAAAAAAAA&#10;AAAAoQIAAGRycy9kb3ducmV2LnhtbFBLBQYAAAAABAAEAPkAAACRAwAAAAA=&#10;" strokeweight="1pt"/>
                      <v:shape id="AutoShape 15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WfIcAAAADbAAAADwAAAGRycy9kb3ducmV2LnhtbERPy4rCMBTdC/5DuMJsxKa60FqN4gwI&#10;4k4dBpeX5vaBzU1p0tr5e7MQXB7Oe7sfTC16al1lWcE8ikEQZ1ZXXCj4vR1nCQjnkTXWlknBPznY&#10;78ajLabaPvlC/dUXIoSwS1FB6X2TSumykgy6yDbEgctta9AH2BZSt/gM4aaWizheSoMVh4YSG/op&#10;KXtcO6Ogq8/TW/fn533x3a/yZJ3ch7tT6msyHDYgPA3+I367T1rBOqwPX8IPkL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1nyHAAAAA2wAAAA8AAAAAAAAAAAAAAAAA&#10;oQIAAGRycy9kb3ducmV2LnhtbFBLBQYAAAAABAAEAPkAAACOAwAAAAA=&#10;" strokeweight="1pt"/>
                      <v:shape id="AutoShape 15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k6usQAAADbAAAADwAAAGRycy9kb3ducmV2LnhtbESPzWrDMBCE74W8g9hALiWRnUNrO1FM&#10;UiiU3pqE4ONibWwTa2Us+advXxUKPQ4z8w2zz2fTipF611hWEG8iEMSl1Q1XCq6X93UCwnlkja1l&#10;UvBNDvLD4mmPmbYTf9F49pUIEHYZKqi97zIpXVmTQbexHXHw7rY36IPsK6l7nALctHIbRS/SYMNh&#10;ocaO3moqH+fBKBjaz+fLcPPxWJ3G13uSJsVcOKVWy/m4A+Fp9v/hv/aHVpDG8Psl/AB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+Tq6xAAAANsAAAAPAAAAAAAAAAAA&#10;AAAAAKECAABkcnMvZG93bnJldi54bWxQSwUGAAAAAAQABAD5AAAAkgMAAAAA&#10;" strokeweight="1pt"/>
                      <v:shape id="AutoShape 16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ukzcQAAADbAAAADwAAAGRycy9kb3ducmV2LnhtbESPT2vCQBTE7wW/w/IEL0U3yaGN0VVU&#10;EIq3xlI8PrLPJJh9G7KbP/32bqHQ4zAzv2G2+8k0YqDO1ZYVxKsIBHFhdc2lgq/reZmCcB5ZY2OZ&#10;FPyQg/1u9rLFTNuRP2nIfSkChF2GCirv20xKV1Rk0K1sSxy8u+0M+iC7UuoOxwA3jUyi6E0arDks&#10;VNjSqaLikfdGQd9cXq/9t4+H8ji839N1eptuTqnFfDpsQHia/H/4r/2hFawT+P0SfoD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K6TNxAAAANsAAAAPAAAAAAAAAAAA&#10;AAAAAKECAABkcnMvZG93bnJldi54bWxQSwUGAAAAAAQABAD5AAAAkgMAAAAA&#10;" strokeweight="1pt"/>
                      <v:shape id="AutoShape 16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yscMMAAADbAAAADwAAAGRycy9kb3ducmV2LnhtbESPQWvCQBSE74L/YXkFL6KbNhhq6iql&#10;UPAUaCy0x0f2NQnNvo272yT+e7cgeBxm5htmd5hMJwZyvrWs4HGdgCCurG65VvB5el89g/ABWWNn&#10;mRRcyMNhP5/tMNd25A8aylCLCGGfo4ImhD6X0lcNGfRr2xNH78c6gyFKV0vtcIxw08mnJMmkwZbj&#10;QoM9vTVU/ZZ/RkGxWWbDEM5Lj8U3juUXy7FLlVo8TK8vIAJN4R6+tY9awTaF/y/xB8j9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crHDDAAAA2wAAAA8AAAAAAAAAAAAA&#10;AAAAoQIAAGRycy9kb3ducmV2LnhtbFBLBQYAAAAABAAEAPkAAACRAwAAAAA=&#10;" strokeweight="1pt"/>
                      <v:shape id="AutoShape 16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6ZIs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qy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OmSLDAAAA2wAAAA8AAAAAAAAAAAAA&#10;AAAAoQIAAGRycy9kb3ducmV2LnhtbFBLBQYAAAAABAAEAPkAAACRAwAAAAA=&#10;" strokeweight="1pt"/>
                    </v:group>
                    <w10:anchorlock/>
                  </v:group>
                </w:pict>
              </mc:Fallback>
            </mc:AlternateContent>
          </w:r>
          <w:r>
            <w:rPr>
              <w:rFonts w:eastAsiaTheme="minorHAnsi" w:cs="Calibri"/>
              <w:i/>
              <w:sz w:val="16"/>
              <w:szCs w:val="16"/>
            </w:rPr>
            <w:t xml:space="preserve">           </w:t>
          </w:r>
        </w:p>
      </w:tc>
    </w:tr>
    <w:tr w:rsidR="00E82771" w:rsidTr="00270772">
      <w:tc>
        <w:tcPr>
          <w:tcW w:w="4644" w:type="dxa"/>
        </w:tcPr>
        <w:p w:rsidR="00E82771" w:rsidRDefault="00E82771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B42ACB">
            <w:rPr>
              <w:rFonts w:ascii="French Script MT" w:eastAsiaTheme="minorHAnsi" w:hAnsi="French Script MT" w:cs="Calibri"/>
              <w:sz w:val="16"/>
              <w:szCs w:val="16"/>
            </w:rPr>
            <w:t>Conception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 xml:space="preserve"> – 1 – Représentation des pièces en 2D</w:t>
          </w:r>
        </w:p>
      </w:tc>
      <w:tc>
        <w:tcPr>
          <w:tcW w:w="2253" w:type="dxa"/>
        </w:tcPr>
        <w:p w:rsidR="00E82771" w:rsidRDefault="00E82771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E82771" w:rsidRDefault="00E82771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4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6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2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  <w:lvlOverride w:ilvl="0">
      <w:startOverride w:val="1"/>
    </w:lvlOverride>
  </w:num>
  <w:num w:numId="2">
    <w:abstractNumId w:val="23"/>
    <w:lvlOverride w:ilvl="0">
      <w:startOverride w:val="1"/>
    </w:lvlOverride>
  </w:num>
  <w:num w:numId="3">
    <w:abstractNumId w:val="11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5"/>
  </w:num>
  <w:num w:numId="6">
    <w:abstractNumId w:val="25"/>
  </w:num>
  <w:num w:numId="7">
    <w:abstractNumId w:val="30"/>
  </w:num>
  <w:num w:numId="8">
    <w:abstractNumId w:val="14"/>
  </w:num>
  <w:num w:numId="9">
    <w:abstractNumId w:val="20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7"/>
  </w:num>
  <w:num w:numId="12">
    <w:abstractNumId w:val="26"/>
  </w:num>
  <w:num w:numId="13">
    <w:abstractNumId w:val="16"/>
  </w:num>
  <w:num w:numId="14">
    <w:abstractNumId w:val="28"/>
  </w:num>
  <w:num w:numId="15">
    <w:abstractNumId w:val="33"/>
  </w:num>
  <w:num w:numId="16">
    <w:abstractNumId w:val="22"/>
  </w:num>
  <w:num w:numId="17">
    <w:abstractNumId w:val="23"/>
  </w:num>
  <w:num w:numId="18">
    <w:abstractNumId w:val="23"/>
    <w:lvlOverride w:ilvl="0">
      <w:startOverride w:val="1"/>
    </w:lvlOverride>
  </w:num>
  <w:num w:numId="19">
    <w:abstractNumId w:val="2"/>
  </w:num>
  <w:num w:numId="20">
    <w:abstractNumId w:val="10"/>
  </w:num>
  <w:num w:numId="21">
    <w:abstractNumId w:val="8"/>
  </w:num>
  <w:num w:numId="22">
    <w:abstractNumId w:val="4"/>
  </w:num>
  <w:num w:numId="23">
    <w:abstractNumId w:val="3"/>
  </w:num>
  <w:num w:numId="24">
    <w:abstractNumId w:val="13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2"/>
  </w:num>
  <w:num w:numId="28">
    <w:abstractNumId w:val="24"/>
  </w:num>
  <w:num w:numId="29">
    <w:abstractNumId w:val="10"/>
    <w:lvlOverride w:ilvl="0">
      <w:startOverride w:val="1"/>
    </w:lvlOverride>
  </w:num>
  <w:num w:numId="30">
    <w:abstractNumId w:val="30"/>
    <w:lvlOverride w:ilvl="0">
      <w:startOverride w:val="1"/>
    </w:lvlOverride>
  </w:num>
  <w:num w:numId="31">
    <w:abstractNumId w:val="10"/>
    <w:lvlOverride w:ilvl="0">
      <w:startOverride w:val="1"/>
    </w:lvlOverride>
  </w:num>
  <w:num w:numId="32">
    <w:abstractNumId w:val="30"/>
    <w:lvlOverride w:ilvl="0">
      <w:startOverride w:val="1"/>
    </w:lvlOverride>
  </w:num>
  <w:num w:numId="33">
    <w:abstractNumId w:val="19"/>
  </w:num>
  <w:num w:numId="34">
    <w:abstractNumId w:val="6"/>
  </w:num>
  <w:num w:numId="35">
    <w:abstractNumId w:val="3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30"/>
    <w:lvlOverride w:ilvl="0">
      <w:startOverride w:val="1"/>
    </w:lvlOverride>
  </w:num>
  <w:num w:numId="38">
    <w:abstractNumId w:val="7"/>
  </w:num>
  <w:num w:numId="39">
    <w:abstractNumId w:val="15"/>
  </w:num>
  <w:num w:numId="40">
    <w:abstractNumId w:val="21"/>
  </w:num>
  <w:num w:numId="41">
    <w:abstractNumId w:val="17"/>
  </w:num>
  <w:num w:numId="42">
    <w:abstractNumId w:val="18"/>
  </w:num>
  <w:num w:numId="43">
    <w:abstractNumId w:val="32"/>
  </w:num>
  <w:num w:numId="44">
    <w:abstractNumId w:val="29"/>
  </w:num>
  <w:num w:numId="45">
    <w:abstractNumId w:val="9"/>
  </w:num>
  <w:num w:numId="46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65378"/>
    <w:rsid w:val="001B0EFB"/>
    <w:rsid w:val="001B1CF5"/>
    <w:rsid w:val="001B1D33"/>
    <w:rsid w:val="001B37B9"/>
    <w:rsid w:val="001B7613"/>
    <w:rsid w:val="001D4657"/>
    <w:rsid w:val="001D5C47"/>
    <w:rsid w:val="001E318F"/>
    <w:rsid w:val="00201080"/>
    <w:rsid w:val="00211769"/>
    <w:rsid w:val="00234DE6"/>
    <w:rsid w:val="002413D7"/>
    <w:rsid w:val="00245203"/>
    <w:rsid w:val="00252522"/>
    <w:rsid w:val="00270772"/>
    <w:rsid w:val="00275FC9"/>
    <w:rsid w:val="00280481"/>
    <w:rsid w:val="00283495"/>
    <w:rsid w:val="002A2D89"/>
    <w:rsid w:val="002A737A"/>
    <w:rsid w:val="002B4476"/>
    <w:rsid w:val="002B4C5D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67448"/>
    <w:rsid w:val="003935A0"/>
    <w:rsid w:val="003953F0"/>
    <w:rsid w:val="00396150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B3B2E"/>
    <w:rsid w:val="005D6FCE"/>
    <w:rsid w:val="00607F01"/>
    <w:rsid w:val="00610CA4"/>
    <w:rsid w:val="00617A95"/>
    <w:rsid w:val="006225FC"/>
    <w:rsid w:val="0062310F"/>
    <w:rsid w:val="0062509C"/>
    <w:rsid w:val="00660A4F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5624"/>
    <w:rsid w:val="0070087E"/>
    <w:rsid w:val="007259CF"/>
    <w:rsid w:val="0072623C"/>
    <w:rsid w:val="00730844"/>
    <w:rsid w:val="00737CE6"/>
    <w:rsid w:val="00775922"/>
    <w:rsid w:val="0079370F"/>
    <w:rsid w:val="007A0E21"/>
    <w:rsid w:val="007B2118"/>
    <w:rsid w:val="007B4C79"/>
    <w:rsid w:val="007B50C9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B3D9A"/>
    <w:rsid w:val="00AD114E"/>
    <w:rsid w:val="00AD184D"/>
    <w:rsid w:val="00AD7ED3"/>
    <w:rsid w:val="00AE1A61"/>
    <w:rsid w:val="00AF6204"/>
    <w:rsid w:val="00B1588B"/>
    <w:rsid w:val="00B24C6F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F6DDA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6FB0"/>
    <w:rsid w:val="00D86A56"/>
    <w:rsid w:val="00D97E85"/>
    <w:rsid w:val="00DA4892"/>
    <w:rsid w:val="00DA6248"/>
    <w:rsid w:val="00DB2367"/>
    <w:rsid w:val="00DC02BB"/>
    <w:rsid w:val="00DC48E3"/>
    <w:rsid w:val="00DD10D7"/>
    <w:rsid w:val="00DD2996"/>
    <w:rsid w:val="00DE36BF"/>
    <w:rsid w:val="00DE736B"/>
    <w:rsid w:val="00DF05FD"/>
    <w:rsid w:val="00DF5F7F"/>
    <w:rsid w:val="00E14645"/>
    <w:rsid w:val="00E33AF5"/>
    <w:rsid w:val="00E43D58"/>
    <w:rsid w:val="00E62989"/>
    <w:rsid w:val="00E82771"/>
    <w:rsid w:val="00E866E9"/>
    <w:rsid w:val="00EA4D45"/>
    <w:rsid w:val="00EC6A02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955FC-4AF7-4D5E-A66E-A7C39403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235</TotalTime>
  <Pages>6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36</cp:revision>
  <cp:lastPrinted>2014-09-08T20:46:00Z</cp:lastPrinted>
  <dcterms:created xsi:type="dcterms:W3CDTF">2013-09-01T12:24:00Z</dcterms:created>
  <dcterms:modified xsi:type="dcterms:W3CDTF">2014-09-23T20:04:00Z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