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1E" w:rsidRDefault="00EC4DAD" w:rsidP="00EC4DAD">
      <w:pPr>
        <w:pStyle w:val="Grand-Titre"/>
        <w:ind w:left="1701" w:right="1701"/>
      </w:pPr>
      <w:r>
        <w:t>Correction DM n° 01 - Correction</w:t>
      </w:r>
    </w:p>
    <w:p w:rsidR="002E381E" w:rsidRDefault="002E381E" w:rsidP="002E381E"/>
    <w:p w:rsidR="00EC4DAD" w:rsidRDefault="00EC4DAD" w:rsidP="002E381E"/>
    <w:p w:rsidR="00EC4DAD" w:rsidRDefault="00EC4DAD" w:rsidP="002E381E"/>
    <w:p w:rsidR="00EC4DAD" w:rsidRDefault="00EC4DAD" w:rsidP="00EC4DAD">
      <w:pPr>
        <w:pStyle w:val="FauxTitre"/>
        <w:ind w:left="2268" w:right="2268"/>
      </w:pPr>
      <w:r>
        <w:t>Poussoir pour contacteur de porte</w:t>
      </w:r>
    </w:p>
    <w:p w:rsidR="00EC4DAD" w:rsidRDefault="00EC4DAD" w:rsidP="002E381E"/>
    <w:p w:rsidR="002E381E" w:rsidRDefault="002E381E" w:rsidP="002E381E"/>
    <w:p w:rsidR="00EC4DAD" w:rsidRDefault="00EC4DAD" w:rsidP="002E381E"/>
    <w:p w:rsidR="00EC4DAD" w:rsidRDefault="00EC4DAD" w:rsidP="002E381E"/>
    <w:p w:rsidR="00EC4DAD" w:rsidRDefault="00EC4DAD" w:rsidP="00EC4DAD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16270" cy="5049180"/>
            <wp:effectExtent l="19050" t="0" r="0" b="0"/>
            <wp:docPr id="1" name="Image 1" descr="C:\Mes Documents\Brouillon\1.p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es Documents\Brouillon\1.pcx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504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DAD" w:rsidRDefault="00EC4DAD" w:rsidP="00EC4DAD"/>
    <w:p w:rsidR="00EC4DAD" w:rsidRDefault="00EC4DAD" w:rsidP="00EC4DAD"/>
    <w:p w:rsidR="00EC4DAD" w:rsidRDefault="00EC4DAD" w:rsidP="00EC4DAD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5044440" cy="3896360"/>
            <wp:effectExtent l="19050" t="0" r="3810" b="0"/>
            <wp:docPr id="2" name="Image 2" descr="C:\Mes Documents\Brouillon\2.P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Mes Documents\Brouillon\2.PCX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DAD" w:rsidRDefault="00EC4DAD" w:rsidP="00EC4DAD">
      <w:pPr>
        <w:jc w:val="center"/>
      </w:pPr>
    </w:p>
    <w:p w:rsidR="00EC4DAD" w:rsidRDefault="00EC4DAD" w:rsidP="00EC4DAD">
      <w:pPr>
        <w:jc w:val="center"/>
      </w:pPr>
    </w:p>
    <w:p w:rsidR="00EC4DAD" w:rsidRDefault="00EC4DAD" w:rsidP="00EC4DAD">
      <w:pPr>
        <w:jc w:val="center"/>
      </w:pPr>
    </w:p>
    <w:p w:rsidR="00EC4DAD" w:rsidRDefault="00EC4DAD" w:rsidP="00EC4DAD">
      <w:pPr>
        <w:jc w:val="center"/>
      </w:pPr>
    </w:p>
    <w:p w:rsidR="00EC4DAD" w:rsidRDefault="00EC4DAD" w:rsidP="00EC4DAD">
      <w:pPr>
        <w:jc w:val="center"/>
      </w:pPr>
    </w:p>
    <w:p w:rsidR="00EC4DAD" w:rsidRDefault="00EC4DAD" w:rsidP="00EC4DAD">
      <w:pPr>
        <w:jc w:val="center"/>
      </w:pPr>
    </w:p>
    <w:p w:rsidR="00EC4DAD" w:rsidRDefault="00EC4DAD" w:rsidP="00EC4DAD">
      <w:pPr>
        <w:jc w:val="center"/>
      </w:pPr>
    </w:p>
    <w:p w:rsidR="00EC4DAD" w:rsidRDefault="00EC4DAD" w:rsidP="00EC4DAD">
      <w:pPr>
        <w:jc w:val="center"/>
      </w:pPr>
    </w:p>
    <w:p w:rsidR="00EC4DAD" w:rsidRDefault="00EC4DAD" w:rsidP="00EC4DAD">
      <w:pPr>
        <w:jc w:val="center"/>
      </w:pPr>
    </w:p>
    <w:p w:rsidR="00EC4DAD" w:rsidRDefault="00EC4DAD" w:rsidP="002E381E"/>
    <w:sectPr w:rsidR="00EC4DAD" w:rsidSect="00DE73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D5C" w:rsidRPr="00DC02BB" w:rsidRDefault="00A10D5C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A10D5C" w:rsidRPr="00DC02BB" w:rsidRDefault="00A10D5C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6D" w:rsidRDefault="00125F6D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36B" w:rsidRPr="00DC02BB" w:rsidRDefault="00B22431" w:rsidP="00DE736B">
    <w:pPr>
      <w:pStyle w:val="Pieddepage"/>
      <w:rPr>
        <w:rFonts w:eastAsiaTheme="minorHAnsi" w:cs="Calibri"/>
        <w:sz w:val="16"/>
        <w:szCs w:val="16"/>
      </w:rPr>
    </w:pPr>
    <w:fldSimple w:instr=" FILENAME  \* MERGEFORMAT ">
      <w:r w:rsidR="00963477" w:rsidRPr="00963477">
        <w:rPr>
          <w:rFonts w:eastAsiaTheme="minorHAnsi" w:cs="Calibri"/>
          <w:noProof/>
          <w:sz w:val="16"/>
          <w:szCs w:val="16"/>
        </w:rPr>
        <w:t>DM-01-Cor.docx</w:t>
      </w:r>
    </w:fldSimple>
    <w:r w:rsidR="00DE736B" w:rsidRPr="00DC02BB">
      <w:rPr>
        <w:rFonts w:eastAsiaTheme="minorHAnsi" w:cs="Calibri"/>
        <w:sz w:val="16"/>
        <w:szCs w:val="16"/>
      </w:rPr>
      <w:tab/>
    </w:r>
    <w:r w:rsidR="00DE736B" w:rsidRPr="00DC02BB">
      <w:rPr>
        <w:rFonts w:eastAsiaTheme="minorHAnsi" w:cs="Calibri"/>
        <w:sz w:val="16"/>
        <w:szCs w:val="16"/>
      </w:rPr>
      <w:tab/>
      <w:t xml:space="preserve">   </w:t>
    </w:r>
    <w:r w:rsidR="00DE736B"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b/>
        <w:sz w:val="24"/>
        <w:szCs w:val="24"/>
      </w:rPr>
      <w:fldChar w:fldCharType="begin"/>
    </w:r>
    <w:r w:rsidR="00DE736B" w:rsidRPr="00DC02BB">
      <w:rPr>
        <w:rFonts w:eastAsiaTheme="minorHAnsi" w:cs="Calibri"/>
        <w:b/>
        <w:sz w:val="24"/>
        <w:szCs w:val="24"/>
      </w:rPr>
      <w:instrText xml:space="preserve"> PAGE </w:instrText>
    </w:r>
    <w:r w:rsidRPr="00DC02BB">
      <w:rPr>
        <w:rFonts w:eastAsiaTheme="minorHAnsi" w:cs="Calibri"/>
        <w:b/>
        <w:sz w:val="24"/>
        <w:szCs w:val="24"/>
      </w:rPr>
      <w:fldChar w:fldCharType="separate"/>
    </w:r>
    <w:r w:rsidR="00963477">
      <w:rPr>
        <w:rFonts w:eastAsiaTheme="minorHAnsi" w:cs="Calibri"/>
        <w:b/>
        <w:noProof/>
        <w:sz w:val="24"/>
        <w:szCs w:val="24"/>
      </w:rPr>
      <w:t>1</w:t>
    </w:r>
    <w:r w:rsidRPr="00DC02BB">
      <w:rPr>
        <w:rFonts w:eastAsiaTheme="minorHAnsi" w:cs="Calibri"/>
        <w:b/>
        <w:sz w:val="24"/>
        <w:szCs w:val="24"/>
      </w:rPr>
      <w:fldChar w:fldCharType="end"/>
    </w:r>
    <w:r w:rsidR="00DE736B"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963477" w:rsidRPr="00963477">
        <w:rPr>
          <w:rFonts w:eastAsiaTheme="minorHAnsi" w:cs="Calibri"/>
          <w:b/>
          <w:noProof/>
          <w:sz w:val="24"/>
          <w:szCs w:val="24"/>
        </w:rPr>
        <w:t>2</w:t>
      </w:r>
    </w:fldSimple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6D" w:rsidRDefault="00125F6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D5C" w:rsidRPr="00DC02BB" w:rsidRDefault="00A10D5C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A10D5C" w:rsidRPr="00DC02BB" w:rsidRDefault="00A10D5C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6D" w:rsidRDefault="00125F6D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209" w:rsidRPr="00DC02BB" w:rsidRDefault="00B22431" w:rsidP="009775F1">
    <w:pPr>
      <w:pStyle w:val="En-tte"/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w:pict>
        <v:group id="_x0000_s61441" style="position:absolute;margin-left:460pt;margin-top:-1.9pt;width:22.2pt;height:21.1pt;z-index:251658240" coordorigin="2604,1188" coordsize="5904,598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61442" type="#_x0000_t32" style="position:absolute;left:2980;top:2700;width:1768;height:1024" o:connectortype="straight" strokeweight="1pt"/>
          <v:group id="_x0000_s61443" style="position:absolute;left:2604;top:1188;width:5904;height:5984" coordorigin="2084,1308" coordsize="5904,5984">
            <v:shape id="_x0000_s61444" type="#_x0000_t32" style="position:absolute;left:4228;top:1308;width:0;height:2536" o:connectortype="straight" strokeweight="1pt"/>
            <v:shape id="_x0000_s61445" type="#_x0000_t32" style="position:absolute;left:5028;top:1308;width:1488;height:1216" o:connectortype="straight" strokeweight="1pt"/>
            <v:shape id="_x0000_s61446" type="#_x0000_t32" style="position:absolute;left:5028;top:2295;width:824;height:616" o:connectortype="straight" strokeweight="1pt"/>
            <v:shape id="_x0000_s61447" type="#_x0000_t32" style="position:absolute;left:2460;top:2108;width:1768;height:712;flip:x" o:connectortype="straight" strokeweight="1pt"/>
            <v:shape id="_x0000_s61448" type="#_x0000_t32" style="position:absolute;left:3300;top:2908;width:928;height:371;flip:y" o:connectortype="straight" strokeweight="1pt"/>
            <v:shape id="_x0000_s61449" type="#_x0000_t32" style="position:absolute;left:2460;top:3900;width:296;height:1904;flip:x" o:connectortype="straight" strokeweight="1pt"/>
            <v:shape id="_x0000_s61450" type="#_x0000_t32" style="position:absolute;left:3300;top:4292;width:128;height:1024;flip:x" o:connectortype="straight" strokeweight="1pt"/>
            <v:shape id="_x0000_s61451" type="#_x0000_t32" style="position:absolute;left:6633;top:3279;width:136;height:1016;flip:x" o:connectortype="straight" strokeweight="1pt"/>
            <v:shape id="_x0000_s61452" type="#_x0000_t32" style="position:absolute;left:7300;top:2820;width:296;height:1872;flip:x" o:connectortype="straight" strokeweight="1pt"/>
            <v:shape id="_x0000_s61453" type="#_x0000_t32" style="position:absolute;left:5788;top:5316;width:984;height:392;flip:x" o:connectortype="straight" strokeweight="1pt"/>
            <v:shape id="_x0000_s61454" type="#_x0000_t32" style="position:absolute;left:5788;top:5804;width:1808;height:688;flip:x" o:connectortype="straight" strokeweight="1pt"/>
            <v:shape id="_x0000_s61455" type="#_x0000_t32" style="position:absolute;left:4228;top:5708;width:800;height:648" o:connectortype="straight" strokeweight="1pt"/>
            <v:shape id="_x0000_s61456" type="#_x0000_t32" style="position:absolute;left:3556;top:6092;width:1472;height:1200" o:connectortype="straight" strokeweight="1pt"/>
            <v:shape id="_x0000_s61457" type="#_x0000_t32" style="position:absolute;left:4228;top:1308;width:800;height:0" o:connectortype="straight" strokeweight="1pt"/>
            <v:shape id="_x0000_s61458" type="#_x0000_t32" style="position:absolute;left:5028;top:1308;width:0;height:2072" o:connectortype="straight" strokeweight="1pt"/>
            <v:shape id="_x0000_s61459" type="#_x0000_t32" style="position:absolute;left:5028;top:2108;width:2160;height:1272;flip:y" o:connectortype="straight" strokeweight="1pt"/>
            <v:shape id="_x0000_s61460" type="#_x0000_t32" style="position:absolute;left:7188;top:2108;width:408;height:712" o:connectortype="straight" strokeweight="1pt"/>
            <v:shape id="_x0000_s61461" type="#_x0000_t32" style="position:absolute;left:5788;top:2820;width:1808;height:1024;flip:x" o:connectortype="straight" strokeweight="1pt"/>
            <v:shape id="_x0000_s61462" type="#_x0000_t32" style="position:absolute;left:5788;top:3844;width:2200;height:1248" o:connectortype="straight" strokeweight="1pt"/>
            <v:shape id="_x0000_s61463" type="#_x0000_t32" style="position:absolute;left:7596;top:5092;width:392;height:712;flip:x" o:connectortype="straight" strokeweight="1pt"/>
            <v:shape id="_x0000_s61464" type="#_x0000_t32" style="position:absolute;left:2084;top:2820;width:376;height:672;flip:x" o:connectortype="straight" strokeweight="1pt"/>
            <v:shape id="_x0000_s61465" type="#_x0000_t32" style="position:absolute;left:2084;top:3492;width:2144;height:1272" o:connectortype="straight" strokeweight="1pt"/>
            <v:shape id="_x0000_s61466" type="#_x0000_t32" style="position:absolute;left:2460;top:4764;width:1768;height:1040;flip:x" o:connectortype="straight" strokeweight="1pt"/>
            <v:shape id="_x0000_s61467" type="#_x0000_t32" style="position:absolute;left:5028;top:5228;width:0;height:2064" o:connectortype="straight" strokeweight="1pt"/>
            <v:shape id="_x0000_s61468" type="#_x0000_t32" style="position:absolute;left:5028;top:7292;width:760;height:0" o:connectortype="straight" strokeweight="1pt"/>
            <v:shape id="_x0000_s61469" type="#_x0000_t32" style="position:absolute;left:5788;top:4764;width:0;height:2528" o:connectortype="straight" strokeweight="1pt"/>
            <v:shape id="_x0000_s61470" type="#_x0000_t32" style="position:absolute;left:5788;top:4764;width:1808;height:1040" o:connectortype="straight" strokeweight="1pt"/>
            <v:shape id="_x0000_s61471" type="#_x0000_t32" style="position:absolute;left:2852;top:5228;width:2176;height:1264;flip:x" o:connectortype="straight" strokeweight="1pt"/>
            <v:shape id="_x0000_s61472" type="#_x0000_t32" style="position:absolute;left:2460;top:5804;width:392;height:688" o:connectortype="straight" strokeweight="1pt"/>
          </v:group>
        </v:group>
      </w:pict>
    </w:r>
    <w:r w:rsidR="002840EF">
      <w:rPr>
        <w:rFonts w:eastAsiaTheme="minorHAnsi" w:cs="Calibri"/>
        <w:sz w:val="24"/>
        <w:szCs w:val="24"/>
      </w:rPr>
      <w:t>PTSI -</w:t>
    </w:r>
    <w:r w:rsidR="009D7C9A">
      <w:rPr>
        <w:rFonts w:ascii="French Script MT" w:eastAsiaTheme="minorHAnsi" w:hAnsi="French Script MT" w:cs="Calibri"/>
        <w:sz w:val="32"/>
        <w:szCs w:val="32"/>
      </w:rPr>
      <w:t>Devoir Maison</w:t>
    </w:r>
    <w:r w:rsidR="00DE736B" w:rsidRPr="00DC02BB">
      <w:rPr>
        <w:rFonts w:eastAsiaTheme="minorHAnsi" w:cs="Calibri"/>
        <w:sz w:val="16"/>
        <w:szCs w:val="16"/>
      </w:rPr>
      <w:t xml:space="preserve">                                                                                                                                  </w:t>
    </w:r>
    <w:r w:rsidR="00C600F2">
      <w:rPr>
        <w:rFonts w:eastAsiaTheme="minorHAnsi" w:cs="Calibri"/>
        <w:sz w:val="16"/>
        <w:szCs w:val="16"/>
      </w:rPr>
      <w:t xml:space="preserve">       </w:t>
    </w:r>
    <w:r w:rsidR="00DE736B" w:rsidRPr="00DC02BB">
      <w:rPr>
        <w:rFonts w:eastAsiaTheme="minorHAnsi" w:cs="Calibri"/>
        <w:sz w:val="16"/>
        <w:szCs w:val="16"/>
      </w:rPr>
      <w:t xml:space="preserve">                    </w:t>
    </w:r>
    <w:r w:rsidR="00D07D72">
      <w:rPr>
        <w:rFonts w:eastAsiaTheme="minorHAnsi" w:cs="Calibri"/>
        <w:sz w:val="16"/>
        <w:szCs w:val="16"/>
      </w:rPr>
      <w:t xml:space="preserve">    </w:t>
    </w:r>
    <w:r w:rsidR="00DE736B" w:rsidRPr="00DC02BB">
      <w:rPr>
        <w:rFonts w:eastAsiaTheme="minorHAnsi" w:cs="Calibri"/>
        <w:sz w:val="16"/>
        <w:szCs w:val="16"/>
      </w:rPr>
      <w:t xml:space="preserve">  Lycée  Rouvière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6D" w:rsidRDefault="00125F6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CA6074"/>
    <w:multiLevelType w:val="hybridMultilevel"/>
    <w:tmpl w:val="21E6FF9A"/>
    <w:lvl w:ilvl="0" w:tplc="2FDEAA92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</w:num>
  <w:num w:numId="2">
    <w:abstractNumId w:val="12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4"/>
  </w:num>
  <w:num w:numId="6">
    <w:abstractNumId w:val="13"/>
  </w:num>
  <w:num w:numId="7">
    <w:abstractNumId w:val="17"/>
  </w:num>
  <w:num w:numId="8">
    <w:abstractNumId w:val="8"/>
  </w:num>
  <w:num w:numId="9">
    <w:abstractNumId w:val="10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15"/>
  </w:num>
  <w:num w:numId="12">
    <w:abstractNumId w:val="14"/>
  </w:num>
  <w:num w:numId="13">
    <w:abstractNumId w:val="9"/>
  </w:num>
  <w:num w:numId="14">
    <w:abstractNumId w:val="16"/>
  </w:num>
  <w:num w:numId="15">
    <w:abstractNumId w:val="18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1"/>
  </w:num>
  <w:num w:numId="20">
    <w:abstractNumId w:val="6"/>
  </w:num>
  <w:num w:numId="21">
    <w:abstractNumId w:val="5"/>
  </w:num>
  <w:num w:numId="22">
    <w:abstractNumId w:val="3"/>
  </w:num>
  <w:num w:numId="23">
    <w:abstractNumId w:val="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68610"/>
    <o:shapelayout v:ext="edit">
      <o:idmap v:ext="edit" data="60"/>
      <o:rules v:ext="edit">
        <o:r id="V:Rule31" type="connector" idref="#_x0000_s61464"/>
        <o:r id="V:Rule32" type="connector" idref="#_x0000_s61465"/>
        <o:r id="V:Rule33" type="connector" idref="#_x0000_s61471"/>
        <o:r id="V:Rule34" type="connector" idref="#_x0000_s61459"/>
        <o:r id="V:Rule35" type="connector" idref="#_x0000_s61445"/>
        <o:r id="V:Rule36" type="connector" idref="#_x0000_s61472"/>
        <o:r id="V:Rule37" type="connector" idref="#_x0000_s61466"/>
        <o:r id="V:Rule38" type="connector" idref="#_x0000_s61449"/>
        <o:r id="V:Rule39" type="connector" idref="#_x0000_s61468"/>
        <o:r id="V:Rule40" type="connector" idref="#_x0000_s61447"/>
        <o:r id="V:Rule41" type="connector" idref="#_x0000_s61457"/>
        <o:r id="V:Rule42" type="connector" idref="#_x0000_s61444"/>
        <o:r id="V:Rule43" type="connector" idref="#_x0000_s61460"/>
        <o:r id="V:Rule44" type="connector" idref="#_x0000_s61455"/>
        <o:r id="V:Rule45" type="connector" idref="#_x0000_s61453"/>
        <o:r id="V:Rule46" type="connector" idref="#_x0000_s61456"/>
        <o:r id="V:Rule47" type="connector" idref="#_x0000_s61461"/>
        <o:r id="V:Rule48" type="connector" idref="#_x0000_s61451"/>
        <o:r id="V:Rule49" type="connector" idref="#_x0000_s61458"/>
        <o:r id="V:Rule50" type="connector" idref="#_x0000_s61450"/>
        <o:r id="V:Rule51" type="connector" idref="#_x0000_s61452"/>
        <o:r id="V:Rule52" type="connector" idref="#_x0000_s61470"/>
        <o:r id="V:Rule53" type="connector" idref="#_x0000_s61448"/>
        <o:r id="V:Rule54" type="connector" idref="#_x0000_s61469"/>
        <o:r id="V:Rule55" type="connector" idref="#_x0000_s61467"/>
        <o:r id="V:Rule56" type="connector" idref="#_x0000_s61454"/>
        <o:r id="V:Rule57" type="connector" idref="#_x0000_s61442"/>
        <o:r id="V:Rule58" type="connector" idref="#_x0000_s61446"/>
        <o:r id="V:Rule59" type="connector" idref="#_x0000_s61462"/>
        <o:r id="V:Rule60" type="connector" idref="#_x0000_s6146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775F1"/>
    <w:rsid w:val="00007A88"/>
    <w:rsid w:val="00052E22"/>
    <w:rsid w:val="00053517"/>
    <w:rsid w:val="00060250"/>
    <w:rsid w:val="00060CE9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3F4F"/>
    <w:rsid w:val="001030DF"/>
    <w:rsid w:val="001062F7"/>
    <w:rsid w:val="00110002"/>
    <w:rsid w:val="00125F6D"/>
    <w:rsid w:val="0013502E"/>
    <w:rsid w:val="001434AE"/>
    <w:rsid w:val="00154E8A"/>
    <w:rsid w:val="001565D4"/>
    <w:rsid w:val="00197C4C"/>
    <w:rsid w:val="001B0EFB"/>
    <w:rsid w:val="001B7613"/>
    <w:rsid w:val="001D5C47"/>
    <w:rsid w:val="001E318F"/>
    <w:rsid w:val="00201078"/>
    <w:rsid w:val="00245203"/>
    <w:rsid w:val="00275FC9"/>
    <w:rsid w:val="00280481"/>
    <w:rsid w:val="00283495"/>
    <w:rsid w:val="002840EF"/>
    <w:rsid w:val="002A2D89"/>
    <w:rsid w:val="002A737A"/>
    <w:rsid w:val="002B4476"/>
    <w:rsid w:val="002C12F0"/>
    <w:rsid w:val="002E3294"/>
    <w:rsid w:val="002E381E"/>
    <w:rsid w:val="002E55C8"/>
    <w:rsid w:val="002F2C14"/>
    <w:rsid w:val="00303214"/>
    <w:rsid w:val="003312D4"/>
    <w:rsid w:val="003456C5"/>
    <w:rsid w:val="00352F7C"/>
    <w:rsid w:val="00354615"/>
    <w:rsid w:val="00367448"/>
    <w:rsid w:val="003935A0"/>
    <w:rsid w:val="00394B85"/>
    <w:rsid w:val="003953F0"/>
    <w:rsid w:val="003C08C3"/>
    <w:rsid w:val="003C62DE"/>
    <w:rsid w:val="003F123B"/>
    <w:rsid w:val="003F7C5D"/>
    <w:rsid w:val="0041394F"/>
    <w:rsid w:val="00417D01"/>
    <w:rsid w:val="00425897"/>
    <w:rsid w:val="00432877"/>
    <w:rsid w:val="00444713"/>
    <w:rsid w:val="00457769"/>
    <w:rsid w:val="0046790E"/>
    <w:rsid w:val="00475CB4"/>
    <w:rsid w:val="004B2078"/>
    <w:rsid w:val="00526EFA"/>
    <w:rsid w:val="005531BA"/>
    <w:rsid w:val="00556B47"/>
    <w:rsid w:val="00574884"/>
    <w:rsid w:val="0057545C"/>
    <w:rsid w:val="00585397"/>
    <w:rsid w:val="00587F86"/>
    <w:rsid w:val="005954B8"/>
    <w:rsid w:val="005B3B2E"/>
    <w:rsid w:val="00607F01"/>
    <w:rsid w:val="00610CA4"/>
    <w:rsid w:val="00621C47"/>
    <w:rsid w:val="0062509C"/>
    <w:rsid w:val="00660A4F"/>
    <w:rsid w:val="0066773B"/>
    <w:rsid w:val="00670F66"/>
    <w:rsid w:val="00684AF1"/>
    <w:rsid w:val="0068574E"/>
    <w:rsid w:val="00692DC7"/>
    <w:rsid w:val="006937C8"/>
    <w:rsid w:val="006B4AEF"/>
    <w:rsid w:val="006E5624"/>
    <w:rsid w:val="007259CF"/>
    <w:rsid w:val="0072623C"/>
    <w:rsid w:val="00730844"/>
    <w:rsid w:val="00737CE6"/>
    <w:rsid w:val="00766151"/>
    <w:rsid w:val="00775922"/>
    <w:rsid w:val="0079370F"/>
    <w:rsid w:val="007A0E21"/>
    <w:rsid w:val="007B2118"/>
    <w:rsid w:val="007C07E8"/>
    <w:rsid w:val="007F5D02"/>
    <w:rsid w:val="00806F9E"/>
    <w:rsid w:val="00824A38"/>
    <w:rsid w:val="00825D05"/>
    <w:rsid w:val="008339FE"/>
    <w:rsid w:val="00835ECB"/>
    <w:rsid w:val="00841DFF"/>
    <w:rsid w:val="00862129"/>
    <w:rsid w:val="00870CF1"/>
    <w:rsid w:val="00871C43"/>
    <w:rsid w:val="00872637"/>
    <w:rsid w:val="00886E0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626AE"/>
    <w:rsid w:val="00963477"/>
    <w:rsid w:val="009775F1"/>
    <w:rsid w:val="00987435"/>
    <w:rsid w:val="009A082A"/>
    <w:rsid w:val="009C0AFF"/>
    <w:rsid w:val="009D313C"/>
    <w:rsid w:val="009D37F0"/>
    <w:rsid w:val="009D3DCD"/>
    <w:rsid w:val="009D7C9A"/>
    <w:rsid w:val="009E1B24"/>
    <w:rsid w:val="009E1CA3"/>
    <w:rsid w:val="009E4376"/>
    <w:rsid w:val="009E7D33"/>
    <w:rsid w:val="00A10D5C"/>
    <w:rsid w:val="00A171EF"/>
    <w:rsid w:val="00A17C7B"/>
    <w:rsid w:val="00A246AD"/>
    <w:rsid w:val="00A422FA"/>
    <w:rsid w:val="00A53BBD"/>
    <w:rsid w:val="00A5424D"/>
    <w:rsid w:val="00A56D53"/>
    <w:rsid w:val="00A57E24"/>
    <w:rsid w:val="00A620EB"/>
    <w:rsid w:val="00A67A34"/>
    <w:rsid w:val="00AB3D9A"/>
    <w:rsid w:val="00AD114E"/>
    <w:rsid w:val="00AD7ED3"/>
    <w:rsid w:val="00AE1A61"/>
    <w:rsid w:val="00AF6204"/>
    <w:rsid w:val="00B06E0B"/>
    <w:rsid w:val="00B22431"/>
    <w:rsid w:val="00B24C6F"/>
    <w:rsid w:val="00B35A0F"/>
    <w:rsid w:val="00B36262"/>
    <w:rsid w:val="00B453E7"/>
    <w:rsid w:val="00B5311A"/>
    <w:rsid w:val="00B54B90"/>
    <w:rsid w:val="00B574EF"/>
    <w:rsid w:val="00B85E2D"/>
    <w:rsid w:val="00BA029D"/>
    <w:rsid w:val="00BD3696"/>
    <w:rsid w:val="00BD5E3D"/>
    <w:rsid w:val="00BE3E3C"/>
    <w:rsid w:val="00BE423F"/>
    <w:rsid w:val="00BF0E73"/>
    <w:rsid w:val="00C022EC"/>
    <w:rsid w:val="00C10222"/>
    <w:rsid w:val="00C10725"/>
    <w:rsid w:val="00C1095D"/>
    <w:rsid w:val="00C31456"/>
    <w:rsid w:val="00C32EE0"/>
    <w:rsid w:val="00C43C11"/>
    <w:rsid w:val="00C456F1"/>
    <w:rsid w:val="00C47B4D"/>
    <w:rsid w:val="00C575C3"/>
    <w:rsid w:val="00C600F2"/>
    <w:rsid w:val="00C669CB"/>
    <w:rsid w:val="00C70209"/>
    <w:rsid w:val="00CA4350"/>
    <w:rsid w:val="00CD5202"/>
    <w:rsid w:val="00D07D72"/>
    <w:rsid w:val="00D30874"/>
    <w:rsid w:val="00D31BE3"/>
    <w:rsid w:val="00D4057E"/>
    <w:rsid w:val="00D454BA"/>
    <w:rsid w:val="00D45E3E"/>
    <w:rsid w:val="00D51902"/>
    <w:rsid w:val="00D634A2"/>
    <w:rsid w:val="00D71AED"/>
    <w:rsid w:val="00D76FB0"/>
    <w:rsid w:val="00D86A56"/>
    <w:rsid w:val="00DA4892"/>
    <w:rsid w:val="00DC02BB"/>
    <w:rsid w:val="00DD10D7"/>
    <w:rsid w:val="00DD2996"/>
    <w:rsid w:val="00DE36BF"/>
    <w:rsid w:val="00DE736B"/>
    <w:rsid w:val="00DF05FD"/>
    <w:rsid w:val="00E14645"/>
    <w:rsid w:val="00E33AF5"/>
    <w:rsid w:val="00E43D58"/>
    <w:rsid w:val="00E62989"/>
    <w:rsid w:val="00E84AD7"/>
    <w:rsid w:val="00E866E9"/>
    <w:rsid w:val="00EC4DAD"/>
    <w:rsid w:val="00EC6A02"/>
    <w:rsid w:val="00EE5BBF"/>
    <w:rsid w:val="00F021BB"/>
    <w:rsid w:val="00F02730"/>
    <w:rsid w:val="00F04086"/>
    <w:rsid w:val="00F26650"/>
    <w:rsid w:val="00F33E58"/>
    <w:rsid w:val="00F3479D"/>
    <w:rsid w:val="00F659F1"/>
    <w:rsid w:val="00F7302F"/>
    <w:rsid w:val="00F7385E"/>
    <w:rsid w:val="00F740C0"/>
    <w:rsid w:val="00F75EFD"/>
    <w:rsid w:val="00FA24B4"/>
    <w:rsid w:val="00FC6A21"/>
    <w:rsid w:val="00FD4AC1"/>
    <w:rsid w:val="00FD6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2C14"/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2F2C14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2F2C14"/>
    <w:pPr>
      <w:numPr>
        <w:numId w:val="22"/>
      </w:numPr>
      <w:spacing w:after="120"/>
      <w:ind w:left="0" w:firstLine="0"/>
      <w:outlineLvl w:val="1"/>
    </w:pPr>
    <w:rPr>
      <w:b/>
      <w:sz w:val="24"/>
      <w:u w:val="single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2F2C14"/>
    <w:pPr>
      <w:numPr>
        <w:numId w:val="20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2F2C14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2F2C14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2F2C14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2F2C14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2F2C14"/>
    <w:pPr>
      <w:jc w:val="both"/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2F2C14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  <w:rsid w:val="002F2C14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2F2C14"/>
  </w:style>
  <w:style w:type="paragraph" w:customStyle="1" w:styleId="puces">
    <w:name w:val="puces"/>
    <w:basedOn w:val="Normal"/>
    <w:rsid w:val="002F2C14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2F2C14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2F2C14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2F2C1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2F2C14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2F2C14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2F2C14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2F2C14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2F2C1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F2C14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2F2C14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2F2C14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2F2C14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2F2C14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2F2C14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2F2C14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2F2C14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2F2C14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2F2C14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2F2C14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2F2C14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2F2C14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2F2C14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2F2C14"/>
    <w:rPr>
      <w:position w:val="-14"/>
    </w:rPr>
  </w:style>
  <w:style w:type="paragraph" w:styleId="Paragraphedeliste">
    <w:name w:val="List Paragraph"/>
    <w:basedOn w:val="Normal"/>
    <w:uiPriority w:val="34"/>
    <w:qFormat/>
    <w:rsid w:val="002F2C14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2F2C14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2F2C14"/>
    <w:rPr>
      <w:rFonts w:ascii="Calibri" w:hAnsi="Calibri"/>
      <w:b/>
      <w:sz w:val="24"/>
      <w:u w:val="single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2F2C14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2F2C14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2F2C14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2F2C14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2F2C14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2F2C14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2F2C14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2F2C14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2F2C14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2F2C14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2F2C14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2F2C14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2F2C14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2F2C14"/>
    <w:pPr>
      <w:numPr>
        <w:numId w:val="23"/>
      </w:numPr>
      <w:outlineLvl w:val="8"/>
    </w:pPr>
    <w:rPr>
      <w:smallCap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4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JPP</cp:lastModifiedBy>
  <cp:revision>4</cp:revision>
  <cp:lastPrinted>2013-09-17T20:15:00Z</cp:lastPrinted>
  <dcterms:created xsi:type="dcterms:W3CDTF">2013-09-17T20:12:00Z</dcterms:created>
  <dcterms:modified xsi:type="dcterms:W3CDTF">2013-09-17T20:16:00Z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