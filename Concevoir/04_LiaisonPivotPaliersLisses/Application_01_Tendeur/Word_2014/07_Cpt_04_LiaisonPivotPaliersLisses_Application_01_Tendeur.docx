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5845D8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sz w:val="28"/>
        </w:rPr>
        <w:t xml:space="preserve">Conception – Chapitre </w:t>
      </w:r>
      <w:r w:rsidR="001552EE">
        <w:rPr>
          <w:sz w:val="28"/>
        </w:rPr>
        <w:t>4</w:t>
      </w:r>
      <w:r w:rsidR="00245FC4" w:rsidRPr="001D3CA8">
        <w:rPr>
          <w:sz w:val="28"/>
        </w:rPr>
        <w:t xml:space="preserve"> : </w:t>
      </w:r>
      <w:r>
        <w:rPr>
          <w:sz w:val="28"/>
        </w:rPr>
        <w:t xml:space="preserve">Liaison </w:t>
      </w:r>
      <w:r w:rsidR="001552EE">
        <w:rPr>
          <w:sz w:val="28"/>
        </w:rPr>
        <w:t>pivot par paliers Lisses</w:t>
      </w:r>
    </w:p>
    <w:p w:rsidR="001D3CA8" w:rsidRDefault="001D3CA8" w:rsidP="00617A95"/>
    <w:p w:rsidR="001D3CA8" w:rsidRPr="001D3CA8" w:rsidRDefault="005845D8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Toc525438002"/>
      <w:bookmarkStart w:id="1" w:name="_Toc366168045"/>
      <w:r>
        <w:rPr>
          <w:sz w:val="28"/>
        </w:rPr>
        <w:t>Application</w:t>
      </w:r>
      <w:r w:rsidR="008E26D8">
        <w:rPr>
          <w:sz w:val="28"/>
        </w:rPr>
        <w:t xml:space="preserve"> 01 – </w:t>
      </w:r>
      <w:bookmarkEnd w:id="0"/>
      <w:bookmarkEnd w:id="1"/>
      <w:r w:rsidR="001552EE">
        <w:rPr>
          <w:sz w:val="28"/>
        </w:rPr>
        <w:t xml:space="preserve">Tendeur de Courroie </w:t>
      </w:r>
    </w:p>
    <w:p w:rsidR="00CC07BF" w:rsidRDefault="00CC07BF" w:rsidP="00CC07BF"/>
    <w:p w:rsidR="001552EE" w:rsidRDefault="001552EE" w:rsidP="00CC07BF"/>
    <w:p w:rsidR="001552EE" w:rsidRDefault="001552EE" w:rsidP="001552EE">
      <w:pPr>
        <w:pStyle w:val="Titre2"/>
        <w:numPr>
          <w:ilvl w:val="0"/>
          <w:numId w:val="0"/>
        </w:numPr>
        <w:ind w:left="360" w:hanging="360"/>
      </w:pPr>
      <w:r>
        <w:t>1°- Description</w:t>
      </w:r>
    </w:p>
    <w:p w:rsidR="001552EE" w:rsidRDefault="001552EE" w:rsidP="001552EE">
      <w:r>
        <w:t xml:space="preserve">Le mécanisme représente un dispositif pour tendre une courroie de transmission d’une machine. </w:t>
      </w:r>
    </w:p>
    <w:p w:rsidR="001552EE" w:rsidRDefault="001552EE" w:rsidP="001552EE">
      <w:r>
        <w:t xml:space="preserve"> </w:t>
      </w:r>
      <w:r>
        <w:tab/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68"/>
        <w:gridCol w:w="2056"/>
        <w:gridCol w:w="4198"/>
      </w:tblGrid>
      <w:tr w:rsidR="001552EE" w:rsidTr="001552EE">
        <w:tc>
          <w:tcPr>
            <w:tcW w:w="3448" w:type="dxa"/>
            <w:vAlign w:val="center"/>
          </w:tcPr>
          <w:p w:rsidR="001552EE" w:rsidRDefault="001552EE" w:rsidP="001552E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532380" cy="2068195"/>
                  <wp:effectExtent l="19050" t="0" r="127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6000" contrast="2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38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  <w:vAlign w:val="center"/>
          </w:tcPr>
          <w:p w:rsidR="001552EE" w:rsidRDefault="001552EE" w:rsidP="001552E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169670" cy="1802130"/>
                  <wp:effectExtent l="19050" t="0" r="0" b="0"/>
                  <wp:docPr id="5" name="Image 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670" cy="180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  <w:vAlign w:val="center"/>
          </w:tcPr>
          <w:p w:rsidR="001552EE" w:rsidRDefault="001552EE" w:rsidP="001552E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549525" cy="1916430"/>
                  <wp:effectExtent l="19050" t="0" r="317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12000" contrast="4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9525" cy="191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52EE" w:rsidRDefault="001552EE" w:rsidP="001552EE"/>
    <w:p w:rsidR="001552EE" w:rsidRDefault="001552EE" w:rsidP="001552EE">
      <w:r>
        <w:t xml:space="preserve">Il comprend un bâti fixe 6 sur lequel est monté un support 1 supportant la </w:t>
      </w:r>
      <w:r>
        <w:t xml:space="preserve">poulie 2. </w:t>
      </w:r>
      <w:r>
        <w:t>Ce support peut être réglé par pivotement pour assurer la tension de la courroie.</w:t>
      </w:r>
    </w:p>
    <w:p w:rsidR="001552EE" w:rsidRDefault="001552EE" w:rsidP="001552EE"/>
    <w:p w:rsidR="001552EE" w:rsidRDefault="001552EE" w:rsidP="001552EE">
      <w:pPr>
        <w:pStyle w:val="Titre2"/>
        <w:numPr>
          <w:ilvl w:val="0"/>
          <w:numId w:val="0"/>
        </w:numPr>
        <w:ind w:left="360" w:hanging="360"/>
      </w:pPr>
      <w:r>
        <w:t>2°- Propositions de construction</w:t>
      </w:r>
    </w:p>
    <w:p w:rsidR="001552EE" w:rsidRDefault="001552EE" w:rsidP="001552EE">
      <w:r>
        <w:t xml:space="preserve"> Il faudra donc</w:t>
      </w:r>
      <w:r>
        <w:t xml:space="preserve"> s’attacher aux points suivants :</w:t>
      </w:r>
    </w:p>
    <w:p w:rsidR="001552EE" w:rsidRDefault="001552EE" w:rsidP="001552EE">
      <w:pPr>
        <w:pStyle w:val="Paragraphedeliste"/>
        <w:numPr>
          <w:ilvl w:val="0"/>
          <w:numId w:val="33"/>
        </w:numPr>
      </w:pPr>
      <w:r>
        <w:t>l</w:t>
      </w:r>
      <w:r>
        <w:t>e support 1 est en liaison pivot avec un axe 7 lié à 6 par une liaison encastrement dé</w:t>
      </w:r>
      <w:r>
        <w:t>montable ;</w:t>
      </w:r>
    </w:p>
    <w:p w:rsidR="001552EE" w:rsidRDefault="001552EE" w:rsidP="001552EE">
      <w:pPr>
        <w:pStyle w:val="Paragraphedeliste"/>
        <w:numPr>
          <w:ilvl w:val="0"/>
          <w:numId w:val="33"/>
        </w:numPr>
      </w:pPr>
      <w:r>
        <w:t>l</w:t>
      </w:r>
      <w:r>
        <w:t>a position réglable du support 1 est fixée par un élément fileté 5 à concevoir. L’amplit</w:t>
      </w:r>
      <w:r>
        <w:t>ude du réglage doit être de 45° ;</w:t>
      </w:r>
    </w:p>
    <w:p w:rsidR="001552EE" w:rsidRDefault="001552EE" w:rsidP="001552EE">
      <w:pPr>
        <w:pStyle w:val="Paragraphedeliste"/>
        <w:numPr>
          <w:ilvl w:val="0"/>
          <w:numId w:val="33"/>
        </w:numPr>
      </w:pPr>
      <w:r>
        <w:t>l</w:t>
      </w:r>
      <w:r>
        <w:t>a poulie est munie d’une bague en bronze 4. Elle est</w:t>
      </w:r>
      <w:r>
        <w:t xml:space="preserve"> en liaison pivot avec un axe 3 ;</w:t>
      </w:r>
    </w:p>
    <w:p w:rsidR="001552EE" w:rsidRDefault="001552EE" w:rsidP="001552EE">
      <w:pPr>
        <w:pStyle w:val="Paragraphedeliste"/>
        <w:numPr>
          <w:ilvl w:val="0"/>
          <w:numId w:val="33"/>
        </w:numPr>
      </w:pPr>
      <w:r>
        <w:t>l</w:t>
      </w:r>
      <w:r>
        <w:t>’axe 3 est lié à 1 par une liai</w:t>
      </w:r>
      <w:r>
        <w:t>son encastrement démontable ;</w:t>
      </w:r>
    </w:p>
    <w:p w:rsidR="001552EE" w:rsidRDefault="001552EE" w:rsidP="001552EE">
      <w:pPr>
        <w:pStyle w:val="Paragraphedeliste"/>
        <w:numPr>
          <w:ilvl w:val="0"/>
          <w:numId w:val="33"/>
        </w:numPr>
      </w:pPr>
      <w:r>
        <w:t>l</w:t>
      </w:r>
      <w:r>
        <w:t>e support 1 vient de fonderie au sable.</w:t>
      </w:r>
    </w:p>
    <w:p w:rsidR="001552EE" w:rsidRDefault="001552EE" w:rsidP="001552EE"/>
    <w:p w:rsidR="001552EE" w:rsidRDefault="001552EE" w:rsidP="001552EE">
      <w:pPr>
        <w:pStyle w:val="Titre2"/>
        <w:numPr>
          <w:ilvl w:val="0"/>
          <w:numId w:val="0"/>
        </w:numPr>
        <w:ind w:left="360" w:hanging="360"/>
      </w:pPr>
      <w:r>
        <w:t>3°- Travail à faire</w:t>
      </w:r>
    </w:p>
    <w:p w:rsidR="001552EE" w:rsidRDefault="001552EE" w:rsidP="001552EE">
      <w:pPr>
        <w:pStyle w:val="Titre7"/>
      </w:pPr>
      <w:r w:rsidRPr="001552EE">
        <w:rPr>
          <w:rFonts w:cs="Calibri"/>
          <w:b/>
        </w:rPr>
        <w:t>Q1.</w:t>
      </w:r>
      <w:r>
        <w:rPr>
          <w:rFonts w:cs="Calibri"/>
        </w:rPr>
        <w:t xml:space="preserve"> </w:t>
      </w:r>
      <w:r>
        <w:rPr>
          <w:rFonts w:cs="Calibri"/>
        </w:rPr>
        <w:t>Traduisez sous forme de schéma cinématique les propositions de construction.</w:t>
      </w:r>
    </w:p>
    <w:p w:rsidR="001552EE" w:rsidRDefault="001552EE" w:rsidP="001552EE"/>
    <w:p w:rsidR="001552EE" w:rsidRDefault="001552EE" w:rsidP="001552EE">
      <w:pPr>
        <w:pStyle w:val="Titre7"/>
      </w:pPr>
      <w:r w:rsidRPr="001552EE">
        <w:rPr>
          <w:b/>
        </w:rPr>
        <w:t>Q2.</w:t>
      </w:r>
      <w:r>
        <w:t xml:space="preserve"> </w:t>
      </w:r>
      <w:r>
        <w:t>Complétez la coupe A</w:t>
      </w:r>
      <w:r>
        <w:t xml:space="preserve"> – </w:t>
      </w:r>
      <w:r>
        <w:t>A montrant l’ensemble monté.</w:t>
      </w:r>
    </w:p>
    <w:p w:rsidR="001552EE" w:rsidRDefault="001552EE" w:rsidP="001552EE"/>
    <w:p w:rsidR="001552EE" w:rsidRDefault="001552EE" w:rsidP="001552EE">
      <w:pPr>
        <w:pStyle w:val="Titre7"/>
      </w:pPr>
      <w:r w:rsidRPr="001552EE">
        <w:rPr>
          <w:rFonts w:cs="Calibri"/>
          <w:b/>
        </w:rPr>
        <w:t>Q3.</w:t>
      </w:r>
      <w:r>
        <w:rPr>
          <w:rFonts w:cs="Calibri"/>
        </w:rPr>
        <w:t xml:space="preserve"> </w:t>
      </w:r>
      <w:r>
        <w:rPr>
          <w:rFonts w:cs="Calibri"/>
        </w:rPr>
        <w:t>Indiquez les ajustements e</w:t>
      </w:r>
      <w:r>
        <w:t>n vous contentant de préciser s’ils sont « libres » ou « serrés ».</w:t>
      </w:r>
    </w:p>
    <w:p w:rsidR="008F113F" w:rsidRDefault="008F113F" w:rsidP="00CC07BF"/>
    <w:p w:rsidR="00A80A11" w:rsidRDefault="00A80A11" w:rsidP="00CC07BF"/>
    <w:p w:rsidR="00A80A11" w:rsidRDefault="00A80A11" w:rsidP="00CC07BF"/>
    <w:p w:rsidR="00A80A11" w:rsidRDefault="00A80A11" w:rsidP="00CC07BF">
      <w:bookmarkStart w:id="2" w:name="_GoBack"/>
      <w:bookmarkEnd w:id="2"/>
    </w:p>
    <w:p w:rsidR="008F113F" w:rsidRDefault="008F113F" w:rsidP="00CC07BF"/>
    <w:p w:rsidR="008F113F" w:rsidRDefault="008F113F" w:rsidP="00CC07BF"/>
    <w:sectPr w:rsidR="008F113F" w:rsidSect="00DE736B">
      <w:headerReference w:type="default" r:id="rId12"/>
      <w:footerReference w:type="default" r:id="rId13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36C" w:rsidRPr="00DC02BB" w:rsidRDefault="0025636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25636C" w:rsidRPr="00DC02BB" w:rsidRDefault="0025636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5D8" w:rsidRDefault="007C3534" w:rsidP="00DA6248">
    <w:pPr>
      <w:pStyle w:val="Pieddepage"/>
      <w:pBdr>
        <w:top w:val="single" w:sz="4" w:space="1" w:color="auto"/>
      </w:pBdr>
    </w:pPr>
    <w:fldSimple w:instr=" FILENAME  \* MERGEFORMAT ">
      <w:r w:rsidR="002E07AD" w:rsidRPr="002E07AD">
        <w:rPr>
          <w:rFonts w:eastAsiaTheme="minorHAnsi" w:cs="Calibri"/>
          <w:noProof/>
          <w:sz w:val="16"/>
          <w:szCs w:val="16"/>
        </w:rPr>
        <w:t>07_Cpt</w:t>
      </w:r>
      <w:r w:rsidR="002E07AD" w:rsidRPr="002E07AD">
        <w:rPr>
          <w:noProof/>
          <w:sz w:val="16"/>
          <w:szCs w:val="16"/>
        </w:rPr>
        <w:t>_04_LiaisonPivotPaliersLisses_Application_01_Tendeur.docx</w:t>
      </w:r>
    </w:fldSimple>
  </w:p>
  <w:p w:rsidR="00245FC4" w:rsidRPr="005845D8" w:rsidRDefault="005845D8" w:rsidP="00DA6248">
    <w:pPr>
      <w:pStyle w:val="Pieddepage"/>
      <w:pBdr>
        <w:top w:val="single" w:sz="4" w:space="1" w:color="auto"/>
      </w:pBdr>
    </w:pPr>
    <w:r w:rsidRPr="005845D8">
      <w:rPr>
        <w:sz w:val="16"/>
      </w:rPr>
      <w:t>Xavier Pessoles – Jean-Pierre Pupier</w:t>
    </w:r>
    <w:r w:rsidR="00245FC4" w:rsidRPr="005845D8">
      <w:rPr>
        <w:rFonts w:eastAsiaTheme="minorHAnsi" w:cs="Calibri"/>
        <w:sz w:val="16"/>
        <w:szCs w:val="16"/>
      </w:rPr>
      <w:tab/>
    </w:r>
    <w:r w:rsidR="00245FC4" w:rsidRPr="005845D8">
      <w:rPr>
        <w:rFonts w:eastAsiaTheme="minorHAnsi" w:cs="Calibri"/>
        <w:sz w:val="16"/>
        <w:szCs w:val="16"/>
      </w:rPr>
      <w:tab/>
    </w:r>
    <w:r w:rsidR="00245FC4" w:rsidRPr="005845D8">
      <w:rPr>
        <w:rFonts w:eastAsiaTheme="minorHAnsi" w:cs="Calibri"/>
        <w:sz w:val="16"/>
        <w:szCs w:val="16"/>
      </w:rPr>
      <w:tab/>
    </w:r>
    <w:r w:rsidR="007C3534" w:rsidRPr="008E26D8">
      <w:rPr>
        <w:rFonts w:eastAsiaTheme="minorHAnsi" w:cs="Calibri"/>
        <w:b/>
        <w:sz w:val="16"/>
        <w:szCs w:val="16"/>
      </w:rPr>
      <w:fldChar w:fldCharType="begin"/>
    </w:r>
    <w:r w:rsidR="00245FC4" w:rsidRPr="005845D8">
      <w:rPr>
        <w:rFonts w:eastAsiaTheme="minorHAnsi" w:cs="Calibri"/>
        <w:b/>
        <w:sz w:val="16"/>
        <w:szCs w:val="16"/>
      </w:rPr>
      <w:instrText xml:space="preserve"> PAGE </w:instrText>
    </w:r>
    <w:r w:rsidR="007C3534" w:rsidRPr="008E26D8">
      <w:rPr>
        <w:rFonts w:eastAsiaTheme="minorHAnsi" w:cs="Calibri"/>
        <w:b/>
        <w:sz w:val="16"/>
        <w:szCs w:val="16"/>
      </w:rPr>
      <w:fldChar w:fldCharType="separate"/>
    </w:r>
    <w:r w:rsidR="002E07AD">
      <w:rPr>
        <w:rFonts w:eastAsiaTheme="minorHAnsi" w:cs="Calibri"/>
        <w:b/>
        <w:noProof/>
        <w:sz w:val="16"/>
        <w:szCs w:val="16"/>
      </w:rPr>
      <w:t>1</w:t>
    </w:r>
    <w:r w:rsidR="007C3534" w:rsidRPr="008E26D8">
      <w:rPr>
        <w:rFonts w:eastAsiaTheme="minorHAnsi" w:cs="Calibri"/>
        <w:b/>
        <w:sz w:val="16"/>
        <w:szCs w:val="16"/>
      </w:rPr>
      <w:fldChar w:fldCharType="end"/>
    </w:r>
    <w:r w:rsidR="00245FC4" w:rsidRPr="005845D8">
      <w:rPr>
        <w:rFonts w:eastAsiaTheme="minorHAnsi" w:cs="Calibri"/>
        <w:b/>
        <w:sz w:val="16"/>
        <w:szCs w:val="16"/>
      </w:rPr>
      <w:t>/</w:t>
    </w:r>
    <w:fldSimple w:instr=" NUMPAGES  \* MERGEFORMAT ">
      <w:r w:rsidR="002E07AD" w:rsidRPr="002E07AD">
        <w:rPr>
          <w:rFonts w:eastAsiaTheme="minorHAnsi" w:cs="Calibri"/>
          <w:b/>
          <w:noProof/>
          <w:sz w:val="16"/>
          <w:szCs w:val="16"/>
        </w:rPr>
        <w:t>1</w:t>
      </w:r>
    </w:fldSimple>
  </w:p>
  <w:p w:rsidR="00245FC4" w:rsidRPr="005845D8" w:rsidRDefault="00245FC4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36C" w:rsidRPr="00DC02BB" w:rsidRDefault="0025636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25636C" w:rsidRPr="00DC02BB" w:rsidRDefault="0025636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7C3534">
            <w:rPr>
              <w:rFonts w:eastAsiaTheme="minorHAnsi" w:cs="Calibri"/>
              <w:i/>
              <w:sz w:val="16"/>
              <w:szCs w:val="16"/>
            </w:rPr>
          </w:r>
          <w:r w:rsidR="007C3534">
            <w:rPr>
              <w:rFonts w:eastAsiaTheme="minorHAnsi" w:cs="Calibri"/>
              <w:i/>
              <w:sz w:val="16"/>
              <w:szCs w:val="16"/>
            </w:rPr>
            <w:pict>
              <v:group id="_x0000_s2179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80" type="#_x0000_t32" style="position:absolute;left:2980;top:2700;width:1768;height:1024" o:connectortype="straight" strokeweight="1pt"/>
                <v:group id="_x0000_s2181" style="position:absolute;left:2604;top:1188;width:5904;height:5984" coordorigin="2084,1308" coordsize="5904,5984">
                  <v:shape id="_x0000_s2182" type="#_x0000_t32" style="position:absolute;left:4228;top:1308;width:0;height:2536" o:connectortype="straight" strokeweight="1pt"/>
                  <v:shape id="_x0000_s2183" type="#_x0000_t32" style="position:absolute;left:5028;top:1308;width:1488;height:1216" o:connectortype="straight" strokeweight="1pt"/>
                  <v:shape id="_x0000_s2184" type="#_x0000_t32" style="position:absolute;left:5028;top:2295;width:824;height:616" o:connectortype="straight" strokeweight="1pt"/>
                  <v:shape id="_x0000_s2185" type="#_x0000_t32" style="position:absolute;left:2460;top:2108;width:1768;height:712;flip:x" o:connectortype="straight" strokeweight="1pt"/>
                  <v:shape id="_x0000_s2186" type="#_x0000_t32" style="position:absolute;left:3300;top:2908;width:928;height:371;flip:y" o:connectortype="straight" strokeweight="1pt"/>
                  <v:shape id="_x0000_s2187" type="#_x0000_t32" style="position:absolute;left:2460;top:3900;width:296;height:1904;flip:x" o:connectortype="straight" strokeweight="1pt"/>
                  <v:shape id="_x0000_s2188" type="#_x0000_t32" style="position:absolute;left:3300;top:4292;width:128;height:1024;flip:x" o:connectortype="straight" strokeweight="1pt"/>
                  <v:shape id="_x0000_s2189" type="#_x0000_t32" style="position:absolute;left:6633;top:3279;width:136;height:1016;flip:x" o:connectortype="straight" strokeweight="1pt"/>
                  <v:shape id="_x0000_s2190" type="#_x0000_t32" style="position:absolute;left:7300;top:2820;width:296;height:1872;flip:x" o:connectortype="straight" strokeweight="1pt"/>
                  <v:shape id="_x0000_s2191" type="#_x0000_t32" style="position:absolute;left:5788;top:5316;width:984;height:392;flip:x" o:connectortype="straight" strokeweight="1pt"/>
                  <v:shape id="_x0000_s2192" type="#_x0000_t32" style="position:absolute;left:5788;top:5804;width:1808;height:688;flip:x" o:connectortype="straight" strokeweight="1pt"/>
                  <v:shape id="_x0000_s2193" type="#_x0000_t32" style="position:absolute;left:4228;top:5708;width:800;height:648" o:connectortype="straight" strokeweight="1pt"/>
                  <v:shape id="_x0000_s2194" type="#_x0000_t32" style="position:absolute;left:3556;top:6092;width:1472;height:1200" o:connectortype="straight" strokeweight="1pt"/>
                  <v:shape id="_x0000_s2195" type="#_x0000_t32" style="position:absolute;left:4228;top:1308;width:800;height:0" o:connectortype="straight" strokeweight="1pt"/>
                  <v:shape id="_x0000_s2196" type="#_x0000_t32" style="position:absolute;left:5028;top:1308;width:0;height:2072" o:connectortype="straight" strokeweight="1pt"/>
                  <v:shape id="_x0000_s2197" type="#_x0000_t32" style="position:absolute;left:5028;top:2108;width:2160;height:1272;flip:y" o:connectortype="straight" strokeweight="1pt"/>
                  <v:shape id="_x0000_s2198" type="#_x0000_t32" style="position:absolute;left:7188;top:2108;width:408;height:712" o:connectortype="straight" strokeweight="1pt"/>
                  <v:shape id="_x0000_s2199" type="#_x0000_t32" style="position:absolute;left:5788;top:2820;width:1808;height:1024;flip:x" o:connectortype="straight" strokeweight="1pt"/>
                  <v:shape id="_x0000_s2200" type="#_x0000_t32" style="position:absolute;left:5788;top:3844;width:2200;height:1248" o:connectortype="straight" strokeweight="1pt"/>
                  <v:shape id="_x0000_s2201" type="#_x0000_t32" style="position:absolute;left:7596;top:5092;width:392;height:712;flip:x" o:connectortype="straight" strokeweight="1pt"/>
                  <v:shape id="_x0000_s2202" type="#_x0000_t32" style="position:absolute;left:2084;top:2820;width:376;height:672;flip:x" o:connectortype="straight" strokeweight="1pt"/>
                  <v:shape id="_x0000_s2203" type="#_x0000_t32" style="position:absolute;left:2084;top:3492;width:2144;height:1272" o:connectortype="straight" strokeweight="1pt"/>
                  <v:shape id="_x0000_s2204" type="#_x0000_t32" style="position:absolute;left:2460;top:4764;width:1768;height:1040;flip:x" o:connectortype="straight" strokeweight="1pt"/>
                  <v:shape id="_x0000_s2205" type="#_x0000_t32" style="position:absolute;left:5028;top:5228;width:0;height:2064" o:connectortype="straight" strokeweight="1pt"/>
                  <v:shape id="_x0000_s2206" type="#_x0000_t32" style="position:absolute;left:5028;top:7292;width:760;height:0" o:connectortype="straight" strokeweight="1pt"/>
                  <v:shape id="_x0000_s2207" type="#_x0000_t32" style="position:absolute;left:5788;top:4764;width:0;height:2528" o:connectortype="straight" strokeweight="1pt"/>
                  <v:shape id="_x0000_s2208" type="#_x0000_t32" style="position:absolute;left:5788;top:4764;width:1808;height:1040" o:connectortype="straight" strokeweight="1pt"/>
                  <v:shape id="_x0000_s2209" type="#_x0000_t32" style="position:absolute;left:2852;top:5228;width:2176;height:1264;flip:x" o:connectortype="straight" strokeweight="1pt"/>
                  <v:shape id="_x0000_s2210" type="#_x0000_t32" style="position:absolute;left:2460;top:5804;width:392;height:688" o:connectortype="straight" strokeweight="1pt"/>
                </v:group>
                <w10:wrap type="none"/>
                <w10:anchorlock/>
              </v:group>
            </w:pict>
          </w:r>
        </w:p>
      </w:tc>
    </w:tr>
    <w:tr w:rsidR="00245FC4" w:rsidTr="00270772">
      <w:tc>
        <w:tcPr>
          <w:tcW w:w="4644" w:type="dxa"/>
        </w:tcPr>
        <w:p w:rsidR="00245FC4" w:rsidRDefault="00245FC4" w:rsidP="005845D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B42ACB">
            <w:rPr>
              <w:rFonts w:ascii="French Script MT" w:eastAsiaTheme="minorHAnsi" w:hAnsi="French Script MT" w:cs="Calibri"/>
              <w:sz w:val="16"/>
              <w:szCs w:val="16"/>
            </w:rPr>
            <w:t>Conception</w:t>
          </w:r>
          <w:r w:rsidR="005845D8">
            <w:rPr>
              <w:rFonts w:ascii="French Script MT" w:eastAsiaTheme="minorHAnsi" w:hAnsi="French Script MT" w:cs="Calibri"/>
              <w:sz w:val="16"/>
              <w:szCs w:val="16"/>
            </w:rPr>
            <w:t xml:space="preserve"> – 3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 w:rsidR="00CC07BF">
            <w:rPr>
              <w:rFonts w:ascii="French Script MT" w:eastAsiaTheme="minorHAnsi" w:hAnsi="French Script MT" w:cs="Calibri"/>
              <w:sz w:val="16"/>
              <w:szCs w:val="16"/>
            </w:rPr>
            <w:t>Liaison encastrement dém</w:t>
          </w:r>
          <w:r w:rsidR="005845D8">
            <w:rPr>
              <w:rFonts w:ascii="French Script MT" w:eastAsiaTheme="minorHAnsi" w:hAnsi="French Script MT" w:cs="Calibri"/>
              <w:sz w:val="16"/>
              <w:szCs w:val="16"/>
            </w:rPr>
            <w:t>ontable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001"/>
    <w:multiLevelType w:val="hybridMultilevel"/>
    <w:tmpl w:val="A2089BC4"/>
    <w:lvl w:ilvl="0" w:tplc="EA40462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F6A87"/>
    <w:multiLevelType w:val="hybridMultilevel"/>
    <w:tmpl w:val="95265C08"/>
    <w:lvl w:ilvl="0" w:tplc="EEDC2D0C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1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05105"/>
    <w:multiLevelType w:val="hybridMultilevel"/>
    <w:tmpl w:val="612646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D957C4"/>
    <w:multiLevelType w:val="hybridMultilevel"/>
    <w:tmpl w:val="A9049A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8E7B42"/>
    <w:multiLevelType w:val="hybridMultilevel"/>
    <w:tmpl w:val="BEEC10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1">
    <w:nsid w:val="76131269"/>
    <w:multiLevelType w:val="hybridMultilevel"/>
    <w:tmpl w:val="CE3C7692"/>
    <w:lvl w:ilvl="0" w:tplc="02CEE476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1D80FF90" w:tentative="1">
      <w:start w:val="1"/>
      <w:numFmt w:val="lowerLetter"/>
      <w:lvlText w:val="%2."/>
      <w:lvlJc w:val="left"/>
      <w:pPr>
        <w:ind w:left="1440" w:hanging="360"/>
      </w:pPr>
    </w:lvl>
    <w:lvl w:ilvl="2" w:tplc="F5484D72" w:tentative="1">
      <w:start w:val="1"/>
      <w:numFmt w:val="lowerRoman"/>
      <w:lvlText w:val="%3."/>
      <w:lvlJc w:val="right"/>
      <w:pPr>
        <w:ind w:left="2160" w:hanging="180"/>
      </w:pPr>
    </w:lvl>
    <w:lvl w:ilvl="3" w:tplc="A3A22C2C" w:tentative="1">
      <w:start w:val="1"/>
      <w:numFmt w:val="decimal"/>
      <w:lvlText w:val="%4."/>
      <w:lvlJc w:val="left"/>
      <w:pPr>
        <w:ind w:left="2880" w:hanging="360"/>
      </w:pPr>
    </w:lvl>
    <w:lvl w:ilvl="4" w:tplc="E9F4D786" w:tentative="1">
      <w:start w:val="1"/>
      <w:numFmt w:val="lowerLetter"/>
      <w:lvlText w:val="%5."/>
      <w:lvlJc w:val="left"/>
      <w:pPr>
        <w:ind w:left="3600" w:hanging="360"/>
      </w:pPr>
    </w:lvl>
    <w:lvl w:ilvl="5" w:tplc="BA6C310E" w:tentative="1">
      <w:start w:val="1"/>
      <w:numFmt w:val="lowerRoman"/>
      <w:lvlText w:val="%6."/>
      <w:lvlJc w:val="right"/>
      <w:pPr>
        <w:ind w:left="4320" w:hanging="180"/>
      </w:pPr>
    </w:lvl>
    <w:lvl w:ilvl="6" w:tplc="5FCEDFEA" w:tentative="1">
      <w:start w:val="1"/>
      <w:numFmt w:val="decimal"/>
      <w:lvlText w:val="%7."/>
      <w:lvlJc w:val="left"/>
      <w:pPr>
        <w:ind w:left="5040" w:hanging="360"/>
      </w:pPr>
    </w:lvl>
    <w:lvl w:ilvl="7" w:tplc="C7163CD4" w:tentative="1">
      <w:start w:val="1"/>
      <w:numFmt w:val="lowerLetter"/>
      <w:lvlText w:val="%8."/>
      <w:lvlJc w:val="left"/>
      <w:pPr>
        <w:ind w:left="5760" w:hanging="360"/>
      </w:pPr>
    </w:lvl>
    <w:lvl w:ilvl="8" w:tplc="2544E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ED5696"/>
    <w:multiLevelType w:val="hybridMultilevel"/>
    <w:tmpl w:val="EF46F0DE"/>
    <w:lvl w:ilvl="0" w:tplc="3AC03088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</w:num>
  <w:num w:numId="2">
    <w:abstractNumId w:val="3"/>
  </w:num>
  <w:num w:numId="3">
    <w:abstractNumId w:val="21"/>
  </w:num>
  <w:num w:numId="4">
    <w:abstractNumId w:val="18"/>
  </w:num>
  <w:num w:numId="5">
    <w:abstractNumId w:val="22"/>
  </w:num>
  <w:num w:numId="6">
    <w:abstractNumId w:val="6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4"/>
  </w:num>
  <w:num w:numId="12">
    <w:abstractNumId w:val="10"/>
  </w:num>
  <w:num w:numId="13">
    <w:abstractNumId w:val="5"/>
  </w:num>
  <w:num w:numId="14">
    <w:abstractNumId w:val="13"/>
  </w:num>
  <w:num w:numId="15">
    <w:abstractNumId w:val="17"/>
  </w:num>
  <w:num w:numId="16">
    <w:abstractNumId w:val="7"/>
  </w:num>
  <w:num w:numId="17">
    <w:abstractNumId w:val="6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21"/>
    <w:lvlOverride w:ilvl="0">
      <w:startOverride w:val="1"/>
    </w:lvlOverride>
  </w:num>
  <w:num w:numId="20">
    <w:abstractNumId w:val="12"/>
  </w:num>
  <w:num w:numId="21">
    <w:abstractNumId w:val="8"/>
  </w:num>
  <w:num w:numId="22">
    <w:abstractNumId w:val="11"/>
    <w:lvlOverride w:ilvl="0">
      <w:startOverride w:val="1"/>
    </w:lvlOverride>
  </w:num>
  <w:num w:numId="23">
    <w:abstractNumId w:val="20"/>
  </w:num>
  <w:num w:numId="24">
    <w:abstractNumId w:val="16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 w:numId="29">
    <w:abstractNumId w:val="14"/>
  </w:num>
  <w:num w:numId="30">
    <w:abstractNumId w:val="1"/>
  </w:num>
  <w:num w:numId="31">
    <w:abstractNumId w:val="1"/>
  </w:num>
  <w:num w:numId="32">
    <w:abstractNumId w:val="1"/>
  </w:num>
  <w:num w:numId="33">
    <w:abstractNumId w:val="15"/>
  </w:num>
  <w:num w:numId="34">
    <w:abstractNumId w:val="9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211"/>
    <o:shapelayout v:ext="edit">
      <o:idmap v:ext="edit" data="2"/>
      <o:rules v:ext="edit">
        <o:r id="V:Rule31" type="connector" idref="#_x0000_s2192"/>
        <o:r id="V:Rule32" type="connector" idref="#_x0000_s2198"/>
        <o:r id="V:Rule33" type="connector" idref="#_x0000_s2182"/>
        <o:r id="V:Rule34" type="connector" idref="#_x0000_s2200"/>
        <o:r id="V:Rule35" type="connector" idref="#_x0000_s2205"/>
        <o:r id="V:Rule36" type="connector" idref="#_x0000_s2183"/>
        <o:r id="V:Rule37" type="connector" idref="#_x0000_s2207"/>
        <o:r id="V:Rule38" type="connector" idref="#_x0000_s2206"/>
        <o:r id="V:Rule39" type="connector" idref="#_x0000_s2203"/>
        <o:r id="V:Rule40" type="connector" idref="#_x0000_s2191"/>
        <o:r id="V:Rule41" type="connector" idref="#_x0000_s2180"/>
        <o:r id="V:Rule42" type="connector" idref="#_x0000_s2188"/>
        <o:r id="V:Rule43" type="connector" idref="#_x0000_s2199"/>
        <o:r id="V:Rule44" type="connector" idref="#_x0000_s2189"/>
        <o:r id="V:Rule45" type="connector" idref="#_x0000_s2197"/>
        <o:r id="V:Rule46" type="connector" idref="#_x0000_s2201"/>
        <o:r id="V:Rule47" type="connector" idref="#_x0000_s2208"/>
        <o:r id="V:Rule48" type="connector" idref="#_x0000_s2210"/>
        <o:r id="V:Rule49" type="connector" idref="#_x0000_s2195"/>
        <o:r id="V:Rule50" type="connector" idref="#_x0000_s2194"/>
        <o:r id="V:Rule51" type="connector" idref="#_x0000_s2196"/>
        <o:r id="V:Rule52" type="connector" idref="#_x0000_s2185"/>
        <o:r id="V:Rule53" type="connector" idref="#_x0000_s2184"/>
        <o:r id="V:Rule54" type="connector" idref="#_x0000_s2202"/>
        <o:r id="V:Rule55" type="connector" idref="#_x0000_s2193"/>
        <o:r id="V:Rule56" type="connector" idref="#_x0000_s2187"/>
        <o:r id="V:Rule57" type="connector" idref="#_x0000_s2190"/>
        <o:r id="V:Rule58" type="connector" idref="#_x0000_s2204"/>
        <o:r id="V:Rule59" type="connector" idref="#_x0000_s2209"/>
        <o:r id="V:Rule60" type="connector" idref="#_x0000_s218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52EE"/>
    <w:rsid w:val="001565D4"/>
    <w:rsid w:val="00163A43"/>
    <w:rsid w:val="001B0EFB"/>
    <w:rsid w:val="001B1CF5"/>
    <w:rsid w:val="001B1D33"/>
    <w:rsid w:val="001B2F7F"/>
    <w:rsid w:val="001B37B9"/>
    <w:rsid w:val="001B7613"/>
    <w:rsid w:val="001D3CA8"/>
    <w:rsid w:val="001D4657"/>
    <w:rsid w:val="001D5C47"/>
    <w:rsid w:val="001E318F"/>
    <w:rsid w:val="00200685"/>
    <w:rsid w:val="00234DE6"/>
    <w:rsid w:val="002413D7"/>
    <w:rsid w:val="00245203"/>
    <w:rsid w:val="00245FC4"/>
    <w:rsid w:val="00252522"/>
    <w:rsid w:val="0025636C"/>
    <w:rsid w:val="00270772"/>
    <w:rsid w:val="00275FC9"/>
    <w:rsid w:val="00280481"/>
    <w:rsid w:val="00283495"/>
    <w:rsid w:val="002A2D89"/>
    <w:rsid w:val="002A737A"/>
    <w:rsid w:val="002B4476"/>
    <w:rsid w:val="002C12F0"/>
    <w:rsid w:val="002E07AD"/>
    <w:rsid w:val="002E3294"/>
    <w:rsid w:val="002E3395"/>
    <w:rsid w:val="002E381E"/>
    <w:rsid w:val="002E55C8"/>
    <w:rsid w:val="00303214"/>
    <w:rsid w:val="00312493"/>
    <w:rsid w:val="003312D4"/>
    <w:rsid w:val="003456C5"/>
    <w:rsid w:val="0035288B"/>
    <w:rsid w:val="00354615"/>
    <w:rsid w:val="00355DF6"/>
    <w:rsid w:val="00367448"/>
    <w:rsid w:val="003935A0"/>
    <w:rsid w:val="003953F0"/>
    <w:rsid w:val="00396150"/>
    <w:rsid w:val="003C08C3"/>
    <w:rsid w:val="003C62DE"/>
    <w:rsid w:val="003D2349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1977"/>
    <w:rsid w:val="00444713"/>
    <w:rsid w:val="00457769"/>
    <w:rsid w:val="0046790E"/>
    <w:rsid w:val="00475CB4"/>
    <w:rsid w:val="0048341D"/>
    <w:rsid w:val="004861F1"/>
    <w:rsid w:val="004B2078"/>
    <w:rsid w:val="004B7299"/>
    <w:rsid w:val="004F2D3B"/>
    <w:rsid w:val="00514F30"/>
    <w:rsid w:val="00517D63"/>
    <w:rsid w:val="00526EFA"/>
    <w:rsid w:val="0053179F"/>
    <w:rsid w:val="0053549F"/>
    <w:rsid w:val="00556B47"/>
    <w:rsid w:val="00574884"/>
    <w:rsid w:val="0057545C"/>
    <w:rsid w:val="005845D8"/>
    <w:rsid w:val="00585397"/>
    <w:rsid w:val="0058612C"/>
    <w:rsid w:val="00587F86"/>
    <w:rsid w:val="005954B8"/>
    <w:rsid w:val="005A166E"/>
    <w:rsid w:val="005B3B2E"/>
    <w:rsid w:val="005D284F"/>
    <w:rsid w:val="005F5CA2"/>
    <w:rsid w:val="00607F01"/>
    <w:rsid w:val="00610CA4"/>
    <w:rsid w:val="00617A95"/>
    <w:rsid w:val="0062310F"/>
    <w:rsid w:val="0062509C"/>
    <w:rsid w:val="00637C97"/>
    <w:rsid w:val="00660A4F"/>
    <w:rsid w:val="0066773B"/>
    <w:rsid w:val="00670F66"/>
    <w:rsid w:val="00673588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630BB"/>
    <w:rsid w:val="00775922"/>
    <w:rsid w:val="0079370F"/>
    <w:rsid w:val="007A0E21"/>
    <w:rsid w:val="007B2118"/>
    <w:rsid w:val="007B4C79"/>
    <w:rsid w:val="007B50C9"/>
    <w:rsid w:val="007C3534"/>
    <w:rsid w:val="007C509F"/>
    <w:rsid w:val="007D450E"/>
    <w:rsid w:val="007E59F6"/>
    <w:rsid w:val="007F53CC"/>
    <w:rsid w:val="007F5D02"/>
    <w:rsid w:val="00806F9E"/>
    <w:rsid w:val="00824A38"/>
    <w:rsid w:val="00825D05"/>
    <w:rsid w:val="008339FE"/>
    <w:rsid w:val="00841DFF"/>
    <w:rsid w:val="008431BA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6D8"/>
    <w:rsid w:val="008E2DAA"/>
    <w:rsid w:val="008F113F"/>
    <w:rsid w:val="00901DBC"/>
    <w:rsid w:val="0090378B"/>
    <w:rsid w:val="0090617D"/>
    <w:rsid w:val="00915ECB"/>
    <w:rsid w:val="00934883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0A11"/>
    <w:rsid w:val="00AB3D9A"/>
    <w:rsid w:val="00AD114E"/>
    <w:rsid w:val="00AD184D"/>
    <w:rsid w:val="00AD7ED3"/>
    <w:rsid w:val="00AE04FF"/>
    <w:rsid w:val="00AE1A61"/>
    <w:rsid w:val="00AE282E"/>
    <w:rsid w:val="00AE66EE"/>
    <w:rsid w:val="00AF6204"/>
    <w:rsid w:val="00B24C6F"/>
    <w:rsid w:val="00B35A0F"/>
    <w:rsid w:val="00B36262"/>
    <w:rsid w:val="00B42ACB"/>
    <w:rsid w:val="00B453E7"/>
    <w:rsid w:val="00B50659"/>
    <w:rsid w:val="00B5311A"/>
    <w:rsid w:val="00B54B90"/>
    <w:rsid w:val="00B64E7F"/>
    <w:rsid w:val="00B9523A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31456"/>
    <w:rsid w:val="00C32443"/>
    <w:rsid w:val="00C32EE0"/>
    <w:rsid w:val="00C375E0"/>
    <w:rsid w:val="00C43C11"/>
    <w:rsid w:val="00C47B4D"/>
    <w:rsid w:val="00C55086"/>
    <w:rsid w:val="00C575C3"/>
    <w:rsid w:val="00C636F3"/>
    <w:rsid w:val="00C669CB"/>
    <w:rsid w:val="00C70209"/>
    <w:rsid w:val="00C962DA"/>
    <w:rsid w:val="00CA4350"/>
    <w:rsid w:val="00CB37CD"/>
    <w:rsid w:val="00CC07BF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81F5F"/>
    <w:rsid w:val="00E82771"/>
    <w:rsid w:val="00E866E9"/>
    <w:rsid w:val="00EA4D45"/>
    <w:rsid w:val="00EC6A02"/>
    <w:rsid w:val="00EE18C9"/>
    <w:rsid w:val="00EE5BBF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623C6-005A-4C3B-BC2E-F46252B4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375</TotalTime>
  <Pages>1</Pages>
  <Words>209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58</cp:revision>
  <cp:lastPrinted>2014-11-26T08:48:00Z</cp:lastPrinted>
  <dcterms:created xsi:type="dcterms:W3CDTF">2013-09-01T12:24:00Z</dcterms:created>
  <dcterms:modified xsi:type="dcterms:W3CDTF">2014-11-26T08:54:00Z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