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245FC4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 xml:space="preserve">Conception – Chapitre </w:t>
      </w:r>
      <w:r w:rsidR="00D14338">
        <w:rPr>
          <w:sz w:val="28"/>
        </w:rPr>
        <w:t>3</w:t>
      </w:r>
      <w:r w:rsidRPr="001D3CA8">
        <w:rPr>
          <w:sz w:val="28"/>
        </w:rPr>
        <w:t xml:space="preserve"> : </w:t>
      </w:r>
      <w:r w:rsidR="00D14338">
        <w:rPr>
          <w:sz w:val="28"/>
        </w:rPr>
        <w:t>Liaisons Encastrement Démontables</w:t>
      </w:r>
    </w:p>
    <w:p w:rsidR="001D3CA8" w:rsidRDefault="001D3CA8" w:rsidP="00617A95"/>
    <w:p w:rsidR="001D3CA8" w:rsidRDefault="003D2349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0" w:name="_Toc525438002"/>
      <w:bookmarkStart w:id="1" w:name="_Toc366168045"/>
      <w:r>
        <w:rPr>
          <w:sz w:val="28"/>
        </w:rPr>
        <w:t>TD</w:t>
      </w:r>
      <w:r w:rsidR="008E26D8">
        <w:rPr>
          <w:sz w:val="28"/>
        </w:rPr>
        <w:t xml:space="preserve"> 0</w:t>
      </w:r>
      <w:r w:rsidR="00BA1A3A">
        <w:rPr>
          <w:sz w:val="28"/>
        </w:rPr>
        <w:t>2</w:t>
      </w:r>
      <w:r w:rsidR="008E26D8">
        <w:rPr>
          <w:sz w:val="28"/>
        </w:rPr>
        <w:t xml:space="preserve"> – </w:t>
      </w:r>
      <w:bookmarkEnd w:id="0"/>
      <w:bookmarkEnd w:id="1"/>
      <w:r w:rsidR="00BA1A3A">
        <w:rPr>
          <w:sz w:val="28"/>
        </w:rPr>
        <w:t>Roue motrice de chariot</w:t>
      </w:r>
    </w:p>
    <w:p w:rsidR="00BA1A3A" w:rsidRPr="00BA1A3A" w:rsidRDefault="00BA1A3A" w:rsidP="00BA1A3A"/>
    <w:p w:rsidR="001D3CA8" w:rsidRDefault="00BA1A3A" w:rsidP="005D284F">
      <w:pPr>
        <w:pStyle w:val="Titre2"/>
        <w:numPr>
          <w:ilvl w:val="0"/>
          <w:numId w:val="0"/>
        </w:numPr>
      </w:pPr>
      <w:r>
        <w:t>Chariot motorisé HYSTER</w:t>
      </w:r>
    </w:p>
    <w:p w:rsidR="00BA1A3A" w:rsidRPr="00C92AB5" w:rsidRDefault="00BA1A3A" w:rsidP="00BA1A3A"/>
    <w:p w:rsidR="00BA1A3A" w:rsidRDefault="00BA1A3A" w:rsidP="00BA1A3A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938999A" wp14:editId="6B698435">
            <wp:simplePos x="0" y="0"/>
            <wp:positionH relativeFrom="column">
              <wp:posOffset>4204970</wp:posOffset>
            </wp:positionH>
            <wp:positionV relativeFrom="paragraph">
              <wp:posOffset>13335</wp:posOffset>
            </wp:positionV>
            <wp:extent cx="2465070" cy="181673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On s’intéresse à un chariot motorisé du fabricant HYSTER utilisé pour assister des opérateurs dans des tâches de manutention de charges lourdes. </w:t>
      </w:r>
    </w:p>
    <w:p w:rsidR="00BA1A3A" w:rsidRDefault="00BA1A3A" w:rsidP="00BA1A3A">
      <w:r>
        <w:t xml:space="preserve">La rotation du timon autour d’un axe vertical permet de diriger le chariot dans la direction souhaitée. </w:t>
      </w:r>
    </w:p>
    <w:p w:rsidR="00BA1A3A" w:rsidRDefault="00BA1A3A" w:rsidP="00BA1A3A">
      <w:r>
        <w:t>La rotation du timon autour d’un axe horizontal permet de freiner le chariot. Le freinage (frein à sangle agissant sur la poulie 38) est automatiquement appliqué et le courant coupé lorsque le timon se trouve en position haute ou basse.</w:t>
      </w:r>
    </w:p>
    <w:p w:rsidR="00BA1A3A" w:rsidRDefault="00BA1A3A" w:rsidP="00BA1A3A">
      <w:r>
        <w:t xml:space="preserve">Les commandes des vitesses avant et arrière et la commande d’élévation de la fourche qui supporte la charge sont </w:t>
      </w:r>
      <w:proofErr w:type="gramStart"/>
      <w:r>
        <w:t>placées</w:t>
      </w:r>
      <w:proofErr w:type="gramEnd"/>
      <w:r>
        <w:t xml:space="preserve"> sur la poignée du timon, sous la main de l’utilisateur. </w:t>
      </w:r>
    </w:p>
    <w:p w:rsidR="00BA1A3A" w:rsidRDefault="00BA1A3A" w:rsidP="00BA1A3A">
      <w:r>
        <w:t xml:space="preserve">L’étude porte plus particulièrement sur l’unité </w:t>
      </w:r>
      <w:r>
        <w:rPr>
          <w:b/>
          <w:bCs/>
        </w:rPr>
        <w:t xml:space="preserve">motrice </w:t>
      </w:r>
      <w:r>
        <w:t xml:space="preserve">et </w:t>
      </w:r>
      <w:r>
        <w:rPr>
          <w:b/>
          <w:bCs/>
        </w:rPr>
        <w:t xml:space="preserve">directrice </w:t>
      </w:r>
      <w:r>
        <w:t xml:space="preserve">du chariot. Cet ensemble se compose de : </w:t>
      </w:r>
    </w:p>
    <w:p w:rsidR="00BA1A3A" w:rsidRDefault="00BA1A3A" w:rsidP="00BA1A3A">
      <w:pPr>
        <w:pStyle w:val="Paragraphedeliste"/>
        <w:numPr>
          <w:ilvl w:val="0"/>
          <w:numId w:val="32"/>
        </w:numPr>
        <w:spacing w:before="60"/>
        <w:ind w:firstLine="284"/>
      </w:pPr>
      <w:r>
        <w:t>un moteur à courant continu M, 24 Volts, à axe vertical, à fixation par bride, alimenté par batteries. N=1500 tr/min ; accouplé à l’arbr</w:t>
      </w:r>
      <w:r w:rsidR="00644076">
        <w:t>e d’entrée 31</w:t>
      </w:r>
      <w:r>
        <w:t xml:space="preserve">. </w:t>
      </w:r>
    </w:p>
    <w:p w:rsidR="00BA1A3A" w:rsidRDefault="00BA1A3A" w:rsidP="00BA1A3A">
      <w:pPr>
        <w:pStyle w:val="Paragraphedeliste"/>
        <w:numPr>
          <w:ilvl w:val="0"/>
          <w:numId w:val="32"/>
        </w:numPr>
        <w:spacing w:before="60"/>
        <w:ind w:firstLine="284"/>
      </w:pPr>
      <w:r>
        <w:t>une chaîne cinématique composée d’un train d’engrenages.</w:t>
      </w:r>
    </w:p>
    <w:p w:rsidR="00BA1A3A" w:rsidRDefault="00BA1A3A" w:rsidP="00BA1A3A"/>
    <w:p w:rsidR="00BA1A3A" w:rsidRDefault="00BA1A3A" w:rsidP="00BA1A3A"/>
    <w:p w:rsidR="00BA1A3A" w:rsidRDefault="00BA1A3A" w:rsidP="00BA1A3A">
      <w:pPr>
        <w:jc w:val="center"/>
      </w:pPr>
      <w:r>
        <w:rPr>
          <w:noProof/>
          <w:lang w:eastAsia="fr-FR"/>
        </w:rPr>
        <w:drawing>
          <wp:inline distT="0" distB="0" distL="0" distR="0" wp14:anchorId="59BEC4A4">
            <wp:extent cx="5175749" cy="93463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84" cy="940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1A3A" w:rsidRPr="00C92AB5" w:rsidRDefault="00BA1A3A" w:rsidP="00BA1A3A">
      <w:pPr>
        <w:jc w:val="center"/>
        <w:rPr>
          <w:i/>
        </w:rPr>
      </w:pPr>
      <w:r>
        <w:rPr>
          <w:i/>
        </w:rPr>
        <w:t>Cahier des charges partiel de l’élévateur</w:t>
      </w:r>
    </w:p>
    <w:p w:rsidR="00BA1A3A" w:rsidRDefault="00BA1A3A" w:rsidP="00BA1A3A"/>
    <w:p w:rsidR="00BA1A3A" w:rsidRPr="004A0C33" w:rsidRDefault="00BA1A3A" w:rsidP="004A0C33">
      <w:pPr>
        <w:pStyle w:val="Sous-Titre"/>
      </w:pPr>
      <w:r w:rsidRPr="004A0C33">
        <w:t>Respect de la vitesse maximale de l’élévateur</w:t>
      </w:r>
    </w:p>
    <w:p w:rsidR="00BA1A3A" w:rsidRDefault="00BA1A3A" w:rsidP="00BA1A3A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19C1FAF" wp14:editId="7D784A1F">
            <wp:simplePos x="0" y="0"/>
            <wp:positionH relativeFrom="column">
              <wp:posOffset>3725545</wp:posOffset>
            </wp:positionH>
            <wp:positionV relativeFrom="paragraph">
              <wp:posOffset>262890</wp:posOffset>
            </wp:positionV>
            <wp:extent cx="2891155" cy="25146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1A3A" w:rsidRDefault="00BA1A3A" w:rsidP="00BA1A3A">
      <w:r>
        <w:t>Les engrenages ont un module de 1,5. On donne le nombre de dents des différentes roues dentées :</w:t>
      </w:r>
    </w:p>
    <w:p w:rsidR="00BA1A3A" w:rsidRDefault="00BA1A3A" w:rsidP="00BA1A3A"/>
    <w:tbl>
      <w:tblPr>
        <w:tblStyle w:val="Trameclaire-Accent12"/>
        <w:tblW w:w="0" w:type="auto"/>
        <w:tblInd w:w="462" w:type="dxa"/>
        <w:tblLook w:val="04A0" w:firstRow="1" w:lastRow="0" w:firstColumn="1" w:lastColumn="0" w:noHBand="0" w:noVBand="1"/>
      </w:tblPr>
      <w:tblGrid>
        <w:gridCol w:w="1526"/>
        <w:gridCol w:w="2835"/>
      </w:tblGrid>
      <w:tr w:rsidR="00BA1A3A" w:rsidTr="00126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BA1A3A" w:rsidP="00126C02">
            <w:pPr>
              <w:jc w:val="center"/>
            </w:pPr>
            <w:r>
              <w:t>Pièces</w:t>
            </w:r>
          </w:p>
        </w:tc>
        <w:tc>
          <w:tcPr>
            <w:tcW w:w="2835" w:type="dxa"/>
          </w:tcPr>
          <w:p w:rsidR="00BA1A3A" w:rsidRDefault="00BA1A3A" w:rsidP="00126C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dents</w:t>
            </w:r>
          </w:p>
        </w:tc>
      </w:tr>
      <w:tr w:rsidR="00BA1A3A" w:rsidTr="0012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644076" w:rsidP="00126C02">
            <w:r>
              <w:t>28</w:t>
            </w:r>
          </w:p>
        </w:tc>
        <w:tc>
          <w:tcPr>
            <w:tcW w:w="2835" w:type="dxa"/>
          </w:tcPr>
          <w:p w:rsidR="00BA1A3A" w:rsidRDefault="00BA1A3A" w:rsidP="001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BA1A3A" w:rsidTr="00126C0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BA1A3A" w:rsidP="00126C02">
            <w:r>
              <w:t>35</w:t>
            </w:r>
          </w:p>
        </w:tc>
        <w:tc>
          <w:tcPr>
            <w:tcW w:w="2835" w:type="dxa"/>
          </w:tcPr>
          <w:p w:rsidR="00BA1A3A" w:rsidRDefault="00BA1A3A" w:rsidP="0012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</w:t>
            </w:r>
          </w:p>
        </w:tc>
      </w:tr>
      <w:tr w:rsidR="00BA1A3A" w:rsidTr="0012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BA1A3A" w:rsidP="00126C02">
            <w:r>
              <w:t>5</w:t>
            </w:r>
          </w:p>
        </w:tc>
        <w:tc>
          <w:tcPr>
            <w:tcW w:w="2835" w:type="dxa"/>
          </w:tcPr>
          <w:p w:rsidR="00BA1A3A" w:rsidRDefault="00BA1A3A" w:rsidP="001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BA1A3A" w:rsidTr="00126C0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BA1A3A" w:rsidP="00126C02">
            <w:r>
              <w:t>11</w:t>
            </w:r>
          </w:p>
        </w:tc>
        <w:tc>
          <w:tcPr>
            <w:tcW w:w="2835" w:type="dxa"/>
          </w:tcPr>
          <w:p w:rsidR="00BA1A3A" w:rsidRDefault="00BA1A3A" w:rsidP="00126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</w:tr>
      <w:tr w:rsidR="00BA1A3A" w:rsidTr="00126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A1A3A" w:rsidRDefault="00BA1A3A" w:rsidP="00126C02">
            <w:r>
              <w:t>16</w:t>
            </w:r>
            <w:bookmarkStart w:id="2" w:name="_GoBack"/>
            <w:bookmarkEnd w:id="2"/>
          </w:p>
        </w:tc>
        <w:tc>
          <w:tcPr>
            <w:tcW w:w="2835" w:type="dxa"/>
          </w:tcPr>
          <w:p w:rsidR="00BA1A3A" w:rsidRDefault="00BA1A3A" w:rsidP="00126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</w:tr>
    </w:tbl>
    <w:p w:rsidR="00BA1A3A" w:rsidRDefault="00BA1A3A" w:rsidP="00BA1A3A"/>
    <w:p w:rsidR="00BA1A3A" w:rsidRDefault="00BA1A3A" w:rsidP="00BA1A3A"/>
    <w:p w:rsidR="00BA1A3A" w:rsidRDefault="00BA1A3A" w:rsidP="00BA1A3A"/>
    <w:p w:rsidR="00BA1A3A" w:rsidRDefault="00BA1A3A" w:rsidP="00BA1A3A"/>
    <w:p w:rsidR="00BA1A3A" w:rsidRPr="00BA1A3A" w:rsidRDefault="00BA1A3A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 w:rsidRPr="00BA1A3A">
        <w:rPr>
          <w:rStyle w:val="lev"/>
        </w:rPr>
        <w:lastRenderedPageBreak/>
        <w:t>Quel est le nom des pièces 11, 22, 28, 46, 47, 48 ?</w:t>
      </w:r>
    </w:p>
    <w:p w:rsidR="00BA1A3A" w:rsidRPr="00BA1A3A" w:rsidRDefault="00BA1A3A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 w:rsidRPr="00BA1A3A">
        <w:rPr>
          <w:rStyle w:val="lev"/>
        </w:rPr>
        <w:t>Quel est le rôle du roulement 13 ?</w:t>
      </w:r>
    </w:p>
    <w:p w:rsidR="00B321B0" w:rsidRDefault="00B321B0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>
        <w:rPr>
          <w:rStyle w:val="lev"/>
        </w:rPr>
        <w:t>Quel</w:t>
      </w:r>
      <w:r w:rsidR="004A0C33">
        <w:rPr>
          <w:rStyle w:val="lev"/>
        </w:rPr>
        <w:t>s</w:t>
      </w:r>
      <w:r>
        <w:rPr>
          <w:rStyle w:val="lev"/>
        </w:rPr>
        <w:t xml:space="preserve"> types d’engrenag</w:t>
      </w:r>
      <w:r w:rsidR="004A0C33">
        <w:rPr>
          <w:rStyle w:val="lev"/>
        </w:rPr>
        <w:t>es sont utilisés sur le système ?</w:t>
      </w:r>
    </w:p>
    <w:p w:rsidR="00BA1A3A" w:rsidRPr="00BA1A3A" w:rsidRDefault="00BA1A3A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 w:rsidRPr="00BA1A3A">
        <w:rPr>
          <w:rStyle w:val="lev"/>
        </w:rPr>
        <w:t>Réaliser à main levée le schéma d’architecture du de la liaison entre l’arbre 5 et le bâti. Justifier le choix des liaisons.</w:t>
      </w:r>
    </w:p>
    <w:p w:rsidR="00BA1A3A" w:rsidRPr="00BA1A3A" w:rsidRDefault="00BA1A3A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 w:rsidRPr="00BA1A3A">
        <w:rPr>
          <w:rStyle w:val="lev"/>
        </w:rPr>
        <w:t>Réaliser à main levée le schéma cinématique minimum du système.</w:t>
      </w:r>
    </w:p>
    <w:p w:rsidR="00BA1A3A" w:rsidRPr="00BA1A3A" w:rsidRDefault="00BA1A3A" w:rsidP="00BA1A3A">
      <w:pPr>
        <w:pStyle w:val="Titre3"/>
        <w:numPr>
          <w:ilvl w:val="0"/>
          <w:numId w:val="31"/>
        </w:numPr>
        <w:spacing w:before="120"/>
        <w:rPr>
          <w:rStyle w:val="lev"/>
        </w:rPr>
      </w:pPr>
      <w:r w:rsidRPr="00BA1A3A">
        <w:rPr>
          <w:rStyle w:val="lev"/>
        </w:rPr>
        <w:t>Quel est le rapport de réduction du train d’engrenages ?</w:t>
      </w:r>
    </w:p>
    <w:p w:rsidR="00BA1A3A" w:rsidRPr="00D31DA2" w:rsidRDefault="00BA1A3A" w:rsidP="00BA1A3A">
      <w:pPr>
        <w:pStyle w:val="Titre3"/>
        <w:numPr>
          <w:ilvl w:val="0"/>
          <w:numId w:val="0"/>
        </w:numPr>
        <w:rPr>
          <w:b w:val="0"/>
        </w:rPr>
      </w:pPr>
      <w:r w:rsidRPr="00D31DA2">
        <w:rPr>
          <w:b w:val="0"/>
        </w:rPr>
        <w:t>On note :</w:t>
      </w:r>
    </w:p>
    <w:p w:rsidR="00BA1A3A" w:rsidRPr="00D31DA2" w:rsidRDefault="00F14A3D" w:rsidP="00BA1A3A">
      <w:pPr>
        <w:pStyle w:val="Titre3"/>
        <w:numPr>
          <w:ilvl w:val="1"/>
          <w:numId w:val="31"/>
        </w:numPr>
        <w:spacing w:before="120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BA1A3A" w:rsidRPr="00D31DA2">
        <w:rPr>
          <w:b w:val="0"/>
        </w:rPr>
        <w:t xml:space="preserve"> </w:t>
      </w:r>
      <w:proofErr w:type="gramStart"/>
      <w:r w:rsidR="00BA1A3A" w:rsidRPr="00D31DA2">
        <w:rPr>
          <w:b w:val="0"/>
        </w:rPr>
        <w:t>la</w:t>
      </w:r>
      <w:proofErr w:type="gramEnd"/>
      <w:r w:rsidR="00BA1A3A" w:rsidRPr="00D31DA2">
        <w:rPr>
          <w:b w:val="0"/>
        </w:rPr>
        <w:t xml:space="preserve"> vitesse du chariot en m/s ;</w:t>
      </w:r>
    </w:p>
    <w:p w:rsidR="00BA1A3A" w:rsidRPr="00D31DA2" w:rsidRDefault="00F14A3D" w:rsidP="00BA1A3A">
      <w:pPr>
        <w:pStyle w:val="Titre3"/>
        <w:numPr>
          <w:ilvl w:val="1"/>
          <w:numId w:val="31"/>
        </w:numPr>
        <w:spacing w:before="120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BA1A3A" w:rsidRPr="00D31DA2">
        <w:rPr>
          <w:b w:val="0"/>
        </w:rPr>
        <w:t xml:space="preserve"> </w:t>
      </w:r>
      <w:proofErr w:type="gramStart"/>
      <w:r w:rsidR="00BA1A3A" w:rsidRPr="00D31DA2">
        <w:rPr>
          <w:b w:val="0"/>
        </w:rPr>
        <w:t>la</w:t>
      </w:r>
      <w:proofErr w:type="gramEnd"/>
      <w:r w:rsidR="00BA1A3A" w:rsidRPr="00D31DA2">
        <w:rPr>
          <w:b w:val="0"/>
        </w:rPr>
        <w:t xml:space="preserve"> vitesse de rotation du la roue en rad/s ;</w:t>
      </w:r>
    </w:p>
    <w:p w:rsidR="00BA1A3A" w:rsidRDefault="00BA1A3A" w:rsidP="00BA1A3A">
      <w:pPr>
        <w:pStyle w:val="Titre3"/>
        <w:numPr>
          <w:ilvl w:val="1"/>
          <w:numId w:val="31"/>
        </w:numPr>
        <w:spacing w:before="120"/>
        <w:rPr>
          <w:b w:val="0"/>
        </w:rPr>
      </w:pP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Pr="00D31DA2">
        <w:rPr>
          <w:b w:val="0"/>
        </w:rPr>
        <w:t xml:space="preserve"> </w:t>
      </w:r>
      <w:proofErr w:type="gramStart"/>
      <w:r w:rsidRPr="00D31DA2">
        <w:rPr>
          <w:b w:val="0"/>
        </w:rPr>
        <w:t>le</w:t>
      </w:r>
      <w:proofErr w:type="gramEnd"/>
      <w:r w:rsidRPr="00D31DA2">
        <w:rPr>
          <w:b w:val="0"/>
        </w:rPr>
        <w:t xml:space="preserve"> rayon de la roue du chariot.</w:t>
      </w:r>
    </w:p>
    <w:p w:rsidR="00BA1A3A" w:rsidRDefault="00BA1A3A" w:rsidP="00BA1A3A">
      <w:r>
        <w:t xml:space="preserve">Dans ces conditions, </w:t>
      </w:r>
    </w:p>
    <w:p w:rsidR="00BA1A3A" w:rsidRPr="00D31DA2" w:rsidRDefault="00F14A3D" w:rsidP="00BA1A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BA1A3A" w:rsidRDefault="00BA1A3A" w:rsidP="00BA1A3A">
      <w:pPr>
        <w:pStyle w:val="Titre3"/>
        <w:numPr>
          <w:ilvl w:val="0"/>
          <w:numId w:val="31"/>
        </w:numPr>
        <w:spacing w:before="120"/>
      </w:pPr>
      <w:r>
        <w:t>La vitesse de rotation du moteur est-elle compatible avec le cahier des charges ?</w:t>
      </w:r>
    </w:p>
    <w:p w:rsidR="00BA1A3A" w:rsidRDefault="00BA1A3A" w:rsidP="00BA1A3A">
      <w:pPr>
        <w:pStyle w:val="Titre3"/>
        <w:numPr>
          <w:ilvl w:val="0"/>
          <w:numId w:val="31"/>
        </w:numPr>
        <w:spacing w:before="120"/>
      </w:pPr>
      <w:r>
        <w:t xml:space="preserve">Réaliser le FAST de la liaison encastrement démontable entre le pignon 16 et l’arbre 44. </w:t>
      </w:r>
    </w:p>
    <w:p w:rsidR="00BA1A3A" w:rsidRDefault="00BA1A3A" w:rsidP="00BA1A3A">
      <w:pPr>
        <w:pStyle w:val="Titre3"/>
        <w:numPr>
          <w:ilvl w:val="0"/>
          <w:numId w:val="31"/>
        </w:numPr>
        <w:spacing w:before="120"/>
      </w:pPr>
      <w:r>
        <w:t xml:space="preserve">Donner une autre solution technologique pour réaliser cette liaison. Vous pourrez par exemple réaliser un schéma technologique à main levée. </w:t>
      </w:r>
    </w:p>
    <w:p w:rsidR="00BA1A3A" w:rsidRDefault="00BA1A3A" w:rsidP="00BA1A3A"/>
    <w:p w:rsidR="00BA1A3A" w:rsidRDefault="00BA1A3A" w:rsidP="004A0C33">
      <w:pPr>
        <w:pStyle w:val="Sous-Titre"/>
      </w:pPr>
      <w:r>
        <w:t>Réalisation du freinage de la roue</w:t>
      </w:r>
    </w:p>
    <w:p w:rsidR="00BA1A3A" w:rsidRPr="00081C96" w:rsidRDefault="00BA1A3A" w:rsidP="00BA1A3A">
      <w:pPr>
        <w:pStyle w:val="Titre3"/>
        <w:numPr>
          <w:ilvl w:val="0"/>
          <w:numId w:val="0"/>
        </w:numPr>
        <w:rPr>
          <w:b w:val="0"/>
          <w:i w:val="0"/>
        </w:rPr>
      </w:pPr>
      <w:r w:rsidRPr="00081C96">
        <w:rPr>
          <w:b w:val="0"/>
          <w:i w:val="0"/>
        </w:rPr>
        <w:t>On souhaite rajouter, en bout de l’arbre 5 (à droite) une roue pour pouvoir freiner le système</w:t>
      </w:r>
      <w:r>
        <w:rPr>
          <w:b w:val="0"/>
          <w:i w:val="0"/>
        </w:rPr>
        <w:t xml:space="preserve"> afin de satisfaire la fonction FC1</w:t>
      </w:r>
      <w:r w:rsidRPr="00081C96">
        <w:rPr>
          <w:b w:val="0"/>
          <w:i w:val="0"/>
        </w:rPr>
        <w:t xml:space="preserve">. Pour cela, le bureau d’étude est arrivée au schéma technologique suivant : </w:t>
      </w:r>
    </w:p>
    <w:p w:rsidR="00BA1A3A" w:rsidRDefault="00BA1A3A" w:rsidP="00BA1A3A"/>
    <w:p w:rsidR="00BA1A3A" w:rsidRDefault="00BA1A3A" w:rsidP="00BA1A3A">
      <w:pPr>
        <w:jc w:val="center"/>
      </w:pPr>
      <w:r>
        <w:rPr>
          <w:noProof/>
          <w:lang w:eastAsia="fr-FR"/>
        </w:rPr>
        <w:drawing>
          <wp:inline distT="0" distB="0" distL="0" distR="0" wp14:anchorId="7C009E0F" wp14:editId="3EBC9864">
            <wp:extent cx="5233737" cy="262557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70" cy="2628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1A3A" w:rsidRDefault="00BA1A3A" w:rsidP="00BA1A3A">
      <w:pPr>
        <w:jc w:val="center"/>
      </w:pPr>
    </w:p>
    <w:p w:rsidR="00BA1A3A" w:rsidRDefault="00BA1A3A" w:rsidP="00BA1A3A">
      <w:pPr>
        <w:pStyle w:val="Titre3"/>
        <w:numPr>
          <w:ilvl w:val="0"/>
          <w:numId w:val="31"/>
        </w:numPr>
        <w:spacing w:before="120"/>
      </w:pPr>
      <w:r>
        <w:t xml:space="preserve">Réaliser la liaison encastrement démontable entre la roue et l’arbre. Vous utiliserez un assemblage claveté ainsi qu’un écrou à encoches pour assurer la fiabilité du système. </w:t>
      </w:r>
    </w:p>
    <w:p w:rsidR="00BA1A3A" w:rsidRPr="006C7FA3" w:rsidRDefault="00BA1A3A" w:rsidP="00BA1A3A">
      <w:pPr>
        <w:pStyle w:val="Titre3"/>
        <w:numPr>
          <w:ilvl w:val="0"/>
          <w:numId w:val="31"/>
        </w:numPr>
        <w:spacing w:before="120"/>
      </w:pPr>
      <w:r>
        <w:t xml:space="preserve">Afin de laisser passer l’arbre, réaliser la liaison encastrement démontable entre le flasque et le carter. Prévoir une solution permettant d’assurer l’étanchéité dynamique avec le milieu extérieur. </w:t>
      </w:r>
    </w:p>
    <w:p w:rsidR="00BA1A3A" w:rsidRPr="006C7FA3" w:rsidRDefault="00BA1A3A" w:rsidP="00BA1A3A"/>
    <w:p w:rsidR="00BA1A3A" w:rsidRPr="009F0F5A" w:rsidRDefault="00BA1A3A" w:rsidP="00BA1A3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4"/>
        <w:gridCol w:w="5228"/>
      </w:tblGrid>
      <w:tr w:rsidR="00BA1A3A" w:rsidTr="00126C02">
        <w:tc>
          <w:tcPr>
            <w:tcW w:w="5298" w:type="dxa"/>
          </w:tcPr>
          <w:p w:rsidR="00BA1A3A" w:rsidRDefault="00BA1A3A" w:rsidP="00126C02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67E0DFE" wp14:editId="0CEBAF7B">
                  <wp:extent cx="1615532" cy="2631815"/>
                  <wp:effectExtent l="19050" t="0" r="3718" b="0"/>
                  <wp:docPr id="6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619" cy="2633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</w:tcPr>
          <w:p w:rsidR="00BA1A3A" w:rsidRDefault="00BA1A3A" w:rsidP="00126C02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949479A" wp14:editId="1B4CC4A0">
                  <wp:extent cx="2129794" cy="2418347"/>
                  <wp:effectExtent l="19050" t="0" r="3806" b="0"/>
                  <wp:docPr id="9" name="Image 8" descr="ro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u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56" cy="24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1A3A" w:rsidTr="00126C02">
        <w:tc>
          <w:tcPr>
            <w:tcW w:w="5298" w:type="dxa"/>
          </w:tcPr>
          <w:p w:rsidR="00BA1A3A" w:rsidRDefault="00BA1A3A" w:rsidP="00126C02">
            <w:pPr>
              <w:jc w:val="center"/>
              <w:rPr>
                <w:i/>
              </w:rPr>
            </w:pPr>
            <w:r w:rsidRPr="00A66BC7">
              <w:rPr>
                <w:i/>
              </w:rPr>
              <w:t xml:space="preserve">Exemple de montage d’un joint à lèvre </w:t>
            </w:r>
          </w:p>
          <w:p w:rsidR="00BA1A3A" w:rsidRPr="00A66BC7" w:rsidRDefault="00BA1A3A" w:rsidP="00126C02">
            <w:pPr>
              <w:jc w:val="center"/>
              <w:rPr>
                <w:i/>
              </w:rPr>
            </w:pPr>
            <w:r w:rsidRPr="00A66BC7">
              <w:rPr>
                <w:i/>
              </w:rPr>
              <w:t>dans un chapeau</w:t>
            </w:r>
          </w:p>
        </w:tc>
        <w:tc>
          <w:tcPr>
            <w:tcW w:w="5298" w:type="dxa"/>
          </w:tcPr>
          <w:p w:rsidR="00BA1A3A" w:rsidRPr="00A66BC7" w:rsidRDefault="00BA1A3A" w:rsidP="00126C02">
            <w:pPr>
              <w:jc w:val="center"/>
              <w:rPr>
                <w:i/>
              </w:rPr>
            </w:pPr>
            <w:r w:rsidRPr="00A66BC7">
              <w:rPr>
                <w:i/>
              </w:rPr>
              <w:t>Exemple de géométrie pour la roue</w:t>
            </w:r>
          </w:p>
        </w:tc>
      </w:tr>
    </w:tbl>
    <w:p w:rsidR="00BA1A3A" w:rsidRPr="009F0F5A" w:rsidRDefault="00BA1A3A" w:rsidP="00BA1A3A"/>
    <w:p w:rsidR="00BA1A3A" w:rsidRPr="00BA1A3A" w:rsidRDefault="00BA1A3A" w:rsidP="00BA1A3A"/>
    <w:sectPr w:rsidR="00BA1A3A" w:rsidRPr="00BA1A3A" w:rsidSect="00DE736B">
      <w:headerReference w:type="default" r:id="rId16"/>
      <w:footerReference w:type="default" r:id="rId17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A3D" w:rsidRPr="00DC02BB" w:rsidRDefault="00F14A3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F14A3D" w:rsidRPr="00DC02BB" w:rsidRDefault="00F14A3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C4" w:rsidRPr="00D14338" w:rsidRDefault="00F14A3D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7D4063" w:rsidRPr="007D4063">
      <w:rPr>
        <w:rFonts w:eastAsiaTheme="minorHAnsi" w:cs="Calibri"/>
        <w:noProof/>
        <w:sz w:val="16"/>
        <w:szCs w:val="16"/>
      </w:rPr>
      <w:t>07_Cpt</w:t>
    </w:r>
    <w:r w:rsidR="007D4063" w:rsidRPr="007D4063">
      <w:rPr>
        <w:noProof/>
        <w:sz w:val="16"/>
        <w:szCs w:val="16"/>
      </w:rPr>
      <w:t>_03_LiaionsEncastrementDemontables_TD_02_RoueMotrice.docx</w:t>
    </w:r>
    <w:r>
      <w:rPr>
        <w:noProof/>
        <w:sz w:val="16"/>
        <w:szCs w:val="16"/>
      </w:rPr>
      <w:fldChar w:fldCharType="end"/>
    </w:r>
    <w:r w:rsidR="00245FC4" w:rsidRPr="00D14338">
      <w:rPr>
        <w:rFonts w:eastAsiaTheme="minorHAnsi" w:cs="Calibri"/>
        <w:sz w:val="16"/>
        <w:szCs w:val="16"/>
      </w:rPr>
      <w:tab/>
    </w:r>
    <w:r w:rsidR="00245FC4" w:rsidRPr="00D14338">
      <w:rPr>
        <w:rFonts w:eastAsiaTheme="minorHAnsi" w:cs="Calibri"/>
        <w:sz w:val="16"/>
        <w:szCs w:val="16"/>
      </w:rPr>
      <w:tab/>
    </w:r>
    <w:r w:rsidR="00245FC4" w:rsidRPr="00D14338">
      <w:rPr>
        <w:rFonts w:eastAsiaTheme="minorHAnsi" w:cs="Calibri"/>
        <w:sz w:val="16"/>
        <w:szCs w:val="16"/>
      </w:rPr>
      <w:tab/>
    </w:r>
    <w:r w:rsidR="00C85A42" w:rsidRPr="008E26D8">
      <w:rPr>
        <w:rFonts w:eastAsiaTheme="minorHAnsi" w:cs="Calibri"/>
        <w:b/>
        <w:sz w:val="16"/>
        <w:szCs w:val="16"/>
      </w:rPr>
      <w:fldChar w:fldCharType="begin"/>
    </w:r>
    <w:r w:rsidR="00245FC4" w:rsidRPr="00D14338">
      <w:rPr>
        <w:rFonts w:eastAsiaTheme="minorHAnsi" w:cs="Calibri"/>
        <w:b/>
        <w:sz w:val="16"/>
        <w:szCs w:val="16"/>
      </w:rPr>
      <w:instrText xml:space="preserve"> PAGE </w:instrText>
    </w:r>
    <w:r w:rsidR="00C85A42" w:rsidRPr="008E26D8">
      <w:rPr>
        <w:rFonts w:eastAsiaTheme="minorHAnsi" w:cs="Calibri"/>
        <w:b/>
        <w:sz w:val="16"/>
        <w:szCs w:val="16"/>
      </w:rPr>
      <w:fldChar w:fldCharType="separate"/>
    </w:r>
    <w:r w:rsidR="00644076">
      <w:rPr>
        <w:rFonts w:eastAsiaTheme="minorHAnsi" w:cs="Calibri"/>
        <w:b/>
        <w:noProof/>
        <w:sz w:val="16"/>
        <w:szCs w:val="16"/>
      </w:rPr>
      <w:t>1</w:t>
    </w:r>
    <w:r w:rsidR="00C85A42" w:rsidRPr="008E26D8">
      <w:rPr>
        <w:rFonts w:eastAsiaTheme="minorHAnsi" w:cs="Calibri"/>
        <w:b/>
        <w:sz w:val="16"/>
        <w:szCs w:val="16"/>
      </w:rPr>
      <w:fldChar w:fldCharType="end"/>
    </w:r>
    <w:r w:rsidR="00245FC4" w:rsidRPr="00D14338">
      <w:rPr>
        <w:rFonts w:eastAsiaTheme="minorHAnsi" w:cs="Calibri"/>
        <w:b/>
        <w:sz w:val="16"/>
        <w:szCs w:val="16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644076" w:rsidRPr="00644076">
      <w:rPr>
        <w:rFonts w:eastAsiaTheme="minorHAnsi" w:cs="Calibri"/>
        <w:b/>
        <w:noProof/>
        <w:sz w:val="16"/>
        <w:szCs w:val="16"/>
      </w:rPr>
      <w:t>3</w:t>
    </w:r>
    <w:r>
      <w:rPr>
        <w:rFonts w:eastAsiaTheme="minorHAnsi" w:cs="Calibri"/>
        <w:b/>
        <w:noProof/>
        <w:sz w:val="16"/>
        <w:szCs w:val="16"/>
      </w:rPr>
      <w:fldChar w:fldCharType="end"/>
    </w:r>
  </w:p>
  <w:p w:rsidR="00245FC4" w:rsidRPr="00D14338" w:rsidRDefault="00D14338">
    <w:pPr>
      <w:pStyle w:val="Pieddepage"/>
      <w:rPr>
        <w:rFonts w:asciiTheme="minorHAnsi" w:eastAsiaTheme="minorHAnsi" w:hAnsiTheme="minorHAnsi" w:cstheme="minorBidi"/>
        <w:sz w:val="16"/>
      </w:rPr>
    </w:pPr>
    <w:r w:rsidRPr="00D14338">
      <w:rPr>
        <w:rFonts w:asciiTheme="minorHAnsi" w:eastAsiaTheme="minorHAnsi" w:hAnsiTheme="minorHAnsi" w:cstheme="minorBidi"/>
        <w:sz w:val="16"/>
      </w:rPr>
      <w:t>Xavier Pessoles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A3D" w:rsidRPr="00DC02BB" w:rsidRDefault="00F14A3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F14A3D" w:rsidRPr="00DC02BB" w:rsidRDefault="00F14A3D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F14A3D">
            <w:rPr>
              <w:rFonts w:eastAsiaTheme="minorHAnsi" w:cs="Calibri"/>
              <w:i/>
              <w:sz w:val="16"/>
              <w:szCs w:val="16"/>
            </w:rPr>
          </w:r>
          <w:r w:rsidR="00F14A3D">
            <w:rPr>
              <w:rFonts w:eastAsiaTheme="minorHAnsi" w:cs="Calibri"/>
              <w:i/>
              <w:sz w:val="16"/>
              <w:szCs w:val="16"/>
            </w:rPr>
            <w:pict>
              <v:group id="_x0000_s2179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80" type="#_x0000_t32" style="position:absolute;left:2980;top:2700;width:1768;height:1024" o:connectortype="straight" strokeweight="1pt"/>
                <v:group id="_x0000_s2181" style="position:absolute;left:2604;top:1188;width:5904;height:5984" coordorigin="2084,1308" coordsize="5904,5984">
                  <v:shape id="_x0000_s2182" type="#_x0000_t32" style="position:absolute;left:4228;top:1308;width:0;height:2536" o:connectortype="straight" strokeweight="1pt"/>
                  <v:shape id="_x0000_s2183" type="#_x0000_t32" style="position:absolute;left:5028;top:1308;width:1488;height:1216" o:connectortype="straight" strokeweight="1pt"/>
                  <v:shape id="_x0000_s2184" type="#_x0000_t32" style="position:absolute;left:5028;top:2295;width:824;height:616" o:connectortype="straight" strokeweight="1pt"/>
                  <v:shape id="_x0000_s2185" type="#_x0000_t32" style="position:absolute;left:2460;top:2108;width:1768;height:712;flip:x" o:connectortype="straight" strokeweight="1pt"/>
                  <v:shape id="_x0000_s2186" type="#_x0000_t32" style="position:absolute;left:3300;top:2908;width:928;height:371;flip:y" o:connectortype="straight" strokeweight="1pt"/>
                  <v:shape id="_x0000_s2187" type="#_x0000_t32" style="position:absolute;left:2460;top:3900;width:296;height:1904;flip:x" o:connectortype="straight" strokeweight="1pt"/>
                  <v:shape id="_x0000_s2188" type="#_x0000_t32" style="position:absolute;left:3300;top:4292;width:128;height:1024;flip:x" o:connectortype="straight" strokeweight="1pt"/>
                  <v:shape id="_x0000_s2189" type="#_x0000_t32" style="position:absolute;left:6633;top:3279;width:136;height:1016;flip:x" o:connectortype="straight" strokeweight="1pt"/>
                  <v:shape id="_x0000_s2190" type="#_x0000_t32" style="position:absolute;left:7300;top:2820;width:296;height:1872;flip:x" o:connectortype="straight" strokeweight="1pt"/>
                  <v:shape id="_x0000_s2191" type="#_x0000_t32" style="position:absolute;left:5788;top:5316;width:984;height:392;flip:x" o:connectortype="straight" strokeweight="1pt"/>
                  <v:shape id="_x0000_s2192" type="#_x0000_t32" style="position:absolute;left:5788;top:5804;width:1808;height:688;flip:x" o:connectortype="straight" strokeweight="1pt"/>
                  <v:shape id="_x0000_s2193" type="#_x0000_t32" style="position:absolute;left:4228;top:5708;width:800;height:648" o:connectortype="straight" strokeweight="1pt"/>
                  <v:shape id="_x0000_s2194" type="#_x0000_t32" style="position:absolute;left:3556;top:6092;width:1472;height:1200" o:connectortype="straight" strokeweight="1pt"/>
                  <v:shape id="_x0000_s2195" type="#_x0000_t32" style="position:absolute;left:4228;top:1308;width:800;height:0" o:connectortype="straight" strokeweight="1pt"/>
                  <v:shape id="_x0000_s2196" type="#_x0000_t32" style="position:absolute;left:5028;top:1308;width:0;height:2072" o:connectortype="straight" strokeweight="1pt"/>
                  <v:shape id="_x0000_s2197" type="#_x0000_t32" style="position:absolute;left:5028;top:2108;width:2160;height:1272;flip:y" o:connectortype="straight" strokeweight="1pt"/>
                  <v:shape id="_x0000_s2198" type="#_x0000_t32" style="position:absolute;left:7188;top:2108;width:408;height:712" o:connectortype="straight" strokeweight="1pt"/>
                  <v:shape id="_x0000_s2199" type="#_x0000_t32" style="position:absolute;left:5788;top:2820;width:1808;height:1024;flip:x" o:connectortype="straight" strokeweight="1pt"/>
                  <v:shape id="_x0000_s2200" type="#_x0000_t32" style="position:absolute;left:5788;top:3844;width:2200;height:1248" o:connectortype="straight" strokeweight="1pt"/>
                  <v:shape id="_x0000_s2201" type="#_x0000_t32" style="position:absolute;left:7596;top:5092;width:392;height:712;flip:x" o:connectortype="straight" strokeweight="1pt"/>
                  <v:shape id="_x0000_s2202" type="#_x0000_t32" style="position:absolute;left:2084;top:2820;width:376;height:672;flip:x" o:connectortype="straight" strokeweight="1pt"/>
                  <v:shape id="_x0000_s2203" type="#_x0000_t32" style="position:absolute;left:2084;top:3492;width:2144;height:1272" o:connectortype="straight" strokeweight="1pt"/>
                  <v:shape id="_x0000_s2204" type="#_x0000_t32" style="position:absolute;left:2460;top:4764;width:1768;height:1040;flip:x" o:connectortype="straight" strokeweight="1pt"/>
                  <v:shape id="_x0000_s2205" type="#_x0000_t32" style="position:absolute;left:5028;top:5228;width:0;height:2064" o:connectortype="straight" strokeweight="1pt"/>
                  <v:shape id="_x0000_s2206" type="#_x0000_t32" style="position:absolute;left:5028;top:7292;width:760;height:0" o:connectortype="straight" strokeweight="1pt"/>
                  <v:shape id="_x0000_s2207" type="#_x0000_t32" style="position:absolute;left:5788;top:4764;width:0;height:2528" o:connectortype="straight" strokeweight="1pt"/>
                  <v:shape id="_x0000_s2208" type="#_x0000_t32" style="position:absolute;left:5788;top:4764;width:1808;height:1040" o:connectortype="straight" strokeweight="1pt"/>
                  <v:shape id="_x0000_s2209" type="#_x0000_t32" style="position:absolute;left:2852;top:5228;width:2176;height:1264;flip:x" o:connectortype="straight" strokeweight="1pt"/>
                  <v:shape id="_x0000_s2210" type="#_x0000_t32" style="position:absolute;left:2460;top:5804;width:392;height:688" o:connectortype="straight" strokeweight="1pt"/>
                </v:group>
                <w10:wrap type="none"/>
                <w10:anchorlock/>
              </v:group>
            </w:pict>
          </w:r>
        </w:p>
      </w:tc>
    </w:tr>
    <w:tr w:rsidR="00245FC4" w:rsidTr="00270772">
      <w:tc>
        <w:tcPr>
          <w:tcW w:w="4644" w:type="dxa"/>
        </w:tcPr>
        <w:p w:rsidR="00245FC4" w:rsidRDefault="00245FC4" w:rsidP="00D1433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B42ACB">
            <w:rPr>
              <w:rFonts w:ascii="French Script MT" w:eastAsiaTheme="minorHAnsi" w:hAnsi="French Script MT" w:cs="Calibri"/>
              <w:sz w:val="16"/>
              <w:szCs w:val="16"/>
            </w:rPr>
            <w:t>Conception</w:t>
          </w:r>
          <w:r w:rsidR="00D14338">
            <w:rPr>
              <w:rFonts w:ascii="French Script MT" w:eastAsiaTheme="minorHAnsi" w:hAnsi="French Script MT" w:cs="Calibri"/>
              <w:sz w:val="16"/>
              <w:szCs w:val="16"/>
            </w:rPr>
            <w:t xml:space="preserve"> – 3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 w:rsidR="00D14338">
            <w:rPr>
              <w:rFonts w:ascii="French Script MT" w:eastAsiaTheme="minorHAnsi" w:hAnsi="French Script MT" w:cs="Calibri"/>
              <w:sz w:val="16"/>
              <w:szCs w:val="16"/>
            </w:rPr>
            <w:t>Liaisons encastrement démontables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BD14565_"/>
      </v:shape>
    </w:pict>
  </w:numPicBullet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001"/>
    <w:multiLevelType w:val="hybridMultilevel"/>
    <w:tmpl w:val="A2089BC4"/>
    <w:lvl w:ilvl="0" w:tplc="EA40462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496C4C"/>
    <w:multiLevelType w:val="hybridMultilevel"/>
    <w:tmpl w:val="484CFA74"/>
    <w:lvl w:ilvl="0" w:tplc="EA3C8F26">
      <w:start w:val="1"/>
      <w:numFmt w:val="bullet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42DBE"/>
    <w:multiLevelType w:val="hybridMultilevel"/>
    <w:tmpl w:val="90DE416A"/>
    <w:lvl w:ilvl="0" w:tplc="96F84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1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AA0FC5"/>
    <w:multiLevelType w:val="hybridMultilevel"/>
    <w:tmpl w:val="98927D74"/>
    <w:lvl w:ilvl="0" w:tplc="69042E5A">
      <w:start w:val="1"/>
      <w:numFmt w:val="decimal"/>
      <w:lvlText w:val="Q %1."/>
      <w:lvlJc w:val="left"/>
      <w:pPr>
        <w:ind w:left="720" w:hanging="360"/>
      </w:pPr>
      <w:rPr>
        <w:rFonts w:hint="default"/>
        <w:b/>
        <w:i w:val="0"/>
      </w:rPr>
    </w:lvl>
    <w:lvl w:ilvl="1" w:tplc="759C41E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2"/>
        <w:szCs w:val="5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303FB5"/>
    <w:multiLevelType w:val="hybridMultilevel"/>
    <w:tmpl w:val="AAE6A7F0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8E7B42"/>
    <w:multiLevelType w:val="hybridMultilevel"/>
    <w:tmpl w:val="BEEC10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C617FF"/>
    <w:multiLevelType w:val="hybridMultilevel"/>
    <w:tmpl w:val="6542FFE6"/>
    <w:lvl w:ilvl="0" w:tplc="CEA6353A">
      <w:start w:val="1"/>
      <w:numFmt w:val="upperRoman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1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abstractNum w:abstractNumId="2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</w:num>
  <w:num w:numId="2">
    <w:abstractNumId w:val="3"/>
  </w:num>
  <w:num w:numId="3">
    <w:abstractNumId w:val="22"/>
  </w:num>
  <w:num w:numId="4">
    <w:abstractNumId w:val="18"/>
  </w:num>
  <w:num w:numId="5">
    <w:abstractNumId w:val="23"/>
  </w:num>
  <w:num w:numId="6">
    <w:abstractNumId w:val="6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22"/>
    <w:lvlOverride w:ilvl="0">
      <w:startOverride w:val="1"/>
    </w:lvlOverride>
  </w:num>
  <w:num w:numId="11">
    <w:abstractNumId w:val="4"/>
  </w:num>
  <w:num w:numId="12">
    <w:abstractNumId w:val="10"/>
  </w:num>
  <w:num w:numId="13">
    <w:abstractNumId w:val="5"/>
  </w:num>
  <w:num w:numId="14">
    <w:abstractNumId w:val="13"/>
  </w:num>
  <w:num w:numId="15">
    <w:abstractNumId w:val="17"/>
  </w:num>
  <w:num w:numId="16">
    <w:abstractNumId w:val="7"/>
  </w:num>
  <w:num w:numId="17">
    <w:abstractNumId w:val="6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12"/>
  </w:num>
  <w:num w:numId="21">
    <w:abstractNumId w:val="8"/>
  </w:num>
  <w:num w:numId="22">
    <w:abstractNumId w:val="11"/>
    <w:lvlOverride w:ilvl="0">
      <w:startOverride w:val="1"/>
    </w:lvlOverride>
  </w:num>
  <w:num w:numId="23">
    <w:abstractNumId w:val="20"/>
  </w:num>
  <w:num w:numId="24">
    <w:abstractNumId w:val="16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 w:numId="29">
    <w:abstractNumId w:val="21"/>
  </w:num>
  <w:num w:numId="30">
    <w:abstractNumId w:val="15"/>
  </w:num>
  <w:num w:numId="31">
    <w:abstractNumId w:val="14"/>
  </w:num>
  <w:num w:numId="32">
    <w:abstractNumId w:val="9"/>
  </w:num>
  <w:num w:numId="33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211"/>
    <o:shapelayout v:ext="edit">
      <o:idmap v:ext="edit" data="2"/>
      <o:rules v:ext="edit">
        <o:r id="V:Rule1" type="connector" idref="#_x0000_s2183"/>
        <o:r id="V:Rule2" type="connector" idref="#_x0000_s2206"/>
        <o:r id="V:Rule3" type="connector" idref="#_x0000_s2192"/>
        <o:r id="V:Rule4" type="connector" idref="#_x0000_s2200"/>
        <o:r id="V:Rule5" type="connector" idref="#_x0000_s2189"/>
        <o:r id="V:Rule6" type="connector" idref="#_x0000_s2208"/>
        <o:r id="V:Rule7" type="connector" idref="#_x0000_s2194"/>
        <o:r id="V:Rule8" type="connector" idref="#_x0000_s2197"/>
        <o:r id="V:Rule9" type="connector" idref="#_x0000_s2196"/>
        <o:r id="V:Rule10" type="connector" idref="#_x0000_s2210"/>
        <o:r id="V:Rule11" type="connector" idref="#_x0000_s2209"/>
        <o:r id="V:Rule12" type="connector" idref="#_x0000_s2191"/>
        <o:r id="V:Rule13" type="connector" idref="#_x0000_s2205"/>
        <o:r id="V:Rule14" type="connector" idref="#_x0000_s2204"/>
        <o:r id="V:Rule15" type="connector" idref="#_x0000_s2207"/>
        <o:r id="V:Rule16" type="connector" idref="#_x0000_s2180"/>
        <o:r id="V:Rule17" type="connector" idref="#_x0000_s2198"/>
        <o:r id="V:Rule18" type="connector" idref="#_x0000_s2202"/>
        <o:r id="V:Rule19" type="connector" idref="#_x0000_s2186"/>
        <o:r id="V:Rule20" type="connector" idref="#_x0000_s2190"/>
        <o:r id="V:Rule21" type="connector" idref="#_x0000_s2182"/>
        <o:r id="V:Rule22" type="connector" idref="#_x0000_s2184"/>
        <o:r id="V:Rule23" type="connector" idref="#_x0000_s2185"/>
        <o:r id="V:Rule24" type="connector" idref="#_x0000_s2188"/>
        <o:r id="V:Rule25" type="connector" idref="#_x0000_s2201"/>
        <o:r id="V:Rule26" type="connector" idref="#_x0000_s2195"/>
        <o:r id="V:Rule27" type="connector" idref="#_x0000_s2193"/>
        <o:r id="V:Rule28" type="connector" idref="#_x0000_s2203"/>
        <o:r id="V:Rule29" type="connector" idref="#_x0000_s2199"/>
        <o:r id="V:Rule30" type="connector" idref="#_x0000_s218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82391"/>
    <w:rsid w:val="001B0EFB"/>
    <w:rsid w:val="001B1CF5"/>
    <w:rsid w:val="001B1D33"/>
    <w:rsid w:val="001B2F7F"/>
    <w:rsid w:val="001B37B9"/>
    <w:rsid w:val="001B7613"/>
    <w:rsid w:val="001C7A22"/>
    <w:rsid w:val="001D3CA8"/>
    <w:rsid w:val="001D4657"/>
    <w:rsid w:val="001D5C47"/>
    <w:rsid w:val="001E318F"/>
    <w:rsid w:val="00207312"/>
    <w:rsid w:val="00234DE6"/>
    <w:rsid w:val="002413D7"/>
    <w:rsid w:val="00245203"/>
    <w:rsid w:val="00245FC4"/>
    <w:rsid w:val="00252522"/>
    <w:rsid w:val="00270772"/>
    <w:rsid w:val="0027078B"/>
    <w:rsid w:val="00275FC9"/>
    <w:rsid w:val="00280481"/>
    <w:rsid w:val="00283495"/>
    <w:rsid w:val="002A2D89"/>
    <w:rsid w:val="002A737A"/>
    <w:rsid w:val="002B4476"/>
    <w:rsid w:val="002C12F0"/>
    <w:rsid w:val="002C4BFA"/>
    <w:rsid w:val="002E3294"/>
    <w:rsid w:val="002E381E"/>
    <w:rsid w:val="002E55C8"/>
    <w:rsid w:val="00303214"/>
    <w:rsid w:val="00312493"/>
    <w:rsid w:val="00316D70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C08C3"/>
    <w:rsid w:val="003C62DE"/>
    <w:rsid w:val="003D2349"/>
    <w:rsid w:val="003E292E"/>
    <w:rsid w:val="003E32D0"/>
    <w:rsid w:val="003F7C5D"/>
    <w:rsid w:val="004112A1"/>
    <w:rsid w:val="0041394F"/>
    <w:rsid w:val="00417D01"/>
    <w:rsid w:val="0042328C"/>
    <w:rsid w:val="00425897"/>
    <w:rsid w:val="004305BC"/>
    <w:rsid w:val="00432877"/>
    <w:rsid w:val="00441977"/>
    <w:rsid w:val="00444713"/>
    <w:rsid w:val="00457769"/>
    <w:rsid w:val="0046790E"/>
    <w:rsid w:val="00475CB4"/>
    <w:rsid w:val="0048341D"/>
    <w:rsid w:val="004861F1"/>
    <w:rsid w:val="004A0C33"/>
    <w:rsid w:val="004B2078"/>
    <w:rsid w:val="004B7299"/>
    <w:rsid w:val="004F2D3B"/>
    <w:rsid w:val="00517D63"/>
    <w:rsid w:val="00526EFA"/>
    <w:rsid w:val="0053179F"/>
    <w:rsid w:val="0053549F"/>
    <w:rsid w:val="00556B47"/>
    <w:rsid w:val="00574884"/>
    <w:rsid w:val="0057545C"/>
    <w:rsid w:val="00585397"/>
    <w:rsid w:val="0058612C"/>
    <w:rsid w:val="00587F86"/>
    <w:rsid w:val="005954B8"/>
    <w:rsid w:val="005A166E"/>
    <w:rsid w:val="005B3B2E"/>
    <w:rsid w:val="005D284F"/>
    <w:rsid w:val="005F5CA2"/>
    <w:rsid w:val="00607F01"/>
    <w:rsid w:val="00610CA4"/>
    <w:rsid w:val="00617A95"/>
    <w:rsid w:val="0062310F"/>
    <w:rsid w:val="0062509C"/>
    <w:rsid w:val="0064316B"/>
    <w:rsid w:val="00644076"/>
    <w:rsid w:val="00660A4F"/>
    <w:rsid w:val="0066773B"/>
    <w:rsid w:val="00670F66"/>
    <w:rsid w:val="00673588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75922"/>
    <w:rsid w:val="0079370F"/>
    <w:rsid w:val="007A0E21"/>
    <w:rsid w:val="007B2118"/>
    <w:rsid w:val="007B4C79"/>
    <w:rsid w:val="007B50C9"/>
    <w:rsid w:val="007C509F"/>
    <w:rsid w:val="007D4063"/>
    <w:rsid w:val="007D450E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6D8"/>
    <w:rsid w:val="008E2DAA"/>
    <w:rsid w:val="00901DBC"/>
    <w:rsid w:val="0090378B"/>
    <w:rsid w:val="0090617D"/>
    <w:rsid w:val="00915ECB"/>
    <w:rsid w:val="00934883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02C8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B3D9A"/>
    <w:rsid w:val="00AC7CF7"/>
    <w:rsid w:val="00AD114E"/>
    <w:rsid w:val="00AD184D"/>
    <w:rsid w:val="00AD7ED3"/>
    <w:rsid w:val="00AE04FF"/>
    <w:rsid w:val="00AE1A61"/>
    <w:rsid w:val="00AE282E"/>
    <w:rsid w:val="00AE66EE"/>
    <w:rsid w:val="00AF6204"/>
    <w:rsid w:val="00B24C6F"/>
    <w:rsid w:val="00B321B0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A029D"/>
    <w:rsid w:val="00BA1A3A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158D9"/>
    <w:rsid w:val="00C31456"/>
    <w:rsid w:val="00C32443"/>
    <w:rsid w:val="00C32EE0"/>
    <w:rsid w:val="00C375E0"/>
    <w:rsid w:val="00C43C11"/>
    <w:rsid w:val="00C47B4D"/>
    <w:rsid w:val="00C55086"/>
    <w:rsid w:val="00C575C3"/>
    <w:rsid w:val="00C636F3"/>
    <w:rsid w:val="00C669CB"/>
    <w:rsid w:val="00C70209"/>
    <w:rsid w:val="00C85A42"/>
    <w:rsid w:val="00C962DA"/>
    <w:rsid w:val="00CA4350"/>
    <w:rsid w:val="00CB37CD"/>
    <w:rsid w:val="00CD5202"/>
    <w:rsid w:val="00CE081F"/>
    <w:rsid w:val="00CE28CA"/>
    <w:rsid w:val="00CF6DDA"/>
    <w:rsid w:val="00D14338"/>
    <w:rsid w:val="00D30874"/>
    <w:rsid w:val="00D31BE3"/>
    <w:rsid w:val="00D4057E"/>
    <w:rsid w:val="00D454BA"/>
    <w:rsid w:val="00D45E3E"/>
    <w:rsid w:val="00D51902"/>
    <w:rsid w:val="00D544E0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751DF"/>
    <w:rsid w:val="00E81F5F"/>
    <w:rsid w:val="00E82771"/>
    <w:rsid w:val="00E866E9"/>
    <w:rsid w:val="00EA4D45"/>
    <w:rsid w:val="00EB7F93"/>
    <w:rsid w:val="00EC6A02"/>
    <w:rsid w:val="00EE18C9"/>
    <w:rsid w:val="00EE5BBF"/>
    <w:rsid w:val="00F021BB"/>
    <w:rsid w:val="00F02730"/>
    <w:rsid w:val="00F04086"/>
    <w:rsid w:val="00F14A3D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A4019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1A3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Titre5"/>
    <w:next w:val="Normal"/>
    <w:qFormat/>
    <w:rsid w:val="004A0C33"/>
    <w:pPr>
      <w:shd w:val="pct15" w:color="auto" w:fill="auto"/>
      <w:spacing w:before="120"/>
    </w:pPr>
    <w:rPr>
      <w:rFonts w:ascii="Arial" w:eastAsia="Times New Roman" w:hAnsi="Arial"/>
      <w:b/>
      <w:i w:val="0"/>
      <w:smallCaps w:val="0"/>
      <w:sz w:val="24"/>
      <w:szCs w:val="24"/>
      <w:u w:val="none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paragraph" w:styleId="NormalWeb">
    <w:name w:val="Normal (Web)"/>
    <w:basedOn w:val="Normal"/>
    <w:uiPriority w:val="99"/>
    <w:unhideWhenUsed/>
    <w:rsid w:val="00316D7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FR"/>
    </w:rPr>
  </w:style>
  <w:style w:type="paragraph" w:customStyle="1" w:styleId="corpsdetexte4">
    <w:name w:val="corps de texte 4"/>
    <w:basedOn w:val="Normal"/>
    <w:rsid w:val="00BA1A3A"/>
    <w:pPr>
      <w:numPr>
        <w:numId w:val="29"/>
      </w:numPr>
      <w:spacing w:before="60"/>
    </w:pPr>
    <w:rPr>
      <w:szCs w:val="24"/>
      <w:lang w:eastAsia="fr-FR"/>
    </w:rPr>
  </w:style>
  <w:style w:type="table" w:customStyle="1" w:styleId="Trameclaire-Accent12">
    <w:name w:val="Trame claire - Accent 12"/>
    <w:basedOn w:val="TableauNormal"/>
    <w:uiPriority w:val="60"/>
    <w:rsid w:val="00BA1A3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ev">
    <w:name w:val="Strong"/>
    <w:qFormat/>
    <w:rsid w:val="00BA1A3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9F426-1295-4186-AD42-9A3758EEC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411</TotalTime>
  <Pages>3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64</cp:revision>
  <cp:lastPrinted>2014-11-27T22:38:00Z</cp:lastPrinted>
  <dcterms:created xsi:type="dcterms:W3CDTF">2013-09-01T12:24:00Z</dcterms:created>
  <dcterms:modified xsi:type="dcterms:W3CDTF">2014-11-28T08:56:00Z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