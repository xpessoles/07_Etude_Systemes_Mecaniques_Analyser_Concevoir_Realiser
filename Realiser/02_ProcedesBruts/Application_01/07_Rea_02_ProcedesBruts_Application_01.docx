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CB" w:rsidRPr="0009202B" w:rsidRDefault="002413D7" w:rsidP="00B42ACB">
      <w:pPr>
        <w:pStyle w:val="Grand-Titre"/>
        <w:pBdr>
          <w:top w:val="none" w:sz="0" w:space="0" w:color="auto"/>
          <w:left w:val="none" w:sz="0" w:space="0" w:color="auto"/>
          <w:bottom w:val="none" w:sz="0" w:space="0" w:color="auto"/>
          <w:right w:val="none" w:sz="0" w:space="0" w:color="auto"/>
        </w:pBdr>
        <w:rPr>
          <w:sz w:val="40"/>
        </w:rPr>
      </w:pPr>
      <w:r w:rsidRPr="0009202B">
        <w:rPr>
          <w:sz w:val="40"/>
        </w:rPr>
        <w:t xml:space="preserve">7 – </w:t>
      </w:r>
      <w:r w:rsidR="00B42ACB" w:rsidRPr="0009202B">
        <w:rPr>
          <w:sz w:val="40"/>
        </w:rPr>
        <w:t>Étude des systèmes mécaniques</w:t>
      </w:r>
    </w:p>
    <w:p w:rsidR="00DA6248" w:rsidRPr="0009202B" w:rsidRDefault="00B42ACB" w:rsidP="00DA6248">
      <w:pPr>
        <w:pStyle w:val="Grand-Titre"/>
        <w:pBdr>
          <w:top w:val="none" w:sz="0" w:space="0" w:color="auto"/>
          <w:left w:val="none" w:sz="0" w:space="0" w:color="auto"/>
          <w:bottom w:val="none" w:sz="0" w:space="0" w:color="auto"/>
          <w:right w:val="none" w:sz="0" w:space="0" w:color="auto"/>
        </w:pBdr>
        <w:rPr>
          <w:sz w:val="28"/>
        </w:rPr>
      </w:pPr>
      <w:r w:rsidRPr="0009202B">
        <w:rPr>
          <w:sz w:val="28"/>
        </w:rPr>
        <w:t>Analyser – Concevoir – Réaliser</w:t>
      </w:r>
    </w:p>
    <w:p w:rsidR="000158B1" w:rsidRPr="00B65C4B" w:rsidRDefault="00D55554" w:rsidP="00B65C4B">
      <w:pPr>
        <w:pStyle w:val="Grand-Titre"/>
        <w:pBdr>
          <w:top w:val="none" w:sz="0" w:space="0" w:color="auto"/>
          <w:left w:val="none" w:sz="0" w:space="0" w:color="auto"/>
          <w:bottom w:val="none" w:sz="0" w:space="0" w:color="auto"/>
          <w:right w:val="none" w:sz="0" w:space="0" w:color="auto"/>
        </w:pBdr>
        <w:rPr>
          <w:sz w:val="28"/>
        </w:rPr>
      </w:pPr>
      <w:r w:rsidRPr="0009202B">
        <w:rPr>
          <w:sz w:val="28"/>
        </w:rPr>
        <w:t>Réaliser – Chapitre 2</w:t>
      </w:r>
      <w:r w:rsidR="00245FC4" w:rsidRPr="0009202B">
        <w:rPr>
          <w:sz w:val="28"/>
        </w:rPr>
        <w:t xml:space="preserve"> : </w:t>
      </w:r>
      <w:r w:rsidRPr="0009202B">
        <w:rPr>
          <w:sz w:val="28"/>
        </w:rPr>
        <w:t>Mise En Forme Des Bruts</w:t>
      </w:r>
    </w:p>
    <w:p w:rsidR="0009202B" w:rsidRDefault="0009202B" w:rsidP="0009202B">
      <w:pPr>
        <w:jc w:val="center"/>
      </w:pPr>
    </w:p>
    <w:p w:rsidR="0009202B" w:rsidRPr="0009202B" w:rsidRDefault="009B07BA" w:rsidP="0009202B">
      <w:pPr>
        <w:pStyle w:val="Grand-Titre"/>
        <w:pBdr>
          <w:top w:val="none" w:sz="0" w:space="0" w:color="auto"/>
          <w:left w:val="none" w:sz="0" w:space="0" w:color="auto"/>
          <w:bottom w:val="none" w:sz="0" w:space="0" w:color="auto"/>
          <w:right w:val="none" w:sz="0" w:space="0" w:color="auto"/>
        </w:pBdr>
        <w:rPr>
          <w:sz w:val="28"/>
        </w:rPr>
      </w:pPr>
      <w:r>
        <w:rPr>
          <w:sz w:val="28"/>
        </w:rPr>
        <w:t>Exercices d’application</w:t>
      </w:r>
    </w:p>
    <w:p w:rsidR="00526CFF" w:rsidRDefault="009B07BA" w:rsidP="00526CFF">
      <w:pPr>
        <w:pStyle w:val="Titre2"/>
      </w:pPr>
      <w:r>
        <w:t>Rouleau d’entraînement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50"/>
        <w:gridCol w:w="2496"/>
      </w:tblGrid>
      <w:tr w:rsidR="00342AAB" w:rsidTr="00342AAB">
        <w:tc>
          <w:tcPr>
            <w:tcW w:w="7850" w:type="dxa"/>
            <w:vAlign w:val="center"/>
          </w:tcPr>
          <w:p w:rsidR="00342AAB" w:rsidRDefault="00342AAB" w:rsidP="00342AAB">
            <w:pPr>
              <w:jc w:val="left"/>
            </w:pPr>
            <w:r>
              <w:t>On s’intéresse à une unité de fabrication de tissus qui peuvent intervenir dans la confection de vêtements élaborés à partir de fils entrelacés. Les rouleaux étudiés permettent d’assurer le convoyage du tissu.</w:t>
            </w:r>
          </w:p>
          <w:p w:rsidR="00342AAB" w:rsidRDefault="00342AAB" w:rsidP="00342AAB">
            <w:pPr>
              <w:jc w:val="left"/>
            </w:pPr>
            <w:r>
              <w:t>Le rouleau d’entrainement du tissu à l’entrée de la machine est réalisé en trois tronçons : un tronçon central est deux tronçons aux extrémités. Les tronçons d’extrémité pouvant tourner à des vitesses différentes par rapport à la vitesse du tronçon central.</w:t>
            </w:r>
          </w:p>
        </w:tc>
        <w:tc>
          <w:tcPr>
            <w:tcW w:w="2496" w:type="dxa"/>
            <w:vAlign w:val="center"/>
          </w:tcPr>
          <w:p w:rsidR="00342AAB" w:rsidRDefault="00342AAB" w:rsidP="00342AAB">
            <w:pPr>
              <w:jc w:val="center"/>
            </w:pPr>
            <w:r>
              <w:rPr>
                <w:noProof/>
              </w:rPr>
              <w:drawing>
                <wp:inline distT="0" distB="0" distL="0" distR="0" wp14:anchorId="3A2EC451" wp14:editId="2F2E1BB0">
                  <wp:extent cx="1446059" cy="1248355"/>
                  <wp:effectExtent l="0" t="0" r="1905" b="9525"/>
                  <wp:docPr id="26895" name="Image 26895" descr="http://www.larousse.fr/encyclopedie/data/images/1006554-Fils_de_cha%C3%AEne_et_de_t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larousse.fr/encyclopedie/data/images/1006554-Fils_de_cha%C3%AEne_et_de_trame.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755" r="11085"/>
                          <a:stretch/>
                        </pic:blipFill>
                        <pic:spPr bwMode="auto">
                          <a:xfrm>
                            <a:off x="0" y="0"/>
                            <a:ext cx="1446138" cy="124842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342AAB" w:rsidRDefault="00342AAB" w:rsidP="00342AAB"/>
    <w:p w:rsidR="00342AAB" w:rsidRDefault="00342AAB" w:rsidP="00342AAB">
      <w:r>
        <w:t>Lorsque l’erreur géométrique de la trame se trouve dans l’intervalle de tolérance admis par le cahier des charges, les trois tronçons tournent à la même vitesse de rotation et le rouleau entraîne le tissu à une vitesse linéaire de</w:t>
      </w:r>
      <m:oMath>
        <m:r>
          <w:rPr>
            <w:rFonts w:ascii="Cambria Math" w:hAnsi="Cambria Math"/>
          </w:rPr>
          <m:t xml:space="preserve"> 1,5 m/s</m:t>
        </m:r>
      </m:oMath>
      <w:r>
        <w:t xml:space="preserve">. </w:t>
      </w:r>
    </w:p>
    <w:tbl>
      <w:tblPr>
        <w:tblStyle w:val="Grilledutableau"/>
        <w:tblpPr w:leftFromText="141" w:rightFromText="141" w:vertAnchor="text" w:horzAnchor="margin" w:tblpY="1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197"/>
      </w:tblGrid>
      <w:tr w:rsidR="00342AAB" w:rsidTr="00201EC0">
        <w:tc>
          <w:tcPr>
            <w:tcW w:w="5298" w:type="dxa"/>
            <w:vAlign w:val="center"/>
          </w:tcPr>
          <w:p w:rsidR="00342AAB" w:rsidRDefault="00342AAB" w:rsidP="00201EC0">
            <w:pPr>
              <w:jc w:val="center"/>
            </w:pPr>
            <w:r>
              <w:rPr>
                <w:noProof/>
              </w:rPr>
              <w:drawing>
                <wp:inline distT="0" distB="0" distL="0" distR="0" wp14:anchorId="5C8BAB07" wp14:editId="752D0B73">
                  <wp:extent cx="2597650" cy="2268187"/>
                  <wp:effectExtent l="0" t="0" r="0" b="0"/>
                  <wp:docPr id="26896" name="Image 2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
                            <a:extLst>
                              <a:ext uri="{28A0092B-C50C-407E-A947-70E740481C1C}">
                                <a14:useLocalDpi xmlns:a14="http://schemas.microsoft.com/office/drawing/2010/main" val="0"/>
                              </a:ext>
                            </a:extLst>
                          </a:blip>
                          <a:srcRect b="7729"/>
                          <a:stretch/>
                        </pic:blipFill>
                        <pic:spPr bwMode="auto">
                          <a:xfrm>
                            <a:off x="0" y="0"/>
                            <a:ext cx="2597001" cy="22676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98" w:type="dxa"/>
            <w:vAlign w:val="center"/>
          </w:tcPr>
          <w:p w:rsidR="00342AAB" w:rsidRDefault="00342AAB" w:rsidP="00201EC0">
            <w:pPr>
              <w:jc w:val="center"/>
            </w:pPr>
            <w:r>
              <w:rPr>
                <w:noProof/>
              </w:rPr>
              <w:drawing>
                <wp:inline distT="0" distB="0" distL="0" distR="0" wp14:anchorId="5C1D27CC" wp14:editId="658CA209">
                  <wp:extent cx="2359957" cy="2196935"/>
                  <wp:effectExtent l="0" t="0" r="0" b="0"/>
                  <wp:docPr id="26897" name="Image 2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a:extLst>
                              <a:ext uri="{28A0092B-C50C-407E-A947-70E740481C1C}">
                                <a14:useLocalDpi xmlns:a14="http://schemas.microsoft.com/office/drawing/2010/main" val="0"/>
                              </a:ext>
                            </a:extLst>
                          </a:blip>
                          <a:srcRect b="10628"/>
                          <a:stretch/>
                        </pic:blipFill>
                        <pic:spPr bwMode="auto">
                          <a:xfrm>
                            <a:off x="0" y="0"/>
                            <a:ext cx="2364861" cy="2201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42AAB" w:rsidRPr="00863451" w:rsidTr="00201EC0">
        <w:tc>
          <w:tcPr>
            <w:tcW w:w="5298" w:type="dxa"/>
          </w:tcPr>
          <w:p w:rsidR="00342AAB" w:rsidRDefault="00342AAB" w:rsidP="00201EC0">
            <w:pPr>
              <w:jc w:val="center"/>
              <w:rPr>
                <w:i/>
              </w:rPr>
            </w:pPr>
            <w:r w:rsidRPr="00863451">
              <w:rPr>
                <w:i/>
              </w:rPr>
              <w:t xml:space="preserve">Bonne </w:t>
            </w:r>
            <w:r>
              <w:rPr>
                <w:i/>
              </w:rPr>
              <w:t xml:space="preserve">géométrie de </w:t>
            </w:r>
            <w:r w:rsidRPr="00863451">
              <w:rPr>
                <w:i/>
              </w:rPr>
              <w:t>trame</w:t>
            </w:r>
          </w:p>
          <w:p w:rsidR="00342AAB" w:rsidRPr="00863451" w:rsidRDefault="00342AAB" w:rsidP="00201EC0">
            <w:pPr>
              <w:jc w:val="center"/>
              <w:rPr>
                <w:i/>
              </w:rPr>
            </w:pPr>
            <w:r>
              <w:rPr>
                <w:i/>
              </w:rPr>
              <w:t>Rouleaux en arche normale</w:t>
            </w:r>
          </w:p>
        </w:tc>
        <w:tc>
          <w:tcPr>
            <w:tcW w:w="5298" w:type="dxa"/>
          </w:tcPr>
          <w:p w:rsidR="00342AAB" w:rsidRDefault="00342AAB" w:rsidP="00201EC0">
            <w:pPr>
              <w:jc w:val="center"/>
              <w:rPr>
                <w:i/>
              </w:rPr>
            </w:pPr>
            <w:r w:rsidRPr="00863451">
              <w:rPr>
                <w:i/>
              </w:rPr>
              <w:t xml:space="preserve">Mauvaise </w:t>
            </w:r>
            <w:r>
              <w:rPr>
                <w:i/>
              </w:rPr>
              <w:t xml:space="preserve">géométrie de </w:t>
            </w:r>
            <w:r w:rsidRPr="00863451">
              <w:rPr>
                <w:i/>
              </w:rPr>
              <w:t>trame</w:t>
            </w:r>
          </w:p>
          <w:p w:rsidR="00342AAB" w:rsidRPr="00863451" w:rsidRDefault="00342AAB" w:rsidP="00201EC0">
            <w:pPr>
              <w:jc w:val="center"/>
              <w:rPr>
                <w:i/>
              </w:rPr>
            </w:pPr>
            <w:r>
              <w:rPr>
                <w:i/>
              </w:rPr>
              <w:t>Rouleaux en phase de correction</w:t>
            </w:r>
          </w:p>
        </w:tc>
      </w:tr>
    </w:tbl>
    <w:p w:rsidR="00342AAB" w:rsidRDefault="00342AAB" w:rsidP="00342AAB"/>
    <w:p w:rsidR="00342AAB" w:rsidRDefault="00342AAB" w:rsidP="00342AAB">
      <w:r w:rsidRPr="00547366">
        <w:t xml:space="preserve">Lorsque les capteurs détectent un défaut, le tronçon d’extrémité concerné voit sa </w:t>
      </w:r>
      <w:r>
        <w:t>fréquence</w:t>
      </w:r>
      <w:r w:rsidRPr="00547366">
        <w:t xml:space="preserve"> de rotation </w:t>
      </w:r>
      <w:r>
        <w:t>augmenter</w:t>
      </w:r>
      <w:r w:rsidRPr="00547366">
        <w:t>.</w:t>
      </w:r>
      <w:r>
        <w:t xml:space="preserve"> Pour éviter toute détérioration du tissu la variation de vitesse du tronçon d’extrémité par rapport au rouleau central doit être faible. La correction du défaut est obtenue par la différence des vitesses linéaires des tronçons d’extrémité par rapport au tronçon central.</w:t>
      </w:r>
    </w:p>
    <w:p w:rsidR="00444FD5" w:rsidRPr="00444FD5" w:rsidRDefault="00444FD5" w:rsidP="00444FD5">
      <w:pPr>
        <w:pStyle w:val="Titre7"/>
        <w:rPr>
          <w:b/>
        </w:rPr>
      </w:pPr>
      <w:r w:rsidRPr="009B07BA">
        <w:rPr>
          <w:b/>
        </w:rPr>
        <w:t>Question 1 –</w:t>
      </w:r>
      <w:r w:rsidRPr="008B5B16">
        <w:rPr>
          <w:b/>
        </w:rPr>
        <w:t xml:space="preserve"> </w:t>
      </w:r>
      <w:r>
        <w:rPr>
          <w:b/>
        </w:rPr>
        <w:t>Proposer</w:t>
      </w:r>
      <w:r>
        <w:rPr>
          <w:b/>
        </w:rPr>
        <w:t xml:space="preserve"> l</w:t>
      </w:r>
      <w:r>
        <w:rPr>
          <w:b/>
        </w:rPr>
        <w:t xml:space="preserve">es procédés de mise en forme des bruts pour les pièces suivantes : pige d’arrêt 6, clavette 55, rondelle 57, palier 30, coussinet 37, cloche 27, roue dentée 51. </w:t>
      </w:r>
    </w:p>
    <w:p w:rsidR="00444FD5" w:rsidRPr="00444FD5" w:rsidRDefault="00444FD5" w:rsidP="00444FD5">
      <w:pPr>
        <w:rPr>
          <w:lang w:bidi="en-US"/>
        </w:rPr>
      </w:pPr>
    </w:p>
    <w:p w:rsidR="00444FD5" w:rsidRDefault="00444FD5" w:rsidP="00444FD5">
      <w:pPr>
        <w:pStyle w:val="Titre7"/>
        <w:rPr>
          <w:b/>
        </w:rPr>
      </w:pPr>
      <w:r>
        <w:rPr>
          <w:b/>
        </w:rPr>
        <w:t>Question 2</w:t>
      </w:r>
      <w:r w:rsidRPr="009B07BA">
        <w:rPr>
          <w:b/>
        </w:rPr>
        <w:t xml:space="preserve"> –</w:t>
      </w:r>
      <w:r w:rsidRPr="008B5B16">
        <w:rPr>
          <w:b/>
        </w:rPr>
        <w:t xml:space="preserve"> </w:t>
      </w:r>
      <w:r>
        <w:rPr>
          <w:b/>
        </w:rPr>
        <w:t>Donner la désignation du matériau d</w:t>
      </w:r>
      <w:r>
        <w:rPr>
          <w:b/>
        </w:rPr>
        <w:t xml:space="preserve">es pièces suivantes : bride de fermeture 14, roulement arrière 15, noyau à pans 17, coussinet 37. </w:t>
      </w:r>
      <w:r w:rsidR="00342AAB">
        <w:rPr>
          <w:b/>
        </w:rPr>
        <w:t>Justifier leur emploi.</w:t>
      </w:r>
    </w:p>
    <w:p w:rsidR="00444FD5" w:rsidRPr="008B5B16" w:rsidRDefault="00444FD5" w:rsidP="00444FD5">
      <w:pPr>
        <w:rPr>
          <w:lang w:bidi="en-US"/>
        </w:rPr>
      </w:pPr>
    </w:p>
    <w:p w:rsidR="009B07BA" w:rsidRDefault="009B07BA" w:rsidP="009B07BA">
      <w:pPr>
        <w:pStyle w:val="Titre7"/>
        <w:rPr>
          <w:b/>
        </w:rPr>
      </w:pPr>
      <w:r w:rsidRPr="00444FD5">
        <w:rPr>
          <w:b/>
        </w:rPr>
        <w:t>Q</w:t>
      </w:r>
      <w:r w:rsidRPr="009B07BA">
        <w:rPr>
          <w:b/>
        </w:rPr>
        <w:t xml:space="preserve">uestion </w:t>
      </w:r>
      <w:r w:rsidR="00444FD5">
        <w:rPr>
          <w:b/>
        </w:rPr>
        <w:t>3</w:t>
      </w:r>
      <w:r w:rsidRPr="009B07BA">
        <w:rPr>
          <w:b/>
        </w:rPr>
        <w:t xml:space="preserve"> –</w:t>
      </w:r>
      <w:r w:rsidR="008B5B16" w:rsidRPr="008B5B16">
        <w:rPr>
          <w:b/>
        </w:rPr>
        <w:t xml:space="preserve"> Tracer la pièce 44 à main levée. </w:t>
      </w:r>
      <w:r w:rsidR="008B5B16">
        <w:rPr>
          <w:b/>
        </w:rPr>
        <w:t>Donner l’ensemble des opérations de mise en forme des bruts qui ont menée à sa réalisation ?</w:t>
      </w:r>
    </w:p>
    <w:p w:rsidR="008B5B16" w:rsidRDefault="008B5B16" w:rsidP="008B5B16">
      <w:pPr>
        <w:rPr>
          <w:lang w:bidi="en-US"/>
        </w:rPr>
      </w:pPr>
    </w:p>
    <w:p w:rsidR="008B5B16" w:rsidRDefault="00444FD5" w:rsidP="008B5B16">
      <w:pPr>
        <w:pStyle w:val="Titre7"/>
        <w:rPr>
          <w:b/>
        </w:rPr>
      </w:pPr>
      <w:r>
        <w:rPr>
          <w:b/>
        </w:rPr>
        <w:t>Question 4</w:t>
      </w:r>
      <w:r w:rsidR="008B5B16" w:rsidRPr="009B07BA">
        <w:rPr>
          <w:b/>
        </w:rPr>
        <w:t xml:space="preserve"> –</w:t>
      </w:r>
      <w:r w:rsidR="008B5B16" w:rsidRPr="008B5B16">
        <w:rPr>
          <w:b/>
        </w:rPr>
        <w:t xml:space="preserve"> </w:t>
      </w:r>
      <w:r>
        <w:rPr>
          <w:b/>
        </w:rPr>
        <w:t>Donner la désignation du matériau de la pièce 44.</w:t>
      </w:r>
    </w:p>
    <w:p w:rsidR="00CB3A52" w:rsidRDefault="00CB3A52" w:rsidP="009B07BA">
      <w:pPr>
        <w:rPr>
          <w:noProof/>
          <w:lang w:eastAsia="fr-FR"/>
        </w:rPr>
      </w:pPr>
    </w:p>
    <w:p w:rsidR="009B07BA" w:rsidRDefault="009B07BA">
      <w:pPr>
        <w:jc w:val="left"/>
        <w:rPr>
          <w:noProof/>
          <w:lang w:eastAsia="fr-FR"/>
        </w:rPr>
      </w:pPr>
      <w:r>
        <w:rPr>
          <w:noProof/>
          <w:lang w:eastAsia="fr-FR"/>
        </w:rPr>
        <w:br w:type="page"/>
      </w:r>
    </w:p>
    <w:p w:rsidR="00CB3A52" w:rsidRDefault="009B07BA" w:rsidP="00342AAB">
      <w:pPr>
        <w:jc w:val="center"/>
        <w:rPr>
          <w:noProof/>
          <w:lang w:eastAsia="fr-FR"/>
        </w:rPr>
      </w:pPr>
      <w:r w:rsidRPr="00966DCD">
        <w:rPr>
          <w:noProof/>
        </w:rPr>
        <w:lastRenderedPageBreak/>
        <w:drawing>
          <wp:inline distT="0" distB="0" distL="0" distR="0" wp14:anchorId="4A0EA352" wp14:editId="2E9C5635">
            <wp:extent cx="9097381" cy="4794965"/>
            <wp:effectExtent l="0" t="1588" r="7303" b="7302"/>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9095634" cy="4794044"/>
                    </a:xfrm>
                    <a:prstGeom prst="rect">
                      <a:avLst/>
                    </a:prstGeom>
                    <a:noFill/>
                    <a:ln>
                      <a:noFill/>
                    </a:ln>
                  </pic:spPr>
                </pic:pic>
              </a:graphicData>
            </a:graphic>
          </wp:inline>
        </w:drawing>
      </w:r>
      <w:r w:rsidR="00CB3A52">
        <w:rPr>
          <w:noProof/>
          <w:lang w:eastAsia="fr-FR"/>
        </w:rPr>
        <w:br w:type="page"/>
      </w:r>
    </w:p>
    <w:p w:rsidR="00CB3A52" w:rsidRDefault="00CB3A52" w:rsidP="00B65C4B">
      <w:pPr>
        <w:jc w:val="center"/>
        <w:rPr>
          <w:noProof/>
          <w:lang w:eastAsia="fr-FR"/>
        </w:rPr>
      </w:pPr>
      <w:r w:rsidRPr="00CB3A52">
        <w:rPr>
          <w:noProof/>
          <w:lang w:eastAsia="fr-FR"/>
        </w:rPr>
        <w:lastRenderedPageBreak/>
        <w:drawing>
          <wp:inline distT="0" distB="0" distL="0" distR="0" wp14:anchorId="35EA9E85" wp14:editId="4865FE87">
            <wp:extent cx="6124926" cy="8671034"/>
            <wp:effectExtent l="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140072" cy="8692477"/>
                    </a:xfrm>
                    <a:prstGeom prst="rect">
                      <a:avLst/>
                    </a:prstGeom>
                  </pic:spPr>
                </pic:pic>
              </a:graphicData>
            </a:graphic>
          </wp:inline>
        </w:drawing>
      </w:r>
    </w:p>
    <w:p w:rsidR="00CB3A52" w:rsidRDefault="00CB3A52">
      <w:pPr>
        <w:jc w:val="left"/>
      </w:pPr>
      <w:r>
        <w:br w:type="page"/>
      </w:r>
    </w:p>
    <w:p w:rsidR="0009202B" w:rsidRPr="0009202B" w:rsidRDefault="00342AAB" w:rsidP="0009202B">
      <w:pPr>
        <w:pStyle w:val="Titre2"/>
      </w:pPr>
      <w:r>
        <w:rPr>
          <w:noProof/>
          <w:lang w:eastAsia="fr-FR"/>
        </w:rPr>
        <w:lastRenderedPageBreak/>
        <w:drawing>
          <wp:anchor distT="0" distB="0" distL="114300" distR="114300" simplePos="0" relativeHeight="251658240" behindDoc="0" locked="0" layoutInCell="1" allowOverlap="1" wp14:anchorId="345462D1" wp14:editId="245FB2E3">
            <wp:simplePos x="0" y="0"/>
            <wp:positionH relativeFrom="column">
              <wp:posOffset>3154045</wp:posOffset>
            </wp:positionH>
            <wp:positionV relativeFrom="paragraph">
              <wp:posOffset>-41910</wp:posOffset>
            </wp:positionV>
            <wp:extent cx="3337560" cy="2118360"/>
            <wp:effectExtent l="0" t="0" r="0" b="0"/>
            <wp:wrapSquare wrapText="bothSides"/>
            <wp:docPr id="1" name="Image 1"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37560" cy="21183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09202B" w:rsidRPr="0009202B">
        <w:t>Pompe à lubrifiant</w:t>
      </w:r>
    </w:p>
    <w:p w:rsidR="0009202B" w:rsidRDefault="0009202B" w:rsidP="0009202B">
      <w:r>
        <w:t>Une pompe à lubrifiant se décompose en plusieurs éléments.</w:t>
      </w:r>
    </w:p>
    <w:p w:rsidR="0009202B" w:rsidRDefault="0009202B" w:rsidP="0009202B">
      <w:pPr>
        <w:jc w:val="center"/>
      </w:pPr>
    </w:p>
    <w:p w:rsidR="0009202B" w:rsidRDefault="0009202B" w:rsidP="0009202B">
      <w:r>
        <w:t>Pour pouvoir choisir le meilleur procédé pour réaliser le brut de la pièce 11 on passe par les étapes suivantes.</w:t>
      </w:r>
    </w:p>
    <w:p w:rsidR="0009202B" w:rsidRDefault="0009202B" w:rsidP="0009202B"/>
    <w:p w:rsidR="00342AAB" w:rsidRDefault="00342AAB" w:rsidP="0009202B"/>
    <w:p w:rsidR="00342AAB" w:rsidRDefault="00342AAB" w:rsidP="0009202B"/>
    <w:p w:rsidR="00342AAB" w:rsidRDefault="00342AAB" w:rsidP="0009202B"/>
    <w:p w:rsidR="00342AAB" w:rsidRDefault="00342AAB" w:rsidP="0009202B"/>
    <w:p w:rsidR="00342AAB" w:rsidRDefault="00342AAB" w:rsidP="0009202B"/>
    <w:p w:rsidR="00342AAB" w:rsidRDefault="00342AAB" w:rsidP="0009202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173"/>
        <w:gridCol w:w="5173"/>
      </w:tblGrid>
      <w:tr w:rsidR="0009202B" w:rsidRPr="00345B72" w:rsidTr="003B0FF4">
        <w:tc>
          <w:tcPr>
            <w:tcW w:w="5173" w:type="dxa"/>
          </w:tcPr>
          <w:p w:rsidR="0009202B" w:rsidRPr="00345B72" w:rsidRDefault="0009202B" w:rsidP="0009202B">
            <w:pPr>
              <w:pStyle w:val="Titre4"/>
              <w:numPr>
                <w:ilvl w:val="0"/>
                <w:numId w:val="3"/>
              </w:numPr>
              <w:ind w:left="0"/>
              <w:jc w:val="left"/>
            </w:pPr>
            <w:r w:rsidRPr="00345B72">
              <w:t>Mise en place des surfaces fonctionnelles</w:t>
            </w:r>
          </w:p>
          <w:p w:rsidR="0009202B" w:rsidRPr="00345B72" w:rsidRDefault="0009202B" w:rsidP="003B0FF4">
            <w:pPr>
              <w:jc w:val="center"/>
            </w:pPr>
            <w:r>
              <w:rPr>
                <w:noProof/>
                <w:lang w:eastAsia="fr-FR"/>
              </w:rPr>
              <w:drawing>
                <wp:inline distT="0" distB="0" distL="0" distR="0" wp14:anchorId="10D0A8CE" wp14:editId="2FE8A747">
                  <wp:extent cx="1727200" cy="2875280"/>
                  <wp:effectExtent l="19050" t="0" r="6350" b="0"/>
                  <wp:docPr id="10" name="Image 10"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1"/>
                          <pic:cNvPicPr>
                            <a:picLocks noChangeAspect="1" noChangeArrowheads="1"/>
                          </pic:cNvPicPr>
                        </pic:nvPicPr>
                        <pic:blipFill>
                          <a:blip r:embed="rId16" cstate="print"/>
                          <a:srcRect/>
                          <a:stretch>
                            <a:fillRect/>
                          </a:stretch>
                        </pic:blipFill>
                        <pic:spPr bwMode="auto">
                          <a:xfrm>
                            <a:off x="0" y="0"/>
                            <a:ext cx="1727200" cy="2875280"/>
                          </a:xfrm>
                          <a:prstGeom prst="rect">
                            <a:avLst/>
                          </a:prstGeom>
                          <a:noFill/>
                          <a:ln w="9525">
                            <a:noFill/>
                            <a:miter lim="800000"/>
                            <a:headEnd/>
                            <a:tailEnd/>
                          </a:ln>
                        </pic:spPr>
                      </pic:pic>
                    </a:graphicData>
                  </a:graphic>
                </wp:inline>
              </w:drawing>
            </w:r>
          </w:p>
        </w:tc>
        <w:tc>
          <w:tcPr>
            <w:tcW w:w="5173" w:type="dxa"/>
          </w:tcPr>
          <w:p w:rsidR="0009202B" w:rsidRPr="00345B72" w:rsidRDefault="0009202B" w:rsidP="0009202B">
            <w:pPr>
              <w:pStyle w:val="Titre4"/>
              <w:numPr>
                <w:ilvl w:val="0"/>
                <w:numId w:val="3"/>
              </w:numPr>
              <w:ind w:left="0"/>
              <w:jc w:val="left"/>
            </w:pPr>
            <w:r w:rsidRPr="00345B72">
              <w:t>Mise en place de la cotation fonctionnelle</w:t>
            </w:r>
          </w:p>
          <w:p w:rsidR="0009202B" w:rsidRPr="00345B72" w:rsidRDefault="0009202B" w:rsidP="003B0FF4"/>
          <w:p w:rsidR="0009202B" w:rsidRPr="00345B72" w:rsidRDefault="0009202B" w:rsidP="003B0FF4">
            <w:pPr>
              <w:jc w:val="center"/>
            </w:pPr>
            <w:r>
              <w:rPr>
                <w:noProof/>
                <w:lang w:eastAsia="fr-FR"/>
              </w:rPr>
              <w:drawing>
                <wp:inline distT="0" distB="0" distL="0" distR="0" wp14:anchorId="0B660A5D" wp14:editId="64A854C5">
                  <wp:extent cx="2240280" cy="2814320"/>
                  <wp:effectExtent l="19050" t="0" r="7620" b="0"/>
                  <wp:docPr id="3" name="Image 3"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2"/>
                          <pic:cNvPicPr>
                            <a:picLocks noChangeAspect="1" noChangeArrowheads="1"/>
                          </pic:cNvPicPr>
                        </pic:nvPicPr>
                        <pic:blipFill>
                          <a:blip r:embed="rId17" cstate="print"/>
                          <a:srcRect b="13191"/>
                          <a:stretch>
                            <a:fillRect/>
                          </a:stretch>
                        </pic:blipFill>
                        <pic:spPr bwMode="auto">
                          <a:xfrm>
                            <a:off x="0" y="0"/>
                            <a:ext cx="2240280" cy="2814320"/>
                          </a:xfrm>
                          <a:prstGeom prst="rect">
                            <a:avLst/>
                          </a:prstGeom>
                          <a:noFill/>
                          <a:ln w="9525">
                            <a:noFill/>
                            <a:miter lim="800000"/>
                            <a:headEnd/>
                            <a:tailEnd/>
                          </a:ln>
                        </pic:spPr>
                      </pic:pic>
                    </a:graphicData>
                  </a:graphic>
                </wp:inline>
              </w:drawing>
            </w:r>
          </w:p>
        </w:tc>
      </w:tr>
    </w:tbl>
    <w:p w:rsidR="0009202B" w:rsidRDefault="0009202B" w:rsidP="0009202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614"/>
        <w:gridCol w:w="3711"/>
        <w:gridCol w:w="3021"/>
      </w:tblGrid>
      <w:tr w:rsidR="0009202B" w:rsidRPr="00345B72" w:rsidTr="003B0FF4">
        <w:tc>
          <w:tcPr>
            <w:tcW w:w="3614" w:type="dxa"/>
          </w:tcPr>
          <w:p w:rsidR="0009202B" w:rsidRPr="00345B72" w:rsidRDefault="0009202B" w:rsidP="0009202B">
            <w:pPr>
              <w:pStyle w:val="Titre4"/>
              <w:numPr>
                <w:ilvl w:val="0"/>
                <w:numId w:val="3"/>
              </w:numPr>
              <w:ind w:left="0"/>
              <w:jc w:val="left"/>
            </w:pPr>
            <w:r w:rsidRPr="00345B72">
              <w:t>Brut taillé dans la barre</w:t>
            </w:r>
          </w:p>
          <w:p w:rsidR="0009202B" w:rsidRPr="00345B72" w:rsidRDefault="0009202B" w:rsidP="003B0FF4">
            <w:pPr>
              <w:jc w:val="center"/>
            </w:pPr>
            <w:r>
              <w:rPr>
                <w:noProof/>
                <w:lang w:eastAsia="fr-FR"/>
              </w:rPr>
              <w:drawing>
                <wp:inline distT="0" distB="0" distL="0" distR="0" wp14:anchorId="10758789" wp14:editId="07DD3AB6">
                  <wp:extent cx="1910080" cy="2448560"/>
                  <wp:effectExtent l="19050" t="0" r="0" b="0"/>
                  <wp:docPr id="4" name="Image 4"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3"/>
                          <pic:cNvPicPr>
                            <a:picLocks noChangeAspect="1" noChangeArrowheads="1"/>
                          </pic:cNvPicPr>
                        </pic:nvPicPr>
                        <pic:blipFill>
                          <a:blip r:embed="rId18" cstate="print"/>
                          <a:srcRect b="9738"/>
                          <a:stretch>
                            <a:fillRect/>
                          </a:stretch>
                        </pic:blipFill>
                        <pic:spPr bwMode="auto">
                          <a:xfrm>
                            <a:off x="0" y="0"/>
                            <a:ext cx="1910080" cy="2448560"/>
                          </a:xfrm>
                          <a:prstGeom prst="rect">
                            <a:avLst/>
                          </a:prstGeom>
                          <a:noFill/>
                          <a:ln w="9525">
                            <a:noFill/>
                            <a:miter lim="800000"/>
                            <a:headEnd/>
                            <a:tailEnd/>
                          </a:ln>
                        </pic:spPr>
                      </pic:pic>
                    </a:graphicData>
                  </a:graphic>
                </wp:inline>
              </w:drawing>
            </w:r>
          </w:p>
          <w:p w:rsidR="0009202B" w:rsidRPr="00345B72" w:rsidRDefault="0009202B" w:rsidP="003B0FF4">
            <w:pPr>
              <w:jc w:val="center"/>
            </w:pPr>
          </w:p>
        </w:tc>
        <w:tc>
          <w:tcPr>
            <w:tcW w:w="3711" w:type="dxa"/>
          </w:tcPr>
          <w:p w:rsidR="0009202B" w:rsidRPr="00345B72" w:rsidRDefault="0009202B" w:rsidP="0009202B">
            <w:pPr>
              <w:pStyle w:val="Titre4"/>
              <w:numPr>
                <w:ilvl w:val="0"/>
                <w:numId w:val="3"/>
              </w:numPr>
              <w:ind w:left="0"/>
              <w:jc w:val="left"/>
            </w:pPr>
            <w:r w:rsidRPr="00345B72">
              <w:t>Brut moulé</w:t>
            </w:r>
          </w:p>
          <w:p w:rsidR="0009202B" w:rsidRPr="00345B72" w:rsidRDefault="0009202B" w:rsidP="003B0FF4">
            <w:pPr>
              <w:jc w:val="center"/>
            </w:pPr>
            <w:r>
              <w:rPr>
                <w:noProof/>
                <w:lang w:eastAsia="fr-FR"/>
              </w:rPr>
              <w:drawing>
                <wp:inline distT="0" distB="0" distL="0" distR="0" wp14:anchorId="3A65939B" wp14:editId="65DC724E">
                  <wp:extent cx="2098040" cy="2580640"/>
                  <wp:effectExtent l="19050" t="0" r="0" b="0"/>
                  <wp:docPr id="5" name="Image 5"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4"/>
                          <pic:cNvPicPr>
                            <a:picLocks noChangeAspect="1" noChangeArrowheads="1"/>
                          </pic:cNvPicPr>
                        </pic:nvPicPr>
                        <pic:blipFill>
                          <a:blip r:embed="rId19" cstate="print"/>
                          <a:srcRect b="4352"/>
                          <a:stretch>
                            <a:fillRect/>
                          </a:stretch>
                        </pic:blipFill>
                        <pic:spPr bwMode="auto">
                          <a:xfrm>
                            <a:off x="0" y="0"/>
                            <a:ext cx="2098040" cy="2580640"/>
                          </a:xfrm>
                          <a:prstGeom prst="rect">
                            <a:avLst/>
                          </a:prstGeom>
                          <a:noFill/>
                          <a:ln w="9525">
                            <a:noFill/>
                            <a:miter lim="800000"/>
                            <a:headEnd/>
                            <a:tailEnd/>
                          </a:ln>
                        </pic:spPr>
                      </pic:pic>
                    </a:graphicData>
                  </a:graphic>
                </wp:inline>
              </w:drawing>
            </w:r>
          </w:p>
        </w:tc>
        <w:tc>
          <w:tcPr>
            <w:tcW w:w="3021" w:type="dxa"/>
          </w:tcPr>
          <w:p w:rsidR="0009202B" w:rsidRPr="00345B72" w:rsidRDefault="0009202B" w:rsidP="0009202B">
            <w:pPr>
              <w:pStyle w:val="Titre4"/>
              <w:numPr>
                <w:ilvl w:val="0"/>
                <w:numId w:val="3"/>
              </w:numPr>
              <w:ind w:left="0"/>
              <w:jc w:val="left"/>
            </w:pPr>
            <w:r w:rsidRPr="00345B72">
              <w:t>Brut embouti</w:t>
            </w:r>
          </w:p>
          <w:p w:rsidR="0009202B" w:rsidRPr="00345B72" w:rsidRDefault="0009202B" w:rsidP="003B0FF4">
            <w:pPr>
              <w:jc w:val="center"/>
            </w:pPr>
          </w:p>
          <w:p w:rsidR="0009202B" w:rsidRPr="00345B72" w:rsidRDefault="0009202B" w:rsidP="003B0FF4">
            <w:pPr>
              <w:jc w:val="center"/>
            </w:pPr>
            <w:r>
              <w:rPr>
                <w:noProof/>
                <w:lang w:eastAsia="fr-FR"/>
              </w:rPr>
              <w:drawing>
                <wp:inline distT="0" distB="0" distL="0" distR="0" wp14:anchorId="23DBD8B3" wp14:editId="44151668">
                  <wp:extent cx="1722120" cy="2194560"/>
                  <wp:effectExtent l="19050" t="0" r="0" b="0"/>
                  <wp:docPr id="6" name="Image 6"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5"/>
                          <pic:cNvPicPr>
                            <a:picLocks noChangeAspect="1" noChangeArrowheads="1"/>
                          </pic:cNvPicPr>
                        </pic:nvPicPr>
                        <pic:blipFill>
                          <a:blip r:embed="rId20" cstate="print"/>
                          <a:srcRect r="5864" b="14493"/>
                          <a:stretch>
                            <a:fillRect/>
                          </a:stretch>
                        </pic:blipFill>
                        <pic:spPr bwMode="auto">
                          <a:xfrm>
                            <a:off x="0" y="0"/>
                            <a:ext cx="1722120" cy="2194560"/>
                          </a:xfrm>
                          <a:prstGeom prst="rect">
                            <a:avLst/>
                          </a:prstGeom>
                          <a:noFill/>
                          <a:ln w="9525">
                            <a:noFill/>
                            <a:miter lim="800000"/>
                            <a:headEnd/>
                            <a:tailEnd/>
                          </a:ln>
                        </pic:spPr>
                      </pic:pic>
                    </a:graphicData>
                  </a:graphic>
                </wp:inline>
              </w:drawing>
            </w:r>
          </w:p>
        </w:tc>
      </w:tr>
    </w:tbl>
    <w:p w:rsidR="0009202B" w:rsidRDefault="0009202B" w:rsidP="0009202B"/>
    <w:p w:rsidR="0009202B" w:rsidRDefault="0009202B" w:rsidP="0009202B">
      <w:r>
        <w:t>En fonction des données économiques ou des moyens de production disponibles il est possible alors de faire un choix.</w:t>
      </w:r>
    </w:p>
    <w:p w:rsidR="0009202B" w:rsidRDefault="0009202B" w:rsidP="0009202B"/>
    <w:p w:rsidR="0009202B" w:rsidRPr="00342AAB" w:rsidRDefault="00342AAB" w:rsidP="0009202B">
      <w:pPr>
        <w:pStyle w:val="Titre7"/>
        <w:rPr>
          <w:b/>
        </w:rPr>
      </w:pPr>
      <w:r w:rsidRPr="00342AAB">
        <w:rPr>
          <w:b/>
        </w:rPr>
        <w:t xml:space="preserve">Question Réaliser </w:t>
      </w:r>
      <w:r w:rsidR="0009202B" w:rsidRPr="00342AAB">
        <w:rPr>
          <w:b/>
        </w:rPr>
        <w:t>le même travail pour le corps de la pompe.</w:t>
      </w:r>
    </w:p>
    <w:p w:rsidR="0009202B" w:rsidRDefault="0009202B" w:rsidP="0009202B"/>
    <w:p w:rsidR="0009202B" w:rsidRDefault="0009202B" w:rsidP="00342AAB">
      <w:pPr>
        <w:pStyle w:val="Titre2"/>
      </w:pPr>
      <w:r>
        <w:lastRenderedPageBreak/>
        <w:t>Dessin d’une pièce moulée (extrait concours Mines Alès)</w:t>
      </w:r>
    </w:p>
    <w:p w:rsidR="0009202B" w:rsidRDefault="0009202B" w:rsidP="0009202B">
      <w:r>
        <w:t>On désire réaliser le poussoir 3 par moulage en sable avec modèle permanent. La pièce (conception usinée) a été esquissée en deux vues à l’échelle 1. On fera les tracés suivants à main levée.</w:t>
      </w:r>
    </w:p>
    <w:p w:rsidR="0009202B" w:rsidRDefault="0009202B" w:rsidP="0009202B"/>
    <w:p w:rsidR="0009202B" w:rsidRDefault="0009202B" w:rsidP="0009202B">
      <w:pPr>
        <w:pStyle w:val="Titre7"/>
      </w:pPr>
      <w:r>
        <w:rPr>
          <w:sz w:val="24"/>
        </w:rPr>
        <w:sym w:font="Wingdings" w:char="F03F"/>
      </w:r>
      <w:r>
        <w:rPr>
          <w:b/>
          <w:sz w:val="24"/>
        </w:rPr>
        <w:t xml:space="preserve">1 </w:t>
      </w:r>
      <w:r>
        <w:t>Repass</w:t>
      </w:r>
      <w:bookmarkStart w:id="0" w:name="_GoBack"/>
      <w:bookmarkEnd w:id="0"/>
      <w:r>
        <w:t>er sur cette esquisse les surfaces fonctionnelles en trait de couleur. On adoptera :</w:t>
      </w:r>
    </w:p>
    <w:p w:rsidR="0009202B" w:rsidRDefault="0009202B" w:rsidP="00E15C93">
      <w:pPr>
        <w:pStyle w:val="Titre7"/>
        <w:numPr>
          <w:ilvl w:val="0"/>
          <w:numId w:val="16"/>
        </w:numPr>
        <w:jc w:val="left"/>
      </w:pPr>
      <w:proofErr w:type="gramStart"/>
      <w:r>
        <w:t>une</w:t>
      </w:r>
      <w:proofErr w:type="gramEnd"/>
      <w:r>
        <w:t xml:space="preserve"> épaisseur moyenne de parois de 6 mm,</w:t>
      </w:r>
    </w:p>
    <w:p w:rsidR="0009202B" w:rsidRDefault="0009202B" w:rsidP="00E15C93">
      <w:pPr>
        <w:pStyle w:val="Titre7"/>
        <w:numPr>
          <w:ilvl w:val="0"/>
          <w:numId w:val="16"/>
        </w:numPr>
        <w:jc w:val="left"/>
      </w:pPr>
      <w:proofErr w:type="gramStart"/>
      <w:r>
        <w:t>des</w:t>
      </w:r>
      <w:proofErr w:type="gramEnd"/>
      <w:r>
        <w:t xml:space="preserve"> surépaisseurs d’usinage de 3 mm minimum,</w:t>
      </w:r>
    </w:p>
    <w:p w:rsidR="0009202B" w:rsidRDefault="0009202B" w:rsidP="00E15C93">
      <w:pPr>
        <w:pStyle w:val="Titre7"/>
        <w:numPr>
          <w:ilvl w:val="0"/>
          <w:numId w:val="16"/>
        </w:numPr>
        <w:jc w:val="left"/>
      </w:pPr>
      <w:proofErr w:type="gramStart"/>
      <w:r>
        <w:t>des</w:t>
      </w:r>
      <w:proofErr w:type="gramEnd"/>
      <w:r>
        <w:t xml:space="preserve"> dépouilles de 3%.</w:t>
      </w:r>
    </w:p>
    <w:p w:rsidR="0009202B" w:rsidRDefault="0009202B" w:rsidP="0009202B">
      <w:pPr>
        <w:ind w:left="708"/>
      </w:pPr>
    </w:p>
    <w:p w:rsidR="0009202B" w:rsidRDefault="0009202B" w:rsidP="0009202B">
      <w:pPr>
        <w:pStyle w:val="Titre7"/>
      </w:pPr>
      <w:r>
        <w:rPr>
          <w:sz w:val="24"/>
        </w:rPr>
        <w:sym w:font="Wingdings" w:char="F03F"/>
      </w:r>
      <w:r>
        <w:rPr>
          <w:b/>
          <w:sz w:val="24"/>
        </w:rPr>
        <w:t xml:space="preserve">2 </w:t>
      </w:r>
      <w:r>
        <w:t>Indiquer le plan de joint choisi et le sens de démoulage du modèle.</w:t>
      </w:r>
    </w:p>
    <w:p w:rsidR="0009202B" w:rsidRDefault="0009202B" w:rsidP="0009202B">
      <w:pPr>
        <w:ind w:left="708"/>
      </w:pPr>
    </w:p>
    <w:p w:rsidR="0009202B" w:rsidRDefault="0009202B" w:rsidP="0009202B">
      <w:pPr>
        <w:pStyle w:val="Titre7"/>
      </w:pPr>
      <w:r>
        <w:rPr>
          <w:sz w:val="24"/>
        </w:rPr>
        <w:sym w:font="Wingdings" w:char="F03F"/>
      </w:r>
      <w:r>
        <w:rPr>
          <w:b/>
          <w:sz w:val="24"/>
        </w:rPr>
        <w:t xml:space="preserve">3 </w:t>
      </w:r>
      <w:r>
        <w:t>Si un noyau est nécessaire, représenter sa forme, le hachurer et l’identifier.</w:t>
      </w:r>
    </w:p>
    <w:p w:rsidR="0009202B" w:rsidRDefault="0009202B" w:rsidP="0009202B">
      <w:r>
        <w:tab/>
      </w:r>
    </w:p>
    <w:p w:rsidR="0009202B" w:rsidRDefault="0009202B" w:rsidP="0009202B">
      <w:pPr>
        <w:pStyle w:val="Titre7"/>
      </w:pPr>
      <w:r>
        <w:rPr>
          <w:sz w:val="24"/>
        </w:rPr>
        <w:sym w:font="Wingdings" w:char="F03F"/>
      </w:r>
      <w:r>
        <w:rPr>
          <w:b/>
          <w:sz w:val="24"/>
        </w:rPr>
        <w:t xml:space="preserve">4 </w:t>
      </w:r>
      <w:r>
        <w:t>Tracer en traits forts noirs les surfaces brutes en respectant les surépaisseurs d’usinage et les dépouilles : pièce brute avant usinage. Certaines formes peuvent être modifiées par rapport à la pièce de conception usinée.</w:t>
      </w:r>
    </w:p>
    <w:p w:rsidR="0009202B" w:rsidRDefault="0009202B" w:rsidP="0009202B"/>
    <w:p w:rsidR="0009202B" w:rsidRDefault="0009202B" w:rsidP="0009202B"/>
    <w:p w:rsidR="0009202B" w:rsidRDefault="0009202B" w:rsidP="0009202B">
      <w:pPr>
        <w:jc w:val="center"/>
      </w:pPr>
    </w:p>
    <w:p w:rsidR="0009202B" w:rsidRDefault="0009202B" w:rsidP="0009202B">
      <w:pPr>
        <w:pStyle w:val="Titre3"/>
      </w:pPr>
      <w:r>
        <w:br w:type="page"/>
      </w:r>
      <w:r>
        <w:lastRenderedPageBreak/>
        <w:t>Pièce à habiller</w:t>
      </w:r>
    </w:p>
    <w:p w:rsidR="0009202B" w:rsidRDefault="0009202B" w:rsidP="0009202B">
      <w:r>
        <w:rPr>
          <w:noProof/>
          <w:lang w:eastAsia="fr-FR"/>
        </w:rPr>
        <w:drawing>
          <wp:inline distT="0" distB="0" distL="0" distR="0" wp14:anchorId="0976D43B" wp14:editId="2EB88DF0">
            <wp:extent cx="6477000" cy="8341360"/>
            <wp:effectExtent l="19050" t="0" r="0" b="0"/>
            <wp:docPr id="7" name="Image 7" descr="p-fond-ded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fond-dedef"/>
                    <pic:cNvPicPr>
                      <a:picLocks noChangeAspect="1" noChangeArrowheads="1"/>
                    </pic:cNvPicPr>
                  </pic:nvPicPr>
                  <pic:blipFill>
                    <a:blip r:embed="rId21" cstate="print"/>
                    <a:srcRect/>
                    <a:stretch>
                      <a:fillRect/>
                    </a:stretch>
                  </pic:blipFill>
                  <pic:spPr bwMode="auto">
                    <a:xfrm>
                      <a:off x="0" y="0"/>
                      <a:ext cx="6477000" cy="8341360"/>
                    </a:xfrm>
                    <a:prstGeom prst="rect">
                      <a:avLst/>
                    </a:prstGeom>
                    <a:noFill/>
                    <a:ln w="9525">
                      <a:noFill/>
                      <a:miter lim="800000"/>
                      <a:headEnd/>
                      <a:tailEnd/>
                    </a:ln>
                  </pic:spPr>
                </pic:pic>
              </a:graphicData>
            </a:graphic>
          </wp:inline>
        </w:drawing>
      </w:r>
    </w:p>
    <w:p w:rsidR="0009202B" w:rsidRDefault="0009202B" w:rsidP="0009202B">
      <w:pPr>
        <w:pStyle w:val="Titre3"/>
      </w:pPr>
      <w:r>
        <w:br w:type="page"/>
      </w:r>
      <w:r>
        <w:lastRenderedPageBreak/>
        <w:t>Aide à la solution</w:t>
      </w:r>
    </w:p>
    <w:p w:rsidR="0009202B" w:rsidRDefault="0009202B" w:rsidP="00E15C93">
      <w:pPr>
        <w:pStyle w:val="Titre4"/>
        <w:numPr>
          <w:ilvl w:val="0"/>
          <w:numId w:val="10"/>
        </w:numPr>
        <w:ind w:left="0"/>
        <w:jc w:val="left"/>
      </w:pPr>
      <w:r>
        <w:t>Pièce à réaliser</w:t>
      </w:r>
    </w:p>
    <w:p w:rsidR="0009202B" w:rsidRDefault="0009202B" w:rsidP="0009202B">
      <w:r>
        <w:rPr>
          <w:noProof/>
          <w:lang w:eastAsia="fr-FR"/>
        </w:rPr>
        <w:drawing>
          <wp:inline distT="0" distB="0" distL="0" distR="0" wp14:anchorId="0BDAAB86" wp14:editId="5EF2E342">
            <wp:extent cx="2133600" cy="1371600"/>
            <wp:effectExtent l="19050" t="0" r="0" b="0"/>
            <wp:docPr id="8" name="Image 8" descr="piè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èce2"/>
                    <pic:cNvPicPr>
                      <a:picLocks noChangeAspect="1" noChangeArrowheads="1"/>
                    </pic:cNvPicPr>
                  </pic:nvPicPr>
                  <pic:blipFill>
                    <a:blip r:embed="rId22" cstate="print">
                      <a:lum bright="30000" contrast="12000"/>
                    </a:blip>
                    <a:srcRect t="10417" b="4166"/>
                    <a:stretch>
                      <a:fillRect/>
                    </a:stretch>
                  </pic:blipFill>
                  <pic:spPr bwMode="auto">
                    <a:xfrm>
                      <a:off x="0" y="0"/>
                      <a:ext cx="2133600" cy="1371600"/>
                    </a:xfrm>
                    <a:prstGeom prst="rect">
                      <a:avLst/>
                    </a:prstGeom>
                    <a:noFill/>
                    <a:ln w="9525">
                      <a:noFill/>
                      <a:miter lim="800000"/>
                      <a:headEnd/>
                      <a:tailEnd/>
                    </a:ln>
                  </pic:spPr>
                </pic:pic>
              </a:graphicData>
            </a:graphic>
          </wp:inline>
        </w:drawing>
      </w:r>
      <w:r>
        <w:rPr>
          <w:noProof/>
          <w:lang w:eastAsia="fr-FR"/>
        </w:rPr>
        <w:drawing>
          <wp:inline distT="0" distB="0" distL="0" distR="0" wp14:anchorId="270541EE" wp14:editId="0FBF10F8">
            <wp:extent cx="2225040" cy="1239520"/>
            <wp:effectExtent l="19050" t="0" r="3810" b="0"/>
            <wp:docPr id="9" name="Image 9" descr="pièce2-b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èce2-bis"/>
                    <pic:cNvPicPr>
                      <a:picLocks noChangeAspect="1" noChangeArrowheads="1"/>
                    </pic:cNvPicPr>
                  </pic:nvPicPr>
                  <pic:blipFill>
                    <a:blip r:embed="rId23" cstate="print">
                      <a:lum bright="36000" contrast="12000"/>
                    </a:blip>
                    <a:srcRect t="15416" b="10001"/>
                    <a:stretch>
                      <a:fillRect/>
                    </a:stretch>
                  </pic:blipFill>
                  <pic:spPr bwMode="auto">
                    <a:xfrm>
                      <a:off x="0" y="0"/>
                      <a:ext cx="2225040" cy="1239520"/>
                    </a:xfrm>
                    <a:prstGeom prst="rect">
                      <a:avLst/>
                    </a:prstGeom>
                    <a:noFill/>
                    <a:ln w="9525">
                      <a:noFill/>
                      <a:miter lim="800000"/>
                      <a:headEnd/>
                      <a:tailEnd/>
                    </a:ln>
                  </pic:spPr>
                </pic:pic>
              </a:graphicData>
            </a:graphic>
          </wp:inline>
        </w:drawing>
      </w:r>
    </w:p>
    <w:p w:rsidR="0009202B" w:rsidRDefault="0009202B" w:rsidP="00E15C93">
      <w:pPr>
        <w:numPr>
          <w:ilvl w:val="0"/>
          <w:numId w:val="12"/>
        </w:numPr>
        <w:jc w:val="left"/>
      </w:pPr>
      <w:r>
        <w:t>Le plan de joint général passe par la face plane inférieure de la pièce</w:t>
      </w:r>
    </w:p>
    <w:p w:rsidR="0009202B" w:rsidRDefault="0009202B" w:rsidP="00E15C93">
      <w:pPr>
        <w:numPr>
          <w:ilvl w:val="0"/>
          <w:numId w:val="12"/>
        </w:numPr>
        <w:jc w:val="left"/>
      </w:pPr>
      <w:r>
        <w:t>Toutes les surfaces perpendiculaires au plan de joint sont en dépouilles.</w:t>
      </w:r>
    </w:p>
    <w:p w:rsidR="0009202B" w:rsidRDefault="0009202B" w:rsidP="00E15C93">
      <w:pPr>
        <w:numPr>
          <w:ilvl w:val="0"/>
          <w:numId w:val="12"/>
        </w:numPr>
        <w:jc w:val="left"/>
      </w:pPr>
      <w:r>
        <w:t>Les arêtes sont arrondies sauf celles crées par la présence des noyaux.</w:t>
      </w:r>
    </w:p>
    <w:p w:rsidR="0009202B" w:rsidRDefault="0009202B" w:rsidP="00E15C93">
      <w:pPr>
        <w:numPr>
          <w:ilvl w:val="0"/>
          <w:numId w:val="12"/>
        </w:numPr>
        <w:jc w:val="left"/>
      </w:pPr>
      <w:r>
        <w:t>Il y aura deux types de noyaux</w:t>
      </w:r>
    </w:p>
    <w:p w:rsidR="0009202B" w:rsidRDefault="0009202B" w:rsidP="00E15C93">
      <w:pPr>
        <w:numPr>
          <w:ilvl w:val="1"/>
          <w:numId w:val="12"/>
        </w:numPr>
        <w:jc w:val="left"/>
      </w:pPr>
      <w:r>
        <w:t>interne pour la réalisation de l’alésage central</w:t>
      </w:r>
    </w:p>
    <w:p w:rsidR="0009202B" w:rsidRDefault="0009202B" w:rsidP="00E15C93">
      <w:pPr>
        <w:numPr>
          <w:ilvl w:val="1"/>
          <w:numId w:val="12"/>
        </w:numPr>
        <w:jc w:val="left"/>
      </w:pPr>
      <w:r>
        <w:t>externes pour les rainures (ce n’est pas la seule possibilité !)</w:t>
      </w:r>
    </w:p>
    <w:p w:rsidR="0009202B" w:rsidRDefault="0009202B" w:rsidP="0009202B"/>
    <w:p w:rsidR="0009202B" w:rsidRDefault="0009202B" w:rsidP="0009202B">
      <w:pPr>
        <w:pStyle w:val="Titre4"/>
        <w:numPr>
          <w:ilvl w:val="0"/>
          <w:numId w:val="3"/>
        </w:numPr>
        <w:ind w:left="0"/>
        <w:jc w:val="left"/>
      </w:pPr>
      <w:r>
        <w:t>Fabrication du noyau central</w:t>
      </w:r>
    </w:p>
    <w:p w:rsidR="0009202B" w:rsidRDefault="0009202B" w:rsidP="0009202B">
      <w:r>
        <w:rPr>
          <w:noProof/>
          <w:lang w:eastAsia="fr-FR"/>
        </w:rPr>
        <w:drawing>
          <wp:inline distT="0" distB="0" distL="0" distR="0" wp14:anchorId="445ACB51" wp14:editId="6A36AF3A">
            <wp:extent cx="2113280" cy="1031240"/>
            <wp:effectExtent l="19050" t="0" r="1270" b="0"/>
            <wp:docPr id="13" name="Image 13" descr="demi-boit-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mi-boit-noy"/>
                    <pic:cNvPicPr>
                      <a:picLocks noChangeAspect="1" noChangeArrowheads="1"/>
                    </pic:cNvPicPr>
                  </pic:nvPicPr>
                  <pic:blipFill>
                    <a:blip r:embed="rId24" cstate="print">
                      <a:lum bright="24000" contrast="6000"/>
                    </a:blip>
                    <a:srcRect t="22084" b="12917"/>
                    <a:stretch>
                      <a:fillRect/>
                    </a:stretch>
                  </pic:blipFill>
                  <pic:spPr bwMode="auto">
                    <a:xfrm>
                      <a:off x="0" y="0"/>
                      <a:ext cx="2113280" cy="1031240"/>
                    </a:xfrm>
                    <a:prstGeom prst="rect">
                      <a:avLst/>
                    </a:prstGeom>
                    <a:noFill/>
                    <a:ln w="9525">
                      <a:noFill/>
                      <a:miter lim="800000"/>
                      <a:headEnd/>
                      <a:tailEnd/>
                    </a:ln>
                  </pic:spPr>
                </pic:pic>
              </a:graphicData>
            </a:graphic>
          </wp:inline>
        </w:drawing>
      </w:r>
      <w:r>
        <w:rPr>
          <w:noProof/>
          <w:lang w:eastAsia="fr-FR"/>
        </w:rPr>
        <w:drawing>
          <wp:inline distT="0" distB="0" distL="0" distR="0" wp14:anchorId="4EED24E1" wp14:editId="7AAC9949">
            <wp:extent cx="980440" cy="1137920"/>
            <wp:effectExtent l="19050" t="0" r="0" b="0"/>
            <wp:docPr id="11" name="Image 11" descr="noy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yau"/>
                    <pic:cNvPicPr>
                      <a:picLocks noChangeAspect="1" noChangeArrowheads="1"/>
                    </pic:cNvPicPr>
                  </pic:nvPicPr>
                  <pic:blipFill>
                    <a:blip r:embed="rId25" cstate="print">
                      <a:lum bright="18000" contrast="6000"/>
                    </a:blip>
                    <a:srcRect l="27812" t="12083" r="23438" b="12917"/>
                    <a:stretch>
                      <a:fillRect/>
                    </a:stretch>
                  </pic:blipFill>
                  <pic:spPr bwMode="auto">
                    <a:xfrm>
                      <a:off x="0" y="0"/>
                      <a:ext cx="980440" cy="1137920"/>
                    </a:xfrm>
                    <a:prstGeom prst="rect">
                      <a:avLst/>
                    </a:prstGeom>
                    <a:noFill/>
                    <a:ln w="9525">
                      <a:noFill/>
                      <a:miter lim="800000"/>
                      <a:headEnd/>
                      <a:tailEnd/>
                    </a:ln>
                  </pic:spPr>
                </pic:pic>
              </a:graphicData>
            </a:graphic>
          </wp:inline>
        </w:drawing>
      </w:r>
      <w:r>
        <w:rPr>
          <w:noProof/>
          <w:lang w:eastAsia="fr-FR"/>
        </w:rPr>
        <w:drawing>
          <wp:inline distT="0" distB="0" distL="0" distR="0" wp14:anchorId="4A8185A6" wp14:editId="65F0FC02">
            <wp:extent cx="1706880" cy="1112520"/>
            <wp:effectExtent l="19050" t="0" r="7620" b="0"/>
            <wp:docPr id="12" name="Image 12" descr="demi-boit-no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mi-boit-noy-2"/>
                    <pic:cNvPicPr>
                      <a:picLocks noChangeAspect="1" noChangeArrowheads="1"/>
                    </pic:cNvPicPr>
                  </pic:nvPicPr>
                  <pic:blipFill>
                    <a:blip r:embed="rId26" cstate="print">
                      <a:lum bright="30000" contrast="18000"/>
                    </a:blip>
                    <a:srcRect t="12083" b="833"/>
                    <a:stretch>
                      <a:fillRect/>
                    </a:stretch>
                  </pic:blipFill>
                  <pic:spPr bwMode="auto">
                    <a:xfrm>
                      <a:off x="0" y="0"/>
                      <a:ext cx="1706880" cy="1112520"/>
                    </a:xfrm>
                    <a:prstGeom prst="rect">
                      <a:avLst/>
                    </a:prstGeom>
                    <a:noFill/>
                    <a:ln w="9525">
                      <a:noFill/>
                      <a:miter lim="800000"/>
                      <a:headEnd/>
                      <a:tailEnd/>
                    </a:ln>
                  </pic:spPr>
                </pic:pic>
              </a:graphicData>
            </a:graphic>
          </wp:inline>
        </w:drawing>
      </w:r>
    </w:p>
    <w:p w:rsidR="0009202B" w:rsidRDefault="0009202B" w:rsidP="0009202B"/>
    <w:p w:rsidR="0009202B" w:rsidRDefault="0009202B" w:rsidP="00E15C93">
      <w:pPr>
        <w:numPr>
          <w:ilvl w:val="0"/>
          <w:numId w:val="13"/>
        </w:numPr>
        <w:jc w:val="left"/>
      </w:pPr>
      <w:r>
        <w:t xml:space="preserve">La boîte à noyau est souvent réalisée en bois. </w:t>
      </w:r>
    </w:p>
    <w:p w:rsidR="0009202B" w:rsidRDefault="0009202B" w:rsidP="00E15C93">
      <w:pPr>
        <w:numPr>
          <w:ilvl w:val="0"/>
          <w:numId w:val="13"/>
        </w:numPr>
        <w:jc w:val="left"/>
      </w:pPr>
      <w:r>
        <w:t>Le noyau est réalisé en sable durci par l’adjonction de résines polymérisables.</w:t>
      </w:r>
    </w:p>
    <w:p w:rsidR="0009202B" w:rsidRDefault="0009202B" w:rsidP="00E15C93">
      <w:pPr>
        <w:numPr>
          <w:ilvl w:val="0"/>
          <w:numId w:val="13"/>
        </w:numPr>
        <w:jc w:val="left"/>
      </w:pPr>
      <w:r>
        <w:t xml:space="preserve">Le plan de joint du noyau passe par son axe : pièce de révolution présentant naturellement des dépouilles. </w:t>
      </w:r>
    </w:p>
    <w:p w:rsidR="0009202B" w:rsidRDefault="0009202B" w:rsidP="00E15C93">
      <w:pPr>
        <w:numPr>
          <w:ilvl w:val="0"/>
          <w:numId w:val="13"/>
        </w:numPr>
        <w:jc w:val="left"/>
      </w:pPr>
      <w:r>
        <w:t xml:space="preserve">Les portées coniques permettent le positionnement futur du noyau dans les châssis. </w:t>
      </w:r>
    </w:p>
    <w:p w:rsidR="0009202B" w:rsidRDefault="0009202B" w:rsidP="0009202B"/>
    <w:p w:rsidR="0009202B" w:rsidRDefault="0009202B" w:rsidP="0009202B">
      <w:pPr>
        <w:pStyle w:val="Titre4"/>
        <w:numPr>
          <w:ilvl w:val="0"/>
          <w:numId w:val="3"/>
        </w:numPr>
        <w:ind w:left="0"/>
        <w:jc w:val="left"/>
      </w:pPr>
      <w:r>
        <w:t>Fabrication des noyaux externes</w:t>
      </w:r>
    </w:p>
    <w:p w:rsidR="0009202B" w:rsidRDefault="0009202B" w:rsidP="0009202B">
      <w:r>
        <w:rPr>
          <w:noProof/>
          <w:lang w:eastAsia="fr-FR"/>
        </w:rPr>
        <w:drawing>
          <wp:inline distT="0" distB="0" distL="0" distR="0" wp14:anchorId="10E5FBBD" wp14:editId="61F73D14">
            <wp:extent cx="2199640" cy="1651000"/>
            <wp:effectExtent l="19050" t="0" r="0" b="0"/>
            <wp:docPr id="26910" name="Image 26910" descr="demi-boit-par-no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mi-boit-par-noy2"/>
                    <pic:cNvPicPr>
                      <a:picLocks noChangeAspect="1" noChangeArrowheads="1"/>
                    </pic:cNvPicPr>
                  </pic:nvPicPr>
                  <pic:blipFill>
                    <a:blip r:embed="rId27" cstate="print">
                      <a:lum bright="30000" contrast="12000"/>
                    </a:blip>
                    <a:srcRect/>
                    <a:stretch>
                      <a:fillRect/>
                    </a:stretch>
                  </pic:blipFill>
                  <pic:spPr bwMode="auto">
                    <a:xfrm>
                      <a:off x="0" y="0"/>
                      <a:ext cx="2199640" cy="1651000"/>
                    </a:xfrm>
                    <a:prstGeom prst="rect">
                      <a:avLst/>
                    </a:prstGeom>
                    <a:noFill/>
                    <a:ln w="9525">
                      <a:noFill/>
                      <a:miter lim="800000"/>
                      <a:headEnd/>
                      <a:tailEnd/>
                    </a:ln>
                  </pic:spPr>
                </pic:pic>
              </a:graphicData>
            </a:graphic>
          </wp:inline>
        </w:drawing>
      </w:r>
      <w:r>
        <w:t xml:space="preserve"> </w:t>
      </w:r>
      <w:r>
        <w:rPr>
          <w:noProof/>
          <w:lang w:eastAsia="fr-FR"/>
        </w:rPr>
        <w:drawing>
          <wp:inline distT="0" distB="0" distL="0" distR="0" wp14:anchorId="64EF03AD" wp14:editId="406CF4C4">
            <wp:extent cx="1076960" cy="1539240"/>
            <wp:effectExtent l="19050" t="0" r="8890" b="0"/>
            <wp:docPr id="14" name="Image 14" descr="par-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r-noy"/>
                    <pic:cNvPicPr>
                      <a:picLocks noChangeAspect="1" noChangeArrowheads="1"/>
                    </pic:cNvPicPr>
                  </pic:nvPicPr>
                  <pic:blipFill>
                    <a:blip r:embed="rId28" cstate="print">
                      <a:lum bright="30000" contrast="12000"/>
                    </a:blip>
                    <a:srcRect l="24063" r="23438"/>
                    <a:stretch>
                      <a:fillRect/>
                    </a:stretch>
                  </pic:blipFill>
                  <pic:spPr bwMode="auto">
                    <a:xfrm>
                      <a:off x="0" y="0"/>
                      <a:ext cx="1076960" cy="1539240"/>
                    </a:xfrm>
                    <a:prstGeom prst="rect">
                      <a:avLst/>
                    </a:prstGeom>
                    <a:noFill/>
                    <a:ln w="9525">
                      <a:noFill/>
                      <a:miter lim="800000"/>
                      <a:headEnd/>
                      <a:tailEnd/>
                    </a:ln>
                  </pic:spPr>
                </pic:pic>
              </a:graphicData>
            </a:graphic>
          </wp:inline>
        </w:drawing>
      </w:r>
      <w:r>
        <w:rPr>
          <w:noProof/>
          <w:lang w:eastAsia="fr-FR"/>
        </w:rPr>
        <w:drawing>
          <wp:inline distT="0" distB="0" distL="0" distR="0" wp14:anchorId="2EF6D2C7" wp14:editId="4E00F263">
            <wp:extent cx="2138680" cy="1605280"/>
            <wp:effectExtent l="19050" t="0" r="0" b="0"/>
            <wp:docPr id="15" name="Image 15" descr="demi-boit-par-n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mi-boit-par-noy"/>
                    <pic:cNvPicPr>
                      <a:picLocks noChangeAspect="1" noChangeArrowheads="1"/>
                    </pic:cNvPicPr>
                  </pic:nvPicPr>
                  <pic:blipFill>
                    <a:blip r:embed="rId29" cstate="print">
                      <a:lum bright="24000" contrast="12000"/>
                    </a:blip>
                    <a:srcRect/>
                    <a:stretch>
                      <a:fillRect/>
                    </a:stretch>
                  </pic:blipFill>
                  <pic:spPr bwMode="auto">
                    <a:xfrm>
                      <a:off x="0" y="0"/>
                      <a:ext cx="2138680" cy="1605280"/>
                    </a:xfrm>
                    <a:prstGeom prst="rect">
                      <a:avLst/>
                    </a:prstGeom>
                    <a:noFill/>
                    <a:ln w="9525">
                      <a:noFill/>
                      <a:miter lim="800000"/>
                      <a:headEnd/>
                      <a:tailEnd/>
                    </a:ln>
                  </pic:spPr>
                </pic:pic>
              </a:graphicData>
            </a:graphic>
          </wp:inline>
        </w:drawing>
      </w:r>
    </w:p>
    <w:p w:rsidR="0009202B" w:rsidRDefault="0009202B" w:rsidP="00E15C93">
      <w:pPr>
        <w:numPr>
          <w:ilvl w:val="0"/>
          <w:numId w:val="14"/>
        </w:numPr>
        <w:jc w:val="left"/>
      </w:pPr>
      <w:r>
        <w:t xml:space="preserve">Le plan de joint du noyau passe par son plan de symétrie : bord de pièce de révolution présentant naturellement des dépouilles. </w:t>
      </w:r>
    </w:p>
    <w:p w:rsidR="0009202B" w:rsidRDefault="0009202B" w:rsidP="00E15C93">
      <w:pPr>
        <w:numPr>
          <w:ilvl w:val="0"/>
          <w:numId w:val="14"/>
        </w:numPr>
        <w:jc w:val="left"/>
      </w:pPr>
      <w:r>
        <w:t xml:space="preserve">Les portées pyramidales tronquées permettent le positionnement futur du noyau dans les châssis. </w:t>
      </w:r>
    </w:p>
    <w:p w:rsidR="0009202B" w:rsidRDefault="0009202B" w:rsidP="0009202B"/>
    <w:p w:rsidR="0009202B" w:rsidRDefault="0009202B" w:rsidP="0009202B">
      <w:pPr>
        <w:pStyle w:val="Titre4"/>
        <w:numPr>
          <w:ilvl w:val="0"/>
          <w:numId w:val="3"/>
        </w:numPr>
        <w:ind w:left="0"/>
        <w:jc w:val="left"/>
      </w:pPr>
      <w:r>
        <w:br w:type="page"/>
      </w:r>
      <w:r>
        <w:lastRenderedPageBreak/>
        <w:t xml:space="preserve">Châssis et </w:t>
      </w:r>
      <w:proofErr w:type="spellStart"/>
      <w:r>
        <w:t>plaques-modèle</w:t>
      </w:r>
      <w:proofErr w:type="spellEnd"/>
      <w:r>
        <w:t xml:space="preserve"> </w:t>
      </w:r>
    </w:p>
    <w:p w:rsidR="0009202B" w:rsidRDefault="0009202B" w:rsidP="0009202B">
      <w:r>
        <w:rPr>
          <w:noProof/>
          <w:lang w:eastAsia="fr-FR"/>
        </w:rPr>
        <w:drawing>
          <wp:inline distT="0" distB="0" distL="0" distR="0" wp14:anchorId="7F8609C9" wp14:editId="54325FCD">
            <wp:extent cx="2438400" cy="1630680"/>
            <wp:effectExtent l="19050" t="0" r="0" b="0"/>
            <wp:docPr id="16" name="Image 16" descr="plaque-modè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aque-modèle 1"/>
                    <pic:cNvPicPr>
                      <a:picLocks noChangeAspect="1" noChangeArrowheads="1"/>
                    </pic:cNvPicPr>
                  </pic:nvPicPr>
                  <pic:blipFill>
                    <a:blip r:embed="rId30" cstate="print">
                      <a:lum bright="36000" contrast="12000"/>
                    </a:blip>
                    <a:srcRect t="10834"/>
                    <a:stretch>
                      <a:fillRect/>
                    </a:stretch>
                  </pic:blipFill>
                  <pic:spPr bwMode="auto">
                    <a:xfrm>
                      <a:off x="0" y="0"/>
                      <a:ext cx="2438400" cy="1630680"/>
                    </a:xfrm>
                    <a:prstGeom prst="rect">
                      <a:avLst/>
                    </a:prstGeom>
                    <a:noFill/>
                    <a:ln w="9525">
                      <a:noFill/>
                      <a:miter lim="800000"/>
                      <a:headEnd/>
                      <a:tailEnd/>
                    </a:ln>
                  </pic:spPr>
                </pic:pic>
              </a:graphicData>
            </a:graphic>
          </wp:inline>
        </w:drawing>
      </w:r>
      <w:r>
        <w:rPr>
          <w:noProof/>
          <w:lang w:eastAsia="fr-FR"/>
        </w:rPr>
        <w:drawing>
          <wp:inline distT="0" distB="0" distL="0" distR="0" wp14:anchorId="2B921803" wp14:editId="1EAFEB15">
            <wp:extent cx="1905000" cy="1676400"/>
            <wp:effectExtent l="19050" t="0" r="0" b="0"/>
            <wp:docPr id="17" name="Image 17" descr="boit-as-cp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oit-as-cplt"/>
                    <pic:cNvPicPr>
                      <a:picLocks noChangeAspect="1" noChangeArrowheads="1"/>
                    </pic:cNvPicPr>
                  </pic:nvPicPr>
                  <pic:blipFill>
                    <a:blip r:embed="rId31" cstate="print">
                      <a:lum bright="30000"/>
                    </a:blip>
                    <a:srcRect l="8191" r="6485"/>
                    <a:stretch>
                      <a:fillRect/>
                    </a:stretch>
                  </pic:blipFill>
                  <pic:spPr bwMode="auto">
                    <a:xfrm>
                      <a:off x="0" y="0"/>
                      <a:ext cx="1905000" cy="1676400"/>
                    </a:xfrm>
                    <a:prstGeom prst="rect">
                      <a:avLst/>
                    </a:prstGeom>
                    <a:noFill/>
                    <a:ln w="9525">
                      <a:noFill/>
                      <a:miter lim="800000"/>
                      <a:headEnd/>
                      <a:tailEnd/>
                    </a:ln>
                  </pic:spPr>
                </pic:pic>
              </a:graphicData>
            </a:graphic>
          </wp:inline>
        </w:drawing>
      </w:r>
      <w:r>
        <w:t xml:space="preserve">    </w:t>
      </w:r>
      <w:r>
        <w:rPr>
          <w:noProof/>
          <w:lang w:eastAsia="fr-FR"/>
        </w:rPr>
        <w:drawing>
          <wp:inline distT="0" distB="0" distL="0" distR="0" wp14:anchorId="5DDA3CC0" wp14:editId="18596D77">
            <wp:extent cx="1701800" cy="1828800"/>
            <wp:effectExtent l="19050" t="0" r="0" b="0"/>
            <wp:docPr id="18" name="Image 18" descr="plaque-modè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que-modèle 2"/>
                    <pic:cNvPicPr>
                      <a:picLocks noChangeAspect="1" noChangeArrowheads="1"/>
                    </pic:cNvPicPr>
                  </pic:nvPicPr>
                  <pic:blipFill>
                    <a:blip r:embed="rId32" cstate="print">
                      <a:lum bright="18000" contrast="12000"/>
                    </a:blip>
                    <a:srcRect l="12813" r="17500"/>
                    <a:stretch>
                      <a:fillRect/>
                    </a:stretch>
                  </pic:blipFill>
                  <pic:spPr bwMode="auto">
                    <a:xfrm>
                      <a:off x="0" y="0"/>
                      <a:ext cx="1701800" cy="1828800"/>
                    </a:xfrm>
                    <a:prstGeom prst="rect">
                      <a:avLst/>
                    </a:prstGeom>
                    <a:noFill/>
                    <a:ln w="9525">
                      <a:noFill/>
                      <a:miter lim="800000"/>
                      <a:headEnd/>
                      <a:tailEnd/>
                    </a:ln>
                  </pic:spPr>
                </pic:pic>
              </a:graphicData>
            </a:graphic>
          </wp:inline>
        </w:drawing>
      </w:r>
    </w:p>
    <w:p w:rsidR="0009202B" w:rsidRDefault="0009202B" w:rsidP="00E15C93">
      <w:pPr>
        <w:numPr>
          <w:ilvl w:val="0"/>
          <w:numId w:val="12"/>
        </w:numPr>
        <w:jc w:val="left"/>
      </w:pPr>
      <w:r>
        <w:t>La plaque modèle (celle de gauche) reçoit le modèle permettant de réaliser l’empreinte du châssis supérieur.</w:t>
      </w:r>
    </w:p>
    <w:p w:rsidR="0009202B" w:rsidRDefault="0009202B" w:rsidP="00E15C93">
      <w:pPr>
        <w:numPr>
          <w:ilvl w:val="0"/>
          <w:numId w:val="12"/>
        </w:numPr>
        <w:jc w:val="left"/>
      </w:pPr>
      <w:r>
        <w:t xml:space="preserve">Le modèle est la forme correspondant à la somme de </w:t>
      </w:r>
    </w:p>
    <w:p w:rsidR="0009202B" w:rsidRDefault="0009202B" w:rsidP="00E15C93">
      <w:pPr>
        <w:numPr>
          <w:ilvl w:val="2"/>
          <w:numId w:val="12"/>
        </w:numPr>
        <w:jc w:val="left"/>
      </w:pPr>
      <w:r>
        <w:t>la forme de la pièce</w:t>
      </w:r>
    </w:p>
    <w:p w:rsidR="0009202B" w:rsidRDefault="0009202B" w:rsidP="00E15C93">
      <w:pPr>
        <w:numPr>
          <w:ilvl w:val="2"/>
          <w:numId w:val="12"/>
        </w:numPr>
        <w:jc w:val="left"/>
      </w:pPr>
      <w:r>
        <w:t>la forme des noyaux extérieurs</w:t>
      </w:r>
    </w:p>
    <w:p w:rsidR="0009202B" w:rsidRDefault="0009202B" w:rsidP="00E15C93">
      <w:pPr>
        <w:numPr>
          <w:ilvl w:val="2"/>
          <w:numId w:val="12"/>
        </w:numPr>
        <w:jc w:val="left"/>
      </w:pPr>
      <w:r>
        <w:t>la forme du noyau intérieur.</w:t>
      </w:r>
    </w:p>
    <w:p w:rsidR="0009202B" w:rsidRDefault="0009202B" w:rsidP="00E15C93">
      <w:pPr>
        <w:numPr>
          <w:ilvl w:val="0"/>
          <w:numId w:val="12"/>
        </w:numPr>
        <w:jc w:val="left"/>
      </w:pPr>
      <w:r>
        <w:t>Le modèle est légèrement plus grand que la pièce réelle pour tenir compte du retrait en phase solide.</w:t>
      </w:r>
    </w:p>
    <w:p w:rsidR="0009202B" w:rsidRDefault="0009202B" w:rsidP="00E15C93">
      <w:pPr>
        <w:numPr>
          <w:ilvl w:val="0"/>
          <w:numId w:val="12"/>
        </w:numPr>
        <w:jc w:val="left"/>
      </w:pPr>
      <w:r>
        <w:t>Ici ne sont pas représentés les éléments permettant de gérer l’alimentation du métal en fusion.</w:t>
      </w:r>
    </w:p>
    <w:p w:rsidR="0009202B" w:rsidRDefault="0009202B" w:rsidP="00E15C93">
      <w:pPr>
        <w:numPr>
          <w:ilvl w:val="0"/>
          <w:numId w:val="12"/>
        </w:numPr>
        <w:jc w:val="left"/>
      </w:pPr>
      <w:r>
        <w:t>Sur ce modèle est mis en place le châssis supérieur rempli de sable permettant d’obtenir l’empreinte.</w:t>
      </w:r>
    </w:p>
    <w:p w:rsidR="0009202B" w:rsidRDefault="0009202B" w:rsidP="00E15C93">
      <w:pPr>
        <w:numPr>
          <w:ilvl w:val="0"/>
          <w:numId w:val="12"/>
        </w:numPr>
        <w:jc w:val="left"/>
      </w:pPr>
      <w:r>
        <w:t>Il sera fait de même pour le châssis inférieur avec la deuxième plaque modèle (celle de droite).</w:t>
      </w:r>
    </w:p>
    <w:p w:rsidR="0009202B" w:rsidRDefault="0009202B" w:rsidP="00E15C93">
      <w:pPr>
        <w:numPr>
          <w:ilvl w:val="0"/>
          <w:numId w:val="12"/>
        </w:numPr>
        <w:jc w:val="left"/>
      </w:pPr>
      <w:r>
        <w:t>Les différentes excroissances liées aux noyaux donneront des formes en creux permettant de centrer les noyaux.</w:t>
      </w:r>
    </w:p>
    <w:p w:rsidR="0009202B" w:rsidRDefault="0009202B" w:rsidP="0009202B"/>
    <w:p w:rsidR="0009202B" w:rsidRDefault="0009202B" w:rsidP="0009202B">
      <w:pPr>
        <w:pStyle w:val="Titre4"/>
        <w:numPr>
          <w:ilvl w:val="0"/>
          <w:numId w:val="3"/>
        </w:numPr>
        <w:ind w:left="0"/>
        <w:jc w:val="left"/>
      </w:pPr>
      <w:r>
        <w:t>Pièce démoulée</w:t>
      </w:r>
    </w:p>
    <w:p w:rsidR="0009202B" w:rsidRDefault="0009202B" w:rsidP="0009202B">
      <w:r>
        <w:rPr>
          <w:noProof/>
          <w:lang w:eastAsia="fr-FR"/>
        </w:rPr>
        <w:drawing>
          <wp:inline distT="0" distB="0" distL="0" distR="0" wp14:anchorId="405612ED" wp14:editId="4120DD5F">
            <wp:extent cx="1747520" cy="1706880"/>
            <wp:effectExtent l="19050" t="0" r="5080" b="0"/>
            <wp:docPr id="19" name="Image 19" descr="piece-déf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ece-définit"/>
                    <pic:cNvPicPr>
                      <a:picLocks noChangeAspect="1" noChangeArrowheads="1"/>
                    </pic:cNvPicPr>
                  </pic:nvPicPr>
                  <pic:blipFill>
                    <a:blip r:embed="rId33" cstate="print">
                      <a:lum bright="30000" contrast="12000"/>
                    </a:blip>
                    <a:srcRect l="20190" t="13333" r="19952" b="8333"/>
                    <a:stretch>
                      <a:fillRect/>
                    </a:stretch>
                  </pic:blipFill>
                  <pic:spPr bwMode="auto">
                    <a:xfrm>
                      <a:off x="0" y="0"/>
                      <a:ext cx="1747520" cy="1706880"/>
                    </a:xfrm>
                    <a:prstGeom prst="rect">
                      <a:avLst/>
                    </a:prstGeom>
                    <a:noFill/>
                    <a:ln w="9525">
                      <a:noFill/>
                      <a:miter lim="800000"/>
                      <a:headEnd/>
                      <a:tailEnd/>
                    </a:ln>
                  </pic:spPr>
                </pic:pic>
              </a:graphicData>
            </a:graphic>
          </wp:inline>
        </w:drawing>
      </w:r>
      <w:r>
        <w:rPr>
          <w:noProof/>
          <w:lang w:eastAsia="fr-FR"/>
        </w:rPr>
        <w:drawing>
          <wp:inline distT="0" distB="0" distL="0" distR="0" wp14:anchorId="24D96619" wp14:editId="432E85BA">
            <wp:extent cx="1325880" cy="1554480"/>
            <wp:effectExtent l="19050" t="0" r="7620" b="0"/>
            <wp:docPr id="20" name="Image 20" descr="piece-défin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ece-définit2"/>
                    <pic:cNvPicPr>
                      <a:picLocks noChangeAspect="1" noChangeArrowheads="1"/>
                    </pic:cNvPicPr>
                  </pic:nvPicPr>
                  <pic:blipFill>
                    <a:blip r:embed="rId34" cstate="print">
                      <a:lum bright="30000" contrast="6000"/>
                    </a:blip>
                    <a:srcRect l="19063" r="17188"/>
                    <a:stretch>
                      <a:fillRect/>
                    </a:stretch>
                  </pic:blipFill>
                  <pic:spPr bwMode="auto">
                    <a:xfrm>
                      <a:off x="0" y="0"/>
                      <a:ext cx="1325880" cy="1554480"/>
                    </a:xfrm>
                    <a:prstGeom prst="rect">
                      <a:avLst/>
                    </a:prstGeom>
                    <a:noFill/>
                    <a:ln w="9525">
                      <a:noFill/>
                      <a:miter lim="800000"/>
                      <a:headEnd/>
                      <a:tailEnd/>
                    </a:ln>
                  </pic:spPr>
                </pic:pic>
              </a:graphicData>
            </a:graphic>
          </wp:inline>
        </w:drawing>
      </w:r>
      <w:r>
        <w:rPr>
          <w:noProof/>
          <w:lang w:eastAsia="fr-FR"/>
        </w:rPr>
        <w:drawing>
          <wp:inline distT="0" distB="0" distL="0" distR="0" wp14:anchorId="6ACD16B2" wp14:editId="58EC9A9B">
            <wp:extent cx="1178560" cy="1463040"/>
            <wp:effectExtent l="19050" t="0" r="2540" b="0"/>
            <wp:docPr id="21" name="Image 21" descr="piece-défin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ece-définit3"/>
                    <pic:cNvPicPr>
                      <a:picLocks noChangeAspect="1" noChangeArrowheads="1"/>
                    </pic:cNvPicPr>
                  </pic:nvPicPr>
                  <pic:blipFill>
                    <a:blip r:embed="rId35" cstate="print">
                      <a:lum bright="30000"/>
                    </a:blip>
                    <a:srcRect l="19063" r="20625"/>
                    <a:stretch>
                      <a:fillRect/>
                    </a:stretch>
                  </pic:blipFill>
                  <pic:spPr bwMode="auto">
                    <a:xfrm>
                      <a:off x="0" y="0"/>
                      <a:ext cx="1178560" cy="1463040"/>
                    </a:xfrm>
                    <a:prstGeom prst="rect">
                      <a:avLst/>
                    </a:prstGeom>
                    <a:noFill/>
                    <a:ln w="9525">
                      <a:noFill/>
                      <a:miter lim="800000"/>
                      <a:headEnd/>
                      <a:tailEnd/>
                    </a:ln>
                  </pic:spPr>
                </pic:pic>
              </a:graphicData>
            </a:graphic>
          </wp:inline>
        </w:drawing>
      </w:r>
      <w:r>
        <w:rPr>
          <w:noProof/>
          <w:lang w:eastAsia="fr-FR"/>
        </w:rPr>
        <w:drawing>
          <wp:inline distT="0" distB="0" distL="0" distR="0" wp14:anchorId="07F41463" wp14:editId="39BED8E8">
            <wp:extent cx="1102360" cy="1371600"/>
            <wp:effectExtent l="19050" t="0" r="2540" b="0"/>
            <wp:docPr id="22" name="Image 22" descr="piece-défini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ece-définit4"/>
                    <pic:cNvPicPr>
                      <a:picLocks noChangeAspect="1" noChangeArrowheads="1"/>
                    </pic:cNvPicPr>
                  </pic:nvPicPr>
                  <pic:blipFill>
                    <a:blip r:embed="rId36" cstate="print">
                      <a:lum bright="30000"/>
                    </a:blip>
                    <a:srcRect l="22501" r="17500"/>
                    <a:stretch>
                      <a:fillRect/>
                    </a:stretch>
                  </pic:blipFill>
                  <pic:spPr bwMode="auto">
                    <a:xfrm>
                      <a:off x="0" y="0"/>
                      <a:ext cx="1102360" cy="1371600"/>
                    </a:xfrm>
                    <a:prstGeom prst="rect">
                      <a:avLst/>
                    </a:prstGeom>
                    <a:noFill/>
                    <a:ln w="9525">
                      <a:noFill/>
                      <a:miter lim="800000"/>
                      <a:headEnd/>
                      <a:tailEnd/>
                    </a:ln>
                  </pic:spPr>
                </pic:pic>
              </a:graphicData>
            </a:graphic>
          </wp:inline>
        </w:drawing>
      </w:r>
      <w:r>
        <w:rPr>
          <w:noProof/>
          <w:lang w:eastAsia="fr-FR"/>
        </w:rPr>
        <w:drawing>
          <wp:inline distT="0" distB="0" distL="0" distR="0" wp14:anchorId="699405EF" wp14:editId="6EB490DE">
            <wp:extent cx="1117600" cy="990600"/>
            <wp:effectExtent l="19050" t="0" r="6350" b="0"/>
            <wp:docPr id="23" name="Image 23" descr="piè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èce2"/>
                    <pic:cNvPicPr>
                      <a:picLocks noChangeAspect="1" noChangeArrowheads="1"/>
                    </pic:cNvPicPr>
                  </pic:nvPicPr>
                  <pic:blipFill>
                    <a:blip r:embed="rId22" cstate="print">
                      <a:lum bright="30000"/>
                    </a:blip>
                    <a:srcRect l="14091" t="10417" r="13637" b="4166"/>
                    <a:stretch>
                      <a:fillRect/>
                    </a:stretch>
                  </pic:blipFill>
                  <pic:spPr bwMode="auto">
                    <a:xfrm>
                      <a:off x="0" y="0"/>
                      <a:ext cx="1117600" cy="990600"/>
                    </a:xfrm>
                    <a:prstGeom prst="rect">
                      <a:avLst/>
                    </a:prstGeom>
                    <a:noFill/>
                    <a:ln w="9525">
                      <a:noFill/>
                      <a:miter lim="800000"/>
                      <a:headEnd/>
                      <a:tailEnd/>
                    </a:ln>
                  </pic:spPr>
                </pic:pic>
              </a:graphicData>
            </a:graphic>
          </wp:inline>
        </w:drawing>
      </w:r>
    </w:p>
    <w:p w:rsidR="0009202B" w:rsidRDefault="0009202B" w:rsidP="00E15C93">
      <w:pPr>
        <w:numPr>
          <w:ilvl w:val="0"/>
          <w:numId w:val="15"/>
        </w:numPr>
        <w:jc w:val="left"/>
      </w:pPr>
      <w:r>
        <w:t>Le moule étant complètement détruit, on récupère la pièce avec les noyaux encore présents. Il faudra ensuite les casser.</w:t>
      </w:r>
    </w:p>
    <w:p w:rsidR="0009202B" w:rsidRDefault="0009202B" w:rsidP="00E15C93">
      <w:pPr>
        <w:numPr>
          <w:ilvl w:val="0"/>
          <w:numId w:val="15"/>
        </w:numPr>
        <w:jc w:val="left"/>
      </w:pPr>
      <w:r>
        <w:t>L’alimentation se fait de façon symétrique pour assurer une alimentation correcte de la pièce. Ces éléments seront cassés par la suite.</w:t>
      </w:r>
    </w:p>
    <w:p w:rsidR="0009202B" w:rsidRDefault="0009202B" w:rsidP="00E15C93">
      <w:pPr>
        <w:numPr>
          <w:ilvl w:val="0"/>
          <w:numId w:val="15"/>
        </w:numPr>
        <w:jc w:val="left"/>
      </w:pPr>
      <w:r>
        <w:t>Les évents assurant la libération des gaz se remplissent de métal en fusion et seront également cassés.</w:t>
      </w:r>
    </w:p>
    <w:p w:rsidR="0009202B" w:rsidRDefault="0009202B" w:rsidP="0009202B"/>
    <w:p w:rsidR="0009202B" w:rsidRDefault="0009202B" w:rsidP="0009202B">
      <w:pPr>
        <w:pStyle w:val="Titre5"/>
        <w:jc w:val="left"/>
      </w:pPr>
      <w:r>
        <w:t>Remarque</w:t>
      </w:r>
    </w:p>
    <w:p w:rsidR="0009202B" w:rsidRDefault="0009202B" w:rsidP="0009202B">
      <w:pPr>
        <w:pBdr>
          <w:left w:val="single" w:sz="8" w:space="4" w:color="auto"/>
        </w:pBdr>
      </w:pPr>
      <w:r>
        <w:t>La position des évents pourrait être améliorée par leur positionnement sur la partie la plus haute de la pièce.</w:t>
      </w:r>
    </w:p>
    <w:p w:rsidR="0009202B" w:rsidRDefault="0009202B" w:rsidP="0009202B"/>
    <w:p w:rsidR="0009202B" w:rsidRDefault="0009202B" w:rsidP="0009202B">
      <w:pPr>
        <w:pStyle w:val="Titre3"/>
      </w:pPr>
      <w:r>
        <w:br w:type="page"/>
      </w:r>
      <w:r>
        <w:lastRenderedPageBreak/>
        <w:t>Dessin d’ensemble</w:t>
      </w:r>
    </w:p>
    <w:p w:rsidR="0009202B" w:rsidRDefault="0009202B" w:rsidP="0009202B">
      <w:pPr>
        <w:jc w:val="center"/>
      </w:pPr>
      <w:r>
        <w:rPr>
          <w:noProof/>
          <w:lang w:eastAsia="fr-FR"/>
        </w:rPr>
        <w:drawing>
          <wp:inline distT="0" distB="0" distL="0" distR="0" wp14:anchorId="771F8BF7" wp14:editId="10498C14">
            <wp:extent cx="5222240" cy="8407400"/>
            <wp:effectExtent l="19050" t="0" r="0" b="0"/>
            <wp:docPr id="24" name="Image 24" descr="p-f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fond"/>
                    <pic:cNvPicPr>
                      <a:picLocks noChangeAspect="1" noChangeArrowheads="1"/>
                    </pic:cNvPicPr>
                  </pic:nvPicPr>
                  <pic:blipFill>
                    <a:blip r:embed="rId37" cstate="print"/>
                    <a:srcRect/>
                    <a:stretch>
                      <a:fillRect/>
                    </a:stretch>
                  </pic:blipFill>
                  <pic:spPr bwMode="auto">
                    <a:xfrm>
                      <a:off x="0" y="0"/>
                      <a:ext cx="5222240" cy="8407400"/>
                    </a:xfrm>
                    <a:prstGeom prst="rect">
                      <a:avLst/>
                    </a:prstGeom>
                    <a:noFill/>
                    <a:ln w="9525">
                      <a:noFill/>
                      <a:miter lim="800000"/>
                      <a:headEnd/>
                      <a:tailEnd/>
                    </a:ln>
                  </pic:spPr>
                </pic:pic>
              </a:graphicData>
            </a:graphic>
          </wp:inline>
        </w:drawing>
      </w:r>
    </w:p>
    <w:p w:rsidR="0009202B" w:rsidRDefault="0009202B" w:rsidP="0009202B">
      <w:pPr>
        <w:pStyle w:val="Titre3"/>
      </w:pPr>
      <w:r>
        <w:br w:type="page"/>
      </w:r>
      <w:r>
        <w:lastRenderedPageBreak/>
        <w:t>Nomenclature</w:t>
      </w:r>
    </w:p>
    <w:p w:rsidR="0009202B" w:rsidRDefault="0009202B" w:rsidP="0009202B">
      <w:r>
        <w:tab/>
      </w:r>
    </w:p>
    <w:p w:rsidR="0009202B" w:rsidRDefault="0009202B" w:rsidP="00526CFF">
      <w:pPr>
        <w:jc w:val="center"/>
      </w:pPr>
      <w:r>
        <w:rPr>
          <w:noProof/>
          <w:lang w:eastAsia="fr-FR"/>
        </w:rPr>
        <w:drawing>
          <wp:inline distT="0" distB="0" distL="0" distR="0" wp14:anchorId="67D7D755" wp14:editId="5E6CD4C8">
            <wp:extent cx="5806440" cy="3454400"/>
            <wp:effectExtent l="19050" t="0" r="3810" b="0"/>
            <wp:docPr id="25" name="Image 25" descr="p-fond-n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fond-nom"/>
                    <pic:cNvPicPr>
                      <a:picLocks noChangeAspect="1" noChangeArrowheads="1"/>
                    </pic:cNvPicPr>
                  </pic:nvPicPr>
                  <pic:blipFill>
                    <a:blip r:embed="rId38" cstate="print"/>
                    <a:srcRect/>
                    <a:stretch>
                      <a:fillRect/>
                    </a:stretch>
                  </pic:blipFill>
                  <pic:spPr bwMode="auto">
                    <a:xfrm>
                      <a:off x="0" y="0"/>
                      <a:ext cx="5806440" cy="3454400"/>
                    </a:xfrm>
                    <a:prstGeom prst="rect">
                      <a:avLst/>
                    </a:prstGeom>
                    <a:noFill/>
                    <a:ln w="9525">
                      <a:noFill/>
                      <a:miter lim="800000"/>
                      <a:headEnd/>
                      <a:tailEnd/>
                    </a:ln>
                  </pic:spPr>
                </pic:pic>
              </a:graphicData>
            </a:graphic>
          </wp:inline>
        </w:drawing>
      </w:r>
    </w:p>
    <w:p w:rsidR="0009202B" w:rsidRPr="00FA642D" w:rsidRDefault="0009202B" w:rsidP="0009202B"/>
    <w:p w:rsidR="0009202B" w:rsidRDefault="0009202B" w:rsidP="0009202B"/>
    <w:sectPr w:rsidR="0009202B" w:rsidSect="00DE736B">
      <w:headerReference w:type="default" r:id="rId39"/>
      <w:footerReference w:type="default" r:id="rId40"/>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00B7" w:rsidRPr="00DC02BB" w:rsidRDefault="006700B7">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6700B7" w:rsidRPr="00DC02BB" w:rsidRDefault="006700B7">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40A7" w:rsidRPr="00245FC4" w:rsidRDefault="001837A8" w:rsidP="00DA6248">
    <w:pPr>
      <w:pStyle w:val="Pieddepage"/>
      <w:pBdr>
        <w:top w:val="single" w:sz="4" w:space="1" w:color="auto"/>
      </w:pBdr>
      <w:rPr>
        <w:rFonts w:eastAsiaTheme="minorHAnsi" w:cs="Calibri"/>
        <w:sz w:val="16"/>
        <w:szCs w:val="16"/>
      </w:rPr>
    </w:pPr>
    <w:fldSimple w:instr=" FILENAME  \* MERGEFORMAT ">
      <w:r w:rsidR="000A102B" w:rsidRPr="000A102B">
        <w:rPr>
          <w:rFonts w:eastAsiaTheme="minorHAnsi" w:cs="Calibri"/>
          <w:noProof/>
          <w:sz w:val="16"/>
          <w:szCs w:val="16"/>
        </w:rPr>
        <w:t>07_Rea</w:t>
      </w:r>
      <w:r w:rsidR="000A102B" w:rsidRPr="000A102B">
        <w:rPr>
          <w:noProof/>
          <w:sz w:val="16"/>
          <w:szCs w:val="16"/>
        </w:rPr>
        <w:t>_02_ProcedesBruts_Application_01</w:t>
      </w:r>
      <w:r w:rsidR="000A102B">
        <w:rPr>
          <w:noProof/>
        </w:rPr>
        <w:t>.docx</w:t>
      </w:r>
    </w:fldSimple>
    <w:r w:rsidR="004340A7" w:rsidRPr="00245FC4">
      <w:rPr>
        <w:rFonts w:eastAsiaTheme="minorHAnsi" w:cs="Calibri"/>
        <w:sz w:val="16"/>
        <w:szCs w:val="16"/>
      </w:rPr>
      <w:tab/>
    </w:r>
    <w:r w:rsidR="004340A7" w:rsidRPr="00245FC4">
      <w:rPr>
        <w:rFonts w:eastAsiaTheme="minorHAnsi" w:cs="Calibri"/>
        <w:sz w:val="16"/>
        <w:szCs w:val="16"/>
      </w:rPr>
      <w:tab/>
    </w:r>
    <w:r w:rsidR="004340A7" w:rsidRPr="00245FC4">
      <w:rPr>
        <w:rFonts w:eastAsiaTheme="minorHAnsi" w:cs="Calibri"/>
        <w:sz w:val="16"/>
        <w:szCs w:val="16"/>
      </w:rPr>
      <w:tab/>
    </w:r>
    <w:r w:rsidR="004340A7" w:rsidRPr="00245FC4">
      <w:rPr>
        <w:rFonts w:eastAsiaTheme="minorHAnsi" w:cs="Calibri"/>
        <w:b/>
        <w:sz w:val="16"/>
        <w:szCs w:val="16"/>
      </w:rPr>
      <w:fldChar w:fldCharType="begin"/>
    </w:r>
    <w:r w:rsidR="004340A7" w:rsidRPr="00245FC4">
      <w:rPr>
        <w:rFonts w:eastAsiaTheme="minorHAnsi" w:cs="Calibri"/>
        <w:b/>
        <w:sz w:val="16"/>
        <w:szCs w:val="16"/>
      </w:rPr>
      <w:instrText xml:space="preserve"> PAGE </w:instrText>
    </w:r>
    <w:r w:rsidR="004340A7" w:rsidRPr="00245FC4">
      <w:rPr>
        <w:rFonts w:eastAsiaTheme="minorHAnsi" w:cs="Calibri"/>
        <w:b/>
        <w:sz w:val="16"/>
        <w:szCs w:val="16"/>
      </w:rPr>
      <w:fldChar w:fldCharType="separate"/>
    </w:r>
    <w:r w:rsidR="000A102B">
      <w:rPr>
        <w:rFonts w:eastAsiaTheme="minorHAnsi" w:cs="Calibri"/>
        <w:b/>
        <w:noProof/>
        <w:sz w:val="16"/>
        <w:szCs w:val="16"/>
      </w:rPr>
      <w:t>10</w:t>
    </w:r>
    <w:r w:rsidR="004340A7" w:rsidRPr="00245FC4">
      <w:rPr>
        <w:rFonts w:eastAsiaTheme="minorHAnsi" w:cs="Calibri"/>
        <w:b/>
        <w:sz w:val="16"/>
        <w:szCs w:val="16"/>
      </w:rPr>
      <w:fldChar w:fldCharType="end"/>
    </w:r>
    <w:r w:rsidR="004340A7" w:rsidRPr="00245FC4">
      <w:rPr>
        <w:rFonts w:eastAsiaTheme="minorHAnsi" w:cs="Calibri"/>
        <w:b/>
        <w:sz w:val="16"/>
        <w:szCs w:val="16"/>
      </w:rPr>
      <w:t>/</w:t>
    </w:r>
    <w:fldSimple w:instr=" NUMPAGES  \* MERGEFORMAT ">
      <w:r w:rsidR="000A102B" w:rsidRPr="000A102B">
        <w:rPr>
          <w:rFonts w:eastAsiaTheme="minorHAnsi" w:cs="Calibri"/>
          <w:b/>
          <w:noProof/>
          <w:sz w:val="16"/>
          <w:szCs w:val="16"/>
        </w:rPr>
        <w:t>10</w:t>
      </w:r>
    </w:fldSimple>
  </w:p>
  <w:p w:rsidR="004340A7" w:rsidRPr="00671D30" w:rsidRDefault="004340A7"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p w:rsidR="004340A7" w:rsidRDefault="004340A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00B7" w:rsidRPr="00DC02BB" w:rsidRDefault="006700B7">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6700B7" w:rsidRPr="00DC02BB" w:rsidRDefault="006700B7">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4340A7" w:rsidTr="00270772">
      <w:tc>
        <w:tcPr>
          <w:tcW w:w="4644" w:type="dxa"/>
        </w:tcPr>
        <w:p w:rsidR="004340A7" w:rsidRDefault="004340A7" w:rsidP="009C2E78">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w:t>
          </w:r>
          <w:r w:rsidRPr="0053179F">
            <w:rPr>
              <w:rFonts w:eastAsiaTheme="minorHAnsi" w:cs="Calibri"/>
              <w:i/>
              <w:sz w:val="16"/>
              <w:szCs w:val="16"/>
            </w:rPr>
            <w:t xml:space="preserve">07 – Étude des systèmes mécaniques – </w:t>
          </w:r>
          <w:r>
            <w:rPr>
              <w:rFonts w:eastAsiaTheme="minorHAnsi" w:cs="Calibri"/>
              <w:i/>
              <w:sz w:val="16"/>
              <w:szCs w:val="16"/>
            </w:rPr>
            <w:t>Réaliser</w:t>
          </w:r>
        </w:p>
      </w:tc>
      <w:tc>
        <w:tcPr>
          <w:tcW w:w="2253" w:type="dxa"/>
        </w:tcPr>
        <w:p w:rsidR="004340A7" w:rsidRDefault="004340A7" w:rsidP="00DA6248">
          <w:pPr>
            <w:pStyle w:val="En-tte"/>
            <w:rPr>
              <w:rFonts w:eastAsiaTheme="minorHAnsi" w:cs="Calibri"/>
              <w:i/>
              <w:sz w:val="16"/>
              <w:szCs w:val="16"/>
            </w:rPr>
          </w:pPr>
        </w:p>
      </w:tc>
      <w:tc>
        <w:tcPr>
          <w:tcW w:w="3449" w:type="dxa"/>
          <w:vMerge w:val="restart"/>
          <w:vAlign w:val="center"/>
        </w:tcPr>
        <w:p w:rsidR="004340A7" w:rsidRDefault="004340A7"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36A9C9E6" wp14:editId="2AB35C17">
                    <wp:extent cx="186690" cy="189230"/>
                    <wp:effectExtent l="9525" t="9525" r="13335" b="10795"/>
                    <wp:docPr id="2"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26"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7" name="Group 133"/>
                            <wpg:cNvGrpSpPr>
                              <a:grpSpLocks/>
                            </wpg:cNvGrpSpPr>
                            <wpg:grpSpPr bwMode="auto">
                              <a:xfrm>
                                <a:off x="2604" y="1188"/>
                                <a:ext cx="5904" cy="5984"/>
                                <a:chOff x="2084" y="1308"/>
                                <a:chExt cx="5904" cy="5984"/>
                              </a:xfrm>
                            </wpg:grpSpPr>
                            <wps:wsp>
                              <wps:cNvPr id="28"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0"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1"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2"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3"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4"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5"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6"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7"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8"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9"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0"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1"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2"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3"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4"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2ChsIAAADaAAAADwAAAGRycy9kb3ducmV2LnhtbESPQYvCMBSE74L/ITzBi2iqy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2Chs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8c8cMAAADaAAAADwAAAGRycy9kb3ducmV2LnhtbESPT2vCQBTE74LfYXmFXqRu7EFj6iq2&#10;UBBvTURyfGSfSWj2bchu/vTbu4LQ4zAzv2F2h8k0YqDO1ZYVrJYRCOLC6ppLBZfs+y0G4TyyxsYy&#10;KfgjB4f9fLbDRNuRf2hIfSkChF2CCirv20RKV1Rk0C1tSxy8m+0M+iC7UuoOxwA3jXyPorU0WHNY&#10;qLClr4qK37Q3CvrmvMj6q18N5eewucXbOJ9yp9Try3T8AOFp8v/hZ/ukFWzgcSXcA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vHPHDAAAA2gAAAA8AAAAAAAAAAAAA&#10;AAAAoQIAAGRycy9kb3ducmV2LnhtbFBLBQYAAAAABAAEAPkAAACRAw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Ig78AAADaAAAADwAAAGRycy9kb3ducmV2LnhtbERPy4rCMBTdC/5DuMJsRFNnobU2ijMw&#10;IO58IC4vze0Dm5vSpLXz92YhuDycd7obTC16al1lWcFiHoEgzqyuuFBwvfzNYhDOI2usLZOCf3Kw&#10;245HKSbaPvlE/dkXIoSwS1BB6X2TSOmykgy6uW2IA5fb1qAPsC2kbvEZwk0tv6NoKQ1WHBpKbOi3&#10;pOxx7oyCrj5OL93NL/rip1/l8Tq+D3en1Ndk2G9AeBr8R/x2H7SCsDVcCTdAb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CIg78AAADaAAAADwAAAAAAAAAAAAAAAACh&#10;AgAAZHJzL2Rvd25yZXYueG1sUEsFBgAAAAAEAAQA+QAAAI0DA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15sEAAADbAAAADwAAAGRycy9kb3ducmV2LnhtbERPS2vCQBC+C/6HZYReRDfpoU2iq2ih&#10;UHrTiHgcsmMSzM6G7ObRf98tCL3Nx/ec7X4yjRioc7VlBfE6AkFcWF1zqeCSf64SEM4ja2wsk4If&#10;crDfzWdbzLQd+UTD2ZcihLDLUEHlfZtJ6YqKDLq1bYkDd7edQR9gV0rd4RjCTSNfo+hNGqw5NFTY&#10;0kdFxePcGwV9873M+6uPh/I4vN+TNLlNN6fUy2I6bEB4mvy/+On+0mF+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XDXmwQAAANsAAAAPAAAAAAAAAAAAAAAA&#10;AKECAABkcnMvZG93bnJldi54bWxQSwUGAAAAAAQABAD5AAAAjwM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ADMMAAADbAAAADwAAAGRycy9kb3ducmV2LnhtbESPQWvCQBSE74X+h+UVvIjZmFKRNKuI&#10;IHgSmhbq8ZF9JqHZt3F3TeK/dwuFHoeZ+YYptpPpxEDOt5YVLJMUBHFldcu1gq/Pw2INwgdkjZ1l&#10;UnAnD9vN81OBubYjf9BQhlpECPscFTQh9LmUvmrIoE9sTxy9i3UGQ5SultrhGOGmk1marqTBluNC&#10;gz3tG6p+yptRcHqbr4YhXOceT2ccy2+WY/eq1Oxl2r2DCDSF//Bf+6gVZBn8fok/QG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vwAzDAAAA2wAAAA8AAAAAAAAAAAAA&#10;AAAAoQIAAGRycy9kb3ducmV2LnhtbFBLBQYAAAAABAAEAPkAAACRAw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jlMIAAADbAAAADwAAAGRycy9kb3ducmV2LnhtbESPT4vCMBTE74LfITzBi2iqi3+oRhFB&#10;8CRsFfT4aJ5tsXmpTWzrt98sLOxxmJnfMJtdZ0rRUO0KywqmkwgEcWp1wZmC6+U4XoFwHlljaZkU&#10;fMjBbtvvbTDWtuVvahKfiQBhF6OC3PsqltKlORl0E1sRB+9ha4M+yDqTusY2wE0pZ1G0kAYLDgs5&#10;VnTIKX0mb6PgPB8tmsa/Rg7Pd2yTG8u2/FJqOOj2axCeOv8f/muftILZEn6/hB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hjlMIAAADbAAAADwAAAAAAAAAAAAAA&#10;AAChAgAAZHJzL2Rvd25yZXYueG1sUEsFBgAAAAAEAAQA+QAAAJADA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35sAAAADbAAAADwAAAGRycy9kb3ducmV2LnhtbERPTWuDQBC9F/oflinkEuJaQ0MwrhIC&#10;hZ6EmkB7HNyJSt1Z627V/PvuIZDj431nxWJ6MdHoOssKXqMYBHFtdceNgsv5fbMH4Tyyxt4yKbiR&#10;gyJ/fsow1XbmT5oq34gQwi5FBa33Qyqlq1sy6CI7EAfuakeDPsCxkXrEOYSbXiZxvJMGOw4NLQ50&#10;aqn+qf6MgvJtvZsm/7t2WH7jXH2xnPutUquX5XgA4WnxD/Hd/aEVJGFs+BJ+gM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KH9+bAAAAA2wAAAA8AAAAAAAAAAAAAAAAA&#10;oQIAAGRycy9kb3ducmV2LnhtbFBLBQYAAAAABAAEAPkAAACOAw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D/W8QAAADbAAAADwAAAGRycy9kb3ducmV2LnhtbESPT2vCQBTE7wW/w/IEL0U3yaGN0VVU&#10;EIq3xlI8PrLPJJh9G7KbP/32bqHQ4zAzv2G2+8k0YqDO1ZYVxKsIBHFhdc2lgq/reZmCcB5ZY2OZ&#10;FPyQg/1u9rLFTNuRP2nIfSkChF2GCirv20xKV1Rk0K1sSxy8u+0M+iC7UuoOxwA3jUyi6E0arDks&#10;VNjSqaLikfdGQd9cXq/9t4+H8ji839N1eptuTqnFfDpsQHia/H/4r/2hFSRr+P0SfoD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P9bxAAAANsAAAAPAAAAAAAAAAAA&#10;AAAAAKECAABkcnMvZG93bnJldi54bWxQSwUGAAAAAAQABAD5AAAAkgM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9lgMMAAADbAAAADwAAAGRycy9kb3ducmV2LnhtbESPQYvCMBSE7wv+h/CEvSyaVmG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fZYDDAAAA2wAAAA8AAAAAAAAAAAAA&#10;AAAAoQIAAGRycy9kb3ducmV2LnhtbFBLBQYAAAAABAAEAPkAAACRAw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mqIcUAAADeAAAADwAAAGRycy9kb3ducmV2LnhtbESPT2vCMBjG7wO/Q3gHXsZM9eBiZ1rc&#10;QJDdpiIeX5rXtix5U5q01m+/HAY7Pjz/+G3LyVkxUh9azxqWiwwEceVNy7WG82n/qkCEiGzQeiYN&#10;DwpQFrOnLebG3/mbxmOsRRrhkKOGJsYulzJUDTkMC98RJ+/me4cxyb6Wpsd7GndWrrJsLR22nB4a&#10;7OizoernODgNg/16OQ2XuBzrj/HtpjbqOl2D1vPnafcOItIU/8N/7YPRsForlQASTkI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mqIcUAAADeAAAADwAAAAAAAAAA&#10;AAAAAAChAgAAZHJzL2Rvd25yZXYueG1sUEsFBgAAAAAEAAQA+QAAAJMDA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rLS8UAAADeAAAADwAAAGRycy9kb3ducmV2LnhtbESPQWuDQBSE74H+h+UVepG6JiUixk0I&#10;gUBPQm2hPT7cF5W6b627UfPvs4VCj8PMfMMUh8X0YqLRdZYVrOMEBHFtdceNgo/383MGwnlkjb1l&#10;UnAjB4f9w6rAXNuZ32iqfCMChF2OClrvh1xKV7dk0MV2IA7exY4GfZBjI/WIc4CbXm6SJJUGOw4L&#10;LQ50aqn+rq5GQbmN0mnyP5HD8gvn6pPl3L8o9fS4HHcgPC3+P/zXftUKNmmWreH3Trg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rLS8UAAADeAAAADwAAAAAAAAAA&#10;AAAAAAChAgAAZHJzL2Rvd25yZXYueG1sUEsFBgAAAAAEAAQA+QAAAJMDA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eRzcUAAADeAAAADwAAAGRycy9kb3ducmV2LnhtbESPQWvCQBSE7wX/w/IEL0U35mDX6Cpa&#10;KBRvaikeH9lnEsy+DdlNjP++Kwg9DjPzDbPeDrYWPbW+cqxhPktAEOfOVFxo+Dl/TRUIH5AN1o5J&#10;w4M8bDejtzVmxt35SP0pFCJC2GeooQyhyaT0eUkW/cw1xNG7utZiiLItpGnxHuG2lmmSLKTFiuNC&#10;iQ19lpTfTp3V0NWH93P3G+Z9se8/rmqpLsPFaz0ZD7sViEBD+A+/2t9GQ7pQKoXnnXgF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eRzcUAAADeAAAADwAAAAAAAAAA&#10;AAAAAAChAgAAZHJzL2Rvd25yZXYueG1sUEsFBgAAAAAEAAQA+QAAAJMDA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wp8UAAADeAAAADwAAAGRycy9kb3ducmV2LnhtbESPQWuDQBSE74H+h+UVcpG6NhIR4yaU&#10;QqGnQE0gPT7cF5W6b627VfPvu4VCjsPMfMOUh8X0YqLRdZYVPMcJCOLa6o4bBefT21MOwnlkjb1l&#10;UnAjB4f9w6rEQtuZP2iqfCMChF2BClrvh0JKV7dk0MV2IA7e1Y4GfZBjI/WIc4CbXm6SJJMGOw4L&#10;LQ702lL9Vf0YBcdtlE2T/44cHj9xri4s5z5Vav24vOxAeFr8PfzfftcKNlmep/B3J1wBu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Twp8UAAADeAAAADwAAAAAAAAAA&#10;AAAAAAChAgAAZHJzL2Rvd25yZXYueG1sUEsFBgAAAAAEAAQA+QAAAJMDA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KsIsYAAADeAAAADwAAAGRycy9kb3ducmV2LnhtbESPQWvCQBSE7wX/w/IEL0U3StE1uooK&#10;QumtKuLxkX0mwezbkN3E+O+7hUKPw8x8w6y3va1ER40vHWuYThIQxJkzJecaLufjWIHwAdlg5Zg0&#10;vMjDdjN4W2Nq3JO/qTuFXEQI+xQ1FCHUqZQ+K8iin7iaOHp311gMUTa5NA0+I9xWcpYkc2mx5LhQ&#10;YE2HgrLHqbUa2urr/dxew7TL993irpbq1t+81qNhv1uBCNSH//Bf+9NomM2V+oDfO/EK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yrCLGAAAA3gAAAA8AAAAAAAAA&#10;AAAAAAAAoQIAAGRycy9kb3ducmV2LnhtbFBLBQYAAAAABAAEAPkAAACUAw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HNSMUAAADeAAAADwAAAGRycy9kb3ducmV2LnhtbESPQWuDQBSE74H+h+UVepG6JkUR4yaE&#10;QKGnQEyhPT7cF5W6b627Ufvvs4VCj8PMfMOU+8X0YqLRdZYVrOMEBHFtdceNgvfL63MOwnlkjb1l&#10;UvBDDva7h1WJhbYzn2mqfCMChF2BClrvh0JKV7dk0MV2IA7e1Y4GfZBjI/WIc4CbXm6SJJMGOw4L&#10;LQ50bKn+qm5GwSmNsmny35HD0yfO1QfLuX9R6ulxOWxBeFr8f/iv/aYVbLI8T+H3TrgCcnc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HNSMUAAADeAAAADwAAAAAAAAAA&#10;AAAAAAChAgAAZHJzL2Rvd25yZXYueG1sUEsFBgAAAAAEAAQA+QAAAJMDA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NTP8QAAADeAAAADwAAAGRycy9kb3ducmV2LnhtbESPQYvCMBSE78L+h/AWvMiaqlhKNcoi&#10;CJ4Eq7B7fDRv22Lz0m1iW/+9EQSPw8x8w6y3g6lFR62rLCuYTSMQxLnVFRcKLuf9VwLCeWSNtWVS&#10;cCcH283HaI2ptj2fqMt8IQKEXYoKSu+bVEqXl2TQTW1DHLw/2xr0QbaF1C32AW5qOY+iWBqsOCyU&#10;2NCupPya3YyC43ISd53/nzg8/mKf/bDs64VS48/hewXC0+Df4Vf7oBXM4ySJ4XknXAG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81M/xAAAAN4AAAAPAAAAAAAAAAAA&#10;AAAAAKECAABkcnMvZG93bnJldi54bWxQSwUGAAAAAAQABAD5AAAAkgM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AyVcUAAADeAAAADwAAAGRycy9kb3ducmV2LnhtbESPT4vCMBTE74LfITxhL6KpHjRWo7gL&#10;C8ve/IN4fDTPtti8lCat3W+/EQSPw8z8htnseluJjhpfOtYwmyYgiDNnSs41nE/fEwXCB2SDlWPS&#10;8EcedtvhYIOpcQ8+UHcMuYgQ9ilqKEKoUyl9VpBFP3U1cfRurrEYomxyaRp8RLit5DxJFtJiyXGh&#10;wJq+Csrux9ZqaKvf8am9hFmXf3bLm1qpa3/1Wn+M+v0aRKA+vMOv9o/RMF8otYTnnXgF5P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AyVcUAAADeAAAADwAAAAAAAAAA&#10;AAAAAAChAgAAZHJzL2Rvd25yZXYueG1sUEsFBgAAAAAEAAQA+QAAAJMDA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i1sIAAADeAAAADwAAAGRycy9kb3ducmV2LnhtbERPTYvCMBC9C/6HMAt7EZuqWErXKCII&#10;noStgh6HZrYt20xqE9vuv98cBI+P973ZjaYRPXWutqxgEcUgiAuray4VXC/HeQrCeWSNjWVS8EcO&#10;dtvpZIOZtgN/U5/7UoQQdhkqqLxvMyldUZFBF9mWOHA/tjPoA+xKqTscQrhp5DKOE2mw5tBQYUuH&#10;iorf/GkUnNezpO/9Y+bwfMchv7EcmpVSnx/j/guEp9G/xS/3SStYJmka9oY74Qr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Bi1sIAAADeAAAADwAAAAAAAAAAAAAA&#10;AAChAgAAZHJzL2Rvd25yZXYueG1sUEsFBgAAAAAEAAQA+QAAAJADA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MDvMUAAADeAAAADwAAAGRycy9kb3ducmV2LnhtbESPT4vCMBTE7wt+h/AEL4umenBjNYou&#10;LCze/IN4fDTPtti8lCat9dtvBGGPw8z8hllteluJjhpfOtYwnSQgiDNnSs41nE8/YwXCB2SDlWPS&#10;8CQPm/XgY4WpcQ8+UHcMuYgQ9ilqKEKoUyl9VpBFP3E1cfRurrEYomxyaRp8RLit5CxJ5tJiyXGh&#10;wJq+C8rux9ZqaKv956m9hGmX77qvm1qoa3/1Wo+G/XYJIlAf/sPv9q/RMJsrtYDXnXgF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MDvMUAAADeAAAADwAAAAAAAAAA&#10;AAAAAAChAgAAZHJzL2Rvd25yZXYueG1sUEsFBgAAAAAEAAQA+QAAAJMDA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A8/MQAAADeAAAADwAAAGRycy9kb3ducmV2LnhtbESPy4rCMBSG94LvEM6AG5mmutDaMYoK&#10;grhTh8HloTm9MM1JadJa394sBJc//41vvR1MLXpqXWVZwSyKQRBnVldcKPi9Hb8TEM4ja6wtk4In&#10;OdhuxqM1pto++EL91RcijLBLUUHpfZNK6bKSDLrINsTBy21r0AfZFlK3+AjjppbzOF5IgxWHhxIb&#10;OpSU/V87o6Crz9Nb9+dnfbHvl3mySu7D3Sk1+Rp2PyA8Df4TfrdPWsF8kawCQMAJKCA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EDz8xAAAAN4AAAAPAAAAAAAAAAAA&#10;AAAAAKECAABkcnMvZG93bnJldi54bWxQSwUGAAAAAAQABAD5AAAAkgM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yZZ8UAAADeAAAADwAAAGRycy9kb3ducmV2LnhtbESPQYvCMBSE74L/ITxhL7Km9aC1GmVX&#10;EBZvWlk8PppnW2xeSpPW7r/fCILHYWa+YTa7wdSip9ZVlhXEswgEcW51xYWCS3b4TEA4j6yxtkwK&#10;/sjBbjsebTDV9sEn6s++EAHCLkUFpfdNKqXLSzLoZrYhDt7NtgZ9kG0hdYuPADe1nEfRQhqsOCyU&#10;2NC+pPx+7oyCrj5Os+7Xx33x3S9vySq5Dlen1Mdk+FqD8DT4d/jV/tEK5o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yZZ8UAAADeAAAADwAAAAAAAAAA&#10;AAAAAAChAgAAZHJzL2Rvd25yZXYueG1sUEsFBgAAAAAEAAQA+QAAAJMDA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4HEMUAAADeAAAADwAAAGRycy9kb3ducmV2LnhtbESPQYvCMBSE74L/ITxhL7Km9qC1GmVX&#10;EBZvWlk8PppnW2xeSpPW7r/fCILHYWa+YTa7wdSip9ZVlhXMZxEI4tzqigsFl+zwmYBwHlljbZkU&#10;/JGD3XY82mCq7YNP1J99IQKEXYoKSu+bVEqXl2TQzWxDHLybbQ36INtC6hYfAW5qGUfRQhqsOCyU&#10;2NC+pPx+7oyCrj5Os+7Xz/viu1/eklVyHa5OqY/J8LUG4Wnw7/Cr/aMVxI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4HEMUAAADeAAAADwAAAAAAAAAA&#10;AAAAAAChAgAAZHJzL2Rvd25yZXYueG1sUEsFBgAAAAAEAAQA+QAAAJMDA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1mesQAAADeAAAADwAAAGRycy9kb3ducmV2LnhtbESPQYvCMBSE78L+h/AWvMiaqli0axQR&#10;BE+CdWH3+GiebdnmpTaxrf/eCILHYWa+YVab3lSipcaVlhVMxhEI4szqknMFP+f91wKE88gaK8uk&#10;4E4ONuuPwQoTbTs+UZv6XAQIuwQVFN7XiZQuK8igG9uaOHgX2xj0QTa51A12AW4qOY2iWBosOSwU&#10;WNOuoOw/vRkFx/koblt/HTk8/mGX/rLsqplSw89++w3CU+/f4Vf7oBVM48VyBs874Qr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WZ6xAAAAN4AAAAPAAAAAAAAAAAA&#10;AAAAAKECAABkcnMvZG93bnJldi54bWxQSwUGAAAAAAQABAD5AAAAkgM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s6/8cAAADeAAAADwAAAGRycy9kb3ducmV2LnhtbESPT2vCQBTE7wW/w/KEXopulJLG6CZo&#10;QSi9VYt4fGSfSTD7NmQ3f/z23UKhx2FmfsPs8sk0YqDO1ZYVrJYRCOLC6ppLBd/n4yIB4TyyxsYy&#10;KXiQgzybPe0w1XbkLxpOvhQBwi5FBZX3bSqlKyoy6Ja2JQ7ezXYGfZBdKXWHY4CbRq6jKJYGaw4L&#10;Fbb0XlFxP/VGQd98vpz7i18N5WF4uyWb5DpdnVLP82m/BeFp8v/hv/aHVrCOk80r/N4JV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Kzr/xwAAAN4AAAAPAAAAAAAA&#10;AAAAAAAAAKECAABkcnMvZG93bnJldi54bWxQSwUGAAAAAAQABAD5AAAAlQMAAAAA&#10;" strokeweight="1pt"/>
                    </v:group>
                    <w10:anchorlock/>
                  </v:group>
                </w:pict>
              </mc:Fallback>
            </mc:AlternateContent>
          </w:r>
        </w:p>
      </w:tc>
    </w:tr>
    <w:tr w:rsidR="004340A7" w:rsidTr="00270772">
      <w:tc>
        <w:tcPr>
          <w:tcW w:w="4644" w:type="dxa"/>
        </w:tcPr>
        <w:p w:rsidR="004340A7" w:rsidRDefault="004340A7" w:rsidP="00DC67A5">
          <w:pPr>
            <w:pStyle w:val="En-tte"/>
            <w:rPr>
              <w:rFonts w:eastAsiaTheme="minorHAnsi" w:cs="Calibri"/>
              <w:i/>
              <w:sz w:val="16"/>
              <w:szCs w:val="16"/>
            </w:rPr>
          </w:pPr>
          <w:r>
            <w:rPr>
              <w:rFonts w:ascii="French Script MT" w:eastAsiaTheme="minorHAnsi" w:hAnsi="French Script MT" w:cs="Calibri"/>
              <w:sz w:val="16"/>
              <w:szCs w:val="16"/>
            </w:rPr>
            <w:t>Réaliser – 2 – Mise en forme des bruts</w:t>
          </w:r>
        </w:p>
      </w:tc>
      <w:tc>
        <w:tcPr>
          <w:tcW w:w="2253" w:type="dxa"/>
        </w:tcPr>
        <w:p w:rsidR="004340A7" w:rsidRDefault="004340A7" w:rsidP="00DA6248">
          <w:pPr>
            <w:pStyle w:val="En-tte"/>
            <w:rPr>
              <w:rFonts w:eastAsiaTheme="minorHAnsi" w:cs="Calibri"/>
              <w:i/>
              <w:sz w:val="16"/>
              <w:szCs w:val="16"/>
            </w:rPr>
          </w:pPr>
        </w:p>
      </w:tc>
      <w:tc>
        <w:tcPr>
          <w:tcW w:w="3449" w:type="dxa"/>
          <w:vMerge/>
        </w:tcPr>
        <w:p w:rsidR="004340A7" w:rsidRDefault="004340A7" w:rsidP="00DA6248">
          <w:pPr>
            <w:pStyle w:val="En-tte"/>
            <w:rPr>
              <w:rFonts w:eastAsiaTheme="minorHAnsi" w:cs="Calibri"/>
              <w:i/>
              <w:sz w:val="16"/>
              <w:szCs w:val="16"/>
            </w:rPr>
          </w:pPr>
        </w:p>
      </w:tc>
    </w:tr>
  </w:tbl>
  <w:p w:rsidR="004340A7" w:rsidRDefault="004340A7" w:rsidP="00E82771">
    <w:pPr>
      <w:pStyle w:val="En-tte"/>
      <w:rPr>
        <w:rFonts w:eastAsiaTheme="minorHAnsi" w:cs="Calibri"/>
        <w:i/>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56E5ABC"/>
    <w:multiLevelType w:val="hybridMultilevel"/>
    <w:tmpl w:val="D688C1C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CB7519D"/>
    <w:multiLevelType w:val="hybridMultilevel"/>
    <w:tmpl w:val="BDC850B8"/>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41BA35D8"/>
    <w:multiLevelType w:val="hybridMultilevel"/>
    <w:tmpl w:val="952E876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676F654A"/>
    <w:multiLevelType w:val="hybridMultilevel"/>
    <w:tmpl w:val="34B4694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E521ACA"/>
    <w:multiLevelType w:val="hybridMultilevel"/>
    <w:tmpl w:val="8E20F84A"/>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76131269"/>
    <w:multiLevelType w:val="hybridMultilevel"/>
    <w:tmpl w:val="4FC8FD02"/>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773B6F62"/>
    <w:multiLevelType w:val="hybridMultilevel"/>
    <w:tmpl w:val="1BB0AF2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AAE3EBE"/>
    <w:multiLevelType w:val="hybridMultilevel"/>
    <w:tmpl w:val="77FEE05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lvlOverride w:ilvl="0">
      <w:startOverride w:val="1"/>
    </w:lvlOverride>
  </w:num>
  <w:num w:numId="2">
    <w:abstractNumId w:val="2"/>
  </w:num>
  <w:num w:numId="3">
    <w:abstractNumId w:val="11"/>
  </w:num>
  <w:num w:numId="4">
    <w:abstractNumId w:val="7"/>
  </w:num>
  <w:num w:numId="5">
    <w:abstractNumId w:val="13"/>
  </w:num>
  <w:num w:numId="6">
    <w:abstractNumId w:val="4"/>
  </w:num>
  <w:num w:numId="7">
    <w:abstractNumId w:val="1"/>
  </w:num>
  <w:num w:numId="8">
    <w:abstractNumId w:val="0"/>
  </w:num>
  <w:num w:numId="9">
    <w:abstractNumId w:val="6"/>
  </w:num>
  <w:num w:numId="10">
    <w:abstractNumId w:val="11"/>
    <w:lvlOverride w:ilvl="0">
      <w:startOverride w:val="1"/>
    </w:lvlOverride>
  </w:num>
  <w:num w:numId="11">
    <w:abstractNumId w:val="11"/>
  </w:num>
  <w:num w:numId="12">
    <w:abstractNumId w:val="10"/>
  </w:num>
  <w:num w:numId="13">
    <w:abstractNumId w:val="14"/>
  </w:num>
  <w:num w:numId="14">
    <w:abstractNumId w:val="3"/>
  </w:num>
  <w:num w:numId="15">
    <w:abstractNumId w:val="12"/>
  </w:num>
  <w:num w:numId="16">
    <w:abstractNumId w:val="5"/>
  </w:num>
  <w:num w:numId="17">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1B7E"/>
    <w:rsid w:val="00003F7F"/>
    <w:rsid w:val="00005027"/>
    <w:rsid w:val="00006D79"/>
    <w:rsid w:val="00007A88"/>
    <w:rsid w:val="0001115D"/>
    <w:rsid w:val="000158B1"/>
    <w:rsid w:val="00035BA3"/>
    <w:rsid w:val="00040E4E"/>
    <w:rsid w:val="000445E4"/>
    <w:rsid w:val="00044BF0"/>
    <w:rsid w:val="00052E22"/>
    <w:rsid w:val="00053517"/>
    <w:rsid w:val="00060250"/>
    <w:rsid w:val="00060CE9"/>
    <w:rsid w:val="00065930"/>
    <w:rsid w:val="000678A0"/>
    <w:rsid w:val="000719A2"/>
    <w:rsid w:val="000827DC"/>
    <w:rsid w:val="00084B79"/>
    <w:rsid w:val="00084EAF"/>
    <w:rsid w:val="0008649E"/>
    <w:rsid w:val="0009013D"/>
    <w:rsid w:val="0009019F"/>
    <w:rsid w:val="0009202B"/>
    <w:rsid w:val="00094F7D"/>
    <w:rsid w:val="0009617C"/>
    <w:rsid w:val="0009643F"/>
    <w:rsid w:val="000A102B"/>
    <w:rsid w:val="000A6550"/>
    <w:rsid w:val="000B6F38"/>
    <w:rsid w:val="000C26BA"/>
    <w:rsid w:val="000D0D56"/>
    <w:rsid w:val="000E03BA"/>
    <w:rsid w:val="000E3F4F"/>
    <w:rsid w:val="000F1760"/>
    <w:rsid w:val="000F3158"/>
    <w:rsid w:val="000F3E9D"/>
    <w:rsid w:val="00101E66"/>
    <w:rsid w:val="001062F7"/>
    <w:rsid w:val="00106CBE"/>
    <w:rsid w:val="00110002"/>
    <w:rsid w:val="001155DC"/>
    <w:rsid w:val="00116E27"/>
    <w:rsid w:val="00117B42"/>
    <w:rsid w:val="00122251"/>
    <w:rsid w:val="00122CB9"/>
    <w:rsid w:val="001242B6"/>
    <w:rsid w:val="00134CBA"/>
    <w:rsid w:val="0013502E"/>
    <w:rsid w:val="001434AE"/>
    <w:rsid w:val="00154E8A"/>
    <w:rsid w:val="001565D4"/>
    <w:rsid w:val="00157918"/>
    <w:rsid w:val="00162D13"/>
    <w:rsid w:val="00163A43"/>
    <w:rsid w:val="001837A8"/>
    <w:rsid w:val="00185728"/>
    <w:rsid w:val="00185AC8"/>
    <w:rsid w:val="001B0EFB"/>
    <w:rsid w:val="001B1CF5"/>
    <w:rsid w:val="001B1D33"/>
    <w:rsid w:val="001B37B9"/>
    <w:rsid w:val="001B7613"/>
    <w:rsid w:val="001C4084"/>
    <w:rsid w:val="001C5812"/>
    <w:rsid w:val="001D4657"/>
    <w:rsid w:val="001D5C47"/>
    <w:rsid w:val="001E318F"/>
    <w:rsid w:val="0020043F"/>
    <w:rsid w:val="002053CF"/>
    <w:rsid w:val="0020658F"/>
    <w:rsid w:val="00234DE6"/>
    <w:rsid w:val="002413D7"/>
    <w:rsid w:val="00245203"/>
    <w:rsid w:val="00245FC4"/>
    <w:rsid w:val="00250735"/>
    <w:rsid w:val="00252522"/>
    <w:rsid w:val="0026099A"/>
    <w:rsid w:val="00260FE9"/>
    <w:rsid w:val="00270772"/>
    <w:rsid w:val="00270B94"/>
    <w:rsid w:val="00275FC9"/>
    <w:rsid w:val="00280481"/>
    <w:rsid w:val="00283495"/>
    <w:rsid w:val="00290BC7"/>
    <w:rsid w:val="00291E00"/>
    <w:rsid w:val="00293CEF"/>
    <w:rsid w:val="002A2D89"/>
    <w:rsid w:val="002A737A"/>
    <w:rsid w:val="002A7CF3"/>
    <w:rsid w:val="002B4476"/>
    <w:rsid w:val="002B5903"/>
    <w:rsid w:val="002C12F0"/>
    <w:rsid w:val="002C1FFA"/>
    <w:rsid w:val="002C7954"/>
    <w:rsid w:val="002D16BD"/>
    <w:rsid w:val="002E24A8"/>
    <w:rsid w:val="002E3294"/>
    <w:rsid w:val="002E381E"/>
    <w:rsid w:val="002E5466"/>
    <w:rsid w:val="002E55C8"/>
    <w:rsid w:val="002F1628"/>
    <w:rsid w:val="00303214"/>
    <w:rsid w:val="00304163"/>
    <w:rsid w:val="00312493"/>
    <w:rsid w:val="00313C63"/>
    <w:rsid w:val="00320600"/>
    <w:rsid w:val="003312D4"/>
    <w:rsid w:val="00342AAB"/>
    <w:rsid w:val="003454D6"/>
    <w:rsid w:val="003456C5"/>
    <w:rsid w:val="00347B41"/>
    <w:rsid w:val="0035288B"/>
    <w:rsid w:val="00354615"/>
    <w:rsid w:val="00355DF6"/>
    <w:rsid w:val="00356DD2"/>
    <w:rsid w:val="00367448"/>
    <w:rsid w:val="00382767"/>
    <w:rsid w:val="003935A0"/>
    <w:rsid w:val="003938E3"/>
    <w:rsid w:val="003953F0"/>
    <w:rsid w:val="00396150"/>
    <w:rsid w:val="003A0743"/>
    <w:rsid w:val="003A20AD"/>
    <w:rsid w:val="003C08C3"/>
    <w:rsid w:val="003C32B4"/>
    <w:rsid w:val="003C482A"/>
    <w:rsid w:val="003C62DE"/>
    <w:rsid w:val="003E292E"/>
    <w:rsid w:val="003E296C"/>
    <w:rsid w:val="003E32D0"/>
    <w:rsid w:val="003F33F0"/>
    <w:rsid w:val="003F60C4"/>
    <w:rsid w:val="003F7C5D"/>
    <w:rsid w:val="00403611"/>
    <w:rsid w:val="0041394F"/>
    <w:rsid w:val="00417D01"/>
    <w:rsid w:val="00417FA5"/>
    <w:rsid w:val="0042328C"/>
    <w:rsid w:val="00425897"/>
    <w:rsid w:val="004305BC"/>
    <w:rsid w:val="00432877"/>
    <w:rsid w:val="004340A7"/>
    <w:rsid w:val="00434439"/>
    <w:rsid w:val="00440446"/>
    <w:rsid w:val="00444713"/>
    <w:rsid w:val="00444FD5"/>
    <w:rsid w:val="00457769"/>
    <w:rsid w:val="00462212"/>
    <w:rsid w:val="0046790E"/>
    <w:rsid w:val="00475CB4"/>
    <w:rsid w:val="0048341D"/>
    <w:rsid w:val="00485860"/>
    <w:rsid w:val="004861F1"/>
    <w:rsid w:val="00493CFC"/>
    <w:rsid w:val="00495BA8"/>
    <w:rsid w:val="004A1BBC"/>
    <w:rsid w:val="004A38AA"/>
    <w:rsid w:val="004B2078"/>
    <w:rsid w:val="004B7299"/>
    <w:rsid w:val="004B75BE"/>
    <w:rsid w:val="004C3A7B"/>
    <w:rsid w:val="004D5614"/>
    <w:rsid w:val="00501FD2"/>
    <w:rsid w:val="00504C4B"/>
    <w:rsid w:val="00506C9C"/>
    <w:rsid w:val="00517D63"/>
    <w:rsid w:val="00522373"/>
    <w:rsid w:val="00526CFF"/>
    <w:rsid w:val="00526EFA"/>
    <w:rsid w:val="0053179F"/>
    <w:rsid w:val="0053549F"/>
    <w:rsid w:val="00551E68"/>
    <w:rsid w:val="00553F2A"/>
    <w:rsid w:val="00556B47"/>
    <w:rsid w:val="00571179"/>
    <w:rsid w:val="00574884"/>
    <w:rsid w:val="0057545C"/>
    <w:rsid w:val="00577B79"/>
    <w:rsid w:val="00577FE5"/>
    <w:rsid w:val="00585397"/>
    <w:rsid w:val="00587F86"/>
    <w:rsid w:val="00590DB8"/>
    <w:rsid w:val="00591EE0"/>
    <w:rsid w:val="005954B8"/>
    <w:rsid w:val="005B3B2E"/>
    <w:rsid w:val="005C25EA"/>
    <w:rsid w:val="005D2126"/>
    <w:rsid w:val="005E2AB4"/>
    <w:rsid w:val="005E79B1"/>
    <w:rsid w:val="005F448A"/>
    <w:rsid w:val="005F4718"/>
    <w:rsid w:val="005F5CA2"/>
    <w:rsid w:val="00607F01"/>
    <w:rsid w:val="00610CA4"/>
    <w:rsid w:val="00617A95"/>
    <w:rsid w:val="0062310F"/>
    <w:rsid w:val="0062509C"/>
    <w:rsid w:val="006458B4"/>
    <w:rsid w:val="006459F7"/>
    <w:rsid w:val="00660A4F"/>
    <w:rsid w:val="0066773B"/>
    <w:rsid w:val="006700B7"/>
    <w:rsid w:val="00670F66"/>
    <w:rsid w:val="00671D30"/>
    <w:rsid w:val="00684AF1"/>
    <w:rsid w:val="0068574E"/>
    <w:rsid w:val="00692399"/>
    <w:rsid w:val="00692DC7"/>
    <w:rsid w:val="006937C8"/>
    <w:rsid w:val="00695900"/>
    <w:rsid w:val="006A0A8F"/>
    <w:rsid w:val="006A517E"/>
    <w:rsid w:val="006A74DA"/>
    <w:rsid w:val="006B2ACC"/>
    <w:rsid w:val="006B4705"/>
    <w:rsid w:val="006B4A4E"/>
    <w:rsid w:val="006B4AEF"/>
    <w:rsid w:val="006C0F7D"/>
    <w:rsid w:val="006C1107"/>
    <w:rsid w:val="006C4741"/>
    <w:rsid w:val="006C7C3E"/>
    <w:rsid w:val="006D27C9"/>
    <w:rsid w:val="006D2BEA"/>
    <w:rsid w:val="006D2CE5"/>
    <w:rsid w:val="006D5576"/>
    <w:rsid w:val="006E2290"/>
    <w:rsid w:val="006E4F6E"/>
    <w:rsid w:val="006E5624"/>
    <w:rsid w:val="0070087E"/>
    <w:rsid w:val="007259CF"/>
    <w:rsid w:val="0072623C"/>
    <w:rsid w:val="00730844"/>
    <w:rsid w:val="00732BA1"/>
    <w:rsid w:val="00737CE6"/>
    <w:rsid w:val="0074491B"/>
    <w:rsid w:val="00761D17"/>
    <w:rsid w:val="00775922"/>
    <w:rsid w:val="00790802"/>
    <w:rsid w:val="0079370F"/>
    <w:rsid w:val="0079506E"/>
    <w:rsid w:val="007A0E21"/>
    <w:rsid w:val="007A57DA"/>
    <w:rsid w:val="007B2118"/>
    <w:rsid w:val="007B4C79"/>
    <w:rsid w:val="007B50C9"/>
    <w:rsid w:val="007C509F"/>
    <w:rsid w:val="007D4BE4"/>
    <w:rsid w:val="007E59F6"/>
    <w:rsid w:val="007F1B8E"/>
    <w:rsid w:val="007F53CC"/>
    <w:rsid w:val="007F5D02"/>
    <w:rsid w:val="007F6091"/>
    <w:rsid w:val="00806F9E"/>
    <w:rsid w:val="008225C6"/>
    <w:rsid w:val="00824A38"/>
    <w:rsid w:val="00825D05"/>
    <w:rsid w:val="00830BC9"/>
    <w:rsid w:val="008313E9"/>
    <w:rsid w:val="008339FE"/>
    <w:rsid w:val="00841DFF"/>
    <w:rsid w:val="00862129"/>
    <w:rsid w:val="00870CF1"/>
    <w:rsid w:val="00871C43"/>
    <w:rsid w:val="00872637"/>
    <w:rsid w:val="00875122"/>
    <w:rsid w:val="00886E02"/>
    <w:rsid w:val="00890FC2"/>
    <w:rsid w:val="00893066"/>
    <w:rsid w:val="00895637"/>
    <w:rsid w:val="008A09D1"/>
    <w:rsid w:val="008B5B16"/>
    <w:rsid w:val="008C321F"/>
    <w:rsid w:val="008C777C"/>
    <w:rsid w:val="008E058D"/>
    <w:rsid w:val="008E0CD2"/>
    <w:rsid w:val="008E2DAA"/>
    <w:rsid w:val="008E3B09"/>
    <w:rsid w:val="008E6089"/>
    <w:rsid w:val="008E660A"/>
    <w:rsid w:val="008E7A3D"/>
    <w:rsid w:val="008F0D71"/>
    <w:rsid w:val="008F259C"/>
    <w:rsid w:val="008F4964"/>
    <w:rsid w:val="00901DBC"/>
    <w:rsid w:val="0090378B"/>
    <w:rsid w:val="0090617D"/>
    <w:rsid w:val="00912A2F"/>
    <w:rsid w:val="00914720"/>
    <w:rsid w:val="00915ECB"/>
    <w:rsid w:val="00923553"/>
    <w:rsid w:val="00926AA8"/>
    <w:rsid w:val="009331E6"/>
    <w:rsid w:val="00936CB0"/>
    <w:rsid w:val="00942823"/>
    <w:rsid w:val="00943876"/>
    <w:rsid w:val="00943AEA"/>
    <w:rsid w:val="009463A7"/>
    <w:rsid w:val="0096182D"/>
    <w:rsid w:val="009626AE"/>
    <w:rsid w:val="00967F86"/>
    <w:rsid w:val="009742B5"/>
    <w:rsid w:val="009775F1"/>
    <w:rsid w:val="009778EA"/>
    <w:rsid w:val="009A082A"/>
    <w:rsid w:val="009A72D6"/>
    <w:rsid w:val="009B07BA"/>
    <w:rsid w:val="009C0AFF"/>
    <w:rsid w:val="009C2E78"/>
    <w:rsid w:val="009D0F91"/>
    <w:rsid w:val="009D313C"/>
    <w:rsid w:val="009D3DCD"/>
    <w:rsid w:val="009D41C3"/>
    <w:rsid w:val="009E1B24"/>
    <w:rsid w:val="009E1CA3"/>
    <w:rsid w:val="009E4376"/>
    <w:rsid w:val="009E7D33"/>
    <w:rsid w:val="009F6A4F"/>
    <w:rsid w:val="00A01825"/>
    <w:rsid w:val="00A170E8"/>
    <w:rsid w:val="00A171EF"/>
    <w:rsid w:val="00A17B9F"/>
    <w:rsid w:val="00A17C7B"/>
    <w:rsid w:val="00A2151D"/>
    <w:rsid w:val="00A268E3"/>
    <w:rsid w:val="00A4077E"/>
    <w:rsid w:val="00A422FA"/>
    <w:rsid w:val="00A44BA4"/>
    <w:rsid w:val="00A50225"/>
    <w:rsid w:val="00A50D52"/>
    <w:rsid w:val="00A526AD"/>
    <w:rsid w:val="00A53BBD"/>
    <w:rsid w:val="00A5424D"/>
    <w:rsid w:val="00A56943"/>
    <w:rsid w:val="00A56D53"/>
    <w:rsid w:val="00A57E24"/>
    <w:rsid w:val="00A620EB"/>
    <w:rsid w:val="00A67A34"/>
    <w:rsid w:val="00A67EBC"/>
    <w:rsid w:val="00A710A4"/>
    <w:rsid w:val="00A757FF"/>
    <w:rsid w:val="00A913B6"/>
    <w:rsid w:val="00AB3D5E"/>
    <w:rsid w:val="00AB3D9A"/>
    <w:rsid w:val="00AD114E"/>
    <w:rsid w:val="00AD184D"/>
    <w:rsid w:val="00AD21C2"/>
    <w:rsid w:val="00AD2643"/>
    <w:rsid w:val="00AD7ED3"/>
    <w:rsid w:val="00AE1A61"/>
    <w:rsid w:val="00AE282E"/>
    <w:rsid w:val="00AE66EE"/>
    <w:rsid w:val="00AF26B9"/>
    <w:rsid w:val="00AF6204"/>
    <w:rsid w:val="00B00301"/>
    <w:rsid w:val="00B03A0F"/>
    <w:rsid w:val="00B24C6F"/>
    <w:rsid w:val="00B35A0F"/>
    <w:rsid w:val="00B36262"/>
    <w:rsid w:val="00B42ACB"/>
    <w:rsid w:val="00B453E7"/>
    <w:rsid w:val="00B50659"/>
    <w:rsid w:val="00B5311A"/>
    <w:rsid w:val="00B54B90"/>
    <w:rsid w:val="00B57B49"/>
    <w:rsid w:val="00B64E7F"/>
    <w:rsid w:val="00B65AE6"/>
    <w:rsid w:val="00B65C4B"/>
    <w:rsid w:val="00B71935"/>
    <w:rsid w:val="00B80677"/>
    <w:rsid w:val="00B9523A"/>
    <w:rsid w:val="00BA029D"/>
    <w:rsid w:val="00BB41A2"/>
    <w:rsid w:val="00BB42FF"/>
    <w:rsid w:val="00BD2A9F"/>
    <w:rsid w:val="00BD3696"/>
    <w:rsid w:val="00BD528B"/>
    <w:rsid w:val="00BD5E3D"/>
    <w:rsid w:val="00BE25A7"/>
    <w:rsid w:val="00BE3E3C"/>
    <w:rsid w:val="00BE423F"/>
    <w:rsid w:val="00BE4DDB"/>
    <w:rsid w:val="00BF03CB"/>
    <w:rsid w:val="00BF0724"/>
    <w:rsid w:val="00BF0E73"/>
    <w:rsid w:val="00BF1111"/>
    <w:rsid w:val="00C022EC"/>
    <w:rsid w:val="00C06202"/>
    <w:rsid w:val="00C06FE9"/>
    <w:rsid w:val="00C10222"/>
    <w:rsid w:val="00C10725"/>
    <w:rsid w:val="00C1095D"/>
    <w:rsid w:val="00C10A60"/>
    <w:rsid w:val="00C135C1"/>
    <w:rsid w:val="00C27543"/>
    <w:rsid w:val="00C31456"/>
    <w:rsid w:val="00C32443"/>
    <w:rsid w:val="00C32EE0"/>
    <w:rsid w:val="00C375E0"/>
    <w:rsid w:val="00C43C11"/>
    <w:rsid w:val="00C47743"/>
    <w:rsid w:val="00C47B4D"/>
    <w:rsid w:val="00C5186A"/>
    <w:rsid w:val="00C52B20"/>
    <w:rsid w:val="00C55086"/>
    <w:rsid w:val="00C575C3"/>
    <w:rsid w:val="00C64AB0"/>
    <w:rsid w:val="00C669CB"/>
    <w:rsid w:val="00C70209"/>
    <w:rsid w:val="00C83F24"/>
    <w:rsid w:val="00C85DE1"/>
    <w:rsid w:val="00C8623C"/>
    <w:rsid w:val="00C87C84"/>
    <w:rsid w:val="00C93793"/>
    <w:rsid w:val="00C962DA"/>
    <w:rsid w:val="00CA189C"/>
    <w:rsid w:val="00CA4350"/>
    <w:rsid w:val="00CA75BF"/>
    <w:rsid w:val="00CB3A52"/>
    <w:rsid w:val="00CB3E3F"/>
    <w:rsid w:val="00CD51E7"/>
    <w:rsid w:val="00CD5202"/>
    <w:rsid w:val="00CE081F"/>
    <w:rsid w:val="00CE28CA"/>
    <w:rsid w:val="00CF6DDA"/>
    <w:rsid w:val="00CF75FD"/>
    <w:rsid w:val="00D04881"/>
    <w:rsid w:val="00D14622"/>
    <w:rsid w:val="00D155CF"/>
    <w:rsid w:val="00D26BD4"/>
    <w:rsid w:val="00D30874"/>
    <w:rsid w:val="00D31540"/>
    <w:rsid w:val="00D31BE3"/>
    <w:rsid w:val="00D35342"/>
    <w:rsid w:val="00D36DF9"/>
    <w:rsid w:val="00D4057E"/>
    <w:rsid w:val="00D43E8C"/>
    <w:rsid w:val="00D454BA"/>
    <w:rsid w:val="00D45B9F"/>
    <w:rsid w:val="00D45E3E"/>
    <w:rsid w:val="00D51902"/>
    <w:rsid w:val="00D55554"/>
    <w:rsid w:val="00D634A2"/>
    <w:rsid w:val="00D71AED"/>
    <w:rsid w:val="00D71E53"/>
    <w:rsid w:val="00D75AA3"/>
    <w:rsid w:val="00D76333"/>
    <w:rsid w:val="00D76FB0"/>
    <w:rsid w:val="00D85A98"/>
    <w:rsid w:val="00D86A56"/>
    <w:rsid w:val="00D9131E"/>
    <w:rsid w:val="00DA1586"/>
    <w:rsid w:val="00DA4892"/>
    <w:rsid w:val="00DA4BBE"/>
    <w:rsid w:val="00DA6248"/>
    <w:rsid w:val="00DB2367"/>
    <w:rsid w:val="00DC02BB"/>
    <w:rsid w:val="00DC3552"/>
    <w:rsid w:val="00DC48E3"/>
    <w:rsid w:val="00DC67A5"/>
    <w:rsid w:val="00DD10D7"/>
    <w:rsid w:val="00DD2996"/>
    <w:rsid w:val="00DE0C06"/>
    <w:rsid w:val="00DE36BF"/>
    <w:rsid w:val="00DE736B"/>
    <w:rsid w:val="00DF05FD"/>
    <w:rsid w:val="00DF4F2C"/>
    <w:rsid w:val="00DF5F7F"/>
    <w:rsid w:val="00DF770D"/>
    <w:rsid w:val="00E13D7B"/>
    <w:rsid w:val="00E14645"/>
    <w:rsid w:val="00E15C93"/>
    <w:rsid w:val="00E23DBD"/>
    <w:rsid w:val="00E251E2"/>
    <w:rsid w:val="00E33AF5"/>
    <w:rsid w:val="00E43D58"/>
    <w:rsid w:val="00E61B32"/>
    <w:rsid w:val="00E62989"/>
    <w:rsid w:val="00E67194"/>
    <w:rsid w:val="00E72C17"/>
    <w:rsid w:val="00E82771"/>
    <w:rsid w:val="00E842AF"/>
    <w:rsid w:val="00E857EA"/>
    <w:rsid w:val="00E866E9"/>
    <w:rsid w:val="00E9460A"/>
    <w:rsid w:val="00E97293"/>
    <w:rsid w:val="00EA4C03"/>
    <w:rsid w:val="00EA4D45"/>
    <w:rsid w:val="00EA65BC"/>
    <w:rsid w:val="00EC6A02"/>
    <w:rsid w:val="00ED28EE"/>
    <w:rsid w:val="00ED4E0E"/>
    <w:rsid w:val="00EE5BBF"/>
    <w:rsid w:val="00F021BB"/>
    <w:rsid w:val="00F02730"/>
    <w:rsid w:val="00F04086"/>
    <w:rsid w:val="00F0435C"/>
    <w:rsid w:val="00F24E6B"/>
    <w:rsid w:val="00F2523A"/>
    <w:rsid w:val="00F26650"/>
    <w:rsid w:val="00F3326D"/>
    <w:rsid w:val="00F33E58"/>
    <w:rsid w:val="00F33EE5"/>
    <w:rsid w:val="00F34077"/>
    <w:rsid w:val="00F3479D"/>
    <w:rsid w:val="00F50545"/>
    <w:rsid w:val="00F659F1"/>
    <w:rsid w:val="00F72E51"/>
    <w:rsid w:val="00F7302F"/>
    <w:rsid w:val="00F7385E"/>
    <w:rsid w:val="00F740C0"/>
    <w:rsid w:val="00F74AAB"/>
    <w:rsid w:val="00F75EFD"/>
    <w:rsid w:val="00F93A4B"/>
    <w:rsid w:val="00F96023"/>
    <w:rsid w:val="00FA24B4"/>
    <w:rsid w:val="00FB6DD9"/>
    <w:rsid w:val="00FC0134"/>
    <w:rsid w:val="00FC1AED"/>
    <w:rsid w:val="00FC3EB1"/>
    <w:rsid w:val="00FC4C01"/>
    <w:rsid w:val="00FC6A21"/>
    <w:rsid w:val="00FD4AC1"/>
    <w:rsid w:val="00FD699D"/>
    <w:rsid w:val="00FE1CDE"/>
    <w:rsid w:val="00FE50E6"/>
    <w:rsid w:val="00FE6D25"/>
    <w:rsid w:val="00FF3046"/>
    <w:rsid w:val="00FF37C9"/>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nhideWhenUsed/>
    <w:qFormat/>
    <w:rsid w:val="00B00301"/>
    <w:pPr>
      <w:numPr>
        <w:numId w:val="11"/>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9"/>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nhideWhenUsed/>
    <w:qFormat/>
    <w:rsid w:val="00B00301"/>
    <w:pPr>
      <w:numPr>
        <w:numId w:val="11"/>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9"/>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517327-2B8D-45FC-9934-5F99B4315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967</TotalTime>
  <Pages>10</Pages>
  <Words>876</Words>
  <Characters>4819</Characters>
  <Application>Microsoft Office Word</Application>
  <DocSecurity>0</DocSecurity>
  <Lines>40</Lines>
  <Paragraphs>11</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5684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142</cp:revision>
  <cp:lastPrinted>2015-04-05T08:56:00Z</cp:lastPrinted>
  <dcterms:created xsi:type="dcterms:W3CDTF">2014-10-28T08:38:00Z</dcterms:created>
  <dcterms:modified xsi:type="dcterms:W3CDTF">2015-04-05T08:59:00Z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