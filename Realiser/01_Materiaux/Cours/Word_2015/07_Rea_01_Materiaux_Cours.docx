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45FC4">
        <w:rPr>
          <w:sz w:val="36"/>
        </w:rPr>
        <w:t xml:space="preserve"> : </w:t>
      </w:r>
      <w:r w:rsidR="009C2E78">
        <w:rPr>
          <w:sz w:val="36"/>
        </w:rPr>
        <w:t>Matériaux</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2540"/>
        <w:gridCol w:w="2616"/>
        <w:gridCol w:w="2791"/>
      </w:tblGrid>
      <w:tr w:rsidR="00577FE5" w:rsidTr="00577FE5">
        <w:tc>
          <w:tcPr>
            <w:tcW w:w="2060" w:type="dxa"/>
            <w:vAlign w:val="center"/>
          </w:tcPr>
          <w:p w:rsidR="00577FE5" w:rsidRDefault="00577FE5" w:rsidP="00577FE5">
            <w:pPr>
              <w:jc w:val="center"/>
            </w:pPr>
            <w:r>
              <w:rPr>
                <w:noProof/>
                <w:lang w:eastAsia="fr-FR"/>
              </w:rPr>
              <w:drawing>
                <wp:inline distT="0" distB="0" distL="0" distR="0" wp14:anchorId="20F8FA94" wp14:editId="0AB1CA2C">
                  <wp:extent cx="1418271" cy="1477671"/>
                  <wp:effectExtent l="0" t="0" r="0" b="8255"/>
                  <wp:docPr id="63" name="Image 63" descr="http://upload.wikimedia.org/wikipedia/commons/thumb/5/5c/Sites_interstitiels_cubique_a_faces_centrees.svg/220px-Sites_interstitiels_cubique_a_faces_centre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5/5c/Sites_interstitiels_cubique_a_faces_centrees.svg/220px-Sites_interstitiels_cubique_a_faces_centrees.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2112" cy="1481673"/>
                          </a:xfrm>
                          <a:prstGeom prst="rect">
                            <a:avLst/>
                          </a:prstGeom>
                          <a:noFill/>
                          <a:ln>
                            <a:noFill/>
                          </a:ln>
                        </pic:spPr>
                      </pic:pic>
                    </a:graphicData>
                  </a:graphic>
                </wp:inline>
              </w:drawing>
            </w:r>
          </w:p>
          <w:p w:rsidR="00577FE5" w:rsidRPr="00E251E2" w:rsidRDefault="00577FE5" w:rsidP="00577FE5">
            <w:pPr>
              <w:jc w:val="center"/>
            </w:pPr>
          </w:p>
        </w:tc>
        <w:tc>
          <w:tcPr>
            <w:tcW w:w="2134" w:type="dxa"/>
            <w:vAlign w:val="center"/>
          </w:tcPr>
          <w:p w:rsidR="00577FE5" w:rsidRDefault="00577FE5" w:rsidP="00577FE5">
            <w:pPr>
              <w:jc w:val="center"/>
            </w:pPr>
            <w:r>
              <w:rPr>
                <w:noProof/>
                <w:lang w:eastAsia="fr-FR"/>
              </w:rPr>
              <w:drawing>
                <wp:inline distT="0" distB="0" distL="0" distR="0" wp14:anchorId="61A5BB9F" wp14:editId="2E1BA119">
                  <wp:extent cx="1476000" cy="1476000"/>
                  <wp:effectExtent l="0" t="0" r="0" b="0"/>
                  <wp:docPr id="64" name="Image 64" descr="http://fr.academic.ru/pictures/frwiki/83/SEM_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r.academic.ru/pictures/frwiki/83/SEM_picture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6000" cy="1476000"/>
                          </a:xfrm>
                          <a:prstGeom prst="rect">
                            <a:avLst/>
                          </a:prstGeom>
                          <a:noFill/>
                          <a:ln>
                            <a:noFill/>
                          </a:ln>
                        </pic:spPr>
                      </pic:pic>
                    </a:graphicData>
                  </a:graphic>
                </wp:inline>
              </w:drawing>
            </w:r>
          </w:p>
        </w:tc>
        <w:tc>
          <w:tcPr>
            <w:tcW w:w="2197" w:type="dxa"/>
            <w:vAlign w:val="center"/>
          </w:tcPr>
          <w:p w:rsidR="00577FE5" w:rsidRPr="00577FE5" w:rsidRDefault="00577FE5" w:rsidP="00577FE5">
            <w:pPr>
              <w:jc w:val="center"/>
            </w:pPr>
            <w:r>
              <w:rPr>
                <w:noProof/>
                <w:lang w:eastAsia="fr-FR"/>
              </w:rPr>
              <w:drawing>
                <wp:inline distT="0" distB="0" distL="0" distR="0" wp14:anchorId="750009DB" wp14:editId="1D87053B">
                  <wp:extent cx="1518313" cy="780057"/>
                  <wp:effectExtent l="0" t="0" r="5715" b="1270"/>
                  <wp:docPr id="66" name="Image 66" descr="http://img.directindustry.fr/images_di/photo-m2/barre-acier-inoxydable-55721-2657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directindustry.fr/images_di/photo-m2/barre-acier-inoxydable-55721-265727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736" cy="783357"/>
                          </a:xfrm>
                          <a:prstGeom prst="rect">
                            <a:avLst/>
                          </a:prstGeom>
                          <a:noFill/>
                          <a:ln>
                            <a:noFill/>
                          </a:ln>
                        </pic:spPr>
                      </pic:pic>
                    </a:graphicData>
                  </a:graphic>
                </wp:inline>
              </w:drawing>
            </w:r>
          </w:p>
        </w:tc>
        <w:tc>
          <w:tcPr>
            <w:tcW w:w="2791" w:type="dxa"/>
            <w:vAlign w:val="center"/>
          </w:tcPr>
          <w:p w:rsidR="00577FE5" w:rsidRDefault="00577FE5" w:rsidP="00577FE5">
            <w:pPr>
              <w:jc w:val="center"/>
            </w:pPr>
            <w:r>
              <w:rPr>
                <w:noProof/>
                <w:lang w:eastAsia="fr-FR"/>
              </w:rPr>
              <w:drawing>
                <wp:inline distT="0" distB="0" distL="0" distR="0" wp14:anchorId="5FE066D9" wp14:editId="3ED6786F">
                  <wp:extent cx="1372632" cy="1017944"/>
                  <wp:effectExtent l="0" t="0" r="0" b="0"/>
                  <wp:docPr id="67" name="Image 67" descr="http://www.maurelec.fr/catalog/images/big_img/Bielle_J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urelec.fr/catalog/images/big_img/Bielle_JRD_web.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76956" cy="1021151"/>
                          </a:xfrm>
                          <a:prstGeom prst="rect">
                            <a:avLst/>
                          </a:prstGeom>
                          <a:noFill/>
                          <a:ln>
                            <a:noFill/>
                          </a:ln>
                        </pic:spPr>
                      </pic:pic>
                    </a:graphicData>
                  </a:graphic>
                </wp:inline>
              </w:drawing>
            </w:r>
          </w:p>
        </w:tc>
      </w:tr>
      <w:tr w:rsidR="00577FE5" w:rsidRPr="00577FE5" w:rsidTr="00577FE5">
        <w:trPr>
          <w:gridAfter w:val="3"/>
          <w:wAfter w:w="7122" w:type="dxa"/>
          <w:trHeight w:val="284"/>
        </w:trPr>
        <w:tc>
          <w:tcPr>
            <w:tcW w:w="2060" w:type="dxa"/>
            <w:vMerge w:val="restart"/>
            <w:vAlign w:val="center"/>
          </w:tcPr>
          <w:p w:rsidR="00577FE5" w:rsidRDefault="00577FE5" w:rsidP="00577FE5">
            <w:pPr>
              <w:jc w:val="center"/>
              <w:rPr>
                <w:noProof/>
                <w:lang w:eastAsia="fr-FR"/>
              </w:rPr>
            </w:pPr>
            <w:r>
              <w:rPr>
                <w:noProof/>
                <w:lang w:eastAsia="fr-FR"/>
              </w:rPr>
              <w:t>Site tétraédrique dans une maille CFC</w:t>
            </w:r>
          </w:p>
          <w:p w:rsidR="00577FE5" w:rsidRDefault="00577FE5" w:rsidP="00577FE5">
            <w:pPr>
              <w:jc w:val="center"/>
              <w:rPr>
                <w:noProof/>
                <w:lang w:eastAsia="fr-FR"/>
              </w:rPr>
            </w:pPr>
            <w:r>
              <w:rPr>
                <w:noProof/>
                <w:lang w:eastAsia="fr-FR"/>
              </w:rPr>
              <w:t xml:space="preserve">Echelle :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-10</m:t>
                  </m:r>
                </m:sup>
              </m:sSup>
              <m:r>
                <w:rPr>
                  <w:rFonts w:ascii="Cambria Math" w:hAnsi="Cambria Math"/>
                  <w:noProof/>
                  <w:lang w:eastAsia="fr-FR"/>
                </w:rPr>
                <m:t>m</m:t>
              </m:r>
            </m:oMath>
            <w:r>
              <w:rPr>
                <w:noProof/>
                <w:lang w:eastAsia="fr-FR"/>
              </w:rPr>
              <w:t xml:space="preserve"> </w:t>
            </w:r>
            <w:r>
              <w:rPr>
                <w:rStyle w:val="Appelnotedebasdep"/>
                <w:noProof/>
                <w:lang w:eastAsia="fr-FR"/>
              </w:rPr>
              <w:footnoteReference w:id="1"/>
            </w:r>
          </w:p>
        </w:tc>
      </w:tr>
      <w:tr w:rsidR="00577FE5" w:rsidTr="00577FE5">
        <w:tc>
          <w:tcPr>
            <w:tcW w:w="2060" w:type="dxa"/>
            <w:vMerge/>
            <w:vAlign w:val="center"/>
          </w:tcPr>
          <w:p w:rsidR="00577FE5" w:rsidRDefault="00577FE5" w:rsidP="00577FE5">
            <w:pPr>
              <w:jc w:val="center"/>
              <w:rPr>
                <w:noProof/>
                <w:lang w:eastAsia="fr-FR"/>
              </w:rPr>
            </w:pPr>
          </w:p>
        </w:tc>
        <w:tc>
          <w:tcPr>
            <w:tcW w:w="2134" w:type="dxa"/>
            <w:vAlign w:val="center"/>
          </w:tcPr>
          <w:p w:rsidR="00577FE5" w:rsidRPr="00577FE5" w:rsidRDefault="00577FE5" w:rsidP="00577FE5">
            <w:pPr>
              <w:jc w:val="center"/>
              <w:rPr>
                <w:noProof/>
                <w:lang w:eastAsia="fr-FR"/>
              </w:rPr>
            </w:pPr>
            <w:r w:rsidRPr="00577FE5">
              <w:rPr>
                <w:noProof/>
                <w:lang w:eastAsia="fr-FR"/>
              </w:rPr>
              <w:t>Acier bainitique</w:t>
            </w:r>
          </w:p>
          <w:p w:rsidR="00577FE5" w:rsidRPr="00577FE5" w:rsidRDefault="00577FE5" w:rsidP="00577FE5">
            <w:pPr>
              <w:jc w:val="center"/>
              <w:rPr>
                <w:noProof/>
                <w:lang w:eastAsia="fr-FR"/>
              </w:rPr>
            </w:pPr>
            <w:r w:rsidRPr="00577FE5">
              <w:rPr>
                <w:noProof/>
                <w:lang w:eastAsia="fr-FR"/>
              </w:rPr>
              <w:t>Echelle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-6</m:t>
                  </m:r>
                </m:sup>
              </m:sSup>
              <m:r>
                <w:rPr>
                  <w:rFonts w:ascii="Cambria Math" w:hAnsi="Cambria Math"/>
                  <w:noProof/>
                  <w:lang w:eastAsia="fr-FR"/>
                </w:rPr>
                <m:t>m</m:t>
              </m:r>
            </m:oMath>
            <w:r w:rsidRPr="00577FE5">
              <w:rPr>
                <w:noProof/>
                <w:lang w:eastAsia="fr-FR"/>
              </w:rPr>
              <w:t xml:space="preserve"> </w:t>
            </w:r>
            <w:r w:rsidRPr="00577FE5">
              <w:rPr>
                <w:rStyle w:val="Appelnotedebasdep"/>
                <w:noProof/>
                <w:lang w:eastAsia="fr-FR"/>
              </w:rPr>
              <w:footnoteReference w:id="2"/>
            </w:r>
          </w:p>
        </w:tc>
        <w:tc>
          <w:tcPr>
            <w:tcW w:w="2197" w:type="dxa"/>
            <w:vAlign w:val="center"/>
          </w:tcPr>
          <w:p w:rsidR="00577FE5" w:rsidRDefault="00577FE5" w:rsidP="00577FE5">
            <w:pPr>
              <w:jc w:val="center"/>
              <w:rPr>
                <w:noProof/>
                <w:lang w:eastAsia="fr-FR"/>
              </w:rPr>
            </w:pPr>
            <w:r>
              <w:rPr>
                <w:noProof/>
                <w:lang w:eastAsia="fr-FR"/>
              </w:rPr>
              <w:t>Acier brut</w:t>
            </w:r>
          </w:p>
        </w:tc>
        <w:tc>
          <w:tcPr>
            <w:tcW w:w="2791" w:type="dxa"/>
            <w:vAlign w:val="center"/>
          </w:tcPr>
          <w:p w:rsidR="00577FE5" w:rsidRDefault="00577FE5" w:rsidP="00577FE5">
            <w:pPr>
              <w:jc w:val="center"/>
              <w:rPr>
                <w:noProof/>
                <w:lang w:eastAsia="fr-FR"/>
              </w:rPr>
            </w:pPr>
            <w:r>
              <w:rPr>
                <w:noProof/>
                <w:lang w:eastAsia="fr-FR"/>
              </w:rPr>
              <w:t>Bielle en acier forgée</w:t>
            </w:r>
          </w:p>
          <w:p w:rsidR="00577FE5" w:rsidRDefault="00577FE5" w:rsidP="00577FE5">
            <w:pPr>
              <w:jc w:val="center"/>
              <w:rPr>
                <w:noProof/>
                <w:lang w:eastAsia="fr-FR"/>
              </w:rPr>
            </w:pPr>
            <w:r w:rsidRPr="00577FE5">
              <w:rPr>
                <w:noProof/>
                <w:sz w:val="8"/>
                <w:lang w:eastAsia="fr-FR"/>
              </w:rPr>
              <w:t>http://www.maurelec.fr/catalog/product_info.php?products_id=94</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r>
              <w:rPr>
                <w:lang w:eastAsia="fr-FR"/>
              </w:rPr>
              <w:t xml:space="preserve">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1C5812">
            <w:pPr>
              <w:pStyle w:val="Paragraphedeliste"/>
              <w:numPr>
                <w:ilvl w:val="0"/>
                <w:numId w:val="64"/>
              </w:numPr>
              <w:rPr>
                <w:lang w:eastAsia="fr-FR"/>
              </w:rPr>
            </w:pPr>
            <w:r>
              <w:rPr>
                <w:lang w:eastAsia="fr-FR"/>
              </w:rPr>
              <w:t>Analyser :</w:t>
            </w:r>
          </w:p>
          <w:p w:rsidR="00D04881" w:rsidRDefault="00D04881" w:rsidP="00D04881">
            <w:pPr>
              <w:pStyle w:val="Paragraphedeliste"/>
              <w:numPr>
                <w:ilvl w:val="1"/>
                <w:numId w:val="64"/>
              </w:numPr>
              <w:rPr>
                <w:lang w:eastAsia="fr-FR"/>
              </w:rPr>
            </w:pPr>
            <w:r w:rsidRPr="00D04881">
              <w:rPr>
                <w:lang w:eastAsia="fr-FR"/>
              </w:rPr>
              <w:t>A3-C12</w:t>
            </w:r>
            <w:r>
              <w:rPr>
                <w:lang w:eastAsia="fr-FR"/>
              </w:rPr>
              <w:t> : Matériaux</w:t>
            </w:r>
          </w:p>
          <w:p w:rsidR="00D04881" w:rsidRDefault="00D04881" w:rsidP="00D04881">
            <w:pPr>
              <w:pStyle w:val="Paragraphedeliste"/>
              <w:numPr>
                <w:ilvl w:val="0"/>
                <w:numId w:val="64"/>
              </w:numPr>
              <w:rPr>
                <w:lang w:eastAsia="fr-FR"/>
              </w:rPr>
            </w:pPr>
            <w:r>
              <w:rPr>
                <w:lang w:eastAsia="fr-FR"/>
              </w:rPr>
              <w:t>Concevoir</w:t>
            </w:r>
          </w:p>
          <w:p w:rsidR="00D35342" w:rsidRPr="009D41C3" w:rsidRDefault="00D04881" w:rsidP="00D04881">
            <w:pPr>
              <w:pStyle w:val="Paragraphedeliste"/>
              <w:numPr>
                <w:ilvl w:val="1"/>
                <w:numId w:val="64"/>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14:anchorId="1FCCC98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553F2A"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4370375" w:history="1">
        <w:r w:rsidR="00553F2A" w:rsidRPr="00B35BA3">
          <w:rPr>
            <w:rStyle w:val="Lienhypertexte"/>
            <w:noProof/>
          </w:rPr>
          <w:t>1°-  Généralités</w:t>
        </w:r>
        <w:r w:rsidR="00553F2A">
          <w:rPr>
            <w:noProof/>
            <w:webHidden/>
          </w:rPr>
          <w:tab/>
        </w:r>
        <w:r w:rsidR="00553F2A">
          <w:rPr>
            <w:noProof/>
            <w:webHidden/>
          </w:rPr>
          <w:fldChar w:fldCharType="begin"/>
        </w:r>
        <w:r w:rsidR="00553F2A">
          <w:rPr>
            <w:noProof/>
            <w:webHidden/>
          </w:rPr>
          <w:instrText xml:space="preserve"> PAGEREF _Toc414370375 \h </w:instrText>
        </w:r>
        <w:r w:rsidR="00553F2A">
          <w:rPr>
            <w:noProof/>
            <w:webHidden/>
          </w:rPr>
        </w:r>
        <w:r w:rsidR="00553F2A">
          <w:rPr>
            <w:noProof/>
            <w:webHidden/>
          </w:rPr>
          <w:fldChar w:fldCharType="separate"/>
        </w:r>
        <w:r w:rsidR="002D16BD">
          <w:rPr>
            <w:noProof/>
            <w:webHidden/>
          </w:rPr>
          <w:t>4</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76" w:history="1">
        <w:r w:rsidR="00553F2A" w:rsidRPr="00B35BA3">
          <w:rPr>
            <w:rStyle w:val="Lienhypertexte"/>
            <w:noProof/>
          </w:rPr>
          <w:t>A. Définitions brèves</w:t>
        </w:r>
        <w:r w:rsidR="00553F2A">
          <w:rPr>
            <w:noProof/>
            <w:webHidden/>
          </w:rPr>
          <w:tab/>
        </w:r>
        <w:r w:rsidR="00553F2A">
          <w:rPr>
            <w:noProof/>
            <w:webHidden/>
          </w:rPr>
          <w:fldChar w:fldCharType="begin"/>
        </w:r>
        <w:r w:rsidR="00553F2A">
          <w:rPr>
            <w:noProof/>
            <w:webHidden/>
          </w:rPr>
          <w:instrText xml:space="preserve"> PAGEREF _Toc414370376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77" w:history="1">
        <w:r w:rsidR="00553F2A" w:rsidRPr="00B35BA3">
          <w:rPr>
            <w:rStyle w:val="Lienhypertexte"/>
            <w:noProof/>
          </w:rPr>
          <w:t>B. Les familles de matériaux</w:t>
        </w:r>
        <w:r w:rsidR="00553F2A">
          <w:rPr>
            <w:noProof/>
            <w:webHidden/>
          </w:rPr>
          <w:tab/>
        </w:r>
        <w:r w:rsidR="00553F2A">
          <w:rPr>
            <w:noProof/>
            <w:webHidden/>
          </w:rPr>
          <w:fldChar w:fldCharType="begin"/>
        </w:r>
        <w:r w:rsidR="00553F2A">
          <w:rPr>
            <w:noProof/>
            <w:webHidden/>
          </w:rPr>
          <w:instrText xml:space="preserve"> PAGEREF _Toc414370377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78" w:history="1">
        <w:r w:rsidR="00553F2A" w:rsidRPr="00B35BA3">
          <w:rPr>
            <w:rStyle w:val="Lienhypertexte"/>
            <w:noProof/>
          </w:rPr>
          <w:t>1-</w:t>
        </w:r>
        <w:r w:rsidR="00553F2A" w:rsidRPr="00B35BA3">
          <w:rPr>
            <w:rStyle w:val="Lienhypertexte"/>
            <w:noProof/>
            <w:lang w:eastAsia="fr-FR"/>
          </w:rPr>
          <w:t xml:space="preserve"> </w:t>
        </w:r>
        <w:r w:rsidR="00553F2A" w:rsidRPr="00B35BA3">
          <w:rPr>
            <w:rStyle w:val="Lienhypertexte"/>
            <w:noProof/>
          </w:rPr>
          <w:t>Matériaux métalliques</w:t>
        </w:r>
        <w:r w:rsidR="00553F2A">
          <w:rPr>
            <w:noProof/>
            <w:webHidden/>
          </w:rPr>
          <w:tab/>
        </w:r>
        <w:r w:rsidR="00553F2A">
          <w:rPr>
            <w:noProof/>
            <w:webHidden/>
          </w:rPr>
          <w:fldChar w:fldCharType="begin"/>
        </w:r>
        <w:r w:rsidR="00553F2A">
          <w:rPr>
            <w:noProof/>
            <w:webHidden/>
          </w:rPr>
          <w:instrText xml:space="preserve"> PAGEREF _Toc414370378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79" w:history="1">
        <w:r w:rsidR="00553F2A" w:rsidRPr="00B35BA3">
          <w:rPr>
            <w:rStyle w:val="Lienhypertexte"/>
            <w:noProof/>
          </w:rPr>
          <w:t>2- Les matériaux polymères (plastiques !)</w:t>
        </w:r>
        <w:r w:rsidR="00553F2A">
          <w:rPr>
            <w:noProof/>
            <w:webHidden/>
          </w:rPr>
          <w:tab/>
        </w:r>
        <w:r w:rsidR="00553F2A">
          <w:rPr>
            <w:noProof/>
            <w:webHidden/>
          </w:rPr>
          <w:fldChar w:fldCharType="begin"/>
        </w:r>
        <w:r w:rsidR="00553F2A">
          <w:rPr>
            <w:noProof/>
            <w:webHidden/>
          </w:rPr>
          <w:instrText xml:space="preserve"> PAGEREF _Toc414370379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0" w:history="1">
        <w:r w:rsidR="00553F2A" w:rsidRPr="00B35BA3">
          <w:rPr>
            <w:rStyle w:val="Lienhypertexte"/>
            <w:noProof/>
          </w:rPr>
          <w:t>3- Les matériaux céramiques</w:t>
        </w:r>
        <w:r w:rsidR="00553F2A">
          <w:rPr>
            <w:noProof/>
            <w:webHidden/>
          </w:rPr>
          <w:tab/>
        </w:r>
        <w:r w:rsidR="00553F2A">
          <w:rPr>
            <w:noProof/>
            <w:webHidden/>
          </w:rPr>
          <w:fldChar w:fldCharType="begin"/>
        </w:r>
        <w:r w:rsidR="00553F2A">
          <w:rPr>
            <w:noProof/>
            <w:webHidden/>
          </w:rPr>
          <w:instrText xml:space="preserve"> PAGEREF _Toc414370380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1" w:history="1">
        <w:r w:rsidR="00553F2A" w:rsidRPr="00B35BA3">
          <w:rPr>
            <w:rStyle w:val="Lienhypertexte"/>
            <w:noProof/>
          </w:rPr>
          <w:t>4- Autres matériaux</w:t>
        </w:r>
        <w:r w:rsidR="00553F2A">
          <w:rPr>
            <w:noProof/>
            <w:webHidden/>
          </w:rPr>
          <w:tab/>
        </w:r>
        <w:r w:rsidR="00553F2A">
          <w:rPr>
            <w:noProof/>
            <w:webHidden/>
          </w:rPr>
          <w:fldChar w:fldCharType="begin"/>
        </w:r>
        <w:r w:rsidR="00553F2A">
          <w:rPr>
            <w:noProof/>
            <w:webHidden/>
          </w:rPr>
          <w:instrText xml:space="preserve"> PAGEREF _Toc414370381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82" w:history="1">
        <w:r w:rsidR="00553F2A" w:rsidRPr="00B35BA3">
          <w:rPr>
            <w:rStyle w:val="Lienhypertexte"/>
            <w:noProof/>
          </w:rPr>
          <w:t>C. Structure cristalline des matériaux</w:t>
        </w:r>
        <w:r w:rsidR="00553F2A">
          <w:rPr>
            <w:noProof/>
            <w:webHidden/>
          </w:rPr>
          <w:tab/>
        </w:r>
        <w:r w:rsidR="00553F2A">
          <w:rPr>
            <w:noProof/>
            <w:webHidden/>
          </w:rPr>
          <w:fldChar w:fldCharType="begin"/>
        </w:r>
        <w:r w:rsidR="00553F2A">
          <w:rPr>
            <w:noProof/>
            <w:webHidden/>
          </w:rPr>
          <w:instrText xml:space="preserve"> PAGEREF _Toc414370382 \h </w:instrText>
        </w:r>
        <w:r w:rsidR="00553F2A">
          <w:rPr>
            <w:noProof/>
            <w:webHidden/>
          </w:rPr>
        </w:r>
        <w:r w:rsidR="00553F2A">
          <w:rPr>
            <w:noProof/>
            <w:webHidden/>
          </w:rPr>
          <w:fldChar w:fldCharType="separate"/>
        </w:r>
        <w:r>
          <w:rPr>
            <w:noProof/>
            <w:webHidden/>
          </w:rPr>
          <w:t>4</w:t>
        </w:r>
        <w:r w:rsidR="00553F2A">
          <w:rPr>
            <w:noProof/>
            <w:webHidden/>
          </w:rPr>
          <w:fldChar w:fldCharType="end"/>
        </w:r>
      </w:hyperlink>
    </w:p>
    <w:p w:rsidR="00553F2A" w:rsidRDefault="002D16B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4370383" w:history="1">
        <w:r w:rsidR="00553F2A" w:rsidRPr="00B35BA3">
          <w:rPr>
            <w:rStyle w:val="Lienhypertexte"/>
            <w:noProof/>
          </w:rPr>
          <w:t>2°-  Les essais mécaniques</w:t>
        </w:r>
        <w:r w:rsidR="00553F2A">
          <w:rPr>
            <w:noProof/>
            <w:webHidden/>
          </w:rPr>
          <w:tab/>
        </w:r>
        <w:r w:rsidR="00553F2A">
          <w:rPr>
            <w:noProof/>
            <w:webHidden/>
          </w:rPr>
          <w:fldChar w:fldCharType="begin"/>
        </w:r>
        <w:r w:rsidR="00553F2A">
          <w:rPr>
            <w:noProof/>
            <w:webHidden/>
          </w:rPr>
          <w:instrText xml:space="preserve"> PAGEREF _Toc414370383 \h </w:instrText>
        </w:r>
        <w:r w:rsidR="00553F2A">
          <w:rPr>
            <w:noProof/>
            <w:webHidden/>
          </w:rPr>
        </w:r>
        <w:r w:rsidR="00553F2A">
          <w:rPr>
            <w:noProof/>
            <w:webHidden/>
          </w:rPr>
          <w:fldChar w:fldCharType="separate"/>
        </w:r>
        <w:r>
          <w:rPr>
            <w:noProof/>
            <w:webHidden/>
          </w:rPr>
          <w:t>5</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84" w:history="1">
        <w:r w:rsidR="00553F2A" w:rsidRPr="00B35BA3">
          <w:rPr>
            <w:rStyle w:val="Lienhypertexte"/>
            <w:noProof/>
          </w:rPr>
          <w:t>A. Introduction</w:t>
        </w:r>
        <w:r w:rsidR="00553F2A">
          <w:rPr>
            <w:noProof/>
            <w:webHidden/>
          </w:rPr>
          <w:tab/>
        </w:r>
        <w:r w:rsidR="00553F2A">
          <w:rPr>
            <w:noProof/>
            <w:webHidden/>
          </w:rPr>
          <w:fldChar w:fldCharType="begin"/>
        </w:r>
        <w:r w:rsidR="00553F2A">
          <w:rPr>
            <w:noProof/>
            <w:webHidden/>
          </w:rPr>
          <w:instrText xml:space="preserve"> PAGEREF _Toc414370384 \h </w:instrText>
        </w:r>
        <w:r w:rsidR="00553F2A">
          <w:rPr>
            <w:noProof/>
            <w:webHidden/>
          </w:rPr>
        </w:r>
        <w:r w:rsidR="00553F2A">
          <w:rPr>
            <w:noProof/>
            <w:webHidden/>
          </w:rPr>
          <w:fldChar w:fldCharType="separate"/>
        </w:r>
        <w:r>
          <w:rPr>
            <w:noProof/>
            <w:webHidden/>
          </w:rPr>
          <w:t>5</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85" w:history="1">
        <w:r w:rsidR="00553F2A" w:rsidRPr="00B35BA3">
          <w:rPr>
            <w:rStyle w:val="Lienhypertexte"/>
            <w:noProof/>
          </w:rPr>
          <w:t>B. Essai de traction</w:t>
        </w:r>
        <w:r w:rsidR="00553F2A">
          <w:rPr>
            <w:noProof/>
            <w:webHidden/>
          </w:rPr>
          <w:tab/>
        </w:r>
        <w:r w:rsidR="00553F2A">
          <w:rPr>
            <w:noProof/>
            <w:webHidden/>
          </w:rPr>
          <w:fldChar w:fldCharType="begin"/>
        </w:r>
        <w:r w:rsidR="00553F2A">
          <w:rPr>
            <w:noProof/>
            <w:webHidden/>
          </w:rPr>
          <w:instrText xml:space="preserve"> PAGEREF _Toc414370385 \h </w:instrText>
        </w:r>
        <w:r w:rsidR="00553F2A">
          <w:rPr>
            <w:noProof/>
            <w:webHidden/>
          </w:rPr>
        </w:r>
        <w:r w:rsidR="00553F2A">
          <w:rPr>
            <w:noProof/>
            <w:webHidden/>
          </w:rPr>
          <w:fldChar w:fldCharType="separate"/>
        </w:r>
        <w:r>
          <w:rPr>
            <w:noProof/>
            <w:webHidden/>
          </w:rPr>
          <w:t>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6" w:history="1">
        <w:r w:rsidR="00553F2A" w:rsidRPr="00B35BA3">
          <w:rPr>
            <w:rStyle w:val="Lienhypertexte"/>
            <w:noProof/>
          </w:rPr>
          <w:t>1- Principe de l'essai</w:t>
        </w:r>
        <w:r w:rsidR="00553F2A">
          <w:rPr>
            <w:noProof/>
            <w:webHidden/>
          </w:rPr>
          <w:tab/>
        </w:r>
        <w:r w:rsidR="00553F2A">
          <w:rPr>
            <w:noProof/>
            <w:webHidden/>
          </w:rPr>
          <w:fldChar w:fldCharType="begin"/>
        </w:r>
        <w:r w:rsidR="00553F2A">
          <w:rPr>
            <w:noProof/>
            <w:webHidden/>
          </w:rPr>
          <w:instrText xml:space="preserve"> PAGEREF _Toc414370386 \h </w:instrText>
        </w:r>
        <w:r w:rsidR="00553F2A">
          <w:rPr>
            <w:noProof/>
            <w:webHidden/>
          </w:rPr>
        </w:r>
        <w:r w:rsidR="00553F2A">
          <w:rPr>
            <w:noProof/>
            <w:webHidden/>
          </w:rPr>
          <w:fldChar w:fldCharType="separate"/>
        </w:r>
        <w:r>
          <w:rPr>
            <w:noProof/>
            <w:webHidden/>
          </w:rPr>
          <w:t>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7" w:history="1">
        <w:r w:rsidR="00553F2A" w:rsidRPr="00B35BA3">
          <w:rPr>
            <w:rStyle w:val="Lienhypertexte"/>
            <w:noProof/>
          </w:rPr>
          <w:t>2- Courbes de traction</w:t>
        </w:r>
        <w:r w:rsidR="00553F2A">
          <w:rPr>
            <w:noProof/>
            <w:webHidden/>
          </w:rPr>
          <w:tab/>
        </w:r>
        <w:r w:rsidR="00553F2A">
          <w:rPr>
            <w:noProof/>
            <w:webHidden/>
          </w:rPr>
          <w:fldChar w:fldCharType="begin"/>
        </w:r>
        <w:r w:rsidR="00553F2A">
          <w:rPr>
            <w:noProof/>
            <w:webHidden/>
          </w:rPr>
          <w:instrText xml:space="preserve"> PAGEREF _Toc414370387 \h </w:instrText>
        </w:r>
        <w:r w:rsidR="00553F2A">
          <w:rPr>
            <w:noProof/>
            <w:webHidden/>
          </w:rPr>
        </w:r>
        <w:r w:rsidR="00553F2A">
          <w:rPr>
            <w:noProof/>
            <w:webHidden/>
          </w:rPr>
          <w:fldChar w:fldCharType="separate"/>
        </w:r>
        <w:r>
          <w:rPr>
            <w:noProof/>
            <w:webHidden/>
          </w:rPr>
          <w:t>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8" w:history="1">
        <w:r w:rsidR="00553F2A" w:rsidRPr="00B35BA3">
          <w:rPr>
            <w:rStyle w:val="Lienhypertexte"/>
            <w:noProof/>
          </w:rPr>
          <w:t>3- Étude d'un essai</w:t>
        </w:r>
        <w:r w:rsidR="00553F2A">
          <w:rPr>
            <w:noProof/>
            <w:webHidden/>
          </w:rPr>
          <w:tab/>
        </w:r>
        <w:r w:rsidR="00553F2A">
          <w:rPr>
            <w:noProof/>
            <w:webHidden/>
          </w:rPr>
          <w:fldChar w:fldCharType="begin"/>
        </w:r>
        <w:r w:rsidR="00553F2A">
          <w:rPr>
            <w:noProof/>
            <w:webHidden/>
          </w:rPr>
          <w:instrText xml:space="preserve"> PAGEREF _Toc414370388 \h </w:instrText>
        </w:r>
        <w:r w:rsidR="00553F2A">
          <w:rPr>
            <w:noProof/>
            <w:webHidden/>
          </w:rPr>
        </w:r>
        <w:r w:rsidR="00553F2A">
          <w:rPr>
            <w:noProof/>
            <w:webHidden/>
          </w:rPr>
          <w:fldChar w:fldCharType="separate"/>
        </w:r>
        <w:r>
          <w:rPr>
            <w:noProof/>
            <w:webHidden/>
          </w:rPr>
          <w:t>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89" w:history="1">
        <w:r w:rsidR="00553F2A" w:rsidRPr="00B35BA3">
          <w:rPr>
            <w:rStyle w:val="Lienhypertexte"/>
            <w:noProof/>
          </w:rPr>
          <w:t>4- Détermination des caractéristiques mécaniques</w:t>
        </w:r>
        <w:r w:rsidR="00553F2A">
          <w:rPr>
            <w:noProof/>
            <w:webHidden/>
          </w:rPr>
          <w:tab/>
        </w:r>
        <w:r w:rsidR="00553F2A">
          <w:rPr>
            <w:noProof/>
            <w:webHidden/>
          </w:rPr>
          <w:fldChar w:fldCharType="begin"/>
        </w:r>
        <w:r w:rsidR="00553F2A">
          <w:rPr>
            <w:noProof/>
            <w:webHidden/>
          </w:rPr>
          <w:instrText xml:space="preserve"> PAGEREF _Toc414370389 \h </w:instrText>
        </w:r>
        <w:r w:rsidR="00553F2A">
          <w:rPr>
            <w:noProof/>
            <w:webHidden/>
          </w:rPr>
        </w:r>
        <w:r w:rsidR="00553F2A">
          <w:rPr>
            <w:noProof/>
            <w:webHidden/>
          </w:rPr>
          <w:fldChar w:fldCharType="separate"/>
        </w:r>
        <w:r>
          <w:rPr>
            <w:noProof/>
            <w:webHidden/>
          </w:rPr>
          <w:t>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90" w:history="1">
        <w:r w:rsidR="00553F2A" w:rsidRPr="00B35BA3">
          <w:rPr>
            <w:rStyle w:val="Lienhypertexte"/>
            <w:noProof/>
          </w:rPr>
          <w:t>5- Écrouissage</w:t>
        </w:r>
        <w:r w:rsidR="00553F2A">
          <w:rPr>
            <w:noProof/>
            <w:webHidden/>
          </w:rPr>
          <w:tab/>
        </w:r>
        <w:r w:rsidR="00553F2A">
          <w:rPr>
            <w:noProof/>
            <w:webHidden/>
          </w:rPr>
          <w:fldChar w:fldCharType="begin"/>
        </w:r>
        <w:r w:rsidR="00553F2A">
          <w:rPr>
            <w:noProof/>
            <w:webHidden/>
          </w:rPr>
          <w:instrText xml:space="preserve"> PAGEREF _Toc414370390 \h </w:instrText>
        </w:r>
        <w:r w:rsidR="00553F2A">
          <w:rPr>
            <w:noProof/>
            <w:webHidden/>
          </w:rPr>
        </w:r>
        <w:r w:rsidR="00553F2A">
          <w:rPr>
            <w:noProof/>
            <w:webHidden/>
          </w:rPr>
          <w:fldChar w:fldCharType="separate"/>
        </w:r>
        <w:r>
          <w:rPr>
            <w:noProof/>
            <w:webHidden/>
          </w:rPr>
          <w:t>8</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91" w:history="1">
        <w:r w:rsidR="00553F2A" w:rsidRPr="00B35BA3">
          <w:rPr>
            <w:rStyle w:val="Lienhypertexte"/>
            <w:noProof/>
          </w:rPr>
          <w:t>C. Essais de dureté</w:t>
        </w:r>
        <w:r w:rsidR="00553F2A">
          <w:rPr>
            <w:noProof/>
            <w:webHidden/>
          </w:rPr>
          <w:tab/>
        </w:r>
        <w:r w:rsidR="00553F2A">
          <w:rPr>
            <w:noProof/>
            <w:webHidden/>
          </w:rPr>
          <w:fldChar w:fldCharType="begin"/>
        </w:r>
        <w:r w:rsidR="00553F2A">
          <w:rPr>
            <w:noProof/>
            <w:webHidden/>
          </w:rPr>
          <w:instrText xml:space="preserve"> PAGEREF _Toc414370391 \h </w:instrText>
        </w:r>
        <w:r w:rsidR="00553F2A">
          <w:rPr>
            <w:noProof/>
            <w:webHidden/>
          </w:rPr>
        </w:r>
        <w:r w:rsidR="00553F2A">
          <w:rPr>
            <w:noProof/>
            <w:webHidden/>
          </w:rPr>
          <w:fldChar w:fldCharType="separate"/>
        </w:r>
        <w:r>
          <w:rPr>
            <w:noProof/>
            <w:webHidden/>
          </w:rPr>
          <w:t>8</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92" w:history="1">
        <w:r w:rsidR="00553F2A" w:rsidRPr="00B35BA3">
          <w:rPr>
            <w:rStyle w:val="Lienhypertexte"/>
            <w:noProof/>
          </w:rPr>
          <w:t>1- Essai Brinell</w:t>
        </w:r>
        <w:r w:rsidR="00553F2A">
          <w:rPr>
            <w:noProof/>
            <w:webHidden/>
          </w:rPr>
          <w:tab/>
        </w:r>
        <w:r w:rsidR="00553F2A">
          <w:rPr>
            <w:noProof/>
            <w:webHidden/>
          </w:rPr>
          <w:fldChar w:fldCharType="begin"/>
        </w:r>
        <w:r w:rsidR="00553F2A">
          <w:rPr>
            <w:noProof/>
            <w:webHidden/>
          </w:rPr>
          <w:instrText xml:space="preserve"> PAGEREF _Toc414370392 \h </w:instrText>
        </w:r>
        <w:r w:rsidR="00553F2A">
          <w:rPr>
            <w:noProof/>
            <w:webHidden/>
          </w:rPr>
        </w:r>
        <w:r w:rsidR="00553F2A">
          <w:rPr>
            <w:noProof/>
            <w:webHidden/>
          </w:rPr>
          <w:fldChar w:fldCharType="separate"/>
        </w:r>
        <w:r>
          <w:rPr>
            <w:noProof/>
            <w:webHidden/>
          </w:rPr>
          <w:t>8</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93" w:history="1">
        <w:r w:rsidR="00553F2A" w:rsidRPr="00B35BA3">
          <w:rPr>
            <w:rStyle w:val="Lienhypertexte"/>
            <w:noProof/>
          </w:rPr>
          <w:t>2- Essai Vickers</w:t>
        </w:r>
        <w:r w:rsidR="00553F2A">
          <w:rPr>
            <w:noProof/>
            <w:webHidden/>
          </w:rPr>
          <w:tab/>
        </w:r>
        <w:r w:rsidR="00553F2A">
          <w:rPr>
            <w:noProof/>
            <w:webHidden/>
          </w:rPr>
          <w:fldChar w:fldCharType="begin"/>
        </w:r>
        <w:r w:rsidR="00553F2A">
          <w:rPr>
            <w:noProof/>
            <w:webHidden/>
          </w:rPr>
          <w:instrText xml:space="preserve"> PAGEREF _Toc414370393 \h </w:instrText>
        </w:r>
        <w:r w:rsidR="00553F2A">
          <w:rPr>
            <w:noProof/>
            <w:webHidden/>
          </w:rPr>
        </w:r>
        <w:r w:rsidR="00553F2A">
          <w:rPr>
            <w:noProof/>
            <w:webHidden/>
          </w:rPr>
          <w:fldChar w:fldCharType="separate"/>
        </w:r>
        <w:r>
          <w:rPr>
            <w:noProof/>
            <w:webHidden/>
          </w:rPr>
          <w:t>9</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94" w:history="1">
        <w:r w:rsidR="00553F2A" w:rsidRPr="00B35BA3">
          <w:rPr>
            <w:rStyle w:val="Lienhypertexte"/>
            <w:noProof/>
          </w:rPr>
          <w:t>3- Essai Rockwell</w:t>
        </w:r>
        <w:r w:rsidR="00553F2A">
          <w:rPr>
            <w:noProof/>
            <w:webHidden/>
          </w:rPr>
          <w:tab/>
        </w:r>
        <w:r w:rsidR="00553F2A">
          <w:rPr>
            <w:noProof/>
            <w:webHidden/>
          </w:rPr>
          <w:fldChar w:fldCharType="begin"/>
        </w:r>
        <w:r w:rsidR="00553F2A">
          <w:rPr>
            <w:noProof/>
            <w:webHidden/>
          </w:rPr>
          <w:instrText xml:space="preserve"> PAGEREF _Toc414370394 \h </w:instrText>
        </w:r>
        <w:r w:rsidR="00553F2A">
          <w:rPr>
            <w:noProof/>
            <w:webHidden/>
          </w:rPr>
        </w:r>
        <w:r w:rsidR="00553F2A">
          <w:rPr>
            <w:noProof/>
            <w:webHidden/>
          </w:rPr>
          <w:fldChar w:fldCharType="separate"/>
        </w:r>
        <w:r>
          <w:rPr>
            <w:noProof/>
            <w:webHidden/>
          </w:rPr>
          <w:t>9</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395" w:history="1">
        <w:r w:rsidR="00553F2A" w:rsidRPr="00B35BA3">
          <w:rPr>
            <w:rStyle w:val="Lienhypertexte"/>
            <w:noProof/>
          </w:rPr>
          <w:t>4- Validité des méthodes d'essais</w:t>
        </w:r>
        <w:r w:rsidR="00553F2A">
          <w:rPr>
            <w:noProof/>
            <w:webHidden/>
          </w:rPr>
          <w:tab/>
        </w:r>
        <w:r w:rsidR="00553F2A">
          <w:rPr>
            <w:noProof/>
            <w:webHidden/>
          </w:rPr>
          <w:fldChar w:fldCharType="begin"/>
        </w:r>
        <w:r w:rsidR="00553F2A">
          <w:rPr>
            <w:noProof/>
            <w:webHidden/>
          </w:rPr>
          <w:instrText xml:space="preserve"> PAGEREF _Toc414370395 \h </w:instrText>
        </w:r>
        <w:r w:rsidR="00553F2A">
          <w:rPr>
            <w:noProof/>
            <w:webHidden/>
          </w:rPr>
        </w:r>
        <w:r w:rsidR="00553F2A">
          <w:rPr>
            <w:noProof/>
            <w:webHidden/>
          </w:rPr>
          <w:fldChar w:fldCharType="separate"/>
        </w:r>
        <w:r>
          <w:rPr>
            <w:noProof/>
            <w:webHidden/>
          </w:rPr>
          <w:t>10</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96" w:history="1">
        <w:r w:rsidR="00553F2A" w:rsidRPr="00B35BA3">
          <w:rPr>
            <w:rStyle w:val="Lienhypertexte"/>
            <w:noProof/>
          </w:rPr>
          <w:t>D. Essai de résilience</w:t>
        </w:r>
        <w:r w:rsidR="00553F2A">
          <w:rPr>
            <w:noProof/>
            <w:webHidden/>
          </w:rPr>
          <w:tab/>
        </w:r>
        <w:r w:rsidR="00553F2A">
          <w:rPr>
            <w:noProof/>
            <w:webHidden/>
          </w:rPr>
          <w:fldChar w:fldCharType="begin"/>
        </w:r>
        <w:r w:rsidR="00553F2A">
          <w:rPr>
            <w:noProof/>
            <w:webHidden/>
          </w:rPr>
          <w:instrText xml:space="preserve"> PAGEREF _Toc414370396 \h </w:instrText>
        </w:r>
        <w:r w:rsidR="00553F2A">
          <w:rPr>
            <w:noProof/>
            <w:webHidden/>
          </w:rPr>
        </w:r>
        <w:r w:rsidR="00553F2A">
          <w:rPr>
            <w:noProof/>
            <w:webHidden/>
          </w:rPr>
          <w:fldChar w:fldCharType="separate"/>
        </w:r>
        <w:r>
          <w:rPr>
            <w:noProof/>
            <w:webHidden/>
          </w:rPr>
          <w:t>10</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97" w:history="1">
        <w:r w:rsidR="00553F2A" w:rsidRPr="00B35BA3">
          <w:rPr>
            <w:rStyle w:val="Lienhypertexte"/>
            <w:noProof/>
          </w:rPr>
          <w:t>E. Essai de fatigue</w:t>
        </w:r>
        <w:r w:rsidR="00553F2A">
          <w:rPr>
            <w:noProof/>
            <w:webHidden/>
          </w:rPr>
          <w:tab/>
        </w:r>
        <w:r w:rsidR="00553F2A">
          <w:rPr>
            <w:noProof/>
            <w:webHidden/>
          </w:rPr>
          <w:fldChar w:fldCharType="begin"/>
        </w:r>
        <w:r w:rsidR="00553F2A">
          <w:rPr>
            <w:noProof/>
            <w:webHidden/>
          </w:rPr>
          <w:instrText xml:space="preserve"> PAGEREF _Toc414370397 \h </w:instrText>
        </w:r>
        <w:r w:rsidR="00553F2A">
          <w:rPr>
            <w:noProof/>
            <w:webHidden/>
          </w:rPr>
        </w:r>
        <w:r w:rsidR="00553F2A">
          <w:rPr>
            <w:noProof/>
            <w:webHidden/>
          </w:rPr>
          <w:fldChar w:fldCharType="separate"/>
        </w:r>
        <w:r>
          <w:rPr>
            <w:noProof/>
            <w:webHidden/>
          </w:rPr>
          <w:t>11</w:t>
        </w:r>
        <w:r w:rsidR="00553F2A">
          <w:rPr>
            <w:noProof/>
            <w:webHidden/>
          </w:rPr>
          <w:fldChar w:fldCharType="end"/>
        </w:r>
      </w:hyperlink>
    </w:p>
    <w:p w:rsidR="00553F2A" w:rsidRDefault="002D16B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4370398" w:history="1">
        <w:r w:rsidR="00553F2A" w:rsidRPr="00B35BA3">
          <w:rPr>
            <w:rStyle w:val="Lienhypertexte"/>
            <w:noProof/>
          </w:rPr>
          <w:t>3°-  Fer, fontes et aciers</w:t>
        </w:r>
        <w:r w:rsidR="00553F2A">
          <w:rPr>
            <w:noProof/>
            <w:webHidden/>
          </w:rPr>
          <w:tab/>
        </w:r>
        <w:r w:rsidR="00553F2A">
          <w:rPr>
            <w:noProof/>
            <w:webHidden/>
          </w:rPr>
          <w:fldChar w:fldCharType="begin"/>
        </w:r>
        <w:r w:rsidR="00553F2A">
          <w:rPr>
            <w:noProof/>
            <w:webHidden/>
          </w:rPr>
          <w:instrText xml:space="preserve"> PAGEREF _Toc414370398 \h </w:instrText>
        </w:r>
        <w:r w:rsidR="00553F2A">
          <w:rPr>
            <w:noProof/>
            <w:webHidden/>
          </w:rPr>
        </w:r>
        <w:r w:rsidR="00553F2A">
          <w:rPr>
            <w:noProof/>
            <w:webHidden/>
          </w:rPr>
          <w:fldChar w:fldCharType="separate"/>
        </w:r>
        <w:r>
          <w:rPr>
            <w:noProof/>
            <w:webHidden/>
          </w:rPr>
          <w:t>11</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399" w:history="1">
        <w:r w:rsidR="00553F2A" w:rsidRPr="00B35BA3">
          <w:rPr>
            <w:rStyle w:val="Lienhypertexte"/>
            <w:noProof/>
          </w:rPr>
          <w:t>A. Du minerai à la fonte et à l’acier</w:t>
        </w:r>
        <w:r w:rsidR="00553F2A">
          <w:rPr>
            <w:noProof/>
            <w:webHidden/>
          </w:rPr>
          <w:tab/>
        </w:r>
        <w:r w:rsidR="00553F2A">
          <w:rPr>
            <w:noProof/>
            <w:webHidden/>
          </w:rPr>
          <w:fldChar w:fldCharType="begin"/>
        </w:r>
        <w:r w:rsidR="00553F2A">
          <w:rPr>
            <w:noProof/>
            <w:webHidden/>
          </w:rPr>
          <w:instrText xml:space="preserve"> PAGEREF _Toc414370399 \h </w:instrText>
        </w:r>
        <w:r w:rsidR="00553F2A">
          <w:rPr>
            <w:noProof/>
            <w:webHidden/>
          </w:rPr>
        </w:r>
        <w:r w:rsidR="00553F2A">
          <w:rPr>
            <w:noProof/>
            <w:webHidden/>
          </w:rPr>
          <w:fldChar w:fldCharType="separate"/>
        </w:r>
        <w:r>
          <w:rPr>
            <w:noProof/>
            <w:webHidden/>
          </w:rPr>
          <w:t>11</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0" w:history="1">
        <w:r w:rsidR="00553F2A" w:rsidRPr="00B35BA3">
          <w:rPr>
            <w:rStyle w:val="Lienhypertexte"/>
            <w:noProof/>
          </w:rPr>
          <w:t>1- Du minerai de fer à la fonte</w:t>
        </w:r>
        <w:r w:rsidR="00553F2A">
          <w:rPr>
            <w:noProof/>
            <w:webHidden/>
          </w:rPr>
          <w:tab/>
        </w:r>
        <w:r w:rsidR="00553F2A">
          <w:rPr>
            <w:noProof/>
            <w:webHidden/>
          </w:rPr>
          <w:fldChar w:fldCharType="begin"/>
        </w:r>
        <w:r w:rsidR="00553F2A">
          <w:rPr>
            <w:noProof/>
            <w:webHidden/>
          </w:rPr>
          <w:instrText xml:space="preserve"> PAGEREF _Toc414370400 \h </w:instrText>
        </w:r>
        <w:r w:rsidR="00553F2A">
          <w:rPr>
            <w:noProof/>
            <w:webHidden/>
          </w:rPr>
        </w:r>
        <w:r w:rsidR="00553F2A">
          <w:rPr>
            <w:noProof/>
            <w:webHidden/>
          </w:rPr>
          <w:fldChar w:fldCharType="separate"/>
        </w:r>
        <w:r>
          <w:rPr>
            <w:noProof/>
            <w:webHidden/>
          </w:rPr>
          <w:t>11</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1" w:history="1">
        <w:r w:rsidR="00553F2A" w:rsidRPr="00B35BA3">
          <w:rPr>
            <w:rStyle w:val="Lienhypertexte"/>
            <w:noProof/>
          </w:rPr>
          <w:t>2- De la fonte au fer et à l'acier</w:t>
        </w:r>
        <w:r w:rsidR="00553F2A">
          <w:rPr>
            <w:noProof/>
            <w:webHidden/>
          </w:rPr>
          <w:tab/>
        </w:r>
        <w:r w:rsidR="00553F2A">
          <w:rPr>
            <w:noProof/>
            <w:webHidden/>
          </w:rPr>
          <w:fldChar w:fldCharType="begin"/>
        </w:r>
        <w:r w:rsidR="00553F2A">
          <w:rPr>
            <w:noProof/>
            <w:webHidden/>
          </w:rPr>
          <w:instrText xml:space="preserve"> PAGEREF _Toc414370401 \h </w:instrText>
        </w:r>
        <w:r w:rsidR="00553F2A">
          <w:rPr>
            <w:noProof/>
            <w:webHidden/>
          </w:rPr>
        </w:r>
        <w:r w:rsidR="00553F2A">
          <w:rPr>
            <w:noProof/>
            <w:webHidden/>
          </w:rPr>
          <w:fldChar w:fldCharType="separate"/>
        </w:r>
        <w:r>
          <w:rPr>
            <w:noProof/>
            <w:webHidden/>
          </w:rPr>
          <w:t>12</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02" w:history="1">
        <w:r w:rsidR="00553F2A" w:rsidRPr="00B35BA3">
          <w:rPr>
            <w:rStyle w:val="Lienhypertexte"/>
            <w:noProof/>
          </w:rPr>
          <w:t>B. Traitements thermiques des aciers</w:t>
        </w:r>
        <w:r w:rsidR="00553F2A">
          <w:rPr>
            <w:noProof/>
            <w:webHidden/>
          </w:rPr>
          <w:tab/>
        </w:r>
        <w:r w:rsidR="00553F2A">
          <w:rPr>
            <w:noProof/>
            <w:webHidden/>
          </w:rPr>
          <w:fldChar w:fldCharType="begin"/>
        </w:r>
        <w:r w:rsidR="00553F2A">
          <w:rPr>
            <w:noProof/>
            <w:webHidden/>
          </w:rPr>
          <w:instrText xml:space="preserve"> PAGEREF _Toc414370402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3" w:history="1">
        <w:r w:rsidR="00553F2A" w:rsidRPr="00B35BA3">
          <w:rPr>
            <w:rStyle w:val="Lienhypertexte"/>
            <w:noProof/>
          </w:rPr>
          <w:t>1- Trempe</w:t>
        </w:r>
        <w:r w:rsidR="00553F2A">
          <w:rPr>
            <w:noProof/>
            <w:webHidden/>
          </w:rPr>
          <w:tab/>
        </w:r>
        <w:r w:rsidR="00553F2A">
          <w:rPr>
            <w:noProof/>
            <w:webHidden/>
          </w:rPr>
          <w:fldChar w:fldCharType="begin"/>
        </w:r>
        <w:r w:rsidR="00553F2A">
          <w:rPr>
            <w:noProof/>
            <w:webHidden/>
          </w:rPr>
          <w:instrText xml:space="preserve"> PAGEREF _Toc414370403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4" w:history="1">
        <w:r w:rsidR="00553F2A" w:rsidRPr="00B35BA3">
          <w:rPr>
            <w:rStyle w:val="Lienhypertexte"/>
            <w:noProof/>
          </w:rPr>
          <w:t>2- Revenu</w:t>
        </w:r>
        <w:r w:rsidR="00553F2A">
          <w:rPr>
            <w:noProof/>
            <w:webHidden/>
          </w:rPr>
          <w:tab/>
        </w:r>
        <w:r w:rsidR="00553F2A">
          <w:rPr>
            <w:noProof/>
            <w:webHidden/>
          </w:rPr>
          <w:fldChar w:fldCharType="begin"/>
        </w:r>
        <w:r w:rsidR="00553F2A">
          <w:rPr>
            <w:noProof/>
            <w:webHidden/>
          </w:rPr>
          <w:instrText xml:space="preserve"> PAGEREF _Toc414370404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5" w:history="1">
        <w:r w:rsidR="00553F2A" w:rsidRPr="00B35BA3">
          <w:rPr>
            <w:rStyle w:val="Lienhypertexte"/>
            <w:noProof/>
          </w:rPr>
          <w:t>3- Recuit</w:t>
        </w:r>
        <w:r w:rsidR="00553F2A">
          <w:rPr>
            <w:noProof/>
            <w:webHidden/>
          </w:rPr>
          <w:tab/>
        </w:r>
        <w:r w:rsidR="00553F2A">
          <w:rPr>
            <w:noProof/>
            <w:webHidden/>
          </w:rPr>
          <w:fldChar w:fldCharType="begin"/>
        </w:r>
        <w:r w:rsidR="00553F2A">
          <w:rPr>
            <w:noProof/>
            <w:webHidden/>
          </w:rPr>
          <w:instrText xml:space="preserve"> PAGEREF _Toc414370405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06" w:history="1">
        <w:r w:rsidR="00553F2A" w:rsidRPr="00B35BA3">
          <w:rPr>
            <w:rStyle w:val="Lienhypertexte"/>
            <w:noProof/>
          </w:rPr>
          <w:t>C. Traitements des surfaces</w:t>
        </w:r>
        <w:r w:rsidR="00553F2A">
          <w:rPr>
            <w:noProof/>
            <w:webHidden/>
          </w:rPr>
          <w:tab/>
        </w:r>
        <w:r w:rsidR="00553F2A">
          <w:rPr>
            <w:noProof/>
            <w:webHidden/>
          </w:rPr>
          <w:fldChar w:fldCharType="begin"/>
        </w:r>
        <w:r w:rsidR="00553F2A">
          <w:rPr>
            <w:noProof/>
            <w:webHidden/>
          </w:rPr>
          <w:instrText xml:space="preserve"> PAGEREF _Toc414370406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7" w:history="1">
        <w:r w:rsidR="00553F2A" w:rsidRPr="00B35BA3">
          <w:rPr>
            <w:rStyle w:val="Lienhypertexte"/>
            <w:noProof/>
          </w:rPr>
          <w:t>1- Cémentation</w:t>
        </w:r>
        <w:r w:rsidR="00553F2A">
          <w:rPr>
            <w:noProof/>
            <w:webHidden/>
          </w:rPr>
          <w:tab/>
        </w:r>
        <w:r w:rsidR="00553F2A">
          <w:rPr>
            <w:noProof/>
            <w:webHidden/>
          </w:rPr>
          <w:fldChar w:fldCharType="begin"/>
        </w:r>
        <w:r w:rsidR="00553F2A">
          <w:rPr>
            <w:noProof/>
            <w:webHidden/>
          </w:rPr>
          <w:instrText xml:space="preserve"> PAGEREF _Toc414370407 \h </w:instrText>
        </w:r>
        <w:r w:rsidR="00553F2A">
          <w:rPr>
            <w:noProof/>
            <w:webHidden/>
          </w:rPr>
        </w:r>
        <w:r w:rsidR="00553F2A">
          <w:rPr>
            <w:noProof/>
            <w:webHidden/>
          </w:rPr>
          <w:fldChar w:fldCharType="separate"/>
        </w:r>
        <w:r>
          <w:rPr>
            <w:noProof/>
            <w:webHidden/>
          </w:rPr>
          <w:t>13</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8" w:history="1">
        <w:r w:rsidR="00553F2A" w:rsidRPr="00B35BA3">
          <w:rPr>
            <w:rStyle w:val="Lienhypertexte"/>
            <w:noProof/>
          </w:rPr>
          <w:t>2- Nitruration</w:t>
        </w:r>
        <w:r w:rsidR="00553F2A">
          <w:rPr>
            <w:noProof/>
            <w:webHidden/>
          </w:rPr>
          <w:tab/>
        </w:r>
        <w:r w:rsidR="00553F2A">
          <w:rPr>
            <w:noProof/>
            <w:webHidden/>
          </w:rPr>
          <w:fldChar w:fldCharType="begin"/>
        </w:r>
        <w:r w:rsidR="00553F2A">
          <w:rPr>
            <w:noProof/>
            <w:webHidden/>
          </w:rPr>
          <w:instrText xml:space="preserve"> PAGEREF _Toc414370408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09" w:history="1">
        <w:r w:rsidR="00553F2A" w:rsidRPr="00B35BA3">
          <w:rPr>
            <w:rStyle w:val="Lienhypertexte"/>
            <w:noProof/>
          </w:rPr>
          <w:t>3- Carbonitruration</w:t>
        </w:r>
        <w:r w:rsidR="00553F2A">
          <w:rPr>
            <w:noProof/>
            <w:webHidden/>
          </w:rPr>
          <w:tab/>
        </w:r>
        <w:r w:rsidR="00553F2A">
          <w:rPr>
            <w:noProof/>
            <w:webHidden/>
          </w:rPr>
          <w:fldChar w:fldCharType="begin"/>
        </w:r>
        <w:r w:rsidR="00553F2A">
          <w:rPr>
            <w:noProof/>
            <w:webHidden/>
          </w:rPr>
          <w:instrText xml:space="preserve"> PAGEREF _Toc414370409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10" w:history="1">
        <w:r w:rsidR="00553F2A" w:rsidRPr="00B35BA3">
          <w:rPr>
            <w:rStyle w:val="Lienhypertexte"/>
            <w:noProof/>
          </w:rPr>
          <w:t>4- Sulfunisation</w:t>
        </w:r>
        <w:r w:rsidR="00553F2A">
          <w:rPr>
            <w:noProof/>
            <w:webHidden/>
          </w:rPr>
          <w:tab/>
        </w:r>
        <w:r w:rsidR="00553F2A">
          <w:rPr>
            <w:noProof/>
            <w:webHidden/>
          </w:rPr>
          <w:fldChar w:fldCharType="begin"/>
        </w:r>
        <w:r w:rsidR="00553F2A">
          <w:rPr>
            <w:noProof/>
            <w:webHidden/>
          </w:rPr>
          <w:instrText xml:space="preserve"> PAGEREF _Toc414370410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11" w:history="1">
        <w:r w:rsidR="00553F2A" w:rsidRPr="00B35BA3">
          <w:rPr>
            <w:rStyle w:val="Lienhypertexte"/>
            <w:noProof/>
          </w:rPr>
          <w:t>5- Chromisation</w:t>
        </w:r>
        <w:r w:rsidR="00553F2A">
          <w:rPr>
            <w:noProof/>
            <w:webHidden/>
          </w:rPr>
          <w:tab/>
        </w:r>
        <w:r w:rsidR="00553F2A">
          <w:rPr>
            <w:noProof/>
            <w:webHidden/>
          </w:rPr>
          <w:fldChar w:fldCharType="begin"/>
        </w:r>
        <w:r w:rsidR="00553F2A">
          <w:rPr>
            <w:noProof/>
            <w:webHidden/>
          </w:rPr>
          <w:instrText xml:space="preserve"> PAGEREF _Toc414370411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12" w:history="1">
        <w:r w:rsidR="00553F2A" w:rsidRPr="00B35BA3">
          <w:rPr>
            <w:rStyle w:val="Lienhypertexte"/>
            <w:noProof/>
          </w:rPr>
          <w:t>6- Chromage</w:t>
        </w:r>
        <w:r w:rsidR="00553F2A">
          <w:rPr>
            <w:noProof/>
            <w:webHidden/>
          </w:rPr>
          <w:tab/>
        </w:r>
        <w:r w:rsidR="00553F2A">
          <w:rPr>
            <w:noProof/>
            <w:webHidden/>
          </w:rPr>
          <w:fldChar w:fldCharType="begin"/>
        </w:r>
        <w:r w:rsidR="00553F2A">
          <w:rPr>
            <w:noProof/>
            <w:webHidden/>
          </w:rPr>
          <w:instrText xml:space="preserve"> PAGEREF _Toc414370412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13" w:history="1">
        <w:r w:rsidR="00553F2A" w:rsidRPr="00B35BA3">
          <w:rPr>
            <w:rStyle w:val="Lienhypertexte"/>
            <w:noProof/>
          </w:rPr>
          <w:t>D. Désignation normalisée</w:t>
        </w:r>
        <w:r w:rsidR="00553F2A">
          <w:rPr>
            <w:noProof/>
            <w:webHidden/>
          </w:rPr>
          <w:tab/>
        </w:r>
        <w:r w:rsidR="00553F2A">
          <w:rPr>
            <w:noProof/>
            <w:webHidden/>
          </w:rPr>
          <w:fldChar w:fldCharType="begin"/>
        </w:r>
        <w:r w:rsidR="00553F2A">
          <w:rPr>
            <w:noProof/>
            <w:webHidden/>
          </w:rPr>
          <w:instrText xml:space="preserve"> PAGEREF _Toc414370413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14" w:history="1">
        <w:r w:rsidR="00553F2A" w:rsidRPr="00B35BA3">
          <w:rPr>
            <w:rStyle w:val="Lienhypertexte"/>
            <w:noProof/>
          </w:rPr>
          <w:t>1- Fontes</w:t>
        </w:r>
        <w:r w:rsidR="00553F2A">
          <w:rPr>
            <w:noProof/>
            <w:webHidden/>
          </w:rPr>
          <w:tab/>
        </w:r>
        <w:r w:rsidR="00553F2A">
          <w:rPr>
            <w:noProof/>
            <w:webHidden/>
          </w:rPr>
          <w:fldChar w:fldCharType="begin"/>
        </w:r>
        <w:r w:rsidR="00553F2A">
          <w:rPr>
            <w:noProof/>
            <w:webHidden/>
          </w:rPr>
          <w:instrText xml:space="preserve"> PAGEREF _Toc414370414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15" w:history="1">
        <w:r w:rsidR="00553F2A" w:rsidRPr="00B35BA3">
          <w:rPr>
            <w:rStyle w:val="Lienhypertexte"/>
            <w:noProof/>
          </w:rPr>
          <w:t>a.</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Fontes à graphite lamellaire</w:t>
        </w:r>
        <w:r w:rsidR="00553F2A">
          <w:rPr>
            <w:noProof/>
            <w:webHidden/>
          </w:rPr>
          <w:tab/>
        </w:r>
        <w:r w:rsidR="00553F2A">
          <w:rPr>
            <w:noProof/>
            <w:webHidden/>
          </w:rPr>
          <w:fldChar w:fldCharType="begin"/>
        </w:r>
        <w:r w:rsidR="00553F2A">
          <w:rPr>
            <w:noProof/>
            <w:webHidden/>
          </w:rPr>
          <w:instrText xml:space="preserve"> PAGEREF _Toc414370415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16" w:history="1">
        <w:r w:rsidR="00553F2A" w:rsidRPr="00B35BA3">
          <w:rPr>
            <w:rStyle w:val="Lienhypertexte"/>
            <w:noProof/>
          </w:rPr>
          <w:t>b.</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Fontes malléables.</w:t>
        </w:r>
        <w:r w:rsidR="00553F2A">
          <w:rPr>
            <w:noProof/>
            <w:webHidden/>
          </w:rPr>
          <w:tab/>
        </w:r>
        <w:r w:rsidR="00553F2A">
          <w:rPr>
            <w:noProof/>
            <w:webHidden/>
          </w:rPr>
          <w:fldChar w:fldCharType="begin"/>
        </w:r>
        <w:r w:rsidR="00553F2A">
          <w:rPr>
            <w:noProof/>
            <w:webHidden/>
          </w:rPr>
          <w:instrText xml:space="preserve"> PAGEREF _Toc414370416 \h </w:instrText>
        </w:r>
        <w:r w:rsidR="00553F2A">
          <w:rPr>
            <w:noProof/>
            <w:webHidden/>
          </w:rPr>
        </w:r>
        <w:r w:rsidR="00553F2A">
          <w:rPr>
            <w:noProof/>
            <w:webHidden/>
          </w:rPr>
          <w:fldChar w:fldCharType="separate"/>
        </w:r>
        <w:r>
          <w:rPr>
            <w:noProof/>
            <w:webHidden/>
          </w:rPr>
          <w:t>14</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17" w:history="1">
        <w:r w:rsidR="00553F2A" w:rsidRPr="00B35BA3">
          <w:rPr>
            <w:rStyle w:val="Lienhypertexte"/>
            <w:noProof/>
          </w:rPr>
          <w:t>c.</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Fontes à graphite sphéroïdal</w:t>
        </w:r>
        <w:r w:rsidR="00553F2A">
          <w:rPr>
            <w:noProof/>
            <w:webHidden/>
          </w:rPr>
          <w:tab/>
        </w:r>
        <w:r w:rsidR="00553F2A">
          <w:rPr>
            <w:noProof/>
            <w:webHidden/>
          </w:rPr>
          <w:fldChar w:fldCharType="begin"/>
        </w:r>
        <w:r w:rsidR="00553F2A">
          <w:rPr>
            <w:noProof/>
            <w:webHidden/>
          </w:rPr>
          <w:instrText xml:space="preserve"> PAGEREF _Toc414370417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18" w:history="1">
        <w:r w:rsidR="00553F2A" w:rsidRPr="00B35BA3">
          <w:rPr>
            <w:rStyle w:val="Lienhypertexte"/>
            <w:noProof/>
          </w:rPr>
          <w:t>2- Aciers</w:t>
        </w:r>
        <w:r w:rsidR="00553F2A">
          <w:rPr>
            <w:noProof/>
            <w:webHidden/>
          </w:rPr>
          <w:tab/>
        </w:r>
        <w:r w:rsidR="00553F2A">
          <w:rPr>
            <w:noProof/>
            <w:webHidden/>
          </w:rPr>
          <w:fldChar w:fldCharType="begin"/>
        </w:r>
        <w:r w:rsidR="00553F2A">
          <w:rPr>
            <w:noProof/>
            <w:webHidden/>
          </w:rPr>
          <w:instrText xml:space="preserve"> PAGEREF _Toc414370418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19" w:history="1">
        <w:r w:rsidR="00553F2A" w:rsidRPr="00B35BA3">
          <w:rPr>
            <w:rStyle w:val="Lienhypertexte"/>
            <w:noProof/>
          </w:rPr>
          <w:t>a.</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Aciers non alliés d'usage général</w:t>
        </w:r>
        <w:r w:rsidR="00553F2A">
          <w:rPr>
            <w:noProof/>
            <w:webHidden/>
          </w:rPr>
          <w:tab/>
        </w:r>
        <w:r w:rsidR="00553F2A">
          <w:rPr>
            <w:noProof/>
            <w:webHidden/>
          </w:rPr>
          <w:fldChar w:fldCharType="begin"/>
        </w:r>
        <w:r w:rsidR="00553F2A">
          <w:rPr>
            <w:noProof/>
            <w:webHidden/>
          </w:rPr>
          <w:instrText xml:space="preserve"> PAGEREF _Toc414370419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20" w:history="1">
        <w:r w:rsidR="00553F2A" w:rsidRPr="00B35BA3">
          <w:rPr>
            <w:rStyle w:val="Lienhypertexte"/>
            <w:noProof/>
          </w:rPr>
          <w:t>b.</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Aciers non alliés (teneur en manganèse &lt; 1%)</w:t>
        </w:r>
        <w:r w:rsidR="00553F2A">
          <w:rPr>
            <w:noProof/>
            <w:webHidden/>
          </w:rPr>
          <w:tab/>
        </w:r>
        <w:r w:rsidR="00553F2A">
          <w:rPr>
            <w:noProof/>
            <w:webHidden/>
          </w:rPr>
          <w:fldChar w:fldCharType="begin"/>
        </w:r>
        <w:r w:rsidR="00553F2A">
          <w:rPr>
            <w:noProof/>
            <w:webHidden/>
          </w:rPr>
          <w:instrText xml:space="preserve"> PAGEREF _Toc414370420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21" w:history="1">
        <w:r w:rsidR="00553F2A" w:rsidRPr="00B35BA3">
          <w:rPr>
            <w:rStyle w:val="Lienhypertexte"/>
            <w:noProof/>
          </w:rPr>
          <w:t>c.</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Aciers faiblement alliés (tout élément d'addition &lt; 5%) et teneur en manganèse &lt; 1%</w:t>
        </w:r>
        <w:r w:rsidR="00553F2A">
          <w:rPr>
            <w:noProof/>
            <w:webHidden/>
          </w:rPr>
          <w:tab/>
        </w:r>
        <w:r w:rsidR="00553F2A">
          <w:rPr>
            <w:noProof/>
            <w:webHidden/>
          </w:rPr>
          <w:fldChar w:fldCharType="begin"/>
        </w:r>
        <w:r w:rsidR="00553F2A">
          <w:rPr>
            <w:noProof/>
            <w:webHidden/>
          </w:rPr>
          <w:instrText xml:space="preserve"> PAGEREF _Toc414370421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4370422" w:history="1">
        <w:r w:rsidR="00553F2A" w:rsidRPr="00B35BA3">
          <w:rPr>
            <w:rStyle w:val="Lienhypertexte"/>
            <w:noProof/>
          </w:rPr>
          <w:t>d.</w:t>
        </w:r>
        <w:r w:rsidR="00553F2A">
          <w:rPr>
            <w:rFonts w:asciiTheme="minorHAnsi" w:eastAsiaTheme="minorEastAsia" w:hAnsiTheme="minorHAnsi" w:cstheme="minorBidi"/>
            <w:i w:val="0"/>
            <w:noProof/>
            <w:sz w:val="22"/>
            <w:szCs w:val="22"/>
            <w:lang w:eastAsia="fr-FR"/>
          </w:rPr>
          <w:tab/>
        </w:r>
        <w:r w:rsidR="00553F2A" w:rsidRPr="00B35BA3">
          <w:rPr>
            <w:rStyle w:val="Lienhypertexte"/>
            <w:noProof/>
          </w:rPr>
          <w:t>Aciers fortement alliés. (un élément d'addition atteint au moins 5 %)</w:t>
        </w:r>
        <w:r w:rsidR="00553F2A">
          <w:rPr>
            <w:noProof/>
            <w:webHidden/>
          </w:rPr>
          <w:tab/>
        </w:r>
        <w:r w:rsidR="00553F2A">
          <w:rPr>
            <w:noProof/>
            <w:webHidden/>
          </w:rPr>
          <w:fldChar w:fldCharType="begin"/>
        </w:r>
        <w:r w:rsidR="00553F2A">
          <w:rPr>
            <w:noProof/>
            <w:webHidden/>
          </w:rPr>
          <w:instrText xml:space="preserve"> PAGEREF _Toc414370422 \h </w:instrText>
        </w:r>
        <w:r w:rsidR="00553F2A">
          <w:rPr>
            <w:noProof/>
            <w:webHidden/>
          </w:rPr>
        </w:r>
        <w:r w:rsidR="00553F2A">
          <w:rPr>
            <w:noProof/>
            <w:webHidden/>
          </w:rPr>
          <w:fldChar w:fldCharType="separate"/>
        </w:r>
        <w:r>
          <w:rPr>
            <w:noProof/>
            <w:webHidden/>
          </w:rPr>
          <w:t>15</w:t>
        </w:r>
        <w:r w:rsidR="00553F2A">
          <w:rPr>
            <w:noProof/>
            <w:webHidden/>
          </w:rPr>
          <w:fldChar w:fldCharType="end"/>
        </w:r>
      </w:hyperlink>
    </w:p>
    <w:p w:rsidR="00553F2A" w:rsidRDefault="002D16B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4370423" w:history="1">
        <w:r w:rsidR="00553F2A" w:rsidRPr="00B35BA3">
          <w:rPr>
            <w:rStyle w:val="Lienhypertexte"/>
            <w:noProof/>
          </w:rPr>
          <w:t>4°-  Aluminium &amp; Cuivre</w:t>
        </w:r>
        <w:r w:rsidR="00553F2A">
          <w:rPr>
            <w:noProof/>
            <w:webHidden/>
          </w:rPr>
          <w:tab/>
        </w:r>
        <w:r w:rsidR="00553F2A">
          <w:rPr>
            <w:noProof/>
            <w:webHidden/>
          </w:rPr>
          <w:fldChar w:fldCharType="begin"/>
        </w:r>
        <w:r w:rsidR="00553F2A">
          <w:rPr>
            <w:noProof/>
            <w:webHidden/>
          </w:rPr>
          <w:instrText xml:space="preserve"> PAGEREF _Toc414370423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24" w:history="1">
        <w:r w:rsidR="00553F2A" w:rsidRPr="00B35BA3">
          <w:rPr>
            <w:rStyle w:val="Lienhypertexte"/>
            <w:noProof/>
          </w:rPr>
          <w:t>A. Élaboration des aluminiums</w:t>
        </w:r>
        <w:r w:rsidR="00553F2A">
          <w:rPr>
            <w:noProof/>
            <w:webHidden/>
          </w:rPr>
          <w:tab/>
        </w:r>
        <w:r w:rsidR="00553F2A">
          <w:rPr>
            <w:noProof/>
            <w:webHidden/>
          </w:rPr>
          <w:fldChar w:fldCharType="begin"/>
        </w:r>
        <w:r w:rsidR="00553F2A">
          <w:rPr>
            <w:noProof/>
            <w:webHidden/>
          </w:rPr>
          <w:instrText xml:space="preserve"> PAGEREF _Toc414370424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25" w:history="1">
        <w:r w:rsidR="00553F2A" w:rsidRPr="00B35BA3">
          <w:rPr>
            <w:rStyle w:val="Lienhypertexte"/>
            <w:noProof/>
          </w:rPr>
          <w:t>1- Du minerai à l’aluminium</w:t>
        </w:r>
        <w:r w:rsidR="00553F2A">
          <w:rPr>
            <w:noProof/>
            <w:webHidden/>
          </w:rPr>
          <w:tab/>
        </w:r>
        <w:r w:rsidR="00553F2A">
          <w:rPr>
            <w:noProof/>
            <w:webHidden/>
          </w:rPr>
          <w:fldChar w:fldCharType="begin"/>
        </w:r>
        <w:r w:rsidR="00553F2A">
          <w:rPr>
            <w:noProof/>
            <w:webHidden/>
          </w:rPr>
          <w:instrText xml:space="preserve"> PAGEREF _Toc414370425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26" w:history="1">
        <w:r w:rsidR="00553F2A" w:rsidRPr="00B35BA3">
          <w:rPr>
            <w:rStyle w:val="Lienhypertexte"/>
            <w:noProof/>
          </w:rPr>
          <w:t>2- De l’aluminium aux alliages</w:t>
        </w:r>
        <w:r w:rsidR="00553F2A">
          <w:rPr>
            <w:noProof/>
            <w:webHidden/>
          </w:rPr>
          <w:tab/>
        </w:r>
        <w:r w:rsidR="00553F2A">
          <w:rPr>
            <w:noProof/>
            <w:webHidden/>
          </w:rPr>
          <w:fldChar w:fldCharType="begin"/>
        </w:r>
        <w:r w:rsidR="00553F2A">
          <w:rPr>
            <w:noProof/>
            <w:webHidden/>
          </w:rPr>
          <w:instrText xml:space="preserve"> PAGEREF _Toc414370426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27" w:history="1">
        <w:r w:rsidR="00553F2A" w:rsidRPr="00B35BA3">
          <w:rPr>
            <w:rStyle w:val="Lienhypertexte"/>
            <w:noProof/>
          </w:rPr>
          <w:t>B. Désignation de l’aluminium et des alliages d’aluminium (exemples)</w:t>
        </w:r>
        <w:r w:rsidR="00553F2A">
          <w:rPr>
            <w:noProof/>
            <w:webHidden/>
          </w:rPr>
          <w:tab/>
        </w:r>
        <w:r w:rsidR="00553F2A">
          <w:rPr>
            <w:noProof/>
            <w:webHidden/>
          </w:rPr>
          <w:fldChar w:fldCharType="begin"/>
        </w:r>
        <w:r w:rsidR="00553F2A">
          <w:rPr>
            <w:noProof/>
            <w:webHidden/>
          </w:rPr>
          <w:instrText xml:space="preserve"> PAGEREF _Toc414370427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28" w:history="1">
        <w:r w:rsidR="00553F2A" w:rsidRPr="00B35BA3">
          <w:rPr>
            <w:rStyle w:val="Lienhypertexte"/>
            <w:noProof/>
          </w:rPr>
          <w:t>1- Aluminium non allié</w:t>
        </w:r>
        <w:r w:rsidR="00553F2A">
          <w:rPr>
            <w:noProof/>
            <w:webHidden/>
          </w:rPr>
          <w:tab/>
        </w:r>
        <w:r w:rsidR="00553F2A">
          <w:rPr>
            <w:noProof/>
            <w:webHidden/>
          </w:rPr>
          <w:fldChar w:fldCharType="begin"/>
        </w:r>
        <w:r w:rsidR="00553F2A">
          <w:rPr>
            <w:noProof/>
            <w:webHidden/>
          </w:rPr>
          <w:instrText xml:space="preserve"> PAGEREF _Toc414370428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29" w:history="1">
        <w:r w:rsidR="00553F2A" w:rsidRPr="00B35BA3">
          <w:rPr>
            <w:rStyle w:val="Lienhypertexte"/>
            <w:noProof/>
          </w:rPr>
          <w:t>2- Aluminium allié</w:t>
        </w:r>
        <w:r w:rsidR="00553F2A">
          <w:rPr>
            <w:noProof/>
            <w:webHidden/>
          </w:rPr>
          <w:tab/>
        </w:r>
        <w:r w:rsidR="00553F2A">
          <w:rPr>
            <w:noProof/>
            <w:webHidden/>
          </w:rPr>
          <w:fldChar w:fldCharType="begin"/>
        </w:r>
        <w:r w:rsidR="00553F2A">
          <w:rPr>
            <w:noProof/>
            <w:webHidden/>
          </w:rPr>
          <w:instrText xml:space="preserve"> PAGEREF _Toc414370429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30" w:history="1">
        <w:r w:rsidR="00553F2A" w:rsidRPr="00B35BA3">
          <w:rPr>
            <w:rStyle w:val="Lienhypertexte"/>
            <w:noProof/>
          </w:rPr>
          <w:t>C. Propriétés de l’aluminium et des alliages d’aluminium</w:t>
        </w:r>
        <w:r w:rsidR="00553F2A">
          <w:rPr>
            <w:noProof/>
            <w:webHidden/>
          </w:rPr>
          <w:tab/>
        </w:r>
        <w:r w:rsidR="00553F2A">
          <w:rPr>
            <w:noProof/>
            <w:webHidden/>
          </w:rPr>
          <w:fldChar w:fldCharType="begin"/>
        </w:r>
        <w:r w:rsidR="00553F2A">
          <w:rPr>
            <w:noProof/>
            <w:webHidden/>
          </w:rPr>
          <w:instrText xml:space="preserve"> PAGEREF _Toc414370430 \h </w:instrText>
        </w:r>
        <w:r w:rsidR="00553F2A">
          <w:rPr>
            <w:noProof/>
            <w:webHidden/>
          </w:rPr>
        </w:r>
        <w:r w:rsidR="00553F2A">
          <w:rPr>
            <w:noProof/>
            <w:webHidden/>
          </w:rPr>
          <w:fldChar w:fldCharType="separate"/>
        </w:r>
        <w:r>
          <w:rPr>
            <w:noProof/>
            <w:webHidden/>
          </w:rPr>
          <w:t>16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31" w:history="1">
        <w:r w:rsidR="00553F2A" w:rsidRPr="00B35BA3">
          <w:rPr>
            <w:rStyle w:val="Lienhypertexte"/>
            <w:noProof/>
          </w:rPr>
          <w:t>D. Élaboration du cuivre</w:t>
        </w:r>
        <w:r w:rsidR="00553F2A">
          <w:rPr>
            <w:noProof/>
            <w:webHidden/>
          </w:rPr>
          <w:tab/>
        </w:r>
        <w:r w:rsidR="00553F2A">
          <w:rPr>
            <w:noProof/>
            <w:webHidden/>
          </w:rPr>
          <w:fldChar w:fldCharType="begin"/>
        </w:r>
        <w:r w:rsidR="00553F2A">
          <w:rPr>
            <w:noProof/>
            <w:webHidden/>
          </w:rPr>
          <w:instrText xml:space="preserve"> PAGEREF _Toc414370431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2" w:history="1">
        <w:r w:rsidR="00553F2A" w:rsidRPr="00B35BA3">
          <w:rPr>
            <w:rStyle w:val="Lienhypertexte"/>
            <w:noProof/>
          </w:rPr>
          <w:t>1- Du minerai au cuivre</w:t>
        </w:r>
        <w:r w:rsidR="00553F2A">
          <w:rPr>
            <w:noProof/>
            <w:webHidden/>
          </w:rPr>
          <w:tab/>
        </w:r>
        <w:r w:rsidR="00553F2A">
          <w:rPr>
            <w:noProof/>
            <w:webHidden/>
          </w:rPr>
          <w:fldChar w:fldCharType="begin"/>
        </w:r>
        <w:r w:rsidR="00553F2A">
          <w:rPr>
            <w:noProof/>
            <w:webHidden/>
          </w:rPr>
          <w:instrText xml:space="preserve"> PAGEREF _Toc414370432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3" w:history="1">
        <w:r w:rsidR="00553F2A" w:rsidRPr="00B35BA3">
          <w:rPr>
            <w:rStyle w:val="Lienhypertexte"/>
            <w:noProof/>
          </w:rPr>
          <w:t>2- Du cuivre aux alliages</w:t>
        </w:r>
        <w:r w:rsidR="00553F2A">
          <w:rPr>
            <w:noProof/>
            <w:webHidden/>
          </w:rPr>
          <w:tab/>
        </w:r>
        <w:r w:rsidR="00553F2A">
          <w:rPr>
            <w:noProof/>
            <w:webHidden/>
          </w:rPr>
          <w:fldChar w:fldCharType="begin"/>
        </w:r>
        <w:r w:rsidR="00553F2A">
          <w:rPr>
            <w:noProof/>
            <w:webHidden/>
          </w:rPr>
          <w:instrText xml:space="preserve"> PAGEREF _Toc414370433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34" w:history="1">
        <w:r w:rsidR="00553F2A" w:rsidRPr="00B35BA3">
          <w:rPr>
            <w:rStyle w:val="Lienhypertexte"/>
            <w:noProof/>
          </w:rPr>
          <w:t>E. Désignation du cuivre et des alliages de cuivre (exemples)</w:t>
        </w:r>
        <w:r w:rsidR="00553F2A">
          <w:rPr>
            <w:noProof/>
            <w:webHidden/>
          </w:rPr>
          <w:tab/>
        </w:r>
        <w:r w:rsidR="00553F2A">
          <w:rPr>
            <w:noProof/>
            <w:webHidden/>
          </w:rPr>
          <w:fldChar w:fldCharType="begin"/>
        </w:r>
        <w:r w:rsidR="00553F2A">
          <w:rPr>
            <w:noProof/>
            <w:webHidden/>
          </w:rPr>
          <w:instrText xml:space="preserve"> PAGEREF _Toc414370434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5" w:history="1">
        <w:r w:rsidR="00553F2A" w:rsidRPr="00B35BA3">
          <w:rPr>
            <w:rStyle w:val="Lienhypertexte"/>
            <w:noProof/>
          </w:rPr>
          <w:t>1- Cuivre non allié :</w:t>
        </w:r>
        <w:r w:rsidR="00553F2A">
          <w:rPr>
            <w:noProof/>
            <w:webHidden/>
          </w:rPr>
          <w:tab/>
        </w:r>
        <w:r w:rsidR="00553F2A">
          <w:rPr>
            <w:noProof/>
            <w:webHidden/>
          </w:rPr>
          <w:fldChar w:fldCharType="begin"/>
        </w:r>
        <w:r w:rsidR="00553F2A">
          <w:rPr>
            <w:noProof/>
            <w:webHidden/>
          </w:rPr>
          <w:instrText xml:space="preserve"> PAGEREF _Toc414370435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6" w:history="1">
        <w:r w:rsidR="00553F2A" w:rsidRPr="00B35BA3">
          <w:rPr>
            <w:rStyle w:val="Lienhypertexte"/>
            <w:noProof/>
          </w:rPr>
          <w:t>2- Cuivre allié</w:t>
        </w:r>
        <w:r w:rsidR="00553F2A">
          <w:rPr>
            <w:noProof/>
            <w:webHidden/>
          </w:rPr>
          <w:tab/>
        </w:r>
        <w:r w:rsidR="00553F2A">
          <w:rPr>
            <w:noProof/>
            <w:webHidden/>
          </w:rPr>
          <w:fldChar w:fldCharType="begin"/>
        </w:r>
        <w:r w:rsidR="00553F2A">
          <w:rPr>
            <w:noProof/>
            <w:webHidden/>
          </w:rPr>
          <w:instrText xml:space="preserve"> PAGEREF _Toc414370436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37" w:history="1">
        <w:r w:rsidR="00553F2A" w:rsidRPr="00B35BA3">
          <w:rPr>
            <w:rStyle w:val="Lienhypertexte"/>
            <w:noProof/>
          </w:rPr>
          <w:t>F. Influence des éléments d’addition dans les alliages de cuivre</w:t>
        </w:r>
        <w:r w:rsidR="00553F2A">
          <w:rPr>
            <w:noProof/>
            <w:webHidden/>
          </w:rPr>
          <w:tab/>
        </w:r>
        <w:r w:rsidR="00553F2A">
          <w:rPr>
            <w:noProof/>
            <w:webHidden/>
          </w:rPr>
          <w:fldChar w:fldCharType="begin"/>
        </w:r>
        <w:r w:rsidR="00553F2A">
          <w:rPr>
            <w:noProof/>
            <w:webHidden/>
          </w:rPr>
          <w:instrText xml:space="preserve"> PAGEREF _Toc414370437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8" w:history="1">
        <w:r w:rsidR="00553F2A" w:rsidRPr="00B35BA3">
          <w:rPr>
            <w:rStyle w:val="Lienhypertexte"/>
            <w:noProof/>
          </w:rPr>
          <w:t>1- Laitons (cuivre + zinc)</w:t>
        </w:r>
        <w:r w:rsidR="00553F2A">
          <w:rPr>
            <w:noProof/>
            <w:webHidden/>
          </w:rPr>
          <w:tab/>
        </w:r>
        <w:r w:rsidR="00553F2A">
          <w:rPr>
            <w:noProof/>
            <w:webHidden/>
          </w:rPr>
          <w:fldChar w:fldCharType="begin"/>
        </w:r>
        <w:r w:rsidR="00553F2A">
          <w:rPr>
            <w:noProof/>
            <w:webHidden/>
          </w:rPr>
          <w:instrText xml:space="preserve"> PAGEREF _Toc414370438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39" w:history="1">
        <w:r w:rsidR="00553F2A" w:rsidRPr="00B35BA3">
          <w:rPr>
            <w:rStyle w:val="Lienhypertexte"/>
            <w:noProof/>
          </w:rPr>
          <w:t>2- Bronzes (cuivre + étain)</w:t>
        </w:r>
        <w:r w:rsidR="00553F2A">
          <w:rPr>
            <w:noProof/>
            <w:webHidden/>
          </w:rPr>
          <w:tab/>
        </w:r>
        <w:r w:rsidR="00553F2A">
          <w:rPr>
            <w:noProof/>
            <w:webHidden/>
          </w:rPr>
          <w:fldChar w:fldCharType="begin"/>
        </w:r>
        <w:r w:rsidR="00553F2A">
          <w:rPr>
            <w:noProof/>
            <w:webHidden/>
          </w:rPr>
          <w:instrText xml:space="preserve"> PAGEREF _Toc414370439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40" w:history="1">
        <w:r w:rsidR="00553F2A" w:rsidRPr="00B35BA3">
          <w:rPr>
            <w:rStyle w:val="Lienhypertexte"/>
            <w:noProof/>
          </w:rPr>
          <w:t>3- Cupro-aluminiums (cuivre + aluminium)</w:t>
        </w:r>
        <w:r w:rsidR="00553F2A">
          <w:rPr>
            <w:noProof/>
            <w:webHidden/>
          </w:rPr>
          <w:tab/>
        </w:r>
        <w:r w:rsidR="00553F2A">
          <w:rPr>
            <w:noProof/>
            <w:webHidden/>
          </w:rPr>
          <w:fldChar w:fldCharType="begin"/>
        </w:r>
        <w:r w:rsidR="00553F2A">
          <w:rPr>
            <w:noProof/>
            <w:webHidden/>
          </w:rPr>
          <w:instrText xml:space="preserve"> PAGEREF _Toc414370440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41" w:history="1">
        <w:r w:rsidR="00553F2A" w:rsidRPr="00B35BA3">
          <w:rPr>
            <w:rStyle w:val="Lienhypertexte"/>
            <w:noProof/>
          </w:rPr>
          <w:t>4- Cupro-nickels (cuivre + nickel)</w:t>
        </w:r>
        <w:r w:rsidR="00553F2A">
          <w:rPr>
            <w:noProof/>
            <w:webHidden/>
          </w:rPr>
          <w:tab/>
        </w:r>
        <w:r w:rsidR="00553F2A">
          <w:rPr>
            <w:noProof/>
            <w:webHidden/>
          </w:rPr>
          <w:fldChar w:fldCharType="begin"/>
        </w:r>
        <w:r w:rsidR="00553F2A">
          <w:rPr>
            <w:noProof/>
            <w:webHidden/>
          </w:rPr>
          <w:instrText xml:space="preserve"> PAGEREF _Toc414370441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42" w:history="1">
        <w:r w:rsidR="00553F2A" w:rsidRPr="00B35BA3">
          <w:rPr>
            <w:rStyle w:val="Lienhypertexte"/>
            <w:noProof/>
          </w:rPr>
          <w:t>5- Maillechorts (cuivre + zinc + nickel)</w:t>
        </w:r>
        <w:r w:rsidR="00553F2A">
          <w:rPr>
            <w:noProof/>
            <w:webHidden/>
          </w:rPr>
          <w:tab/>
        </w:r>
        <w:r w:rsidR="00553F2A">
          <w:rPr>
            <w:noProof/>
            <w:webHidden/>
          </w:rPr>
          <w:fldChar w:fldCharType="begin"/>
        </w:r>
        <w:r w:rsidR="00553F2A">
          <w:rPr>
            <w:noProof/>
            <w:webHidden/>
          </w:rPr>
          <w:instrText xml:space="preserve"> PAGEREF _Toc414370442 \h </w:instrText>
        </w:r>
        <w:r w:rsidR="00553F2A">
          <w:rPr>
            <w:noProof/>
            <w:webHidden/>
          </w:rPr>
        </w:r>
        <w:r w:rsidR="00553F2A">
          <w:rPr>
            <w:noProof/>
            <w:webHidden/>
          </w:rPr>
          <w:fldChar w:fldCharType="separate"/>
        </w:r>
        <w:r>
          <w:rPr>
            <w:noProof/>
            <w:webHidden/>
          </w:rPr>
          <w:t>17</w:t>
        </w:r>
        <w:r w:rsidR="00553F2A">
          <w:rPr>
            <w:noProof/>
            <w:webHidden/>
          </w:rPr>
          <w:fldChar w:fldCharType="end"/>
        </w:r>
      </w:hyperlink>
    </w:p>
    <w:p w:rsidR="00553F2A" w:rsidRDefault="002D16B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4370443" w:history="1">
        <w:r w:rsidR="00553F2A" w:rsidRPr="00B35BA3">
          <w:rPr>
            <w:rStyle w:val="Lienhypertexte"/>
            <w:noProof/>
          </w:rPr>
          <w:t>5°-  Propriétés comparées des matériaux métalliques</w:t>
        </w:r>
        <w:r w:rsidR="00553F2A">
          <w:rPr>
            <w:noProof/>
            <w:webHidden/>
          </w:rPr>
          <w:tab/>
        </w:r>
        <w:r w:rsidR="00553F2A">
          <w:rPr>
            <w:noProof/>
            <w:webHidden/>
          </w:rPr>
          <w:fldChar w:fldCharType="begin"/>
        </w:r>
        <w:r w:rsidR="00553F2A">
          <w:rPr>
            <w:noProof/>
            <w:webHidden/>
          </w:rPr>
          <w:instrText xml:space="preserve"> PAGEREF _Toc414370443 \h </w:instrText>
        </w:r>
        <w:r w:rsidR="00553F2A">
          <w:rPr>
            <w:noProof/>
            <w:webHidden/>
          </w:rPr>
        </w:r>
        <w:r w:rsidR="00553F2A">
          <w:rPr>
            <w:noProof/>
            <w:webHidden/>
          </w:rPr>
          <w:fldChar w:fldCharType="separate"/>
        </w:r>
        <w:r>
          <w:rPr>
            <w:noProof/>
            <w:webHidden/>
          </w:rPr>
          <w:t>18</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44" w:history="1">
        <w:r w:rsidR="00553F2A" w:rsidRPr="00B35BA3">
          <w:rPr>
            <w:rStyle w:val="Lienhypertexte"/>
            <w:noProof/>
          </w:rPr>
          <w:t>A. Propriétés mécaniques de quelques aciers</w:t>
        </w:r>
        <w:r w:rsidR="00553F2A">
          <w:rPr>
            <w:noProof/>
            <w:webHidden/>
          </w:rPr>
          <w:tab/>
        </w:r>
        <w:r w:rsidR="00553F2A">
          <w:rPr>
            <w:noProof/>
            <w:webHidden/>
          </w:rPr>
          <w:fldChar w:fldCharType="begin"/>
        </w:r>
        <w:r w:rsidR="00553F2A">
          <w:rPr>
            <w:noProof/>
            <w:webHidden/>
          </w:rPr>
          <w:instrText xml:space="preserve"> PAGEREF _Toc414370444 \h </w:instrText>
        </w:r>
        <w:r w:rsidR="00553F2A">
          <w:rPr>
            <w:noProof/>
            <w:webHidden/>
          </w:rPr>
        </w:r>
        <w:r w:rsidR="00553F2A">
          <w:rPr>
            <w:noProof/>
            <w:webHidden/>
          </w:rPr>
          <w:fldChar w:fldCharType="separate"/>
        </w:r>
        <w:r>
          <w:rPr>
            <w:noProof/>
            <w:webHidden/>
          </w:rPr>
          <w:t>18</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45" w:history="1">
        <w:r w:rsidR="00553F2A" w:rsidRPr="00B35BA3">
          <w:rPr>
            <w:rStyle w:val="Lienhypertexte"/>
            <w:noProof/>
          </w:rPr>
          <w:t>B. Propriétés physiques et thermiques des matériaux</w:t>
        </w:r>
        <w:r w:rsidR="00553F2A">
          <w:rPr>
            <w:noProof/>
            <w:webHidden/>
          </w:rPr>
          <w:tab/>
        </w:r>
        <w:r w:rsidR="00553F2A">
          <w:rPr>
            <w:noProof/>
            <w:webHidden/>
          </w:rPr>
          <w:fldChar w:fldCharType="begin"/>
        </w:r>
        <w:r w:rsidR="00553F2A">
          <w:rPr>
            <w:noProof/>
            <w:webHidden/>
          </w:rPr>
          <w:instrText xml:space="preserve"> PAGEREF _Toc414370445 \h </w:instrText>
        </w:r>
        <w:r w:rsidR="00553F2A">
          <w:rPr>
            <w:noProof/>
            <w:webHidden/>
          </w:rPr>
        </w:r>
        <w:r w:rsidR="00553F2A">
          <w:rPr>
            <w:noProof/>
            <w:webHidden/>
          </w:rPr>
          <w:fldChar w:fldCharType="separate"/>
        </w:r>
        <w:r>
          <w:rPr>
            <w:noProof/>
            <w:webHidden/>
          </w:rPr>
          <w:t>18</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46" w:history="1">
        <w:r w:rsidR="00553F2A" w:rsidRPr="00B35BA3">
          <w:rPr>
            <w:rStyle w:val="Lienhypertexte"/>
            <w:noProof/>
          </w:rPr>
          <w:t>C. Prix des matériaux</w:t>
        </w:r>
        <w:r w:rsidR="00553F2A">
          <w:rPr>
            <w:noProof/>
            <w:webHidden/>
          </w:rPr>
          <w:tab/>
        </w:r>
        <w:r w:rsidR="00553F2A">
          <w:rPr>
            <w:noProof/>
            <w:webHidden/>
          </w:rPr>
          <w:fldChar w:fldCharType="begin"/>
        </w:r>
        <w:r w:rsidR="00553F2A">
          <w:rPr>
            <w:noProof/>
            <w:webHidden/>
          </w:rPr>
          <w:instrText xml:space="preserve"> PAGEREF _Toc414370446 \h </w:instrText>
        </w:r>
        <w:r w:rsidR="00553F2A">
          <w:rPr>
            <w:noProof/>
            <w:webHidden/>
          </w:rPr>
        </w:r>
        <w:r w:rsidR="00553F2A">
          <w:rPr>
            <w:noProof/>
            <w:webHidden/>
          </w:rPr>
          <w:fldChar w:fldCharType="separate"/>
        </w:r>
        <w:r>
          <w:rPr>
            <w:noProof/>
            <w:webHidden/>
          </w:rPr>
          <w:t>18</w:t>
        </w:r>
        <w:r w:rsidR="00553F2A">
          <w:rPr>
            <w:noProof/>
            <w:webHidden/>
          </w:rPr>
          <w:fldChar w:fldCharType="end"/>
        </w:r>
      </w:hyperlink>
    </w:p>
    <w:p w:rsidR="00553F2A" w:rsidRDefault="002D16B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4370447" w:history="1">
        <w:r w:rsidR="00553F2A" w:rsidRPr="00B35BA3">
          <w:rPr>
            <w:rStyle w:val="Lienhypertexte"/>
            <w:noProof/>
          </w:rPr>
          <w:t>6°-  Les matières plastiques</w:t>
        </w:r>
        <w:r w:rsidR="00553F2A">
          <w:rPr>
            <w:noProof/>
            <w:webHidden/>
          </w:rPr>
          <w:tab/>
        </w:r>
        <w:r w:rsidR="00553F2A">
          <w:rPr>
            <w:noProof/>
            <w:webHidden/>
          </w:rPr>
          <w:fldChar w:fldCharType="begin"/>
        </w:r>
        <w:r w:rsidR="00553F2A">
          <w:rPr>
            <w:noProof/>
            <w:webHidden/>
          </w:rPr>
          <w:instrText xml:space="preserve"> PAGEREF _Toc414370447 \h </w:instrText>
        </w:r>
        <w:r w:rsidR="00553F2A">
          <w:rPr>
            <w:noProof/>
            <w:webHidden/>
          </w:rPr>
        </w:r>
        <w:r w:rsidR="00553F2A">
          <w:rPr>
            <w:noProof/>
            <w:webHidden/>
          </w:rPr>
          <w:fldChar w:fldCharType="separate"/>
        </w:r>
        <w:r>
          <w:rPr>
            <w:noProof/>
            <w:webHidden/>
          </w:rPr>
          <w:t>19</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48" w:history="1">
        <w:r w:rsidR="00553F2A" w:rsidRPr="00B35BA3">
          <w:rPr>
            <w:rStyle w:val="Lienhypertexte"/>
            <w:noProof/>
          </w:rPr>
          <w:t>A. Introduction</w:t>
        </w:r>
        <w:r w:rsidR="00553F2A">
          <w:rPr>
            <w:noProof/>
            <w:webHidden/>
          </w:rPr>
          <w:tab/>
        </w:r>
        <w:r w:rsidR="00553F2A">
          <w:rPr>
            <w:noProof/>
            <w:webHidden/>
          </w:rPr>
          <w:fldChar w:fldCharType="begin"/>
        </w:r>
        <w:r w:rsidR="00553F2A">
          <w:rPr>
            <w:noProof/>
            <w:webHidden/>
          </w:rPr>
          <w:instrText xml:space="preserve"> PAGEREF _Toc414370448 \h </w:instrText>
        </w:r>
        <w:r w:rsidR="00553F2A">
          <w:rPr>
            <w:noProof/>
            <w:webHidden/>
          </w:rPr>
        </w:r>
        <w:r w:rsidR="00553F2A">
          <w:rPr>
            <w:noProof/>
            <w:webHidden/>
          </w:rPr>
          <w:fldChar w:fldCharType="separate"/>
        </w:r>
        <w:r>
          <w:rPr>
            <w:noProof/>
            <w:webHidden/>
          </w:rPr>
          <w:t>19</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49" w:history="1">
        <w:r w:rsidR="00553F2A" w:rsidRPr="00B35BA3">
          <w:rPr>
            <w:rStyle w:val="Lienhypertexte"/>
            <w:noProof/>
          </w:rPr>
          <w:t>B. Bref historique</w:t>
        </w:r>
        <w:r w:rsidR="00553F2A">
          <w:rPr>
            <w:noProof/>
            <w:webHidden/>
          </w:rPr>
          <w:tab/>
        </w:r>
        <w:r w:rsidR="00553F2A">
          <w:rPr>
            <w:noProof/>
            <w:webHidden/>
          </w:rPr>
          <w:fldChar w:fldCharType="begin"/>
        </w:r>
        <w:r w:rsidR="00553F2A">
          <w:rPr>
            <w:noProof/>
            <w:webHidden/>
          </w:rPr>
          <w:instrText xml:space="preserve"> PAGEREF _Toc414370449 \h </w:instrText>
        </w:r>
        <w:r w:rsidR="00553F2A">
          <w:rPr>
            <w:noProof/>
            <w:webHidden/>
          </w:rPr>
        </w:r>
        <w:r w:rsidR="00553F2A">
          <w:rPr>
            <w:noProof/>
            <w:webHidden/>
          </w:rPr>
          <w:fldChar w:fldCharType="separate"/>
        </w:r>
        <w:r>
          <w:rPr>
            <w:noProof/>
            <w:webHidden/>
          </w:rPr>
          <w:t>19</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50" w:history="1">
        <w:r w:rsidR="00553F2A" w:rsidRPr="00B35BA3">
          <w:rPr>
            <w:rStyle w:val="Lienhypertexte"/>
            <w:noProof/>
          </w:rPr>
          <w:t>C. Structures moléculaires</w:t>
        </w:r>
        <w:r w:rsidR="00553F2A">
          <w:rPr>
            <w:noProof/>
            <w:webHidden/>
          </w:rPr>
          <w:tab/>
        </w:r>
        <w:r w:rsidR="00553F2A">
          <w:rPr>
            <w:noProof/>
            <w:webHidden/>
          </w:rPr>
          <w:fldChar w:fldCharType="begin"/>
        </w:r>
        <w:r w:rsidR="00553F2A">
          <w:rPr>
            <w:noProof/>
            <w:webHidden/>
          </w:rPr>
          <w:instrText xml:space="preserve"> PAGEREF _Toc414370450 \h </w:instrText>
        </w:r>
        <w:r w:rsidR="00553F2A">
          <w:rPr>
            <w:noProof/>
            <w:webHidden/>
          </w:rPr>
        </w:r>
        <w:r w:rsidR="00553F2A">
          <w:rPr>
            <w:noProof/>
            <w:webHidden/>
          </w:rPr>
          <w:fldChar w:fldCharType="separate"/>
        </w:r>
        <w:r>
          <w:rPr>
            <w:noProof/>
            <w:webHidden/>
          </w:rPr>
          <w:t>22</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51" w:history="1">
        <w:r w:rsidR="00553F2A" w:rsidRPr="00B35BA3">
          <w:rPr>
            <w:rStyle w:val="Lienhypertexte"/>
            <w:noProof/>
          </w:rPr>
          <w:t>D. Propriétés mécaniques</w:t>
        </w:r>
        <w:r w:rsidR="00553F2A">
          <w:rPr>
            <w:noProof/>
            <w:webHidden/>
          </w:rPr>
          <w:tab/>
        </w:r>
        <w:r w:rsidR="00553F2A">
          <w:rPr>
            <w:noProof/>
            <w:webHidden/>
          </w:rPr>
          <w:fldChar w:fldCharType="begin"/>
        </w:r>
        <w:r w:rsidR="00553F2A">
          <w:rPr>
            <w:noProof/>
            <w:webHidden/>
          </w:rPr>
          <w:instrText xml:space="preserve"> PAGEREF _Toc414370451 \h </w:instrText>
        </w:r>
        <w:r w:rsidR="00553F2A">
          <w:rPr>
            <w:noProof/>
            <w:webHidden/>
          </w:rPr>
        </w:r>
        <w:r w:rsidR="00553F2A">
          <w:rPr>
            <w:noProof/>
            <w:webHidden/>
          </w:rPr>
          <w:fldChar w:fldCharType="separate"/>
        </w:r>
        <w:r>
          <w:rPr>
            <w:noProof/>
            <w:webHidden/>
          </w:rPr>
          <w:t>23</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52" w:history="1">
        <w:r w:rsidR="00553F2A" w:rsidRPr="00B35BA3">
          <w:rPr>
            <w:rStyle w:val="Lienhypertexte"/>
            <w:noProof/>
          </w:rPr>
          <w:t>E. Thermoplastiques</w:t>
        </w:r>
        <w:r w:rsidR="00553F2A">
          <w:rPr>
            <w:noProof/>
            <w:webHidden/>
          </w:rPr>
          <w:tab/>
        </w:r>
        <w:r w:rsidR="00553F2A">
          <w:rPr>
            <w:noProof/>
            <w:webHidden/>
          </w:rPr>
          <w:fldChar w:fldCharType="begin"/>
        </w:r>
        <w:r w:rsidR="00553F2A">
          <w:rPr>
            <w:noProof/>
            <w:webHidden/>
          </w:rPr>
          <w:instrText xml:space="preserve"> PAGEREF _Toc414370452 \h </w:instrText>
        </w:r>
        <w:r w:rsidR="00553F2A">
          <w:rPr>
            <w:noProof/>
            <w:webHidden/>
          </w:rPr>
        </w:r>
        <w:r w:rsidR="00553F2A">
          <w:rPr>
            <w:noProof/>
            <w:webHidden/>
          </w:rPr>
          <w:fldChar w:fldCharType="separate"/>
        </w:r>
        <w:r>
          <w:rPr>
            <w:noProof/>
            <w:webHidden/>
          </w:rPr>
          <w:t>24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3" w:history="1">
        <w:r w:rsidR="00553F2A" w:rsidRPr="00B35BA3">
          <w:rPr>
            <w:rStyle w:val="Lienhypertexte"/>
            <w:noProof/>
          </w:rPr>
          <w:t>1- Propriétés principales</w:t>
        </w:r>
        <w:r w:rsidR="00553F2A">
          <w:rPr>
            <w:noProof/>
            <w:webHidden/>
          </w:rPr>
          <w:tab/>
        </w:r>
        <w:r w:rsidR="00553F2A">
          <w:rPr>
            <w:noProof/>
            <w:webHidden/>
          </w:rPr>
          <w:fldChar w:fldCharType="begin"/>
        </w:r>
        <w:r w:rsidR="00553F2A">
          <w:rPr>
            <w:noProof/>
            <w:webHidden/>
          </w:rPr>
          <w:instrText xml:space="preserve"> PAGEREF _Toc414370453 \h </w:instrText>
        </w:r>
        <w:r w:rsidR="00553F2A">
          <w:rPr>
            <w:noProof/>
            <w:webHidden/>
          </w:rPr>
        </w:r>
        <w:r w:rsidR="00553F2A">
          <w:rPr>
            <w:noProof/>
            <w:webHidden/>
          </w:rPr>
          <w:fldChar w:fldCharType="separate"/>
        </w:r>
        <w:r>
          <w:rPr>
            <w:noProof/>
            <w:webHidden/>
          </w:rPr>
          <w:t>24</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4" w:history="1">
        <w:r w:rsidR="00553F2A" w:rsidRPr="00B35BA3">
          <w:rPr>
            <w:rStyle w:val="Lienhypertexte"/>
            <w:noProof/>
          </w:rPr>
          <w:t>2- Principales familles</w:t>
        </w:r>
        <w:r w:rsidR="00553F2A">
          <w:rPr>
            <w:noProof/>
            <w:webHidden/>
          </w:rPr>
          <w:tab/>
        </w:r>
        <w:r w:rsidR="00553F2A">
          <w:rPr>
            <w:noProof/>
            <w:webHidden/>
          </w:rPr>
          <w:fldChar w:fldCharType="begin"/>
        </w:r>
        <w:r w:rsidR="00553F2A">
          <w:rPr>
            <w:noProof/>
            <w:webHidden/>
          </w:rPr>
          <w:instrText xml:space="preserve"> PAGEREF _Toc414370454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5" w:history="1">
        <w:r w:rsidR="00553F2A" w:rsidRPr="00B35BA3">
          <w:rPr>
            <w:rStyle w:val="Lienhypertexte"/>
            <w:noProof/>
          </w:rPr>
          <w:t>3- Thermoplastiques de grande diffusion</w:t>
        </w:r>
        <w:r w:rsidR="00553F2A">
          <w:rPr>
            <w:noProof/>
            <w:webHidden/>
          </w:rPr>
          <w:tab/>
        </w:r>
        <w:bookmarkStart w:id="0" w:name="_GoBack"/>
        <w:bookmarkEnd w:id="0"/>
        <w:r w:rsidR="00553F2A">
          <w:rPr>
            <w:noProof/>
            <w:webHidden/>
          </w:rPr>
          <w:fldChar w:fldCharType="begin"/>
        </w:r>
        <w:r w:rsidR="00553F2A">
          <w:rPr>
            <w:noProof/>
            <w:webHidden/>
          </w:rPr>
          <w:instrText xml:space="preserve"> PAGEREF _Toc414370455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6" w:history="1">
        <w:r w:rsidR="00553F2A" w:rsidRPr="00B35BA3">
          <w:rPr>
            <w:rStyle w:val="Lienhypertexte"/>
            <w:noProof/>
          </w:rPr>
          <w:t>4- Thermoplastiques techniques</w:t>
        </w:r>
        <w:r w:rsidR="00553F2A">
          <w:rPr>
            <w:noProof/>
            <w:webHidden/>
          </w:rPr>
          <w:tab/>
        </w:r>
        <w:r w:rsidR="00553F2A">
          <w:rPr>
            <w:noProof/>
            <w:webHidden/>
          </w:rPr>
          <w:fldChar w:fldCharType="begin"/>
        </w:r>
        <w:r w:rsidR="00553F2A">
          <w:rPr>
            <w:noProof/>
            <w:webHidden/>
          </w:rPr>
          <w:instrText xml:space="preserve"> PAGEREF _Toc414370456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7" w:history="1">
        <w:r w:rsidR="00553F2A" w:rsidRPr="00B35BA3">
          <w:rPr>
            <w:rStyle w:val="Lienhypertexte"/>
            <w:noProof/>
          </w:rPr>
          <w:t>5- Thermoplastiques hautes performances</w:t>
        </w:r>
        <w:r w:rsidR="00553F2A">
          <w:rPr>
            <w:noProof/>
            <w:webHidden/>
          </w:rPr>
          <w:tab/>
        </w:r>
        <w:r w:rsidR="00553F2A">
          <w:rPr>
            <w:noProof/>
            <w:webHidden/>
          </w:rPr>
          <w:fldChar w:fldCharType="begin"/>
        </w:r>
        <w:r w:rsidR="00553F2A">
          <w:rPr>
            <w:noProof/>
            <w:webHidden/>
          </w:rPr>
          <w:instrText xml:space="preserve"> PAGEREF _Toc414370457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58" w:history="1">
        <w:r w:rsidR="00553F2A" w:rsidRPr="00B35BA3">
          <w:rPr>
            <w:rStyle w:val="Lienhypertexte"/>
            <w:noProof/>
          </w:rPr>
          <w:t>F. Thermodurcissables</w:t>
        </w:r>
        <w:r w:rsidR="00553F2A">
          <w:rPr>
            <w:noProof/>
            <w:webHidden/>
          </w:rPr>
          <w:tab/>
        </w:r>
        <w:r w:rsidR="00553F2A">
          <w:rPr>
            <w:noProof/>
            <w:webHidden/>
          </w:rPr>
          <w:fldChar w:fldCharType="begin"/>
        </w:r>
        <w:r w:rsidR="00553F2A">
          <w:rPr>
            <w:noProof/>
            <w:webHidden/>
          </w:rPr>
          <w:instrText xml:space="preserve"> PAGEREF _Toc414370458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59" w:history="1">
        <w:r w:rsidR="00553F2A" w:rsidRPr="00B35BA3">
          <w:rPr>
            <w:rStyle w:val="Lienhypertexte"/>
            <w:noProof/>
          </w:rPr>
          <w:t>1- Propriétés principales</w:t>
        </w:r>
        <w:r w:rsidR="00553F2A">
          <w:rPr>
            <w:noProof/>
            <w:webHidden/>
          </w:rPr>
          <w:tab/>
        </w:r>
        <w:r w:rsidR="00553F2A">
          <w:rPr>
            <w:noProof/>
            <w:webHidden/>
          </w:rPr>
          <w:fldChar w:fldCharType="begin"/>
        </w:r>
        <w:r w:rsidR="00553F2A">
          <w:rPr>
            <w:noProof/>
            <w:webHidden/>
          </w:rPr>
          <w:instrText xml:space="preserve"> PAGEREF _Toc414370459 \h </w:instrText>
        </w:r>
        <w:r w:rsidR="00553F2A">
          <w:rPr>
            <w:noProof/>
            <w:webHidden/>
          </w:rPr>
        </w:r>
        <w:r w:rsidR="00553F2A">
          <w:rPr>
            <w:noProof/>
            <w:webHidden/>
          </w:rPr>
          <w:fldChar w:fldCharType="separate"/>
        </w:r>
        <w:r>
          <w:rPr>
            <w:noProof/>
            <w:webHidden/>
          </w:rPr>
          <w:t>25</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60" w:history="1">
        <w:r w:rsidR="00553F2A" w:rsidRPr="00B35BA3">
          <w:rPr>
            <w:rStyle w:val="Lienhypertexte"/>
            <w:noProof/>
          </w:rPr>
          <w:t>2- Principales familles</w:t>
        </w:r>
        <w:r w:rsidR="00553F2A">
          <w:rPr>
            <w:noProof/>
            <w:webHidden/>
          </w:rPr>
          <w:tab/>
        </w:r>
        <w:r w:rsidR="00553F2A">
          <w:rPr>
            <w:noProof/>
            <w:webHidden/>
          </w:rPr>
          <w:fldChar w:fldCharType="begin"/>
        </w:r>
        <w:r w:rsidR="00553F2A">
          <w:rPr>
            <w:noProof/>
            <w:webHidden/>
          </w:rPr>
          <w:instrText xml:space="preserve"> PAGEREF _Toc414370460 \h </w:instrText>
        </w:r>
        <w:r w:rsidR="00553F2A">
          <w:rPr>
            <w:noProof/>
            <w:webHidden/>
          </w:rPr>
        </w:r>
        <w:r w:rsidR="00553F2A">
          <w:rPr>
            <w:noProof/>
            <w:webHidden/>
          </w:rPr>
          <w:fldChar w:fldCharType="separate"/>
        </w:r>
        <w:r>
          <w:rPr>
            <w:noProof/>
            <w:webHidden/>
          </w:rPr>
          <w:t>26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61" w:history="1">
        <w:r w:rsidR="00553F2A" w:rsidRPr="00B35BA3">
          <w:rPr>
            <w:rStyle w:val="Lienhypertexte"/>
            <w:noProof/>
          </w:rPr>
          <w:t>G. Élastomères ou caoutchoucs</w:t>
        </w:r>
        <w:r w:rsidR="00553F2A">
          <w:rPr>
            <w:noProof/>
            <w:webHidden/>
          </w:rPr>
          <w:tab/>
        </w:r>
        <w:r w:rsidR="00553F2A">
          <w:rPr>
            <w:noProof/>
            <w:webHidden/>
          </w:rPr>
          <w:fldChar w:fldCharType="begin"/>
        </w:r>
        <w:r w:rsidR="00553F2A">
          <w:rPr>
            <w:noProof/>
            <w:webHidden/>
          </w:rPr>
          <w:instrText xml:space="preserve"> PAGEREF _Toc414370461 \h </w:instrText>
        </w:r>
        <w:r w:rsidR="00553F2A">
          <w:rPr>
            <w:noProof/>
            <w:webHidden/>
          </w:rPr>
        </w:r>
        <w:r w:rsidR="00553F2A">
          <w:rPr>
            <w:noProof/>
            <w:webHidden/>
          </w:rPr>
          <w:fldChar w:fldCharType="separate"/>
        </w:r>
        <w:r>
          <w:rPr>
            <w:noProof/>
            <w:webHidden/>
          </w:rPr>
          <w:t>26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62" w:history="1">
        <w:r w:rsidR="00553F2A" w:rsidRPr="00B35BA3">
          <w:rPr>
            <w:rStyle w:val="Lienhypertexte"/>
            <w:noProof/>
          </w:rPr>
          <w:t>1- Principales caractéristiques</w:t>
        </w:r>
        <w:r w:rsidR="00553F2A">
          <w:rPr>
            <w:noProof/>
            <w:webHidden/>
          </w:rPr>
          <w:tab/>
        </w:r>
        <w:r w:rsidR="00553F2A">
          <w:rPr>
            <w:noProof/>
            <w:webHidden/>
          </w:rPr>
          <w:fldChar w:fldCharType="begin"/>
        </w:r>
        <w:r w:rsidR="00553F2A">
          <w:rPr>
            <w:noProof/>
            <w:webHidden/>
          </w:rPr>
          <w:instrText xml:space="preserve"> PAGEREF _Toc414370462 \h </w:instrText>
        </w:r>
        <w:r w:rsidR="00553F2A">
          <w:rPr>
            <w:noProof/>
            <w:webHidden/>
          </w:rPr>
        </w:r>
        <w:r w:rsidR="00553F2A">
          <w:rPr>
            <w:noProof/>
            <w:webHidden/>
          </w:rPr>
          <w:fldChar w:fldCharType="separate"/>
        </w:r>
        <w:r>
          <w:rPr>
            <w:noProof/>
            <w:webHidden/>
          </w:rPr>
          <w:t>26</w:t>
        </w:r>
        <w:r w:rsidR="00553F2A">
          <w:rPr>
            <w:noProof/>
            <w:webHidden/>
          </w:rPr>
          <w:fldChar w:fldCharType="end"/>
        </w:r>
      </w:hyperlink>
    </w:p>
    <w:p w:rsidR="00553F2A" w:rsidRDefault="002D16BD">
      <w:pPr>
        <w:pStyle w:val="TM4"/>
        <w:tabs>
          <w:tab w:val="right" w:leader="dot" w:pos="10196"/>
        </w:tabs>
        <w:rPr>
          <w:rFonts w:asciiTheme="minorHAnsi" w:eastAsiaTheme="minorEastAsia" w:hAnsiTheme="minorHAnsi" w:cstheme="minorBidi"/>
          <w:noProof/>
          <w:sz w:val="22"/>
          <w:szCs w:val="22"/>
          <w:lang w:eastAsia="fr-FR"/>
        </w:rPr>
      </w:pPr>
      <w:hyperlink w:anchor="_Toc414370463" w:history="1">
        <w:r w:rsidR="00553F2A" w:rsidRPr="00B35BA3">
          <w:rPr>
            <w:rStyle w:val="Lienhypertexte"/>
            <w:noProof/>
          </w:rPr>
          <w:t>2- Élastomères vulcanisés</w:t>
        </w:r>
        <w:r w:rsidR="00553F2A">
          <w:rPr>
            <w:noProof/>
            <w:webHidden/>
          </w:rPr>
          <w:tab/>
        </w:r>
        <w:r w:rsidR="00553F2A">
          <w:rPr>
            <w:noProof/>
            <w:webHidden/>
          </w:rPr>
          <w:fldChar w:fldCharType="begin"/>
        </w:r>
        <w:r w:rsidR="00553F2A">
          <w:rPr>
            <w:noProof/>
            <w:webHidden/>
          </w:rPr>
          <w:instrText xml:space="preserve"> PAGEREF _Toc414370463 \h </w:instrText>
        </w:r>
        <w:r w:rsidR="00553F2A">
          <w:rPr>
            <w:noProof/>
            <w:webHidden/>
          </w:rPr>
        </w:r>
        <w:r w:rsidR="00553F2A">
          <w:rPr>
            <w:noProof/>
            <w:webHidden/>
          </w:rPr>
          <w:fldChar w:fldCharType="separate"/>
        </w:r>
        <w:r>
          <w:rPr>
            <w:noProof/>
            <w:webHidden/>
          </w:rPr>
          <w:t>26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64" w:history="1">
        <w:r w:rsidR="00553F2A" w:rsidRPr="00B35BA3">
          <w:rPr>
            <w:rStyle w:val="Lienhypertexte"/>
            <w:noProof/>
          </w:rPr>
          <w:t>H. Élastomères thermoplastiques</w:t>
        </w:r>
        <w:r w:rsidR="00553F2A">
          <w:rPr>
            <w:noProof/>
            <w:webHidden/>
          </w:rPr>
          <w:tab/>
        </w:r>
        <w:r w:rsidR="00553F2A">
          <w:rPr>
            <w:noProof/>
            <w:webHidden/>
          </w:rPr>
          <w:fldChar w:fldCharType="begin"/>
        </w:r>
        <w:r w:rsidR="00553F2A">
          <w:rPr>
            <w:noProof/>
            <w:webHidden/>
          </w:rPr>
          <w:instrText xml:space="preserve"> PAGEREF _Toc414370464 \h </w:instrText>
        </w:r>
        <w:r w:rsidR="00553F2A">
          <w:rPr>
            <w:noProof/>
            <w:webHidden/>
          </w:rPr>
        </w:r>
        <w:r w:rsidR="00553F2A">
          <w:rPr>
            <w:noProof/>
            <w:webHidden/>
          </w:rPr>
          <w:fldChar w:fldCharType="separate"/>
        </w:r>
        <w:r>
          <w:rPr>
            <w:noProof/>
            <w:webHidden/>
          </w:rPr>
          <w:t>26</w:t>
        </w:r>
        <w:r w:rsidR="00553F2A">
          <w:rPr>
            <w:noProof/>
            <w:webHidden/>
          </w:rPr>
          <w:fldChar w:fldCharType="end"/>
        </w:r>
      </w:hyperlink>
    </w:p>
    <w:p w:rsidR="00553F2A" w:rsidRDefault="002D16BD">
      <w:pPr>
        <w:pStyle w:val="TM3"/>
        <w:tabs>
          <w:tab w:val="right" w:leader="dot" w:pos="10196"/>
        </w:tabs>
        <w:rPr>
          <w:rFonts w:asciiTheme="minorHAnsi" w:eastAsiaTheme="minorEastAsia" w:hAnsiTheme="minorHAnsi" w:cstheme="minorBidi"/>
          <w:i w:val="0"/>
          <w:noProof/>
          <w:sz w:val="22"/>
          <w:szCs w:val="22"/>
          <w:lang w:eastAsia="fr-FR"/>
        </w:rPr>
      </w:pPr>
      <w:hyperlink w:anchor="_Toc414370465" w:history="1">
        <w:r w:rsidR="00553F2A" w:rsidRPr="00B35BA3">
          <w:rPr>
            <w:rStyle w:val="Lienhypertexte"/>
            <w:noProof/>
          </w:rPr>
          <w:t>I. Domaines d’utilisation</w:t>
        </w:r>
        <w:r w:rsidR="00553F2A">
          <w:rPr>
            <w:noProof/>
            <w:webHidden/>
          </w:rPr>
          <w:tab/>
        </w:r>
        <w:r w:rsidR="00553F2A">
          <w:rPr>
            <w:noProof/>
            <w:webHidden/>
          </w:rPr>
          <w:fldChar w:fldCharType="begin"/>
        </w:r>
        <w:r w:rsidR="00553F2A">
          <w:rPr>
            <w:noProof/>
            <w:webHidden/>
          </w:rPr>
          <w:instrText xml:space="preserve"> PAGEREF _Toc414370465 \h </w:instrText>
        </w:r>
        <w:r w:rsidR="00553F2A">
          <w:rPr>
            <w:noProof/>
            <w:webHidden/>
          </w:rPr>
        </w:r>
        <w:r w:rsidR="00553F2A">
          <w:rPr>
            <w:noProof/>
            <w:webHidden/>
          </w:rPr>
          <w:fldChar w:fldCharType="separate"/>
        </w:r>
        <w:r>
          <w:rPr>
            <w:noProof/>
            <w:webHidden/>
          </w:rPr>
          <w:t>27</w:t>
        </w:r>
        <w:r w:rsidR="00553F2A">
          <w:rPr>
            <w:noProof/>
            <w:webHidden/>
          </w:rPr>
          <w:fldChar w:fldCharType="end"/>
        </w:r>
      </w:hyperlink>
    </w:p>
    <w:p w:rsidR="00245FC4" w:rsidRDefault="007A57DA"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B00301">
      <w:pPr>
        <w:rPr>
          <w:i/>
        </w:rPr>
      </w:pPr>
    </w:p>
    <w:p w:rsidR="00D35342" w:rsidRDefault="00D35342"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B03A0F" w:rsidRDefault="00B03A0F" w:rsidP="00B00301">
      <w:pPr>
        <w:rPr>
          <w:i/>
        </w:rPr>
      </w:pPr>
    </w:p>
    <w:p w:rsidR="00D35342" w:rsidRDefault="00D35342" w:rsidP="00B00301">
      <w:pPr>
        <w:rPr>
          <w:i/>
        </w:rPr>
      </w:pPr>
    </w:p>
    <w:p w:rsidR="00D35342" w:rsidRPr="00125132" w:rsidRDefault="00D35342" w:rsidP="00C06FE9">
      <w:pPr>
        <w:pStyle w:val="Titre2"/>
        <w:numPr>
          <w:ilvl w:val="0"/>
          <w:numId w:val="34"/>
        </w:numPr>
      </w:pPr>
      <w:bookmarkStart w:id="1" w:name="_Toc382341736"/>
      <w:bookmarkStart w:id="2" w:name="_Toc414370375"/>
      <w:r w:rsidRPr="00125132">
        <w:lastRenderedPageBreak/>
        <w:t>Généralités</w:t>
      </w:r>
      <w:bookmarkEnd w:id="1"/>
      <w:bookmarkEnd w:id="2"/>
    </w:p>
    <w:p w:rsidR="004B75BE" w:rsidRDefault="004B75BE" w:rsidP="00C06FE9">
      <w:pPr>
        <w:pStyle w:val="Titre3"/>
        <w:numPr>
          <w:ilvl w:val="0"/>
          <w:numId w:val="36"/>
        </w:numPr>
      </w:pPr>
      <w:bookmarkStart w:id="3" w:name="_Toc414370376"/>
      <w:bookmarkStart w:id="4" w:name="_Toc382341738"/>
      <w:r>
        <w:t>Définitions brèves</w:t>
      </w:r>
      <w:bookmarkEnd w:id="3"/>
    </w:p>
    <w:p w:rsidR="00C10A60" w:rsidRDefault="00C10A60" w:rsidP="00C10A6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C10A60">
            <w:r>
              <w:rPr>
                <w:i/>
                <w:lang w:eastAsia="fr-FR"/>
              </w:rPr>
              <w:t>Comportement élastique</w:t>
            </w:r>
            <w:r w:rsidR="00D31540">
              <w:rPr>
                <w:i/>
                <w:lang w:eastAsia="fr-FR"/>
              </w:rPr>
              <w:t xml:space="preserve"> </w:t>
            </w:r>
            <w:r>
              <w:rPr>
                <w:i/>
                <w:lang w:eastAsia="fr-FR"/>
              </w:rPr>
              <w:t xml:space="preserve">: </w:t>
            </w:r>
          </w:p>
          <w:p w:rsidR="00C10A60" w:rsidRPr="009D41C3" w:rsidRDefault="00C10A60" w:rsidP="00C10A60">
            <w:r>
              <w:t>Capacité d’un matériau à retrouver sa forme d’origine après déformation.</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1C5812">
            <w:r>
              <w:rPr>
                <w:i/>
                <w:lang w:eastAsia="fr-FR"/>
              </w:rPr>
              <w:t>Comportement plastique</w:t>
            </w:r>
            <w:r w:rsidR="00D31540">
              <w:rPr>
                <w:i/>
                <w:lang w:eastAsia="fr-FR"/>
              </w:rPr>
              <w:t xml:space="preserve"> </w:t>
            </w:r>
            <w:r>
              <w:rPr>
                <w:i/>
                <w:lang w:eastAsia="fr-FR"/>
              </w:rPr>
              <w:t xml:space="preserve">: </w:t>
            </w:r>
          </w:p>
          <w:p w:rsidR="00C10A60" w:rsidRPr="009D41C3" w:rsidRDefault="00C10A60" w:rsidP="00C10A60">
            <w:r>
              <w:t xml:space="preserve">Capacité d’un matériau à </w:t>
            </w:r>
            <w:r w:rsidR="00D31540">
              <w:t xml:space="preserve">garder sa forme sous l’effet d’une déformation. </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Dureté : </w:t>
            </w:r>
          </w:p>
          <w:p w:rsidR="001C5812" w:rsidRPr="009D41C3" w:rsidRDefault="001C5812" w:rsidP="001C5812">
            <w:r>
              <w:t>Capacité d’un matériau à résister à la pénétration d’un poinçon (bille, cône etc…)</w:t>
            </w:r>
          </w:p>
        </w:tc>
      </w:tr>
    </w:tbl>
    <w:p w:rsidR="001C5812" w:rsidRDefault="001C5812" w:rsidP="001C581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Résilience : </w:t>
            </w:r>
          </w:p>
          <w:p w:rsidR="001C5812" w:rsidRPr="009D41C3" w:rsidRDefault="001C5812" w:rsidP="001C5812">
            <w:r>
              <w:t>Capacité d’un matériau à résister à un choc.</w:t>
            </w:r>
          </w:p>
        </w:tc>
      </w:tr>
    </w:tbl>
    <w:p w:rsidR="001C5812" w:rsidRDefault="001C5812" w:rsidP="001C5812"/>
    <w:p w:rsidR="00D35342" w:rsidRPr="00125132" w:rsidRDefault="00D35342" w:rsidP="004B75BE">
      <w:pPr>
        <w:pStyle w:val="Titre3"/>
      </w:pPr>
      <w:bookmarkStart w:id="5" w:name="_Toc414370377"/>
      <w:r w:rsidRPr="00125132">
        <w:t xml:space="preserve">Les </w:t>
      </w:r>
      <w:r w:rsidR="004B75BE">
        <w:t xml:space="preserve">familles de </w:t>
      </w:r>
      <w:r w:rsidRPr="00125132">
        <w:t>matériaux</w:t>
      </w:r>
      <w:bookmarkEnd w:id="4"/>
      <w:bookmarkEnd w:id="5"/>
    </w:p>
    <w:p w:rsidR="00D35342" w:rsidRPr="00125132" w:rsidRDefault="001C5812" w:rsidP="00C06FE9">
      <w:pPr>
        <w:pStyle w:val="Titre4"/>
        <w:numPr>
          <w:ilvl w:val="0"/>
          <w:numId w:val="35"/>
        </w:numPr>
      </w:pPr>
      <w:bookmarkStart w:id="6" w:name="_Toc414370378"/>
      <w:r w:rsidRPr="001C5812">
        <w:rPr>
          <w:noProof/>
          <w:lang w:eastAsia="fr-FR"/>
        </w:rPr>
        <w:drawing>
          <wp:anchor distT="0" distB="0" distL="114300" distR="114300" simplePos="0" relativeHeight="251716096" behindDoc="0" locked="0" layoutInCell="1" allowOverlap="1" wp14:anchorId="1CFDC2E2" wp14:editId="4E2A1039">
            <wp:simplePos x="0" y="0"/>
            <wp:positionH relativeFrom="column">
              <wp:posOffset>5871210</wp:posOffset>
            </wp:positionH>
            <wp:positionV relativeFrom="paragraph">
              <wp:posOffset>5715</wp:posOffset>
            </wp:positionV>
            <wp:extent cx="610870" cy="1502410"/>
            <wp:effectExtent l="0" t="0" r="0" b="254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0870" cy="1502410"/>
                    </a:xfrm>
                    <a:prstGeom prst="rect">
                      <a:avLst/>
                    </a:prstGeom>
                  </pic:spPr>
                </pic:pic>
              </a:graphicData>
            </a:graphic>
            <wp14:sizeRelH relativeFrom="page">
              <wp14:pctWidth>0</wp14:pctWidth>
            </wp14:sizeRelH>
            <wp14:sizeRelV relativeFrom="page">
              <wp14:pctHeight>0</wp14:pctHeight>
            </wp14:sizeRelV>
          </wp:anchor>
        </w:drawing>
      </w:r>
      <w:r w:rsidR="00D35342" w:rsidRPr="00125132">
        <w:t>Matériaux métalliques</w:t>
      </w:r>
      <w:bookmarkEnd w:id="6"/>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D35342" w:rsidP="00D35342">
      <w:r w:rsidRPr="00125132">
        <w:t>Parmi les matériaux métalliques, on distingue les métaux ferreux (aciers et fontes) et les matériaux non ferreux (alliages de cuivre, d’aluminium, de magnésium, de titane ...).</w:t>
      </w:r>
      <w:r w:rsidR="001C5812" w:rsidRPr="001C5812">
        <w:rPr>
          <w:noProof/>
          <w:lang w:eastAsia="fr-FR"/>
        </w:rPr>
        <w:t xml:space="preserv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9282"/>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r w:rsidR="002C1FFA" w:rsidRPr="002C1FFA">
              <w:t xml:space="preserve"> </w:t>
            </w:r>
          </w:p>
          <w:p w:rsidR="004B75BE" w:rsidRPr="004B75BE" w:rsidRDefault="004B75BE" w:rsidP="001C5812">
            <w:pPr>
              <w:rPr>
                <w:b/>
                <w:lang w:eastAsia="fr-FR"/>
              </w:rPr>
            </w:pPr>
            <w:r>
              <w:rPr>
                <w:lang w:eastAsia="fr-FR"/>
              </w:rPr>
              <w:t xml:space="preserve">Prothèse de </w:t>
            </w:r>
            <w:r w:rsidR="001C5812">
              <w:rPr>
                <w:lang w:eastAsia="fr-FR"/>
              </w:rPr>
              <w:t>hanche, bielle, fil de cuivre…</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7" w:name="_Toc414370379"/>
      <w:r w:rsidRPr="00125132">
        <w:t>Les matériaux polymères (plastiques !)</w:t>
      </w:r>
      <w:bookmarkEnd w:id="7"/>
    </w:p>
    <w:p w:rsidR="00D35342" w:rsidRDefault="006D2BEA" w:rsidP="00D35342">
      <w:r w:rsidRPr="00125132">
        <w:rPr>
          <w:noProof/>
          <w:lang w:eastAsia="fr-FR"/>
        </w:rPr>
        <w:drawing>
          <wp:anchor distT="0" distB="0" distL="114300" distR="114300" simplePos="0" relativeHeight="251601408" behindDoc="0" locked="0" layoutInCell="1" allowOverlap="1" wp14:anchorId="65D6F9B2" wp14:editId="0336205F">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5"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8897"/>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8" w:name="_Toc414370380"/>
      <w:r w:rsidRPr="00125132">
        <w:t>Les matériaux céramiques</w:t>
      </w:r>
      <w:bookmarkEnd w:id="8"/>
    </w:p>
    <w:p w:rsidR="004B75BE" w:rsidRDefault="006D2BEA" w:rsidP="004B75BE">
      <w:r w:rsidRPr="00125132">
        <w:rPr>
          <w:noProof/>
          <w:lang w:eastAsia="fr-FR"/>
        </w:rPr>
        <w:drawing>
          <wp:anchor distT="0" distB="0" distL="114300" distR="114300" simplePos="0" relativeHeight="251667968" behindDoc="0" locked="0" layoutInCell="1" allowOverlap="1" wp14:anchorId="647D45F0" wp14:editId="34F0E58D">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8180"/>
      </w:tblGrid>
      <w:tr w:rsidR="001C5812"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9" w:name="_Toc414370381"/>
      <w:r w:rsidRPr="00125132">
        <w:t>Autres matériaux</w:t>
      </w:r>
      <w:bookmarkEnd w:id="9"/>
    </w:p>
    <w:p w:rsidR="00D35342" w:rsidRPr="00125132" w:rsidRDefault="00403611" w:rsidP="00D35342">
      <w:r w:rsidRPr="00125132">
        <w:rPr>
          <w:noProof/>
          <w:lang w:eastAsia="fr-FR"/>
        </w:rPr>
        <w:drawing>
          <wp:anchor distT="0" distB="0" distL="114300" distR="114300" simplePos="0" relativeHeight="251679232" behindDoc="0" locked="0" layoutInCell="1" allowOverlap="1" wp14:anchorId="28634B5E" wp14:editId="044F23E7">
            <wp:simplePos x="0" y="0"/>
            <wp:positionH relativeFrom="column">
              <wp:posOffset>5688661</wp:posOffset>
            </wp:positionH>
            <wp:positionV relativeFrom="paragraph">
              <wp:posOffset>200163</wp:posOffset>
            </wp:positionV>
            <wp:extent cx="826936" cy="684361"/>
            <wp:effectExtent l="0" t="0" r="0" b="190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5903" t="5111" r="10652" b="8222"/>
                    <a:stretch>
                      <a:fillRect/>
                    </a:stretch>
                  </pic:blipFill>
                  <pic:spPr bwMode="auto">
                    <a:xfrm>
                      <a:off x="0" y="0"/>
                      <a:ext cx="825501" cy="6831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FC0134" w:rsidRPr="00BF0724" w:rsidRDefault="002C1FFA" w:rsidP="006D2BEA">
            <w:pPr>
              <w:rPr>
                <w:lang w:eastAsia="fr-FR"/>
              </w:rPr>
            </w:pPr>
            <w:r>
              <w:rPr>
                <w:lang w:eastAsia="fr-FR"/>
              </w:rPr>
              <w:t>Wafer de silicium</w:t>
            </w:r>
          </w:p>
        </w:tc>
      </w:tr>
    </w:tbl>
    <w:p w:rsidR="00FC0134" w:rsidRPr="00FC0134" w:rsidRDefault="00FC0134" w:rsidP="00FC0134">
      <w:bookmarkStart w:id="10" w:name="_Toc382341739"/>
    </w:p>
    <w:p w:rsidR="00D35342" w:rsidRPr="00125132" w:rsidRDefault="00D35342" w:rsidP="00403611">
      <w:pPr>
        <w:pStyle w:val="Titre3"/>
      </w:pPr>
      <w:bookmarkStart w:id="11" w:name="_Toc414370382"/>
      <w:r w:rsidRPr="00125132">
        <w:t>Structure cristalline des matériaux</w:t>
      </w:r>
      <w:bookmarkEnd w:id="10"/>
      <w:bookmarkEnd w:id="11"/>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C06FE9">
      <w:pPr>
        <w:pStyle w:val="Paragraphedeliste"/>
        <w:numPr>
          <w:ilvl w:val="0"/>
          <w:numId w:val="15"/>
        </w:numPr>
        <w:jc w:val="left"/>
      </w:pPr>
      <w:r w:rsidRPr="00125132">
        <w:lastRenderedPageBreak/>
        <w:t>Maille cubique face centrée</w:t>
      </w:r>
      <w:r w:rsidRPr="00125132">
        <w:tab/>
        <w:t xml:space="preserve">  </w:t>
      </w:r>
      <w:r w:rsidRPr="00125132">
        <w:rPr>
          <w:noProof/>
          <w:lang w:eastAsia="fr-FR"/>
        </w:rPr>
        <w:drawing>
          <wp:inline distT="0" distB="0" distL="0" distR="0" wp14:anchorId="6B2104B8" wp14:editId="6CBF02B3">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18"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cubique centrée</w:t>
      </w:r>
      <w:r w:rsidRPr="00125132">
        <w:tab/>
      </w:r>
      <w:r w:rsidRPr="00125132">
        <w:tab/>
        <w:t xml:space="preserve">  </w:t>
      </w:r>
      <w:r w:rsidRPr="00125132">
        <w:rPr>
          <w:noProof/>
          <w:lang w:eastAsia="fr-FR"/>
        </w:rPr>
        <w:drawing>
          <wp:inline distT="0" distB="0" distL="0" distR="0" wp14:anchorId="76D7709B" wp14:editId="4207D395">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19"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hexagonale compacte</w:t>
      </w:r>
      <w:r w:rsidRPr="00125132">
        <w:tab/>
      </w:r>
      <w:r w:rsidRPr="00125132">
        <w:tab/>
      </w:r>
      <w:r w:rsidRPr="00125132">
        <w:rPr>
          <w:noProof/>
          <w:lang w:eastAsia="fr-FR"/>
        </w:rPr>
        <w:drawing>
          <wp:inline distT="0" distB="0" distL="0" distR="0" wp14:anchorId="414CDCE9" wp14:editId="3CC3B20F">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0"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w:t>
      </w:r>
      <m:oMath>
        <m:r>
          <w:rPr>
            <w:rFonts w:ascii="Cambria Math" w:hAnsi="Cambria Math"/>
          </w:rPr>
          <m:t>γ</m:t>
        </m:r>
      </m:oMath>
      <w:r w:rsidR="006D2BEA">
        <w:t xml:space="preserve"> </w:t>
      </w:r>
      <w:r w:rsidRPr="00125132">
        <w:t xml:space="preserve">(qui apparaît </w:t>
      </w:r>
      <w:r w:rsidR="00403611">
        <w:t>à</w:t>
      </w:r>
      <w:r w:rsidRPr="00125132">
        <w:t xml:space="preserve"> une température de 916°C est structuré en CFC (cubique face centrée, paramètre de maille</w:t>
      </w:r>
      <w:r w:rsidR="00403611">
        <w:t xml:space="preserve"> </w:t>
      </w:r>
      <w:r w:rsidRPr="00125132">
        <w:t>0,3647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12" w:name="_Toc382341740"/>
      <w:bookmarkStart w:id="13" w:name="_Toc414370383"/>
      <w:r w:rsidRPr="00125132">
        <w:t>Les essais mécaniques</w:t>
      </w:r>
      <w:bookmarkEnd w:id="12"/>
      <w:bookmarkEnd w:id="13"/>
    </w:p>
    <w:p w:rsidR="00D35342" w:rsidRPr="00125132" w:rsidRDefault="00D35342" w:rsidP="00C06FE9">
      <w:pPr>
        <w:pStyle w:val="Titre3"/>
        <w:numPr>
          <w:ilvl w:val="0"/>
          <w:numId w:val="38"/>
        </w:numPr>
      </w:pPr>
      <w:bookmarkStart w:id="14" w:name="_Toc382341741"/>
      <w:bookmarkStart w:id="15" w:name="_Toc414370384"/>
      <w:r w:rsidRPr="00125132">
        <w:t>Introduction</w:t>
      </w:r>
      <w:bookmarkEnd w:id="14"/>
      <w:bookmarkEnd w:id="15"/>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C06FE9">
      <w:pPr>
        <w:numPr>
          <w:ilvl w:val="0"/>
          <w:numId w:val="16"/>
        </w:numPr>
        <w:spacing w:before="20" w:after="20"/>
      </w:pPr>
      <w:r w:rsidRPr="00125132">
        <w:t>un effort constant ou variable lentement (essai de traction, de cisaillement, de torsion) ;</w:t>
      </w:r>
    </w:p>
    <w:p w:rsidR="00D35342" w:rsidRPr="00125132" w:rsidRDefault="00D35342" w:rsidP="00C06FE9">
      <w:pPr>
        <w:numPr>
          <w:ilvl w:val="0"/>
          <w:numId w:val="16"/>
        </w:numPr>
        <w:spacing w:before="20" w:after="20"/>
      </w:pPr>
      <w:r w:rsidRPr="00125132">
        <w:t>une pression de contact (essai de dureté) ;</w:t>
      </w:r>
    </w:p>
    <w:p w:rsidR="00D35342" w:rsidRPr="00125132" w:rsidRDefault="00D35342" w:rsidP="00C06FE9">
      <w:pPr>
        <w:numPr>
          <w:ilvl w:val="0"/>
          <w:numId w:val="16"/>
        </w:numPr>
        <w:spacing w:before="20" w:after="20"/>
      </w:pPr>
      <w:r w:rsidRPr="00125132">
        <w:t>un choc (essai de résilience) ;</w:t>
      </w:r>
    </w:p>
    <w:p w:rsidR="00D35342" w:rsidRPr="00125132" w:rsidRDefault="00D35342" w:rsidP="00C06FE9">
      <w:pPr>
        <w:numPr>
          <w:ilvl w:val="0"/>
          <w:numId w:val="16"/>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rPr>
          <w:noProof/>
          <w:lang w:eastAsia="fr-FR"/>
        </w:rPr>
        <w:drawing>
          <wp:anchor distT="0" distB="0" distL="114300" distR="114300" simplePos="0" relativeHeight="251707904" behindDoc="0" locked="0" layoutInCell="1" allowOverlap="1" wp14:anchorId="3A92B401" wp14:editId="291059F0">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1"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16" w:name="_Toc382341742"/>
      <w:bookmarkStart w:id="17" w:name="_Toc414370385"/>
      <w:r w:rsidRPr="00125132">
        <w:t>Essai de traction</w:t>
      </w:r>
      <w:bookmarkEnd w:id="16"/>
      <w:bookmarkEnd w:id="17"/>
    </w:p>
    <w:p w:rsidR="00D35342" w:rsidRPr="00125132" w:rsidRDefault="00D35342" w:rsidP="00D35342"/>
    <w:p w:rsidR="00D35342" w:rsidRPr="00125132" w:rsidRDefault="00D35342" w:rsidP="00C06FE9">
      <w:pPr>
        <w:pStyle w:val="Titre4"/>
        <w:numPr>
          <w:ilvl w:val="0"/>
          <w:numId w:val="39"/>
        </w:numPr>
      </w:pPr>
      <w:bookmarkStart w:id="18" w:name="_Toc414370386"/>
      <w:r w:rsidRPr="00125132">
        <w:t>Principe de l'essai</w:t>
      </w:r>
      <w:bookmarkEnd w:id="18"/>
    </w:p>
    <w:tbl>
      <w:tblPr>
        <w:tblW w:w="0" w:type="auto"/>
        <w:tblBorders>
          <w:insideH w:val="single" w:sz="4" w:space="0" w:color="auto"/>
          <w:insideV w:val="single" w:sz="8" w:space="0" w:color="auto"/>
        </w:tblBorders>
        <w:tblLook w:val="01E0" w:firstRow="1" w:lastRow="1" w:firstColumn="1" w:lastColumn="1" w:noHBand="0" w:noVBand="0"/>
      </w:tblPr>
      <w:tblGrid>
        <w:gridCol w:w="4710"/>
        <w:gridCol w:w="5068"/>
      </w:tblGrid>
      <w:tr w:rsidR="001C5812" w:rsidRPr="00125132" w:rsidTr="00084B79">
        <w:tc>
          <w:tcPr>
            <w:tcW w:w="4710" w:type="dxa"/>
          </w:tcPr>
          <w:p w:rsidR="00D35342" w:rsidRPr="00125132" w:rsidRDefault="00D35342" w:rsidP="00084B79">
            <w:pPr>
              <w:jc w:val="center"/>
            </w:pPr>
            <w:r>
              <w:rPr>
                <w:noProof/>
                <w:lang w:eastAsia="fr-FR"/>
              </w:rPr>
              <w:lastRenderedPageBreak/>
              <mc:AlternateContent>
                <mc:Choice Requires="wps">
                  <w:drawing>
                    <wp:anchor distT="0" distB="0" distL="114300" distR="114300" simplePos="0" relativeHeight="251696640" behindDoc="0" locked="0" layoutInCell="1" allowOverlap="1" wp14:anchorId="73572247" wp14:editId="70CAF2AE">
                      <wp:simplePos x="0" y="0"/>
                      <wp:positionH relativeFrom="column">
                        <wp:posOffset>166370</wp:posOffset>
                      </wp:positionH>
                      <wp:positionV relativeFrom="paragraph">
                        <wp:posOffset>2099945</wp:posOffset>
                      </wp:positionV>
                      <wp:extent cx="360045" cy="304165"/>
                      <wp:effectExtent l="10160" t="11430" r="10795" b="8255"/>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304165"/>
                              </a:xfrm>
                              <a:prstGeom prst="rect">
                                <a:avLst/>
                              </a:prstGeom>
                              <a:solidFill>
                                <a:srgbClr val="FFFFFF"/>
                              </a:solidFill>
                              <a:ln w="9525">
                                <a:solidFill>
                                  <a:schemeClr val="bg1">
                                    <a:lumMod val="100000"/>
                                    <a:lumOff val="0"/>
                                  </a:schemeClr>
                                </a:solidFill>
                                <a:miter lim="800000"/>
                                <a:headEnd/>
                                <a:tailEnd/>
                              </a:ln>
                            </wps:spPr>
                            <wps:txbx>
                              <w:txbxContent>
                                <w:p w:rsidR="001C5812" w:rsidRDefault="001C5812"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5pt;height:15.75pt" o:ole="">
                                        <v:imagedata r:id="rId22" o:title=""/>
                                      </v:shape>
                                      <o:OLEObject Type="Embed" ProgID="Equation.DSMT4" ShapeID="_x0000_i1026" DrawAspect="Content" ObjectID="_1488112377" r:id="rId2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3572247"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35pt;height:23.9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" strokecolor="white [3212]">
                      <v:textbox style="mso-fit-shape-to-text:t">
                        <w:txbxContent>
                          <w:p w:rsidR="001C5812" w:rsidRDefault="001C5812" w:rsidP="00D35342">
                            <w:r w:rsidRPr="00BE0FCD">
                              <w:rPr>
                                <w:position w:val="-10"/>
                              </w:rPr>
                              <w:object w:dxaOrig="260" w:dyaOrig="320">
                                <v:shape id="_x0000_i1026" type="#_x0000_t75" style="width:13.5pt;height:15.75pt" o:ole="">
                                  <v:imagedata r:id="rId22" o:title=""/>
                                </v:shape>
                                <o:OLEObject Type="Embed" ProgID="Equation.DSMT4" ShapeID="_x0000_i1026" DrawAspect="Content" ObjectID="_1488112377" r:id="rId24"/>
                              </w:object>
                            </w:r>
                          </w:p>
                        </w:txbxContent>
                      </v:textbox>
                    </v:shape>
                  </w:pict>
                </mc:Fallback>
              </mc:AlternateContent>
            </w:r>
            <w:r>
              <w:rPr>
                <w:noProof/>
                <w:lang w:eastAsia="fr-FR"/>
              </w:rPr>
              <mc:AlternateContent>
                <mc:Choice Requires="wpc">
                  <w:drawing>
                    <wp:inline distT="0" distB="0" distL="0" distR="0" wp14:anchorId="34CCE4D6" wp14:editId="3373C7AD">
                      <wp:extent cx="2184840" cy="4321343"/>
                      <wp:effectExtent l="38100" t="0" r="6350" b="3175"/>
                      <wp:docPr id="26903" name="Zone de dessin 26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978" name="Freeform 1708"/>
                              <wps:cNvSpPr>
                                <a:spLocks/>
                              </wps:cNvSpPr>
                              <wps:spPr bwMode="auto">
                                <a:xfrm>
                                  <a:off x="1456690" y="3690153"/>
                                  <a:ext cx="698500" cy="347345"/>
                                </a:xfrm>
                                <a:custGeom>
                                  <a:avLst/>
                                  <a:gdLst>
                                    <a:gd name="T0" fmla="*/ 0 w 1100"/>
                                    <a:gd name="T1" fmla="*/ 0 h 547"/>
                                    <a:gd name="T2" fmla="*/ 0 w 1100"/>
                                    <a:gd name="T3" fmla="*/ 547 h 547"/>
                                    <a:gd name="T4" fmla="*/ 1100 w 1100"/>
                                    <a:gd name="T5" fmla="*/ 547 h 547"/>
                                    <a:gd name="T6" fmla="*/ 1100 w 1100"/>
                                    <a:gd name="T7" fmla="*/ 0 h 547"/>
                                    <a:gd name="T8" fmla="*/ 1072 w 1100"/>
                                    <a:gd name="T9" fmla="*/ 0 h 547"/>
                                    <a:gd name="T10" fmla="*/ 1072 w 1100"/>
                                    <a:gd name="T11" fmla="*/ 533 h 547"/>
                                    <a:gd name="T12" fmla="*/ 1086 w 1100"/>
                                    <a:gd name="T13" fmla="*/ 518 h 547"/>
                                    <a:gd name="T14" fmla="*/ 15 w 1100"/>
                                    <a:gd name="T15" fmla="*/ 518 h 547"/>
                                    <a:gd name="T16" fmla="*/ 29 w 1100"/>
                                    <a:gd name="T17" fmla="*/ 533 h 547"/>
                                    <a:gd name="T18" fmla="*/ 29 w 1100"/>
                                    <a:gd name="T19" fmla="*/ 0 h 547"/>
                                    <a:gd name="T20" fmla="*/ 0 w 1100"/>
                                    <a:gd name="T21" fmla="*/ 0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47">
                                      <a:moveTo>
                                        <a:pt x="0" y="0"/>
                                      </a:moveTo>
                                      <a:lnTo>
                                        <a:pt x="0" y="547"/>
                                      </a:lnTo>
                                      <a:lnTo>
                                        <a:pt x="1100" y="547"/>
                                      </a:lnTo>
                                      <a:lnTo>
                                        <a:pt x="1100" y="0"/>
                                      </a:lnTo>
                                      <a:lnTo>
                                        <a:pt x="1072" y="0"/>
                                      </a:lnTo>
                                      <a:lnTo>
                                        <a:pt x="1072" y="533"/>
                                      </a:lnTo>
                                      <a:lnTo>
                                        <a:pt x="1086" y="518"/>
                                      </a:lnTo>
                                      <a:lnTo>
                                        <a:pt x="15" y="518"/>
                                      </a:lnTo>
                                      <a:lnTo>
                                        <a:pt x="29" y="533"/>
                                      </a:lnTo>
                                      <a:lnTo>
                                        <a:pt x="2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79" name="Freeform 1709"/>
                              <wps:cNvSpPr>
                                <a:spLocks/>
                              </wps:cNvSpPr>
                              <wps:spPr bwMode="auto">
                                <a:xfrm>
                                  <a:off x="1456690" y="456733"/>
                                  <a:ext cx="698500" cy="350520"/>
                                </a:xfrm>
                                <a:custGeom>
                                  <a:avLst/>
                                  <a:gdLst>
                                    <a:gd name="T0" fmla="*/ 29 w 1100"/>
                                    <a:gd name="T1" fmla="*/ 552 h 552"/>
                                    <a:gd name="T2" fmla="*/ 29 w 1100"/>
                                    <a:gd name="T3" fmla="*/ 15 h 552"/>
                                    <a:gd name="T4" fmla="*/ 15 w 1100"/>
                                    <a:gd name="T5" fmla="*/ 29 h 552"/>
                                    <a:gd name="T6" fmla="*/ 1086 w 1100"/>
                                    <a:gd name="T7" fmla="*/ 29 h 552"/>
                                    <a:gd name="T8" fmla="*/ 1072 w 1100"/>
                                    <a:gd name="T9" fmla="*/ 15 h 552"/>
                                    <a:gd name="T10" fmla="*/ 1072 w 1100"/>
                                    <a:gd name="T11" fmla="*/ 552 h 552"/>
                                    <a:gd name="T12" fmla="*/ 1100 w 1100"/>
                                    <a:gd name="T13" fmla="*/ 552 h 552"/>
                                    <a:gd name="T14" fmla="*/ 1100 w 1100"/>
                                    <a:gd name="T15" fmla="*/ 0 h 552"/>
                                    <a:gd name="T16" fmla="*/ 0 w 1100"/>
                                    <a:gd name="T17" fmla="*/ 0 h 552"/>
                                    <a:gd name="T18" fmla="*/ 0 w 1100"/>
                                    <a:gd name="T19" fmla="*/ 552 h 552"/>
                                    <a:gd name="T20" fmla="*/ 29 w 1100"/>
                                    <a:gd name="T21" fmla="*/ 552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52">
                                      <a:moveTo>
                                        <a:pt x="29" y="552"/>
                                      </a:moveTo>
                                      <a:lnTo>
                                        <a:pt x="29" y="15"/>
                                      </a:lnTo>
                                      <a:lnTo>
                                        <a:pt x="15" y="29"/>
                                      </a:lnTo>
                                      <a:lnTo>
                                        <a:pt x="1086" y="29"/>
                                      </a:lnTo>
                                      <a:lnTo>
                                        <a:pt x="1072" y="15"/>
                                      </a:lnTo>
                                      <a:lnTo>
                                        <a:pt x="1072" y="552"/>
                                      </a:lnTo>
                                      <a:lnTo>
                                        <a:pt x="1100" y="552"/>
                                      </a:lnTo>
                                      <a:lnTo>
                                        <a:pt x="1100" y="0"/>
                                      </a:lnTo>
                                      <a:lnTo>
                                        <a:pt x="0" y="0"/>
                                      </a:lnTo>
                                      <a:lnTo>
                                        <a:pt x="0" y="552"/>
                                      </a:lnTo>
                                      <a:lnTo>
                                        <a:pt x="29" y="5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0" name="Rectangle 1710"/>
                              <wps:cNvSpPr>
                                <a:spLocks noChangeArrowheads="1"/>
                              </wps:cNvSpPr>
                              <wps:spPr bwMode="auto">
                                <a:xfrm>
                                  <a:off x="1566545" y="2163613"/>
                                  <a:ext cx="478790" cy="13716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81" name="Freeform 1711"/>
                              <wps:cNvSpPr>
                                <a:spLocks/>
                              </wps:cNvSpPr>
                              <wps:spPr bwMode="auto">
                                <a:xfrm>
                                  <a:off x="1557655" y="2154088"/>
                                  <a:ext cx="494030" cy="152400"/>
                                </a:xfrm>
                                <a:custGeom>
                                  <a:avLst/>
                                  <a:gdLst>
                                    <a:gd name="T0" fmla="*/ 14 w 778"/>
                                    <a:gd name="T1" fmla="*/ 0 h 240"/>
                                    <a:gd name="T2" fmla="*/ 9 w 778"/>
                                    <a:gd name="T3" fmla="*/ 0 h 240"/>
                                    <a:gd name="T4" fmla="*/ 0 w 778"/>
                                    <a:gd name="T5" fmla="*/ 10 h 240"/>
                                    <a:gd name="T6" fmla="*/ 0 w 778"/>
                                    <a:gd name="T7" fmla="*/ 236 h 240"/>
                                    <a:gd name="T8" fmla="*/ 5 w 778"/>
                                    <a:gd name="T9" fmla="*/ 236 h 240"/>
                                    <a:gd name="T10" fmla="*/ 9 w 778"/>
                                    <a:gd name="T11" fmla="*/ 240 h 240"/>
                                    <a:gd name="T12" fmla="*/ 773 w 778"/>
                                    <a:gd name="T13" fmla="*/ 240 h 240"/>
                                    <a:gd name="T14" fmla="*/ 773 w 778"/>
                                    <a:gd name="T15" fmla="*/ 236 h 240"/>
                                    <a:gd name="T16" fmla="*/ 778 w 778"/>
                                    <a:gd name="T17" fmla="*/ 236 h 240"/>
                                    <a:gd name="T18" fmla="*/ 778 w 778"/>
                                    <a:gd name="T19" fmla="*/ 10 h 240"/>
                                    <a:gd name="T20" fmla="*/ 773 w 778"/>
                                    <a:gd name="T21" fmla="*/ 5 h 240"/>
                                    <a:gd name="T22" fmla="*/ 773 w 778"/>
                                    <a:gd name="T23" fmla="*/ 0 h 240"/>
                                    <a:gd name="T24" fmla="*/ 764 w 778"/>
                                    <a:gd name="T25" fmla="*/ 0 h 240"/>
                                    <a:gd name="T26" fmla="*/ 14 w 778"/>
                                    <a:gd name="T27" fmla="*/ 0 h 240"/>
                                    <a:gd name="T28" fmla="*/ 14 w 778"/>
                                    <a:gd name="T29" fmla="*/ 29 h 240"/>
                                    <a:gd name="T30" fmla="*/ 764 w 778"/>
                                    <a:gd name="T31" fmla="*/ 29 h 240"/>
                                    <a:gd name="T32" fmla="*/ 749 w 778"/>
                                    <a:gd name="T33" fmla="*/ 15 h 240"/>
                                    <a:gd name="T34" fmla="*/ 749 w 778"/>
                                    <a:gd name="T35" fmla="*/ 226 h 240"/>
                                    <a:gd name="T36" fmla="*/ 764 w 778"/>
                                    <a:gd name="T37" fmla="*/ 212 h 240"/>
                                    <a:gd name="T38" fmla="*/ 14 w 778"/>
                                    <a:gd name="T39" fmla="*/ 212 h 240"/>
                                    <a:gd name="T40" fmla="*/ 29 w 778"/>
                                    <a:gd name="T41" fmla="*/ 226 h 240"/>
                                    <a:gd name="T42" fmla="*/ 29 w 778"/>
                                    <a:gd name="T43" fmla="*/ 15 h 240"/>
                                    <a:gd name="T44" fmla="*/ 14 w 778"/>
                                    <a:gd name="T45" fmla="*/ 29 h 240"/>
                                    <a:gd name="T46" fmla="*/ 14 w 778"/>
                                    <a:gd name="T47"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78" h="240">
                                      <a:moveTo>
                                        <a:pt x="14" y="0"/>
                                      </a:moveTo>
                                      <a:lnTo>
                                        <a:pt x="9" y="0"/>
                                      </a:lnTo>
                                      <a:lnTo>
                                        <a:pt x="0" y="10"/>
                                      </a:lnTo>
                                      <a:lnTo>
                                        <a:pt x="0" y="236"/>
                                      </a:lnTo>
                                      <a:lnTo>
                                        <a:pt x="5" y="236"/>
                                      </a:lnTo>
                                      <a:lnTo>
                                        <a:pt x="9" y="240"/>
                                      </a:lnTo>
                                      <a:lnTo>
                                        <a:pt x="773" y="240"/>
                                      </a:lnTo>
                                      <a:lnTo>
                                        <a:pt x="773" y="236"/>
                                      </a:lnTo>
                                      <a:lnTo>
                                        <a:pt x="778" y="236"/>
                                      </a:lnTo>
                                      <a:lnTo>
                                        <a:pt x="778" y="10"/>
                                      </a:lnTo>
                                      <a:lnTo>
                                        <a:pt x="773" y="5"/>
                                      </a:lnTo>
                                      <a:lnTo>
                                        <a:pt x="773" y="0"/>
                                      </a:lnTo>
                                      <a:lnTo>
                                        <a:pt x="764" y="0"/>
                                      </a:lnTo>
                                      <a:lnTo>
                                        <a:pt x="14" y="0"/>
                                      </a:lnTo>
                                      <a:lnTo>
                                        <a:pt x="14" y="29"/>
                                      </a:lnTo>
                                      <a:lnTo>
                                        <a:pt x="764" y="29"/>
                                      </a:lnTo>
                                      <a:lnTo>
                                        <a:pt x="749" y="15"/>
                                      </a:lnTo>
                                      <a:lnTo>
                                        <a:pt x="749" y="226"/>
                                      </a:lnTo>
                                      <a:lnTo>
                                        <a:pt x="764" y="212"/>
                                      </a:lnTo>
                                      <a:lnTo>
                                        <a:pt x="14" y="212"/>
                                      </a:lnTo>
                                      <a:lnTo>
                                        <a:pt x="29" y="226"/>
                                      </a:lnTo>
                                      <a:lnTo>
                                        <a:pt x="29"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2" name="Rectangle 1712"/>
                              <wps:cNvSpPr>
                                <a:spLocks noChangeArrowheads="1"/>
                              </wps:cNvSpPr>
                              <wps:spPr bwMode="auto">
                                <a:xfrm>
                                  <a:off x="1578610" y="1971208"/>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lang w:val="en-US"/>
                                      </w:rPr>
                                      <w:t>S</w:t>
                                    </w:r>
                                  </w:p>
                                </w:txbxContent>
                              </wps:txbx>
                              <wps:bodyPr rot="0" vert="horz" wrap="square" lIns="0" tIns="0" rIns="0" bIns="0" anchor="t" anchorCtr="0" upright="1">
                                <a:noAutofit/>
                              </wps:bodyPr>
                            </wps:wsp>
                            <wps:wsp>
                              <wps:cNvPr id="25983" name="Rectangle 1713"/>
                              <wps:cNvSpPr>
                                <a:spLocks noChangeArrowheads="1"/>
                              </wps:cNvSpPr>
                              <wps:spPr bwMode="auto">
                                <a:xfrm>
                                  <a:off x="1673225" y="2065823"/>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84" name="Rectangle 1714"/>
                              <wps:cNvSpPr>
                                <a:spLocks noChangeArrowheads="1"/>
                              </wps:cNvSpPr>
                              <wps:spPr bwMode="auto">
                                <a:xfrm>
                                  <a:off x="1710055" y="1971208"/>
                                  <a:ext cx="30734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lang w:val="en-US"/>
                                      </w:rPr>
                                      <w:t>=axb</w:t>
                                    </w:r>
                                  </w:p>
                                </w:txbxContent>
                              </wps:txbx>
                              <wps:bodyPr rot="0" vert="horz" wrap="square" lIns="0" tIns="0" rIns="0" bIns="0" anchor="t" anchorCtr="0" upright="1">
                                <a:noAutofit/>
                              </wps:bodyPr>
                            </wps:wsp>
                            <wps:wsp>
                              <wps:cNvPr id="25985" name="Oval 1715"/>
                              <wps:cNvSpPr>
                                <a:spLocks noChangeArrowheads="1"/>
                              </wps:cNvSpPr>
                              <wps:spPr bwMode="auto">
                                <a:xfrm>
                                  <a:off x="374015" y="2026453"/>
                                  <a:ext cx="481965" cy="478155"/>
                                </a:xfrm>
                                <a:prstGeom prst="ellipse">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6" name="Freeform 1716"/>
                              <wps:cNvSpPr>
                                <a:spLocks/>
                              </wps:cNvSpPr>
                              <wps:spPr bwMode="auto">
                                <a:xfrm>
                                  <a:off x="364490" y="2016928"/>
                                  <a:ext cx="497205" cy="494030"/>
                                </a:xfrm>
                                <a:custGeom>
                                  <a:avLst/>
                                  <a:gdLst>
                                    <a:gd name="T0" fmla="*/ 15 w 783"/>
                                    <a:gd name="T1" fmla="*/ 504 h 778"/>
                                    <a:gd name="T2" fmla="*/ 34 w 783"/>
                                    <a:gd name="T3" fmla="*/ 552 h 778"/>
                                    <a:gd name="T4" fmla="*/ 101 w 783"/>
                                    <a:gd name="T5" fmla="*/ 648 h 778"/>
                                    <a:gd name="T6" fmla="*/ 139 w 783"/>
                                    <a:gd name="T7" fmla="*/ 687 h 778"/>
                                    <a:gd name="T8" fmla="*/ 236 w 783"/>
                                    <a:gd name="T9" fmla="*/ 744 h 778"/>
                                    <a:gd name="T10" fmla="*/ 332 w 783"/>
                                    <a:gd name="T11" fmla="*/ 773 h 778"/>
                                    <a:gd name="T12" fmla="*/ 394 w 783"/>
                                    <a:gd name="T13" fmla="*/ 778 h 778"/>
                                    <a:gd name="T14" fmla="*/ 471 w 783"/>
                                    <a:gd name="T15" fmla="*/ 768 h 778"/>
                                    <a:gd name="T16" fmla="*/ 538 w 783"/>
                                    <a:gd name="T17" fmla="*/ 744 h 778"/>
                                    <a:gd name="T18" fmla="*/ 639 w 783"/>
                                    <a:gd name="T19" fmla="*/ 687 h 778"/>
                                    <a:gd name="T20" fmla="*/ 678 w 783"/>
                                    <a:gd name="T21" fmla="*/ 648 h 778"/>
                                    <a:gd name="T22" fmla="*/ 745 w 783"/>
                                    <a:gd name="T23" fmla="*/ 552 h 778"/>
                                    <a:gd name="T24" fmla="*/ 764 w 783"/>
                                    <a:gd name="T25" fmla="*/ 504 h 778"/>
                                    <a:gd name="T26" fmla="*/ 783 w 783"/>
                                    <a:gd name="T27" fmla="*/ 394 h 778"/>
                                    <a:gd name="T28" fmla="*/ 778 w 783"/>
                                    <a:gd name="T29" fmla="*/ 332 h 778"/>
                                    <a:gd name="T30" fmla="*/ 750 w 783"/>
                                    <a:gd name="T31" fmla="*/ 236 h 778"/>
                                    <a:gd name="T32" fmla="*/ 692 w 783"/>
                                    <a:gd name="T33" fmla="*/ 140 h 778"/>
                                    <a:gd name="T34" fmla="*/ 654 w 783"/>
                                    <a:gd name="T35" fmla="*/ 101 h 778"/>
                                    <a:gd name="T36" fmla="*/ 557 w 783"/>
                                    <a:gd name="T37" fmla="*/ 34 h 778"/>
                                    <a:gd name="T38" fmla="*/ 485 w 783"/>
                                    <a:gd name="T39" fmla="*/ 10 h 778"/>
                                    <a:gd name="T40" fmla="*/ 332 w 783"/>
                                    <a:gd name="T41" fmla="*/ 0 h 778"/>
                                    <a:gd name="T42" fmla="*/ 236 w 783"/>
                                    <a:gd name="T43" fmla="*/ 29 h 778"/>
                                    <a:gd name="T44" fmla="*/ 139 w 783"/>
                                    <a:gd name="T45" fmla="*/ 87 h 778"/>
                                    <a:gd name="T46" fmla="*/ 101 w 783"/>
                                    <a:gd name="T47" fmla="*/ 125 h 778"/>
                                    <a:gd name="T48" fmla="*/ 34 w 783"/>
                                    <a:gd name="T49" fmla="*/ 221 h 778"/>
                                    <a:gd name="T50" fmla="*/ 15 w 783"/>
                                    <a:gd name="T51" fmla="*/ 269 h 778"/>
                                    <a:gd name="T52" fmla="*/ 29 w 783"/>
                                    <a:gd name="T53" fmla="*/ 389 h 778"/>
                                    <a:gd name="T54" fmla="*/ 48 w 783"/>
                                    <a:gd name="T55" fmla="*/ 264 h 778"/>
                                    <a:gd name="T56" fmla="*/ 72 w 783"/>
                                    <a:gd name="T57" fmla="*/ 216 h 778"/>
                                    <a:gd name="T58" fmla="*/ 130 w 783"/>
                                    <a:gd name="T59" fmla="*/ 130 h 778"/>
                                    <a:gd name="T60" fmla="*/ 216 w 783"/>
                                    <a:gd name="T61" fmla="*/ 72 h 778"/>
                                    <a:gd name="T62" fmla="*/ 264 w 783"/>
                                    <a:gd name="T63" fmla="*/ 48 h 778"/>
                                    <a:gd name="T64" fmla="*/ 389 w 783"/>
                                    <a:gd name="T65" fmla="*/ 29 h 778"/>
                                    <a:gd name="T66" fmla="*/ 476 w 783"/>
                                    <a:gd name="T67" fmla="*/ 39 h 778"/>
                                    <a:gd name="T68" fmla="*/ 548 w 783"/>
                                    <a:gd name="T69" fmla="*/ 63 h 778"/>
                                    <a:gd name="T70" fmla="*/ 620 w 783"/>
                                    <a:gd name="T71" fmla="*/ 106 h 778"/>
                                    <a:gd name="T72" fmla="*/ 658 w 783"/>
                                    <a:gd name="T73" fmla="*/ 144 h 778"/>
                                    <a:gd name="T74" fmla="*/ 716 w 783"/>
                                    <a:gd name="T75" fmla="*/ 231 h 778"/>
                                    <a:gd name="T76" fmla="*/ 735 w 783"/>
                                    <a:gd name="T77" fmla="*/ 279 h 778"/>
                                    <a:gd name="T78" fmla="*/ 754 w 783"/>
                                    <a:gd name="T79" fmla="*/ 394 h 778"/>
                                    <a:gd name="T80" fmla="*/ 750 w 783"/>
                                    <a:gd name="T81" fmla="*/ 442 h 778"/>
                                    <a:gd name="T82" fmla="*/ 721 w 783"/>
                                    <a:gd name="T83" fmla="*/ 528 h 778"/>
                                    <a:gd name="T84" fmla="*/ 673 w 783"/>
                                    <a:gd name="T85" fmla="*/ 615 h 778"/>
                                    <a:gd name="T86" fmla="*/ 634 w 783"/>
                                    <a:gd name="T87" fmla="*/ 653 h 778"/>
                                    <a:gd name="T88" fmla="*/ 557 w 783"/>
                                    <a:gd name="T89" fmla="*/ 701 h 778"/>
                                    <a:gd name="T90" fmla="*/ 514 w 783"/>
                                    <a:gd name="T91" fmla="*/ 725 h 778"/>
                                    <a:gd name="T92" fmla="*/ 447 w 783"/>
                                    <a:gd name="T93" fmla="*/ 744 h 778"/>
                                    <a:gd name="T94" fmla="*/ 394 w 783"/>
                                    <a:gd name="T95" fmla="*/ 749 h 778"/>
                                    <a:gd name="T96" fmla="*/ 279 w 783"/>
                                    <a:gd name="T97" fmla="*/ 730 h 778"/>
                                    <a:gd name="T98" fmla="*/ 231 w 783"/>
                                    <a:gd name="T99" fmla="*/ 711 h 778"/>
                                    <a:gd name="T100" fmla="*/ 144 w 783"/>
                                    <a:gd name="T101" fmla="*/ 653 h 778"/>
                                    <a:gd name="T102" fmla="*/ 106 w 783"/>
                                    <a:gd name="T103" fmla="*/ 615 h 778"/>
                                    <a:gd name="T104" fmla="*/ 58 w 783"/>
                                    <a:gd name="T105" fmla="*/ 528 h 778"/>
                                    <a:gd name="T106" fmla="*/ 29 w 783"/>
                                    <a:gd name="T107" fmla="*/ 442 h 7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83" h="778">
                                      <a:moveTo>
                                        <a:pt x="0" y="389"/>
                                      </a:moveTo>
                                      <a:lnTo>
                                        <a:pt x="0" y="442"/>
                                      </a:lnTo>
                                      <a:lnTo>
                                        <a:pt x="15" y="504"/>
                                      </a:lnTo>
                                      <a:lnTo>
                                        <a:pt x="19" y="519"/>
                                      </a:lnTo>
                                      <a:lnTo>
                                        <a:pt x="29" y="538"/>
                                      </a:lnTo>
                                      <a:lnTo>
                                        <a:pt x="34" y="552"/>
                                      </a:lnTo>
                                      <a:lnTo>
                                        <a:pt x="43" y="576"/>
                                      </a:lnTo>
                                      <a:lnTo>
                                        <a:pt x="87" y="634"/>
                                      </a:lnTo>
                                      <a:lnTo>
                                        <a:pt x="101" y="648"/>
                                      </a:lnTo>
                                      <a:lnTo>
                                        <a:pt x="111" y="663"/>
                                      </a:lnTo>
                                      <a:lnTo>
                                        <a:pt x="125" y="672"/>
                                      </a:lnTo>
                                      <a:lnTo>
                                        <a:pt x="139" y="687"/>
                                      </a:lnTo>
                                      <a:lnTo>
                                        <a:pt x="197" y="730"/>
                                      </a:lnTo>
                                      <a:lnTo>
                                        <a:pt x="221" y="739"/>
                                      </a:lnTo>
                                      <a:lnTo>
                                        <a:pt x="236" y="744"/>
                                      </a:lnTo>
                                      <a:lnTo>
                                        <a:pt x="255" y="754"/>
                                      </a:lnTo>
                                      <a:lnTo>
                                        <a:pt x="269" y="759"/>
                                      </a:lnTo>
                                      <a:lnTo>
                                        <a:pt x="332" y="773"/>
                                      </a:lnTo>
                                      <a:lnTo>
                                        <a:pt x="365" y="773"/>
                                      </a:lnTo>
                                      <a:lnTo>
                                        <a:pt x="384" y="778"/>
                                      </a:lnTo>
                                      <a:lnTo>
                                        <a:pt x="394" y="778"/>
                                      </a:lnTo>
                                      <a:lnTo>
                                        <a:pt x="409" y="773"/>
                                      </a:lnTo>
                                      <a:lnTo>
                                        <a:pt x="447" y="773"/>
                                      </a:lnTo>
                                      <a:lnTo>
                                        <a:pt x="471" y="768"/>
                                      </a:lnTo>
                                      <a:lnTo>
                                        <a:pt x="485" y="763"/>
                                      </a:lnTo>
                                      <a:lnTo>
                                        <a:pt x="524" y="754"/>
                                      </a:lnTo>
                                      <a:lnTo>
                                        <a:pt x="538" y="744"/>
                                      </a:lnTo>
                                      <a:lnTo>
                                        <a:pt x="557" y="739"/>
                                      </a:lnTo>
                                      <a:lnTo>
                                        <a:pt x="596" y="720"/>
                                      </a:lnTo>
                                      <a:lnTo>
                                        <a:pt x="639" y="687"/>
                                      </a:lnTo>
                                      <a:lnTo>
                                        <a:pt x="654" y="672"/>
                                      </a:lnTo>
                                      <a:lnTo>
                                        <a:pt x="668" y="663"/>
                                      </a:lnTo>
                                      <a:lnTo>
                                        <a:pt x="678" y="648"/>
                                      </a:lnTo>
                                      <a:lnTo>
                                        <a:pt x="692" y="634"/>
                                      </a:lnTo>
                                      <a:lnTo>
                                        <a:pt x="735" y="576"/>
                                      </a:lnTo>
                                      <a:lnTo>
                                        <a:pt x="745" y="552"/>
                                      </a:lnTo>
                                      <a:lnTo>
                                        <a:pt x="750" y="538"/>
                                      </a:lnTo>
                                      <a:lnTo>
                                        <a:pt x="759" y="519"/>
                                      </a:lnTo>
                                      <a:lnTo>
                                        <a:pt x="764" y="504"/>
                                      </a:lnTo>
                                      <a:lnTo>
                                        <a:pt x="778" y="442"/>
                                      </a:lnTo>
                                      <a:lnTo>
                                        <a:pt x="778" y="408"/>
                                      </a:lnTo>
                                      <a:lnTo>
                                        <a:pt x="783" y="394"/>
                                      </a:lnTo>
                                      <a:lnTo>
                                        <a:pt x="783" y="384"/>
                                      </a:lnTo>
                                      <a:lnTo>
                                        <a:pt x="778" y="365"/>
                                      </a:lnTo>
                                      <a:lnTo>
                                        <a:pt x="778" y="332"/>
                                      </a:lnTo>
                                      <a:lnTo>
                                        <a:pt x="764" y="269"/>
                                      </a:lnTo>
                                      <a:lnTo>
                                        <a:pt x="759" y="255"/>
                                      </a:lnTo>
                                      <a:lnTo>
                                        <a:pt x="750" y="236"/>
                                      </a:lnTo>
                                      <a:lnTo>
                                        <a:pt x="745" y="221"/>
                                      </a:lnTo>
                                      <a:lnTo>
                                        <a:pt x="735" y="197"/>
                                      </a:lnTo>
                                      <a:lnTo>
                                        <a:pt x="692" y="140"/>
                                      </a:lnTo>
                                      <a:lnTo>
                                        <a:pt x="678" y="125"/>
                                      </a:lnTo>
                                      <a:lnTo>
                                        <a:pt x="668" y="111"/>
                                      </a:lnTo>
                                      <a:lnTo>
                                        <a:pt x="654" y="101"/>
                                      </a:lnTo>
                                      <a:lnTo>
                                        <a:pt x="639" y="87"/>
                                      </a:lnTo>
                                      <a:lnTo>
                                        <a:pt x="596" y="53"/>
                                      </a:lnTo>
                                      <a:lnTo>
                                        <a:pt x="557" y="34"/>
                                      </a:lnTo>
                                      <a:lnTo>
                                        <a:pt x="538" y="29"/>
                                      </a:lnTo>
                                      <a:lnTo>
                                        <a:pt x="524" y="20"/>
                                      </a:lnTo>
                                      <a:lnTo>
                                        <a:pt x="485" y="10"/>
                                      </a:lnTo>
                                      <a:lnTo>
                                        <a:pt x="471" y="5"/>
                                      </a:lnTo>
                                      <a:lnTo>
                                        <a:pt x="447" y="0"/>
                                      </a:lnTo>
                                      <a:lnTo>
                                        <a:pt x="332" y="0"/>
                                      </a:lnTo>
                                      <a:lnTo>
                                        <a:pt x="269" y="15"/>
                                      </a:lnTo>
                                      <a:lnTo>
                                        <a:pt x="255" y="20"/>
                                      </a:lnTo>
                                      <a:lnTo>
                                        <a:pt x="236" y="29"/>
                                      </a:lnTo>
                                      <a:lnTo>
                                        <a:pt x="221" y="34"/>
                                      </a:lnTo>
                                      <a:lnTo>
                                        <a:pt x="197" y="44"/>
                                      </a:lnTo>
                                      <a:lnTo>
                                        <a:pt x="139" y="87"/>
                                      </a:lnTo>
                                      <a:lnTo>
                                        <a:pt x="125" y="101"/>
                                      </a:lnTo>
                                      <a:lnTo>
                                        <a:pt x="111" y="111"/>
                                      </a:lnTo>
                                      <a:lnTo>
                                        <a:pt x="101" y="125"/>
                                      </a:lnTo>
                                      <a:lnTo>
                                        <a:pt x="87" y="140"/>
                                      </a:lnTo>
                                      <a:lnTo>
                                        <a:pt x="43" y="197"/>
                                      </a:lnTo>
                                      <a:lnTo>
                                        <a:pt x="34" y="221"/>
                                      </a:lnTo>
                                      <a:lnTo>
                                        <a:pt x="29" y="236"/>
                                      </a:lnTo>
                                      <a:lnTo>
                                        <a:pt x="19" y="255"/>
                                      </a:lnTo>
                                      <a:lnTo>
                                        <a:pt x="15" y="269"/>
                                      </a:lnTo>
                                      <a:lnTo>
                                        <a:pt x="0" y="332"/>
                                      </a:lnTo>
                                      <a:lnTo>
                                        <a:pt x="0" y="389"/>
                                      </a:lnTo>
                                      <a:lnTo>
                                        <a:pt x="29" y="389"/>
                                      </a:lnTo>
                                      <a:lnTo>
                                        <a:pt x="29" y="332"/>
                                      </a:lnTo>
                                      <a:lnTo>
                                        <a:pt x="43" y="279"/>
                                      </a:lnTo>
                                      <a:lnTo>
                                        <a:pt x="48" y="264"/>
                                      </a:lnTo>
                                      <a:lnTo>
                                        <a:pt x="58" y="245"/>
                                      </a:lnTo>
                                      <a:lnTo>
                                        <a:pt x="63" y="231"/>
                                      </a:lnTo>
                                      <a:lnTo>
                                        <a:pt x="72" y="216"/>
                                      </a:lnTo>
                                      <a:lnTo>
                                        <a:pt x="106" y="159"/>
                                      </a:lnTo>
                                      <a:lnTo>
                                        <a:pt x="120" y="144"/>
                                      </a:lnTo>
                                      <a:lnTo>
                                        <a:pt x="130" y="130"/>
                                      </a:lnTo>
                                      <a:lnTo>
                                        <a:pt x="144" y="120"/>
                                      </a:lnTo>
                                      <a:lnTo>
                                        <a:pt x="159" y="106"/>
                                      </a:lnTo>
                                      <a:lnTo>
                                        <a:pt x="216" y="72"/>
                                      </a:lnTo>
                                      <a:lnTo>
                                        <a:pt x="231" y="63"/>
                                      </a:lnTo>
                                      <a:lnTo>
                                        <a:pt x="245" y="58"/>
                                      </a:lnTo>
                                      <a:lnTo>
                                        <a:pt x="264" y="48"/>
                                      </a:lnTo>
                                      <a:lnTo>
                                        <a:pt x="279" y="44"/>
                                      </a:lnTo>
                                      <a:lnTo>
                                        <a:pt x="332" y="29"/>
                                      </a:lnTo>
                                      <a:lnTo>
                                        <a:pt x="389" y="29"/>
                                      </a:lnTo>
                                      <a:lnTo>
                                        <a:pt x="447" y="29"/>
                                      </a:lnTo>
                                      <a:lnTo>
                                        <a:pt x="461" y="34"/>
                                      </a:lnTo>
                                      <a:lnTo>
                                        <a:pt x="476" y="39"/>
                                      </a:lnTo>
                                      <a:lnTo>
                                        <a:pt x="514" y="48"/>
                                      </a:lnTo>
                                      <a:lnTo>
                                        <a:pt x="529" y="58"/>
                                      </a:lnTo>
                                      <a:lnTo>
                                        <a:pt x="548" y="63"/>
                                      </a:lnTo>
                                      <a:lnTo>
                                        <a:pt x="557" y="72"/>
                                      </a:lnTo>
                                      <a:lnTo>
                                        <a:pt x="577" y="82"/>
                                      </a:lnTo>
                                      <a:lnTo>
                                        <a:pt x="620" y="106"/>
                                      </a:lnTo>
                                      <a:lnTo>
                                        <a:pt x="634" y="120"/>
                                      </a:lnTo>
                                      <a:lnTo>
                                        <a:pt x="649" y="130"/>
                                      </a:lnTo>
                                      <a:lnTo>
                                        <a:pt x="658" y="144"/>
                                      </a:lnTo>
                                      <a:lnTo>
                                        <a:pt x="673" y="159"/>
                                      </a:lnTo>
                                      <a:lnTo>
                                        <a:pt x="706" y="216"/>
                                      </a:lnTo>
                                      <a:lnTo>
                                        <a:pt x="716" y="231"/>
                                      </a:lnTo>
                                      <a:lnTo>
                                        <a:pt x="721" y="245"/>
                                      </a:lnTo>
                                      <a:lnTo>
                                        <a:pt x="730" y="264"/>
                                      </a:lnTo>
                                      <a:lnTo>
                                        <a:pt x="735" y="279"/>
                                      </a:lnTo>
                                      <a:lnTo>
                                        <a:pt x="750" y="332"/>
                                      </a:lnTo>
                                      <a:lnTo>
                                        <a:pt x="750" y="365"/>
                                      </a:lnTo>
                                      <a:lnTo>
                                        <a:pt x="754" y="394"/>
                                      </a:lnTo>
                                      <a:lnTo>
                                        <a:pt x="754" y="384"/>
                                      </a:lnTo>
                                      <a:lnTo>
                                        <a:pt x="750" y="408"/>
                                      </a:lnTo>
                                      <a:lnTo>
                                        <a:pt x="750" y="442"/>
                                      </a:lnTo>
                                      <a:lnTo>
                                        <a:pt x="735" y="495"/>
                                      </a:lnTo>
                                      <a:lnTo>
                                        <a:pt x="730" y="509"/>
                                      </a:lnTo>
                                      <a:lnTo>
                                        <a:pt x="721" y="528"/>
                                      </a:lnTo>
                                      <a:lnTo>
                                        <a:pt x="716" y="543"/>
                                      </a:lnTo>
                                      <a:lnTo>
                                        <a:pt x="706" y="557"/>
                                      </a:lnTo>
                                      <a:lnTo>
                                        <a:pt x="673" y="615"/>
                                      </a:lnTo>
                                      <a:lnTo>
                                        <a:pt x="658" y="629"/>
                                      </a:lnTo>
                                      <a:lnTo>
                                        <a:pt x="649" y="644"/>
                                      </a:lnTo>
                                      <a:lnTo>
                                        <a:pt x="634" y="653"/>
                                      </a:lnTo>
                                      <a:lnTo>
                                        <a:pt x="620" y="668"/>
                                      </a:lnTo>
                                      <a:lnTo>
                                        <a:pt x="577" y="692"/>
                                      </a:lnTo>
                                      <a:lnTo>
                                        <a:pt x="557" y="701"/>
                                      </a:lnTo>
                                      <a:lnTo>
                                        <a:pt x="548" y="711"/>
                                      </a:lnTo>
                                      <a:lnTo>
                                        <a:pt x="529" y="715"/>
                                      </a:lnTo>
                                      <a:lnTo>
                                        <a:pt x="514" y="725"/>
                                      </a:lnTo>
                                      <a:lnTo>
                                        <a:pt x="476" y="735"/>
                                      </a:lnTo>
                                      <a:lnTo>
                                        <a:pt x="461" y="739"/>
                                      </a:lnTo>
                                      <a:lnTo>
                                        <a:pt x="447" y="744"/>
                                      </a:lnTo>
                                      <a:lnTo>
                                        <a:pt x="409" y="744"/>
                                      </a:lnTo>
                                      <a:lnTo>
                                        <a:pt x="384" y="749"/>
                                      </a:lnTo>
                                      <a:lnTo>
                                        <a:pt x="394" y="749"/>
                                      </a:lnTo>
                                      <a:lnTo>
                                        <a:pt x="365" y="744"/>
                                      </a:lnTo>
                                      <a:lnTo>
                                        <a:pt x="332" y="744"/>
                                      </a:lnTo>
                                      <a:lnTo>
                                        <a:pt x="279" y="730"/>
                                      </a:lnTo>
                                      <a:lnTo>
                                        <a:pt x="264" y="725"/>
                                      </a:lnTo>
                                      <a:lnTo>
                                        <a:pt x="245" y="715"/>
                                      </a:lnTo>
                                      <a:lnTo>
                                        <a:pt x="231" y="711"/>
                                      </a:lnTo>
                                      <a:lnTo>
                                        <a:pt x="216" y="701"/>
                                      </a:lnTo>
                                      <a:lnTo>
                                        <a:pt x="159" y="668"/>
                                      </a:lnTo>
                                      <a:lnTo>
                                        <a:pt x="144" y="653"/>
                                      </a:lnTo>
                                      <a:lnTo>
                                        <a:pt x="130" y="644"/>
                                      </a:lnTo>
                                      <a:lnTo>
                                        <a:pt x="120" y="629"/>
                                      </a:lnTo>
                                      <a:lnTo>
                                        <a:pt x="106" y="615"/>
                                      </a:lnTo>
                                      <a:lnTo>
                                        <a:pt x="72" y="557"/>
                                      </a:lnTo>
                                      <a:lnTo>
                                        <a:pt x="63" y="543"/>
                                      </a:lnTo>
                                      <a:lnTo>
                                        <a:pt x="58" y="528"/>
                                      </a:lnTo>
                                      <a:lnTo>
                                        <a:pt x="48" y="509"/>
                                      </a:lnTo>
                                      <a:lnTo>
                                        <a:pt x="43" y="495"/>
                                      </a:lnTo>
                                      <a:lnTo>
                                        <a:pt x="29" y="442"/>
                                      </a:lnTo>
                                      <a:lnTo>
                                        <a:pt x="29" y="389"/>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7" name="Freeform 1717"/>
                              <wps:cNvSpPr>
                                <a:spLocks/>
                              </wps:cNvSpPr>
                              <wps:spPr bwMode="auto">
                                <a:xfrm>
                                  <a:off x="264160" y="456733"/>
                                  <a:ext cx="698500" cy="360045"/>
                                </a:xfrm>
                                <a:custGeom>
                                  <a:avLst/>
                                  <a:gdLst>
                                    <a:gd name="T0" fmla="*/ 14 w 1100"/>
                                    <a:gd name="T1" fmla="*/ 0 h 567"/>
                                    <a:gd name="T2" fmla="*/ 9 w 1100"/>
                                    <a:gd name="T3" fmla="*/ 0 h 567"/>
                                    <a:gd name="T4" fmla="*/ 0 w 1100"/>
                                    <a:gd name="T5" fmla="*/ 10 h 567"/>
                                    <a:gd name="T6" fmla="*/ 0 w 1100"/>
                                    <a:gd name="T7" fmla="*/ 562 h 567"/>
                                    <a:gd name="T8" fmla="*/ 4 w 1100"/>
                                    <a:gd name="T9" fmla="*/ 562 h 567"/>
                                    <a:gd name="T10" fmla="*/ 9 w 1100"/>
                                    <a:gd name="T11" fmla="*/ 567 h 567"/>
                                    <a:gd name="T12" fmla="*/ 1095 w 1100"/>
                                    <a:gd name="T13" fmla="*/ 567 h 567"/>
                                    <a:gd name="T14" fmla="*/ 1095 w 1100"/>
                                    <a:gd name="T15" fmla="*/ 562 h 567"/>
                                    <a:gd name="T16" fmla="*/ 1100 w 1100"/>
                                    <a:gd name="T17" fmla="*/ 562 h 567"/>
                                    <a:gd name="T18" fmla="*/ 1100 w 1100"/>
                                    <a:gd name="T19" fmla="*/ 10 h 567"/>
                                    <a:gd name="T20" fmla="*/ 1095 w 1100"/>
                                    <a:gd name="T21" fmla="*/ 5 h 567"/>
                                    <a:gd name="T22" fmla="*/ 1095 w 1100"/>
                                    <a:gd name="T23" fmla="*/ 0 h 567"/>
                                    <a:gd name="T24" fmla="*/ 1085 w 1100"/>
                                    <a:gd name="T25" fmla="*/ 0 h 567"/>
                                    <a:gd name="T26" fmla="*/ 14 w 1100"/>
                                    <a:gd name="T27" fmla="*/ 0 h 567"/>
                                    <a:gd name="T28" fmla="*/ 14 w 1100"/>
                                    <a:gd name="T29" fmla="*/ 29 h 567"/>
                                    <a:gd name="T30" fmla="*/ 1085 w 1100"/>
                                    <a:gd name="T31" fmla="*/ 29 h 567"/>
                                    <a:gd name="T32" fmla="*/ 1071 w 1100"/>
                                    <a:gd name="T33" fmla="*/ 15 h 567"/>
                                    <a:gd name="T34" fmla="*/ 1071 w 1100"/>
                                    <a:gd name="T35" fmla="*/ 552 h 567"/>
                                    <a:gd name="T36" fmla="*/ 1085 w 1100"/>
                                    <a:gd name="T37" fmla="*/ 538 h 567"/>
                                    <a:gd name="T38" fmla="*/ 14 w 1100"/>
                                    <a:gd name="T39" fmla="*/ 538 h 567"/>
                                    <a:gd name="T40" fmla="*/ 28 w 1100"/>
                                    <a:gd name="T41" fmla="*/ 552 h 567"/>
                                    <a:gd name="T42" fmla="*/ 28 w 1100"/>
                                    <a:gd name="T43" fmla="*/ 15 h 567"/>
                                    <a:gd name="T44" fmla="*/ 14 w 1100"/>
                                    <a:gd name="T45" fmla="*/ 29 h 567"/>
                                    <a:gd name="T46" fmla="*/ 14 w 1100"/>
                                    <a:gd name="T47" fmla="*/ 0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7">
                                      <a:moveTo>
                                        <a:pt x="14" y="0"/>
                                      </a:moveTo>
                                      <a:lnTo>
                                        <a:pt x="9" y="0"/>
                                      </a:lnTo>
                                      <a:lnTo>
                                        <a:pt x="0" y="10"/>
                                      </a:lnTo>
                                      <a:lnTo>
                                        <a:pt x="0" y="562"/>
                                      </a:lnTo>
                                      <a:lnTo>
                                        <a:pt x="4" y="562"/>
                                      </a:lnTo>
                                      <a:lnTo>
                                        <a:pt x="9" y="567"/>
                                      </a:lnTo>
                                      <a:lnTo>
                                        <a:pt x="1095" y="567"/>
                                      </a:lnTo>
                                      <a:lnTo>
                                        <a:pt x="1095" y="562"/>
                                      </a:lnTo>
                                      <a:lnTo>
                                        <a:pt x="1100" y="562"/>
                                      </a:lnTo>
                                      <a:lnTo>
                                        <a:pt x="1100" y="10"/>
                                      </a:lnTo>
                                      <a:lnTo>
                                        <a:pt x="1095" y="5"/>
                                      </a:lnTo>
                                      <a:lnTo>
                                        <a:pt x="1095" y="0"/>
                                      </a:lnTo>
                                      <a:lnTo>
                                        <a:pt x="1085" y="0"/>
                                      </a:lnTo>
                                      <a:lnTo>
                                        <a:pt x="14" y="0"/>
                                      </a:lnTo>
                                      <a:lnTo>
                                        <a:pt x="14" y="29"/>
                                      </a:lnTo>
                                      <a:lnTo>
                                        <a:pt x="1085" y="29"/>
                                      </a:lnTo>
                                      <a:lnTo>
                                        <a:pt x="1071" y="15"/>
                                      </a:lnTo>
                                      <a:lnTo>
                                        <a:pt x="1071" y="552"/>
                                      </a:lnTo>
                                      <a:lnTo>
                                        <a:pt x="1085" y="538"/>
                                      </a:lnTo>
                                      <a:lnTo>
                                        <a:pt x="14" y="538"/>
                                      </a:lnTo>
                                      <a:lnTo>
                                        <a:pt x="28" y="552"/>
                                      </a:lnTo>
                                      <a:lnTo>
                                        <a:pt x="28"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8" name="Freeform 1718"/>
                              <wps:cNvSpPr>
                                <a:spLocks/>
                              </wps:cNvSpPr>
                              <wps:spPr bwMode="auto">
                                <a:xfrm>
                                  <a:off x="264160" y="798363"/>
                                  <a:ext cx="698500" cy="527050"/>
                                </a:xfrm>
                                <a:custGeom>
                                  <a:avLst/>
                                  <a:gdLst>
                                    <a:gd name="T0" fmla="*/ 14 w 1100"/>
                                    <a:gd name="T1" fmla="*/ 0 h 830"/>
                                    <a:gd name="T2" fmla="*/ 9 w 1100"/>
                                    <a:gd name="T3" fmla="*/ 0 h 830"/>
                                    <a:gd name="T4" fmla="*/ 0 w 1100"/>
                                    <a:gd name="T5" fmla="*/ 10 h 830"/>
                                    <a:gd name="T6" fmla="*/ 0 w 1100"/>
                                    <a:gd name="T7" fmla="*/ 19 h 830"/>
                                    <a:gd name="T8" fmla="*/ 158 w 1100"/>
                                    <a:gd name="T9" fmla="*/ 821 h 830"/>
                                    <a:gd name="T10" fmla="*/ 168 w 1100"/>
                                    <a:gd name="T11" fmla="*/ 830 h 830"/>
                                    <a:gd name="T12" fmla="*/ 936 w 1100"/>
                                    <a:gd name="T13" fmla="*/ 830 h 830"/>
                                    <a:gd name="T14" fmla="*/ 936 w 1100"/>
                                    <a:gd name="T15" fmla="*/ 825 h 830"/>
                                    <a:gd name="T16" fmla="*/ 941 w 1100"/>
                                    <a:gd name="T17" fmla="*/ 825 h 830"/>
                                    <a:gd name="T18" fmla="*/ 941 w 1100"/>
                                    <a:gd name="T19" fmla="*/ 821 h 830"/>
                                    <a:gd name="T20" fmla="*/ 1100 w 1100"/>
                                    <a:gd name="T21" fmla="*/ 19 h 830"/>
                                    <a:gd name="T22" fmla="*/ 1100 w 1100"/>
                                    <a:gd name="T23" fmla="*/ 10 h 830"/>
                                    <a:gd name="T24" fmla="*/ 1090 w 1100"/>
                                    <a:gd name="T25" fmla="*/ 0 h 830"/>
                                    <a:gd name="T26" fmla="*/ 1085 w 1100"/>
                                    <a:gd name="T27" fmla="*/ 0 h 830"/>
                                    <a:gd name="T28" fmla="*/ 14 w 1100"/>
                                    <a:gd name="T29" fmla="*/ 0 h 830"/>
                                    <a:gd name="T30" fmla="*/ 14 w 1100"/>
                                    <a:gd name="T31" fmla="*/ 29 h 830"/>
                                    <a:gd name="T32" fmla="*/ 1085 w 1100"/>
                                    <a:gd name="T33" fmla="*/ 29 h 830"/>
                                    <a:gd name="T34" fmla="*/ 1071 w 1100"/>
                                    <a:gd name="T35" fmla="*/ 10 h 830"/>
                                    <a:gd name="T36" fmla="*/ 912 w 1100"/>
                                    <a:gd name="T37" fmla="*/ 811 h 830"/>
                                    <a:gd name="T38" fmla="*/ 927 w 1100"/>
                                    <a:gd name="T39" fmla="*/ 801 h 830"/>
                                    <a:gd name="T40" fmla="*/ 173 w 1100"/>
                                    <a:gd name="T41" fmla="*/ 801 h 830"/>
                                    <a:gd name="T42" fmla="*/ 187 w 1100"/>
                                    <a:gd name="T43" fmla="*/ 811 h 830"/>
                                    <a:gd name="T44" fmla="*/ 28 w 1100"/>
                                    <a:gd name="T45" fmla="*/ 10 h 830"/>
                                    <a:gd name="T46" fmla="*/ 14 w 1100"/>
                                    <a:gd name="T47" fmla="*/ 29 h 830"/>
                                    <a:gd name="T48" fmla="*/ 14 w 1100"/>
                                    <a:gd name="T49" fmla="*/ 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00" h="830">
                                      <a:moveTo>
                                        <a:pt x="14" y="0"/>
                                      </a:moveTo>
                                      <a:lnTo>
                                        <a:pt x="9" y="0"/>
                                      </a:lnTo>
                                      <a:lnTo>
                                        <a:pt x="0" y="10"/>
                                      </a:lnTo>
                                      <a:lnTo>
                                        <a:pt x="0" y="19"/>
                                      </a:lnTo>
                                      <a:lnTo>
                                        <a:pt x="158" y="821"/>
                                      </a:lnTo>
                                      <a:lnTo>
                                        <a:pt x="168" y="830"/>
                                      </a:lnTo>
                                      <a:lnTo>
                                        <a:pt x="936" y="830"/>
                                      </a:lnTo>
                                      <a:lnTo>
                                        <a:pt x="936" y="825"/>
                                      </a:lnTo>
                                      <a:lnTo>
                                        <a:pt x="941" y="825"/>
                                      </a:lnTo>
                                      <a:lnTo>
                                        <a:pt x="941" y="821"/>
                                      </a:lnTo>
                                      <a:lnTo>
                                        <a:pt x="1100" y="19"/>
                                      </a:lnTo>
                                      <a:lnTo>
                                        <a:pt x="1100" y="10"/>
                                      </a:lnTo>
                                      <a:lnTo>
                                        <a:pt x="1090" y="0"/>
                                      </a:lnTo>
                                      <a:lnTo>
                                        <a:pt x="1085" y="0"/>
                                      </a:lnTo>
                                      <a:lnTo>
                                        <a:pt x="14" y="0"/>
                                      </a:lnTo>
                                      <a:lnTo>
                                        <a:pt x="14" y="29"/>
                                      </a:lnTo>
                                      <a:lnTo>
                                        <a:pt x="1085" y="29"/>
                                      </a:lnTo>
                                      <a:lnTo>
                                        <a:pt x="1071" y="10"/>
                                      </a:lnTo>
                                      <a:lnTo>
                                        <a:pt x="912" y="811"/>
                                      </a:lnTo>
                                      <a:lnTo>
                                        <a:pt x="927" y="801"/>
                                      </a:lnTo>
                                      <a:lnTo>
                                        <a:pt x="173" y="801"/>
                                      </a:lnTo>
                                      <a:lnTo>
                                        <a:pt x="187" y="811"/>
                                      </a:lnTo>
                                      <a:lnTo>
                                        <a:pt x="28" y="10"/>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9" name="Freeform 1719"/>
                              <wps:cNvSpPr>
                                <a:spLocks/>
                              </wps:cNvSpPr>
                              <wps:spPr bwMode="auto">
                                <a:xfrm>
                                  <a:off x="364490" y="1306998"/>
                                  <a:ext cx="497205" cy="1883410"/>
                                </a:xfrm>
                                <a:custGeom>
                                  <a:avLst/>
                                  <a:gdLst>
                                    <a:gd name="T0" fmla="*/ 15 w 783"/>
                                    <a:gd name="T1" fmla="*/ 0 h 2966"/>
                                    <a:gd name="T2" fmla="*/ 10 w 783"/>
                                    <a:gd name="T3" fmla="*/ 0 h 2966"/>
                                    <a:gd name="T4" fmla="*/ 0 w 783"/>
                                    <a:gd name="T5" fmla="*/ 10 h 2966"/>
                                    <a:gd name="T6" fmla="*/ 0 w 783"/>
                                    <a:gd name="T7" fmla="*/ 2961 h 2966"/>
                                    <a:gd name="T8" fmla="*/ 5 w 783"/>
                                    <a:gd name="T9" fmla="*/ 2961 h 2966"/>
                                    <a:gd name="T10" fmla="*/ 10 w 783"/>
                                    <a:gd name="T11" fmla="*/ 2966 h 2966"/>
                                    <a:gd name="T12" fmla="*/ 778 w 783"/>
                                    <a:gd name="T13" fmla="*/ 2966 h 2966"/>
                                    <a:gd name="T14" fmla="*/ 778 w 783"/>
                                    <a:gd name="T15" fmla="*/ 2961 h 2966"/>
                                    <a:gd name="T16" fmla="*/ 783 w 783"/>
                                    <a:gd name="T17" fmla="*/ 2961 h 2966"/>
                                    <a:gd name="T18" fmla="*/ 783 w 783"/>
                                    <a:gd name="T19" fmla="*/ 10 h 2966"/>
                                    <a:gd name="T20" fmla="*/ 778 w 783"/>
                                    <a:gd name="T21" fmla="*/ 5 h 2966"/>
                                    <a:gd name="T22" fmla="*/ 778 w 783"/>
                                    <a:gd name="T23" fmla="*/ 0 h 2966"/>
                                    <a:gd name="T24" fmla="*/ 769 w 783"/>
                                    <a:gd name="T25" fmla="*/ 0 h 2966"/>
                                    <a:gd name="T26" fmla="*/ 15 w 783"/>
                                    <a:gd name="T27" fmla="*/ 0 h 2966"/>
                                    <a:gd name="T28" fmla="*/ 15 w 783"/>
                                    <a:gd name="T29" fmla="*/ 29 h 2966"/>
                                    <a:gd name="T30" fmla="*/ 769 w 783"/>
                                    <a:gd name="T31" fmla="*/ 29 h 2966"/>
                                    <a:gd name="T32" fmla="*/ 754 w 783"/>
                                    <a:gd name="T33" fmla="*/ 15 h 2966"/>
                                    <a:gd name="T34" fmla="*/ 754 w 783"/>
                                    <a:gd name="T35" fmla="*/ 2952 h 2966"/>
                                    <a:gd name="T36" fmla="*/ 769 w 783"/>
                                    <a:gd name="T37" fmla="*/ 2937 h 2966"/>
                                    <a:gd name="T38" fmla="*/ 15 w 783"/>
                                    <a:gd name="T39" fmla="*/ 2937 h 2966"/>
                                    <a:gd name="T40" fmla="*/ 29 w 783"/>
                                    <a:gd name="T41" fmla="*/ 2952 h 2966"/>
                                    <a:gd name="T42" fmla="*/ 29 w 783"/>
                                    <a:gd name="T43" fmla="*/ 15 h 2966"/>
                                    <a:gd name="T44" fmla="*/ 15 w 783"/>
                                    <a:gd name="T45" fmla="*/ 29 h 2966"/>
                                    <a:gd name="T46" fmla="*/ 15 w 783"/>
                                    <a:gd name="T47" fmla="*/ 0 h 29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83" h="2966">
                                      <a:moveTo>
                                        <a:pt x="15" y="0"/>
                                      </a:moveTo>
                                      <a:lnTo>
                                        <a:pt x="10" y="0"/>
                                      </a:lnTo>
                                      <a:lnTo>
                                        <a:pt x="0" y="10"/>
                                      </a:lnTo>
                                      <a:lnTo>
                                        <a:pt x="0" y="2961"/>
                                      </a:lnTo>
                                      <a:lnTo>
                                        <a:pt x="5" y="2961"/>
                                      </a:lnTo>
                                      <a:lnTo>
                                        <a:pt x="10" y="2966"/>
                                      </a:lnTo>
                                      <a:lnTo>
                                        <a:pt x="778" y="2966"/>
                                      </a:lnTo>
                                      <a:lnTo>
                                        <a:pt x="778" y="2961"/>
                                      </a:lnTo>
                                      <a:lnTo>
                                        <a:pt x="783" y="2961"/>
                                      </a:lnTo>
                                      <a:lnTo>
                                        <a:pt x="783" y="10"/>
                                      </a:lnTo>
                                      <a:lnTo>
                                        <a:pt x="778" y="5"/>
                                      </a:lnTo>
                                      <a:lnTo>
                                        <a:pt x="778" y="0"/>
                                      </a:lnTo>
                                      <a:lnTo>
                                        <a:pt x="769" y="0"/>
                                      </a:lnTo>
                                      <a:lnTo>
                                        <a:pt x="15" y="0"/>
                                      </a:lnTo>
                                      <a:lnTo>
                                        <a:pt x="15" y="29"/>
                                      </a:lnTo>
                                      <a:lnTo>
                                        <a:pt x="769" y="29"/>
                                      </a:lnTo>
                                      <a:lnTo>
                                        <a:pt x="754" y="15"/>
                                      </a:lnTo>
                                      <a:lnTo>
                                        <a:pt x="754" y="2952"/>
                                      </a:lnTo>
                                      <a:lnTo>
                                        <a:pt x="769" y="2937"/>
                                      </a:lnTo>
                                      <a:lnTo>
                                        <a:pt x="15" y="2937"/>
                                      </a:lnTo>
                                      <a:lnTo>
                                        <a:pt x="29" y="2952"/>
                                      </a:lnTo>
                                      <a:lnTo>
                                        <a:pt x="29" y="15"/>
                                      </a:lnTo>
                                      <a:lnTo>
                                        <a:pt x="15" y="2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0" name="Freeform 1720"/>
                              <wps:cNvSpPr>
                                <a:spLocks/>
                              </wps:cNvSpPr>
                              <wps:spPr bwMode="auto">
                                <a:xfrm>
                                  <a:off x="264160" y="3681263"/>
                                  <a:ext cx="698500" cy="356235"/>
                                </a:xfrm>
                                <a:custGeom>
                                  <a:avLst/>
                                  <a:gdLst>
                                    <a:gd name="T0" fmla="*/ 1085 w 1100"/>
                                    <a:gd name="T1" fmla="*/ 561 h 561"/>
                                    <a:gd name="T2" fmla="*/ 1095 w 1100"/>
                                    <a:gd name="T3" fmla="*/ 561 h 561"/>
                                    <a:gd name="T4" fmla="*/ 1095 w 1100"/>
                                    <a:gd name="T5" fmla="*/ 556 h 561"/>
                                    <a:gd name="T6" fmla="*/ 1100 w 1100"/>
                                    <a:gd name="T7" fmla="*/ 556 h 561"/>
                                    <a:gd name="T8" fmla="*/ 1100 w 1100"/>
                                    <a:gd name="T9" fmla="*/ 9 h 561"/>
                                    <a:gd name="T10" fmla="*/ 1095 w 1100"/>
                                    <a:gd name="T11" fmla="*/ 4 h 561"/>
                                    <a:gd name="T12" fmla="*/ 1095 w 1100"/>
                                    <a:gd name="T13" fmla="*/ 0 h 561"/>
                                    <a:gd name="T14" fmla="*/ 9 w 1100"/>
                                    <a:gd name="T15" fmla="*/ 0 h 561"/>
                                    <a:gd name="T16" fmla="*/ 0 w 1100"/>
                                    <a:gd name="T17" fmla="*/ 9 h 561"/>
                                    <a:gd name="T18" fmla="*/ 0 w 1100"/>
                                    <a:gd name="T19" fmla="*/ 556 h 561"/>
                                    <a:gd name="T20" fmla="*/ 4 w 1100"/>
                                    <a:gd name="T21" fmla="*/ 556 h 561"/>
                                    <a:gd name="T22" fmla="*/ 9 w 1100"/>
                                    <a:gd name="T23" fmla="*/ 561 h 561"/>
                                    <a:gd name="T24" fmla="*/ 14 w 1100"/>
                                    <a:gd name="T25" fmla="*/ 561 h 561"/>
                                    <a:gd name="T26" fmla="*/ 1085 w 1100"/>
                                    <a:gd name="T27" fmla="*/ 561 h 561"/>
                                    <a:gd name="T28" fmla="*/ 1085 w 1100"/>
                                    <a:gd name="T29" fmla="*/ 532 h 561"/>
                                    <a:gd name="T30" fmla="*/ 14 w 1100"/>
                                    <a:gd name="T31" fmla="*/ 532 h 561"/>
                                    <a:gd name="T32" fmla="*/ 28 w 1100"/>
                                    <a:gd name="T33" fmla="*/ 547 h 561"/>
                                    <a:gd name="T34" fmla="*/ 28 w 1100"/>
                                    <a:gd name="T35" fmla="*/ 14 h 561"/>
                                    <a:gd name="T36" fmla="*/ 14 w 1100"/>
                                    <a:gd name="T37" fmla="*/ 28 h 561"/>
                                    <a:gd name="T38" fmla="*/ 1085 w 1100"/>
                                    <a:gd name="T39" fmla="*/ 28 h 561"/>
                                    <a:gd name="T40" fmla="*/ 1071 w 1100"/>
                                    <a:gd name="T41" fmla="*/ 14 h 561"/>
                                    <a:gd name="T42" fmla="*/ 1071 w 1100"/>
                                    <a:gd name="T43" fmla="*/ 547 h 561"/>
                                    <a:gd name="T44" fmla="*/ 1085 w 1100"/>
                                    <a:gd name="T45" fmla="*/ 532 h 561"/>
                                    <a:gd name="T46" fmla="*/ 1085 w 1100"/>
                                    <a:gd name="T47" fmla="*/ 561 h 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1">
                                      <a:moveTo>
                                        <a:pt x="1085" y="561"/>
                                      </a:moveTo>
                                      <a:lnTo>
                                        <a:pt x="1095" y="561"/>
                                      </a:lnTo>
                                      <a:lnTo>
                                        <a:pt x="1095" y="556"/>
                                      </a:lnTo>
                                      <a:lnTo>
                                        <a:pt x="1100" y="556"/>
                                      </a:lnTo>
                                      <a:lnTo>
                                        <a:pt x="1100" y="9"/>
                                      </a:lnTo>
                                      <a:lnTo>
                                        <a:pt x="1095" y="4"/>
                                      </a:lnTo>
                                      <a:lnTo>
                                        <a:pt x="1095" y="0"/>
                                      </a:lnTo>
                                      <a:lnTo>
                                        <a:pt x="9" y="0"/>
                                      </a:lnTo>
                                      <a:lnTo>
                                        <a:pt x="0" y="9"/>
                                      </a:lnTo>
                                      <a:lnTo>
                                        <a:pt x="0" y="556"/>
                                      </a:lnTo>
                                      <a:lnTo>
                                        <a:pt x="4" y="556"/>
                                      </a:lnTo>
                                      <a:lnTo>
                                        <a:pt x="9" y="561"/>
                                      </a:lnTo>
                                      <a:lnTo>
                                        <a:pt x="14" y="561"/>
                                      </a:lnTo>
                                      <a:lnTo>
                                        <a:pt x="1085" y="561"/>
                                      </a:lnTo>
                                      <a:lnTo>
                                        <a:pt x="1085" y="532"/>
                                      </a:lnTo>
                                      <a:lnTo>
                                        <a:pt x="14" y="532"/>
                                      </a:lnTo>
                                      <a:lnTo>
                                        <a:pt x="28" y="547"/>
                                      </a:lnTo>
                                      <a:lnTo>
                                        <a:pt x="28" y="14"/>
                                      </a:lnTo>
                                      <a:lnTo>
                                        <a:pt x="14" y="28"/>
                                      </a:lnTo>
                                      <a:lnTo>
                                        <a:pt x="1085" y="28"/>
                                      </a:lnTo>
                                      <a:lnTo>
                                        <a:pt x="1071" y="14"/>
                                      </a:lnTo>
                                      <a:lnTo>
                                        <a:pt x="1071" y="547"/>
                                      </a:lnTo>
                                      <a:lnTo>
                                        <a:pt x="1085" y="532"/>
                                      </a:lnTo>
                                      <a:lnTo>
                                        <a:pt x="1085" y="5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1" name="Freeform 1721"/>
                              <wps:cNvSpPr>
                                <a:spLocks/>
                              </wps:cNvSpPr>
                              <wps:spPr bwMode="auto">
                                <a:xfrm>
                                  <a:off x="264160" y="3171993"/>
                                  <a:ext cx="698500" cy="527050"/>
                                </a:xfrm>
                                <a:custGeom>
                                  <a:avLst/>
                                  <a:gdLst>
                                    <a:gd name="T0" fmla="*/ 1085 w 1100"/>
                                    <a:gd name="T1" fmla="*/ 830 h 830"/>
                                    <a:gd name="T2" fmla="*/ 1095 w 1100"/>
                                    <a:gd name="T3" fmla="*/ 830 h 830"/>
                                    <a:gd name="T4" fmla="*/ 1095 w 1100"/>
                                    <a:gd name="T5" fmla="*/ 826 h 830"/>
                                    <a:gd name="T6" fmla="*/ 1100 w 1100"/>
                                    <a:gd name="T7" fmla="*/ 826 h 830"/>
                                    <a:gd name="T8" fmla="*/ 1100 w 1100"/>
                                    <a:gd name="T9" fmla="*/ 811 h 830"/>
                                    <a:gd name="T10" fmla="*/ 941 w 1100"/>
                                    <a:gd name="T11" fmla="*/ 10 h 830"/>
                                    <a:gd name="T12" fmla="*/ 932 w 1100"/>
                                    <a:gd name="T13" fmla="*/ 0 h 830"/>
                                    <a:gd name="T14" fmla="*/ 168 w 1100"/>
                                    <a:gd name="T15" fmla="*/ 0 h 830"/>
                                    <a:gd name="T16" fmla="*/ 158 w 1100"/>
                                    <a:gd name="T17" fmla="*/ 10 h 830"/>
                                    <a:gd name="T18" fmla="*/ 0 w 1100"/>
                                    <a:gd name="T19" fmla="*/ 811 h 830"/>
                                    <a:gd name="T20" fmla="*/ 0 w 1100"/>
                                    <a:gd name="T21" fmla="*/ 821 h 830"/>
                                    <a:gd name="T22" fmla="*/ 9 w 1100"/>
                                    <a:gd name="T23" fmla="*/ 830 h 830"/>
                                    <a:gd name="T24" fmla="*/ 14 w 1100"/>
                                    <a:gd name="T25" fmla="*/ 830 h 830"/>
                                    <a:gd name="T26" fmla="*/ 1085 w 1100"/>
                                    <a:gd name="T27" fmla="*/ 830 h 830"/>
                                    <a:gd name="T28" fmla="*/ 1085 w 1100"/>
                                    <a:gd name="T29" fmla="*/ 802 h 830"/>
                                    <a:gd name="T30" fmla="*/ 14 w 1100"/>
                                    <a:gd name="T31" fmla="*/ 802 h 830"/>
                                    <a:gd name="T32" fmla="*/ 28 w 1100"/>
                                    <a:gd name="T33" fmla="*/ 821 h 830"/>
                                    <a:gd name="T34" fmla="*/ 187 w 1100"/>
                                    <a:gd name="T35" fmla="*/ 19 h 830"/>
                                    <a:gd name="T36" fmla="*/ 173 w 1100"/>
                                    <a:gd name="T37" fmla="*/ 29 h 830"/>
                                    <a:gd name="T38" fmla="*/ 927 w 1100"/>
                                    <a:gd name="T39" fmla="*/ 29 h 830"/>
                                    <a:gd name="T40" fmla="*/ 912 w 1100"/>
                                    <a:gd name="T41" fmla="*/ 19 h 830"/>
                                    <a:gd name="T42" fmla="*/ 1071 w 1100"/>
                                    <a:gd name="T43" fmla="*/ 821 h 830"/>
                                    <a:gd name="T44" fmla="*/ 1085 w 1100"/>
                                    <a:gd name="T45" fmla="*/ 802 h 830"/>
                                    <a:gd name="T46" fmla="*/ 1085 w 1100"/>
                                    <a:gd name="T47" fmla="*/ 83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830">
                                      <a:moveTo>
                                        <a:pt x="1085" y="830"/>
                                      </a:moveTo>
                                      <a:lnTo>
                                        <a:pt x="1095" y="830"/>
                                      </a:lnTo>
                                      <a:lnTo>
                                        <a:pt x="1095" y="826"/>
                                      </a:lnTo>
                                      <a:lnTo>
                                        <a:pt x="1100" y="826"/>
                                      </a:lnTo>
                                      <a:lnTo>
                                        <a:pt x="1100" y="811"/>
                                      </a:lnTo>
                                      <a:lnTo>
                                        <a:pt x="941" y="10"/>
                                      </a:lnTo>
                                      <a:lnTo>
                                        <a:pt x="932" y="0"/>
                                      </a:lnTo>
                                      <a:lnTo>
                                        <a:pt x="168" y="0"/>
                                      </a:lnTo>
                                      <a:lnTo>
                                        <a:pt x="158" y="10"/>
                                      </a:lnTo>
                                      <a:lnTo>
                                        <a:pt x="0" y="811"/>
                                      </a:lnTo>
                                      <a:lnTo>
                                        <a:pt x="0" y="821"/>
                                      </a:lnTo>
                                      <a:lnTo>
                                        <a:pt x="9" y="830"/>
                                      </a:lnTo>
                                      <a:lnTo>
                                        <a:pt x="14" y="830"/>
                                      </a:lnTo>
                                      <a:lnTo>
                                        <a:pt x="1085" y="830"/>
                                      </a:lnTo>
                                      <a:lnTo>
                                        <a:pt x="1085" y="802"/>
                                      </a:lnTo>
                                      <a:lnTo>
                                        <a:pt x="14" y="802"/>
                                      </a:lnTo>
                                      <a:lnTo>
                                        <a:pt x="28" y="821"/>
                                      </a:lnTo>
                                      <a:lnTo>
                                        <a:pt x="187" y="19"/>
                                      </a:lnTo>
                                      <a:lnTo>
                                        <a:pt x="173" y="29"/>
                                      </a:lnTo>
                                      <a:lnTo>
                                        <a:pt x="927" y="29"/>
                                      </a:lnTo>
                                      <a:lnTo>
                                        <a:pt x="912" y="19"/>
                                      </a:lnTo>
                                      <a:lnTo>
                                        <a:pt x="1071" y="821"/>
                                      </a:lnTo>
                                      <a:lnTo>
                                        <a:pt x="1085" y="802"/>
                                      </a:lnTo>
                                      <a:lnTo>
                                        <a:pt x="1085" y="8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2" name="Rectangle 1722"/>
                              <wps:cNvSpPr>
                                <a:spLocks noChangeArrowheads="1"/>
                              </wps:cNvSpPr>
                              <wps:spPr bwMode="auto">
                                <a:xfrm>
                                  <a:off x="443865" y="1837223"/>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lang w:val="en-US"/>
                                      </w:rPr>
                                      <w:t>S</w:t>
                                    </w:r>
                                  </w:p>
                                </w:txbxContent>
                              </wps:txbx>
                              <wps:bodyPr rot="0" vert="horz" wrap="square" lIns="0" tIns="0" rIns="0" bIns="0" anchor="t" anchorCtr="0" upright="1">
                                <a:noAutofit/>
                              </wps:bodyPr>
                            </wps:wsp>
                            <wps:wsp>
                              <wps:cNvPr id="25993" name="Rectangle 1723"/>
                              <wps:cNvSpPr>
                                <a:spLocks noChangeArrowheads="1"/>
                              </wps:cNvSpPr>
                              <wps:spPr bwMode="auto">
                                <a:xfrm>
                                  <a:off x="535305" y="1931838"/>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94" name="Freeform 1724"/>
                              <wps:cNvSpPr>
                                <a:spLocks/>
                              </wps:cNvSpPr>
                              <wps:spPr bwMode="auto">
                                <a:xfrm>
                                  <a:off x="440690" y="1413678"/>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5" name="Freeform 1725"/>
                              <wps:cNvSpPr>
                                <a:spLocks/>
                              </wps:cNvSpPr>
                              <wps:spPr bwMode="auto">
                                <a:xfrm>
                                  <a:off x="440690" y="3111033"/>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6" name="Rectangle 1726"/>
                              <wps:cNvSpPr>
                                <a:spLocks noChangeArrowheads="1"/>
                              </wps:cNvSpPr>
                              <wps:spPr bwMode="auto">
                                <a:xfrm rot="16200000">
                                  <a:off x="-34925" y="2335698"/>
                                  <a:ext cx="16065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lang w:val="en-US"/>
                                      </w:rPr>
                                      <w:t>L</w:t>
                                    </w:r>
                                  </w:p>
                                </w:txbxContent>
                              </wps:txbx>
                              <wps:bodyPr rot="0" vert="horz" wrap="square" lIns="0" tIns="0" rIns="0" bIns="0" anchor="t" anchorCtr="0" upright="1">
                                <a:noAutofit/>
                              </wps:bodyPr>
                            </wps:wsp>
                            <wps:wsp>
                              <wps:cNvPr id="25997" name="Rectangle 1727"/>
                              <wps:cNvSpPr>
                                <a:spLocks noChangeArrowheads="1"/>
                              </wps:cNvSpPr>
                              <wps:spPr bwMode="auto">
                                <a:xfrm rot="16200000">
                                  <a:off x="-5080" y="2275373"/>
                                  <a:ext cx="13144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Arial" w:hAnsi="Arial" w:cs="Arial"/>
                                        <w:color w:val="000000"/>
                                        <w:sz w:val="18"/>
                                        <w:szCs w:val="18"/>
                                        <w:lang w:val="en-US"/>
                                      </w:rPr>
                                      <w:t>0</w:t>
                                    </w:r>
                                  </w:p>
                                </w:txbxContent>
                              </wps:txbx>
                              <wps:bodyPr rot="0" vert="horz" wrap="square" lIns="0" tIns="0" rIns="0" bIns="0" anchor="t" anchorCtr="0" upright="1">
                                <a:noAutofit/>
                              </wps:bodyPr>
                            </wps:wsp>
                            <wps:wsp>
                              <wps:cNvPr id="25998" name="Freeform 1728"/>
                              <wps:cNvSpPr>
                                <a:spLocks/>
                              </wps:cNvSpPr>
                              <wps:spPr bwMode="auto">
                                <a:xfrm>
                                  <a:off x="440690" y="179873"/>
                                  <a:ext cx="339090" cy="579120"/>
                                </a:xfrm>
                                <a:custGeom>
                                  <a:avLst/>
                                  <a:gdLst>
                                    <a:gd name="T0" fmla="*/ 188 w 534"/>
                                    <a:gd name="T1" fmla="*/ 912 h 912"/>
                                    <a:gd name="T2" fmla="*/ 188 w 534"/>
                                    <a:gd name="T3" fmla="*/ 182 h 912"/>
                                    <a:gd name="T4" fmla="*/ 0 w 534"/>
                                    <a:gd name="T5" fmla="*/ 182 h 912"/>
                                    <a:gd name="T6" fmla="*/ 279 w 534"/>
                                    <a:gd name="T7" fmla="*/ 0 h 912"/>
                                    <a:gd name="T8" fmla="*/ 534 w 534"/>
                                    <a:gd name="T9" fmla="*/ 182 h 912"/>
                                    <a:gd name="T10" fmla="*/ 370 w 534"/>
                                    <a:gd name="T11" fmla="*/ 182 h 912"/>
                                    <a:gd name="T12" fmla="*/ 370 w 534"/>
                                    <a:gd name="T13" fmla="*/ 912 h 912"/>
                                    <a:gd name="T14" fmla="*/ 188 w 534"/>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188" y="912"/>
                                      </a:moveTo>
                                      <a:lnTo>
                                        <a:pt x="188" y="182"/>
                                      </a:lnTo>
                                      <a:lnTo>
                                        <a:pt x="0" y="182"/>
                                      </a:lnTo>
                                      <a:lnTo>
                                        <a:pt x="279" y="0"/>
                                      </a:lnTo>
                                      <a:lnTo>
                                        <a:pt x="534" y="182"/>
                                      </a:lnTo>
                                      <a:lnTo>
                                        <a:pt x="370" y="182"/>
                                      </a:lnTo>
                                      <a:lnTo>
                                        <a:pt x="370" y="912"/>
                                      </a:lnTo>
                                      <a:lnTo>
                                        <a:pt x="188"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9" name="Freeform 1729"/>
                              <wps:cNvSpPr>
                                <a:spLocks/>
                              </wps:cNvSpPr>
                              <wps:spPr bwMode="auto">
                                <a:xfrm>
                                  <a:off x="437515" y="176698"/>
                                  <a:ext cx="344805" cy="584835"/>
                                </a:xfrm>
                                <a:custGeom>
                                  <a:avLst/>
                                  <a:gdLst>
                                    <a:gd name="T0" fmla="*/ 193 w 543"/>
                                    <a:gd name="T1" fmla="*/ 912 h 921"/>
                                    <a:gd name="T2" fmla="*/ 197 w 543"/>
                                    <a:gd name="T3" fmla="*/ 917 h 921"/>
                                    <a:gd name="T4" fmla="*/ 197 w 543"/>
                                    <a:gd name="T5" fmla="*/ 182 h 921"/>
                                    <a:gd name="T6" fmla="*/ 5 w 543"/>
                                    <a:gd name="T7" fmla="*/ 182 h 921"/>
                                    <a:gd name="T8" fmla="*/ 10 w 543"/>
                                    <a:gd name="T9" fmla="*/ 192 h 921"/>
                                    <a:gd name="T10" fmla="*/ 289 w 543"/>
                                    <a:gd name="T11" fmla="*/ 10 h 921"/>
                                    <a:gd name="T12" fmla="*/ 279 w 543"/>
                                    <a:gd name="T13" fmla="*/ 10 h 921"/>
                                    <a:gd name="T14" fmla="*/ 534 w 543"/>
                                    <a:gd name="T15" fmla="*/ 192 h 921"/>
                                    <a:gd name="T16" fmla="*/ 539 w 543"/>
                                    <a:gd name="T17" fmla="*/ 182 h 921"/>
                                    <a:gd name="T18" fmla="*/ 370 w 543"/>
                                    <a:gd name="T19" fmla="*/ 182 h 921"/>
                                    <a:gd name="T20" fmla="*/ 370 w 543"/>
                                    <a:gd name="T21" fmla="*/ 917 h 921"/>
                                    <a:gd name="T22" fmla="*/ 375 w 543"/>
                                    <a:gd name="T23" fmla="*/ 912 h 921"/>
                                    <a:gd name="T24" fmla="*/ 193 w 543"/>
                                    <a:gd name="T25" fmla="*/ 912 h 921"/>
                                    <a:gd name="T26" fmla="*/ 193 w 543"/>
                                    <a:gd name="T27" fmla="*/ 921 h 921"/>
                                    <a:gd name="T28" fmla="*/ 375 w 543"/>
                                    <a:gd name="T29" fmla="*/ 921 h 921"/>
                                    <a:gd name="T30" fmla="*/ 380 w 543"/>
                                    <a:gd name="T31" fmla="*/ 921 h 921"/>
                                    <a:gd name="T32" fmla="*/ 380 w 543"/>
                                    <a:gd name="T33" fmla="*/ 917 h 921"/>
                                    <a:gd name="T34" fmla="*/ 380 w 543"/>
                                    <a:gd name="T35" fmla="*/ 187 h 921"/>
                                    <a:gd name="T36" fmla="*/ 375 w 543"/>
                                    <a:gd name="T37" fmla="*/ 192 h 921"/>
                                    <a:gd name="T38" fmla="*/ 539 w 543"/>
                                    <a:gd name="T39" fmla="*/ 192 h 921"/>
                                    <a:gd name="T40" fmla="*/ 543 w 543"/>
                                    <a:gd name="T41" fmla="*/ 192 h 921"/>
                                    <a:gd name="T42" fmla="*/ 543 w 543"/>
                                    <a:gd name="T43" fmla="*/ 187 h 921"/>
                                    <a:gd name="T44" fmla="*/ 543 w 543"/>
                                    <a:gd name="T45" fmla="*/ 182 h 921"/>
                                    <a:gd name="T46" fmla="*/ 289 w 543"/>
                                    <a:gd name="T47" fmla="*/ 0 h 921"/>
                                    <a:gd name="T48" fmla="*/ 284 w 543"/>
                                    <a:gd name="T49" fmla="*/ 0 h 921"/>
                                    <a:gd name="T50" fmla="*/ 279 w 543"/>
                                    <a:gd name="T51" fmla="*/ 0 h 921"/>
                                    <a:gd name="T52" fmla="*/ 0 w 543"/>
                                    <a:gd name="T53" fmla="*/ 182 h 921"/>
                                    <a:gd name="T54" fmla="*/ 0 w 543"/>
                                    <a:gd name="T55" fmla="*/ 187 h 921"/>
                                    <a:gd name="T56" fmla="*/ 0 w 543"/>
                                    <a:gd name="T57" fmla="*/ 192 h 921"/>
                                    <a:gd name="T58" fmla="*/ 5 w 543"/>
                                    <a:gd name="T59" fmla="*/ 192 h 921"/>
                                    <a:gd name="T60" fmla="*/ 193 w 543"/>
                                    <a:gd name="T61" fmla="*/ 192 h 921"/>
                                    <a:gd name="T62" fmla="*/ 188 w 543"/>
                                    <a:gd name="T63" fmla="*/ 187 h 921"/>
                                    <a:gd name="T64" fmla="*/ 188 w 543"/>
                                    <a:gd name="T65" fmla="*/ 917 h 921"/>
                                    <a:gd name="T66" fmla="*/ 188 w 543"/>
                                    <a:gd name="T67" fmla="*/ 921 h 921"/>
                                    <a:gd name="T68" fmla="*/ 193 w 543"/>
                                    <a:gd name="T69" fmla="*/ 921 h 921"/>
                                    <a:gd name="T70" fmla="*/ 193 w 543"/>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193" y="912"/>
                                      </a:moveTo>
                                      <a:lnTo>
                                        <a:pt x="197" y="917"/>
                                      </a:lnTo>
                                      <a:lnTo>
                                        <a:pt x="197" y="182"/>
                                      </a:lnTo>
                                      <a:lnTo>
                                        <a:pt x="5" y="182"/>
                                      </a:lnTo>
                                      <a:lnTo>
                                        <a:pt x="10" y="192"/>
                                      </a:lnTo>
                                      <a:lnTo>
                                        <a:pt x="289" y="10"/>
                                      </a:lnTo>
                                      <a:lnTo>
                                        <a:pt x="279" y="10"/>
                                      </a:lnTo>
                                      <a:lnTo>
                                        <a:pt x="534" y="192"/>
                                      </a:lnTo>
                                      <a:lnTo>
                                        <a:pt x="539" y="182"/>
                                      </a:lnTo>
                                      <a:lnTo>
                                        <a:pt x="370" y="182"/>
                                      </a:lnTo>
                                      <a:lnTo>
                                        <a:pt x="370" y="917"/>
                                      </a:lnTo>
                                      <a:lnTo>
                                        <a:pt x="375" y="912"/>
                                      </a:lnTo>
                                      <a:lnTo>
                                        <a:pt x="193" y="912"/>
                                      </a:lnTo>
                                      <a:lnTo>
                                        <a:pt x="193" y="921"/>
                                      </a:lnTo>
                                      <a:lnTo>
                                        <a:pt x="375" y="921"/>
                                      </a:lnTo>
                                      <a:lnTo>
                                        <a:pt x="380" y="921"/>
                                      </a:lnTo>
                                      <a:lnTo>
                                        <a:pt x="380" y="917"/>
                                      </a:lnTo>
                                      <a:lnTo>
                                        <a:pt x="380" y="187"/>
                                      </a:lnTo>
                                      <a:lnTo>
                                        <a:pt x="375" y="192"/>
                                      </a:lnTo>
                                      <a:lnTo>
                                        <a:pt x="539" y="192"/>
                                      </a:lnTo>
                                      <a:lnTo>
                                        <a:pt x="543" y="192"/>
                                      </a:lnTo>
                                      <a:lnTo>
                                        <a:pt x="543" y="187"/>
                                      </a:lnTo>
                                      <a:lnTo>
                                        <a:pt x="543" y="182"/>
                                      </a:lnTo>
                                      <a:lnTo>
                                        <a:pt x="289" y="0"/>
                                      </a:lnTo>
                                      <a:lnTo>
                                        <a:pt x="284" y="0"/>
                                      </a:lnTo>
                                      <a:lnTo>
                                        <a:pt x="279" y="0"/>
                                      </a:lnTo>
                                      <a:lnTo>
                                        <a:pt x="0" y="182"/>
                                      </a:lnTo>
                                      <a:lnTo>
                                        <a:pt x="0" y="187"/>
                                      </a:lnTo>
                                      <a:lnTo>
                                        <a:pt x="0" y="192"/>
                                      </a:lnTo>
                                      <a:lnTo>
                                        <a:pt x="5" y="192"/>
                                      </a:lnTo>
                                      <a:lnTo>
                                        <a:pt x="193" y="192"/>
                                      </a:lnTo>
                                      <a:lnTo>
                                        <a:pt x="188" y="187"/>
                                      </a:lnTo>
                                      <a:lnTo>
                                        <a:pt x="188" y="917"/>
                                      </a:lnTo>
                                      <a:lnTo>
                                        <a:pt x="188" y="921"/>
                                      </a:lnTo>
                                      <a:lnTo>
                                        <a:pt x="193" y="921"/>
                                      </a:lnTo>
                                      <a:lnTo>
                                        <a:pt x="193"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0" name="Freeform 1730"/>
                              <wps:cNvSpPr>
                                <a:spLocks/>
                              </wps:cNvSpPr>
                              <wps:spPr bwMode="auto">
                                <a:xfrm>
                                  <a:off x="455930" y="3739048"/>
                                  <a:ext cx="339090" cy="579120"/>
                                </a:xfrm>
                                <a:custGeom>
                                  <a:avLst/>
                                  <a:gdLst>
                                    <a:gd name="T0" fmla="*/ 346 w 534"/>
                                    <a:gd name="T1" fmla="*/ 0 h 912"/>
                                    <a:gd name="T2" fmla="*/ 346 w 534"/>
                                    <a:gd name="T3" fmla="*/ 729 h 912"/>
                                    <a:gd name="T4" fmla="*/ 534 w 534"/>
                                    <a:gd name="T5" fmla="*/ 729 h 912"/>
                                    <a:gd name="T6" fmla="*/ 255 w 534"/>
                                    <a:gd name="T7" fmla="*/ 912 h 912"/>
                                    <a:gd name="T8" fmla="*/ 0 w 534"/>
                                    <a:gd name="T9" fmla="*/ 729 h 912"/>
                                    <a:gd name="T10" fmla="*/ 164 w 534"/>
                                    <a:gd name="T11" fmla="*/ 729 h 912"/>
                                    <a:gd name="T12" fmla="*/ 164 w 534"/>
                                    <a:gd name="T13" fmla="*/ 0 h 912"/>
                                    <a:gd name="T14" fmla="*/ 346 w 534"/>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346" y="0"/>
                                      </a:moveTo>
                                      <a:lnTo>
                                        <a:pt x="346" y="729"/>
                                      </a:lnTo>
                                      <a:lnTo>
                                        <a:pt x="534" y="729"/>
                                      </a:lnTo>
                                      <a:lnTo>
                                        <a:pt x="255" y="912"/>
                                      </a:lnTo>
                                      <a:lnTo>
                                        <a:pt x="0" y="729"/>
                                      </a:lnTo>
                                      <a:lnTo>
                                        <a:pt x="164" y="729"/>
                                      </a:lnTo>
                                      <a:lnTo>
                                        <a:pt x="164"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1" name="Freeform 1731"/>
                              <wps:cNvSpPr>
                                <a:spLocks/>
                              </wps:cNvSpPr>
                              <wps:spPr bwMode="auto">
                                <a:xfrm>
                                  <a:off x="452755" y="3735873"/>
                                  <a:ext cx="344805" cy="584835"/>
                                </a:xfrm>
                                <a:custGeom>
                                  <a:avLst/>
                                  <a:gdLst>
                                    <a:gd name="T0" fmla="*/ 351 w 543"/>
                                    <a:gd name="T1" fmla="*/ 10 h 921"/>
                                    <a:gd name="T2" fmla="*/ 346 w 543"/>
                                    <a:gd name="T3" fmla="*/ 5 h 921"/>
                                    <a:gd name="T4" fmla="*/ 346 w 543"/>
                                    <a:gd name="T5" fmla="*/ 739 h 921"/>
                                    <a:gd name="T6" fmla="*/ 539 w 543"/>
                                    <a:gd name="T7" fmla="*/ 739 h 921"/>
                                    <a:gd name="T8" fmla="*/ 534 w 543"/>
                                    <a:gd name="T9" fmla="*/ 729 h 921"/>
                                    <a:gd name="T10" fmla="*/ 255 w 543"/>
                                    <a:gd name="T11" fmla="*/ 912 h 921"/>
                                    <a:gd name="T12" fmla="*/ 265 w 543"/>
                                    <a:gd name="T13" fmla="*/ 912 h 921"/>
                                    <a:gd name="T14" fmla="*/ 10 w 543"/>
                                    <a:gd name="T15" fmla="*/ 729 h 921"/>
                                    <a:gd name="T16" fmla="*/ 5 w 543"/>
                                    <a:gd name="T17" fmla="*/ 739 h 921"/>
                                    <a:gd name="T18" fmla="*/ 173 w 543"/>
                                    <a:gd name="T19" fmla="*/ 739 h 921"/>
                                    <a:gd name="T20" fmla="*/ 173 w 543"/>
                                    <a:gd name="T21" fmla="*/ 5 h 921"/>
                                    <a:gd name="T22" fmla="*/ 169 w 543"/>
                                    <a:gd name="T23" fmla="*/ 10 h 921"/>
                                    <a:gd name="T24" fmla="*/ 351 w 543"/>
                                    <a:gd name="T25" fmla="*/ 10 h 921"/>
                                    <a:gd name="T26" fmla="*/ 351 w 543"/>
                                    <a:gd name="T27" fmla="*/ 0 h 921"/>
                                    <a:gd name="T28" fmla="*/ 169 w 543"/>
                                    <a:gd name="T29" fmla="*/ 0 h 921"/>
                                    <a:gd name="T30" fmla="*/ 164 w 543"/>
                                    <a:gd name="T31" fmla="*/ 0 h 921"/>
                                    <a:gd name="T32" fmla="*/ 164 w 543"/>
                                    <a:gd name="T33" fmla="*/ 5 h 921"/>
                                    <a:gd name="T34" fmla="*/ 164 w 543"/>
                                    <a:gd name="T35" fmla="*/ 734 h 921"/>
                                    <a:gd name="T36" fmla="*/ 169 w 543"/>
                                    <a:gd name="T37" fmla="*/ 729 h 921"/>
                                    <a:gd name="T38" fmla="*/ 5 w 543"/>
                                    <a:gd name="T39" fmla="*/ 729 h 921"/>
                                    <a:gd name="T40" fmla="*/ 0 w 543"/>
                                    <a:gd name="T41" fmla="*/ 729 h 921"/>
                                    <a:gd name="T42" fmla="*/ 0 w 543"/>
                                    <a:gd name="T43" fmla="*/ 734 h 921"/>
                                    <a:gd name="T44" fmla="*/ 0 w 543"/>
                                    <a:gd name="T45" fmla="*/ 739 h 921"/>
                                    <a:gd name="T46" fmla="*/ 255 w 543"/>
                                    <a:gd name="T47" fmla="*/ 921 h 921"/>
                                    <a:gd name="T48" fmla="*/ 260 w 543"/>
                                    <a:gd name="T49" fmla="*/ 921 h 921"/>
                                    <a:gd name="T50" fmla="*/ 265 w 543"/>
                                    <a:gd name="T51" fmla="*/ 921 h 921"/>
                                    <a:gd name="T52" fmla="*/ 543 w 543"/>
                                    <a:gd name="T53" fmla="*/ 739 h 921"/>
                                    <a:gd name="T54" fmla="*/ 543 w 543"/>
                                    <a:gd name="T55" fmla="*/ 734 h 921"/>
                                    <a:gd name="T56" fmla="*/ 543 w 543"/>
                                    <a:gd name="T57" fmla="*/ 729 h 921"/>
                                    <a:gd name="T58" fmla="*/ 539 w 543"/>
                                    <a:gd name="T59" fmla="*/ 729 h 921"/>
                                    <a:gd name="T60" fmla="*/ 351 w 543"/>
                                    <a:gd name="T61" fmla="*/ 729 h 921"/>
                                    <a:gd name="T62" fmla="*/ 356 w 543"/>
                                    <a:gd name="T63" fmla="*/ 734 h 921"/>
                                    <a:gd name="T64" fmla="*/ 356 w 543"/>
                                    <a:gd name="T65" fmla="*/ 5 h 921"/>
                                    <a:gd name="T66" fmla="*/ 356 w 543"/>
                                    <a:gd name="T67" fmla="*/ 0 h 921"/>
                                    <a:gd name="T68" fmla="*/ 351 w 543"/>
                                    <a:gd name="T69" fmla="*/ 0 h 921"/>
                                    <a:gd name="T70" fmla="*/ 351 w 543"/>
                                    <a:gd name="T71"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351" y="10"/>
                                      </a:moveTo>
                                      <a:lnTo>
                                        <a:pt x="346" y="5"/>
                                      </a:lnTo>
                                      <a:lnTo>
                                        <a:pt x="346" y="739"/>
                                      </a:lnTo>
                                      <a:lnTo>
                                        <a:pt x="539" y="739"/>
                                      </a:lnTo>
                                      <a:lnTo>
                                        <a:pt x="534" y="729"/>
                                      </a:lnTo>
                                      <a:lnTo>
                                        <a:pt x="255" y="912"/>
                                      </a:lnTo>
                                      <a:lnTo>
                                        <a:pt x="265" y="912"/>
                                      </a:lnTo>
                                      <a:lnTo>
                                        <a:pt x="10" y="729"/>
                                      </a:lnTo>
                                      <a:lnTo>
                                        <a:pt x="5" y="739"/>
                                      </a:lnTo>
                                      <a:lnTo>
                                        <a:pt x="173" y="739"/>
                                      </a:lnTo>
                                      <a:lnTo>
                                        <a:pt x="173" y="5"/>
                                      </a:lnTo>
                                      <a:lnTo>
                                        <a:pt x="169" y="10"/>
                                      </a:lnTo>
                                      <a:lnTo>
                                        <a:pt x="351" y="10"/>
                                      </a:lnTo>
                                      <a:lnTo>
                                        <a:pt x="351" y="0"/>
                                      </a:lnTo>
                                      <a:lnTo>
                                        <a:pt x="169" y="0"/>
                                      </a:lnTo>
                                      <a:lnTo>
                                        <a:pt x="164" y="0"/>
                                      </a:lnTo>
                                      <a:lnTo>
                                        <a:pt x="164" y="5"/>
                                      </a:lnTo>
                                      <a:lnTo>
                                        <a:pt x="164" y="734"/>
                                      </a:lnTo>
                                      <a:lnTo>
                                        <a:pt x="169" y="729"/>
                                      </a:lnTo>
                                      <a:lnTo>
                                        <a:pt x="5" y="729"/>
                                      </a:lnTo>
                                      <a:lnTo>
                                        <a:pt x="0" y="729"/>
                                      </a:lnTo>
                                      <a:lnTo>
                                        <a:pt x="0" y="734"/>
                                      </a:lnTo>
                                      <a:lnTo>
                                        <a:pt x="0" y="739"/>
                                      </a:lnTo>
                                      <a:lnTo>
                                        <a:pt x="255" y="921"/>
                                      </a:lnTo>
                                      <a:lnTo>
                                        <a:pt x="260" y="921"/>
                                      </a:lnTo>
                                      <a:lnTo>
                                        <a:pt x="265" y="921"/>
                                      </a:lnTo>
                                      <a:lnTo>
                                        <a:pt x="543" y="739"/>
                                      </a:lnTo>
                                      <a:lnTo>
                                        <a:pt x="543" y="734"/>
                                      </a:lnTo>
                                      <a:lnTo>
                                        <a:pt x="543" y="729"/>
                                      </a:lnTo>
                                      <a:lnTo>
                                        <a:pt x="539"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2" name="Line 1732"/>
                              <wps:cNvCnPr/>
                              <wps:spPr bwMode="auto">
                                <a:xfrm flipH="1">
                                  <a:off x="90170" y="1416853"/>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3" name="Line 1733"/>
                              <wps:cNvCnPr/>
                              <wps:spPr bwMode="auto">
                                <a:xfrm flipH="1">
                                  <a:off x="90170" y="3114208"/>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4" name="Line 1734"/>
                              <wps:cNvCnPr/>
                              <wps:spPr bwMode="auto">
                                <a:xfrm>
                                  <a:off x="205740" y="1416853"/>
                                  <a:ext cx="635" cy="1697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5" name="Freeform 1735"/>
                              <wps:cNvSpPr>
                                <a:spLocks/>
                              </wps:cNvSpPr>
                              <wps:spPr bwMode="auto">
                                <a:xfrm>
                                  <a:off x="175260" y="1416853"/>
                                  <a:ext cx="58420" cy="57785"/>
                                </a:xfrm>
                                <a:custGeom>
                                  <a:avLst/>
                                  <a:gdLst>
                                    <a:gd name="T0" fmla="*/ 92 w 92"/>
                                    <a:gd name="T1" fmla="*/ 91 h 91"/>
                                    <a:gd name="T2" fmla="*/ 48 w 92"/>
                                    <a:gd name="T3" fmla="*/ 0 h 91"/>
                                    <a:gd name="T4" fmla="*/ 0 w 92"/>
                                    <a:gd name="T5" fmla="*/ 91 h 91"/>
                                    <a:gd name="T6" fmla="*/ 48 w 92"/>
                                    <a:gd name="T7" fmla="*/ 43 h 91"/>
                                    <a:gd name="T8" fmla="*/ 92 w 92"/>
                                    <a:gd name="T9" fmla="*/ 91 h 91"/>
                                  </a:gdLst>
                                  <a:ahLst/>
                                  <a:cxnLst>
                                    <a:cxn ang="0">
                                      <a:pos x="T0" y="T1"/>
                                    </a:cxn>
                                    <a:cxn ang="0">
                                      <a:pos x="T2" y="T3"/>
                                    </a:cxn>
                                    <a:cxn ang="0">
                                      <a:pos x="T4" y="T5"/>
                                    </a:cxn>
                                    <a:cxn ang="0">
                                      <a:pos x="T6" y="T7"/>
                                    </a:cxn>
                                    <a:cxn ang="0">
                                      <a:pos x="T8" y="T9"/>
                                    </a:cxn>
                                  </a:cxnLst>
                                  <a:rect l="0" t="0" r="r" b="b"/>
                                  <a:pathLst>
                                    <a:path w="92" h="91">
                                      <a:moveTo>
                                        <a:pt x="92" y="91"/>
                                      </a:moveTo>
                                      <a:lnTo>
                                        <a:pt x="48" y="0"/>
                                      </a:lnTo>
                                      <a:lnTo>
                                        <a:pt x="0" y="91"/>
                                      </a:lnTo>
                                      <a:lnTo>
                                        <a:pt x="48" y="43"/>
                                      </a:lnTo>
                                      <a:lnTo>
                                        <a:pt x="92"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6" name="Freeform 1736"/>
                              <wps:cNvSpPr>
                                <a:spLocks/>
                              </wps:cNvSpPr>
                              <wps:spPr bwMode="auto">
                                <a:xfrm>
                                  <a:off x="175260" y="3056423"/>
                                  <a:ext cx="58420" cy="57785"/>
                                </a:xfrm>
                                <a:custGeom>
                                  <a:avLst/>
                                  <a:gdLst>
                                    <a:gd name="T0" fmla="*/ 92 w 92"/>
                                    <a:gd name="T1" fmla="*/ 0 h 91"/>
                                    <a:gd name="T2" fmla="*/ 48 w 92"/>
                                    <a:gd name="T3" fmla="*/ 91 h 91"/>
                                    <a:gd name="T4" fmla="*/ 0 w 92"/>
                                    <a:gd name="T5" fmla="*/ 0 h 91"/>
                                    <a:gd name="T6" fmla="*/ 48 w 92"/>
                                    <a:gd name="T7" fmla="*/ 43 h 91"/>
                                    <a:gd name="T8" fmla="*/ 92 w 92"/>
                                    <a:gd name="T9" fmla="*/ 0 h 91"/>
                                  </a:gdLst>
                                  <a:ahLst/>
                                  <a:cxnLst>
                                    <a:cxn ang="0">
                                      <a:pos x="T0" y="T1"/>
                                    </a:cxn>
                                    <a:cxn ang="0">
                                      <a:pos x="T2" y="T3"/>
                                    </a:cxn>
                                    <a:cxn ang="0">
                                      <a:pos x="T4" y="T5"/>
                                    </a:cxn>
                                    <a:cxn ang="0">
                                      <a:pos x="T6" y="T7"/>
                                    </a:cxn>
                                    <a:cxn ang="0">
                                      <a:pos x="T8" y="T9"/>
                                    </a:cxn>
                                  </a:cxnLst>
                                  <a:rect l="0" t="0" r="r" b="b"/>
                                  <a:pathLst>
                                    <a:path w="92" h="91">
                                      <a:moveTo>
                                        <a:pt x="92" y="0"/>
                                      </a:moveTo>
                                      <a:lnTo>
                                        <a:pt x="48" y="91"/>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7" name="Freeform 1737"/>
                              <wps:cNvSpPr>
                                <a:spLocks/>
                              </wps:cNvSpPr>
                              <wps:spPr bwMode="auto">
                                <a:xfrm>
                                  <a:off x="1630680" y="1413678"/>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8" name="Freeform 1738"/>
                              <wps:cNvSpPr>
                                <a:spLocks/>
                              </wps:cNvSpPr>
                              <wps:spPr bwMode="auto">
                                <a:xfrm>
                                  <a:off x="1630680" y="3111033"/>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9" name="Freeform 1739"/>
                              <wps:cNvSpPr>
                                <a:spLocks/>
                              </wps:cNvSpPr>
                              <wps:spPr bwMode="auto">
                                <a:xfrm>
                                  <a:off x="1649095" y="3739048"/>
                                  <a:ext cx="335280" cy="579120"/>
                                </a:xfrm>
                                <a:custGeom>
                                  <a:avLst/>
                                  <a:gdLst>
                                    <a:gd name="T0" fmla="*/ 346 w 528"/>
                                    <a:gd name="T1" fmla="*/ 0 h 912"/>
                                    <a:gd name="T2" fmla="*/ 346 w 528"/>
                                    <a:gd name="T3" fmla="*/ 729 h 912"/>
                                    <a:gd name="T4" fmla="*/ 528 w 528"/>
                                    <a:gd name="T5" fmla="*/ 729 h 912"/>
                                    <a:gd name="T6" fmla="*/ 254 w 528"/>
                                    <a:gd name="T7" fmla="*/ 912 h 912"/>
                                    <a:gd name="T8" fmla="*/ 0 w 528"/>
                                    <a:gd name="T9" fmla="*/ 729 h 912"/>
                                    <a:gd name="T10" fmla="*/ 158 w 528"/>
                                    <a:gd name="T11" fmla="*/ 729 h 912"/>
                                    <a:gd name="T12" fmla="*/ 158 w 528"/>
                                    <a:gd name="T13" fmla="*/ 0 h 912"/>
                                    <a:gd name="T14" fmla="*/ 346 w 528"/>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8" h="912">
                                      <a:moveTo>
                                        <a:pt x="346" y="0"/>
                                      </a:moveTo>
                                      <a:lnTo>
                                        <a:pt x="346" y="729"/>
                                      </a:lnTo>
                                      <a:lnTo>
                                        <a:pt x="528" y="729"/>
                                      </a:lnTo>
                                      <a:lnTo>
                                        <a:pt x="254" y="912"/>
                                      </a:lnTo>
                                      <a:lnTo>
                                        <a:pt x="0" y="729"/>
                                      </a:lnTo>
                                      <a:lnTo>
                                        <a:pt x="158" y="729"/>
                                      </a:lnTo>
                                      <a:lnTo>
                                        <a:pt x="158"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0" name="Freeform 1740"/>
                              <wps:cNvSpPr>
                                <a:spLocks/>
                              </wps:cNvSpPr>
                              <wps:spPr bwMode="auto">
                                <a:xfrm>
                                  <a:off x="1645920" y="3735873"/>
                                  <a:ext cx="341630" cy="584835"/>
                                </a:xfrm>
                                <a:custGeom>
                                  <a:avLst/>
                                  <a:gdLst>
                                    <a:gd name="T0" fmla="*/ 351 w 538"/>
                                    <a:gd name="T1" fmla="*/ 10 h 921"/>
                                    <a:gd name="T2" fmla="*/ 346 w 538"/>
                                    <a:gd name="T3" fmla="*/ 5 h 921"/>
                                    <a:gd name="T4" fmla="*/ 346 w 538"/>
                                    <a:gd name="T5" fmla="*/ 739 h 921"/>
                                    <a:gd name="T6" fmla="*/ 533 w 538"/>
                                    <a:gd name="T7" fmla="*/ 739 h 921"/>
                                    <a:gd name="T8" fmla="*/ 529 w 538"/>
                                    <a:gd name="T9" fmla="*/ 729 h 921"/>
                                    <a:gd name="T10" fmla="*/ 255 w 538"/>
                                    <a:gd name="T11" fmla="*/ 912 h 921"/>
                                    <a:gd name="T12" fmla="*/ 264 w 538"/>
                                    <a:gd name="T13" fmla="*/ 912 h 921"/>
                                    <a:gd name="T14" fmla="*/ 10 w 538"/>
                                    <a:gd name="T15" fmla="*/ 729 h 921"/>
                                    <a:gd name="T16" fmla="*/ 5 w 538"/>
                                    <a:gd name="T17" fmla="*/ 739 h 921"/>
                                    <a:gd name="T18" fmla="*/ 168 w 538"/>
                                    <a:gd name="T19" fmla="*/ 739 h 921"/>
                                    <a:gd name="T20" fmla="*/ 168 w 538"/>
                                    <a:gd name="T21" fmla="*/ 5 h 921"/>
                                    <a:gd name="T22" fmla="*/ 163 w 538"/>
                                    <a:gd name="T23" fmla="*/ 10 h 921"/>
                                    <a:gd name="T24" fmla="*/ 351 w 538"/>
                                    <a:gd name="T25" fmla="*/ 10 h 921"/>
                                    <a:gd name="T26" fmla="*/ 351 w 538"/>
                                    <a:gd name="T27" fmla="*/ 0 h 921"/>
                                    <a:gd name="T28" fmla="*/ 163 w 538"/>
                                    <a:gd name="T29" fmla="*/ 0 h 921"/>
                                    <a:gd name="T30" fmla="*/ 159 w 538"/>
                                    <a:gd name="T31" fmla="*/ 0 h 921"/>
                                    <a:gd name="T32" fmla="*/ 159 w 538"/>
                                    <a:gd name="T33" fmla="*/ 5 h 921"/>
                                    <a:gd name="T34" fmla="*/ 159 w 538"/>
                                    <a:gd name="T35" fmla="*/ 734 h 921"/>
                                    <a:gd name="T36" fmla="*/ 163 w 538"/>
                                    <a:gd name="T37" fmla="*/ 729 h 921"/>
                                    <a:gd name="T38" fmla="*/ 5 w 538"/>
                                    <a:gd name="T39" fmla="*/ 729 h 921"/>
                                    <a:gd name="T40" fmla="*/ 0 w 538"/>
                                    <a:gd name="T41" fmla="*/ 729 h 921"/>
                                    <a:gd name="T42" fmla="*/ 0 w 538"/>
                                    <a:gd name="T43" fmla="*/ 734 h 921"/>
                                    <a:gd name="T44" fmla="*/ 0 w 538"/>
                                    <a:gd name="T45" fmla="*/ 739 h 921"/>
                                    <a:gd name="T46" fmla="*/ 255 w 538"/>
                                    <a:gd name="T47" fmla="*/ 921 h 921"/>
                                    <a:gd name="T48" fmla="*/ 538 w 538"/>
                                    <a:gd name="T49" fmla="*/ 734 h 921"/>
                                    <a:gd name="T50" fmla="*/ 538 w 538"/>
                                    <a:gd name="T51" fmla="*/ 729 h 921"/>
                                    <a:gd name="T52" fmla="*/ 533 w 538"/>
                                    <a:gd name="T53" fmla="*/ 729 h 921"/>
                                    <a:gd name="T54" fmla="*/ 351 w 538"/>
                                    <a:gd name="T55" fmla="*/ 729 h 921"/>
                                    <a:gd name="T56" fmla="*/ 356 w 538"/>
                                    <a:gd name="T57" fmla="*/ 734 h 921"/>
                                    <a:gd name="T58" fmla="*/ 356 w 538"/>
                                    <a:gd name="T59" fmla="*/ 5 h 921"/>
                                    <a:gd name="T60" fmla="*/ 356 w 538"/>
                                    <a:gd name="T61" fmla="*/ 0 h 921"/>
                                    <a:gd name="T62" fmla="*/ 351 w 538"/>
                                    <a:gd name="T63" fmla="*/ 0 h 921"/>
                                    <a:gd name="T64" fmla="*/ 351 w 538"/>
                                    <a:gd name="T65"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538" h="921">
                                      <a:moveTo>
                                        <a:pt x="351" y="10"/>
                                      </a:moveTo>
                                      <a:lnTo>
                                        <a:pt x="346" y="5"/>
                                      </a:lnTo>
                                      <a:lnTo>
                                        <a:pt x="346" y="739"/>
                                      </a:lnTo>
                                      <a:lnTo>
                                        <a:pt x="533" y="739"/>
                                      </a:lnTo>
                                      <a:lnTo>
                                        <a:pt x="529" y="729"/>
                                      </a:lnTo>
                                      <a:lnTo>
                                        <a:pt x="255" y="912"/>
                                      </a:lnTo>
                                      <a:lnTo>
                                        <a:pt x="264" y="912"/>
                                      </a:lnTo>
                                      <a:lnTo>
                                        <a:pt x="10" y="729"/>
                                      </a:lnTo>
                                      <a:lnTo>
                                        <a:pt x="5" y="739"/>
                                      </a:lnTo>
                                      <a:lnTo>
                                        <a:pt x="168" y="739"/>
                                      </a:lnTo>
                                      <a:lnTo>
                                        <a:pt x="168" y="5"/>
                                      </a:lnTo>
                                      <a:lnTo>
                                        <a:pt x="163" y="10"/>
                                      </a:lnTo>
                                      <a:lnTo>
                                        <a:pt x="351" y="10"/>
                                      </a:lnTo>
                                      <a:lnTo>
                                        <a:pt x="351" y="0"/>
                                      </a:lnTo>
                                      <a:lnTo>
                                        <a:pt x="163" y="0"/>
                                      </a:lnTo>
                                      <a:lnTo>
                                        <a:pt x="159" y="0"/>
                                      </a:lnTo>
                                      <a:lnTo>
                                        <a:pt x="159" y="5"/>
                                      </a:lnTo>
                                      <a:lnTo>
                                        <a:pt x="159" y="734"/>
                                      </a:lnTo>
                                      <a:lnTo>
                                        <a:pt x="163" y="729"/>
                                      </a:lnTo>
                                      <a:lnTo>
                                        <a:pt x="5" y="729"/>
                                      </a:lnTo>
                                      <a:lnTo>
                                        <a:pt x="0" y="729"/>
                                      </a:lnTo>
                                      <a:lnTo>
                                        <a:pt x="0" y="734"/>
                                      </a:lnTo>
                                      <a:lnTo>
                                        <a:pt x="0" y="739"/>
                                      </a:lnTo>
                                      <a:lnTo>
                                        <a:pt x="255" y="921"/>
                                      </a:lnTo>
                                      <a:lnTo>
                                        <a:pt x="538" y="734"/>
                                      </a:lnTo>
                                      <a:lnTo>
                                        <a:pt x="538" y="729"/>
                                      </a:lnTo>
                                      <a:lnTo>
                                        <a:pt x="533"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1" name="Rectangle 1741"/>
                              <wps:cNvSpPr>
                                <a:spLocks noChangeArrowheads="1"/>
                              </wps:cNvSpPr>
                              <wps:spPr bwMode="auto">
                                <a:xfrm>
                                  <a:off x="807085" y="70018"/>
                                  <a:ext cx="8388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sz w:val="18"/>
                                        <w:szCs w:val="18"/>
                                        <w:lang w:val="en-US"/>
                                      </w:rPr>
                                      <w:t>Effort de traction</w:t>
                                    </w:r>
                                  </w:p>
                                </w:txbxContent>
                              </wps:txbx>
                              <wps:bodyPr rot="0" vert="horz" wrap="square" lIns="0" tIns="0" rIns="0" bIns="0" anchor="t" anchorCtr="0" upright="1">
                                <a:noAutofit/>
                              </wps:bodyPr>
                            </wps:wsp>
                            <wps:wsp>
                              <wps:cNvPr id="26012" name="Rectangle 1742"/>
                              <wps:cNvSpPr>
                                <a:spLocks noChangeArrowheads="1"/>
                              </wps:cNvSpPr>
                              <wps:spPr bwMode="auto">
                                <a:xfrm>
                                  <a:off x="1011555" y="1596558"/>
                                  <a:ext cx="4451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sz w:val="18"/>
                                        <w:szCs w:val="18"/>
                                        <w:lang w:val="en-US"/>
                                      </w:rPr>
                                      <w:t>marques</w:t>
                                    </w:r>
                                  </w:p>
                                </w:txbxContent>
                              </wps:txbx>
                              <wps:bodyPr rot="0" vert="horz" wrap="square" lIns="0" tIns="0" rIns="0" bIns="0" anchor="t" anchorCtr="0" upright="1">
                                <a:noAutofit/>
                              </wps:bodyPr>
                            </wps:wsp>
                            <wps:wsp>
                              <wps:cNvPr id="26013" name="Line 1743"/>
                              <wps:cNvCnPr/>
                              <wps:spPr bwMode="auto">
                                <a:xfrm flipH="1" flipV="1">
                                  <a:off x="773430" y="1423203"/>
                                  <a:ext cx="23812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4" name="Freeform 1744"/>
                              <wps:cNvSpPr>
                                <a:spLocks/>
                              </wps:cNvSpPr>
                              <wps:spPr bwMode="auto">
                                <a:xfrm>
                                  <a:off x="773430" y="1423203"/>
                                  <a:ext cx="64135" cy="57785"/>
                                </a:xfrm>
                                <a:custGeom>
                                  <a:avLst/>
                                  <a:gdLst>
                                    <a:gd name="T0" fmla="*/ 48 w 101"/>
                                    <a:gd name="T1" fmla="*/ 91 h 91"/>
                                    <a:gd name="T2" fmla="*/ 0 w 101"/>
                                    <a:gd name="T3" fmla="*/ 0 h 91"/>
                                    <a:gd name="T4" fmla="*/ 101 w 101"/>
                                    <a:gd name="T5" fmla="*/ 19 h 91"/>
                                    <a:gd name="T6" fmla="*/ 38 w 101"/>
                                    <a:gd name="T7" fmla="*/ 28 h 91"/>
                                    <a:gd name="T8" fmla="*/ 48 w 101"/>
                                    <a:gd name="T9" fmla="*/ 91 h 91"/>
                                  </a:gdLst>
                                  <a:ahLst/>
                                  <a:cxnLst>
                                    <a:cxn ang="0">
                                      <a:pos x="T0" y="T1"/>
                                    </a:cxn>
                                    <a:cxn ang="0">
                                      <a:pos x="T2" y="T3"/>
                                    </a:cxn>
                                    <a:cxn ang="0">
                                      <a:pos x="T4" y="T5"/>
                                    </a:cxn>
                                    <a:cxn ang="0">
                                      <a:pos x="T6" y="T7"/>
                                    </a:cxn>
                                    <a:cxn ang="0">
                                      <a:pos x="T8" y="T9"/>
                                    </a:cxn>
                                  </a:cxnLst>
                                  <a:rect l="0" t="0" r="r" b="b"/>
                                  <a:pathLst>
                                    <a:path w="101" h="91">
                                      <a:moveTo>
                                        <a:pt x="48" y="91"/>
                                      </a:moveTo>
                                      <a:lnTo>
                                        <a:pt x="0" y="0"/>
                                      </a:lnTo>
                                      <a:lnTo>
                                        <a:pt x="101" y="19"/>
                                      </a:lnTo>
                                      <a:lnTo>
                                        <a:pt x="38" y="28"/>
                                      </a:lnTo>
                                      <a:lnTo>
                                        <a:pt x="48"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5" name="Line 1745"/>
                              <wps:cNvCnPr/>
                              <wps:spPr bwMode="auto">
                                <a:xfrm flipV="1">
                                  <a:off x="1487170" y="1423203"/>
                                  <a:ext cx="27495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6" name="Freeform 1746"/>
                              <wps:cNvSpPr>
                                <a:spLocks/>
                              </wps:cNvSpPr>
                              <wps:spPr bwMode="auto">
                                <a:xfrm>
                                  <a:off x="1697990" y="1423203"/>
                                  <a:ext cx="64135" cy="54610"/>
                                </a:xfrm>
                                <a:custGeom>
                                  <a:avLst/>
                                  <a:gdLst>
                                    <a:gd name="T0" fmla="*/ 0 w 101"/>
                                    <a:gd name="T1" fmla="*/ 9 h 86"/>
                                    <a:gd name="T2" fmla="*/ 101 w 101"/>
                                    <a:gd name="T3" fmla="*/ 0 h 86"/>
                                    <a:gd name="T4" fmla="*/ 48 w 101"/>
                                    <a:gd name="T5" fmla="*/ 86 h 86"/>
                                    <a:gd name="T6" fmla="*/ 62 w 101"/>
                                    <a:gd name="T7" fmla="*/ 24 h 86"/>
                                    <a:gd name="T8" fmla="*/ 0 w 101"/>
                                    <a:gd name="T9" fmla="*/ 9 h 86"/>
                                  </a:gdLst>
                                  <a:ahLst/>
                                  <a:cxnLst>
                                    <a:cxn ang="0">
                                      <a:pos x="T0" y="T1"/>
                                    </a:cxn>
                                    <a:cxn ang="0">
                                      <a:pos x="T2" y="T3"/>
                                    </a:cxn>
                                    <a:cxn ang="0">
                                      <a:pos x="T4" y="T5"/>
                                    </a:cxn>
                                    <a:cxn ang="0">
                                      <a:pos x="T6" y="T7"/>
                                    </a:cxn>
                                    <a:cxn ang="0">
                                      <a:pos x="T8" y="T9"/>
                                    </a:cxn>
                                  </a:cxnLst>
                                  <a:rect l="0" t="0" r="r" b="b"/>
                                  <a:pathLst>
                                    <a:path w="101" h="86">
                                      <a:moveTo>
                                        <a:pt x="0" y="9"/>
                                      </a:moveTo>
                                      <a:lnTo>
                                        <a:pt x="101" y="0"/>
                                      </a:lnTo>
                                      <a:lnTo>
                                        <a:pt x="48" y="86"/>
                                      </a:lnTo>
                                      <a:lnTo>
                                        <a:pt x="62" y="24"/>
                                      </a:lnTo>
                                      <a:lnTo>
                                        <a:pt x="0" y="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7" name="Rectangle 1747"/>
                              <wps:cNvSpPr>
                                <a:spLocks noChangeArrowheads="1"/>
                              </wps:cNvSpPr>
                              <wps:spPr bwMode="auto">
                                <a:xfrm>
                                  <a:off x="614680" y="41225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8" name="Rectangle 1748"/>
                              <wps:cNvSpPr>
                                <a:spLocks noChangeArrowheads="1"/>
                              </wps:cNvSpPr>
                              <wps:spPr bwMode="auto">
                                <a:xfrm>
                                  <a:off x="614680" y="412004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9" name="Rectangle 1749"/>
                              <wps:cNvSpPr>
                                <a:spLocks noChangeArrowheads="1"/>
                              </wps:cNvSpPr>
                              <wps:spPr bwMode="auto">
                                <a:xfrm>
                                  <a:off x="614680" y="4116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0" name="Rectangle 1750"/>
                              <wps:cNvSpPr>
                                <a:spLocks noChangeArrowheads="1"/>
                              </wps:cNvSpPr>
                              <wps:spPr bwMode="auto">
                                <a:xfrm>
                                  <a:off x="614680" y="4113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1" name="Rectangle 1751"/>
                              <wps:cNvSpPr>
                                <a:spLocks noChangeArrowheads="1"/>
                              </wps:cNvSpPr>
                              <wps:spPr bwMode="auto">
                                <a:xfrm>
                                  <a:off x="614680" y="4110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2" name="Rectangle 1752"/>
                              <wps:cNvSpPr>
                                <a:spLocks noChangeArrowheads="1"/>
                              </wps:cNvSpPr>
                              <wps:spPr bwMode="auto">
                                <a:xfrm>
                                  <a:off x="614680" y="41073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3" name="Rectangle 1753"/>
                              <wps:cNvSpPr>
                                <a:spLocks noChangeArrowheads="1"/>
                              </wps:cNvSpPr>
                              <wps:spPr bwMode="auto">
                                <a:xfrm>
                                  <a:off x="614680" y="410480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4" name="Rectangle 1754"/>
                              <wps:cNvSpPr>
                                <a:spLocks noChangeArrowheads="1"/>
                              </wps:cNvSpPr>
                              <wps:spPr bwMode="auto">
                                <a:xfrm>
                                  <a:off x="614680" y="4101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5" name="Rectangle 1755"/>
                              <wps:cNvSpPr>
                                <a:spLocks noChangeArrowheads="1"/>
                              </wps:cNvSpPr>
                              <wps:spPr bwMode="auto">
                                <a:xfrm>
                                  <a:off x="614680" y="4098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6" name="Rectangle 1756"/>
                              <wps:cNvSpPr>
                                <a:spLocks noChangeArrowheads="1"/>
                              </wps:cNvSpPr>
                              <wps:spPr bwMode="auto">
                                <a:xfrm>
                                  <a:off x="614680" y="4095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7" name="Rectangle 1757"/>
                              <wps:cNvSpPr>
                                <a:spLocks noChangeArrowheads="1"/>
                              </wps:cNvSpPr>
                              <wps:spPr bwMode="auto">
                                <a:xfrm>
                                  <a:off x="614680" y="4092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8" name="Rectangle 1758"/>
                              <wps:cNvSpPr>
                                <a:spLocks noChangeArrowheads="1"/>
                              </wps:cNvSpPr>
                              <wps:spPr bwMode="auto">
                                <a:xfrm>
                                  <a:off x="614680" y="408956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9" name="Rectangle 1759"/>
                              <wps:cNvSpPr>
                                <a:spLocks noChangeArrowheads="1"/>
                              </wps:cNvSpPr>
                              <wps:spPr bwMode="auto">
                                <a:xfrm>
                                  <a:off x="614680" y="4086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0" name="Rectangle 1760"/>
                              <wps:cNvSpPr>
                                <a:spLocks noChangeArrowheads="1"/>
                              </wps:cNvSpPr>
                              <wps:spPr bwMode="auto">
                                <a:xfrm>
                                  <a:off x="614680" y="4083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1" name="Rectangle 1761"/>
                              <wps:cNvSpPr>
                                <a:spLocks noChangeArrowheads="1"/>
                              </wps:cNvSpPr>
                              <wps:spPr bwMode="auto">
                                <a:xfrm>
                                  <a:off x="614680" y="4080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2" name="Rectangle 1762"/>
                              <wps:cNvSpPr>
                                <a:spLocks noChangeArrowheads="1"/>
                              </wps:cNvSpPr>
                              <wps:spPr bwMode="auto">
                                <a:xfrm>
                                  <a:off x="614680" y="4076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3" name="Rectangle 1763"/>
                              <wps:cNvSpPr>
                                <a:spLocks noChangeArrowheads="1"/>
                              </wps:cNvSpPr>
                              <wps:spPr bwMode="auto">
                                <a:xfrm>
                                  <a:off x="614680" y="407432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4" name="Rectangle 1764"/>
                              <wps:cNvSpPr>
                                <a:spLocks noChangeArrowheads="1"/>
                              </wps:cNvSpPr>
                              <wps:spPr bwMode="auto">
                                <a:xfrm>
                                  <a:off x="614680" y="4071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5" name="Rectangle 1765"/>
                              <wps:cNvSpPr>
                                <a:spLocks noChangeArrowheads="1"/>
                              </wps:cNvSpPr>
                              <wps:spPr bwMode="auto">
                                <a:xfrm>
                                  <a:off x="614680" y="4067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6" name="Rectangle 1766"/>
                              <wps:cNvSpPr>
                                <a:spLocks noChangeArrowheads="1"/>
                              </wps:cNvSpPr>
                              <wps:spPr bwMode="auto">
                                <a:xfrm>
                                  <a:off x="614680" y="4064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7" name="Rectangle 1767"/>
                              <wps:cNvSpPr>
                                <a:spLocks noChangeArrowheads="1"/>
                              </wps:cNvSpPr>
                              <wps:spPr bwMode="auto">
                                <a:xfrm>
                                  <a:off x="614680" y="4061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8" name="Rectangle 1768"/>
                              <wps:cNvSpPr>
                                <a:spLocks noChangeArrowheads="1"/>
                              </wps:cNvSpPr>
                              <wps:spPr bwMode="auto">
                                <a:xfrm>
                                  <a:off x="614680" y="40590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9" name="Rectangle 1769"/>
                              <wps:cNvSpPr>
                                <a:spLocks noChangeArrowheads="1"/>
                              </wps:cNvSpPr>
                              <wps:spPr bwMode="auto">
                                <a:xfrm>
                                  <a:off x="614680" y="4055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0" name="Rectangle 1770"/>
                              <wps:cNvSpPr>
                                <a:spLocks noChangeArrowheads="1"/>
                              </wps:cNvSpPr>
                              <wps:spPr bwMode="auto">
                                <a:xfrm>
                                  <a:off x="614680" y="4052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1" name="Rectangle 1771"/>
                              <wps:cNvSpPr>
                                <a:spLocks noChangeArrowheads="1"/>
                              </wps:cNvSpPr>
                              <wps:spPr bwMode="auto">
                                <a:xfrm>
                                  <a:off x="614680" y="4049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2" name="Rectangle 1772"/>
                              <wps:cNvSpPr>
                                <a:spLocks noChangeArrowheads="1"/>
                              </wps:cNvSpPr>
                              <wps:spPr bwMode="auto">
                                <a:xfrm>
                                  <a:off x="614680" y="40470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3" name="Rectangle 1773"/>
                              <wps:cNvSpPr>
                                <a:spLocks noChangeArrowheads="1"/>
                              </wps:cNvSpPr>
                              <wps:spPr bwMode="auto">
                                <a:xfrm>
                                  <a:off x="614680" y="40438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4" name="Rectangle 1774"/>
                              <wps:cNvSpPr>
                                <a:spLocks noChangeArrowheads="1"/>
                              </wps:cNvSpPr>
                              <wps:spPr bwMode="auto">
                                <a:xfrm>
                                  <a:off x="614680" y="40406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5" name="Rectangle 1775"/>
                              <wps:cNvSpPr>
                                <a:spLocks noChangeArrowheads="1"/>
                              </wps:cNvSpPr>
                              <wps:spPr bwMode="auto">
                                <a:xfrm>
                                  <a:off x="614680" y="40374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6" name="Rectangle 1776"/>
                              <wps:cNvSpPr>
                                <a:spLocks noChangeArrowheads="1"/>
                              </wps:cNvSpPr>
                              <wps:spPr bwMode="auto">
                                <a:xfrm>
                                  <a:off x="614680" y="40343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7" name="Rectangle 1777"/>
                              <wps:cNvSpPr>
                                <a:spLocks noChangeArrowheads="1"/>
                              </wps:cNvSpPr>
                              <wps:spPr bwMode="auto">
                                <a:xfrm>
                                  <a:off x="614680" y="40317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8" name="Rectangle 1778"/>
                              <wps:cNvSpPr>
                                <a:spLocks noChangeArrowheads="1"/>
                              </wps:cNvSpPr>
                              <wps:spPr bwMode="auto">
                                <a:xfrm>
                                  <a:off x="614680" y="40286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9" name="Rectangle 1779"/>
                              <wps:cNvSpPr>
                                <a:spLocks noChangeArrowheads="1"/>
                              </wps:cNvSpPr>
                              <wps:spPr bwMode="auto">
                                <a:xfrm>
                                  <a:off x="614680" y="40254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0" name="Rectangle 1780"/>
                              <wps:cNvSpPr>
                                <a:spLocks noChangeArrowheads="1"/>
                              </wps:cNvSpPr>
                              <wps:spPr bwMode="auto">
                                <a:xfrm>
                                  <a:off x="614680" y="40222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1" name="Rectangle 1781"/>
                              <wps:cNvSpPr>
                                <a:spLocks noChangeArrowheads="1"/>
                              </wps:cNvSpPr>
                              <wps:spPr bwMode="auto">
                                <a:xfrm>
                                  <a:off x="614680" y="40190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2" name="Rectangle 1782"/>
                              <wps:cNvSpPr>
                                <a:spLocks noChangeArrowheads="1"/>
                              </wps:cNvSpPr>
                              <wps:spPr bwMode="auto">
                                <a:xfrm>
                                  <a:off x="614680" y="40165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3" name="Rectangle 1783"/>
                              <wps:cNvSpPr>
                                <a:spLocks noChangeArrowheads="1"/>
                              </wps:cNvSpPr>
                              <wps:spPr bwMode="auto">
                                <a:xfrm>
                                  <a:off x="614680" y="40133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4" name="Rectangle 1784"/>
                              <wps:cNvSpPr>
                                <a:spLocks noChangeArrowheads="1"/>
                              </wps:cNvSpPr>
                              <wps:spPr bwMode="auto">
                                <a:xfrm>
                                  <a:off x="614680" y="40101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5" name="Rectangle 1785"/>
                              <wps:cNvSpPr>
                                <a:spLocks noChangeArrowheads="1"/>
                              </wps:cNvSpPr>
                              <wps:spPr bwMode="auto">
                                <a:xfrm>
                                  <a:off x="614680" y="40070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6" name="Rectangle 1786"/>
                              <wps:cNvSpPr>
                                <a:spLocks noChangeArrowheads="1"/>
                              </wps:cNvSpPr>
                              <wps:spPr bwMode="auto">
                                <a:xfrm>
                                  <a:off x="614680" y="40038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7" name="Rectangle 1787"/>
                              <wps:cNvSpPr>
                                <a:spLocks noChangeArrowheads="1"/>
                              </wps:cNvSpPr>
                              <wps:spPr bwMode="auto">
                                <a:xfrm>
                                  <a:off x="614680" y="40013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8" name="Rectangle 1788"/>
                              <wps:cNvSpPr>
                                <a:spLocks noChangeArrowheads="1"/>
                              </wps:cNvSpPr>
                              <wps:spPr bwMode="auto">
                                <a:xfrm>
                                  <a:off x="614680" y="39981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9" name="Rectangle 1789"/>
                              <wps:cNvSpPr>
                                <a:spLocks noChangeArrowheads="1"/>
                              </wps:cNvSpPr>
                              <wps:spPr bwMode="auto">
                                <a:xfrm>
                                  <a:off x="614680" y="39949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0" name="Rectangle 1790"/>
                              <wps:cNvSpPr>
                                <a:spLocks noChangeArrowheads="1"/>
                              </wps:cNvSpPr>
                              <wps:spPr bwMode="auto">
                                <a:xfrm>
                                  <a:off x="614680" y="39917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1" name="Rectangle 1791"/>
                              <wps:cNvSpPr>
                                <a:spLocks noChangeArrowheads="1"/>
                              </wps:cNvSpPr>
                              <wps:spPr bwMode="auto">
                                <a:xfrm>
                                  <a:off x="614680" y="39886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2" name="Rectangle 1792"/>
                              <wps:cNvSpPr>
                                <a:spLocks noChangeArrowheads="1"/>
                              </wps:cNvSpPr>
                              <wps:spPr bwMode="auto">
                                <a:xfrm>
                                  <a:off x="614680" y="39860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3" name="Rectangle 1793"/>
                              <wps:cNvSpPr>
                                <a:spLocks noChangeArrowheads="1"/>
                              </wps:cNvSpPr>
                              <wps:spPr bwMode="auto">
                                <a:xfrm>
                                  <a:off x="614680" y="39828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4" name="Rectangle 1794"/>
                              <wps:cNvSpPr>
                                <a:spLocks noChangeArrowheads="1"/>
                              </wps:cNvSpPr>
                              <wps:spPr bwMode="auto">
                                <a:xfrm>
                                  <a:off x="614680" y="39797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5" name="Rectangle 1795"/>
                              <wps:cNvSpPr>
                                <a:spLocks noChangeArrowheads="1"/>
                              </wps:cNvSpPr>
                              <wps:spPr bwMode="auto">
                                <a:xfrm>
                                  <a:off x="614680" y="39765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6" name="Rectangle 1796"/>
                              <wps:cNvSpPr>
                                <a:spLocks noChangeArrowheads="1"/>
                              </wps:cNvSpPr>
                              <wps:spPr bwMode="auto">
                                <a:xfrm>
                                  <a:off x="614680" y="39733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7" name="Rectangle 1797"/>
                              <wps:cNvSpPr>
                                <a:spLocks noChangeArrowheads="1"/>
                              </wps:cNvSpPr>
                              <wps:spPr bwMode="auto">
                                <a:xfrm>
                                  <a:off x="614680" y="3970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8" name="Rectangle 1798"/>
                              <wps:cNvSpPr>
                                <a:spLocks noChangeArrowheads="1"/>
                              </wps:cNvSpPr>
                              <wps:spPr bwMode="auto">
                                <a:xfrm>
                                  <a:off x="614680" y="3967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9" name="Rectangle 1799"/>
                              <wps:cNvSpPr>
                                <a:spLocks noChangeArrowheads="1"/>
                              </wps:cNvSpPr>
                              <wps:spPr bwMode="auto">
                                <a:xfrm>
                                  <a:off x="614680" y="3964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0" name="Rectangle 1800"/>
                              <wps:cNvSpPr>
                                <a:spLocks noChangeArrowheads="1"/>
                              </wps:cNvSpPr>
                              <wps:spPr bwMode="auto">
                                <a:xfrm>
                                  <a:off x="614680" y="3961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1" name="Rectangle 1801"/>
                              <wps:cNvSpPr>
                                <a:spLocks noChangeArrowheads="1"/>
                              </wps:cNvSpPr>
                              <wps:spPr bwMode="auto">
                                <a:xfrm>
                                  <a:off x="614680" y="3958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2" name="Rectangle 1802"/>
                              <wps:cNvSpPr>
                                <a:spLocks noChangeArrowheads="1"/>
                              </wps:cNvSpPr>
                              <wps:spPr bwMode="auto">
                                <a:xfrm>
                                  <a:off x="614680" y="3955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3" name="Rectangle 1803"/>
                              <wps:cNvSpPr>
                                <a:spLocks noChangeArrowheads="1"/>
                              </wps:cNvSpPr>
                              <wps:spPr bwMode="auto">
                                <a:xfrm>
                                  <a:off x="614680" y="3952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4" name="Rectangle 1804"/>
                              <wps:cNvSpPr>
                                <a:spLocks noChangeArrowheads="1"/>
                              </wps:cNvSpPr>
                              <wps:spPr bwMode="auto">
                                <a:xfrm>
                                  <a:off x="614680" y="3949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5" name="Rectangle 1805"/>
                              <wps:cNvSpPr>
                                <a:spLocks noChangeArrowheads="1"/>
                              </wps:cNvSpPr>
                              <wps:spPr bwMode="auto">
                                <a:xfrm>
                                  <a:off x="614680" y="3946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6" name="Rectangle 1806"/>
                              <wps:cNvSpPr>
                                <a:spLocks noChangeArrowheads="1"/>
                              </wps:cNvSpPr>
                              <wps:spPr bwMode="auto">
                                <a:xfrm>
                                  <a:off x="614680" y="3942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7" name="Rectangle 1807"/>
                              <wps:cNvSpPr>
                                <a:spLocks noChangeArrowheads="1"/>
                              </wps:cNvSpPr>
                              <wps:spPr bwMode="auto">
                                <a:xfrm>
                                  <a:off x="614680" y="3940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8" name="Rectangle 1808"/>
                              <wps:cNvSpPr>
                                <a:spLocks noChangeArrowheads="1"/>
                              </wps:cNvSpPr>
                              <wps:spPr bwMode="auto">
                                <a:xfrm>
                                  <a:off x="614680" y="3937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9" name="Rectangle 1809"/>
                              <wps:cNvSpPr>
                                <a:spLocks noChangeArrowheads="1"/>
                              </wps:cNvSpPr>
                              <wps:spPr bwMode="auto">
                                <a:xfrm>
                                  <a:off x="614680" y="3933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0" name="Rectangle 1810"/>
                              <wps:cNvSpPr>
                                <a:spLocks noChangeArrowheads="1"/>
                              </wps:cNvSpPr>
                              <wps:spPr bwMode="auto">
                                <a:xfrm>
                                  <a:off x="614680" y="3930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1" name="Rectangle 1811"/>
                              <wps:cNvSpPr>
                                <a:spLocks noChangeArrowheads="1"/>
                              </wps:cNvSpPr>
                              <wps:spPr bwMode="auto">
                                <a:xfrm>
                                  <a:off x="614680" y="3927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2" name="Rectangle 1812"/>
                              <wps:cNvSpPr>
                                <a:spLocks noChangeArrowheads="1"/>
                              </wps:cNvSpPr>
                              <wps:spPr bwMode="auto">
                                <a:xfrm>
                                  <a:off x="614680" y="3925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3" name="Rectangle 1813"/>
                              <wps:cNvSpPr>
                                <a:spLocks noChangeArrowheads="1"/>
                              </wps:cNvSpPr>
                              <wps:spPr bwMode="auto">
                                <a:xfrm>
                                  <a:off x="614680" y="3921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4" name="Rectangle 1814"/>
                              <wps:cNvSpPr>
                                <a:spLocks noChangeArrowheads="1"/>
                              </wps:cNvSpPr>
                              <wps:spPr bwMode="auto">
                                <a:xfrm>
                                  <a:off x="614680" y="3918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5" name="Rectangle 1815"/>
                              <wps:cNvSpPr>
                                <a:spLocks noChangeArrowheads="1"/>
                              </wps:cNvSpPr>
                              <wps:spPr bwMode="auto">
                                <a:xfrm>
                                  <a:off x="614680" y="3915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6" name="Rectangle 1816"/>
                              <wps:cNvSpPr>
                                <a:spLocks noChangeArrowheads="1"/>
                              </wps:cNvSpPr>
                              <wps:spPr bwMode="auto">
                                <a:xfrm>
                                  <a:off x="614680" y="3912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7" name="Rectangle 1817"/>
                              <wps:cNvSpPr>
                                <a:spLocks noChangeArrowheads="1"/>
                              </wps:cNvSpPr>
                              <wps:spPr bwMode="auto">
                                <a:xfrm>
                                  <a:off x="614680" y="3909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8" name="Rectangle 1818"/>
                              <wps:cNvSpPr>
                                <a:spLocks noChangeArrowheads="1"/>
                              </wps:cNvSpPr>
                              <wps:spPr bwMode="auto">
                                <a:xfrm>
                                  <a:off x="614680" y="3906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9" name="Rectangle 1819"/>
                              <wps:cNvSpPr>
                                <a:spLocks noChangeArrowheads="1"/>
                              </wps:cNvSpPr>
                              <wps:spPr bwMode="auto">
                                <a:xfrm>
                                  <a:off x="614680" y="3903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0" name="Rectangle 1820"/>
                              <wps:cNvSpPr>
                                <a:spLocks noChangeArrowheads="1"/>
                              </wps:cNvSpPr>
                              <wps:spPr bwMode="auto">
                                <a:xfrm>
                                  <a:off x="614680" y="3900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1" name="Rectangle 1821"/>
                              <wps:cNvSpPr>
                                <a:spLocks noChangeArrowheads="1"/>
                              </wps:cNvSpPr>
                              <wps:spPr bwMode="auto">
                                <a:xfrm>
                                  <a:off x="614680" y="38971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2" name="Rectangle 1822"/>
                              <wps:cNvSpPr>
                                <a:spLocks noChangeArrowheads="1"/>
                              </wps:cNvSpPr>
                              <wps:spPr bwMode="auto">
                                <a:xfrm>
                                  <a:off x="614680" y="38946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3" name="Rectangle 1823"/>
                              <wps:cNvSpPr>
                                <a:spLocks noChangeArrowheads="1"/>
                              </wps:cNvSpPr>
                              <wps:spPr bwMode="auto">
                                <a:xfrm>
                                  <a:off x="614680" y="3891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4" name="Rectangle 1824"/>
                              <wps:cNvSpPr>
                                <a:spLocks noChangeArrowheads="1"/>
                              </wps:cNvSpPr>
                              <wps:spPr bwMode="auto">
                                <a:xfrm>
                                  <a:off x="614680" y="3888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5" name="Rectangle 1825"/>
                              <wps:cNvSpPr>
                                <a:spLocks noChangeArrowheads="1"/>
                              </wps:cNvSpPr>
                              <wps:spPr bwMode="auto">
                                <a:xfrm>
                                  <a:off x="614680" y="3885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6" name="Rectangle 1826"/>
                              <wps:cNvSpPr>
                                <a:spLocks noChangeArrowheads="1"/>
                              </wps:cNvSpPr>
                              <wps:spPr bwMode="auto">
                                <a:xfrm>
                                  <a:off x="614680" y="38819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7" name="Rectangle 1827"/>
                              <wps:cNvSpPr>
                                <a:spLocks noChangeArrowheads="1"/>
                              </wps:cNvSpPr>
                              <wps:spPr bwMode="auto">
                                <a:xfrm>
                                  <a:off x="614680" y="38793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8" name="Rectangle 1828"/>
                              <wps:cNvSpPr>
                                <a:spLocks noChangeArrowheads="1"/>
                              </wps:cNvSpPr>
                              <wps:spPr bwMode="auto">
                                <a:xfrm>
                                  <a:off x="614680" y="3876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9" name="Rectangle 1829"/>
                              <wps:cNvSpPr>
                                <a:spLocks noChangeArrowheads="1"/>
                              </wps:cNvSpPr>
                              <wps:spPr bwMode="auto">
                                <a:xfrm>
                                  <a:off x="614680" y="3873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0" name="Rectangle 1830"/>
                              <wps:cNvSpPr>
                                <a:spLocks noChangeArrowheads="1"/>
                              </wps:cNvSpPr>
                              <wps:spPr bwMode="auto">
                                <a:xfrm>
                                  <a:off x="614680" y="3869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1" name="Rectangle 1831"/>
                              <wps:cNvSpPr>
                                <a:spLocks noChangeArrowheads="1"/>
                              </wps:cNvSpPr>
                              <wps:spPr bwMode="auto">
                                <a:xfrm>
                                  <a:off x="614680" y="38666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2" name="Rectangle 1832"/>
                              <wps:cNvSpPr>
                                <a:spLocks noChangeArrowheads="1"/>
                              </wps:cNvSpPr>
                              <wps:spPr bwMode="auto">
                                <a:xfrm>
                                  <a:off x="614680" y="38641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3" name="Rectangle 1833"/>
                              <wps:cNvSpPr>
                                <a:spLocks noChangeArrowheads="1"/>
                              </wps:cNvSpPr>
                              <wps:spPr bwMode="auto">
                                <a:xfrm>
                                  <a:off x="614680" y="38609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4" name="Rectangle 1834"/>
                              <wps:cNvSpPr>
                                <a:spLocks noChangeArrowheads="1"/>
                              </wps:cNvSpPr>
                              <wps:spPr bwMode="auto">
                                <a:xfrm>
                                  <a:off x="614680" y="38577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5" name="Rectangle 1835"/>
                              <wps:cNvSpPr>
                                <a:spLocks noChangeArrowheads="1"/>
                              </wps:cNvSpPr>
                              <wps:spPr bwMode="auto">
                                <a:xfrm>
                                  <a:off x="614680" y="38546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6" name="Rectangle 1836"/>
                              <wps:cNvSpPr>
                                <a:spLocks noChangeArrowheads="1"/>
                              </wps:cNvSpPr>
                              <wps:spPr bwMode="auto">
                                <a:xfrm>
                                  <a:off x="614680" y="38514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7" name="Rectangle 1837"/>
                              <wps:cNvSpPr>
                                <a:spLocks noChangeArrowheads="1"/>
                              </wps:cNvSpPr>
                              <wps:spPr bwMode="auto">
                                <a:xfrm>
                                  <a:off x="614680" y="38489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8" name="Rectangle 1838"/>
                              <wps:cNvSpPr>
                                <a:spLocks noChangeArrowheads="1"/>
                              </wps:cNvSpPr>
                              <wps:spPr bwMode="auto">
                                <a:xfrm>
                                  <a:off x="614680" y="38457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9" name="Rectangle 1839"/>
                              <wps:cNvSpPr>
                                <a:spLocks noChangeArrowheads="1"/>
                              </wps:cNvSpPr>
                              <wps:spPr bwMode="auto">
                                <a:xfrm>
                                  <a:off x="614680" y="38425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0" name="Rectangle 1840"/>
                              <wps:cNvSpPr>
                                <a:spLocks noChangeArrowheads="1"/>
                              </wps:cNvSpPr>
                              <wps:spPr bwMode="auto">
                                <a:xfrm>
                                  <a:off x="614680" y="38393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1" name="Rectangle 1841"/>
                              <wps:cNvSpPr>
                                <a:spLocks noChangeArrowheads="1"/>
                              </wps:cNvSpPr>
                              <wps:spPr bwMode="auto">
                                <a:xfrm>
                                  <a:off x="614680" y="38362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2" name="Rectangle 1842"/>
                              <wps:cNvSpPr>
                                <a:spLocks noChangeArrowheads="1"/>
                              </wps:cNvSpPr>
                              <wps:spPr bwMode="auto">
                                <a:xfrm>
                                  <a:off x="614680" y="38336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3" name="Rectangle 1843"/>
                              <wps:cNvSpPr>
                                <a:spLocks noChangeArrowheads="1"/>
                              </wps:cNvSpPr>
                              <wps:spPr bwMode="auto">
                                <a:xfrm>
                                  <a:off x="614680" y="38304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4" name="Rectangle 1844"/>
                              <wps:cNvSpPr>
                                <a:spLocks noChangeArrowheads="1"/>
                              </wps:cNvSpPr>
                              <wps:spPr bwMode="auto">
                                <a:xfrm>
                                  <a:off x="614680" y="38273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5" name="Rectangle 1845"/>
                              <wps:cNvSpPr>
                                <a:spLocks noChangeArrowheads="1"/>
                              </wps:cNvSpPr>
                              <wps:spPr bwMode="auto">
                                <a:xfrm>
                                  <a:off x="614680" y="38241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6" name="Rectangle 1846"/>
                              <wps:cNvSpPr>
                                <a:spLocks noChangeArrowheads="1"/>
                              </wps:cNvSpPr>
                              <wps:spPr bwMode="auto">
                                <a:xfrm>
                                  <a:off x="614680" y="38209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7" name="Rectangle 1847"/>
                              <wps:cNvSpPr>
                                <a:spLocks noChangeArrowheads="1"/>
                              </wps:cNvSpPr>
                              <wps:spPr bwMode="auto">
                                <a:xfrm>
                                  <a:off x="614680" y="37422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8" name="Rectangle 1848"/>
                              <wps:cNvSpPr>
                                <a:spLocks noChangeArrowheads="1"/>
                              </wps:cNvSpPr>
                              <wps:spPr bwMode="auto">
                                <a:xfrm>
                                  <a:off x="614680" y="37390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9" name="Rectangle 1849"/>
                              <wps:cNvSpPr>
                                <a:spLocks noChangeArrowheads="1"/>
                              </wps:cNvSpPr>
                              <wps:spPr bwMode="auto">
                                <a:xfrm>
                                  <a:off x="614680" y="3735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0" name="Rectangle 1850"/>
                              <wps:cNvSpPr>
                                <a:spLocks noChangeArrowheads="1"/>
                              </wps:cNvSpPr>
                              <wps:spPr bwMode="auto">
                                <a:xfrm>
                                  <a:off x="614680" y="3732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1" name="Rectangle 1851"/>
                              <wps:cNvSpPr>
                                <a:spLocks noChangeArrowheads="1"/>
                              </wps:cNvSpPr>
                              <wps:spPr bwMode="auto">
                                <a:xfrm>
                                  <a:off x="614680" y="3729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2" name="Rectangle 1852"/>
                              <wps:cNvSpPr>
                                <a:spLocks noChangeArrowheads="1"/>
                              </wps:cNvSpPr>
                              <wps:spPr bwMode="auto">
                                <a:xfrm>
                                  <a:off x="614680" y="37269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3" name="Rectangle 1853"/>
                              <wps:cNvSpPr>
                                <a:spLocks noChangeArrowheads="1"/>
                              </wps:cNvSpPr>
                              <wps:spPr bwMode="auto">
                                <a:xfrm>
                                  <a:off x="614680" y="37238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4" name="Rectangle 1854"/>
                              <wps:cNvSpPr>
                                <a:spLocks noChangeArrowheads="1"/>
                              </wps:cNvSpPr>
                              <wps:spPr bwMode="auto">
                                <a:xfrm>
                                  <a:off x="614680" y="3720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5" name="Rectangle 1855"/>
                              <wps:cNvSpPr>
                                <a:spLocks noChangeArrowheads="1"/>
                              </wps:cNvSpPr>
                              <wps:spPr bwMode="auto">
                                <a:xfrm>
                                  <a:off x="614680" y="3717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6" name="Rectangle 1856"/>
                              <wps:cNvSpPr>
                                <a:spLocks noChangeArrowheads="1"/>
                              </wps:cNvSpPr>
                              <wps:spPr bwMode="auto">
                                <a:xfrm>
                                  <a:off x="614680" y="3714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7" name="Rectangle 1857"/>
                              <wps:cNvSpPr>
                                <a:spLocks noChangeArrowheads="1"/>
                              </wps:cNvSpPr>
                              <wps:spPr bwMode="auto">
                                <a:xfrm>
                                  <a:off x="614680" y="37117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8" name="Rectangle 1858"/>
                              <wps:cNvSpPr>
                                <a:spLocks noChangeArrowheads="1"/>
                              </wps:cNvSpPr>
                              <wps:spPr bwMode="auto">
                                <a:xfrm>
                                  <a:off x="614680" y="37085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9" name="Rectangle 1859"/>
                              <wps:cNvSpPr>
                                <a:spLocks noChangeArrowheads="1"/>
                              </wps:cNvSpPr>
                              <wps:spPr bwMode="auto">
                                <a:xfrm>
                                  <a:off x="614680" y="3705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0" name="Rectangle 1860"/>
                              <wps:cNvSpPr>
                                <a:spLocks noChangeArrowheads="1"/>
                              </wps:cNvSpPr>
                              <wps:spPr bwMode="auto">
                                <a:xfrm>
                                  <a:off x="614680" y="3702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1" name="Rectangle 1861"/>
                              <wps:cNvSpPr>
                                <a:spLocks noChangeArrowheads="1"/>
                              </wps:cNvSpPr>
                              <wps:spPr bwMode="auto">
                                <a:xfrm>
                                  <a:off x="614680" y="3699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2" name="Rectangle 1862"/>
                              <wps:cNvSpPr>
                                <a:spLocks noChangeArrowheads="1"/>
                              </wps:cNvSpPr>
                              <wps:spPr bwMode="auto">
                                <a:xfrm>
                                  <a:off x="614680" y="36965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3" name="Rectangle 1863"/>
                              <wps:cNvSpPr>
                                <a:spLocks noChangeArrowheads="1"/>
                              </wps:cNvSpPr>
                              <wps:spPr bwMode="auto">
                                <a:xfrm>
                                  <a:off x="614680" y="36933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4" name="Rectangle 1864"/>
                              <wps:cNvSpPr>
                                <a:spLocks noChangeArrowheads="1"/>
                              </wps:cNvSpPr>
                              <wps:spPr bwMode="auto">
                                <a:xfrm>
                                  <a:off x="614680" y="3690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5" name="Rectangle 1865"/>
                              <wps:cNvSpPr>
                                <a:spLocks noChangeArrowheads="1"/>
                              </wps:cNvSpPr>
                              <wps:spPr bwMode="auto">
                                <a:xfrm>
                                  <a:off x="614680" y="3686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6" name="Rectangle 1866"/>
                              <wps:cNvSpPr>
                                <a:spLocks noChangeArrowheads="1"/>
                              </wps:cNvSpPr>
                              <wps:spPr bwMode="auto">
                                <a:xfrm>
                                  <a:off x="614680" y="3683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7" name="Rectangle 1867"/>
                              <wps:cNvSpPr>
                                <a:spLocks noChangeArrowheads="1"/>
                              </wps:cNvSpPr>
                              <wps:spPr bwMode="auto">
                                <a:xfrm>
                                  <a:off x="614680" y="36812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8" name="Rectangle 1868"/>
                              <wps:cNvSpPr>
                                <a:spLocks noChangeArrowheads="1"/>
                              </wps:cNvSpPr>
                              <wps:spPr bwMode="auto">
                                <a:xfrm>
                                  <a:off x="614680" y="36780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9" name="Rectangle 1869"/>
                              <wps:cNvSpPr>
                                <a:spLocks noChangeArrowheads="1"/>
                              </wps:cNvSpPr>
                              <wps:spPr bwMode="auto">
                                <a:xfrm>
                                  <a:off x="614680" y="3674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0" name="Rectangle 1870"/>
                              <wps:cNvSpPr>
                                <a:spLocks noChangeArrowheads="1"/>
                              </wps:cNvSpPr>
                              <wps:spPr bwMode="auto">
                                <a:xfrm>
                                  <a:off x="614680" y="3671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1" name="Rectangle 1871"/>
                              <wps:cNvSpPr>
                                <a:spLocks noChangeArrowheads="1"/>
                              </wps:cNvSpPr>
                              <wps:spPr bwMode="auto">
                                <a:xfrm>
                                  <a:off x="614680" y="3668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2" name="Rectangle 1872"/>
                              <wps:cNvSpPr>
                                <a:spLocks noChangeArrowheads="1"/>
                              </wps:cNvSpPr>
                              <wps:spPr bwMode="auto">
                                <a:xfrm>
                                  <a:off x="614680" y="3589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3" name="Rectangle 1873"/>
                              <wps:cNvSpPr>
                                <a:spLocks noChangeArrowheads="1"/>
                              </wps:cNvSpPr>
                              <wps:spPr bwMode="auto">
                                <a:xfrm>
                                  <a:off x="614680" y="3586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4" name="Rectangle 1874"/>
                              <wps:cNvSpPr>
                                <a:spLocks noChangeArrowheads="1"/>
                              </wps:cNvSpPr>
                              <wps:spPr bwMode="auto">
                                <a:xfrm>
                                  <a:off x="614680" y="3583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5" name="Rectangle 1875"/>
                              <wps:cNvSpPr>
                                <a:spLocks noChangeArrowheads="1"/>
                              </wps:cNvSpPr>
                              <wps:spPr bwMode="auto">
                                <a:xfrm>
                                  <a:off x="614680" y="3580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6" name="Rectangle 1876"/>
                              <wps:cNvSpPr>
                                <a:spLocks noChangeArrowheads="1"/>
                              </wps:cNvSpPr>
                              <wps:spPr bwMode="auto">
                                <a:xfrm>
                                  <a:off x="614680" y="3577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7" name="Rectangle 1877"/>
                              <wps:cNvSpPr>
                                <a:spLocks noChangeArrowheads="1"/>
                              </wps:cNvSpPr>
                              <wps:spPr bwMode="auto">
                                <a:xfrm>
                                  <a:off x="614680" y="3574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8" name="Rectangle 1878"/>
                              <wps:cNvSpPr>
                                <a:spLocks noChangeArrowheads="1"/>
                              </wps:cNvSpPr>
                              <wps:spPr bwMode="auto">
                                <a:xfrm>
                                  <a:off x="614680" y="3571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9" name="Rectangle 1879"/>
                              <wps:cNvSpPr>
                                <a:spLocks noChangeArrowheads="1"/>
                              </wps:cNvSpPr>
                              <wps:spPr bwMode="auto">
                                <a:xfrm>
                                  <a:off x="614680" y="3568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0" name="Rectangle 1880"/>
                              <wps:cNvSpPr>
                                <a:spLocks noChangeArrowheads="1"/>
                              </wps:cNvSpPr>
                              <wps:spPr bwMode="auto">
                                <a:xfrm>
                                  <a:off x="614680" y="3565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1" name="Rectangle 1881"/>
                              <wps:cNvSpPr>
                                <a:spLocks noChangeArrowheads="1"/>
                              </wps:cNvSpPr>
                              <wps:spPr bwMode="auto">
                                <a:xfrm>
                                  <a:off x="614680" y="3561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2" name="Rectangle 1882"/>
                              <wps:cNvSpPr>
                                <a:spLocks noChangeArrowheads="1"/>
                              </wps:cNvSpPr>
                              <wps:spPr bwMode="auto">
                                <a:xfrm>
                                  <a:off x="614680" y="3559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3" name="Rectangle 1883"/>
                              <wps:cNvSpPr>
                                <a:spLocks noChangeArrowheads="1"/>
                              </wps:cNvSpPr>
                              <wps:spPr bwMode="auto">
                                <a:xfrm>
                                  <a:off x="614680" y="3556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4" name="Rectangle 1884"/>
                              <wps:cNvSpPr>
                                <a:spLocks noChangeArrowheads="1"/>
                              </wps:cNvSpPr>
                              <wps:spPr bwMode="auto">
                                <a:xfrm>
                                  <a:off x="614680" y="3552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5" name="Rectangle 1885"/>
                              <wps:cNvSpPr>
                                <a:spLocks noChangeArrowheads="1"/>
                              </wps:cNvSpPr>
                              <wps:spPr bwMode="auto">
                                <a:xfrm>
                                  <a:off x="614680" y="3549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6" name="Rectangle 1886"/>
                              <wps:cNvSpPr>
                                <a:spLocks noChangeArrowheads="1"/>
                              </wps:cNvSpPr>
                              <wps:spPr bwMode="auto">
                                <a:xfrm>
                                  <a:off x="614680" y="3546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7" name="Rectangle 1887"/>
                              <wps:cNvSpPr>
                                <a:spLocks noChangeArrowheads="1"/>
                              </wps:cNvSpPr>
                              <wps:spPr bwMode="auto">
                                <a:xfrm>
                                  <a:off x="614680" y="3544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8" name="Rectangle 1888"/>
                              <wps:cNvSpPr>
                                <a:spLocks noChangeArrowheads="1"/>
                              </wps:cNvSpPr>
                              <wps:spPr bwMode="auto">
                                <a:xfrm>
                                  <a:off x="614680" y="3540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9" name="Rectangle 1889"/>
                              <wps:cNvSpPr>
                                <a:spLocks noChangeArrowheads="1"/>
                              </wps:cNvSpPr>
                              <wps:spPr bwMode="auto">
                                <a:xfrm>
                                  <a:off x="614680" y="3537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0" name="Rectangle 1890"/>
                              <wps:cNvSpPr>
                                <a:spLocks noChangeArrowheads="1"/>
                              </wps:cNvSpPr>
                              <wps:spPr bwMode="auto">
                                <a:xfrm>
                                  <a:off x="614680" y="3534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1" name="Rectangle 1891"/>
                              <wps:cNvSpPr>
                                <a:spLocks noChangeArrowheads="1"/>
                              </wps:cNvSpPr>
                              <wps:spPr bwMode="auto">
                                <a:xfrm>
                                  <a:off x="614680" y="3531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2" name="Rectangle 1892"/>
                              <wps:cNvSpPr>
                                <a:spLocks noChangeArrowheads="1"/>
                              </wps:cNvSpPr>
                              <wps:spPr bwMode="auto">
                                <a:xfrm>
                                  <a:off x="614680" y="3528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3" name="Rectangle 1893"/>
                              <wps:cNvSpPr>
                                <a:spLocks noChangeArrowheads="1"/>
                              </wps:cNvSpPr>
                              <wps:spPr bwMode="auto">
                                <a:xfrm>
                                  <a:off x="614680" y="3525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4" name="Rectangle 1894"/>
                              <wps:cNvSpPr>
                                <a:spLocks noChangeArrowheads="1"/>
                              </wps:cNvSpPr>
                              <wps:spPr bwMode="auto">
                                <a:xfrm>
                                  <a:off x="614680" y="3522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5" name="Rectangle 1895"/>
                              <wps:cNvSpPr>
                                <a:spLocks noChangeArrowheads="1"/>
                              </wps:cNvSpPr>
                              <wps:spPr bwMode="auto">
                                <a:xfrm>
                                  <a:off x="614680" y="3519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6" name="Rectangle 1896"/>
                              <wps:cNvSpPr>
                                <a:spLocks noChangeArrowheads="1"/>
                              </wps:cNvSpPr>
                              <wps:spPr bwMode="auto">
                                <a:xfrm>
                                  <a:off x="614680" y="351679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7" name="Rectangle 1897"/>
                              <wps:cNvSpPr>
                                <a:spLocks noChangeArrowheads="1"/>
                              </wps:cNvSpPr>
                              <wps:spPr bwMode="auto">
                                <a:xfrm>
                                  <a:off x="614680" y="3513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8" name="Rectangle 1898"/>
                              <wps:cNvSpPr>
                                <a:spLocks noChangeArrowheads="1"/>
                              </wps:cNvSpPr>
                              <wps:spPr bwMode="auto">
                                <a:xfrm>
                                  <a:off x="614680" y="3510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9" name="Rectangle 1899"/>
                              <wps:cNvSpPr>
                                <a:spLocks noChangeArrowheads="1"/>
                              </wps:cNvSpPr>
                              <wps:spPr bwMode="auto">
                                <a:xfrm>
                                  <a:off x="614680" y="3507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0" name="Rectangle 1900"/>
                              <wps:cNvSpPr>
                                <a:spLocks noChangeArrowheads="1"/>
                              </wps:cNvSpPr>
                              <wps:spPr bwMode="auto">
                                <a:xfrm>
                                  <a:off x="614680" y="3504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1" name="Rectangle 1901"/>
                              <wps:cNvSpPr>
                                <a:spLocks noChangeArrowheads="1"/>
                              </wps:cNvSpPr>
                              <wps:spPr bwMode="auto">
                                <a:xfrm>
                                  <a:off x="614680" y="350155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2" name="Rectangle 1902"/>
                              <wps:cNvSpPr>
                                <a:spLocks noChangeArrowheads="1"/>
                              </wps:cNvSpPr>
                              <wps:spPr bwMode="auto">
                                <a:xfrm>
                                  <a:off x="614680" y="3498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3" name="Rectangle 1903"/>
                              <wps:cNvSpPr>
                                <a:spLocks noChangeArrowheads="1"/>
                              </wps:cNvSpPr>
                              <wps:spPr bwMode="auto">
                                <a:xfrm>
                                  <a:off x="614680" y="3495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4" name="Rectangle 1904"/>
                              <wps:cNvSpPr>
                                <a:spLocks noChangeArrowheads="1"/>
                              </wps:cNvSpPr>
                              <wps:spPr bwMode="auto">
                                <a:xfrm>
                                  <a:off x="614680" y="3492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5" name="Rectangle 1905"/>
                              <wps:cNvSpPr>
                                <a:spLocks noChangeArrowheads="1"/>
                              </wps:cNvSpPr>
                              <wps:spPr bwMode="auto">
                                <a:xfrm>
                                  <a:off x="614680" y="3488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6" name="Rectangle 1906"/>
                              <wps:cNvSpPr>
                                <a:spLocks noChangeArrowheads="1"/>
                              </wps:cNvSpPr>
                              <wps:spPr bwMode="auto">
                                <a:xfrm>
                                  <a:off x="614680" y="348631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7" name="Rectangle 1907"/>
                              <wps:cNvSpPr>
                                <a:spLocks noChangeArrowheads="1"/>
                              </wps:cNvSpPr>
                              <wps:spPr bwMode="auto">
                                <a:xfrm>
                                  <a:off x="614680" y="3483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6178" name="Group 1908"/>
                              <wpg:cNvGrpSpPr>
                                <a:grpSpLocks/>
                              </wpg:cNvGrpSpPr>
                              <wpg:grpSpPr bwMode="auto">
                                <a:xfrm>
                                  <a:off x="608330" y="2638593"/>
                                  <a:ext cx="3175" cy="838200"/>
                                  <a:chOff x="956" y="4055"/>
                                  <a:chExt cx="5" cy="1320"/>
                                </a:xfrm>
                              </wpg:grpSpPr>
                              <wps:wsp>
                                <wps:cNvPr id="26179" name="Rectangle 1909"/>
                                <wps:cNvSpPr>
                                  <a:spLocks noChangeArrowheads="1"/>
                                </wps:cNvSpPr>
                                <wps:spPr bwMode="auto">
                                  <a:xfrm>
                                    <a:off x="956" y="5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0" name="Rectangle 1910"/>
                                <wps:cNvSpPr>
                                  <a:spLocks noChangeArrowheads="1"/>
                                </wps:cNvSpPr>
                                <wps:spPr bwMode="auto">
                                  <a:xfrm>
                                    <a:off x="956" y="5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1" name="Rectangle 1911"/>
                                <wps:cNvSpPr>
                                  <a:spLocks noChangeArrowheads="1"/>
                                </wps:cNvSpPr>
                                <wps:spPr bwMode="auto">
                                  <a:xfrm>
                                    <a:off x="956" y="5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2" name="Rectangle 1912"/>
                                <wps:cNvSpPr>
                                  <a:spLocks noChangeArrowheads="1"/>
                                </wps:cNvSpPr>
                                <wps:spPr bwMode="auto">
                                  <a:xfrm>
                                    <a:off x="956" y="5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3" name="Rectangle 1913"/>
                                <wps:cNvSpPr>
                                  <a:spLocks noChangeArrowheads="1"/>
                                </wps:cNvSpPr>
                                <wps:spPr bwMode="auto">
                                  <a:xfrm>
                                    <a:off x="956" y="5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4" name="Rectangle 1914"/>
                                <wps:cNvSpPr>
                                  <a:spLocks noChangeArrowheads="1"/>
                                </wps:cNvSpPr>
                                <wps:spPr bwMode="auto">
                                  <a:xfrm>
                                    <a:off x="956" y="5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5" name="Rectangle 1915"/>
                                <wps:cNvSpPr>
                                  <a:spLocks noChangeArrowheads="1"/>
                                </wps:cNvSpPr>
                                <wps:spPr bwMode="auto">
                                  <a:xfrm>
                                    <a:off x="956" y="5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6" name="Rectangle 1916"/>
                                <wps:cNvSpPr>
                                  <a:spLocks noChangeArrowheads="1"/>
                                </wps:cNvSpPr>
                                <wps:spPr bwMode="auto">
                                  <a:xfrm>
                                    <a:off x="956" y="5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7" name="Rectangle 1917"/>
                                <wps:cNvSpPr>
                                  <a:spLocks noChangeArrowheads="1"/>
                                </wps:cNvSpPr>
                                <wps:spPr bwMode="auto">
                                  <a:xfrm>
                                    <a:off x="956" y="5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8" name="Rectangle 1918"/>
                                <wps:cNvSpPr>
                                  <a:spLocks noChangeArrowheads="1"/>
                                </wps:cNvSpPr>
                                <wps:spPr bwMode="auto">
                                  <a:xfrm>
                                    <a:off x="956" y="5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9" name="Rectangle 1919"/>
                                <wps:cNvSpPr>
                                  <a:spLocks noChangeArrowheads="1"/>
                                </wps:cNvSpPr>
                                <wps:spPr bwMode="auto">
                                  <a:xfrm>
                                    <a:off x="956" y="5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0" name="Rectangle 1920"/>
                                <wps:cNvSpPr>
                                  <a:spLocks noChangeArrowheads="1"/>
                                </wps:cNvSpPr>
                                <wps:spPr bwMode="auto">
                                  <a:xfrm>
                                    <a:off x="956" y="5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1" name="Rectangle 1921"/>
                                <wps:cNvSpPr>
                                  <a:spLocks noChangeArrowheads="1"/>
                                </wps:cNvSpPr>
                                <wps:spPr bwMode="auto">
                                  <a:xfrm>
                                    <a:off x="956" y="5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2" name="Rectangle 1922"/>
                                <wps:cNvSpPr>
                                  <a:spLocks noChangeArrowheads="1"/>
                                </wps:cNvSpPr>
                                <wps:spPr bwMode="auto">
                                  <a:xfrm>
                                    <a:off x="956" y="5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3" name="Rectangle 1923"/>
                                <wps:cNvSpPr>
                                  <a:spLocks noChangeArrowheads="1"/>
                                </wps:cNvSpPr>
                                <wps:spPr bwMode="auto">
                                  <a:xfrm>
                                    <a:off x="956" y="5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4" name="Rectangle 1924"/>
                                <wps:cNvSpPr>
                                  <a:spLocks noChangeArrowheads="1"/>
                                </wps:cNvSpPr>
                                <wps:spPr bwMode="auto">
                                  <a:xfrm>
                                    <a:off x="956" y="5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5" name="Rectangle 1925"/>
                                <wps:cNvSpPr>
                                  <a:spLocks noChangeArrowheads="1"/>
                                </wps:cNvSpPr>
                                <wps:spPr bwMode="auto">
                                  <a:xfrm>
                                    <a:off x="956" y="5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6" name="Rectangle 1926"/>
                                <wps:cNvSpPr>
                                  <a:spLocks noChangeArrowheads="1"/>
                                </wps:cNvSpPr>
                                <wps:spPr bwMode="auto">
                                  <a:xfrm>
                                    <a:off x="956" y="5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7" name="Rectangle 1927"/>
                                <wps:cNvSpPr>
                                  <a:spLocks noChangeArrowheads="1"/>
                                </wps:cNvSpPr>
                                <wps:spPr bwMode="auto">
                                  <a:xfrm>
                                    <a:off x="956" y="5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8" name="Rectangle 1928"/>
                                <wps:cNvSpPr>
                                  <a:spLocks noChangeArrowheads="1"/>
                                </wps:cNvSpPr>
                                <wps:spPr bwMode="auto">
                                  <a:xfrm>
                                    <a:off x="956" y="5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9" name="Rectangle 1929"/>
                                <wps:cNvSpPr>
                                  <a:spLocks noChangeArrowheads="1"/>
                                </wps:cNvSpPr>
                                <wps:spPr bwMode="auto">
                                  <a:xfrm>
                                    <a:off x="956" y="5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0" name="Rectangle 1930"/>
                                <wps:cNvSpPr>
                                  <a:spLocks noChangeArrowheads="1"/>
                                </wps:cNvSpPr>
                                <wps:spPr bwMode="auto">
                                  <a:xfrm>
                                    <a:off x="956" y="5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1" name="Rectangle 1931"/>
                                <wps:cNvSpPr>
                                  <a:spLocks noChangeArrowheads="1"/>
                                </wps:cNvSpPr>
                                <wps:spPr bwMode="auto">
                                  <a:xfrm>
                                    <a:off x="956" y="5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2" name="Rectangle 1932"/>
                                <wps:cNvSpPr>
                                  <a:spLocks noChangeArrowheads="1"/>
                                </wps:cNvSpPr>
                                <wps:spPr bwMode="auto">
                                  <a:xfrm>
                                    <a:off x="956" y="5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3" name="Rectangle 1933"/>
                                <wps:cNvSpPr>
                                  <a:spLocks noChangeArrowheads="1"/>
                                </wps:cNvSpPr>
                                <wps:spPr bwMode="auto">
                                  <a:xfrm>
                                    <a:off x="956" y="5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4" name="Rectangle 1934"/>
                                <wps:cNvSpPr>
                                  <a:spLocks noChangeArrowheads="1"/>
                                </wps:cNvSpPr>
                                <wps:spPr bwMode="auto">
                                  <a:xfrm>
                                    <a:off x="956" y="5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5" name="Rectangle 1935"/>
                                <wps:cNvSpPr>
                                  <a:spLocks noChangeArrowheads="1"/>
                                </wps:cNvSpPr>
                                <wps:spPr bwMode="auto">
                                  <a:xfrm>
                                    <a:off x="956" y="5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6" name="Rectangle 1936"/>
                                <wps:cNvSpPr>
                                  <a:spLocks noChangeArrowheads="1"/>
                                </wps:cNvSpPr>
                                <wps:spPr bwMode="auto">
                                  <a:xfrm>
                                    <a:off x="956" y="5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7" name="Rectangle 1937"/>
                                <wps:cNvSpPr>
                                  <a:spLocks noChangeArrowheads="1"/>
                                </wps:cNvSpPr>
                                <wps:spPr bwMode="auto">
                                  <a:xfrm>
                                    <a:off x="956" y="5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8" name="Rectangle 1938"/>
                                <wps:cNvSpPr>
                                  <a:spLocks noChangeArrowheads="1"/>
                                </wps:cNvSpPr>
                                <wps:spPr bwMode="auto">
                                  <a:xfrm>
                                    <a:off x="956" y="5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9" name="Rectangle 1939"/>
                                <wps:cNvSpPr>
                                  <a:spLocks noChangeArrowheads="1"/>
                                </wps:cNvSpPr>
                                <wps:spPr bwMode="auto">
                                  <a:xfrm>
                                    <a:off x="956" y="5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0" name="Rectangle 1940"/>
                                <wps:cNvSpPr>
                                  <a:spLocks noChangeArrowheads="1"/>
                                </wps:cNvSpPr>
                                <wps:spPr bwMode="auto">
                                  <a:xfrm>
                                    <a:off x="956" y="5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1" name="Rectangle 1941"/>
                                <wps:cNvSpPr>
                                  <a:spLocks noChangeArrowheads="1"/>
                                </wps:cNvSpPr>
                                <wps:spPr bwMode="auto">
                                  <a:xfrm>
                                    <a:off x="956" y="5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2" name="Rectangle 1942"/>
                                <wps:cNvSpPr>
                                  <a:spLocks noChangeArrowheads="1"/>
                                </wps:cNvSpPr>
                                <wps:spPr bwMode="auto">
                                  <a:xfrm>
                                    <a:off x="956" y="5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3" name="Rectangle 1943"/>
                                <wps:cNvSpPr>
                                  <a:spLocks noChangeArrowheads="1"/>
                                </wps:cNvSpPr>
                                <wps:spPr bwMode="auto">
                                  <a:xfrm>
                                    <a:off x="956" y="5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4" name="Rectangle 1944"/>
                                <wps:cNvSpPr>
                                  <a:spLocks noChangeArrowheads="1"/>
                                </wps:cNvSpPr>
                                <wps:spPr bwMode="auto">
                                  <a:xfrm>
                                    <a:off x="956" y="5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5" name="Rectangle 1945"/>
                                <wps:cNvSpPr>
                                  <a:spLocks noChangeArrowheads="1"/>
                                </wps:cNvSpPr>
                                <wps:spPr bwMode="auto">
                                  <a:xfrm>
                                    <a:off x="956" y="5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6" name="Rectangle 1946"/>
                                <wps:cNvSpPr>
                                  <a:spLocks noChangeArrowheads="1"/>
                                </wps:cNvSpPr>
                                <wps:spPr bwMode="auto">
                                  <a:xfrm>
                                    <a:off x="956" y="5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7" name="Rectangle 1947"/>
                                <wps:cNvSpPr>
                                  <a:spLocks noChangeArrowheads="1"/>
                                </wps:cNvSpPr>
                                <wps:spPr bwMode="auto">
                                  <a:xfrm>
                                    <a:off x="956" y="51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8" name="Rectangle 1948"/>
                                <wps:cNvSpPr>
                                  <a:spLocks noChangeArrowheads="1"/>
                                </wps:cNvSpPr>
                                <wps:spPr bwMode="auto">
                                  <a:xfrm>
                                    <a:off x="956" y="5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9" name="Rectangle 1949"/>
                                <wps:cNvSpPr>
                                  <a:spLocks noChangeArrowheads="1"/>
                                </wps:cNvSpPr>
                                <wps:spPr bwMode="auto">
                                  <a:xfrm>
                                    <a:off x="956" y="5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0" name="Rectangle 1950"/>
                                <wps:cNvSpPr>
                                  <a:spLocks noChangeArrowheads="1"/>
                                </wps:cNvSpPr>
                                <wps:spPr bwMode="auto">
                                  <a:xfrm>
                                    <a:off x="956" y="5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1" name="Rectangle 1951"/>
                                <wps:cNvSpPr>
                                  <a:spLocks noChangeArrowheads="1"/>
                                </wps:cNvSpPr>
                                <wps:spPr bwMode="auto">
                                  <a:xfrm>
                                    <a:off x="956" y="5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2" name="Rectangle 1952"/>
                                <wps:cNvSpPr>
                                  <a:spLocks noChangeArrowheads="1"/>
                                </wps:cNvSpPr>
                                <wps:spPr bwMode="auto">
                                  <a:xfrm>
                                    <a:off x="956" y="51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3" name="Rectangle 1953"/>
                                <wps:cNvSpPr>
                                  <a:spLocks noChangeArrowheads="1"/>
                                </wps:cNvSpPr>
                                <wps:spPr bwMode="auto">
                                  <a:xfrm>
                                    <a:off x="956" y="5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4" name="Rectangle 1954"/>
                                <wps:cNvSpPr>
                                  <a:spLocks noChangeArrowheads="1"/>
                                </wps:cNvSpPr>
                                <wps:spPr bwMode="auto">
                                  <a:xfrm>
                                    <a:off x="956" y="5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5" name="Rectangle 1955"/>
                                <wps:cNvSpPr>
                                  <a:spLocks noChangeArrowheads="1"/>
                                </wps:cNvSpPr>
                                <wps:spPr bwMode="auto">
                                  <a:xfrm>
                                    <a:off x="956" y="5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6" name="Rectangle 1956"/>
                                <wps:cNvSpPr>
                                  <a:spLocks noChangeArrowheads="1"/>
                                </wps:cNvSpPr>
                                <wps:spPr bwMode="auto">
                                  <a:xfrm>
                                    <a:off x="956" y="5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7" name="Rectangle 1957"/>
                                <wps:cNvSpPr>
                                  <a:spLocks noChangeArrowheads="1"/>
                                </wps:cNvSpPr>
                                <wps:spPr bwMode="auto">
                                  <a:xfrm>
                                    <a:off x="956" y="51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8" name="Rectangle 1958"/>
                                <wps:cNvSpPr>
                                  <a:spLocks noChangeArrowheads="1"/>
                                </wps:cNvSpPr>
                                <wps:spPr bwMode="auto">
                                  <a:xfrm>
                                    <a:off x="956" y="5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9" name="Rectangle 1959"/>
                                <wps:cNvSpPr>
                                  <a:spLocks noChangeArrowheads="1"/>
                                </wps:cNvSpPr>
                                <wps:spPr bwMode="auto">
                                  <a:xfrm>
                                    <a:off x="956" y="5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0" name="Rectangle 1960"/>
                                <wps:cNvSpPr>
                                  <a:spLocks noChangeArrowheads="1"/>
                                </wps:cNvSpPr>
                                <wps:spPr bwMode="auto">
                                  <a:xfrm>
                                    <a:off x="956" y="5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1" name="Rectangle 1961"/>
                                <wps:cNvSpPr>
                                  <a:spLocks noChangeArrowheads="1"/>
                                </wps:cNvSpPr>
                                <wps:spPr bwMode="auto">
                                  <a:xfrm>
                                    <a:off x="956" y="5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2" name="Rectangle 1962"/>
                                <wps:cNvSpPr>
                                  <a:spLocks noChangeArrowheads="1"/>
                                </wps:cNvSpPr>
                                <wps:spPr bwMode="auto">
                                  <a:xfrm>
                                    <a:off x="956" y="51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3" name="Rectangle 1963"/>
                                <wps:cNvSpPr>
                                  <a:spLocks noChangeArrowheads="1"/>
                                </wps:cNvSpPr>
                                <wps:spPr bwMode="auto">
                                  <a:xfrm>
                                    <a:off x="956" y="5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4" name="Rectangle 1964"/>
                                <wps:cNvSpPr>
                                  <a:spLocks noChangeArrowheads="1"/>
                                </wps:cNvSpPr>
                                <wps:spPr bwMode="auto">
                                  <a:xfrm>
                                    <a:off x="956" y="5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5" name="Rectangle 1965"/>
                                <wps:cNvSpPr>
                                  <a:spLocks noChangeArrowheads="1"/>
                                </wps:cNvSpPr>
                                <wps:spPr bwMode="auto">
                                  <a:xfrm>
                                    <a:off x="956" y="5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6" name="Rectangle 1966"/>
                                <wps:cNvSpPr>
                                  <a:spLocks noChangeArrowheads="1"/>
                                </wps:cNvSpPr>
                                <wps:spPr bwMode="auto">
                                  <a:xfrm>
                                    <a:off x="956" y="5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7" name="Rectangle 1967"/>
                                <wps:cNvSpPr>
                                  <a:spLocks noChangeArrowheads="1"/>
                                </wps:cNvSpPr>
                                <wps:spPr bwMode="auto">
                                  <a:xfrm>
                                    <a:off x="956" y="50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8" name="Rectangle 1968"/>
                                <wps:cNvSpPr>
                                  <a:spLocks noChangeArrowheads="1"/>
                                </wps:cNvSpPr>
                                <wps:spPr bwMode="auto">
                                  <a:xfrm>
                                    <a:off x="956" y="50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9" name="Rectangle 1969"/>
                                <wps:cNvSpPr>
                                  <a:spLocks noChangeArrowheads="1"/>
                                </wps:cNvSpPr>
                                <wps:spPr bwMode="auto">
                                  <a:xfrm>
                                    <a:off x="956" y="50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0" name="Rectangle 1970"/>
                                <wps:cNvSpPr>
                                  <a:spLocks noChangeArrowheads="1"/>
                                </wps:cNvSpPr>
                                <wps:spPr bwMode="auto">
                                  <a:xfrm>
                                    <a:off x="956" y="5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1" name="Rectangle 1971"/>
                                <wps:cNvSpPr>
                                  <a:spLocks noChangeArrowheads="1"/>
                                </wps:cNvSpPr>
                                <wps:spPr bwMode="auto">
                                  <a:xfrm>
                                    <a:off x="956" y="5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2" name="Rectangle 1972"/>
                                <wps:cNvSpPr>
                                  <a:spLocks noChangeArrowheads="1"/>
                                </wps:cNvSpPr>
                                <wps:spPr bwMode="auto">
                                  <a:xfrm>
                                    <a:off x="956" y="50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3" name="Rectangle 1973"/>
                                <wps:cNvSpPr>
                                  <a:spLocks noChangeArrowheads="1"/>
                                </wps:cNvSpPr>
                                <wps:spPr bwMode="auto">
                                  <a:xfrm>
                                    <a:off x="956" y="4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4" name="Rectangle 1974"/>
                                <wps:cNvSpPr>
                                  <a:spLocks noChangeArrowheads="1"/>
                                </wps:cNvSpPr>
                                <wps:spPr bwMode="auto">
                                  <a:xfrm>
                                    <a:off x="956" y="4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5" name="Rectangle 1975"/>
                                <wps:cNvSpPr>
                                  <a:spLocks noChangeArrowheads="1"/>
                                </wps:cNvSpPr>
                                <wps:spPr bwMode="auto">
                                  <a:xfrm>
                                    <a:off x="956" y="4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6" name="Rectangle 1976"/>
                                <wps:cNvSpPr>
                                  <a:spLocks noChangeArrowheads="1"/>
                                </wps:cNvSpPr>
                                <wps:spPr bwMode="auto">
                                  <a:xfrm>
                                    <a:off x="956" y="4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7" name="Rectangle 1977"/>
                                <wps:cNvSpPr>
                                  <a:spLocks noChangeArrowheads="1"/>
                                </wps:cNvSpPr>
                                <wps:spPr bwMode="auto">
                                  <a:xfrm>
                                    <a:off x="956" y="49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8" name="Rectangle 1978"/>
                                <wps:cNvSpPr>
                                  <a:spLocks noChangeArrowheads="1"/>
                                </wps:cNvSpPr>
                                <wps:spPr bwMode="auto">
                                  <a:xfrm>
                                    <a:off x="956" y="4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9" name="Rectangle 1979"/>
                                <wps:cNvSpPr>
                                  <a:spLocks noChangeArrowheads="1"/>
                                </wps:cNvSpPr>
                                <wps:spPr bwMode="auto">
                                  <a:xfrm>
                                    <a:off x="956" y="4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0" name="Rectangle 1980"/>
                                <wps:cNvSpPr>
                                  <a:spLocks noChangeArrowheads="1"/>
                                </wps:cNvSpPr>
                                <wps:spPr bwMode="auto">
                                  <a:xfrm>
                                    <a:off x="956" y="4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1" name="Rectangle 1981"/>
                                <wps:cNvSpPr>
                                  <a:spLocks noChangeArrowheads="1"/>
                                </wps:cNvSpPr>
                                <wps:spPr bwMode="auto">
                                  <a:xfrm>
                                    <a:off x="956" y="4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2" name="Rectangle 1982"/>
                                <wps:cNvSpPr>
                                  <a:spLocks noChangeArrowheads="1"/>
                                </wps:cNvSpPr>
                                <wps:spPr bwMode="auto">
                                  <a:xfrm>
                                    <a:off x="956" y="49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3" name="Rectangle 1983"/>
                                <wps:cNvSpPr>
                                  <a:spLocks noChangeArrowheads="1"/>
                                </wps:cNvSpPr>
                                <wps:spPr bwMode="auto">
                                  <a:xfrm>
                                    <a:off x="956" y="4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4" name="Rectangle 1984"/>
                                <wps:cNvSpPr>
                                  <a:spLocks noChangeArrowheads="1"/>
                                </wps:cNvSpPr>
                                <wps:spPr bwMode="auto">
                                  <a:xfrm>
                                    <a:off x="956" y="4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5" name="Rectangle 1985"/>
                                <wps:cNvSpPr>
                                  <a:spLocks noChangeArrowheads="1"/>
                                </wps:cNvSpPr>
                                <wps:spPr bwMode="auto">
                                  <a:xfrm>
                                    <a:off x="956" y="4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6" name="Rectangle 1986"/>
                                <wps:cNvSpPr>
                                  <a:spLocks noChangeArrowheads="1"/>
                                </wps:cNvSpPr>
                                <wps:spPr bwMode="auto">
                                  <a:xfrm>
                                    <a:off x="956" y="4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7" name="Rectangle 1987"/>
                                <wps:cNvSpPr>
                                  <a:spLocks noChangeArrowheads="1"/>
                                </wps:cNvSpPr>
                                <wps:spPr bwMode="auto">
                                  <a:xfrm>
                                    <a:off x="956" y="48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8" name="Rectangle 1988"/>
                                <wps:cNvSpPr>
                                  <a:spLocks noChangeArrowheads="1"/>
                                </wps:cNvSpPr>
                                <wps:spPr bwMode="auto">
                                  <a:xfrm>
                                    <a:off x="956" y="4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9" name="Rectangle 1989"/>
                                <wps:cNvSpPr>
                                  <a:spLocks noChangeArrowheads="1"/>
                                </wps:cNvSpPr>
                                <wps:spPr bwMode="auto">
                                  <a:xfrm>
                                    <a:off x="956" y="4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0" name="Rectangle 1990"/>
                                <wps:cNvSpPr>
                                  <a:spLocks noChangeArrowheads="1"/>
                                </wps:cNvSpPr>
                                <wps:spPr bwMode="auto">
                                  <a:xfrm>
                                    <a:off x="956" y="4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1" name="Rectangle 1991"/>
                                <wps:cNvSpPr>
                                  <a:spLocks noChangeArrowheads="1"/>
                                </wps:cNvSpPr>
                                <wps:spPr bwMode="auto">
                                  <a:xfrm>
                                    <a:off x="956" y="48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2" name="Rectangle 1992"/>
                                <wps:cNvSpPr>
                                  <a:spLocks noChangeArrowheads="1"/>
                                </wps:cNvSpPr>
                                <wps:spPr bwMode="auto">
                                  <a:xfrm>
                                    <a:off x="956" y="48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3" name="Rectangle 1993"/>
                                <wps:cNvSpPr>
                                  <a:spLocks noChangeArrowheads="1"/>
                                </wps:cNvSpPr>
                                <wps:spPr bwMode="auto">
                                  <a:xfrm>
                                    <a:off x="956" y="4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4" name="Rectangle 1994"/>
                                <wps:cNvSpPr>
                                  <a:spLocks noChangeArrowheads="1"/>
                                </wps:cNvSpPr>
                                <wps:spPr bwMode="auto">
                                  <a:xfrm>
                                    <a:off x="956" y="4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5" name="Rectangle 1995"/>
                                <wps:cNvSpPr>
                                  <a:spLocks noChangeArrowheads="1"/>
                                </wps:cNvSpPr>
                                <wps:spPr bwMode="auto">
                                  <a:xfrm>
                                    <a:off x="956" y="48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6" name="Rectangle 1996"/>
                                <wps:cNvSpPr>
                                  <a:spLocks noChangeArrowheads="1"/>
                                </wps:cNvSpPr>
                                <wps:spPr bwMode="auto">
                                  <a:xfrm>
                                    <a:off x="956" y="48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7" name="Rectangle 1997"/>
                                <wps:cNvSpPr>
                                  <a:spLocks noChangeArrowheads="1"/>
                                </wps:cNvSpPr>
                                <wps:spPr bwMode="auto">
                                  <a:xfrm>
                                    <a:off x="956" y="48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8" name="Rectangle 1998"/>
                                <wps:cNvSpPr>
                                  <a:spLocks noChangeArrowheads="1"/>
                                </wps:cNvSpPr>
                                <wps:spPr bwMode="auto">
                                  <a:xfrm>
                                    <a:off x="956" y="47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9" name="Rectangle 1999"/>
                                <wps:cNvSpPr>
                                  <a:spLocks noChangeArrowheads="1"/>
                                </wps:cNvSpPr>
                                <wps:spPr bwMode="auto">
                                  <a:xfrm>
                                    <a:off x="956" y="4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0" name="Rectangle 2000"/>
                                <wps:cNvSpPr>
                                  <a:spLocks noChangeArrowheads="1"/>
                                </wps:cNvSpPr>
                                <wps:spPr bwMode="auto">
                                  <a:xfrm>
                                    <a:off x="956" y="46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1" name="Rectangle 2001"/>
                                <wps:cNvSpPr>
                                  <a:spLocks noChangeArrowheads="1"/>
                                </wps:cNvSpPr>
                                <wps:spPr bwMode="auto">
                                  <a:xfrm>
                                    <a:off x="956" y="46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2" name="Rectangle 2002"/>
                                <wps:cNvSpPr>
                                  <a:spLocks noChangeArrowheads="1"/>
                                </wps:cNvSpPr>
                                <wps:spPr bwMode="auto">
                                  <a:xfrm>
                                    <a:off x="956" y="46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3" name="Rectangle 2003"/>
                                <wps:cNvSpPr>
                                  <a:spLocks noChangeArrowheads="1"/>
                                </wps:cNvSpPr>
                                <wps:spPr bwMode="auto">
                                  <a:xfrm>
                                    <a:off x="956" y="4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4" name="Rectangle 2004"/>
                                <wps:cNvSpPr>
                                  <a:spLocks noChangeArrowheads="1"/>
                                </wps:cNvSpPr>
                                <wps:spPr bwMode="auto">
                                  <a:xfrm>
                                    <a:off x="956" y="4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5" name="Rectangle 2005"/>
                                <wps:cNvSpPr>
                                  <a:spLocks noChangeArrowheads="1"/>
                                </wps:cNvSpPr>
                                <wps:spPr bwMode="auto">
                                  <a:xfrm>
                                    <a:off x="956" y="46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6" name="Rectangle 2006"/>
                                <wps:cNvSpPr>
                                  <a:spLocks noChangeArrowheads="1"/>
                                </wps:cNvSpPr>
                                <wps:spPr bwMode="auto">
                                  <a:xfrm>
                                    <a:off x="956" y="46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7" name="Rectangle 2007"/>
                                <wps:cNvSpPr>
                                  <a:spLocks noChangeArrowheads="1"/>
                                </wps:cNvSpPr>
                                <wps:spPr bwMode="auto">
                                  <a:xfrm>
                                    <a:off x="956" y="46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8" name="Rectangle 2008"/>
                                <wps:cNvSpPr>
                                  <a:spLocks noChangeArrowheads="1"/>
                                </wps:cNvSpPr>
                                <wps:spPr bwMode="auto">
                                  <a:xfrm>
                                    <a:off x="956" y="4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9" name="Rectangle 2009"/>
                                <wps:cNvSpPr>
                                  <a:spLocks noChangeArrowheads="1"/>
                                </wps:cNvSpPr>
                                <wps:spPr bwMode="auto">
                                  <a:xfrm>
                                    <a:off x="956" y="4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0" name="Rectangle 2010"/>
                                <wps:cNvSpPr>
                                  <a:spLocks noChangeArrowheads="1"/>
                                </wps:cNvSpPr>
                                <wps:spPr bwMode="auto">
                                  <a:xfrm>
                                    <a:off x="956" y="46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1" name="Rectangle 2011"/>
                                <wps:cNvSpPr>
                                  <a:spLocks noChangeArrowheads="1"/>
                                </wps:cNvSpPr>
                                <wps:spPr bwMode="auto">
                                  <a:xfrm>
                                    <a:off x="956" y="46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2" name="Rectangle 2012"/>
                                <wps:cNvSpPr>
                                  <a:spLocks noChangeArrowheads="1"/>
                                </wps:cNvSpPr>
                                <wps:spPr bwMode="auto">
                                  <a:xfrm>
                                    <a:off x="956" y="46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3" name="Rectangle 2013"/>
                                <wps:cNvSpPr>
                                  <a:spLocks noChangeArrowheads="1"/>
                                </wps:cNvSpPr>
                                <wps:spPr bwMode="auto">
                                  <a:xfrm>
                                    <a:off x="956" y="4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4" name="Rectangle 2014"/>
                                <wps:cNvSpPr>
                                  <a:spLocks noChangeArrowheads="1"/>
                                </wps:cNvSpPr>
                                <wps:spPr bwMode="auto">
                                  <a:xfrm>
                                    <a:off x="956" y="4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5" name="Rectangle 2015"/>
                                <wps:cNvSpPr>
                                  <a:spLocks noChangeArrowheads="1"/>
                                </wps:cNvSpPr>
                                <wps:spPr bwMode="auto">
                                  <a:xfrm>
                                    <a:off x="956" y="46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6" name="Rectangle 2016"/>
                                <wps:cNvSpPr>
                                  <a:spLocks noChangeArrowheads="1"/>
                                </wps:cNvSpPr>
                                <wps:spPr bwMode="auto">
                                  <a:xfrm>
                                    <a:off x="956" y="46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7" name="Rectangle 2017"/>
                                <wps:cNvSpPr>
                                  <a:spLocks noChangeArrowheads="1"/>
                                </wps:cNvSpPr>
                                <wps:spPr bwMode="auto">
                                  <a:xfrm>
                                    <a:off x="956" y="46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8" name="Rectangle 2018"/>
                                <wps:cNvSpPr>
                                  <a:spLocks noChangeArrowheads="1"/>
                                </wps:cNvSpPr>
                                <wps:spPr bwMode="auto">
                                  <a:xfrm>
                                    <a:off x="956" y="4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9" name="Rectangle 2019"/>
                                <wps:cNvSpPr>
                                  <a:spLocks noChangeArrowheads="1"/>
                                </wps:cNvSpPr>
                                <wps:spPr bwMode="auto">
                                  <a:xfrm>
                                    <a:off x="956" y="4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0" name="Rectangle 2020"/>
                                <wps:cNvSpPr>
                                  <a:spLocks noChangeArrowheads="1"/>
                                </wps:cNvSpPr>
                                <wps:spPr bwMode="auto">
                                  <a:xfrm>
                                    <a:off x="956" y="45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1" name="Rectangle 2021"/>
                                <wps:cNvSpPr>
                                  <a:spLocks noChangeArrowheads="1"/>
                                </wps:cNvSpPr>
                                <wps:spPr bwMode="auto">
                                  <a:xfrm>
                                    <a:off x="956" y="45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2" name="Rectangle 2022"/>
                                <wps:cNvSpPr>
                                  <a:spLocks noChangeArrowheads="1"/>
                                </wps:cNvSpPr>
                                <wps:spPr bwMode="auto">
                                  <a:xfrm>
                                    <a:off x="956" y="4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3" name="Rectangle 2023"/>
                                <wps:cNvSpPr>
                                  <a:spLocks noChangeArrowheads="1"/>
                                </wps:cNvSpPr>
                                <wps:spPr bwMode="auto">
                                  <a:xfrm>
                                    <a:off x="956" y="4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4" name="Rectangle 2024"/>
                                <wps:cNvSpPr>
                                  <a:spLocks noChangeArrowheads="1"/>
                                </wps:cNvSpPr>
                                <wps:spPr bwMode="auto">
                                  <a:xfrm>
                                    <a:off x="956" y="4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5" name="Rectangle 2025"/>
                                <wps:cNvSpPr>
                                  <a:spLocks noChangeArrowheads="1"/>
                                </wps:cNvSpPr>
                                <wps:spPr bwMode="auto">
                                  <a:xfrm>
                                    <a:off x="956" y="45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6" name="Rectangle 2026"/>
                                <wps:cNvSpPr>
                                  <a:spLocks noChangeArrowheads="1"/>
                                </wps:cNvSpPr>
                                <wps:spPr bwMode="auto">
                                  <a:xfrm>
                                    <a:off x="956" y="45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7" name="Rectangle 2027"/>
                                <wps:cNvSpPr>
                                  <a:spLocks noChangeArrowheads="1"/>
                                </wps:cNvSpPr>
                                <wps:spPr bwMode="auto">
                                  <a:xfrm>
                                    <a:off x="956" y="4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8" name="Rectangle 2028"/>
                                <wps:cNvSpPr>
                                  <a:spLocks noChangeArrowheads="1"/>
                                </wps:cNvSpPr>
                                <wps:spPr bwMode="auto">
                                  <a:xfrm>
                                    <a:off x="956" y="4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9" name="Rectangle 2029"/>
                                <wps:cNvSpPr>
                                  <a:spLocks noChangeArrowheads="1"/>
                                </wps:cNvSpPr>
                                <wps:spPr bwMode="auto">
                                  <a:xfrm>
                                    <a:off x="956" y="4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0" name="Rectangle 2030"/>
                                <wps:cNvSpPr>
                                  <a:spLocks noChangeArrowheads="1"/>
                                </wps:cNvSpPr>
                                <wps:spPr bwMode="auto">
                                  <a:xfrm>
                                    <a:off x="956" y="45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1" name="Rectangle 2031"/>
                                <wps:cNvSpPr>
                                  <a:spLocks noChangeArrowheads="1"/>
                                </wps:cNvSpPr>
                                <wps:spPr bwMode="auto">
                                  <a:xfrm>
                                    <a:off x="956" y="45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2" name="Rectangle 2032"/>
                                <wps:cNvSpPr>
                                  <a:spLocks noChangeArrowheads="1"/>
                                </wps:cNvSpPr>
                                <wps:spPr bwMode="auto">
                                  <a:xfrm>
                                    <a:off x="956" y="4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3" name="Rectangle 2033"/>
                                <wps:cNvSpPr>
                                  <a:spLocks noChangeArrowheads="1"/>
                                </wps:cNvSpPr>
                                <wps:spPr bwMode="auto">
                                  <a:xfrm>
                                    <a:off x="956" y="4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4" name="Rectangle 2034"/>
                                <wps:cNvSpPr>
                                  <a:spLocks noChangeArrowheads="1"/>
                                </wps:cNvSpPr>
                                <wps:spPr bwMode="auto">
                                  <a:xfrm>
                                    <a:off x="956" y="4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5" name="Rectangle 2035"/>
                                <wps:cNvSpPr>
                                  <a:spLocks noChangeArrowheads="1"/>
                                </wps:cNvSpPr>
                                <wps:spPr bwMode="auto">
                                  <a:xfrm>
                                    <a:off x="956" y="45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6" name="Rectangle 2036"/>
                                <wps:cNvSpPr>
                                  <a:spLocks noChangeArrowheads="1"/>
                                </wps:cNvSpPr>
                                <wps:spPr bwMode="auto">
                                  <a:xfrm>
                                    <a:off x="956" y="45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7" name="Rectangle 2037"/>
                                <wps:cNvSpPr>
                                  <a:spLocks noChangeArrowheads="1"/>
                                </wps:cNvSpPr>
                                <wps:spPr bwMode="auto">
                                  <a:xfrm>
                                    <a:off x="956" y="4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8" name="Rectangle 2038"/>
                                <wps:cNvSpPr>
                                  <a:spLocks noChangeArrowheads="1"/>
                                </wps:cNvSpPr>
                                <wps:spPr bwMode="auto">
                                  <a:xfrm>
                                    <a:off x="956" y="45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9" name="Rectangle 2039"/>
                                <wps:cNvSpPr>
                                  <a:spLocks noChangeArrowheads="1"/>
                                </wps:cNvSpPr>
                                <wps:spPr bwMode="auto">
                                  <a:xfrm>
                                    <a:off x="956" y="45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0" name="Rectangle 2040"/>
                                <wps:cNvSpPr>
                                  <a:spLocks noChangeArrowheads="1"/>
                                </wps:cNvSpPr>
                                <wps:spPr bwMode="auto">
                                  <a:xfrm>
                                    <a:off x="956" y="45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1" name="Rectangle 2041"/>
                                <wps:cNvSpPr>
                                  <a:spLocks noChangeArrowheads="1"/>
                                </wps:cNvSpPr>
                                <wps:spPr bwMode="auto">
                                  <a:xfrm>
                                    <a:off x="956" y="449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2" name="Rectangle 2042"/>
                                <wps:cNvSpPr>
                                  <a:spLocks noChangeArrowheads="1"/>
                                </wps:cNvSpPr>
                                <wps:spPr bwMode="auto">
                                  <a:xfrm>
                                    <a:off x="956" y="4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3" name="Rectangle 2043"/>
                                <wps:cNvSpPr>
                                  <a:spLocks noChangeArrowheads="1"/>
                                </wps:cNvSpPr>
                                <wps:spPr bwMode="auto">
                                  <a:xfrm>
                                    <a:off x="956" y="44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4" name="Rectangle 2044"/>
                                <wps:cNvSpPr>
                                  <a:spLocks noChangeArrowheads="1"/>
                                </wps:cNvSpPr>
                                <wps:spPr bwMode="auto">
                                  <a:xfrm>
                                    <a:off x="956" y="44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5" name="Rectangle 2045"/>
                                <wps:cNvSpPr>
                                  <a:spLocks noChangeArrowheads="1"/>
                                </wps:cNvSpPr>
                                <wps:spPr bwMode="auto">
                                  <a:xfrm>
                                    <a:off x="956" y="44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6" name="Rectangle 2046"/>
                                <wps:cNvSpPr>
                                  <a:spLocks noChangeArrowheads="1"/>
                                </wps:cNvSpPr>
                                <wps:spPr bwMode="auto">
                                  <a:xfrm>
                                    <a:off x="956" y="447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7" name="Rectangle 2047"/>
                                <wps:cNvSpPr>
                                  <a:spLocks noChangeArrowheads="1"/>
                                </wps:cNvSpPr>
                                <wps:spPr bwMode="auto">
                                  <a:xfrm>
                                    <a:off x="956" y="4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8" name="Rectangle 2048"/>
                                <wps:cNvSpPr>
                                  <a:spLocks noChangeArrowheads="1"/>
                                </wps:cNvSpPr>
                                <wps:spPr bwMode="auto">
                                  <a:xfrm>
                                    <a:off x="956" y="44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9" name="Rectangle 2049"/>
                                <wps:cNvSpPr>
                                  <a:spLocks noChangeArrowheads="1"/>
                                </wps:cNvSpPr>
                                <wps:spPr bwMode="auto">
                                  <a:xfrm>
                                    <a:off x="956" y="4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0" name="Rectangle 2050"/>
                                <wps:cNvSpPr>
                                  <a:spLocks noChangeArrowheads="1"/>
                                </wps:cNvSpPr>
                                <wps:spPr bwMode="auto">
                                  <a:xfrm>
                                    <a:off x="956" y="44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1" name="Rectangle 2051"/>
                                <wps:cNvSpPr>
                                  <a:spLocks noChangeArrowheads="1"/>
                                </wps:cNvSpPr>
                                <wps:spPr bwMode="auto">
                                  <a:xfrm>
                                    <a:off x="956" y="44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2" name="Rectangle 2052"/>
                                <wps:cNvSpPr>
                                  <a:spLocks noChangeArrowheads="1"/>
                                </wps:cNvSpPr>
                                <wps:spPr bwMode="auto">
                                  <a:xfrm>
                                    <a:off x="956" y="4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3" name="Rectangle 2053"/>
                                <wps:cNvSpPr>
                                  <a:spLocks noChangeArrowheads="1"/>
                                </wps:cNvSpPr>
                                <wps:spPr bwMode="auto">
                                  <a:xfrm>
                                    <a:off x="956" y="4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4" name="Rectangle 2054"/>
                                <wps:cNvSpPr>
                                  <a:spLocks noChangeArrowheads="1"/>
                                </wps:cNvSpPr>
                                <wps:spPr bwMode="auto">
                                  <a:xfrm>
                                    <a:off x="956" y="4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5" name="Rectangle 2055"/>
                                <wps:cNvSpPr>
                                  <a:spLocks noChangeArrowheads="1"/>
                                </wps:cNvSpPr>
                                <wps:spPr bwMode="auto">
                                  <a:xfrm>
                                    <a:off x="956" y="44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6" name="Rectangle 2056"/>
                                <wps:cNvSpPr>
                                  <a:spLocks noChangeArrowheads="1"/>
                                </wps:cNvSpPr>
                                <wps:spPr bwMode="auto">
                                  <a:xfrm>
                                    <a:off x="956" y="44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7" name="Rectangle 2057"/>
                                <wps:cNvSpPr>
                                  <a:spLocks noChangeArrowheads="1"/>
                                </wps:cNvSpPr>
                                <wps:spPr bwMode="auto">
                                  <a:xfrm>
                                    <a:off x="956" y="4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8" name="Rectangle 2058"/>
                                <wps:cNvSpPr>
                                  <a:spLocks noChangeArrowheads="1"/>
                                </wps:cNvSpPr>
                                <wps:spPr bwMode="auto">
                                  <a:xfrm>
                                    <a:off x="956" y="4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9" name="Rectangle 2059"/>
                                <wps:cNvSpPr>
                                  <a:spLocks noChangeArrowheads="1"/>
                                </wps:cNvSpPr>
                                <wps:spPr bwMode="auto">
                                  <a:xfrm>
                                    <a:off x="956" y="44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0" name="Rectangle 2060"/>
                                <wps:cNvSpPr>
                                  <a:spLocks noChangeArrowheads="1"/>
                                </wps:cNvSpPr>
                                <wps:spPr bwMode="auto">
                                  <a:xfrm>
                                    <a:off x="956" y="44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1" name="Rectangle 2061"/>
                                <wps:cNvSpPr>
                                  <a:spLocks noChangeArrowheads="1"/>
                                </wps:cNvSpPr>
                                <wps:spPr bwMode="auto">
                                  <a:xfrm>
                                    <a:off x="956" y="44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2" name="Rectangle 2062"/>
                                <wps:cNvSpPr>
                                  <a:spLocks noChangeArrowheads="1"/>
                                </wps:cNvSpPr>
                                <wps:spPr bwMode="auto">
                                  <a:xfrm>
                                    <a:off x="956" y="4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3" name="Rectangle 2063"/>
                                <wps:cNvSpPr>
                                  <a:spLocks noChangeArrowheads="1"/>
                                </wps:cNvSpPr>
                                <wps:spPr bwMode="auto">
                                  <a:xfrm>
                                    <a:off x="956" y="4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4" name="Rectangle 2064"/>
                                <wps:cNvSpPr>
                                  <a:spLocks noChangeArrowheads="1"/>
                                </wps:cNvSpPr>
                                <wps:spPr bwMode="auto">
                                  <a:xfrm>
                                    <a:off x="956" y="43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5" name="Rectangle 2065"/>
                                <wps:cNvSpPr>
                                  <a:spLocks noChangeArrowheads="1"/>
                                </wps:cNvSpPr>
                                <wps:spPr bwMode="auto">
                                  <a:xfrm>
                                    <a:off x="956" y="43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6" name="Rectangle 2066"/>
                                <wps:cNvSpPr>
                                  <a:spLocks noChangeArrowheads="1"/>
                                </wps:cNvSpPr>
                                <wps:spPr bwMode="auto">
                                  <a:xfrm>
                                    <a:off x="956" y="43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7" name="Rectangle 2067"/>
                                <wps:cNvSpPr>
                                  <a:spLocks noChangeArrowheads="1"/>
                                </wps:cNvSpPr>
                                <wps:spPr bwMode="auto">
                                  <a:xfrm>
                                    <a:off x="956" y="4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8" name="Rectangle 2068"/>
                                <wps:cNvSpPr>
                                  <a:spLocks noChangeArrowheads="1"/>
                                </wps:cNvSpPr>
                                <wps:spPr bwMode="auto">
                                  <a:xfrm>
                                    <a:off x="956" y="4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9" name="Rectangle 2069"/>
                                <wps:cNvSpPr>
                                  <a:spLocks noChangeArrowheads="1"/>
                                </wps:cNvSpPr>
                                <wps:spPr bwMode="auto">
                                  <a:xfrm>
                                    <a:off x="956" y="43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0" name="Rectangle 2070"/>
                                <wps:cNvSpPr>
                                  <a:spLocks noChangeArrowheads="1"/>
                                </wps:cNvSpPr>
                                <wps:spPr bwMode="auto">
                                  <a:xfrm>
                                    <a:off x="956" y="43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1" name="Rectangle 2071"/>
                                <wps:cNvSpPr>
                                  <a:spLocks noChangeArrowheads="1"/>
                                </wps:cNvSpPr>
                                <wps:spPr bwMode="auto">
                                  <a:xfrm>
                                    <a:off x="956" y="43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2" name="Rectangle 2072"/>
                                <wps:cNvSpPr>
                                  <a:spLocks noChangeArrowheads="1"/>
                                </wps:cNvSpPr>
                                <wps:spPr bwMode="auto">
                                  <a:xfrm>
                                    <a:off x="956" y="4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3" name="Rectangle 2073"/>
                                <wps:cNvSpPr>
                                  <a:spLocks noChangeArrowheads="1"/>
                                </wps:cNvSpPr>
                                <wps:spPr bwMode="auto">
                                  <a:xfrm>
                                    <a:off x="956" y="4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4" name="Rectangle 2074"/>
                                <wps:cNvSpPr>
                                  <a:spLocks noChangeArrowheads="1"/>
                                </wps:cNvSpPr>
                                <wps:spPr bwMode="auto">
                                  <a:xfrm>
                                    <a:off x="956" y="43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5" name="Rectangle 2075"/>
                                <wps:cNvSpPr>
                                  <a:spLocks noChangeArrowheads="1"/>
                                </wps:cNvSpPr>
                                <wps:spPr bwMode="auto">
                                  <a:xfrm>
                                    <a:off x="956" y="43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6" name="Rectangle 2076"/>
                                <wps:cNvSpPr>
                                  <a:spLocks noChangeArrowheads="1"/>
                                </wps:cNvSpPr>
                                <wps:spPr bwMode="auto">
                                  <a:xfrm>
                                    <a:off x="956" y="43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7" name="Rectangle 2077"/>
                                <wps:cNvSpPr>
                                  <a:spLocks noChangeArrowheads="1"/>
                                </wps:cNvSpPr>
                                <wps:spPr bwMode="auto">
                                  <a:xfrm>
                                    <a:off x="956" y="4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8" name="Rectangle 2078"/>
                                <wps:cNvSpPr>
                                  <a:spLocks noChangeArrowheads="1"/>
                                </wps:cNvSpPr>
                                <wps:spPr bwMode="auto">
                                  <a:xfrm>
                                    <a:off x="956" y="4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9" name="Rectangle 2079"/>
                                <wps:cNvSpPr>
                                  <a:spLocks noChangeArrowheads="1"/>
                                </wps:cNvSpPr>
                                <wps:spPr bwMode="auto">
                                  <a:xfrm>
                                    <a:off x="956" y="43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0" name="Rectangle 2080"/>
                                <wps:cNvSpPr>
                                  <a:spLocks noChangeArrowheads="1"/>
                                </wps:cNvSpPr>
                                <wps:spPr bwMode="auto">
                                  <a:xfrm>
                                    <a:off x="956" y="43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1" name="Rectangle 2081"/>
                                <wps:cNvSpPr>
                                  <a:spLocks noChangeArrowheads="1"/>
                                </wps:cNvSpPr>
                                <wps:spPr bwMode="auto">
                                  <a:xfrm>
                                    <a:off x="956" y="43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2" name="Rectangle 2082"/>
                                <wps:cNvSpPr>
                                  <a:spLocks noChangeArrowheads="1"/>
                                </wps:cNvSpPr>
                                <wps:spPr bwMode="auto">
                                  <a:xfrm>
                                    <a:off x="956" y="4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3" name="Rectangle 2083"/>
                                <wps:cNvSpPr>
                                  <a:spLocks noChangeArrowheads="1"/>
                                </wps:cNvSpPr>
                                <wps:spPr bwMode="auto">
                                  <a:xfrm>
                                    <a:off x="956" y="4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4" name="Rectangle 2084"/>
                                <wps:cNvSpPr>
                                  <a:spLocks noChangeArrowheads="1"/>
                                </wps:cNvSpPr>
                                <wps:spPr bwMode="auto">
                                  <a:xfrm>
                                    <a:off x="956" y="42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5" name="Rectangle 2085"/>
                                <wps:cNvSpPr>
                                  <a:spLocks noChangeArrowheads="1"/>
                                </wps:cNvSpPr>
                                <wps:spPr bwMode="auto">
                                  <a:xfrm>
                                    <a:off x="956" y="42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6" name="Rectangle 2086"/>
                                <wps:cNvSpPr>
                                  <a:spLocks noChangeArrowheads="1"/>
                                </wps:cNvSpPr>
                                <wps:spPr bwMode="auto">
                                  <a:xfrm>
                                    <a:off x="956" y="42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7" name="Rectangle 2087"/>
                                <wps:cNvSpPr>
                                  <a:spLocks noChangeArrowheads="1"/>
                                </wps:cNvSpPr>
                                <wps:spPr bwMode="auto">
                                  <a:xfrm>
                                    <a:off x="956" y="4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8" name="Rectangle 2088"/>
                                <wps:cNvSpPr>
                                  <a:spLocks noChangeArrowheads="1"/>
                                </wps:cNvSpPr>
                                <wps:spPr bwMode="auto">
                                  <a:xfrm>
                                    <a:off x="956" y="4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9" name="Rectangle 2089"/>
                                <wps:cNvSpPr>
                                  <a:spLocks noChangeArrowheads="1"/>
                                </wps:cNvSpPr>
                                <wps:spPr bwMode="auto">
                                  <a:xfrm>
                                    <a:off x="956" y="42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0" name="Rectangle 2090"/>
                                <wps:cNvSpPr>
                                  <a:spLocks noChangeArrowheads="1"/>
                                </wps:cNvSpPr>
                                <wps:spPr bwMode="auto">
                                  <a:xfrm>
                                    <a:off x="956" y="42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1" name="Rectangle 2091"/>
                                <wps:cNvSpPr>
                                  <a:spLocks noChangeArrowheads="1"/>
                                </wps:cNvSpPr>
                                <wps:spPr bwMode="auto">
                                  <a:xfrm>
                                    <a:off x="956" y="42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2" name="Rectangle 2092"/>
                                <wps:cNvSpPr>
                                  <a:spLocks noChangeArrowheads="1"/>
                                </wps:cNvSpPr>
                                <wps:spPr bwMode="auto">
                                  <a:xfrm>
                                    <a:off x="956" y="4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3" name="Rectangle 2093"/>
                                <wps:cNvSpPr>
                                  <a:spLocks noChangeArrowheads="1"/>
                                </wps:cNvSpPr>
                                <wps:spPr bwMode="auto">
                                  <a:xfrm>
                                    <a:off x="956" y="4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4" name="Rectangle 2094"/>
                                <wps:cNvSpPr>
                                  <a:spLocks noChangeArrowheads="1"/>
                                </wps:cNvSpPr>
                                <wps:spPr bwMode="auto">
                                  <a:xfrm>
                                    <a:off x="956" y="42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5" name="Rectangle 2095"/>
                                <wps:cNvSpPr>
                                  <a:spLocks noChangeArrowheads="1"/>
                                </wps:cNvSpPr>
                                <wps:spPr bwMode="auto">
                                  <a:xfrm>
                                    <a:off x="956" y="42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6" name="Rectangle 2096"/>
                                <wps:cNvSpPr>
                                  <a:spLocks noChangeArrowheads="1"/>
                                </wps:cNvSpPr>
                                <wps:spPr bwMode="auto">
                                  <a:xfrm>
                                    <a:off x="956" y="42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7" name="Rectangle 2097"/>
                                <wps:cNvSpPr>
                                  <a:spLocks noChangeArrowheads="1"/>
                                </wps:cNvSpPr>
                                <wps:spPr bwMode="auto">
                                  <a:xfrm>
                                    <a:off x="956" y="4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8" name="Rectangle 2098"/>
                                <wps:cNvSpPr>
                                  <a:spLocks noChangeArrowheads="1"/>
                                </wps:cNvSpPr>
                                <wps:spPr bwMode="auto">
                                  <a:xfrm>
                                    <a:off x="956" y="4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9" name="Rectangle 2099"/>
                                <wps:cNvSpPr>
                                  <a:spLocks noChangeArrowheads="1"/>
                                </wps:cNvSpPr>
                                <wps:spPr bwMode="auto">
                                  <a:xfrm>
                                    <a:off x="956" y="40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0" name="Rectangle 2100"/>
                                <wps:cNvSpPr>
                                  <a:spLocks noChangeArrowheads="1"/>
                                </wps:cNvSpPr>
                                <wps:spPr bwMode="auto">
                                  <a:xfrm>
                                    <a:off x="956" y="40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1" name="Rectangle 2101"/>
                                <wps:cNvSpPr>
                                  <a:spLocks noChangeArrowheads="1"/>
                                </wps:cNvSpPr>
                                <wps:spPr bwMode="auto">
                                  <a:xfrm>
                                    <a:off x="956" y="40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2" name="Rectangle 2102"/>
                                <wps:cNvSpPr>
                                  <a:spLocks noChangeArrowheads="1"/>
                                </wps:cNvSpPr>
                                <wps:spPr bwMode="auto">
                                  <a:xfrm>
                                    <a:off x="956" y="4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3" name="Rectangle 2103"/>
                                <wps:cNvSpPr>
                                  <a:spLocks noChangeArrowheads="1"/>
                                </wps:cNvSpPr>
                                <wps:spPr bwMode="auto">
                                  <a:xfrm>
                                    <a:off x="956" y="4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4" name="Rectangle 2104"/>
                                <wps:cNvSpPr>
                                  <a:spLocks noChangeArrowheads="1"/>
                                </wps:cNvSpPr>
                                <wps:spPr bwMode="auto">
                                  <a:xfrm>
                                    <a:off x="956" y="40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5" name="Rectangle 2105"/>
                                <wps:cNvSpPr>
                                  <a:spLocks noChangeArrowheads="1"/>
                                </wps:cNvSpPr>
                                <wps:spPr bwMode="auto">
                                  <a:xfrm>
                                    <a:off x="956" y="40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6" name="Rectangle 2106"/>
                                <wps:cNvSpPr>
                                  <a:spLocks noChangeArrowheads="1"/>
                                </wps:cNvSpPr>
                                <wps:spPr bwMode="auto">
                                  <a:xfrm>
                                    <a:off x="956" y="40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7" name="Rectangle 2107"/>
                                <wps:cNvSpPr>
                                  <a:spLocks noChangeArrowheads="1"/>
                                </wps:cNvSpPr>
                                <wps:spPr bwMode="auto">
                                  <a:xfrm>
                                    <a:off x="956" y="4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8" name="Rectangle 2108"/>
                                <wps:cNvSpPr>
                                  <a:spLocks noChangeArrowheads="1"/>
                                </wps:cNvSpPr>
                                <wps:spPr bwMode="auto">
                                  <a:xfrm>
                                    <a:off x="956" y="4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379" name="Group 2109"/>
                              <wpg:cNvGrpSpPr>
                                <a:grpSpLocks/>
                              </wpg:cNvGrpSpPr>
                              <wpg:grpSpPr bwMode="auto">
                                <a:xfrm>
                                  <a:off x="608330" y="1800393"/>
                                  <a:ext cx="3175" cy="838200"/>
                                  <a:chOff x="956" y="2735"/>
                                  <a:chExt cx="5" cy="1320"/>
                                </a:xfrm>
                              </wpg:grpSpPr>
                              <wps:wsp>
                                <wps:cNvPr id="26380" name="Rectangle 2110"/>
                                <wps:cNvSpPr>
                                  <a:spLocks noChangeArrowheads="1"/>
                                </wps:cNvSpPr>
                                <wps:spPr bwMode="auto">
                                  <a:xfrm>
                                    <a:off x="956" y="40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1" name="Rectangle 2111"/>
                                <wps:cNvSpPr>
                                  <a:spLocks noChangeArrowheads="1"/>
                                </wps:cNvSpPr>
                                <wps:spPr bwMode="auto">
                                  <a:xfrm>
                                    <a:off x="956" y="40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2" name="Rectangle 2112"/>
                                <wps:cNvSpPr>
                                  <a:spLocks noChangeArrowheads="1"/>
                                </wps:cNvSpPr>
                                <wps:spPr bwMode="auto">
                                  <a:xfrm>
                                    <a:off x="956" y="40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3" name="Rectangle 2113"/>
                                <wps:cNvSpPr>
                                  <a:spLocks noChangeArrowheads="1"/>
                                </wps:cNvSpPr>
                                <wps:spPr bwMode="auto">
                                  <a:xfrm>
                                    <a:off x="956" y="4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4" name="Rectangle 2114"/>
                                <wps:cNvSpPr>
                                  <a:spLocks noChangeArrowheads="1"/>
                                </wps:cNvSpPr>
                                <wps:spPr bwMode="auto">
                                  <a:xfrm>
                                    <a:off x="956" y="4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5" name="Rectangle 2115"/>
                                <wps:cNvSpPr>
                                  <a:spLocks noChangeArrowheads="1"/>
                                </wps:cNvSpPr>
                                <wps:spPr bwMode="auto">
                                  <a:xfrm>
                                    <a:off x="956" y="40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6" name="Rectangle 2116"/>
                                <wps:cNvSpPr>
                                  <a:spLocks noChangeArrowheads="1"/>
                                </wps:cNvSpPr>
                                <wps:spPr bwMode="auto">
                                  <a:xfrm>
                                    <a:off x="956" y="40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7" name="Rectangle 2117"/>
                                <wps:cNvSpPr>
                                  <a:spLocks noChangeArrowheads="1"/>
                                </wps:cNvSpPr>
                                <wps:spPr bwMode="auto">
                                  <a:xfrm>
                                    <a:off x="956" y="40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8" name="Rectangle 2118"/>
                                <wps:cNvSpPr>
                                  <a:spLocks noChangeArrowheads="1"/>
                                </wps:cNvSpPr>
                                <wps:spPr bwMode="auto">
                                  <a:xfrm>
                                    <a:off x="956" y="4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9" name="Rectangle 2119"/>
                                <wps:cNvSpPr>
                                  <a:spLocks noChangeArrowheads="1"/>
                                </wps:cNvSpPr>
                                <wps:spPr bwMode="auto">
                                  <a:xfrm>
                                    <a:off x="956" y="40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0" name="Rectangle 2120"/>
                                <wps:cNvSpPr>
                                  <a:spLocks noChangeArrowheads="1"/>
                                </wps:cNvSpPr>
                                <wps:spPr bwMode="auto">
                                  <a:xfrm>
                                    <a:off x="956" y="40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1" name="Rectangle 2121"/>
                                <wps:cNvSpPr>
                                  <a:spLocks noChangeArrowheads="1"/>
                                </wps:cNvSpPr>
                                <wps:spPr bwMode="auto">
                                  <a:xfrm>
                                    <a:off x="956" y="39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2" name="Rectangle 2122"/>
                                <wps:cNvSpPr>
                                  <a:spLocks noChangeArrowheads="1"/>
                                </wps:cNvSpPr>
                                <wps:spPr bwMode="auto">
                                  <a:xfrm>
                                    <a:off x="956" y="39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3" name="Rectangle 2123"/>
                                <wps:cNvSpPr>
                                  <a:spLocks noChangeArrowheads="1"/>
                                </wps:cNvSpPr>
                                <wps:spPr bwMode="auto">
                                  <a:xfrm>
                                    <a:off x="956" y="3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4" name="Rectangle 2124"/>
                                <wps:cNvSpPr>
                                  <a:spLocks noChangeArrowheads="1"/>
                                </wps:cNvSpPr>
                                <wps:spPr bwMode="auto">
                                  <a:xfrm>
                                    <a:off x="956" y="38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5" name="Rectangle 2125"/>
                                <wps:cNvSpPr>
                                  <a:spLocks noChangeArrowheads="1"/>
                                </wps:cNvSpPr>
                                <wps:spPr bwMode="auto">
                                  <a:xfrm>
                                    <a:off x="956" y="38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6" name="Rectangle 2126"/>
                                <wps:cNvSpPr>
                                  <a:spLocks noChangeArrowheads="1"/>
                                </wps:cNvSpPr>
                                <wps:spPr bwMode="auto">
                                  <a:xfrm>
                                    <a:off x="956" y="38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7" name="Rectangle 2127"/>
                                <wps:cNvSpPr>
                                  <a:spLocks noChangeArrowheads="1"/>
                                </wps:cNvSpPr>
                                <wps:spPr bwMode="auto">
                                  <a:xfrm>
                                    <a:off x="956" y="38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8" name="Rectangle 2128"/>
                                <wps:cNvSpPr>
                                  <a:spLocks noChangeArrowheads="1"/>
                                </wps:cNvSpPr>
                                <wps:spPr bwMode="auto">
                                  <a:xfrm>
                                    <a:off x="956" y="3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9" name="Rectangle 2129"/>
                                <wps:cNvSpPr>
                                  <a:spLocks noChangeArrowheads="1"/>
                                </wps:cNvSpPr>
                                <wps:spPr bwMode="auto">
                                  <a:xfrm>
                                    <a:off x="956" y="38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0" name="Rectangle 2130"/>
                                <wps:cNvSpPr>
                                  <a:spLocks noChangeArrowheads="1"/>
                                </wps:cNvSpPr>
                                <wps:spPr bwMode="auto">
                                  <a:xfrm>
                                    <a:off x="956" y="38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1" name="Rectangle 2131"/>
                                <wps:cNvSpPr>
                                  <a:spLocks noChangeArrowheads="1"/>
                                </wps:cNvSpPr>
                                <wps:spPr bwMode="auto">
                                  <a:xfrm>
                                    <a:off x="956" y="38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2" name="Rectangle 2132"/>
                                <wps:cNvSpPr>
                                  <a:spLocks noChangeArrowheads="1"/>
                                </wps:cNvSpPr>
                                <wps:spPr bwMode="auto">
                                  <a:xfrm>
                                    <a:off x="956" y="38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3" name="Rectangle 2133"/>
                                <wps:cNvSpPr>
                                  <a:spLocks noChangeArrowheads="1"/>
                                </wps:cNvSpPr>
                                <wps:spPr bwMode="auto">
                                  <a:xfrm>
                                    <a:off x="956" y="3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4" name="Rectangle 2134"/>
                                <wps:cNvSpPr>
                                  <a:spLocks noChangeArrowheads="1"/>
                                </wps:cNvSpPr>
                                <wps:spPr bwMode="auto">
                                  <a:xfrm>
                                    <a:off x="956" y="38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5" name="Rectangle 2135"/>
                                <wps:cNvSpPr>
                                  <a:spLocks noChangeArrowheads="1"/>
                                </wps:cNvSpPr>
                                <wps:spPr bwMode="auto">
                                  <a:xfrm>
                                    <a:off x="956" y="38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6" name="Rectangle 2136"/>
                                <wps:cNvSpPr>
                                  <a:spLocks noChangeArrowheads="1"/>
                                </wps:cNvSpPr>
                                <wps:spPr bwMode="auto">
                                  <a:xfrm>
                                    <a:off x="956" y="38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7" name="Rectangle 2137"/>
                                <wps:cNvSpPr>
                                  <a:spLocks noChangeArrowheads="1"/>
                                </wps:cNvSpPr>
                                <wps:spPr bwMode="auto">
                                  <a:xfrm>
                                    <a:off x="956" y="38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8" name="Rectangle 2138"/>
                                <wps:cNvSpPr>
                                  <a:spLocks noChangeArrowheads="1"/>
                                </wps:cNvSpPr>
                                <wps:spPr bwMode="auto">
                                  <a:xfrm>
                                    <a:off x="956" y="3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9" name="Rectangle 2139"/>
                                <wps:cNvSpPr>
                                  <a:spLocks noChangeArrowheads="1"/>
                                </wps:cNvSpPr>
                                <wps:spPr bwMode="auto">
                                  <a:xfrm>
                                    <a:off x="956" y="37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0" name="Rectangle 2140"/>
                                <wps:cNvSpPr>
                                  <a:spLocks noChangeArrowheads="1"/>
                                </wps:cNvSpPr>
                                <wps:spPr bwMode="auto">
                                  <a:xfrm>
                                    <a:off x="956" y="37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1" name="Rectangle 2141"/>
                                <wps:cNvSpPr>
                                  <a:spLocks noChangeArrowheads="1"/>
                                </wps:cNvSpPr>
                                <wps:spPr bwMode="auto">
                                  <a:xfrm>
                                    <a:off x="956" y="37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2" name="Rectangle 2142"/>
                                <wps:cNvSpPr>
                                  <a:spLocks noChangeArrowheads="1"/>
                                </wps:cNvSpPr>
                                <wps:spPr bwMode="auto">
                                  <a:xfrm>
                                    <a:off x="956" y="37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3" name="Rectangle 2143"/>
                                <wps:cNvSpPr>
                                  <a:spLocks noChangeArrowheads="1"/>
                                </wps:cNvSpPr>
                                <wps:spPr bwMode="auto">
                                  <a:xfrm>
                                    <a:off x="956" y="3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4" name="Rectangle 2144"/>
                                <wps:cNvSpPr>
                                  <a:spLocks noChangeArrowheads="1"/>
                                </wps:cNvSpPr>
                                <wps:spPr bwMode="auto">
                                  <a:xfrm>
                                    <a:off x="956" y="37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5" name="Rectangle 2145"/>
                                <wps:cNvSpPr>
                                  <a:spLocks noChangeArrowheads="1"/>
                                </wps:cNvSpPr>
                                <wps:spPr bwMode="auto">
                                  <a:xfrm>
                                    <a:off x="956" y="37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6" name="Rectangle 2146"/>
                                <wps:cNvSpPr>
                                  <a:spLocks noChangeArrowheads="1"/>
                                </wps:cNvSpPr>
                                <wps:spPr bwMode="auto">
                                  <a:xfrm>
                                    <a:off x="956" y="37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7" name="Rectangle 2147"/>
                                <wps:cNvSpPr>
                                  <a:spLocks noChangeArrowheads="1"/>
                                </wps:cNvSpPr>
                                <wps:spPr bwMode="auto">
                                  <a:xfrm>
                                    <a:off x="956" y="3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8" name="Rectangle 2148"/>
                                <wps:cNvSpPr>
                                  <a:spLocks noChangeArrowheads="1"/>
                                </wps:cNvSpPr>
                                <wps:spPr bwMode="auto">
                                  <a:xfrm>
                                    <a:off x="956" y="3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9" name="Rectangle 2149"/>
                                <wps:cNvSpPr>
                                  <a:spLocks noChangeArrowheads="1"/>
                                </wps:cNvSpPr>
                                <wps:spPr bwMode="auto">
                                  <a:xfrm>
                                    <a:off x="956" y="37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0" name="Rectangle 2150"/>
                                <wps:cNvSpPr>
                                  <a:spLocks noChangeArrowheads="1"/>
                                </wps:cNvSpPr>
                                <wps:spPr bwMode="auto">
                                  <a:xfrm>
                                    <a:off x="956" y="37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1" name="Rectangle 2151"/>
                                <wps:cNvSpPr>
                                  <a:spLocks noChangeArrowheads="1"/>
                                </wps:cNvSpPr>
                                <wps:spPr bwMode="auto">
                                  <a:xfrm>
                                    <a:off x="956" y="37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2" name="Rectangle 2152"/>
                                <wps:cNvSpPr>
                                  <a:spLocks noChangeArrowheads="1"/>
                                </wps:cNvSpPr>
                                <wps:spPr bwMode="auto">
                                  <a:xfrm>
                                    <a:off x="956" y="3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3" name="Rectangle 2153"/>
                                <wps:cNvSpPr>
                                  <a:spLocks noChangeArrowheads="1"/>
                                </wps:cNvSpPr>
                                <wps:spPr bwMode="auto">
                                  <a:xfrm>
                                    <a:off x="956" y="3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4" name="Rectangle 2154"/>
                                <wps:cNvSpPr>
                                  <a:spLocks noChangeArrowheads="1"/>
                                </wps:cNvSpPr>
                                <wps:spPr bwMode="auto">
                                  <a:xfrm>
                                    <a:off x="956" y="37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5" name="Rectangle 2155"/>
                                <wps:cNvSpPr>
                                  <a:spLocks noChangeArrowheads="1"/>
                                </wps:cNvSpPr>
                                <wps:spPr bwMode="auto">
                                  <a:xfrm>
                                    <a:off x="956" y="37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6" name="Rectangle 2156"/>
                                <wps:cNvSpPr>
                                  <a:spLocks noChangeArrowheads="1"/>
                                </wps:cNvSpPr>
                                <wps:spPr bwMode="auto">
                                  <a:xfrm>
                                    <a:off x="956" y="37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7" name="Rectangle 2157"/>
                                <wps:cNvSpPr>
                                  <a:spLocks noChangeArrowheads="1"/>
                                </wps:cNvSpPr>
                                <wps:spPr bwMode="auto">
                                  <a:xfrm>
                                    <a:off x="956" y="3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8" name="Rectangle 2158"/>
                                <wps:cNvSpPr>
                                  <a:spLocks noChangeArrowheads="1"/>
                                </wps:cNvSpPr>
                                <wps:spPr bwMode="auto">
                                  <a:xfrm>
                                    <a:off x="956" y="3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9" name="Rectangle 2159"/>
                                <wps:cNvSpPr>
                                  <a:spLocks noChangeArrowheads="1"/>
                                </wps:cNvSpPr>
                                <wps:spPr bwMode="auto">
                                  <a:xfrm>
                                    <a:off x="956" y="36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0" name="Rectangle 2160"/>
                                <wps:cNvSpPr>
                                  <a:spLocks noChangeArrowheads="1"/>
                                </wps:cNvSpPr>
                                <wps:spPr bwMode="auto">
                                  <a:xfrm>
                                    <a:off x="956" y="36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1" name="Rectangle 2161"/>
                                <wps:cNvSpPr>
                                  <a:spLocks noChangeArrowheads="1"/>
                                </wps:cNvSpPr>
                                <wps:spPr bwMode="auto">
                                  <a:xfrm>
                                    <a:off x="956" y="36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2" name="Rectangle 2162"/>
                                <wps:cNvSpPr>
                                  <a:spLocks noChangeArrowheads="1"/>
                                </wps:cNvSpPr>
                                <wps:spPr bwMode="auto">
                                  <a:xfrm>
                                    <a:off x="956" y="3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3" name="Rectangle 2163"/>
                                <wps:cNvSpPr>
                                  <a:spLocks noChangeArrowheads="1"/>
                                </wps:cNvSpPr>
                                <wps:spPr bwMode="auto">
                                  <a:xfrm>
                                    <a:off x="956" y="3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4" name="Rectangle 2164"/>
                                <wps:cNvSpPr>
                                  <a:spLocks noChangeArrowheads="1"/>
                                </wps:cNvSpPr>
                                <wps:spPr bwMode="auto">
                                  <a:xfrm>
                                    <a:off x="956" y="36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5" name="Rectangle 2165"/>
                                <wps:cNvSpPr>
                                  <a:spLocks noChangeArrowheads="1"/>
                                </wps:cNvSpPr>
                                <wps:spPr bwMode="auto">
                                  <a:xfrm>
                                    <a:off x="956" y="36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6" name="Rectangle 2166"/>
                                <wps:cNvSpPr>
                                  <a:spLocks noChangeArrowheads="1"/>
                                </wps:cNvSpPr>
                                <wps:spPr bwMode="auto">
                                  <a:xfrm>
                                    <a:off x="956" y="366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7" name="Rectangle 2167"/>
                                <wps:cNvSpPr>
                                  <a:spLocks noChangeArrowheads="1"/>
                                </wps:cNvSpPr>
                                <wps:spPr bwMode="auto">
                                  <a:xfrm>
                                    <a:off x="956" y="3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8" name="Rectangle 2168"/>
                                <wps:cNvSpPr>
                                  <a:spLocks noChangeArrowheads="1"/>
                                </wps:cNvSpPr>
                                <wps:spPr bwMode="auto">
                                  <a:xfrm>
                                    <a:off x="956" y="3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9" name="Rectangle 2169"/>
                                <wps:cNvSpPr>
                                  <a:spLocks noChangeArrowheads="1"/>
                                </wps:cNvSpPr>
                                <wps:spPr bwMode="auto">
                                  <a:xfrm>
                                    <a:off x="956" y="36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0" name="Rectangle 2170"/>
                                <wps:cNvSpPr>
                                  <a:spLocks noChangeArrowheads="1"/>
                                </wps:cNvSpPr>
                                <wps:spPr bwMode="auto">
                                  <a:xfrm>
                                    <a:off x="956" y="36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1" name="Rectangle 2171"/>
                                <wps:cNvSpPr>
                                  <a:spLocks noChangeArrowheads="1"/>
                                </wps:cNvSpPr>
                                <wps:spPr bwMode="auto">
                                  <a:xfrm>
                                    <a:off x="956" y="36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2" name="Rectangle 2172"/>
                                <wps:cNvSpPr>
                                  <a:spLocks noChangeArrowheads="1"/>
                                </wps:cNvSpPr>
                                <wps:spPr bwMode="auto">
                                  <a:xfrm>
                                    <a:off x="956" y="3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3" name="Rectangle 2173"/>
                                <wps:cNvSpPr>
                                  <a:spLocks noChangeArrowheads="1"/>
                                </wps:cNvSpPr>
                                <wps:spPr bwMode="auto">
                                  <a:xfrm>
                                    <a:off x="956" y="3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4" name="Rectangle 2174"/>
                                <wps:cNvSpPr>
                                  <a:spLocks noChangeArrowheads="1"/>
                                </wps:cNvSpPr>
                                <wps:spPr bwMode="auto">
                                  <a:xfrm>
                                    <a:off x="956" y="36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5" name="Rectangle 2175"/>
                                <wps:cNvSpPr>
                                  <a:spLocks noChangeArrowheads="1"/>
                                </wps:cNvSpPr>
                                <wps:spPr bwMode="auto">
                                  <a:xfrm>
                                    <a:off x="956" y="36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6" name="Rectangle 2176"/>
                                <wps:cNvSpPr>
                                  <a:spLocks noChangeArrowheads="1"/>
                                </wps:cNvSpPr>
                                <wps:spPr bwMode="auto">
                                  <a:xfrm>
                                    <a:off x="956" y="36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7" name="Rectangle 2177"/>
                                <wps:cNvSpPr>
                                  <a:spLocks noChangeArrowheads="1"/>
                                </wps:cNvSpPr>
                                <wps:spPr bwMode="auto">
                                  <a:xfrm>
                                    <a:off x="956" y="3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8" name="Rectangle 2178"/>
                                <wps:cNvSpPr>
                                  <a:spLocks noChangeArrowheads="1"/>
                                </wps:cNvSpPr>
                                <wps:spPr bwMode="auto">
                                  <a:xfrm>
                                    <a:off x="956" y="36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9" name="Rectangle 2179"/>
                                <wps:cNvSpPr>
                                  <a:spLocks noChangeArrowheads="1"/>
                                </wps:cNvSpPr>
                                <wps:spPr bwMode="auto">
                                  <a:xfrm>
                                    <a:off x="956" y="35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0" name="Rectangle 2180"/>
                                <wps:cNvSpPr>
                                  <a:spLocks noChangeArrowheads="1"/>
                                </wps:cNvSpPr>
                                <wps:spPr bwMode="auto">
                                  <a:xfrm>
                                    <a:off x="956" y="35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1" name="Rectangle 2181"/>
                                <wps:cNvSpPr>
                                  <a:spLocks noChangeArrowheads="1"/>
                                </wps:cNvSpPr>
                                <wps:spPr bwMode="auto">
                                  <a:xfrm>
                                    <a:off x="956" y="35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2" name="Rectangle 2182"/>
                                <wps:cNvSpPr>
                                  <a:spLocks noChangeArrowheads="1"/>
                                </wps:cNvSpPr>
                                <wps:spPr bwMode="auto">
                                  <a:xfrm>
                                    <a:off x="956" y="3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3" name="Rectangle 2183"/>
                                <wps:cNvSpPr>
                                  <a:spLocks noChangeArrowheads="1"/>
                                </wps:cNvSpPr>
                                <wps:spPr bwMode="auto">
                                  <a:xfrm>
                                    <a:off x="956" y="35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4" name="Rectangle 2184"/>
                                <wps:cNvSpPr>
                                  <a:spLocks noChangeArrowheads="1"/>
                                </wps:cNvSpPr>
                                <wps:spPr bwMode="auto">
                                  <a:xfrm>
                                    <a:off x="956" y="35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5" name="Rectangle 2185"/>
                                <wps:cNvSpPr>
                                  <a:spLocks noChangeArrowheads="1"/>
                                </wps:cNvSpPr>
                                <wps:spPr bwMode="auto">
                                  <a:xfrm>
                                    <a:off x="956" y="35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6" name="Rectangle 2186"/>
                                <wps:cNvSpPr>
                                  <a:spLocks noChangeArrowheads="1"/>
                                </wps:cNvSpPr>
                                <wps:spPr bwMode="auto">
                                  <a:xfrm>
                                    <a:off x="956" y="35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7" name="Rectangle 2187"/>
                                <wps:cNvSpPr>
                                  <a:spLocks noChangeArrowheads="1"/>
                                </wps:cNvSpPr>
                                <wps:spPr bwMode="auto">
                                  <a:xfrm>
                                    <a:off x="956" y="3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8" name="Rectangle 2188"/>
                                <wps:cNvSpPr>
                                  <a:spLocks noChangeArrowheads="1"/>
                                </wps:cNvSpPr>
                                <wps:spPr bwMode="auto">
                                  <a:xfrm>
                                    <a:off x="956" y="35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9" name="Rectangle 2189"/>
                                <wps:cNvSpPr>
                                  <a:spLocks noChangeArrowheads="1"/>
                                </wps:cNvSpPr>
                                <wps:spPr bwMode="auto">
                                  <a:xfrm>
                                    <a:off x="956" y="35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0" name="Rectangle 2190"/>
                                <wps:cNvSpPr>
                                  <a:spLocks noChangeArrowheads="1"/>
                                </wps:cNvSpPr>
                                <wps:spPr bwMode="auto">
                                  <a:xfrm>
                                    <a:off x="956" y="35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1" name="Rectangle 2191"/>
                                <wps:cNvSpPr>
                                  <a:spLocks noChangeArrowheads="1"/>
                                </wps:cNvSpPr>
                                <wps:spPr bwMode="auto">
                                  <a:xfrm>
                                    <a:off x="956" y="35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2" name="Rectangle 2192"/>
                                <wps:cNvSpPr>
                                  <a:spLocks noChangeArrowheads="1"/>
                                </wps:cNvSpPr>
                                <wps:spPr bwMode="auto">
                                  <a:xfrm>
                                    <a:off x="956" y="3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3" name="Rectangle 2193"/>
                                <wps:cNvSpPr>
                                  <a:spLocks noChangeArrowheads="1"/>
                                </wps:cNvSpPr>
                                <wps:spPr bwMode="auto">
                                  <a:xfrm>
                                    <a:off x="956" y="35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4" name="Rectangle 2194"/>
                                <wps:cNvSpPr>
                                  <a:spLocks noChangeArrowheads="1"/>
                                </wps:cNvSpPr>
                                <wps:spPr bwMode="auto">
                                  <a:xfrm>
                                    <a:off x="956" y="35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5" name="Rectangle 2195"/>
                                <wps:cNvSpPr>
                                  <a:spLocks noChangeArrowheads="1"/>
                                </wps:cNvSpPr>
                                <wps:spPr bwMode="auto">
                                  <a:xfrm>
                                    <a:off x="956" y="35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6" name="Rectangle 2196"/>
                                <wps:cNvSpPr>
                                  <a:spLocks noChangeArrowheads="1"/>
                                </wps:cNvSpPr>
                                <wps:spPr bwMode="auto">
                                  <a:xfrm>
                                    <a:off x="956" y="351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7" name="Rectangle 2197"/>
                                <wps:cNvSpPr>
                                  <a:spLocks noChangeArrowheads="1"/>
                                </wps:cNvSpPr>
                                <wps:spPr bwMode="auto">
                                  <a:xfrm>
                                    <a:off x="956" y="3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8" name="Rectangle 2198"/>
                                <wps:cNvSpPr>
                                  <a:spLocks noChangeArrowheads="1"/>
                                </wps:cNvSpPr>
                                <wps:spPr bwMode="auto">
                                  <a:xfrm>
                                    <a:off x="956" y="35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9" name="Rectangle 2199"/>
                                <wps:cNvSpPr>
                                  <a:spLocks noChangeArrowheads="1"/>
                                </wps:cNvSpPr>
                                <wps:spPr bwMode="auto">
                                  <a:xfrm>
                                    <a:off x="956" y="35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0" name="Rectangle 2200"/>
                                <wps:cNvSpPr>
                                  <a:spLocks noChangeArrowheads="1"/>
                                </wps:cNvSpPr>
                                <wps:spPr bwMode="auto">
                                  <a:xfrm>
                                    <a:off x="956" y="34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1" name="Rectangle 2201"/>
                                <wps:cNvSpPr>
                                  <a:spLocks noChangeArrowheads="1"/>
                                </wps:cNvSpPr>
                                <wps:spPr bwMode="auto">
                                  <a:xfrm>
                                    <a:off x="956" y="34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2" name="Rectangle 2202"/>
                                <wps:cNvSpPr>
                                  <a:spLocks noChangeArrowheads="1"/>
                                </wps:cNvSpPr>
                                <wps:spPr bwMode="auto">
                                  <a:xfrm>
                                    <a:off x="956" y="3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3" name="Rectangle 2203"/>
                                <wps:cNvSpPr>
                                  <a:spLocks noChangeArrowheads="1"/>
                                </wps:cNvSpPr>
                                <wps:spPr bwMode="auto">
                                  <a:xfrm>
                                    <a:off x="956" y="34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4" name="Rectangle 2204"/>
                                <wps:cNvSpPr>
                                  <a:spLocks noChangeArrowheads="1"/>
                                </wps:cNvSpPr>
                                <wps:spPr bwMode="auto">
                                  <a:xfrm>
                                    <a:off x="956" y="34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5" name="Rectangle 2205"/>
                                <wps:cNvSpPr>
                                  <a:spLocks noChangeArrowheads="1"/>
                                </wps:cNvSpPr>
                                <wps:spPr bwMode="auto">
                                  <a:xfrm>
                                    <a:off x="956" y="34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6" name="Rectangle 2206"/>
                                <wps:cNvSpPr>
                                  <a:spLocks noChangeArrowheads="1"/>
                                </wps:cNvSpPr>
                                <wps:spPr bwMode="auto">
                                  <a:xfrm>
                                    <a:off x="956" y="34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7" name="Rectangle 2207"/>
                                <wps:cNvSpPr>
                                  <a:spLocks noChangeArrowheads="1"/>
                                </wps:cNvSpPr>
                                <wps:spPr bwMode="auto">
                                  <a:xfrm>
                                    <a:off x="956" y="3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8" name="Rectangle 2208"/>
                                <wps:cNvSpPr>
                                  <a:spLocks noChangeArrowheads="1"/>
                                </wps:cNvSpPr>
                                <wps:spPr bwMode="auto">
                                  <a:xfrm>
                                    <a:off x="956" y="34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9" name="Rectangle 2209"/>
                                <wps:cNvSpPr>
                                  <a:spLocks noChangeArrowheads="1"/>
                                </wps:cNvSpPr>
                                <wps:spPr bwMode="auto">
                                  <a:xfrm>
                                    <a:off x="956" y="34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0" name="Rectangle 2210"/>
                                <wps:cNvSpPr>
                                  <a:spLocks noChangeArrowheads="1"/>
                                </wps:cNvSpPr>
                                <wps:spPr bwMode="auto">
                                  <a:xfrm>
                                    <a:off x="956" y="34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1" name="Rectangle 2211"/>
                                <wps:cNvSpPr>
                                  <a:spLocks noChangeArrowheads="1"/>
                                </wps:cNvSpPr>
                                <wps:spPr bwMode="auto">
                                  <a:xfrm>
                                    <a:off x="956" y="34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2" name="Rectangle 2212"/>
                                <wps:cNvSpPr>
                                  <a:spLocks noChangeArrowheads="1"/>
                                </wps:cNvSpPr>
                                <wps:spPr bwMode="auto">
                                  <a:xfrm>
                                    <a:off x="956" y="3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3" name="Rectangle 2213"/>
                                <wps:cNvSpPr>
                                  <a:spLocks noChangeArrowheads="1"/>
                                </wps:cNvSpPr>
                                <wps:spPr bwMode="auto">
                                  <a:xfrm>
                                    <a:off x="956" y="34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4" name="Rectangle 2214"/>
                                <wps:cNvSpPr>
                                  <a:spLocks noChangeArrowheads="1"/>
                                </wps:cNvSpPr>
                                <wps:spPr bwMode="auto">
                                  <a:xfrm>
                                    <a:off x="956" y="34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5" name="Rectangle 2215"/>
                                <wps:cNvSpPr>
                                  <a:spLocks noChangeArrowheads="1"/>
                                </wps:cNvSpPr>
                                <wps:spPr bwMode="auto">
                                  <a:xfrm>
                                    <a:off x="956" y="34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6" name="Rectangle 2216"/>
                                <wps:cNvSpPr>
                                  <a:spLocks noChangeArrowheads="1"/>
                                </wps:cNvSpPr>
                                <wps:spPr bwMode="auto">
                                  <a:xfrm>
                                    <a:off x="956" y="34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7" name="Rectangle 2217"/>
                                <wps:cNvSpPr>
                                  <a:spLocks noChangeArrowheads="1"/>
                                </wps:cNvSpPr>
                                <wps:spPr bwMode="auto">
                                  <a:xfrm>
                                    <a:off x="956" y="3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8" name="Rectangle 2218"/>
                                <wps:cNvSpPr>
                                  <a:spLocks noChangeArrowheads="1"/>
                                </wps:cNvSpPr>
                                <wps:spPr bwMode="auto">
                                  <a:xfrm>
                                    <a:off x="956" y="34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9" name="Rectangle 2219"/>
                                <wps:cNvSpPr>
                                  <a:spLocks noChangeArrowheads="1"/>
                                </wps:cNvSpPr>
                                <wps:spPr bwMode="auto">
                                  <a:xfrm>
                                    <a:off x="956" y="34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0" name="Rectangle 2220"/>
                                <wps:cNvSpPr>
                                  <a:spLocks noChangeArrowheads="1"/>
                                </wps:cNvSpPr>
                                <wps:spPr bwMode="auto">
                                  <a:xfrm>
                                    <a:off x="956" y="34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1" name="Rectangle 2221"/>
                                <wps:cNvSpPr>
                                  <a:spLocks noChangeArrowheads="1"/>
                                </wps:cNvSpPr>
                                <wps:spPr bwMode="auto">
                                  <a:xfrm>
                                    <a:off x="956" y="33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2" name="Rectangle 2222"/>
                                <wps:cNvSpPr>
                                  <a:spLocks noChangeArrowheads="1"/>
                                </wps:cNvSpPr>
                                <wps:spPr bwMode="auto">
                                  <a:xfrm>
                                    <a:off x="956" y="3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3" name="Rectangle 2223"/>
                                <wps:cNvSpPr>
                                  <a:spLocks noChangeArrowheads="1"/>
                                </wps:cNvSpPr>
                                <wps:spPr bwMode="auto">
                                  <a:xfrm>
                                    <a:off x="956" y="33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4" name="Rectangle 2224"/>
                                <wps:cNvSpPr>
                                  <a:spLocks noChangeArrowheads="1"/>
                                </wps:cNvSpPr>
                                <wps:spPr bwMode="auto">
                                  <a:xfrm>
                                    <a:off x="956" y="32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5" name="Rectangle 2225"/>
                                <wps:cNvSpPr>
                                  <a:spLocks noChangeArrowheads="1"/>
                                </wps:cNvSpPr>
                                <wps:spPr bwMode="auto">
                                  <a:xfrm>
                                    <a:off x="956" y="32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6" name="Rectangle 2226"/>
                                <wps:cNvSpPr>
                                  <a:spLocks noChangeArrowheads="1"/>
                                </wps:cNvSpPr>
                                <wps:spPr bwMode="auto">
                                  <a:xfrm>
                                    <a:off x="956" y="32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7" name="Rectangle 2227"/>
                                <wps:cNvSpPr>
                                  <a:spLocks noChangeArrowheads="1"/>
                                </wps:cNvSpPr>
                                <wps:spPr bwMode="auto">
                                  <a:xfrm>
                                    <a:off x="956" y="3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8" name="Rectangle 2228"/>
                                <wps:cNvSpPr>
                                  <a:spLocks noChangeArrowheads="1"/>
                                </wps:cNvSpPr>
                                <wps:spPr bwMode="auto">
                                  <a:xfrm>
                                    <a:off x="956" y="32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9" name="Rectangle 2229"/>
                                <wps:cNvSpPr>
                                  <a:spLocks noChangeArrowheads="1"/>
                                </wps:cNvSpPr>
                                <wps:spPr bwMode="auto">
                                  <a:xfrm>
                                    <a:off x="956" y="32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0" name="Rectangle 2230"/>
                                <wps:cNvSpPr>
                                  <a:spLocks noChangeArrowheads="1"/>
                                </wps:cNvSpPr>
                                <wps:spPr bwMode="auto">
                                  <a:xfrm>
                                    <a:off x="956" y="32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1" name="Rectangle 2231"/>
                                <wps:cNvSpPr>
                                  <a:spLocks noChangeArrowheads="1"/>
                                </wps:cNvSpPr>
                                <wps:spPr bwMode="auto">
                                  <a:xfrm>
                                    <a:off x="956" y="32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2" name="Rectangle 2232"/>
                                <wps:cNvSpPr>
                                  <a:spLocks noChangeArrowheads="1"/>
                                </wps:cNvSpPr>
                                <wps:spPr bwMode="auto">
                                  <a:xfrm>
                                    <a:off x="956" y="3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3" name="Rectangle 2233"/>
                                <wps:cNvSpPr>
                                  <a:spLocks noChangeArrowheads="1"/>
                                </wps:cNvSpPr>
                                <wps:spPr bwMode="auto">
                                  <a:xfrm>
                                    <a:off x="956" y="32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4" name="Rectangle 2234"/>
                                <wps:cNvSpPr>
                                  <a:spLocks noChangeArrowheads="1"/>
                                </wps:cNvSpPr>
                                <wps:spPr bwMode="auto">
                                  <a:xfrm>
                                    <a:off x="956" y="32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5" name="Rectangle 2235"/>
                                <wps:cNvSpPr>
                                  <a:spLocks noChangeArrowheads="1"/>
                                </wps:cNvSpPr>
                                <wps:spPr bwMode="auto">
                                  <a:xfrm>
                                    <a:off x="956" y="32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6" name="Rectangle 2236"/>
                                <wps:cNvSpPr>
                                  <a:spLocks noChangeArrowheads="1"/>
                                </wps:cNvSpPr>
                                <wps:spPr bwMode="auto">
                                  <a:xfrm>
                                    <a:off x="956" y="32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7" name="Rectangle 2237"/>
                                <wps:cNvSpPr>
                                  <a:spLocks noChangeArrowheads="1"/>
                                </wps:cNvSpPr>
                                <wps:spPr bwMode="auto">
                                  <a:xfrm>
                                    <a:off x="956" y="32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8" name="Rectangle 2238"/>
                                <wps:cNvSpPr>
                                  <a:spLocks noChangeArrowheads="1"/>
                                </wps:cNvSpPr>
                                <wps:spPr bwMode="auto">
                                  <a:xfrm>
                                    <a:off x="956" y="31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9" name="Rectangle 2239"/>
                                <wps:cNvSpPr>
                                  <a:spLocks noChangeArrowheads="1"/>
                                </wps:cNvSpPr>
                                <wps:spPr bwMode="auto">
                                  <a:xfrm>
                                    <a:off x="956" y="31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0" name="Rectangle 2240"/>
                                <wps:cNvSpPr>
                                  <a:spLocks noChangeArrowheads="1"/>
                                </wps:cNvSpPr>
                                <wps:spPr bwMode="auto">
                                  <a:xfrm>
                                    <a:off x="956" y="31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1" name="Rectangle 2241"/>
                                <wps:cNvSpPr>
                                  <a:spLocks noChangeArrowheads="1"/>
                                </wps:cNvSpPr>
                                <wps:spPr bwMode="auto">
                                  <a:xfrm>
                                    <a:off x="956" y="31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2" name="Rectangle 2242"/>
                                <wps:cNvSpPr>
                                  <a:spLocks noChangeArrowheads="1"/>
                                </wps:cNvSpPr>
                                <wps:spPr bwMode="auto">
                                  <a:xfrm>
                                    <a:off x="956" y="31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3" name="Rectangle 2243"/>
                                <wps:cNvSpPr>
                                  <a:spLocks noChangeArrowheads="1"/>
                                </wps:cNvSpPr>
                                <wps:spPr bwMode="auto">
                                  <a:xfrm>
                                    <a:off x="956" y="31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4" name="Rectangle 2244"/>
                                <wps:cNvSpPr>
                                  <a:spLocks noChangeArrowheads="1"/>
                                </wps:cNvSpPr>
                                <wps:spPr bwMode="auto">
                                  <a:xfrm>
                                    <a:off x="956" y="31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5" name="Rectangle 2245"/>
                                <wps:cNvSpPr>
                                  <a:spLocks noChangeArrowheads="1"/>
                                </wps:cNvSpPr>
                                <wps:spPr bwMode="auto">
                                  <a:xfrm>
                                    <a:off x="956" y="31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6" name="Rectangle 2246"/>
                                <wps:cNvSpPr>
                                  <a:spLocks noChangeArrowheads="1"/>
                                </wps:cNvSpPr>
                                <wps:spPr bwMode="auto">
                                  <a:xfrm>
                                    <a:off x="956" y="31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7" name="Rectangle 2247"/>
                                <wps:cNvSpPr>
                                  <a:spLocks noChangeArrowheads="1"/>
                                </wps:cNvSpPr>
                                <wps:spPr bwMode="auto">
                                  <a:xfrm>
                                    <a:off x="956" y="31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8" name="Rectangle 2248"/>
                                <wps:cNvSpPr>
                                  <a:spLocks noChangeArrowheads="1"/>
                                </wps:cNvSpPr>
                                <wps:spPr bwMode="auto">
                                  <a:xfrm>
                                    <a:off x="956" y="31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9" name="Rectangle 2249"/>
                                <wps:cNvSpPr>
                                  <a:spLocks noChangeArrowheads="1"/>
                                </wps:cNvSpPr>
                                <wps:spPr bwMode="auto">
                                  <a:xfrm>
                                    <a:off x="956" y="30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0" name="Rectangle 2250"/>
                                <wps:cNvSpPr>
                                  <a:spLocks noChangeArrowheads="1"/>
                                </wps:cNvSpPr>
                                <wps:spPr bwMode="auto">
                                  <a:xfrm>
                                    <a:off x="956" y="30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1" name="Rectangle 2251"/>
                                <wps:cNvSpPr>
                                  <a:spLocks noChangeArrowheads="1"/>
                                </wps:cNvSpPr>
                                <wps:spPr bwMode="auto">
                                  <a:xfrm>
                                    <a:off x="956" y="30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2" name="Rectangle 2252"/>
                                <wps:cNvSpPr>
                                  <a:spLocks noChangeArrowheads="1"/>
                                </wps:cNvSpPr>
                                <wps:spPr bwMode="auto">
                                  <a:xfrm>
                                    <a:off x="956" y="30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3" name="Rectangle 2253"/>
                                <wps:cNvSpPr>
                                  <a:spLocks noChangeArrowheads="1"/>
                                </wps:cNvSpPr>
                                <wps:spPr bwMode="auto">
                                  <a:xfrm>
                                    <a:off x="956" y="30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4" name="Rectangle 2254"/>
                                <wps:cNvSpPr>
                                  <a:spLocks noChangeArrowheads="1"/>
                                </wps:cNvSpPr>
                                <wps:spPr bwMode="auto">
                                  <a:xfrm>
                                    <a:off x="956" y="29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5" name="Rectangle 2255"/>
                                <wps:cNvSpPr>
                                  <a:spLocks noChangeArrowheads="1"/>
                                </wps:cNvSpPr>
                                <wps:spPr bwMode="auto">
                                  <a:xfrm>
                                    <a:off x="956" y="29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6" name="Rectangle 2256"/>
                                <wps:cNvSpPr>
                                  <a:spLocks noChangeArrowheads="1"/>
                                </wps:cNvSpPr>
                                <wps:spPr bwMode="auto">
                                  <a:xfrm>
                                    <a:off x="956" y="29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7" name="Rectangle 2257"/>
                                <wps:cNvSpPr>
                                  <a:spLocks noChangeArrowheads="1"/>
                                </wps:cNvSpPr>
                                <wps:spPr bwMode="auto">
                                  <a:xfrm>
                                    <a:off x="956" y="2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8" name="Rectangle 2258"/>
                                <wps:cNvSpPr>
                                  <a:spLocks noChangeArrowheads="1"/>
                                </wps:cNvSpPr>
                                <wps:spPr bwMode="auto">
                                  <a:xfrm>
                                    <a:off x="956" y="29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9" name="Rectangle 2259"/>
                                <wps:cNvSpPr>
                                  <a:spLocks noChangeArrowheads="1"/>
                                </wps:cNvSpPr>
                                <wps:spPr bwMode="auto">
                                  <a:xfrm>
                                    <a:off x="956" y="29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0" name="Rectangle 2260"/>
                                <wps:cNvSpPr>
                                  <a:spLocks noChangeArrowheads="1"/>
                                </wps:cNvSpPr>
                                <wps:spPr bwMode="auto">
                                  <a:xfrm>
                                    <a:off x="956" y="29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1" name="Rectangle 2261"/>
                                <wps:cNvSpPr>
                                  <a:spLocks noChangeArrowheads="1"/>
                                </wps:cNvSpPr>
                                <wps:spPr bwMode="auto">
                                  <a:xfrm>
                                    <a:off x="956" y="29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2" name="Rectangle 2262"/>
                                <wps:cNvSpPr>
                                  <a:spLocks noChangeArrowheads="1"/>
                                </wps:cNvSpPr>
                                <wps:spPr bwMode="auto">
                                  <a:xfrm>
                                    <a:off x="956" y="2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3" name="Rectangle 2263"/>
                                <wps:cNvSpPr>
                                  <a:spLocks noChangeArrowheads="1"/>
                                </wps:cNvSpPr>
                                <wps:spPr bwMode="auto">
                                  <a:xfrm>
                                    <a:off x="956" y="29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4" name="Rectangle 2264"/>
                                <wps:cNvSpPr>
                                  <a:spLocks noChangeArrowheads="1"/>
                                </wps:cNvSpPr>
                                <wps:spPr bwMode="auto">
                                  <a:xfrm>
                                    <a:off x="956" y="29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5" name="Rectangle 2265"/>
                                <wps:cNvSpPr>
                                  <a:spLocks noChangeArrowheads="1"/>
                                </wps:cNvSpPr>
                                <wps:spPr bwMode="auto">
                                  <a:xfrm>
                                    <a:off x="956" y="29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6" name="Rectangle 2266"/>
                                <wps:cNvSpPr>
                                  <a:spLocks noChangeArrowheads="1"/>
                                </wps:cNvSpPr>
                                <wps:spPr bwMode="auto">
                                  <a:xfrm>
                                    <a:off x="956" y="29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7" name="Rectangle 2267"/>
                                <wps:cNvSpPr>
                                  <a:spLocks noChangeArrowheads="1"/>
                                </wps:cNvSpPr>
                                <wps:spPr bwMode="auto">
                                  <a:xfrm>
                                    <a:off x="956" y="2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8" name="Rectangle 2268"/>
                                <wps:cNvSpPr>
                                  <a:spLocks noChangeArrowheads="1"/>
                                </wps:cNvSpPr>
                                <wps:spPr bwMode="auto">
                                  <a:xfrm>
                                    <a:off x="956" y="29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9" name="Rectangle 2269"/>
                                <wps:cNvSpPr>
                                  <a:spLocks noChangeArrowheads="1"/>
                                </wps:cNvSpPr>
                                <wps:spPr bwMode="auto">
                                  <a:xfrm>
                                    <a:off x="956" y="29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0" name="Rectangle 2270"/>
                                <wps:cNvSpPr>
                                  <a:spLocks noChangeArrowheads="1"/>
                                </wps:cNvSpPr>
                                <wps:spPr bwMode="auto">
                                  <a:xfrm>
                                    <a:off x="956" y="29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1" name="Rectangle 2271"/>
                                <wps:cNvSpPr>
                                  <a:spLocks noChangeArrowheads="1"/>
                                </wps:cNvSpPr>
                                <wps:spPr bwMode="auto">
                                  <a:xfrm>
                                    <a:off x="956" y="2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2" name="Rectangle 2272"/>
                                <wps:cNvSpPr>
                                  <a:spLocks noChangeArrowheads="1"/>
                                </wps:cNvSpPr>
                                <wps:spPr bwMode="auto">
                                  <a:xfrm>
                                    <a:off x="956" y="2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3" name="Rectangle 2273"/>
                                <wps:cNvSpPr>
                                  <a:spLocks noChangeArrowheads="1"/>
                                </wps:cNvSpPr>
                                <wps:spPr bwMode="auto">
                                  <a:xfrm>
                                    <a:off x="956" y="29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4" name="Rectangle 2274"/>
                                <wps:cNvSpPr>
                                  <a:spLocks noChangeArrowheads="1"/>
                                </wps:cNvSpPr>
                                <wps:spPr bwMode="auto">
                                  <a:xfrm>
                                    <a:off x="956" y="29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5" name="Rectangle 2275"/>
                                <wps:cNvSpPr>
                                  <a:spLocks noChangeArrowheads="1"/>
                                </wps:cNvSpPr>
                                <wps:spPr bwMode="auto">
                                  <a:xfrm>
                                    <a:off x="956" y="28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6" name="Rectangle 2276"/>
                                <wps:cNvSpPr>
                                  <a:spLocks noChangeArrowheads="1"/>
                                </wps:cNvSpPr>
                                <wps:spPr bwMode="auto">
                                  <a:xfrm>
                                    <a:off x="956" y="2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7" name="Rectangle 2277"/>
                                <wps:cNvSpPr>
                                  <a:spLocks noChangeArrowheads="1"/>
                                </wps:cNvSpPr>
                                <wps:spPr bwMode="auto">
                                  <a:xfrm>
                                    <a:off x="956" y="2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8" name="Rectangle 2278"/>
                                <wps:cNvSpPr>
                                  <a:spLocks noChangeArrowheads="1"/>
                                </wps:cNvSpPr>
                                <wps:spPr bwMode="auto">
                                  <a:xfrm>
                                    <a:off x="956" y="28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9" name="Rectangle 2279"/>
                                <wps:cNvSpPr>
                                  <a:spLocks noChangeArrowheads="1"/>
                                </wps:cNvSpPr>
                                <wps:spPr bwMode="auto">
                                  <a:xfrm>
                                    <a:off x="956" y="28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0" name="Rectangle 2280"/>
                                <wps:cNvSpPr>
                                  <a:spLocks noChangeArrowheads="1"/>
                                </wps:cNvSpPr>
                                <wps:spPr bwMode="auto">
                                  <a:xfrm>
                                    <a:off x="956" y="28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1" name="Rectangle 2281"/>
                                <wps:cNvSpPr>
                                  <a:spLocks noChangeArrowheads="1"/>
                                </wps:cNvSpPr>
                                <wps:spPr bwMode="auto">
                                  <a:xfrm>
                                    <a:off x="956" y="2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2" name="Rectangle 2282"/>
                                <wps:cNvSpPr>
                                  <a:spLocks noChangeArrowheads="1"/>
                                </wps:cNvSpPr>
                                <wps:spPr bwMode="auto">
                                  <a:xfrm>
                                    <a:off x="956" y="2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3" name="Rectangle 2283"/>
                                <wps:cNvSpPr>
                                  <a:spLocks noChangeArrowheads="1"/>
                                </wps:cNvSpPr>
                                <wps:spPr bwMode="auto">
                                  <a:xfrm>
                                    <a:off x="956" y="2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4" name="Rectangle 2284"/>
                                <wps:cNvSpPr>
                                  <a:spLocks noChangeArrowheads="1"/>
                                </wps:cNvSpPr>
                                <wps:spPr bwMode="auto">
                                  <a:xfrm>
                                    <a:off x="956" y="28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5" name="Rectangle 2285"/>
                                <wps:cNvSpPr>
                                  <a:spLocks noChangeArrowheads="1"/>
                                </wps:cNvSpPr>
                                <wps:spPr bwMode="auto">
                                  <a:xfrm>
                                    <a:off x="956" y="28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6" name="Rectangle 2286"/>
                                <wps:cNvSpPr>
                                  <a:spLocks noChangeArrowheads="1"/>
                                </wps:cNvSpPr>
                                <wps:spPr bwMode="auto">
                                  <a:xfrm>
                                    <a:off x="956" y="2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7" name="Rectangle 2287"/>
                                <wps:cNvSpPr>
                                  <a:spLocks noChangeArrowheads="1"/>
                                </wps:cNvSpPr>
                                <wps:spPr bwMode="auto">
                                  <a:xfrm>
                                    <a:off x="956" y="2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8" name="Rectangle 2288"/>
                                <wps:cNvSpPr>
                                  <a:spLocks noChangeArrowheads="1"/>
                                </wps:cNvSpPr>
                                <wps:spPr bwMode="auto">
                                  <a:xfrm>
                                    <a:off x="956" y="2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9" name="Rectangle 2289"/>
                                <wps:cNvSpPr>
                                  <a:spLocks noChangeArrowheads="1"/>
                                </wps:cNvSpPr>
                                <wps:spPr bwMode="auto">
                                  <a:xfrm>
                                    <a:off x="956" y="28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0" name="Rectangle 2290"/>
                                <wps:cNvSpPr>
                                  <a:spLocks noChangeArrowheads="1"/>
                                </wps:cNvSpPr>
                                <wps:spPr bwMode="auto">
                                  <a:xfrm>
                                    <a:off x="956" y="28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1" name="Rectangle 2291"/>
                                <wps:cNvSpPr>
                                  <a:spLocks noChangeArrowheads="1"/>
                                </wps:cNvSpPr>
                                <wps:spPr bwMode="auto">
                                  <a:xfrm>
                                    <a:off x="956" y="2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2" name="Rectangle 2292"/>
                                <wps:cNvSpPr>
                                  <a:spLocks noChangeArrowheads="1"/>
                                </wps:cNvSpPr>
                                <wps:spPr bwMode="auto">
                                  <a:xfrm>
                                    <a:off x="956" y="2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3" name="Rectangle 2293"/>
                                <wps:cNvSpPr>
                                  <a:spLocks noChangeArrowheads="1"/>
                                </wps:cNvSpPr>
                                <wps:spPr bwMode="auto">
                                  <a:xfrm>
                                    <a:off x="956" y="2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4" name="Rectangle 2294"/>
                                <wps:cNvSpPr>
                                  <a:spLocks noChangeArrowheads="1"/>
                                </wps:cNvSpPr>
                                <wps:spPr bwMode="auto">
                                  <a:xfrm>
                                    <a:off x="956" y="28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5" name="Rectangle 2295"/>
                                <wps:cNvSpPr>
                                  <a:spLocks noChangeArrowheads="1"/>
                                </wps:cNvSpPr>
                                <wps:spPr bwMode="auto">
                                  <a:xfrm>
                                    <a:off x="956" y="280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6" name="Rectangle 2296"/>
                                <wps:cNvSpPr>
                                  <a:spLocks noChangeArrowheads="1"/>
                                </wps:cNvSpPr>
                                <wps:spPr bwMode="auto">
                                  <a:xfrm>
                                    <a:off x="956" y="2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7" name="Rectangle 2297"/>
                                <wps:cNvSpPr>
                                  <a:spLocks noChangeArrowheads="1"/>
                                </wps:cNvSpPr>
                                <wps:spPr bwMode="auto">
                                  <a:xfrm>
                                    <a:off x="956" y="2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8" name="Rectangle 2298"/>
                                <wps:cNvSpPr>
                                  <a:spLocks noChangeArrowheads="1"/>
                                </wps:cNvSpPr>
                                <wps:spPr bwMode="auto">
                                  <a:xfrm>
                                    <a:off x="956" y="2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9" name="Rectangle 2299"/>
                                <wps:cNvSpPr>
                                  <a:spLocks noChangeArrowheads="1"/>
                                </wps:cNvSpPr>
                                <wps:spPr bwMode="auto">
                                  <a:xfrm>
                                    <a:off x="956" y="27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0" name="Rectangle 2300"/>
                                <wps:cNvSpPr>
                                  <a:spLocks noChangeArrowheads="1"/>
                                </wps:cNvSpPr>
                                <wps:spPr bwMode="auto">
                                  <a:xfrm>
                                    <a:off x="956" y="27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1" name="Rectangle 2301"/>
                                <wps:cNvSpPr>
                                  <a:spLocks noChangeArrowheads="1"/>
                                </wps:cNvSpPr>
                                <wps:spPr bwMode="auto">
                                  <a:xfrm>
                                    <a:off x="956" y="2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2" name="Rectangle 2302"/>
                                <wps:cNvSpPr>
                                  <a:spLocks noChangeArrowheads="1"/>
                                </wps:cNvSpPr>
                                <wps:spPr bwMode="auto">
                                  <a:xfrm>
                                    <a:off x="956" y="2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3" name="Rectangle 2303"/>
                                <wps:cNvSpPr>
                                  <a:spLocks noChangeArrowheads="1"/>
                                </wps:cNvSpPr>
                                <wps:spPr bwMode="auto">
                                  <a:xfrm>
                                    <a:off x="956" y="2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4" name="Rectangle 2304"/>
                                <wps:cNvSpPr>
                                  <a:spLocks noChangeArrowheads="1"/>
                                </wps:cNvSpPr>
                                <wps:spPr bwMode="auto">
                                  <a:xfrm>
                                    <a:off x="956" y="27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5" name="Rectangle 2305"/>
                                <wps:cNvSpPr>
                                  <a:spLocks noChangeArrowheads="1"/>
                                </wps:cNvSpPr>
                                <wps:spPr bwMode="auto">
                                  <a:xfrm>
                                    <a:off x="956" y="27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6" name="Rectangle 2306"/>
                                <wps:cNvSpPr>
                                  <a:spLocks noChangeArrowheads="1"/>
                                </wps:cNvSpPr>
                                <wps:spPr bwMode="auto">
                                  <a:xfrm>
                                    <a:off x="956" y="2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7" name="Rectangle 2307"/>
                                <wps:cNvSpPr>
                                  <a:spLocks noChangeArrowheads="1"/>
                                </wps:cNvSpPr>
                                <wps:spPr bwMode="auto">
                                  <a:xfrm>
                                    <a:off x="956" y="2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8" name="Rectangle 2308"/>
                                <wps:cNvSpPr>
                                  <a:spLocks noChangeArrowheads="1"/>
                                </wps:cNvSpPr>
                                <wps:spPr bwMode="auto">
                                  <a:xfrm>
                                    <a:off x="956" y="2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9" name="Rectangle 2309"/>
                                <wps:cNvSpPr>
                                  <a:spLocks noChangeArrowheads="1"/>
                                </wps:cNvSpPr>
                                <wps:spPr bwMode="auto">
                                  <a:xfrm>
                                    <a:off x="956" y="27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580" name="Group 2310"/>
                              <wpg:cNvGrpSpPr>
                                <a:grpSpLocks/>
                              </wpg:cNvGrpSpPr>
                              <wpg:grpSpPr bwMode="auto">
                                <a:xfrm>
                                  <a:off x="608330" y="886628"/>
                                  <a:ext cx="3175" cy="913765"/>
                                  <a:chOff x="956" y="1296"/>
                                  <a:chExt cx="5" cy="1439"/>
                                </a:xfrm>
                              </wpg:grpSpPr>
                              <wps:wsp>
                                <wps:cNvPr id="26581" name="Rectangle 2311"/>
                                <wps:cNvSpPr>
                                  <a:spLocks noChangeArrowheads="1"/>
                                </wps:cNvSpPr>
                                <wps:spPr bwMode="auto">
                                  <a:xfrm>
                                    <a:off x="956" y="27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2" name="Rectangle 2312"/>
                                <wps:cNvSpPr>
                                  <a:spLocks noChangeArrowheads="1"/>
                                </wps:cNvSpPr>
                                <wps:spPr bwMode="auto">
                                  <a:xfrm>
                                    <a:off x="956" y="2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3" name="Rectangle 2313"/>
                                <wps:cNvSpPr>
                                  <a:spLocks noChangeArrowheads="1"/>
                                </wps:cNvSpPr>
                                <wps:spPr bwMode="auto">
                                  <a:xfrm>
                                    <a:off x="956" y="2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4" name="Rectangle 2314"/>
                                <wps:cNvSpPr>
                                  <a:spLocks noChangeArrowheads="1"/>
                                </wps:cNvSpPr>
                                <wps:spPr bwMode="auto">
                                  <a:xfrm>
                                    <a:off x="956" y="2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5" name="Rectangle 2315"/>
                                <wps:cNvSpPr>
                                  <a:spLocks noChangeArrowheads="1"/>
                                </wps:cNvSpPr>
                                <wps:spPr bwMode="auto">
                                  <a:xfrm>
                                    <a:off x="956" y="2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6" name="Rectangle 2316"/>
                                <wps:cNvSpPr>
                                  <a:spLocks noChangeArrowheads="1"/>
                                </wps:cNvSpPr>
                                <wps:spPr bwMode="auto">
                                  <a:xfrm>
                                    <a:off x="956" y="2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7" name="Rectangle 2317"/>
                                <wps:cNvSpPr>
                                  <a:spLocks noChangeArrowheads="1"/>
                                </wps:cNvSpPr>
                                <wps:spPr bwMode="auto">
                                  <a:xfrm>
                                    <a:off x="956" y="2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8" name="Rectangle 2318"/>
                                <wps:cNvSpPr>
                                  <a:spLocks noChangeArrowheads="1"/>
                                </wps:cNvSpPr>
                                <wps:spPr bwMode="auto">
                                  <a:xfrm>
                                    <a:off x="956" y="2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9" name="Rectangle 2319"/>
                                <wps:cNvSpPr>
                                  <a:spLocks noChangeArrowheads="1"/>
                                </wps:cNvSpPr>
                                <wps:spPr bwMode="auto">
                                  <a:xfrm>
                                    <a:off x="956" y="2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0" name="Rectangle 2320"/>
                                <wps:cNvSpPr>
                                  <a:spLocks noChangeArrowheads="1"/>
                                </wps:cNvSpPr>
                                <wps:spPr bwMode="auto">
                                  <a:xfrm>
                                    <a:off x="956" y="2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1" name="Rectangle 2321"/>
                                <wps:cNvSpPr>
                                  <a:spLocks noChangeArrowheads="1"/>
                                </wps:cNvSpPr>
                                <wps:spPr bwMode="auto">
                                  <a:xfrm>
                                    <a:off x="956" y="2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2" name="Rectangle 2322"/>
                                <wps:cNvSpPr>
                                  <a:spLocks noChangeArrowheads="1"/>
                                </wps:cNvSpPr>
                                <wps:spPr bwMode="auto">
                                  <a:xfrm>
                                    <a:off x="956" y="2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3" name="Rectangle 2323"/>
                                <wps:cNvSpPr>
                                  <a:spLocks noChangeArrowheads="1"/>
                                </wps:cNvSpPr>
                                <wps:spPr bwMode="auto">
                                  <a:xfrm>
                                    <a:off x="956" y="2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4" name="Rectangle 2324"/>
                                <wps:cNvSpPr>
                                  <a:spLocks noChangeArrowheads="1"/>
                                </wps:cNvSpPr>
                                <wps:spPr bwMode="auto">
                                  <a:xfrm>
                                    <a:off x="956" y="2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5" name="Rectangle 2325"/>
                                <wps:cNvSpPr>
                                  <a:spLocks noChangeArrowheads="1"/>
                                </wps:cNvSpPr>
                                <wps:spPr bwMode="auto">
                                  <a:xfrm>
                                    <a:off x="956" y="2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6" name="Rectangle 2326"/>
                                <wps:cNvSpPr>
                                  <a:spLocks noChangeArrowheads="1"/>
                                </wps:cNvSpPr>
                                <wps:spPr bwMode="auto">
                                  <a:xfrm>
                                    <a:off x="956" y="2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7" name="Rectangle 2327"/>
                                <wps:cNvSpPr>
                                  <a:spLocks noChangeArrowheads="1"/>
                                </wps:cNvSpPr>
                                <wps:spPr bwMode="auto">
                                  <a:xfrm>
                                    <a:off x="956" y="2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8" name="Rectangle 2328"/>
                                <wps:cNvSpPr>
                                  <a:spLocks noChangeArrowheads="1"/>
                                </wps:cNvSpPr>
                                <wps:spPr bwMode="auto">
                                  <a:xfrm>
                                    <a:off x="956" y="2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9" name="Rectangle 2329"/>
                                <wps:cNvSpPr>
                                  <a:spLocks noChangeArrowheads="1"/>
                                </wps:cNvSpPr>
                                <wps:spPr bwMode="auto">
                                  <a:xfrm>
                                    <a:off x="956" y="2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0" name="Rectangle 2330"/>
                                <wps:cNvSpPr>
                                  <a:spLocks noChangeArrowheads="1"/>
                                </wps:cNvSpPr>
                                <wps:spPr bwMode="auto">
                                  <a:xfrm>
                                    <a:off x="956" y="2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1" name="Rectangle 2331"/>
                                <wps:cNvSpPr>
                                  <a:spLocks noChangeArrowheads="1"/>
                                </wps:cNvSpPr>
                                <wps:spPr bwMode="auto">
                                  <a:xfrm>
                                    <a:off x="956" y="2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2" name="Rectangle 2332"/>
                                <wps:cNvSpPr>
                                  <a:spLocks noChangeArrowheads="1"/>
                                </wps:cNvSpPr>
                                <wps:spPr bwMode="auto">
                                  <a:xfrm>
                                    <a:off x="956" y="2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3" name="Rectangle 2333"/>
                                <wps:cNvSpPr>
                                  <a:spLocks noChangeArrowheads="1"/>
                                </wps:cNvSpPr>
                                <wps:spPr bwMode="auto">
                                  <a:xfrm>
                                    <a:off x="956" y="2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4" name="Rectangle 2334"/>
                                <wps:cNvSpPr>
                                  <a:spLocks noChangeArrowheads="1"/>
                                </wps:cNvSpPr>
                                <wps:spPr bwMode="auto">
                                  <a:xfrm>
                                    <a:off x="956" y="2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5" name="Rectangle 2335"/>
                                <wps:cNvSpPr>
                                  <a:spLocks noChangeArrowheads="1"/>
                                </wps:cNvSpPr>
                                <wps:spPr bwMode="auto">
                                  <a:xfrm>
                                    <a:off x="956" y="2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6" name="Rectangle 2336"/>
                                <wps:cNvSpPr>
                                  <a:spLocks noChangeArrowheads="1"/>
                                </wps:cNvSpPr>
                                <wps:spPr bwMode="auto">
                                  <a:xfrm>
                                    <a:off x="956" y="2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7" name="Rectangle 2337"/>
                                <wps:cNvSpPr>
                                  <a:spLocks noChangeArrowheads="1"/>
                                </wps:cNvSpPr>
                                <wps:spPr bwMode="auto">
                                  <a:xfrm>
                                    <a:off x="956" y="2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8" name="Rectangle 2338"/>
                                <wps:cNvSpPr>
                                  <a:spLocks noChangeArrowheads="1"/>
                                </wps:cNvSpPr>
                                <wps:spPr bwMode="auto">
                                  <a:xfrm>
                                    <a:off x="956" y="2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9" name="Rectangle 2339"/>
                                <wps:cNvSpPr>
                                  <a:spLocks noChangeArrowheads="1"/>
                                </wps:cNvSpPr>
                                <wps:spPr bwMode="auto">
                                  <a:xfrm>
                                    <a:off x="956" y="2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0" name="Rectangle 2340"/>
                                <wps:cNvSpPr>
                                  <a:spLocks noChangeArrowheads="1"/>
                                </wps:cNvSpPr>
                                <wps:spPr bwMode="auto">
                                  <a:xfrm>
                                    <a:off x="956" y="2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1" name="Rectangle 2341"/>
                                <wps:cNvSpPr>
                                  <a:spLocks noChangeArrowheads="1"/>
                                </wps:cNvSpPr>
                                <wps:spPr bwMode="auto">
                                  <a:xfrm>
                                    <a:off x="956" y="25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2" name="Rectangle 2342"/>
                                <wps:cNvSpPr>
                                  <a:spLocks noChangeArrowheads="1"/>
                                </wps:cNvSpPr>
                                <wps:spPr bwMode="auto">
                                  <a:xfrm>
                                    <a:off x="956" y="25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3" name="Rectangle 2343"/>
                                <wps:cNvSpPr>
                                  <a:spLocks noChangeArrowheads="1"/>
                                </wps:cNvSpPr>
                                <wps:spPr bwMode="auto">
                                  <a:xfrm>
                                    <a:off x="956" y="2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4" name="Rectangle 2344"/>
                                <wps:cNvSpPr>
                                  <a:spLocks noChangeArrowheads="1"/>
                                </wps:cNvSpPr>
                                <wps:spPr bwMode="auto">
                                  <a:xfrm>
                                    <a:off x="956" y="2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5" name="Rectangle 2345"/>
                                <wps:cNvSpPr>
                                  <a:spLocks noChangeArrowheads="1"/>
                                </wps:cNvSpPr>
                                <wps:spPr bwMode="auto">
                                  <a:xfrm>
                                    <a:off x="956" y="2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6" name="Rectangle 2346"/>
                                <wps:cNvSpPr>
                                  <a:spLocks noChangeArrowheads="1"/>
                                </wps:cNvSpPr>
                                <wps:spPr bwMode="auto">
                                  <a:xfrm>
                                    <a:off x="956" y="25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7" name="Rectangle 2347"/>
                                <wps:cNvSpPr>
                                  <a:spLocks noChangeArrowheads="1"/>
                                </wps:cNvSpPr>
                                <wps:spPr bwMode="auto">
                                  <a:xfrm>
                                    <a:off x="956" y="25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8" name="Rectangle 2348"/>
                                <wps:cNvSpPr>
                                  <a:spLocks noChangeArrowheads="1"/>
                                </wps:cNvSpPr>
                                <wps:spPr bwMode="auto">
                                  <a:xfrm>
                                    <a:off x="956" y="2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9" name="Rectangle 2349"/>
                                <wps:cNvSpPr>
                                  <a:spLocks noChangeArrowheads="1"/>
                                </wps:cNvSpPr>
                                <wps:spPr bwMode="auto">
                                  <a:xfrm>
                                    <a:off x="956" y="2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0" name="Rectangle 2350"/>
                                <wps:cNvSpPr>
                                  <a:spLocks noChangeArrowheads="1"/>
                                </wps:cNvSpPr>
                                <wps:spPr bwMode="auto">
                                  <a:xfrm>
                                    <a:off x="956" y="2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1" name="Rectangle 2351"/>
                                <wps:cNvSpPr>
                                  <a:spLocks noChangeArrowheads="1"/>
                                </wps:cNvSpPr>
                                <wps:spPr bwMode="auto">
                                  <a:xfrm>
                                    <a:off x="956" y="24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2" name="Rectangle 2352"/>
                                <wps:cNvSpPr>
                                  <a:spLocks noChangeArrowheads="1"/>
                                </wps:cNvSpPr>
                                <wps:spPr bwMode="auto">
                                  <a:xfrm>
                                    <a:off x="956" y="24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3" name="Rectangle 2353"/>
                                <wps:cNvSpPr>
                                  <a:spLocks noChangeArrowheads="1"/>
                                </wps:cNvSpPr>
                                <wps:spPr bwMode="auto">
                                  <a:xfrm>
                                    <a:off x="956" y="24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4" name="Rectangle 2354"/>
                                <wps:cNvSpPr>
                                  <a:spLocks noChangeArrowheads="1"/>
                                </wps:cNvSpPr>
                                <wps:spPr bwMode="auto">
                                  <a:xfrm>
                                    <a:off x="956" y="2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5" name="Rectangle 2355"/>
                                <wps:cNvSpPr>
                                  <a:spLocks noChangeArrowheads="1"/>
                                </wps:cNvSpPr>
                                <wps:spPr bwMode="auto">
                                  <a:xfrm>
                                    <a:off x="956" y="2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6" name="Rectangle 2356"/>
                                <wps:cNvSpPr>
                                  <a:spLocks noChangeArrowheads="1"/>
                                </wps:cNvSpPr>
                                <wps:spPr bwMode="auto">
                                  <a:xfrm>
                                    <a:off x="956" y="23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7" name="Rectangle 2357"/>
                                <wps:cNvSpPr>
                                  <a:spLocks noChangeArrowheads="1"/>
                                </wps:cNvSpPr>
                                <wps:spPr bwMode="auto">
                                  <a:xfrm>
                                    <a:off x="956" y="23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8" name="Rectangle 2358"/>
                                <wps:cNvSpPr>
                                  <a:spLocks noChangeArrowheads="1"/>
                                </wps:cNvSpPr>
                                <wps:spPr bwMode="auto">
                                  <a:xfrm>
                                    <a:off x="956" y="23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9" name="Rectangle 2359"/>
                                <wps:cNvSpPr>
                                  <a:spLocks noChangeArrowheads="1"/>
                                </wps:cNvSpPr>
                                <wps:spPr bwMode="auto">
                                  <a:xfrm>
                                    <a:off x="956" y="2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0" name="Rectangle 2360"/>
                                <wps:cNvSpPr>
                                  <a:spLocks noChangeArrowheads="1"/>
                                </wps:cNvSpPr>
                                <wps:spPr bwMode="auto">
                                  <a:xfrm>
                                    <a:off x="956" y="2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1" name="Rectangle 2361"/>
                                <wps:cNvSpPr>
                                  <a:spLocks noChangeArrowheads="1"/>
                                </wps:cNvSpPr>
                                <wps:spPr bwMode="auto">
                                  <a:xfrm>
                                    <a:off x="956" y="23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2" name="Rectangle 2362"/>
                                <wps:cNvSpPr>
                                  <a:spLocks noChangeArrowheads="1"/>
                                </wps:cNvSpPr>
                                <wps:spPr bwMode="auto">
                                  <a:xfrm>
                                    <a:off x="956" y="23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3" name="Rectangle 2363"/>
                                <wps:cNvSpPr>
                                  <a:spLocks noChangeArrowheads="1"/>
                                </wps:cNvSpPr>
                                <wps:spPr bwMode="auto">
                                  <a:xfrm>
                                    <a:off x="956" y="23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4" name="Rectangle 2364"/>
                                <wps:cNvSpPr>
                                  <a:spLocks noChangeArrowheads="1"/>
                                </wps:cNvSpPr>
                                <wps:spPr bwMode="auto">
                                  <a:xfrm>
                                    <a:off x="956" y="2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5" name="Rectangle 2365"/>
                                <wps:cNvSpPr>
                                  <a:spLocks noChangeArrowheads="1"/>
                                </wps:cNvSpPr>
                                <wps:spPr bwMode="auto">
                                  <a:xfrm>
                                    <a:off x="956" y="2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6" name="Rectangle 2366"/>
                                <wps:cNvSpPr>
                                  <a:spLocks noChangeArrowheads="1"/>
                                </wps:cNvSpPr>
                                <wps:spPr bwMode="auto">
                                  <a:xfrm>
                                    <a:off x="956" y="23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7" name="Rectangle 2367"/>
                                <wps:cNvSpPr>
                                  <a:spLocks noChangeArrowheads="1"/>
                                </wps:cNvSpPr>
                                <wps:spPr bwMode="auto">
                                  <a:xfrm>
                                    <a:off x="956" y="23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8" name="Rectangle 2368"/>
                                <wps:cNvSpPr>
                                  <a:spLocks noChangeArrowheads="1"/>
                                </wps:cNvSpPr>
                                <wps:spPr bwMode="auto">
                                  <a:xfrm>
                                    <a:off x="956" y="23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9" name="Rectangle 2369"/>
                                <wps:cNvSpPr>
                                  <a:spLocks noChangeArrowheads="1"/>
                                </wps:cNvSpPr>
                                <wps:spPr bwMode="auto">
                                  <a:xfrm>
                                    <a:off x="956" y="2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0" name="Rectangle 2370"/>
                                <wps:cNvSpPr>
                                  <a:spLocks noChangeArrowheads="1"/>
                                </wps:cNvSpPr>
                                <wps:spPr bwMode="auto">
                                  <a:xfrm>
                                    <a:off x="956" y="2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1" name="Rectangle 2371"/>
                                <wps:cNvSpPr>
                                  <a:spLocks noChangeArrowheads="1"/>
                                </wps:cNvSpPr>
                                <wps:spPr bwMode="auto">
                                  <a:xfrm>
                                    <a:off x="956" y="23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2" name="Rectangle 2372"/>
                                <wps:cNvSpPr>
                                  <a:spLocks noChangeArrowheads="1"/>
                                </wps:cNvSpPr>
                                <wps:spPr bwMode="auto">
                                  <a:xfrm>
                                    <a:off x="956" y="23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3" name="Rectangle 2373"/>
                                <wps:cNvSpPr>
                                  <a:spLocks noChangeArrowheads="1"/>
                                </wps:cNvSpPr>
                                <wps:spPr bwMode="auto">
                                  <a:xfrm>
                                    <a:off x="956" y="23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4" name="Rectangle 2374"/>
                                <wps:cNvSpPr>
                                  <a:spLocks noChangeArrowheads="1"/>
                                </wps:cNvSpPr>
                                <wps:spPr bwMode="auto">
                                  <a:xfrm>
                                    <a:off x="956" y="23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5" name="Rectangle 2375"/>
                                <wps:cNvSpPr>
                                  <a:spLocks noChangeArrowheads="1"/>
                                </wps:cNvSpPr>
                                <wps:spPr bwMode="auto">
                                  <a:xfrm>
                                    <a:off x="956" y="2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6" name="Rectangle 2376"/>
                                <wps:cNvSpPr>
                                  <a:spLocks noChangeArrowheads="1"/>
                                </wps:cNvSpPr>
                                <wps:spPr bwMode="auto">
                                  <a:xfrm>
                                    <a:off x="956" y="21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7" name="Rectangle 2377"/>
                                <wps:cNvSpPr>
                                  <a:spLocks noChangeArrowheads="1"/>
                                </wps:cNvSpPr>
                                <wps:spPr bwMode="auto">
                                  <a:xfrm>
                                    <a:off x="956" y="21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8" name="Rectangle 2378"/>
                                <wps:cNvSpPr>
                                  <a:spLocks noChangeArrowheads="1"/>
                                </wps:cNvSpPr>
                                <wps:spPr bwMode="auto">
                                  <a:xfrm>
                                    <a:off x="956" y="21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9" name="Rectangle 2379"/>
                                <wps:cNvSpPr>
                                  <a:spLocks noChangeArrowheads="1"/>
                                </wps:cNvSpPr>
                                <wps:spPr bwMode="auto">
                                  <a:xfrm>
                                    <a:off x="956" y="21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0" name="Rectangle 2380"/>
                                <wps:cNvSpPr>
                                  <a:spLocks noChangeArrowheads="1"/>
                                </wps:cNvSpPr>
                                <wps:spPr bwMode="auto">
                                  <a:xfrm>
                                    <a:off x="956" y="2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1" name="Rectangle 2381"/>
                                <wps:cNvSpPr>
                                  <a:spLocks noChangeArrowheads="1"/>
                                </wps:cNvSpPr>
                                <wps:spPr bwMode="auto">
                                  <a:xfrm>
                                    <a:off x="956" y="21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2" name="Rectangle 2382"/>
                                <wps:cNvSpPr>
                                  <a:spLocks noChangeArrowheads="1"/>
                                </wps:cNvSpPr>
                                <wps:spPr bwMode="auto">
                                  <a:xfrm>
                                    <a:off x="956" y="21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3" name="Rectangle 2383"/>
                                <wps:cNvSpPr>
                                  <a:spLocks noChangeArrowheads="1"/>
                                </wps:cNvSpPr>
                                <wps:spPr bwMode="auto">
                                  <a:xfrm>
                                    <a:off x="956" y="21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4" name="Rectangle 2384"/>
                                <wps:cNvSpPr>
                                  <a:spLocks noChangeArrowheads="1"/>
                                </wps:cNvSpPr>
                                <wps:spPr bwMode="auto">
                                  <a:xfrm>
                                    <a:off x="956" y="21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5" name="Rectangle 2385"/>
                                <wps:cNvSpPr>
                                  <a:spLocks noChangeArrowheads="1"/>
                                </wps:cNvSpPr>
                                <wps:spPr bwMode="auto">
                                  <a:xfrm>
                                    <a:off x="956" y="2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6" name="Rectangle 2386"/>
                                <wps:cNvSpPr>
                                  <a:spLocks noChangeArrowheads="1"/>
                                </wps:cNvSpPr>
                                <wps:spPr bwMode="auto">
                                  <a:xfrm>
                                    <a:off x="956" y="21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7" name="Rectangle 2387"/>
                                <wps:cNvSpPr>
                                  <a:spLocks noChangeArrowheads="1"/>
                                </wps:cNvSpPr>
                                <wps:spPr bwMode="auto">
                                  <a:xfrm>
                                    <a:off x="956" y="21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8" name="Rectangle 2388"/>
                                <wps:cNvSpPr>
                                  <a:spLocks noChangeArrowheads="1"/>
                                </wps:cNvSpPr>
                                <wps:spPr bwMode="auto">
                                  <a:xfrm>
                                    <a:off x="956" y="21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9" name="Rectangle 2389"/>
                                <wps:cNvSpPr>
                                  <a:spLocks noChangeArrowheads="1"/>
                                </wps:cNvSpPr>
                                <wps:spPr bwMode="auto">
                                  <a:xfrm>
                                    <a:off x="956" y="21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0" name="Rectangle 2390"/>
                                <wps:cNvSpPr>
                                  <a:spLocks noChangeArrowheads="1"/>
                                </wps:cNvSpPr>
                                <wps:spPr bwMode="auto">
                                  <a:xfrm>
                                    <a:off x="956" y="2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1" name="Rectangle 2391"/>
                                <wps:cNvSpPr>
                                  <a:spLocks noChangeArrowheads="1"/>
                                </wps:cNvSpPr>
                                <wps:spPr bwMode="auto">
                                  <a:xfrm>
                                    <a:off x="956" y="21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2" name="Rectangle 2392"/>
                                <wps:cNvSpPr>
                                  <a:spLocks noChangeArrowheads="1"/>
                                </wps:cNvSpPr>
                                <wps:spPr bwMode="auto">
                                  <a:xfrm>
                                    <a:off x="956" y="21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3" name="Rectangle 2393"/>
                                <wps:cNvSpPr>
                                  <a:spLocks noChangeArrowheads="1"/>
                                </wps:cNvSpPr>
                                <wps:spPr bwMode="auto">
                                  <a:xfrm>
                                    <a:off x="956" y="20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4" name="Rectangle 2394"/>
                                <wps:cNvSpPr>
                                  <a:spLocks noChangeArrowheads="1"/>
                                </wps:cNvSpPr>
                                <wps:spPr bwMode="auto">
                                  <a:xfrm>
                                    <a:off x="956" y="20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5" name="Rectangle 2395"/>
                                <wps:cNvSpPr>
                                  <a:spLocks noChangeArrowheads="1"/>
                                </wps:cNvSpPr>
                                <wps:spPr bwMode="auto">
                                  <a:xfrm>
                                    <a:off x="956" y="20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6" name="Rectangle 2396"/>
                                <wps:cNvSpPr>
                                  <a:spLocks noChangeArrowheads="1"/>
                                </wps:cNvSpPr>
                                <wps:spPr bwMode="auto">
                                  <a:xfrm>
                                    <a:off x="956" y="20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7" name="Rectangle 2397"/>
                                <wps:cNvSpPr>
                                  <a:spLocks noChangeArrowheads="1"/>
                                </wps:cNvSpPr>
                                <wps:spPr bwMode="auto">
                                  <a:xfrm>
                                    <a:off x="956" y="20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8" name="Rectangle 2398"/>
                                <wps:cNvSpPr>
                                  <a:spLocks noChangeArrowheads="1"/>
                                </wps:cNvSpPr>
                                <wps:spPr bwMode="auto">
                                  <a:xfrm>
                                    <a:off x="956" y="20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9" name="Rectangle 2399"/>
                                <wps:cNvSpPr>
                                  <a:spLocks noChangeArrowheads="1"/>
                                </wps:cNvSpPr>
                                <wps:spPr bwMode="auto">
                                  <a:xfrm>
                                    <a:off x="956" y="20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0" name="Rectangle 2400"/>
                                <wps:cNvSpPr>
                                  <a:spLocks noChangeArrowheads="1"/>
                                </wps:cNvSpPr>
                                <wps:spPr bwMode="auto">
                                  <a:xfrm>
                                    <a:off x="956" y="20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1" name="Rectangle 2401"/>
                                <wps:cNvSpPr>
                                  <a:spLocks noChangeArrowheads="1"/>
                                </wps:cNvSpPr>
                                <wps:spPr bwMode="auto">
                                  <a:xfrm>
                                    <a:off x="956" y="20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2" name="Rectangle 2402"/>
                                <wps:cNvSpPr>
                                  <a:spLocks noChangeArrowheads="1"/>
                                </wps:cNvSpPr>
                                <wps:spPr bwMode="auto">
                                  <a:xfrm>
                                    <a:off x="956" y="20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3" name="Rectangle 2403"/>
                                <wps:cNvSpPr>
                                  <a:spLocks noChangeArrowheads="1"/>
                                </wps:cNvSpPr>
                                <wps:spPr bwMode="auto">
                                  <a:xfrm>
                                    <a:off x="956" y="20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4" name="Rectangle 2404"/>
                                <wps:cNvSpPr>
                                  <a:spLocks noChangeArrowheads="1"/>
                                </wps:cNvSpPr>
                                <wps:spPr bwMode="auto">
                                  <a:xfrm>
                                    <a:off x="956" y="20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5" name="Rectangle 2405"/>
                                <wps:cNvSpPr>
                                  <a:spLocks noChangeArrowheads="1"/>
                                </wps:cNvSpPr>
                                <wps:spPr bwMode="auto">
                                  <a:xfrm>
                                    <a:off x="956" y="20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6" name="Rectangle 2406"/>
                                <wps:cNvSpPr>
                                  <a:spLocks noChangeArrowheads="1"/>
                                </wps:cNvSpPr>
                                <wps:spPr bwMode="auto">
                                  <a:xfrm>
                                    <a:off x="956" y="20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7" name="Rectangle 2407"/>
                                <wps:cNvSpPr>
                                  <a:spLocks noChangeArrowheads="1"/>
                                </wps:cNvSpPr>
                                <wps:spPr bwMode="auto">
                                  <a:xfrm>
                                    <a:off x="956" y="20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8" name="Rectangle 2408"/>
                                <wps:cNvSpPr>
                                  <a:spLocks noChangeArrowheads="1"/>
                                </wps:cNvSpPr>
                                <wps:spPr bwMode="auto">
                                  <a:xfrm>
                                    <a:off x="956" y="20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9" name="Rectangle 2409"/>
                                <wps:cNvSpPr>
                                  <a:spLocks noChangeArrowheads="1"/>
                                </wps:cNvSpPr>
                                <wps:spPr bwMode="auto">
                                  <a:xfrm>
                                    <a:off x="956" y="20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0" name="Rectangle 2410"/>
                                <wps:cNvSpPr>
                                  <a:spLocks noChangeArrowheads="1"/>
                                </wps:cNvSpPr>
                                <wps:spPr bwMode="auto">
                                  <a:xfrm>
                                    <a:off x="956" y="20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1" name="Rectangle 2411"/>
                                <wps:cNvSpPr>
                                  <a:spLocks noChangeArrowheads="1"/>
                                </wps:cNvSpPr>
                                <wps:spPr bwMode="auto">
                                  <a:xfrm>
                                    <a:off x="956" y="20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2" name="Rectangle 2412"/>
                                <wps:cNvSpPr>
                                  <a:spLocks noChangeArrowheads="1"/>
                                </wps:cNvSpPr>
                                <wps:spPr bwMode="auto">
                                  <a:xfrm>
                                    <a:off x="956" y="20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3" name="Rectangle 2413"/>
                                <wps:cNvSpPr>
                                  <a:spLocks noChangeArrowheads="1"/>
                                </wps:cNvSpPr>
                                <wps:spPr bwMode="auto">
                                  <a:xfrm>
                                    <a:off x="956" y="20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4" name="Rectangle 2414"/>
                                <wps:cNvSpPr>
                                  <a:spLocks noChangeArrowheads="1"/>
                                </wps:cNvSpPr>
                                <wps:spPr bwMode="auto">
                                  <a:xfrm>
                                    <a:off x="956"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5" name="Rectangle 2415"/>
                                <wps:cNvSpPr>
                                  <a:spLocks noChangeArrowheads="1"/>
                                </wps:cNvSpPr>
                                <wps:spPr bwMode="auto">
                                  <a:xfrm>
                                    <a:off x="956" y="19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6" name="Rectangle 2416"/>
                                <wps:cNvSpPr>
                                  <a:spLocks noChangeArrowheads="1"/>
                                </wps:cNvSpPr>
                                <wps:spPr bwMode="auto">
                                  <a:xfrm>
                                    <a:off x="956" y="19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7" name="Rectangle 2417"/>
                                <wps:cNvSpPr>
                                  <a:spLocks noChangeArrowheads="1"/>
                                </wps:cNvSpPr>
                                <wps:spPr bwMode="auto">
                                  <a:xfrm>
                                    <a:off x="956" y="19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8" name="Rectangle 2418"/>
                                <wps:cNvSpPr>
                                  <a:spLocks noChangeArrowheads="1"/>
                                </wps:cNvSpPr>
                                <wps:spPr bwMode="auto">
                                  <a:xfrm>
                                    <a:off x="956" y="19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9" name="Rectangle 2419"/>
                                <wps:cNvSpPr>
                                  <a:spLocks noChangeArrowheads="1"/>
                                </wps:cNvSpPr>
                                <wps:spPr bwMode="auto">
                                  <a:xfrm>
                                    <a:off x="956"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0" name="Rectangle 2420"/>
                                <wps:cNvSpPr>
                                  <a:spLocks noChangeArrowheads="1"/>
                                </wps:cNvSpPr>
                                <wps:spPr bwMode="auto">
                                  <a:xfrm>
                                    <a:off x="956" y="19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1" name="Rectangle 2421"/>
                                <wps:cNvSpPr>
                                  <a:spLocks noChangeArrowheads="1"/>
                                </wps:cNvSpPr>
                                <wps:spPr bwMode="auto">
                                  <a:xfrm>
                                    <a:off x="956" y="19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2" name="Rectangle 2422"/>
                                <wps:cNvSpPr>
                                  <a:spLocks noChangeArrowheads="1"/>
                                </wps:cNvSpPr>
                                <wps:spPr bwMode="auto">
                                  <a:xfrm>
                                    <a:off x="956" y="19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3" name="Rectangle 2423"/>
                                <wps:cNvSpPr>
                                  <a:spLocks noChangeArrowheads="1"/>
                                </wps:cNvSpPr>
                                <wps:spPr bwMode="auto">
                                  <a:xfrm>
                                    <a:off x="956" y="19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4" name="Rectangle 2424"/>
                                <wps:cNvSpPr>
                                  <a:spLocks noChangeArrowheads="1"/>
                                </wps:cNvSpPr>
                                <wps:spPr bwMode="auto">
                                  <a:xfrm>
                                    <a:off x="956"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5" name="Rectangle 2425"/>
                                <wps:cNvSpPr>
                                  <a:spLocks noChangeArrowheads="1"/>
                                </wps:cNvSpPr>
                                <wps:spPr bwMode="auto">
                                  <a:xfrm>
                                    <a:off x="956" y="19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6" name="Rectangle 2426"/>
                                <wps:cNvSpPr>
                                  <a:spLocks noChangeArrowheads="1"/>
                                </wps:cNvSpPr>
                                <wps:spPr bwMode="auto">
                                  <a:xfrm>
                                    <a:off x="956" y="19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7" name="Rectangle 2427"/>
                                <wps:cNvSpPr>
                                  <a:spLocks noChangeArrowheads="1"/>
                                </wps:cNvSpPr>
                                <wps:spPr bwMode="auto">
                                  <a:xfrm>
                                    <a:off x="956" y="19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8" name="Rectangle 2428"/>
                                <wps:cNvSpPr>
                                  <a:spLocks noChangeArrowheads="1"/>
                                </wps:cNvSpPr>
                                <wps:spPr bwMode="auto">
                                  <a:xfrm>
                                    <a:off x="956" y="19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9" name="Rectangle 2429"/>
                                <wps:cNvSpPr>
                                  <a:spLocks noChangeArrowheads="1"/>
                                </wps:cNvSpPr>
                                <wps:spPr bwMode="auto">
                                  <a:xfrm>
                                    <a:off x="956"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0" name="Rectangle 2430"/>
                                <wps:cNvSpPr>
                                  <a:spLocks noChangeArrowheads="1"/>
                                </wps:cNvSpPr>
                                <wps:spPr bwMode="auto">
                                  <a:xfrm>
                                    <a:off x="956" y="19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1" name="Rectangle 2431"/>
                                <wps:cNvSpPr>
                                  <a:spLocks noChangeArrowheads="1"/>
                                </wps:cNvSpPr>
                                <wps:spPr bwMode="auto">
                                  <a:xfrm>
                                    <a:off x="956" y="19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2" name="Rectangle 2432"/>
                                <wps:cNvSpPr>
                                  <a:spLocks noChangeArrowheads="1"/>
                                </wps:cNvSpPr>
                                <wps:spPr bwMode="auto">
                                  <a:xfrm>
                                    <a:off x="956" y="19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3" name="Rectangle 2433"/>
                                <wps:cNvSpPr>
                                  <a:spLocks noChangeArrowheads="1"/>
                                </wps:cNvSpPr>
                                <wps:spPr bwMode="auto">
                                  <a:xfrm>
                                    <a:off x="956" y="19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4" name="Rectangle 2434"/>
                                <wps:cNvSpPr>
                                  <a:spLocks noChangeArrowheads="1"/>
                                </wps:cNvSpPr>
                                <wps:spPr bwMode="auto">
                                  <a:xfrm>
                                    <a:off x="956"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5" name="Rectangle 2435"/>
                                <wps:cNvSpPr>
                                  <a:spLocks noChangeArrowheads="1"/>
                                </wps:cNvSpPr>
                                <wps:spPr bwMode="auto">
                                  <a:xfrm>
                                    <a:off x="956" y="18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6" name="Rectangle 2436"/>
                                <wps:cNvSpPr>
                                  <a:spLocks noChangeArrowheads="1"/>
                                </wps:cNvSpPr>
                                <wps:spPr bwMode="auto">
                                  <a:xfrm>
                                    <a:off x="956" y="18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7" name="Rectangle 2437"/>
                                <wps:cNvSpPr>
                                  <a:spLocks noChangeArrowheads="1"/>
                                </wps:cNvSpPr>
                                <wps:spPr bwMode="auto">
                                  <a:xfrm>
                                    <a:off x="956" y="18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8" name="Rectangle 2438"/>
                                <wps:cNvSpPr>
                                  <a:spLocks noChangeArrowheads="1"/>
                                </wps:cNvSpPr>
                                <wps:spPr bwMode="auto">
                                  <a:xfrm>
                                    <a:off x="956" y="18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9" name="Rectangle 2439"/>
                                <wps:cNvSpPr>
                                  <a:spLocks noChangeArrowheads="1"/>
                                </wps:cNvSpPr>
                                <wps:spPr bwMode="auto">
                                  <a:xfrm>
                                    <a:off x="956"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0" name="Rectangle 2440"/>
                                <wps:cNvSpPr>
                                  <a:spLocks noChangeArrowheads="1"/>
                                </wps:cNvSpPr>
                                <wps:spPr bwMode="auto">
                                  <a:xfrm>
                                    <a:off x="956" y="18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1" name="Rectangle 2441"/>
                                <wps:cNvSpPr>
                                  <a:spLocks noChangeArrowheads="1"/>
                                </wps:cNvSpPr>
                                <wps:spPr bwMode="auto">
                                  <a:xfrm>
                                    <a:off x="956" y="18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2" name="Rectangle 2442"/>
                                <wps:cNvSpPr>
                                  <a:spLocks noChangeArrowheads="1"/>
                                </wps:cNvSpPr>
                                <wps:spPr bwMode="auto">
                                  <a:xfrm>
                                    <a:off x="956" y="18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3" name="Rectangle 2443"/>
                                <wps:cNvSpPr>
                                  <a:spLocks noChangeArrowheads="1"/>
                                </wps:cNvSpPr>
                                <wps:spPr bwMode="auto">
                                  <a:xfrm>
                                    <a:off x="956" y="18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4" name="Rectangle 2444"/>
                                <wps:cNvSpPr>
                                  <a:spLocks noChangeArrowheads="1"/>
                                </wps:cNvSpPr>
                                <wps:spPr bwMode="auto">
                                  <a:xfrm>
                                    <a:off x="956"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5" name="Rectangle 2445"/>
                                <wps:cNvSpPr>
                                  <a:spLocks noChangeArrowheads="1"/>
                                </wps:cNvSpPr>
                                <wps:spPr bwMode="auto">
                                  <a:xfrm>
                                    <a:off x="956" y="18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6" name="Rectangle 2446"/>
                                <wps:cNvSpPr>
                                  <a:spLocks noChangeArrowheads="1"/>
                                </wps:cNvSpPr>
                                <wps:spPr bwMode="auto">
                                  <a:xfrm>
                                    <a:off x="956" y="18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7" name="Rectangle 2447"/>
                                <wps:cNvSpPr>
                                  <a:spLocks noChangeArrowheads="1"/>
                                </wps:cNvSpPr>
                                <wps:spPr bwMode="auto">
                                  <a:xfrm>
                                    <a:off x="956" y="18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8" name="Rectangle 2448"/>
                                <wps:cNvSpPr>
                                  <a:spLocks noChangeArrowheads="1"/>
                                </wps:cNvSpPr>
                                <wps:spPr bwMode="auto">
                                  <a:xfrm>
                                    <a:off x="956"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9" name="Rectangle 2449"/>
                                <wps:cNvSpPr>
                                  <a:spLocks noChangeArrowheads="1"/>
                                </wps:cNvSpPr>
                                <wps:spPr bwMode="auto">
                                  <a:xfrm>
                                    <a:off x="956"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0" name="Rectangle 2450"/>
                                <wps:cNvSpPr>
                                  <a:spLocks noChangeArrowheads="1"/>
                                </wps:cNvSpPr>
                                <wps:spPr bwMode="auto">
                                  <a:xfrm>
                                    <a:off x="956" y="18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1" name="Rectangle 2451"/>
                                <wps:cNvSpPr>
                                  <a:spLocks noChangeArrowheads="1"/>
                                </wps:cNvSpPr>
                                <wps:spPr bwMode="auto">
                                  <a:xfrm>
                                    <a:off x="956" y="18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2" name="Rectangle 2452"/>
                                <wps:cNvSpPr>
                                  <a:spLocks noChangeArrowheads="1"/>
                                </wps:cNvSpPr>
                                <wps:spPr bwMode="auto">
                                  <a:xfrm>
                                    <a:off x="956" y="18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3" name="Rectangle 2453"/>
                                <wps:cNvSpPr>
                                  <a:spLocks noChangeArrowheads="1"/>
                                </wps:cNvSpPr>
                                <wps:spPr bwMode="auto">
                                  <a:xfrm>
                                    <a:off x="956"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4" name="Rectangle 2454"/>
                                <wps:cNvSpPr>
                                  <a:spLocks noChangeArrowheads="1"/>
                                </wps:cNvSpPr>
                                <wps:spPr bwMode="auto">
                                  <a:xfrm>
                                    <a:off x="956"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5" name="Rectangle 2455"/>
                                <wps:cNvSpPr>
                                  <a:spLocks noChangeArrowheads="1"/>
                                </wps:cNvSpPr>
                                <wps:spPr bwMode="auto">
                                  <a:xfrm>
                                    <a:off x="956" y="18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6" name="Rectangle 2456"/>
                                <wps:cNvSpPr>
                                  <a:spLocks noChangeArrowheads="1"/>
                                </wps:cNvSpPr>
                                <wps:spPr bwMode="auto">
                                  <a:xfrm>
                                    <a:off x="956" y="17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7" name="Rectangle 2457"/>
                                <wps:cNvSpPr>
                                  <a:spLocks noChangeArrowheads="1"/>
                                </wps:cNvSpPr>
                                <wps:spPr bwMode="auto">
                                  <a:xfrm>
                                    <a:off x="956" y="17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8" name="Rectangle 2458"/>
                                <wps:cNvSpPr>
                                  <a:spLocks noChangeArrowheads="1"/>
                                </wps:cNvSpPr>
                                <wps:spPr bwMode="auto">
                                  <a:xfrm>
                                    <a:off x="956"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9" name="Rectangle 2459"/>
                                <wps:cNvSpPr>
                                  <a:spLocks noChangeArrowheads="1"/>
                                </wps:cNvSpPr>
                                <wps:spPr bwMode="auto">
                                  <a:xfrm>
                                    <a:off x="956"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0" name="Rectangle 2460"/>
                                <wps:cNvSpPr>
                                  <a:spLocks noChangeArrowheads="1"/>
                                </wps:cNvSpPr>
                                <wps:spPr bwMode="auto">
                                  <a:xfrm>
                                    <a:off x="956" y="17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1" name="Rectangle 2461"/>
                                <wps:cNvSpPr>
                                  <a:spLocks noChangeArrowheads="1"/>
                                </wps:cNvSpPr>
                                <wps:spPr bwMode="auto">
                                  <a:xfrm>
                                    <a:off x="956" y="17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2" name="Rectangle 2462"/>
                                <wps:cNvSpPr>
                                  <a:spLocks noChangeArrowheads="1"/>
                                </wps:cNvSpPr>
                                <wps:spPr bwMode="auto">
                                  <a:xfrm>
                                    <a:off x="956" y="17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3" name="Rectangle 2463"/>
                                <wps:cNvSpPr>
                                  <a:spLocks noChangeArrowheads="1"/>
                                </wps:cNvSpPr>
                                <wps:spPr bwMode="auto">
                                  <a:xfrm>
                                    <a:off x="956" y="17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4" name="Rectangle 2464"/>
                                <wps:cNvSpPr>
                                  <a:spLocks noChangeArrowheads="1"/>
                                </wps:cNvSpPr>
                                <wps:spPr bwMode="auto">
                                  <a:xfrm>
                                    <a:off x="956" y="17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5" name="Rectangle 2465"/>
                                <wps:cNvSpPr>
                                  <a:spLocks noChangeArrowheads="1"/>
                                </wps:cNvSpPr>
                                <wps:spPr bwMode="auto">
                                  <a:xfrm>
                                    <a:off x="956" y="17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6" name="Rectangle 2466"/>
                                <wps:cNvSpPr>
                                  <a:spLocks noChangeArrowheads="1"/>
                                </wps:cNvSpPr>
                                <wps:spPr bwMode="auto">
                                  <a:xfrm>
                                    <a:off x="956" y="17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7" name="Rectangle 2467"/>
                                <wps:cNvSpPr>
                                  <a:spLocks noChangeArrowheads="1"/>
                                </wps:cNvSpPr>
                                <wps:spPr bwMode="auto">
                                  <a:xfrm>
                                    <a:off x="956" y="17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8" name="Rectangle 2468"/>
                                <wps:cNvSpPr>
                                  <a:spLocks noChangeArrowheads="1"/>
                                </wps:cNvSpPr>
                                <wps:spPr bwMode="auto">
                                  <a:xfrm>
                                    <a:off x="956" y="17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9" name="Rectangle 2469"/>
                                <wps:cNvSpPr>
                                  <a:spLocks noChangeArrowheads="1"/>
                                </wps:cNvSpPr>
                                <wps:spPr bwMode="auto">
                                  <a:xfrm>
                                    <a:off x="956" y="17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0" name="Rectangle 2470"/>
                                <wps:cNvSpPr>
                                  <a:spLocks noChangeArrowheads="1"/>
                                </wps:cNvSpPr>
                                <wps:spPr bwMode="auto">
                                  <a:xfrm>
                                    <a:off x="956" y="17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1" name="Rectangle 2471"/>
                                <wps:cNvSpPr>
                                  <a:spLocks noChangeArrowheads="1"/>
                                </wps:cNvSpPr>
                                <wps:spPr bwMode="auto">
                                  <a:xfrm>
                                    <a:off x="956" y="17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2" name="Rectangle 2472"/>
                                <wps:cNvSpPr>
                                  <a:spLocks noChangeArrowheads="1"/>
                                </wps:cNvSpPr>
                                <wps:spPr bwMode="auto">
                                  <a:xfrm>
                                    <a:off x="956" y="17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3" name="Rectangle 2473"/>
                                <wps:cNvSpPr>
                                  <a:spLocks noChangeArrowheads="1"/>
                                </wps:cNvSpPr>
                                <wps:spPr bwMode="auto">
                                  <a:xfrm>
                                    <a:off x="956" y="17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4" name="Rectangle 2474"/>
                                <wps:cNvSpPr>
                                  <a:spLocks noChangeArrowheads="1"/>
                                </wps:cNvSpPr>
                                <wps:spPr bwMode="auto">
                                  <a:xfrm>
                                    <a:off x="956" y="17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5" name="Rectangle 2475"/>
                                <wps:cNvSpPr>
                                  <a:spLocks noChangeArrowheads="1"/>
                                </wps:cNvSpPr>
                                <wps:spPr bwMode="auto">
                                  <a:xfrm>
                                    <a:off x="956" y="15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6" name="Rectangle 2476"/>
                                <wps:cNvSpPr>
                                  <a:spLocks noChangeArrowheads="1"/>
                                </wps:cNvSpPr>
                                <wps:spPr bwMode="auto">
                                  <a:xfrm>
                                    <a:off x="956" y="15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7" name="Rectangle 2477"/>
                                <wps:cNvSpPr>
                                  <a:spLocks noChangeArrowheads="1"/>
                                </wps:cNvSpPr>
                                <wps:spPr bwMode="auto">
                                  <a:xfrm>
                                    <a:off x="956" y="15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8" name="Rectangle 2478"/>
                                <wps:cNvSpPr>
                                  <a:spLocks noChangeArrowheads="1"/>
                                </wps:cNvSpPr>
                                <wps:spPr bwMode="auto">
                                  <a:xfrm>
                                    <a:off x="956"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9" name="Rectangle 2479"/>
                                <wps:cNvSpPr>
                                  <a:spLocks noChangeArrowheads="1"/>
                                </wps:cNvSpPr>
                                <wps:spPr bwMode="auto">
                                  <a:xfrm>
                                    <a:off x="956"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0" name="Rectangle 2480"/>
                                <wps:cNvSpPr>
                                  <a:spLocks noChangeArrowheads="1"/>
                                </wps:cNvSpPr>
                                <wps:spPr bwMode="auto">
                                  <a:xfrm>
                                    <a:off x="956" y="15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1" name="Rectangle 2481"/>
                                <wps:cNvSpPr>
                                  <a:spLocks noChangeArrowheads="1"/>
                                </wps:cNvSpPr>
                                <wps:spPr bwMode="auto">
                                  <a:xfrm>
                                    <a:off x="956" y="15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2" name="Rectangle 2482"/>
                                <wps:cNvSpPr>
                                  <a:spLocks noChangeArrowheads="1"/>
                                </wps:cNvSpPr>
                                <wps:spPr bwMode="auto">
                                  <a:xfrm>
                                    <a:off x="956" y="15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3" name="Rectangle 2483"/>
                                <wps:cNvSpPr>
                                  <a:spLocks noChangeArrowheads="1"/>
                                </wps:cNvSpPr>
                                <wps:spPr bwMode="auto">
                                  <a:xfrm>
                                    <a:off x="956"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4" name="Rectangle 2484"/>
                                <wps:cNvSpPr>
                                  <a:spLocks noChangeArrowheads="1"/>
                                </wps:cNvSpPr>
                                <wps:spPr bwMode="auto">
                                  <a:xfrm>
                                    <a:off x="956"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5" name="Rectangle 2485"/>
                                <wps:cNvSpPr>
                                  <a:spLocks noChangeArrowheads="1"/>
                                </wps:cNvSpPr>
                                <wps:spPr bwMode="auto">
                                  <a:xfrm>
                                    <a:off x="956" y="15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6" name="Rectangle 2486"/>
                                <wps:cNvSpPr>
                                  <a:spLocks noChangeArrowheads="1"/>
                                </wps:cNvSpPr>
                                <wps:spPr bwMode="auto">
                                  <a:xfrm>
                                    <a:off x="956" y="15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7" name="Rectangle 2487"/>
                                <wps:cNvSpPr>
                                  <a:spLocks noChangeArrowheads="1"/>
                                </wps:cNvSpPr>
                                <wps:spPr bwMode="auto">
                                  <a:xfrm>
                                    <a:off x="956" y="15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8" name="Rectangle 2488"/>
                                <wps:cNvSpPr>
                                  <a:spLocks noChangeArrowheads="1"/>
                                </wps:cNvSpPr>
                                <wps:spPr bwMode="auto">
                                  <a:xfrm>
                                    <a:off x="956" y="15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9" name="Rectangle 2489"/>
                                <wps:cNvSpPr>
                                  <a:spLocks noChangeArrowheads="1"/>
                                </wps:cNvSpPr>
                                <wps:spPr bwMode="auto">
                                  <a:xfrm>
                                    <a:off x="956" y="1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0" name="Rectangle 2490"/>
                                <wps:cNvSpPr>
                                  <a:spLocks noChangeArrowheads="1"/>
                                </wps:cNvSpPr>
                                <wps:spPr bwMode="auto">
                                  <a:xfrm>
                                    <a:off x="956" y="15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1" name="Rectangle 2491"/>
                                <wps:cNvSpPr>
                                  <a:spLocks noChangeArrowheads="1"/>
                                </wps:cNvSpPr>
                                <wps:spPr bwMode="auto">
                                  <a:xfrm>
                                    <a:off x="956" y="15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2" name="Rectangle 2492"/>
                                <wps:cNvSpPr>
                                  <a:spLocks noChangeArrowheads="1"/>
                                </wps:cNvSpPr>
                                <wps:spPr bwMode="auto">
                                  <a:xfrm>
                                    <a:off x="956" y="15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3" name="Rectangle 2493"/>
                                <wps:cNvSpPr>
                                  <a:spLocks noChangeArrowheads="1"/>
                                </wps:cNvSpPr>
                                <wps:spPr bwMode="auto">
                                  <a:xfrm>
                                    <a:off x="956" y="14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4" name="Rectangle 2494"/>
                                <wps:cNvSpPr>
                                  <a:spLocks noChangeArrowheads="1"/>
                                </wps:cNvSpPr>
                                <wps:spPr bwMode="auto">
                                  <a:xfrm>
                                    <a:off x="956" y="1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5" name="Rectangle 2495"/>
                                <wps:cNvSpPr>
                                  <a:spLocks noChangeArrowheads="1"/>
                                </wps:cNvSpPr>
                                <wps:spPr bwMode="auto">
                                  <a:xfrm>
                                    <a:off x="956" y="14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6" name="Rectangle 2496"/>
                                <wps:cNvSpPr>
                                  <a:spLocks noChangeArrowheads="1"/>
                                </wps:cNvSpPr>
                                <wps:spPr bwMode="auto">
                                  <a:xfrm>
                                    <a:off x="956" y="14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7" name="Rectangle 2497"/>
                                <wps:cNvSpPr>
                                  <a:spLocks noChangeArrowheads="1"/>
                                </wps:cNvSpPr>
                                <wps:spPr bwMode="auto">
                                  <a:xfrm>
                                    <a:off x="956" y="14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8" name="Rectangle 2498"/>
                                <wps:cNvSpPr>
                                  <a:spLocks noChangeArrowheads="1"/>
                                </wps:cNvSpPr>
                                <wps:spPr bwMode="auto">
                                  <a:xfrm>
                                    <a:off x="956" y="14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9" name="Rectangle 2499"/>
                                <wps:cNvSpPr>
                                  <a:spLocks noChangeArrowheads="1"/>
                                </wps:cNvSpPr>
                                <wps:spPr bwMode="auto">
                                  <a:xfrm>
                                    <a:off x="956" y="1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0" name="Rectangle 2500"/>
                                <wps:cNvSpPr>
                                  <a:spLocks noChangeArrowheads="1"/>
                                </wps:cNvSpPr>
                                <wps:spPr bwMode="auto">
                                  <a:xfrm>
                                    <a:off x="956" y="13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1" name="Rectangle 2501"/>
                                <wps:cNvSpPr>
                                  <a:spLocks noChangeArrowheads="1"/>
                                </wps:cNvSpPr>
                                <wps:spPr bwMode="auto">
                                  <a:xfrm>
                                    <a:off x="956" y="13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2" name="Rectangle 2502"/>
                                <wps:cNvSpPr>
                                  <a:spLocks noChangeArrowheads="1"/>
                                </wps:cNvSpPr>
                                <wps:spPr bwMode="auto">
                                  <a:xfrm>
                                    <a:off x="956"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3" name="Rectangle 2503"/>
                                <wps:cNvSpPr>
                                  <a:spLocks noChangeArrowheads="1"/>
                                </wps:cNvSpPr>
                                <wps:spPr bwMode="auto">
                                  <a:xfrm>
                                    <a:off x="956"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4" name="Rectangle 2504"/>
                                <wps:cNvSpPr>
                                  <a:spLocks noChangeArrowheads="1"/>
                                </wps:cNvSpPr>
                                <wps:spPr bwMode="auto">
                                  <a:xfrm>
                                    <a:off x="956"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5" name="Rectangle 2505"/>
                                <wps:cNvSpPr>
                                  <a:spLocks noChangeArrowheads="1"/>
                                </wps:cNvSpPr>
                                <wps:spPr bwMode="auto">
                                  <a:xfrm>
                                    <a:off x="956" y="13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6" name="Rectangle 2506"/>
                                <wps:cNvSpPr>
                                  <a:spLocks noChangeArrowheads="1"/>
                                </wps:cNvSpPr>
                                <wps:spPr bwMode="auto">
                                  <a:xfrm>
                                    <a:off x="956" y="13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7" name="Rectangle 2507"/>
                                <wps:cNvSpPr>
                                  <a:spLocks noChangeArrowheads="1"/>
                                </wps:cNvSpPr>
                                <wps:spPr bwMode="auto">
                                  <a:xfrm>
                                    <a:off x="956"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8" name="Rectangle 2508"/>
                                <wps:cNvSpPr>
                                  <a:spLocks noChangeArrowheads="1"/>
                                </wps:cNvSpPr>
                                <wps:spPr bwMode="auto">
                                  <a:xfrm>
                                    <a:off x="956"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9" name="Rectangle 2509"/>
                                <wps:cNvSpPr>
                                  <a:spLocks noChangeArrowheads="1"/>
                                </wps:cNvSpPr>
                                <wps:spPr bwMode="auto">
                                  <a:xfrm>
                                    <a:off x="956"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0" name="Rectangle 2510"/>
                                <wps:cNvSpPr>
                                  <a:spLocks noChangeArrowheads="1"/>
                                </wps:cNvSpPr>
                                <wps:spPr bwMode="auto">
                                  <a:xfrm>
                                    <a:off x="956" y="12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6781" name="Rectangle 2511"/>
                              <wps:cNvSpPr>
                                <a:spLocks noChangeArrowheads="1"/>
                              </wps:cNvSpPr>
                              <wps:spPr bwMode="auto">
                                <a:xfrm>
                                  <a:off x="608330" y="883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2" name="Rectangle 2512"/>
                              <wps:cNvSpPr>
                                <a:spLocks noChangeArrowheads="1"/>
                              </wps:cNvSpPr>
                              <wps:spPr bwMode="auto">
                                <a:xfrm>
                                  <a:off x="608330" y="880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3" name="Rectangle 2513"/>
                              <wps:cNvSpPr>
                                <a:spLocks noChangeArrowheads="1"/>
                              </wps:cNvSpPr>
                              <wps:spPr bwMode="auto">
                                <a:xfrm>
                                  <a:off x="608330" y="877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4" name="Rectangle 2514"/>
                              <wps:cNvSpPr>
                                <a:spLocks noChangeArrowheads="1"/>
                              </wps:cNvSpPr>
                              <wps:spPr bwMode="auto">
                                <a:xfrm>
                                  <a:off x="608330" y="873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5" name="Rectangle 2515"/>
                              <wps:cNvSpPr>
                                <a:spLocks noChangeArrowheads="1"/>
                              </wps:cNvSpPr>
                              <wps:spPr bwMode="auto">
                                <a:xfrm>
                                  <a:off x="608330" y="8713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6" name="Rectangle 2516"/>
                              <wps:cNvSpPr>
                                <a:spLocks noChangeArrowheads="1"/>
                              </wps:cNvSpPr>
                              <wps:spPr bwMode="auto">
                                <a:xfrm>
                                  <a:off x="608330" y="868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7" name="Rectangle 2517"/>
                              <wps:cNvSpPr>
                                <a:spLocks noChangeArrowheads="1"/>
                              </wps:cNvSpPr>
                              <wps:spPr bwMode="auto">
                                <a:xfrm>
                                  <a:off x="608330" y="865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8" name="Rectangle 2518"/>
                              <wps:cNvSpPr>
                                <a:spLocks noChangeArrowheads="1"/>
                              </wps:cNvSpPr>
                              <wps:spPr bwMode="auto">
                                <a:xfrm>
                                  <a:off x="608330" y="861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9" name="Rectangle 2519"/>
                              <wps:cNvSpPr>
                                <a:spLocks noChangeArrowheads="1"/>
                              </wps:cNvSpPr>
                              <wps:spPr bwMode="auto">
                                <a:xfrm>
                                  <a:off x="608330" y="859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0" name="Rectangle 2520"/>
                              <wps:cNvSpPr>
                                <a:spLocks noChangeArrowheads="1"/>
                              </wps:cNvSpPr>
                              <wps:spPr bwMode="auto">
                                <a:xfrm>
                                  <a:off x="608330" y="856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1" name="Rectangle 2521"/>
                              <wps:cNvSpPr>
                                <a:spLocks noChangeArrowheads="1"/>
                              </wps:cNvSpPr>
                              <wps:spPr bwMode="auto">
                                <a:xfrm>
                                  <a:off x="608330" y="852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2" name="Rectangle 2522"/>
                              <wps:cNvSpPr>
                                <a:spLocks noChangeArrowheads="1"/>
                              </wps:cNvSpPr>
                              <wps:spPr bwMode="auto">
                                <a:xfrm>
                                  <a:off x="608330" y="849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3" name="Rectangle 2523"/>
                              <wps:cNvSpPr>
                                <a:spLocks noChangeArrowheads="1"/>
                              </wps:cNvSpPr>
                              <wps:spPr bwMode="auto">
                                <a:xfrm>
                                  <a:off x="608330" y="846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4" name="Rectangle 2524"/>
                              <wps:cNvSpPr>
                                <a:spLocks noChangeArrowheads="1"/>
                              </wps:cNvSpPr>
                              <wps:spPr bwMode="auto">
                                <a:xfrm>
                                  <a:off x="608330" y="844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5" name="Rectangle 2525"/>
                              <wps:cNvSpPr>
                                <a:spLocks noChangeArrowheads="1"/>
                              </wps:cNvSpPr>
                              <wps:spPr bwMode="auto">
                                <a:xfrm>
                                  <a:off x="608330" y="8409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6" name="Rectangle 2526"/>
                              <wps:cNvSpPr>
                                <a:spLocks noChangeArrowheads="1"/>
                              </wps:cNvSpPr>
                              <wps:spPr bwMode="auto">
                                <a:xfrm>
                                  <a:off x="608330" y="8377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7" name="Rectangle 2527"/>
                              <wps:cNvSpPr>
                                <a:spLocks noChangeArrowheads="1"/>
                              </wps:cNvSpPr>
                              <wps:spPr bwMode="auto">
                                <a:xfrm>
                                  <a:off x="608330" y="8345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8" name="Rectangle 2528"/>
                              <wps:cNvSpPr>
                                <a:spLocks noChangeArrowheads="1"/>
                              </wps:cNvSpPr>
                              <wps:spPr bwMode="auto">
                                <a:xfrm>
                                  <a:off x="608330" y="831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9" name="Rectangle 2529"/>
                              <wps:cNvSpPr>
                                <a:spLocks noChangeArrowheads="1"/>
                              </wps:cNvSpPr>
                              <wps:spPr bwMode="auto">
                                <a:xfrm>
                                  <a:off x="608330" y="8288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0" name="Rectangle 2530"/>
                              <wps:cNvSpPr>
                                <a:spLocks noChangeArrowheads="1"/>
                              </wps:cNvSpPr>
                              <wps:spPr bwMode="auto">
                                <a:xfrm>
                                  <a:off x="608330" y="8256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1" name="Rectangle 2531"/>
                              <wps:cNvSpPr>
                                <a:spLocks noChangeArrowheads="1"/>
                              </wps:cNvSpPr>
                              <wps:spPr bwMode="auto">
                                <a:xfrm>
                                  <a:off x="608330" y="8224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2" name="Rectangle 2532"/>
                              <wps:cNvSpPr>
                                <a:spLocks noChangeArrowheads="1"/>
                              </wps:cNvSpPr>
                              <wps:spPr bwMode="auto">
                                <a:xfrm>
                                  <a:off x="608330" y="8193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3" name="Rectangle 2533"/>
                              <wps:cNvSpPr>
                                <a:spLocks noChangeArrowheads="1"/>
                              </wps:cNvSpPr>
                              <wps:spPr bwMode="auto">
                                <a:xfrm>
                                  <a:off x="608330" y="816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4" name="Rectangle 2534"/>
                              <wps:cNvSpPr>
                                <a:spLocks noChangeArrowheads="1"/>
                              </wps:cNvSpPr>
                              <wps:spPr bwMode="auto">
                                <a:xfrm>
                                  <a:off x="608330" y="8136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5" name="Rectangle 2535"/>
                              <wps:cNvSpPr>
                                <a:spLocks noChangeArrowheads="1"/>
                              </wps:cNvSpPr>
                              <wps:spPr bwMode="auto">
                                <a:xfrm>
                                  <a:off x="608330" y="8104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6" name="Rectangle 2536"/>
                              <wps:cNvSpPr>
                                <a:spLocks noChangeArrowheads="1"/>
                              </wps:cNvSpPr>
                              <wps:spPr bwMode="auto">
                                <a:xfrm>
                                  <a:off x="608330" y="8072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7" name="Rectangle 2537"/>
                              <wps:cNvSpPr>
                                <a:spLocks noChangeArrowheads="1"/>
                              </wps:cNvSpPr>
                              <wps:spPr bwMode="auto">
                                <a:xfrm>
                                  <a:off x="608330" y="8040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8" name="Rectangle 2538"/>
                              <wps:cNvSpPr>
                                <a:spLocks noChangeArrowheads="1"/>
                              </wps:cNvSpPr>
                              <wps:spPr bwMode="auto">
                                <a:xfrm>
                                  <a:off x="608330" y="8009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9" name="Rectangle 2539"/>
                              <wps:cNvSpPr>
                                <a:spLocks noChangeArrowheads="1"/>
                              </wps:cNvSpPr>
                              <wps:spPr bwMode="auto">
                                <a:xfrm>
                                  <a:off x="608330" y="7983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0" name="Rectangle 2540"/>
                              <wps:cNvSpPr>
                                <a:spLocks noChangeArrowheads="1"/>
                              </wps:cNvSpPr>
                              <wps:spPr bwMode="auto">
                                <a:xfrm>
                                  <a:off x="608330" y="7951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1" name="Rectangle 2541"/>
                              <wps:cNvSpPr>
                                <a:spLocks noChangeArrowheads="1"/>
                              </wps:cNvSpPr>
                              <wps:spPr bwMode="auto">
                                <a:xfrm>
                                  <a:off x="608330" y="7920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2" name="Rectangle 2542"/>
                              <wps:cNvSpPr>
                                <a:spLocks noChangeArrowheads="1"/>
                              </wps:cNvSpPr>
                              <wps:spPr bwMode="auto">
                                <a:xfrm>
                                  <a:off x="608330" y="7888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3" name="Rectangle 2543"/>
                              <wps:cNvSpPr>
                                <a:spLocks noChangeArrowheads="1"/>
                              </wps:cNvSpPr>
                              <wps:spPr bwMode="auto">
                                <a:xfrm>
                                  <a:off x="608330" y="7856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4" name="Rectangle 2544"/>
                              <wps:cNvSpPr>
                                <a:spLocks noChangeArrowheads="1"/>
                              </wps:cNvSpPr>
                              <wps:spPr bwMode="auto">
                                <a:xfrm>
                                  <a:off x="608330" y="7831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5" name="Rectangle 2545"/>
                              <wps:cNvSpPr>
                                <a:spLocks noChangeArrowheads="1"/>
                              </wps:cNvSpPr>
                              <wps:spPr bwMode="auto">
                                <a:xfrm>
                                  <a:off x="608330" y="7799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6" name="Rectangle 2546"/>
                              <wps:cNvSpPr>
                                <a:spLocks noChangeArrowheads="1"/>
                              </wps:cNvSpPr>
                              <wps:spPr bwMode="auto">
                                <a:xfrm>
                                  <a:off x="608330" y="7767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7" name="Rectangle 2547"/>
                              <wps:cNvSpPr>
                                <a:spLocks noChangeArrowheads="1"/>
                              </wps:cNvSpPr>
                              <wps:spPr bwMode="auto">
                                <a:xfrm>
                                  <a:off x="608330" y="7735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8" name="Rectangle 2548"/>
                              <wps:cNvSpPr>
                                <a:spLocks noChangeArrowheads="1"/>
                              </wps:cNvSpPr>
                              <wps:spPr bwMode="auto">
                                <a:xfrm>
                                  <a:off x="608330" y="7704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9" name="Rectangle 2549"/>
                              <wps:cNvSpPr>
                                <a:spLocks noChangeArrowheads="1"/>
                              </wps:cNvSpPr>
                              <wps:spPr bwMode="auto">
                                <a:xfrm>
                                  <a:off x="608330" y="7678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0" name="Rectangle 2550"/>
                              <wps:cNvSpPr>
                                <a:spLocks noChangeArrowheads="1"/>
                              </wps:cNvSpPr>
                              <wps:spPr bwMode="auto">
                                <a:xfrm>
                                  <a:off x="608330" y="7647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1" name="Rectangle 2551"/>
                              <wps:cNvSpPr>
                                <a:spLocks noChangeArrowheads="1"/>
                              </wps:cNvSpPr>
                              <wps:spPr bwMode="auto">
                                <a:xfrm>
                                  <a:off x="608330" y="7615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2" name="Rectangle 2552"/>
                              <wps:cNvSpPr>
                                <a:spLocks noChangeArrowheads="1"/>
                              </wps:cNvSpPr>
                              <wps:spPr bwMode="auto">
                                <a:xfrm>
                                  <a:off x="608330" y="7583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3" name="Rectangle 2553"/>
                              <wps:cNvSpPr>
                                <a:spLocks noChangeArrowheads="1"/>
                              </wps:cNvSpPr>
                              <wps:spPr bwMode="auto">
                                <a:xfrm>
                                  <a:off x="608330" y="7551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4" name="Rectangle 2554"/>
                              <wps:cNvSpPr>
                                <a:spLocks noChangeArrowheads="1"/>
                              </wps:cNvSpPr>
                              <wps:spPr bwMode="auto">
                                <a:xfrm>
                                  <a:off x="608330" y="7526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5" name="Rectangle 2555"/>
                              <wps:cNvSpPr>
                                <a:spLocks noChangeArrowheads="1"/>
                              </wps:cNvSpPr>
                              <wps:spPr bwMode="auto">
                                <a:xfrm>
                                  <a:off x="608330" y="7494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6" name="Rectangle 2556"/>
                              <wps:cNvSpPr>
                                <a:spLocks noChangeArrowheads="1"/>
                              </wps:cNvSpPr>
                              <wps:spPr bwMode="auto">
                                <a:xfrm>
                                  <a:off x="608330" y="7462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7" name="Rectangle 2557"/>
                              <wps:cNvSpPr>
                                <a:spLocks noChangeArrowheads="1"/>
                              </wps:cNvSpPr>
                              <wps:spPr bwMode="auto">
                                <a:xfrm>
                                  <a:off x="608330" y="7431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8" name="Rectangle 2558"/>
                              <wps:cNvSpPr>
                                <a:spLocks noChangeArrowheads="1"/>
                              </wps:cNvSpPr>
                              <wps:spPr bwMode="auto">
                                <a:xfrm>
                                  <a:off x="608330" y="7399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9" name="Rectangle 2559"/>
                              <wps:cNvSpPr>
                                <a:spLocks noChangeArrowheads="1"/>
                              </wps:cNvSpPr>
                              <wps:spPr bwMode="auto">
                                <a:xfrm>
                                  <a:off x="608330" y="7374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0" name="Rectangle 2560"/>
                              <wps:cNvSpPr>
                                <a:spLocks noChangeArrowheads="1"/>
                              </wps:cNvSpPr>
                              <wps:spPr bwMode="auto">
                                <a:xfrm>
                                  <a:off x="608330" y="7342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1" name="Rectangle 2561"/>
                              <wps:cNvSpPr>
                                <a:spLocks noChangeArrowheads="1"/>
                              </wps:cNvSpPr>
                              <wps:spPr bwMode="auto">
                                <a:xfrm>
                                  <a:off x="608330" y="7310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2" name="Rectangle 2562"/>
                              <wps:cNvSpPr>
                                <a:spLocks noChangeArrowheads="1"/>
                              </wps:cNvSpPr>
                              <wps:spPr bwMode="auto">
                                <a:xfrm>
                                  <a:off x="608330" y="7278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3" name="Rectangle 2563"/>
                              <wps:cNvSpPr>
                                <a:spLocks noChangeArrowheads="1"/>
                              </wps:cNvSpPr>
                              <wps:spPr bwMode="auto">
                                <a:xfrm>
                                  <a:off x="608330" y="7247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4" name="Rectangle 2564"/>
                              <wps:cNvSpPr>
                                <a:spLocks noChangeArrowheads="1"/>
                              </wps:cNvSpPr>
                              <wps:spPr bwMode="auto">
                                <a:xfrm>
                                  <a:off x="608330" y="7221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5" name="Rectangle 2565"/>
                              <wps:cNvSpPr>
                                <a:spLocks noChangeArrowheads="1"/>
                              </wps:cNvSpPr>
                              <wps:spPr bwMode="auto">
                                <a:xfrm>
                                  <a:off x="608330" y="7189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6" name="Rectangle 2566"/>
                              <wps:cNvSpPr>
                                <a:spLocks noChangeArrowheads="1"/>
                              </wps:cNvSpPr>
                              <wps:spPr bwMode="auto">
                                <a:xfrm>
                                  <a:off x="608330" y="7158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7" name="Rectangle 2567"/>
                              <wps:cNvSpPr>
                                <a:spLocks noChangeArrowheads="1"/>
                              </wps:cNvSpPr>
                              <wps:spPr bwMode="auto">
                                <a:xfrm>
                                  <a:off x="608330" y="7126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8" name="Rectangle 2568"/>
                              <wps:cNvSpPr>
                                <a:spLocks noChangeArrowheads="1"/>
                              </wps:cNvSpPr>
                              <wps:spPr bwMode="auto">
                                <a:xfrm>
                                  <a:off x="608330" y="7094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9" name="Rectangle 2569"/>
                              <wps:cNvSpPr>
                                <a:spLocks noChangeArrowheads="1"/>
                              </wps:cNvSpPr>
                              <wps:spPr bwMode="auto">
                                <a:xfrm>
                                  <a:off x="608330" y="7069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0" name="Rectangle 2570"/>
                              <wps:cNvSpPr>
                                <a:spLocks noChangeArrowheads="1"/>
                              </wps:cNvSpPr>
                              <wps:spPr bwMode="auto">
                                <a:xfrm>
                                  <a:off x="608330" y="7037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1" name="Rectangle 2571"/>
                              <wps:cNvSpPr>
                                <a:spLocks noChangeArrowheads="1"/>
                              </wps:cNvSpPr>
                              <wps:spPr bwMode="auto">
                                <a:xfrm>
                                  <a:off x="608330" y="7005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2" name="Rectangle 2572"/>
                              <wps:cNvSpPr>
                                <a:spLocks noChangeArrowheads="1"/>
                              </wps:cNvSpPr>
                              <wps:spPr bwMode="auto">
                                <a:xfrm>
                                  <a:off x="608330" y="6973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3" name="Rectangle 2573"/>
                              <wps:cNvSpPr>
                                <a:spLocks noChangeArrowheads="1"/>
                              </wps:cNvSpPr>
                              <wps:spPr bwMode="auto">
                                <a:xfrm>
                                  <a:off x="608330" y="6942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4" name="Rectangle 2574"/>
                              <wps:cNvSpPr>
                                <a:spLocks noChangeArrowheads="1"/>
                              </wps:cNvSpPr>
                              <wps:spPr bwMode="auto">
                                <a:xfrm>
                                  <a:off x="608330" y="6916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5" name="Rectangle 2575"/>
                              <wps:cNvSpPr>
                                <a:spLocks noChangeArrowheads="1"/>
                              </wps:cNvSpPr>
                              <wps:spPr bwMode="auto">
                                <a:xfrm>
                                  <a:off x="608330" y="6885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6" name="Rectangle 2576"/>
                              <wps:cNvSpPr>
                                <a:spLocks noChangeArrowheads="1"/>
                              </wps:cNvSpPr>
                              <wps:spPr bwMode="auto">
                                <a:xfrm>
                                  <a:off x="608330" y="6853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7" name="Rectangle 2577"/>
                              <wps:cNvSpPr>
                                <a:spLocks noChangeArrowheads="1"/>
                              </wps:cNvSpPr>
                              <wps:spPr bwMode="auto">
                                <a:xfrm>
                                  <a:off x="608330" y="6821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8" name="Rectangle 2578"/>
                              <wps:cNvSpPr>
                                <a:spLocks noChangeArrowheads="1"/>
                              </wps:cNvSpPr>
                              <wps:spPr bwMode="auto">
                                <a:xfrm>
                                  <a:off x="608330" y="6789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9" name="Rectangle 2579"/>
                              <wps:cNvSpPr>
                                <a:spLocks noChangeArrowheads="1"/>
                              </wps:cNvSpPr>
                              <wps:spPr bwMode="auto">
                                <a:xfrm>
                                  <a:off x="608330" y="6764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0" name="Rectangle 2580"/>
                              <wps:cNvSpPr>
                                <a:spLocks noChangeArrowheads="1"/>
                              </wps:cNvSpPr>
                              <wps:spPr bwMode="auto">
                                <a:xfrm>
                                  <a:off x="608330" y="6732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1" name="Rectangle 2581"/>
                              <wps:cNvSpPr>
                                <a:spLocks noChangeArrowheads="1"/>
                              </wps:cNvSpPr>
                              <wps:spPr bwMode="auto">
                                <a:xfrm>
                                  <a:off x="608330" y="6700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2" name="Rectangle 2582"/>
                              <wps:cNvSpPr>
                                <a:spLocks noChangeArrowheads="1"/>
                              </wps:cNvSpPr>
                              <wps:spPr bwMode="auto">
                                <a:xfrm>
                                  <a:off x="608330" y="6669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3" name="Rectangle 2583"/>
                              <wps:cNvSpPr>
                                <a:spLocks noChangeArrowheads="1"/>
                              </wps:cNvSpPr>
                              <wps:spPr bwMode="auto">
                                <a:xfrm>
                                  <a:off x="608330" y="6637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4" name="Rectangle 2584"/>
                              <wps:cNvSpPr>
                                <a:spLocks noChangeArrowheads="1"/>
                              </wps:cNvSpPr>
                              <wps:spPr bwMode="auto">
                                <a:xfrm>
                                  <a:off x="608330" y="6612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5" name="Rectangle 2585"/>
                              <wps:cNvSpPr>
                                <a:spLocks noChangeArrowheads="1"/>
                              </wps:cNvSpPr>
                              <wps:spPr bwMode="auto">
                                <a:xfrm>
                                  <a:off x="608330" y="6580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6" name="Rectangle 2586"/>
                              <wps:cNvSpPr>
                                <a:spLocks noChangeArrowheads="1"/>
                              </wps:cNvSpPr>
                              <wps:spPr bwMode="auto">
                                <a:xfrm>
                                  <a:off x="608330" y="6548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7" name="Rectangle 2587"/>
                              <wps:cNvSpPr>
                                <a:spLocks noChangeArrowheads="1"/>
                              </wps:cNvSpPr>
                              <wps:spPr bwMode="auto">
                                <a:xfrm>
                                  <a:off x="608330" y="6516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8" name="Rectangle 2588"/>
                              <wps:cNvSpPr>
                                <a:spLocks noChangeArrowheads="1"/>
                              </wps:cNvSpPr>
                              <wps:spPr bwMode="auto">
                                <a:xfrm>
                                  <a:off x="608330" y="6485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9" name="Rectangle 2589"/>
                              <wps:cNvSpPr>
                                <a:spLocks noChangeArrowheads="1"/>
                              </wps:cNvSpPr>
                              <wps:spPr bwMode="auto">
                                <a:xfrm>
                                  <a:off x="608330" y="6459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0" name="Rectangle 2590"/>
                              <wps:cNvSpPr>
                                <a:spLocks noChangeArrowheads="1"/>
                              </wps:cNvSpPr>
                              <wps:spPr bwMode="auto">
                                <a:xfrm>
                                  <a:off x="608330" y="6427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1" name="Rectangle 2591"/>
                              <wps:cNvSpPr>
                                <a:spLocks noChangeArrowheads="1"/>
                              </wps:cNvSpPr>
                              <wps:spPr bwMode="auto">
                                <a:xfrm>
                                  <a:off x="608330" y="6396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2" name="Rectangle 2592"/>
                              <wps:cNvSpPr>
                                <a:spLocks noChangeArrowheads="1"/>
                              </wps:cNvSpPr>
                              <wps:spPr bwMode="auto">
                                <a:xfrm>
                                  <a:off x="608330" y="6364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3" name="Rectangle 2593"/>
                              <wps:cNvSpPr>
                                <a:spLocks noChangeArrowheads="1"/>
                              </wps:cNvSpPr>
                              <wps:spPr bwMode="auto">
                                <a:xfrm>
                                  <a:off x="608330" y="6332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4" name="Rectangle 2594"/>
                              <wps:cNvSpPr>
                                <a:spLocks noChangeArrowheads="1"/>
                              </wps:cNvSpPr>
                              <wps:spPr bwMode="auto">
                                <a:xfrm>
                                  <a:off x="608330" y="6307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5" name="Rectangle 2595"/>
                              <wps:cNvSpPr>
                                <a:spLocks noChangeArrowheads="1"/>
                              </wps:cNvSpPr>
                              <wps:spPr bwMode="auto">
                                <a:xfrm>
                                  <a:off x="608330" y="6275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6" name="Rectangle 2596"/>
                              <wps:cNvSpPr>
                                <a:spLocks noChangeArrowheads="1"/>
                              </wps:cNvSpPr>
                              <wps:spPr bwMode="auto">
                                <a:xfrm>
                                  <a:off x="608330" y="6243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7" name="Rectangle 2597"/>
                              <wps:cNvSpPr>
                                <a:spLocks noChangeArrowheads="1"/>
                              </wps:cNvSpPr>
                              <wps:spPr bwMode="auto">
                                <a:xfrm>
                                  <a:off x="608330" y="6211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8" name="Rectangle 2598"/>
                              <wps:cNvSpPr>
                                <a:spLocks noChangeArrowheads="1"/>
                              </wps:cNvSpPr>
                              <wps:spPr bwMode="auto">
                                <a:xfrm>
                                  <a:off x="608330" y="6180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9" name="Rectangle 2599"/>
                              <wps:cNvSpPr>
                                <a:spLocks noChangeArrowheads="1"/>
                              </wps:cNvSpPr>
                              <wps:spPr bwMode="auto">
                                <a:xfrm>
                                  <a:off x="608330" y="6154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0" name="Rectangle 2600"/>
                              <wps:cNvSpPr>
                                <a:spLocks noChangeArrowheads="1"/>
                              </wps:cNvSpPr>
                              <wps:spPr bwMode="auto">
                                <a:xfrm>
                                  <a:off x="608330" y="536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1" name="Rectangle 2601"/>
                              <wps:cNvSpPr>
                                <a:spLocks noChangeArrowheads="1"/>
                              </wps:cNvSpPr>
                              <wps:spPr bwMode="auto">
                                <a:xfrm>
                                  <a:off x="608330" y="5329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2" name="Rectangle 2602"/>
                              <wps:cNvSpPr>
                                <a:spLocks noChangeArrowheads="1"/>
                              </wps:cNvSpPr>
                              <wps:spPr bwMode="auto">
                                <a:xfrm>
                                  <a:off x="608330" y="5297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3" name="Rectangle 2603"/>
                              <wps:cNvSpPr>
                                <a:spLocks noChangeArrowheads="1"/>
                              </wps:cNvSpPr>
                              <wps:spPr bwMode="auto">
                                <a:xfrm>
                                  <a:off x="608330" y="5265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4" name="Rectangle 2604"/>
                              <wps:cNvSpPr>
                                <a:spLocks noChangeArrowheads="1"/>
                              </wps:cNvSpPr>
                              <wps:spPr bwMode="auto">
                                <a:xfrm>
                                  <a:off x="608330" y="5240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5" name="Rectangle 2605"/>
                              <wps:cNvSpPr>
                                <a:spLocks noChangeArrowheads="1"/>
                              </wps:cNvSpPr>
                              <wps:spPr bwMode="auto">
                                <a:xfrm>
                                  <a:off x="608330" y="520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6" name="Rectangle 2606"/>
                              <wps:cNvSpPr>
                                <a:spLocks noChangeArrowheads="1"/>
                              </wps:cNvSpPr>
                              <wps:spPr bwMode="auto">
                                <a:xfrm>
                                  <a:off x="608330" y="5176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7" name="Rectangle 2607"/>
                              <wps:cNvSpPr>
                                <a:spLocks noChangeArrowheads="1"/>
                              </wps:cNvSpPr>
                              <wps:spPr bwMode="auto">
                                <a:xfrm>
                                  <a:off x="608330" y="5145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8" name="Rectangle 2608"/>
                              <wps:cNvSpPr>
                                <a:spLocks noChangeArrowheads="1"/>
                              </wps:cNvSpPr>
                              <wps:spPr bwMode="auto">
                                <a:xfrm>
                                  <a:off x="608330" y="5113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9" name="Rectangle 2609"/>
                              <wps:cNvSpPr>
                                <a:spLocks noChangeArrowheads="1"/>
                              </wps:cNvSpPr>
                              <wps:spPr bwMode="auto">
                                <a:xfrm>
                                  <a:off x="608330" y="5088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0" name="Rectangle 2610"/>
                              <wps:cNvSpPr>
                                <a:spLocks noChangeArrowheads="1"/>
                              </wps:cNvSpPr>
                              <wps:spPr bwMode="auto">
                                <a:xfrm>
                                  <a:off x="608330" y="505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1" name="Rectangle 2611"/>
                              <wps:cNvSpPr>
                                <a:spLocks noChangeArrowheads="1"/>
                              </wps:cNvSpPr>
                              <wps:spPr bwMode="auto">
                                <a:xfrm>
                                  <a:off x="608330" y="502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2" name="Rectangle 2612"/>
                              <wps:cNvSpPr>
                                <a:spLocks noChangeArrowheads="1"/>
                              </wps:cNvSpPr>
                              <wps:spPr bwMode="auto">
                                <a:xfrm>
                                  <a:off x="608330" y="499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3" name="Rectangle 2613"/>
                              <wps:cNvSpPr>
                                <a:spLocks noChangeArrowheads="1"/>
                              </wps:cNvSpPr>
                              <wps:spPr bwMode="auto">
                                <a:xfrm>
                                  <a:off x="608330" y="496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4" name="Rectangle 2614"/>
                              <wps:cNvSpPr>
                                <a:spLocks noChangeArrowheads="1"/>
                              </wps:cNvSpPr>
                              <wps:spPr bwMode="auto">
                                <a:xfrm>
                                  <a:off x="608330" y="4935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5" name="Rectangle 2615"/>
                              <wps:cNvSpPr>
                                <a:spLocks noChangeArrowheads="1"/>
                              </wps:cNvSpPr>
                              <wps:spPr bwMode="auto">
                                <a:xfrm>
                                  <a:off x="608330" y="4903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6" name="Rectangle 2616"/>
                              <wps:cNvSpPr>
                                <a:spLocks noChangeArrowheads="1"/>
                              </wps:cNvSpPr>
                              <wps:spPr bwMode="auto">
                                <a:xfrm>
                                  <a:off x="608330" y="487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7" name="Rectangle 2617"/>
                              <wps:cNvSpPr>
                                <a:spLocks noChangeArrowheads="1"/>
                              </wps:cNvSpPr>
                              <wps:spPr bwMode="auto">
                                <a:xfrm>
                                  <a:off x="608330" y="484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8" name="Rectangle 2618"/>
                              <wps:cNvSpPr>
                                <a:spLocks noChangeArrowheads="1"/>
                              </wps:cNvSpPr>
                              <wps:spPr bwMode="auto">
                                <a:xfrm>
                                  <a:off x="608330" y="480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9" name="Rectangle 2619"/>
                              <wps:cNvSpPr>
                                <a:spLocks noChangeArrowheads="1"/>
                              </wps:cNvSpPr>
                              <wps:spPr bwMode="auto">
                                <a:xfrm>
                                  <a:off x="608330" y="478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0" name="Rectangle 2620"/>
                              <wps:cNvSpPr>
                                <a:spLocks noChangeArrowheads="1"/>
                              </wps:cNvSpPr>
                              <wps:spPr bwMode="auto">
                                <a:xfrm>
                                  <a:off x="608330" y="475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1" name="Rectangle 2621"/>
                              <wps:cNvSpPr>
                                <a:spLocks noChangeArrowheads="1"/>
                              </wps:cNvSpPr>
                              <wps:spPr bwMode="auto">
                                <a:xfrm>
                                  <a:off x="608330" y="471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2" name="Rectangle 2622"/>
                              <wps:cNvSpPr>
                                <a:spLocks noChangeArrowheads="1"/>
                              </wps:cNvSpPr>
                              <wps:spPr bwMode="auto">
                                <a:xfrm>
                                  <a:off x="608330" y="468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3" name="Rectangle 2623"/>
                              <wps:cNvSpPr>
                                <a:spLocks noChangeArrowheads="1"/>
                              </wps:cNvSpPr>
                              <wps:spPr bwMode="auto">
                                <a:xfrm>
                                  <a:off x="608330" y="465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4" name="Rectangle 2624"/>
                              <wps:cNvSpPr>
                                <a:spLocks noChangeArrowheads="1"/>
                              </wps:cNvSpPr>
                              <wps:spPr bwMode="auto">
                                <a:xfrm>
                                  <a:off x="608330" y="463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5" name="Rectangle 2625"/>
                              <wps:cNvSpPr>
                                <a:spLocks noChangeArrowheads="1"/>
                              </wps:cNvSpPr>
                              <wps:spPr bwMode="auto">
                                <a:xfrm>
                                  <a:off x="1551305"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6" name="Rectangle 2626"/>
                              <wps:cNvSpPr>
                                <a:spLocks noChangeArrowheads="1"/>
                              </wps:cNvSpPr>
                              <wps:spPr bwMode="auto">
                                <a:xfrm>
                                  <a:off x="2026920"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7" name="Freeform 2627"/>
                              <wps:cNvSpPr>
                                <a:spLocks/>
                              </wps:cNvSpPr>
                              <wps:spPr bwMode="auto">
                                <a:xfrm>
                                  <a:off x="1450340" y="798363"/>
                                  <a:ext cx="119380" cy="514985"/>
                                </a:xfrm>
                                <a:custGeom>
                                  <a:avLst/>
                                  <a:gdLst>
                                    <a:gd name="T0" fmla="*/ 188 w 188"/>
                                    <a:gd name="T1" fmla="*/ 801 h 811"/>
                                    <a:gd name="T2" fmla="*/ 29 w 188"/>
                                    <a:gd name="T3" fmla="*/ 0 h 811"/>
                                    <a:gd name="T4" fmla="*/ 0 w 188"/>
                                    <a:gd name="T5" fmla="*/ 9 h 811"/>
                                    <a:gd name="T6" fmla="*/ 159 w 188"/>
                                    <a:gd name="T7" fmla="*/ 811 h 811"/>
                                    <a:gd name="T8" fmla="*/ 188 w 188"/>
                                    <a:gd name="T9" fmla="*/ 801 h 811"/>
                                  </a:gdLst>
                                  <a:ahLst/>
                                  <a:cxnLst>
                                    <a:cxn ang="0">
                                      <a:pos x="T0" y="T1"/>
                                    </a:cxn>
                                    <a:cxn ang="0">
                                      <a:pos x="T2" y="T3"/>
                                    </a:cxn>
                                    <a:cxn ang="0">
                                      <a:pos x="T4" y="T5"/>
                                    </a:cxn>
                                    <a:cxn ang="0">
                                      <a:pos x="T6" y="T7"/>
                                    </a:cxn>
                                    <a:cxn ang="0">
                                      <a:pos x="T8" y="T9"/>
                                    </a:cxn>
                                  </a:cxnLst>
                                  <a:rect l="0" t="0" r="r" b="b"/>
                                  <a:pathLst>
                                    <a:path w="188" h="811">
                                      <a:moveTo>
                                        <a:pt x="188" y="801"/>
                                      </a:moveTo>
                                      <a:lnTo>
                                        <a:pt x="29" y="0"/>
                                      </a:lnTo>
                                      <a:lnTo>
                                        <a:pt x="0" y="9"/>
                                      </a:lnTo>
                                      <a:lnTo>
                                        <a:pt x="159" y="811"/>
                                      </a:lnTo>
                                      <a:lnTo>
                                        <a:pt x="188" y="8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8" name="Freeform 2628"/>
                              <wps:cNvSpPr>
                                <a:spLocks/>
                              </wps:cNvSpPr>
                              <wps:spPr bwMode="auto">
                                <a:xfrm>
                                  <a:off x="2026920" y="798363"/>
                                  <a:ext cx="121920" cy="514985"/>
                                </a:xfrm>
                                <a:custGeom>
                                  <a:avLst/>
                                  <a:gdLst>
                                    <a:gd name="T0" fmla="*/ 29 w 192"/>
                                    <a:gd name="T1" fmla="*/ 811 h 811"/>
                                    <a:gd name="T2" fmla="*/ 192 w 192"/>
                                    <a:gd name="T3" fmla="*/ 9 h 811"/>
                                    <a:gd name="T4" fmla="*/ 164 w 192"/>
                                    <a:gd name="T5" fmla="*/ 0 h 811"/>
                                    <a:gd name="T6" fmla="*/ 0 w 192"/>
                                    <a:gd name="T7" fmla="*/ 801 h 811"/>
                                    <a:gd name="T8" fmla="*/ 29 w 192"/>
                                    <a:gd name="T9" fmla="*/ 811 h 811"/>
                                  </a:gdLst>
                                  <a:ahLst/>
                                  <a:cxnLst>
                                    <a:cxn ang="0">
                                      <a:pos x="T0" y="T1"/>
                                    </a:cxn>
                                    <a:cxn ang="0">
                                      <a:pos x="T2" y="T3"/>
                                    </a:cxn>
                                    <a:cxn ang="0">
                                      <a:pos x="T4" y="T5"/>
                                    </a:cxn>
                                    <a:cxn ang="0">
                                      <a:pos x="T6" y="T7"/>
                                    </a:cxn>
                                    <a:cxn ang="0">
                                      <a:pos x="T8" y="T9"/>
                                    </a:cxn>
                                  </a:cxnLst>
                                  <a:rect l="0" t="0" r="r" b="b"/>
                                  <a:pathLst>
                                    <a:path w="192" h="811">
                                      <a:moveTo>
                                        <a:pt x="29" y="811"/>
                                      </a:moveTo>
                                      <a:lnTo>
                                        <a:pt x="192" y="9"/>
                                      </a:lnTo>
                                      <a:lnTo>
                                        <a:pt x="164" y="0"/>
                                      </a:lnTo>
                                      <a:lnTo>
                                        <a:pt x="0" y="801"/>
                                      </a:lnTo>
                                      <a:lnTo>
                                        <a:pt x="29" y="8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9" name="Freeform 2629"/>
                              <wps:cNvSpPr>
                                <a:spLocks/>
                              </wps:cNvSpPr>
                              <wps:spPr bwMode="auto">
                                <a:xfrm>
                                  <a:off x="1450340" y="3171993"/>
                                  <a:ext cx="119380" cy="514985"/>
                                </a:xfrm>
                                <a:custGeom>
                                  <a:avLst/>
                                  <a:gdLst>
                                    <a:gd name="T0" fmla="*/ 159 w 188"/>
                                    <a:gd name="T1" fmla="*/ 0 h 811"/>
                                    <a:gd name="T2" fmla="*/ 0 w 188"/>
                                    <a:gd name="T3" fmla="*/ 801 h 811"/>
                                    <a:gd name="T4" fmla="*/ 29 w 188"/>
                                    <a:gd name="T5" fmla="*/ 811 h 811"/>
                                    <a:gd name="T6" fmla="*/ 188 w 188"/>
                                    <a:gd name="T7" fmla="*/ 9 h 811"/>
                                    <a:gd name="T8" fmla="*/ 159 w 188"/>
                                    <a:gd name="T9" fmla="*/ 0 h 811"/>
                                  </a:gdLst>
                                  <a:ahLst/>
                                  <a:cxnLst>
                                    <a:cxn ang="0">
                                      <a:pos x="T0" y="T1"/>
                                    </a:cxn>
                                    <a:cxn ang="0">
                                      <a:pos x="T2" y="T3"/>
                                    </a:cxn>
                                    <a:cxn ang="0">
                                      <a:pos x="T4" y="T5"/>
                                    </a:cxn>
                                    <a:cxn ang="0">
                                      <a:pos x="T6" y="T7"/>
                                    </a:cxn>
                                    <a:cxn ang="0">
                                      <a:pos x="T8" y="T9"/>
                                    </a:cxn>
                                  </a:cxnLst>
                                  <a:rect l="0" t="0" r="r" b="b"/>
                                  <a:pathLst>
                                    <a:path w="188" h="811">
                                      <a:moveTo>
                                        <a:pt x="159" y="0"/>
                                      </a:moveTo>
                                      <a:lnTo>
                                        <a:pt x="0" y="801"/>
                                      </a:lnTo>
                                      <a:lnTo>
                                        <a:pt x="29" y="811"/>
                                      </a:lnTo>
                                      <a:lnTo>
                                        <a:pt x="188" y="9"/>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0" name="Freeform 2630"/>
                              <wps:cNvSpPr>
                                <a:spLocks/>
                              </wps:cNvSpPr>
                              <wps:spPr bwMode="auto">
                                <a:xfrm>
                                  <a:off x="2026920" y="3171993"/>
                                  <a:ext cx="121920" cy="514985"/>
                                </a:xfrm>
                                <a:custGeom>
                                  <a:avLst/>
                                  <a:gdLst>
                                    <a:gd name="T0" fmla="*/ 0 w 192"/>
                                    <a:gd name="T1" fmla="*/ 9 h 811"/>
                                    <a:gd name="T2" fmla="*/ 164 w 192"/>
                                    <a:gd name="T3" fmla="*/ 811 h 811"/>
                                    <a:gd name="T4" fmla="*/ 192 w 192"/>
                                    <a:gd name="T5" fmla="*/ 801 h 811"/>
                                    <a:gd name="T6" fmla="*/ 29 w 192"/>
                                    <a:gd name="T7" fmla="*/ 0 h 811"/>
                                    <a:gd name="T8" fmla="*/ 0 w 192"/>
                                    <a:gd name="T9" fmla="*/ 9 h 811"/>
                                  </a:gdLst>
                                  <a:ahLst/>
                                  <a:cxnLst>
                                    <a:cxn ang="0">
                                      <a:pos x="T0" y="T1"/>
                                    </a:cxn>
                                    <a:cxn ang="0">
                                      <a:pos x="T2" y="T3"/>
                                    </a:cxn>
                                    <a:cxn ang="0">
                                      <a:pos x="T4" y="T5"/>
                                    </a:cxn>
                                    <a:cxn ang="0">
                                      <a:pos x="T6" y="T7"/>
                                    </a:cxn>
                                    <a:cxn ang="0">
                                      <a:pos x="T8" y="T9"/>
                                    </a:cxn>
                                  </a:cxnLst>
                                  <a:rect l="0" t="0" r="r" b="b"/>
                                  <a:pathLst>
                                    <a:path w="192" h="811">
                                      <a:moveTo>
                                        <a:pt x="0" y="9"/>
                                      </a:moveTo>
                                      <a:lnTo>
                                        <a:pt x="164" y="811"/>
                                      </a:lnTo>
                                      <a:lnTo>
                                        <a:pt x="192" y="801"/>
                                      </a:lnTo>
                                      <a:lnTo>
                                        <a:pt x="29"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1" name="Freeform 2631"/>
                              <wps:cNvSpPr>
                                <a:spLocks/>
                              </wps:cNvSpPr>
                              <wps:spPr bwMode="auto">
                                <a:xfrm>
                                  <a:off x="1624330" y="173523"/>
                                  <a:ext cx="335915" cy="579120"/>
                                </a:xfrm>
                                <a:custGeom>
                                  <a:avLst/>
                                  <a:gdLst>
                                    <a:gd name="T0" fmla="*/ 183 w 529"/>
                                    <a:gd name="T1" fmla="*/ 912 h 912"/>
                                    <a:gd name="T2" fmla="*/ 183 w 529"/>
                                    <a:gd name="T3" fmla="*/ 182 h 912"/>
                                    <a:gd name="T4" fmla="*/ 0 w 529"/>
                                    <a:gd name="T5" fmla="*/ 182 h 912"/>
                                    <a:gd name="T6" fmla="*/ 274 w 529"/>
                                    <a:gd name="T7" fmla="*/ 0 h 912"/>
                                    <a:gd name="T8" fmla="*/ 529 w 529"/>
                                    <a:gd name="T9" fmla="*/ 182 h 912"/>
                                    <a:gd name="T10" fmla="*/ 370 w 529"/>
                                    <a:gd name="T11" fmla="*/ 182 h 912"/>
                                    <a:gd name="T12" fmla="*/ 370 w 529"/>
                                    <a:gd name="T13" fmla="*/ 912 h 912"/>
                                    <a:gd name="T14" fmla="*/ 183 w 529"/>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9" h="912">
                                      <a:moveTo>
                                        <a:pt x="183" y="912"/>
                                      </a:moveTo>
                                      <a:lnTo>
                                        <a:pt x="183" y="182"/>
                                      </a:lnTo>
                                      <a:lnTo>
                                        <a:pt x="0" y="182"/>
                                      </a:lnTo>
                                      <a:lnTo>
                                        <a:pt x="274" y="0"/>
                                      </a:lnTo>
                                      <a:lnTo>
                                        <a:pt x="529" y="182"/>
                                      </a:lnTo>
                                      <a:lnTo>
                                        <a:pt x="370" y="182"/>
                                      </a:lnTo>
                                      <a:lnTo>
                                        <a:pt x="370" y="912"/>
                                      </a:lnTo>
                                      <a:lnTo>
                                        <a:pt x="183"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2" name="Freeform 2632"/>
                              <wps:cNvSpPr>
                                <a:spLocks/>
                              </wps:cNvSpPr>
                              <wps:spPr bwMode="auto">
                                <a:xfrm>
                                  <a:off x="1621155" y="170348"/>
                                  <a:ext cx="341630" cy="584835"/>
                                </a:xfrm>
                                <a:custGeom>
                                  <a:avLst/>
                                  <a:gdLst>
                                    <a:gd name="T0" fmla="*/ 188 w 538"/>
                                    <a:gd name="T1" fmla="*/ 912 h 921"/>
                                    <a:gd name="T2" fmla="*/ 192 w 538"/>
                                    <a:gd name="T3" fmla="*/ 917 h 921"/>
                                    <a:gd name="T4" fmla="*/ 192 w 538"/>
                                    <a:gd name="T5" fmla="*/ 182 h 921"/>
                                    <a:gd name="T6" fmla="*/ 5 w 538"/>
                                    <a:gd name="T7" fmla="*/ 182 h 921"/>
                                    <a:gd name="T8" fmla="*/ 10 w 538"/>
                                    <a:gd name="T9" fmla="*/ 192 h 921"/>
                                    <a:gd name="T10" fmla="*/ 284 w 538"/>
                                    <a:gd name="T11" fmla="*/ 10 h 921"/>
                                    <a:gd name="T12" fmla="*/ 274 w 538"/>
                                    <a:gd name="T13" fmla="*/ 10 h 921"/>
                                    <a:gd name="T14" fmla="*/ 529 w 538"/>
                                    <a:gd name="T15" fmla="*/ 192 h 921"/>
                                    <a:gd name="T16" fmla="*/ 534 w 538"/>
                                    <a:gd name="T17" fmla="*/ 182 h 921"/>
                                    <a:gd name="T18" fmla="*/ 370 w 538"/>
                                    <a:gd name="T19" fmla="*/ 182 h 921"/>
                                    <a:gd name="T20" fmla="*/ 370 w 538"/>
                                    <a:gd name="T21" fmla="*/ 917 h 921"/>
                                    <a:gd name="T22" fmla="*/ 375 w 538"/>
                                    <a:gd name="T23" fmla="*/ 912 h 921"/>
                                    <a:gd name="T24" fmla="*/ 188 w 538"/>
                                    <a:gd name="T25" fmla="*/ 912 h 921"/>
                                    <a:gd name="T26" fmla="*/ 188 w 538"/>
                                    <a:gd name="T27" fmla="*/ 921 h 921"/>
                                    <a:gd name="T28" fmla="*/ 375 w 538"/>
                                    <a:gd name="T29" fmla="*/ 921 h 921"/>
                                    <a:gd name="T30" fmla="*/ 380 w 538"/>
                                    <a:gd name="T31" fmla="*/ 921 h 921"/>
                                    <a:gd name="T32" fmla="*/ 380 w 538"/>
                                    <a:gd name="T33" fmla="*/ 917 h 921"/>
                                    <a:gd name="T34" fmla="*/ 380 w 538"/>
                                    <a:gd name="T35" fmla="*/ 187 h 921"/>
                                    <a:gd name="T36" fmla="*/ 375 w 538"/>
                                    <a:gd name="T37" fmla="*/ 192 h 921"/>
                                    <a:gd name="T38" fmla="*/ 534 w 538"/>
                                    <a:gd name="T39" fmla="*/ 192 h 921"/>
                                    <a:gd name="T40" fmla="*/ 538 w 538"/>
                                    <a:gd name="T41" fmla="*/ 192 h 921"/>
                                    <a:gd name="T42" fmla="*/ 538 w 538"/>
                                    <a:gd name="T43" fmla="*/ 187 h 921"/>
                                    <a:gd name="T44" fmla="*/ 538 w 538"/>
                                    <a:gd name="T45" fmla="*/ 182 h 921"/>
                                    <a:gd name="T46" fmla="*/ 284 w 538"/>
                                    <a:gd name="T47" fmla="*/ 0 h 921"/>
                                    <a:gd name="T48" fmla="*/ 279 w 538"/>
                                    <a:gd name="T49" fmla="*/ 0 h 921"/>
                                    <a:gd name="T50" fmla="*/ 274 w 538"/>
                                    <a:gd name="T51" fmla="*/ 0 h 921"/>
                                    <a:gd name="T52" fmla="*/ 0 w 538"/>
                                    <a:gd name="T53" fmla="*/ 182 h 921"/>
                                    <a:gd name="T54" fmla="*/ 0 w 538"/>
                                    <a:gd name="T55" fmla="*/ 187 h 921"/>
                                    <a:gd name="T56" fmla="*/ 0 w 538"/>
                                    <a:gd name="T57" fmla="*/ 192 h 921"/>
                                    <a:gd name="T58" fmla="*/ 5 w 538"/>
                                    <a:gd name="T59" fmla="*/ 192 h 921"/>
                                    <a:gd name="T60" fmla="*/ 188 w 538"/>
                                    <a:gd name="T61" fmla="*/ 192 h 921"/>
                                    <a:gd name="T62" fmla="*/ 183 w 538"/>
                                    <a:gd name="T63" fmla="*/ 187 h 921"/>
                                    <a:gd name="T64" fmla="*/ 183 w 538"/>
                                    <a:gd name="T65" fmla="*/ 917 h 921"/>
                                    <a:gd name="T66" fmla="*/ 183 w 538"/>
                                    <a:gd name="T67" fmla="*/ 921 h 921"/>
                                    <a:gd name="T68" fmla="*/ 188 w 538"/>
                                    <a:gd name="T69" fmla="*/ 921 h 921"/>
                                    <a:gd name="T70" fmla="*/ 188 w 538"/>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38" h="921">
                                      <a:moveTo>
                                        <a:pt x="188" y="912"/>
                                      </a:moveTo>
                                      <a:lnTo>
                                        <a:pt x="192" y="917"/>
                                      </a:lnTo>
                                      <a:lnTo>
                                        <a:pt x="192" y="182"/>
                                      </a:lnTo>
                                      <a:lnTo>
                                        <a:pt x="5" y="182"/>
                                      </a:lnTo>
                                      <a:lnTo>
                                        <a:pt x="10" y="192"/>
                                      </a:lnTo>
                                      <a:lnTo>
                                        <a:pt x="284" y="10"/>
                                      </a:lnTo>
                                      <a:lnTo>
                                        <a:pt x="274" y="10"/>
                                      </a:lnTo>
                                      <a:lnTo>
                                        <a:pt x="529" y="192"/>
                                      </a:lnTo>
                                      <a:lnTo>
                                        <a:pt x="534" y="182"/>
                                      </a:lnTo>
                                      <a:lnTo>
                                        <a:pt x="370" y="182"/>
                                      </a:lnTo>
                                      <a:lnTo>
                                        <a:pt x="370" y="917"/>
                                      </a:lnTo>
                                      <a:lnTo>
                                        <a:pt x="375" y="912"/>
                                      </a:lnTo>
                                      <a:lnTo>
                                        <a:pt x="188" y="912"/>
                                      </a:lnTo>
                                      <a:lnTo>
                                        <a:pt x="188" y="921"/>
                                      </a:lnTo>
                                      <a:lnTo>
                                        <a:pt x="375" y="921"/>
                                      </a:lnTo>
                                      <a:lnTo>
                                        <a:pt x="380" y="921"/>
                                      </a:lnTo>
                                      <a:lnTo>
                                        <a:pt x="380" y="917"/>
                                      </a:lnTo>
                                      <a:lnTo>
                                        <a:pt x="380" y="187"/>
                                      </a:lnTo>
                                      <a:lnTo>
                                        <a:pt x="375" y="192"/>
                                      </a:lnTo>
                                      <a:lnTo>
                                        <a:pt x="534" y="192"/>
                                      </a:lnTo>
                                      <a:lnTo>
                                        <a:pt x="538" y="192"/>
                                      </a:lnTo>
                                      <a:lnTo>
                                        <a:pt x="538" y="187"/>
                                      </a:lnTo>
                                      <a:lnTo>
                                        <a:pt x="538" y="182"/>
                                      </a:lnTo>
                                      <a:lnTo>
                                        <a:pt x="284" y="0"/>
                                      </a:lnTo>
                                      <a:lnTo>
                                        <a:pt x="279" y="0"/>
                                      </a:lnTo>
                                      <a:lnTo>
                                        <a:pt x="274" y="0"/>
                                      </a:lnTo>
                                      <a:lnTo>
                                        <a:pt x="0" y="182"/>
                                      </a:lnTo>
                                      <a:lnTo>
                                        <a:pt x="0" y="187"/>
                                      </a:lnTo>
                                      <a:lnTo>
                                        <a:pt x="0" y="192"/>
                                      </a:lnTo>
                                      <a:lnTo>
                                        <a:pt x="5" y="192"/>
                                      </a:lnTo>
                                      <a:lnTo>
                                        <a:pt x="188" y="192"/>
                                      </a:lnTo>
                                      <a:lnTo>
                                        <a:pt x="183" y="187"/>
                                      </a:lnTo>
                                      <a:lnTo>
                                        <a:pt x="183" y="917"/>
                                      </a:lnTo>
                                      <a:lnTo>
                                        <a:pt x="183" y="921"/>
                                      </a:lnTo>
                                      <a:lnTo>
                                        <a:pt x="188" y="921"/>
                                      </a:lnTo>
                                      <a:lnTo>
                                        <a:pt x="188"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4CCE4D6" id="Zone de dessin 26903" o:spid="_x0000_s1027" editas="canvas" style="width:172.05pt;height:340.25pt;mso-position-horizontal-relative:char;mso-position-vertical-relative:line" coordsize="2184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">
                      <v:shape id="_x0000_s1028" type="#_x0000_t75" style="position:absolute;width:21844;height:43211;visibility:visible;mso-wrap-style:square">
                        <v:fill o:detectmouseclick="t"/>
                        <v:path o:connecttype="none"/>
                      </v:shape>
                      <v:shape id="Freeform 1708" o:spid="_x0000_s1029" style="position:absolute;left:14566;top:36901;width:6985;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IbfcYA&#10;AADeAAAADwAAAGRycy9kb3ducmV2LnhtbERPPW/CMBDdkfgP1iF1AwdKKAQMqlpVVAygQpdup/hI&#10;UuJzErtJ+u/roRLj0/ve7HpTipYaV1hWMJ1EIIhTqwvOFHxe3sZLEM4jaywtk4JfcrDbDgcbTLTt&#10;+IPas89ECGGXoILc+yqR0qU5GXQTWxEH7mobgz7AJpO6wS6Em1LOomghDRYcGnKs6CWn9Hb+MQrK&#10;6hTPa3ebm8fv/XH/daxf4/qg1MOof16D8NT7u/jf/a4VzOLVU9gb7o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IbfcYAAADeAAAADwAAAAAAAAAAAAAAAACYAgAAZHJz&#10;L2Rvd25yZXYueG1sUEsFBgAAAAAEAAQA9QAAAIsDAAAAAA==&#10;" path="m,l,547r1100,l1100,r-28,l1072,533r14,-15l15,518r14,15l29,,,xe" fillcolor="black" stroked="f">
                        <v:path arrowok="t" o:connecttype="custom" o:connectlocs="0,0;0,347345;698500,347345;698500,0;680720,0;680720,338455;689610,328930;9525,328930;18415,338455;18415,0;0,0" o:connectangles="0,0,0,0,0,0,0,0,0,0,0"/>
                      </v:shape>
                      <v:shape id="Freeform 1709" o:spid="_x0000_s1030" style="position:absolute;left:14566;top:4567;width:6985;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8qR8UA&#10;AADeAAAADwAAAGRycy9kb3ducmV2LnhtbESPT4vCMBTE7wt+h/AEL4umll3/VKOIuLDszVrw+mie&#10;bbF5KUnU+u3NwsIeh5n5DbPe9qYVd3K+saxgOklAEJdWN1wpKE5f4wUIH5A1tpZJwZM8bDeDtzVm&#10;2j74SPc8VCJC2GeooA6hy6T0ZU0G/cR2xNG7WGcwROkqqR0+Ity0Mk2SmTTYcFyosaN9TeU1vxkF&#10;bv6jP4p38vkhHK/77vxMC2yUGg373QpEoD78h//a31pB+rmcL+H3Trw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ypHxQAAAN4AAAAPAAAAAAAAAAAAAAAAAJgCAABkcnMv&#10;ZG93bnJldi54bWxQSwUGAAAAAAQABAD1AAAAigMAAAAA&#10;" path="m29,552l29,15,15,29r1071,l1072,15r,537l1100,552,1100,,,,,552r29,xe" fillcolor="black" stroked="f">
                        <v:path arrowok="t" o:connecttype="custom" o:connectlocs="18415,350520;18415,9525;9525,18415;689610,18415;680720,9525;680720,350520;698500,350520;698500,0;0,0;0,350520;18415,350520" o:connectangles="0,0,0,0,0,0,0,0,0,0,0"/>
                      </v:shape>
                      <v:rect id="Rectangle 1710" o:spid="_x0000_s1031" style="position:absolute;left:15665;top:21636;width:478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YIcQA&#10;AADeAAAADwAAAGRycy9kb3ducmV2LnhtbESPy2rDMBBF94X8g5hAdo3chBrXiRKSQom7rFvodrAm&#10;tqk1MpLiR76+WhS6vNwXZ3+cTCcGcr61rOBpnYAgrqxuuVbw9fn2mIHwAVljZ5kUzOTheFg87DHX&#10;duQPGspQizjCPkcFTQh9LqWvGjLo17Ynjt7VOoMhSldL7XCM46aTmyRJpcGW40ODPb02VP2UN6Pg&#10;ktbvCRfzdipnV4bv7Ix3fVZqtZxOOxCBpvAf/msXWsHm+SWLABEnoo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OmCHEAAAA3gAAAA8AAAAAAAAAAAAAAAAAmAIAAGRycy9k&#10;b3ducmV2LnhtbFBLBQYAAAAABAAEAPUAAACJAwAAAAA=&#10;" fillcolor="black" stroked="f">
                        <v:fill r:id="rId25" o:title="" type="pattern"/>
                      </v:rect>
                      <v:shape id="Freeform 1711" o:spid="_x0000_s1032" style="position:absolute;left:15576;top:21540;width:4940;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pP18QA&#10;AADeAAAADwAAAGRycy9kb3ducmV2LnhtbESPzWrDMBCE74G+g9hAb8naoT+JYzmEmkKvTfIAi7W1&#10;TayVK6mJ+/ZVIZDjMDPfMOVusoO6sA+9Ew35MgPF0jjTS6vhdHxfrEGFSGJocMIafjnArnqYlVQY&#10;d5VPvhxiqxJEQkEauhjHAjE0HVsKSzeyJO/LeUsxSd+i8XRNcDvgKste0FIvaaGjkd86bs6HH6th&#10;84QYj+7VNcj1/rs+1f6c11o/zqf9FlTkKd7Dt/aH0bB63qxz+L+TrgB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T9fEAAAA3gAAAA8AAAAAAAAAAAAAAAAAmAIAAGRycy9k&#10;b3ducmV2LnhtbFBLBQYAAAAABAAEAPUAAACJAwAAAAA=&#10;" path="m14,l9,,,10,,236r5,l9,240r764,l773,236r5,l778,10,773,5r,-5l764,,14,r,29l764,29,749,15r,211l764,212r-750,l29,226,29,15,14,29,14,xe" fillcolor="black" stroked="f">
                        <v:path arrowok="t" o:connecttype="custom" o:connectlocs="8890,0;5715,0;0,6350;0,149860;3175,149860;5715,152400;490855,152400;490855,149860;494030,149860;494030,6350;490855,3175;490855,0;485140,0;8890,0;8890,18415;485140,18415;475615,9525;475615,143510;485140,134620;8890,134620;18415,143510;18415,9525;8890,18415;8890,0" o:connectangles="0,0,0,0,0,0,0,0,0,0,0,0,0,0,0,0,0,0,0,0,0,0,0,0"/>
                      </v:shape>
                      <v:rect id="Rectangle 1712" o:spid="_x0000_s1033" style="position:absolute;left:15786;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ZL8cA&#10;AADeAAAADwAAAGRycy9kb3ducmV2LnhtbESPQWvCQBSE7wX/w/IEb3XTQCWJboJoix5bLdjeHtln&#10;Epp9G7JbE/313YLQ4zAz3zCrYjStuFDvGssKnuYRCOLS6oYrBR/H18cEhPPIGlvLpOBKDop88rDC&#10;TNuB3+ly8JUIEHYZKqi97zIpXVmTQTe3HXHwzrY36IPsK6l7HALctDKOooU02HBYqLGjTU3l9+HH&#10;KNgl3fpzb29D1b587U5vp3R7TL1Ss+m4XoLwNPr/8L291wri5zS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S/HAAAA3gAAAA8AAAAAAAAAAAAAAAAAmAIAAGRy&#10;cy9kb3ducmV2LnhtbFBLBQYAAAAABAAEAPUAAACMAwAAAAA=&#10;" filled="f" stroked="f">
                        <v:textbox inset="0,0,0,0">
                          <w:txbxContent>
                            <w:p w:rsidR="001C5812" w:rsidRDefault="001C5812" w:rsidP="00D35342">
                              <w:r>
                                <w:rPr>
                                  <w:rFonts w:ascii="Arial" w:hAnsi="Arial" w:cs="Arial"/>
                                  <w:color w:val="000000"/>
                                  <w:lang w:val="en-US"/>
                                </w:rPr>
                                <w:t>S</w:t>
                              </w:r>
                            </w:p>
                          </w:txbxContent>
                        </v:textbox>
                      </v:rect>
                      <v:rect id="Rectangle 1713" o:spid="_x0000_s1034" style="position:absolute;left:16732;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08tMcA&#10;AADeAAAADwAAAGRycy9kb3ducmV2LnhtbESPQWvCQBSE74L/YXmCN92oVJ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dPLTHAAAA3gAAAA8AAAAAAAAAAAAAAAAAmAIAAGRy&#10;cy9kb3ducmV2LnhtbFBLBQYAAAAABAAEAPUAAACMAwAAAAA=&#10;" filled="f" stroked="f">
                        <v:textbox inset="0,0,0,0">
                          <w:txbxContent>
                            <w:p w:rsidR="001C5812" w:rsidRDefault="001C5812" w:rsidP="00D35342">
                              <w:r>
                                <w:rPr>
                                  <w:rFonts w:ascii="Arial" w:hAnsi="Arial" w:cs="Arial"/>
                                  <w:color w:val="000000"/>
                                  <w:sz w:val="10"/>
                                  <w:szCs w:val="10"/>
                                  <w:lang w:val="en-US"/>
                                </w:rPr>
                                <w:t>0</w:t>
                              </w:r>
                            </w:p>
                          </w:txbxContent>
                        </v:textbox>
                      </v:rect>
                      <v:rect id="Rectangle 1714" o:spid="_x0000_s1035" style="position:absolute;left:17100;top:19712;width:307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wMcA&#10;AADeAAAADwAAAGRycy9kb3ducmV2LnhtbESPQWvCQBSE74L/YXmCN90oVp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pMDHAAAA3gAAAA8AAAAAAAAAAAAAAAAAmAIAAGRy&#10;cy9kb3ducmV2LnhtbFBLBQYAAAAABAAEAPUAAACMAwAAAAA=&#10;" filled="f" stroked="f">
                        <v:textbox inset="0,0,0,0">
                          <w:txbxContent>
                            <w:p w:rsidR="001C5812" w:rsidRDefault="001C5812" w:rsidP="00D35342">
                              <w:r>
                                <w:rPr>
                                  <w:rFonts w:ascii="Arial" w:hAnsi="Arial" w:cs="Arial"/>
                                  <w:color w:val="000000"/>
                                  <w:lang w:val="en-US"/>
                                </w:rPr>
                                <w:t>=axb</w:t>
                              </w:r>
                            </w:p>
                          </w:txbxContent>
                        </v:textbox>
                      </v:rect>
                      <v:oval id="Oval 1715" o:spid="_x0000_s1036" style="position:absolute;left:3740;top:20264;width:4819;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COccA&#10;AADeAAAADwAAAGRycy9kb3ducmV2LnhtbESP0WrCQBRE3wX/YbmFvummFouNriKKpYgITfMBt9lr&#10;kjZ7N8luTPr3XaHg4zAzZ5jVZjCVuFLrSssKnqYRCOLM6pJzBennYbIA4TyyxsoyKfglB5v1eLTC&#10;WNueP+ia+FwECLsYFRTe17GULivIoJvamjh4F9sa9EG2udQt9gFuKjmLohdpsOSwUGBNu4Kyn6Qz&#10;Cr46ak5pY/vjW3p8PqfdvrGHb6UeH4btEoSnwd/D/+13rWA2f13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JwjnHAAAA3gAAAA8AAAAAAAAAAAAAAAAAmAIAAGRy&#10;cy9kb3ducmV2LnhtbFBLBQYAAAAABAAEAPUAAACMAwAAAAA=&#10;" fillcolor="black" stroked="f">
                        <v:fill r:id="rId25" o:title="" type="pattern"/>
                      </v:oval>
                      <v:shape id="Freeform 1716" o:spid="_x0000_s1037" style="position:absolute;left:3644;top:20169;width:4972;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4lcQA&#10;AADeAAAADwAAAGRycy9kb3ducmV2LnhtbESPT4vCMBTE74LfITzBm6YKulqN4i66ePDin94fzbOt&#10;Ni+libZ++42w4HGYmd8wy3VrSvGk2hWWFYyGEQji1OqCMwWX824wA+E8ssbSMil4kYP1qttZYqxt&#10;w0d6nnwmAoRdjApy76tYSpfmZNANbUUcvKutDfog60zqGpsAN6UcR9FUGiw4LORY0U9O6f30MAqS&#10;0W92qLbEd9984e04Tw7fl0Spfq/dLEB4av0n/N/eawXjyXw2hfe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DeJXEAAAA3g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9525,320040;21590,350520;64135,411480;88265,436245;149860,472440;210820,490855;250190,494030;299085,487680;341630,472440;405765,436245;430530,411480;473075,350520;485140,320040;497205,250190;494030,210820;476250,149860;439420,88900;415290,64135;353695,21590;307975,6350;210820,0;149860,18415;88265,55245;64135,79375;21590,140335;9525,170815;18415,247015;30480,167640;45720,137160;82550,82550;137160,45720;167640,30480;247015,18415;302260,24765;347980,40005;393700,67310;417830,91440;454660,146685;466725,177165;478790,250190;476250,280670;457835,335280;427355,390525;402590,414655;353695,445135;326390,460375;283845,472440;250190,475615;177165,463550;146685,451485;91440,414655;67310,390525;36830,335280;18415,280670" o:connectangles="0,0,0,0,0,0,0,0,0,0,0,0,0,0,0,0,0,0,0,0,0,0,0,0,0,0,0,0,0,0,0,0,0,0,0,0,0,0,0,0,0,0,0,0,0,0,0,0,0,0,0,0,0,0"/>
                      </v:shape>
                      <v:shape id="Freeform 1717" o:spid="_x0000_s1038" style="position:absolute;left:2641;top:4567;width:6985;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wUcgA&#10;AADeAAAADwAAAGRycy9kb3ducmV2LnhtbESPzWrDMBCE74W+g9hCb7FcOz+uEyWUQiHgS+P2ktti&#10;bW0n1spYSuLm6aNCoMdhZr5hVpvRdOJMg2stK3iJYhDEldUt1wq+vz4mGQjnkTV2lknBLznYrB8f&#10;Vphre+EdnUtfiwBhl6OCxvs+l9JVDRl0ke2Jg/djB4M+yKGWesBLgJtOJnE8lwZbDgsN9vTeUHUs&#10;T0bBZ1Ek6XEm6zHdxyc3Ta9lkR2Uen4a35YgPI3+P3xvb7WCZPaaLeDvTrg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BRyAAAAN4AAAAPAAAAAAAAAAAAAAAAAJgCAABk&#10;cnMvZG93bnJldi54bWxQSwUGAAAAAAQABAD1AAAAjQMAAAAA&#10;" path="m14,l9,,,10,,562r4,l9,567r1086,l1095,562r5,l1100,10r-5,-5l1095,r-10,l14,r,29l1085,29,1071,15r,537l1085,538,14,538r14,14l28,15,14,29,14,xe" fillcolor="black" stroked="f">
                        <v:path arrowok="t" o:connecttype="custom" o:connectlocs="8890,0;5715,0;0,6350;0,356870;2540,356870;5715,360045;695325,360045;695325,356870;698500,356870;698500,6350;695325,3175;695325,0;688975,0;8890,0;8890,18415;688975,18415;680085,9525;680085,350520;688975,341630;8890,341630;17780,350520;17780,9525;8890,18415;8890,0" o:connectangles="0,0,0,0,0,0,0,0,0,0,0,0,0,0,0,0,0,0,0,0,0,0,0,0"/>
                      </v:shape>
                      <v:shape id="Freeform 1718" o:spid="_x0000_s1039" style="position:absolute;left:2641;top:7983;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9tMMA&#10;AADeAAAADwAAAGRycy9kb3ducmV2LnhtbERPz2vCMBS+D/Y/hDfYZWiqoLTVKEMZiIfiOvH8aJ5t&#10;XfNSkqj1v18OA48f3+/lejCduJHzrWUFk3ECgriyuuVawfHna5SC8AFZY2eZFDzIw3r1+rLEXNs7&#10;f9OtDLWIIexzVNCE0OdS+qohg35se+LIna0zGCJ0tdQO7zHcdHKaJHNpsOXY0GBPm4aq3/JqFMgP&#10;uS8uaZEdfTGnbelO5pCelHp/Gz4XIAIN4Sn+d++0guksS+P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79tMMAAADeAAAADwAAAAAAAAAAAAAAAACYAgAAZHJzL2Rv&#10;d25yZXYueG1sUEsFBgAAAAAEAAQA9QAAAIgDAAAAAA==&#10;" path="m14,l9,,,10r,9l158,821r10,9l936,830r,-5l941,825r,-4l1100,19r,-9l1090,r-5,l14,r,29l1085,29,1071,10,912,811r15,-10l173,801r14,10l28,10,14,29,14,xe" fillcolor="black" stroked="f">
                        <v:path arrowok="t" o:connecttype="custom" o:connectlocs="8890,0;5715,0;0,6350;0,12065;100330,521335;106680,527050;594360,527050;594360,523875;597535,523875;597535,521335;698500,12065;698500,6350;692150,0;688975,0;8890,0;8890,18415;688975,18415;680085,6350;579120,514985;588645,508635;109855,508635;118745,514985;17780,6350;8890,18415;8890,0" o:connectangles="0,0,0,0,0,0,0,0,0,0,0,0,0,0,0,0,0,0,0,0,0,0,0,0,0"/>
                      </v:shape>
                      <v:shape id="Freeform 1719" o:spid="_x0000_s1040" style="position:absolute;left:3644;top:13069;width:4972;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WNF8YA&#10;AADeAAAADwAAAGRycy9kb3ducmV2LnhtbESPUWvCMBSF3wf7D+EO9jbTdSjaGUXEwWCgTMueL801&#10;LTY3XRJr9++NIOzxcM75Dme+HGwrevKhcazgdZSBIK6cbtgoKA8fL1MQISJrbB2Tgj8KsFw8Psyx&#10;0O7C39TvoxEJwqFABXWMXSFlqGqyGEauI07e0XmLMUlvpPZ4SXDbyjzLJtJiw2mhxo7WNVWn/dkq&#10;2P6afnWwedbtdm+m+vHl17rcKPX8NKzeQUQa4n/43v7UCvLxbDqD2510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WNF8YAAADeAAAADwAAAAAAAAAAAAAAAACYAgAAZHJz&#10;L2Rvd25yZXYueG1sUEsFBgAAAAAEAAQA9QAAAIsDAAAAAA==&#10;" path="m15,l10,,,10,,2961r5,l10,2966r768,l778,2961r5,l783,10,778,5r,-5l769,,15,r,29l769,29,754,15r,2937l769,2937r-754,l29,2952,29,15,15,29,15,xe" fillcolor="black" stroked="f">
                        <v:path arrowok="t" o:connecttype="custom" o:connectlocs="9525,0;6350,0;0,6350;0,1880235;3175,1880235;6350,1883410;494030,1883410;494030,1880235;497205,1880235;497205,6350;494030,3175;494030,0;488315,0;9525,0;9525,18415;488315,18415;478790,9525;478790,1874520;488315,1864995;9525,1864995;18415,1874520;18415,9525;9525,18415;9525,0" o:connectangles="0,0,0,0,0,0,0,0,0,0,0,0,0,0,0,0,0,0,0,0,0,0,0,0"/>
                      </v:shape>
                      <v:shape id="Freeform 1720" o:spid="_x0000_s1041" style="position:absolute;left:2641;top:36812;width:6985;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rYsUA&#10;AADeAAAADwAAAGRycy9kb3ducmV2LnhtbESPTWvCQBCG7wX/wzKCt7qpYKupq0ih6EVKEy/ehuyY&#10;hGRnQ3bV5N87h0KPL+8Xz2Y3uFbdqQ+1ZwNv8wQUceFtzaWBc/79ugIVIrLF1jMZGCnAbjt52WBq&#10;/YN/6Z7FUskIhxQNVDF2qdahqMhhmPuOWLyr7x1GkX2pbY8PGXetXiTJu3ZYszxU2NFXRUWT3Zyc&#10;7JsG8/F8yGO4rT4uy+vxNP4YM5sO+09QkYb4H/5rH62BxXK9FgDBERT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StixQAAAN4AAAAPAAAAAAAAAAAAAAAAAJgCAABkcnMv&#10;ZG93bnJldi54bWxQSwUGAAAAAAQABAD1AAAAigMAAAAA&#10;" path="m1085,561r10,l1095,556r5,l1100,9r-5,-5l1095,,9,,,9,,556r4,l9,561r5,l1085,561r,-29l14,532r14,15l28,14,14,28r1071,l1071,14r,533l1085,532r,29xe" fillcolor="black" stroked="f">
                        <v:path arrowok="t" o:connecttype="custom" o:connectlocs="688975,356235;695325,356235;695325,353060;698500,353060;698500,5715;695325,2540;695325,0;5715,0;0,5715;0,353060;2540,353060;5715,356235;8890,356235;688975,356235;688975,337820;8890,337820;17780,347345;17780,8890;8890,17780;688975,17780;680085,8890;680085,347345;688975,337820;688975,356235" o:connectangles="0,0,0,0,0,0,0,0,0,0,0,0,0,0,0,0,0,0,0,0,0,0,0,0"/>
                      </v:shape>
                      <v:shape id="Freeform 1721" o:spid="_x0000_s1042" style="position:absolute;left:2641;top:31719;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C9MYA&#10;AADeAAAADwAAAGRycy9kb3ducmV2LnhtbESPQWvCQBSE7wX/w/IEL0U3CpUkdRWxCKWHYKN4fmRf&#10;k7TZt2F3q+m/dwWhx2FmvmFWm8F04kLOt5YVzGcJCOLK6pZrBafjfpqC8AFZY2eZFPyRh8169LTC&#10;XNsrf9KlDLWIEPY5KmhC6HMpfdWQQT+zPXH0vqwzGKJ0tdQOrxFuOrlIkqU02HJcaLCnXUPVT/lr&#10;FMhn+VF8p0V28sWS3kp3Nof0rNRkPGxfQQQawn/40X7XChYvWTaH+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3C9MYAAADeAAAADwAAAAAAAAAAAAAAAACYAgAAZHJz&#10;L2Rvd25yZXYueG1sUEsFBgAAAAAEAAQA9QAAAIsDAAAAAA==&#10;" path="m1085,830r10,l1095,826r5,l1100,811,941,10,932,,168,,158,10,,811r,10l9,830r5,l1085,830r,-28l14,802r14,19l187,19,173,29r754,l912,19r159,802l1085,802r,28xe" fillcolor="black" stroked="f">
                        <v:path arrowok="t" o:connecttype="custom" o:connectlocs="688975,527050;695325,527050;695325,524510;698500,524510;698500,514985;597535,6350;591820,0;106680,0;100330,6350;0,514985;0,521335;5715,527050;8890,527050;688975,527050;688975,509270;8890,509270;17780,521335;118745,12065;109855,18415;588645,18415;579120,12065;680085,521335;688975,509270;688975,527050" o:connectangles="0,0,0,0,0,0,0,0,0,0,0,0,0,0,0,0,0,0,0,0,0,0,0,0"/>
                      </v:shape>
                      <v:rect id="Rectangle 1722" o:spid="_x0000_s1043" style="position:absolute;left:4438;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P8scA&#10;AADeAAAADwAAAGRycy9kb3ducmV2LnhtbESPQWvCQBSE74X+h+UVvNVNA4pJsxFpFT1WU7C9PbKv&#10;SWj2bciuJvrru4LQ4zAz3zDZcjStOFPvGssKXqYRCOLS6oYrBZ/F5nkBwnlkja1lUnAhB8v88SHD&#10;VNuB93Q++EoECLsUFdTed6mUrqzJoJvajjh4P7Y36IPsK6l7HALctDKOork02HBYqLGjt5rK38PJ&#10;KNguutXXzl6Hql1/b48fx+S9SLxSk6dx9QrC0+j/w/f2TiuIZ0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ID/LHAAAA3gAAAA8AAAAAAAAAAAAAAAAAmAIAAGRy&#10;cy9kb3ducmV2LnhtbFBLBQYAAAAABAAEAPUAAACMAwAAAAA=&#10;" filled="f" stroked="f">
                        <v:textbox inset="0,0,0,0">
                          <w:txbxContent>
                            <w:p w:rsidR="001C5812" w:rsidRDefault="001C5812" w:rsidP="00D35342">
                              <w:r>
                                <w:rPr>
                                  <w:rFonts w:ascii="Arial" w:hAnsi="Arial" w:cs="Arial"/>
                                  <w:color w:val="000000"/>
                                  <w:lang w:val="en-US"/>
                                </w:rPr>
                                <w:t>S</w:t>
                              </w:r>
                            </w:p>
                          </w:txbxContent>
                        </v:textbox>
                      </v:rect>
                      <v:rect id="Rectangle 1723" o:spid="_x0000_s1044" style="position:absolute;left:5353;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qaccA&#10;AADeAAAADwAAAGRycy9kb3ducmV2LnhtbESPQWvCQBSE7wX/w/IEb3Wj0mJiVhHbosdWhejtkX0m&#10;wezbkN2a1F/vFgo9DjPzDZOuelOLG7WusqxgMo5AEOdWV1woOB4+nucgnEfWWFsmBT/kYLUcPKWY&#10;aNvxF932vhABwi5BBaX3TSKly0sy6Ma2IQ7exbYGfZBtIXWLXYCbWk6j6FUarDgslNjQpqT8uv82&#10;CrbzZn3a2XtX1O/nbfaZxW+H2Cs1GvbrBQhPvf8P/7V3WsH0JY5n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EqmnHAAAA3gAAAA8AAAAAAAAAAAAAAAAAmAIAAGRy&#10;cy9kb3ducmV2LnhtbFBLBQYAAAAABAAEAPUAAACMAwAAAAA=&#10;" filled="f" stroked="f">
                        <v:textbox inset="0,0,0,0">
                          <w:txbxContent>
                            <w:p w:rsidR="001C5812" w:rsidRDefault="001C5812" w:rsidP="00D35342">
                              <w:r>
                                <w:rPr>
                                  <w:rFonts w:ascii="Arial" w:hAnsi="Arial" w:cs="Arial"/>
                                  <w:color w:val="000000"/>
                                  <w:sz w:val="10"/>
                                  <w:szCs w:val="10"/>
                                  <w:lang w:val="en-US"/>
                                </w:rPr>
                                <w:t>0</w:t>
                              </w:r>
                            </w:p>
                          </w:txbxContent>
                        </v:textbox>
                      </v:rect>
                      <v:shape id="Freeform 1724" o:spid="_x0000_s1045" style="position:absolute;left:4406;top:14136;width:3448;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eKsYA&#10;AADeAAAADwAAAGRycy9kb3ducmV2LnhtbESP3WoCMRSE7wXfIRzBO826+Ls1SikUhbYXVR/gdHO6&#10;Cd2cLJt0Xd/eFApeDjPzDbPd964WHbXBelYwm2YgiEuvLVcKLufXyRpEiMgaa8+k4EYB9rvhYIuF&#10;9lf+pO4UK5EgHApUYGJsCilDachhmPqGOHnfvnUYk2wrqVu8JrirZZ5lS+nQclow2NCLofLn9OsU&#10;vB2O2ceXXeV2sX7n86w2/tAZpcaj/vkJRKQ+PsL/7aNWkC82mzn83U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eKsYAAADeAAAADwAAAAAAAAAAAAAAAACYAgAAZHJz&#10;L2Rvd25yZXYueG1sUEsFBgAAAAAEAAQA9QAAAIsDAAAAAA==&#10;" path="m5,l,,,10r543,l543,r-5,l5,xe" fillcolor="black" stroked="f">
                        <v:path arrowok="t" o:connecttype="custom" o:connectlocs="3175,0;0,0;0,6350;344805,6350;344805,0;341630,0;3175,0" o:connectangles="0,0,0,0,0,0,0"/>
                      </v:shape>
                      <v:shape id="Freeform 1725" o:spid="_x0000_s1046" style="position:absolute;left:4406;top:31110;width:3448;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7scYA&#10;AADeAAAADwAAAGRycy9kb3ducmV2LnhtbESPUWvCMBSF34X9h3AHe9PUQl2tRhmDoaB7UPcD7ppr&#10;E9bclCar3b9fhMEeD+ec73DW29G1YqA+WM8K5rMMBHHtteVGwcflbVqCCBFZY+uZFPxQgO3mYbLG&#10;Svsbn2g4x0YkCIcKFZgYu0rKUBtyGGa+I07e1fcOY5J9I3WPtwR3rcyzbCEdWk4LBjt6NVR/nb+d&#10;gsNun71/2ufcFuWRL/PW+N1glHp6HF9WICKN8T/8195rBXmxXBZwv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I7scYAAADeAAAADwAAAAAAAAAAAAAAAACYAgAAZHJz&#10;L2Rvd25yZXYueG1sUEsFBgAAAAAEAAQA9QAAAIsDAAAAAA==&#10;" path="m5,l,,,10r543,l543,r-5,l5,xe" fillcolor="black" stroked="f">
                        <v:path arrowok="t" o:connecttype="custom" o:connectlocs="3175,0;0,0;0,6350;344805,6350;344805,0;341630,0;3175,0" o:connectangles="0,0,0,0,0,0,0"/>
                      </v:shape>
                      <v:rect id="Rectangle 1726" o:spid="_x0000_s1047" style="position:absolute;left:-349;top:23356;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Y8UA&#10;AADeAAAADwAAAGRycy9kb3ducmV2LnhtbESPwWrDMBBE74X+g9hAbo0UQ0zsRAmh0FJ6aZoUel2s&#10;jWxirYylxvbfV4VAj8PsvNnZ7kfXihv1ofGsYblQIIgrbxq2Gr7OL09rECEiG2w9k4aJAux3jw9b&#10;LI0f+JNup2hFgnAoUUMdY1dKGaqaHIaF74iTd/G9w5hkb6XpcUhw18pMqVw6bDg11NjRc03V9fTj&#10;0hvTK71PLG2Rr7+tGrLjqD4Greez8bABEWmM/8f39JvRkK2KIoe/OYkB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HZjxQAAAN4AAAAPAAAAAAAAAAAAAAAAAJgCAABkcnMv&#10;ZG93bnJldi54bWxQSwUGAAAAAAQABAD1AAAAigMAAAAA&#10;" filled="f" stroked="f">
                        <v:textbox inset="0,0,0,0">
                          <w:txbxContent>
                            <w:p w:rsidR="001C5812" w:rsidRDefault="001C5812"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T+MYA&#10;AADeAAAADwAAAGRycy9kb3ducmV2LnhtbESPQWvCQBCF7wX/wzJCb3XXgNZEVxGhUnppawWvQ3bc&#10;BLOzIbs1yb/vFgo9Pt68783b7AbXiDt1ofasYT5TIIhLb2q2Gs5fL08rECEiG2w8k4aRAuy2k4cN&#10;Fsb3/En3U7QiQTgUqKGKsS2kDGVFDsPMt8TJu/rOYUyys9J02Ce4a2Sm1FI6rDk1VNjSoaLydvp2&#10;6Y3xSG8jS5svVxer+uxjUO+91o/TYb8GEWmI/8d/6VejIVvk+TP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jT+MYAAADeAAAADwAAAAAAAAAAAAAAAACYAgAAZHJz&#10;L2Rvd25yZXYueG1sUEsFBgAAAAAEAAQA9QAAAIsDAAAAAA==&#10;" filled="f" stroked="f">
                        <v:textbox inset="0,0,0,0">
                          <w:txbxContent>
                            <w:p w:rsidR="001C5812" w:rsidRDefault="001C5812" w:rsidP="00D35342">
                              <w:r>
                                <w:rPr>
                                  <w:rFonts w:ascii="Arial" w:hAnsi="Arial" w:cs="Arial"/>
                                  <w:color w:val="000000"/>
                                  <w:sz w:val="18"/>
                                  <w:szCs w:val="18"/>
                                  <w:lang w:val="en-US"/>
                                </w:rPr>
                                <w:t>0</w:t>
                              </w:r>
                            </w:p>
                          </w:txbxContent>
                        </v:textbox>
                      </v:rect>
                      <v:shape id="Freeform 1728" o:spid="_x0000_s1049" style="position:absolute;left:4406;top:1798;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KCsUA&#10;AADeAAAADwAAAGRycy9kb3ducmV2LnhtbERPz2vCMBS+D/wfwhO8jJmusGE7o4iw4txBtAOvb82z&#10;LTYvJYna7a83h8GOH9/v+XIwnbiS861lBc/TBARxZXXLtYKv8v1pBsIHZI2dZVLwQx6Wi9HDHHNt&#10;b7yn6yHUIoawz1FBE0KfS+mrhgz6qe2JI3eyzmCI0NVSO7zFcNPJNElepcGWY0ODPa0bqs6Hi1Hw&#10;2G6LX3MpjhkeP76Lz13p+rRUajIeVm8gAg3hX/zn3mgF6UuWxb3x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goKxQAAAN4AAAAPAAAAAAAAAAAAAAAAAJgCAABkcnMv&#10;ZG93bnJldi54bWxQSwUGAAAAAAQABAD1AAAAigMAAAAA&#10;" path="m188,912r,-730l,182,279,,534,182r-164,l370,912r-182,xe" fillcolor="#0080ff" stroked="f">
                        <v:path arrowok="t" o:connecttype="custom" o:connectlocs="119380,579120;119380,115570;0,115570;177165,0;339090,115570;234950,115570;234950,579120;119380,579120" o:connectangles="0,0,0,0,0,0,0,0"/>
                      </v:shape>
                      <v:shape id="Freeform 1729" o:spid="_x0000_s1050" style="position:absolute;left:4375;top:1766;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NhMYA&#10;AADeAAAADwAAAGRycy9kb3ducmV2LnhtbESPzWrDMBCE74W+g9hAb42cQEPtRDHGxdBDc2ja5LxY&#10;G9vEWhlL/snbR4FCj8PMfMPs0tm0YqTeNZYVrJYRCOLS6oYrBb8/xes7COeRNbaWScGNHKT756cd&#10;JtpO/E3j0VciQNglqKD2vkukdGVNBt3SdsTBu9jeoA+yr6TucQpw08p1FG2kwYbDQo0d5TWV1+Ng&#10;FGQf+eF8LkZc5bfrgKfCjXr+UuplMWdbEJ5m/x/+a39qBeu3OI7hcSdc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jNhMYAAADeAAAADwAAAAAAAAAAAAAAAACYAgAAZHJz&#10;L2Rvd25yZXYueG1sUEsFBgAAAAAEAAQA9QAAAIsDAAAAAA==&#10;" path="m193,912r4,5l197,182,5,182r5,10l289,10r-10,l534,192r5,-10l370,182r,735l375,912r-182,l193,921r182,l380,921r,-4l380,187r-5,5l539,192r4,l543,187r,-5l289,r-5,l279,,,182r,5l,192r5,l193,192r-5,-5l188,917r,4l193,921r,-9xe" fillcolor="black" stroked="f">
                        <v:path arrowok="t" o:connecttype="custom" o:connectlocs="122555,579120;125095,582295;125095,115570;3175,115570;6350,121920;183515,6350;177165,6350;339090,121920;342265,115570;234950,115570;234950,582295;238125,579120;122555,579120;122555,584835;238125,584835;241300,584835;241300,582295;241300,118745;238125,121920;342265,121920;344805,121920;344805,118745;344805,115570;183515,0;180340,0;177165,0;0,115570;0,118745;0,121920;3175,121920;122555,121920;119380,118745;119380,582295;119380,584835;122555,584835;122555,579120" o:connectangles="0,0,0,0,0,0,0,0,0,0,0,0,0,0,0,0,0,0,0,0,0,0,0,0,0,0,0,0,0,0,0,0,0,0,0,0"/>
                      </v:shape>
                      <v:shape id="Freeform 1730" o:spid="_x0000_s1051" style="position:absolute;left:4559;top:37390;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4NMYA&#10;AADeAAAADwAAAGRycy9kb3ducmV2LnhtbESPT2vCMBjG74N9h/AKu8hM7EG0M4oMLJsehnbg9V3z&#10;ri1r3pQkauenN4fBjg/PP37L9WA7cSEfWscaphMFgrhypuVaw2e5fZ6DCBHZYOeYNPxSgPXq8WGJ&#10;uXFXPtDlGGuRRjjkqKGJsc+lDFVDFsPE9cTJ+3beYkzS19J4vKZx28lMqZm02HJ6aLCn14aqn+PZ&#10;ahi3u+Jmz8Vpgaf3r2L/Ufo+K7V+Gg2bFxCRhvgf/mu/GQ3ZTKkEkHAS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e4NMYAAADeAAAADwAAAAAAAAAAAAAAAACYAgAAZHJz&#10;L2Rvd25yZXYueG1sUEsFBgAAAAAEAAQA9QAAAIsDAAAAAA==&#10;" path="m346,r,729l534,729,255,912,,729r164,l164,,346,xe" fillcolor="#0080ff" stroked="f">
                        <v:path arrowok="t" o:connecttype="custom" o:connectlocs="219710,0;219710,462915;339090,462915;161925,579120;0,462915;104140,462915;104140,0;219710,0" o:connectangles="0,0,0,0,0,0,0,0"/>
                      </v:shape>
                      <v:shape id="Freeform 1731" o:spid="_x0000_s1052" style="position:absolute;left:4527;top:37358;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usMA&#10;AADeAAAADwAAAGRycy9kb3ducmV2LnhtbESPT4vCMBTE7wt+h/AEb2tSD7JUo0il4EEP/j0/mmdb&#10;bF5KE2v99mZhYY/DzPyGWa4H24ieOl871pBMFQjiwpmaSw2Xc/79A8IHZIONY9LwJg/r1ehrialx&#10;Lz5SfwqliBD2KWqoQmhTKX1RkUU/dS1x9O6usxii7EppOnxFuG3kTKm5tFhzXKiwpayi4nF6Wg2b&#10;bXa43fIek+z9eOI1970Z9lpPxsNmASLQEP7Df+2d0TCbK5XA7514Be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F/usMAAADeAAAADwAAAAAAAAAAAAAAAACYAgAAZHJzL2Rv&#10;d25yZXYueG1sUEsFBgAAAAAEAAQA9QAAAIgDAAAAAA==&#10;" path="m351,10l346,5r,734l539,739r-5,-10l255,912r10,l10,729,5,739r168,l173,5r-4,5l351,10,351,,169,r-5,l164,5r,729l169,729,5,729r-5,l,734r,5l255,921r5,l265,921,543,739r,-5l543,729r-4,l351,729r5,5l356,5r,-5l351,r,10xe" fillcolor="black" stroked="f">
                        <v:path arrowok="t" o:connecttype="custom" o:connectlocs="222885,6350;219710,3175;219710,469265;342265,469265;339090,462915;161925,579120;168275,579120;6350,462915;3175,469265;109855,469265;109855,3175;107315,6350;222885,6350;222885,0;107315,0;104140,0;104140,3175;104140,466090;107315,462915;3175,462915;0,462915;0,466090;0,469265;161925,584835;165100,584835;168275,584835;344805,469265;344805,466090;344805,462915;342265,462915;222885,462915;226060,466090;226060,3175;226060,0;222885,0;222885,6350" o:connectangles="0,0,0,0,0,0,0,0,0,0,0,0,0,0,0,0,0,0,0,0,0,0,0,0,0,0,0,0,0,0,0,0,0,0,0,0"/>
                      </v:shape>
                      <v:line id="Line 1732" o:spid="_x0000_s1053" style="position:absolute;flip:x;visibility:visible;mso-wrap-style:square" from="901,14168" to="3524,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FcgAAADeAAAADwAAAGRycy9kb3ducmV2LnhtbESPQUsDMRSE70L/Q3gFbzZxD1XWpqVY&#10;KiKotNpDb6+b192lm5clSbvx3xuh4HGYmW+Y2SLZTlzIh9axhvuJAkFcOdNyreH7a333CCJEZIOd&#10;Y9LwQwEW89HNDEvjBt7QZRtrkSEcStTQxNiXUoaqIYth4nri7B2dtxiz9LU0HocMt50slJpKiy3n&#10;hQZ7em6oOm3PVsPm44EP/uWcTukwvH/ud/XbbrXU+naclk8gIqX4H762X42GYqpUAX938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D9cFcgAAADeAAAADwAAAAAA&#10;AAAAAAAAAAChAgAAZHJzL2Rvd25yZXYueG1sUEsFBgAAAAAEAAQA+QAAAJYDAAAAAA==&#10;" strokeweight="0"/>
                      <v:line id="Line 1733" o:spid="_x0000_s1054" style="position:absolute;flip:x;visibility:visible;mso-wrap-style:square" from="901,31142" to="3524,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P5jsgAAADeAAAADwAAAGRycy9kb3ducmV2LnhtbESPQWsCMRSE74X+h/AK3mpSC7ZsjSIV&#10;iwitaOuht+fmdXdx87Ik0Y3/vikUPA4z8w0zmSXbijP50DjW8DBUIIhLZxquNHx9Lu+fQYSIbLB1&#10;TBouFGA2vb2ZYGFcz1s672IlMoRDgRrqGLtCylDWZDEMXUecvR/nLcYsfSWNxz7DbStHSo2lxYbz&#10;Qo0dvdZUHncnq2H78cQH/3ZKx3To3zff+2q9X8y1Htyl+QuISClew//tldEwGiv1CH938hW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3P5jsgAAADeAAAADwAAAAAA&#10;AAAAAAAAAAChAgAAZHJzL2Rvd25yZXYueG1sUEsFBgAAAAAEAAQA+QAAAJYDA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7ncYAAADeAAAADwAAAGRycy9kb3ducmV2LnhtbESPQWsCMRSE74X+h/AK3mqi6LpdjVLE&#10;YntTq+DxsXndDW5elk2q679vCoUeh5n5hlmseteIK3XBetYwGioQxKU3lisNx8+35xxEiMgGG8+k&#10;4U4BVsvHhwUWxt94T9dDrESCcChQQx1jW0gZypochqFviZP35TuHMcmukqbDW4K7Ro6VyqRDy2mh&#10;xpbWNZWXw7fTYHfZdvoxO72c5GYbR+f8klt31Hrw1L/OQUTq43/4r/1uNIwzpSbweydd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n+53GAAAA3gAAAA8AAAAAAAAA&#10;AAAAAAAAoQIAAGRycy9kb3ducmV2LnhtbFBLBQYAAAAABAAEAPkAAACUAw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ek8YA&#10;AADeAAAADwAAAGRycy9kb3ducmV2LnhtbESPzWoCQRCE74G8w9CBXERnIiqyOkp+UHIKRj14bHba&#10;3cWdnmWn1fXtM4KQY1FVX1HzZedrdaE2VoEtvA0MKOI8uIoLC/vdqj8FFQXZYR2YLNwownLx/DTH&#10;zIUr/9JlK4VKEI4ZWihFmkzrmJfkMQ5CQ5y8Y2g9SpJtoV2L1wT3tR4aM9EeK04LJTb0WVJ+2p69&#10;hdHPfrORc298uKGTtf8IX73pyNrXl+59Bkqok//wo/3tLAwnxozhfidd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7ek8YAAADeAAAADwAAAAAAAAAAAAAAAACYAgAAZHJz&#10;L2Rvd25yZXYueG1sUEsFBgAAAAAEAAQA9QAAAIsDAAAAAA==&#10;" path="m92,91l48,,,91,48,43,92,91xe" fillcolor="black" strokeweight="0">
                        <v:path arrowok="t" o:connecttype="custom" o:connectlocs="58420,57785;30480,0;0,57785;30480,27305;58420,5778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A5MUA&#10;AADeAAAADwAAAGRycy9kb3ducmV2LnhtbESPzYrCQBCE78K+w9CCF9HJiopER9kfXDyJ63rw2GTa&#10;JJjpCZlW49vvCILHoqq+ohar1lXqSk0oPRt4HyagiDNvS84NHP7WgxmoIMgWK89k4E4BVsu3zgJT&#10;62/8S9e95CpCOKRooBCpU61DVpDDMPQ1cfROvnEoUTa5tg3eItxVepQkU+2w5LhQYE1fBWXn/cUZ&#10;GG8Pu51c+pPjHa38uE//3Z+Njel12485KKFWXuFne2MNjKYRCY878Qr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EDkxQAAAN4AAAAPAAAAAAAAAAAAAAAAAJgCAABkcnMv&#10;ZG93bnJldi54bWxQSwUGAAAAAAQABAD1AAAAigMAAAAA&#10;" path="m92,l48,91,,,48,43,92,xe" fillcolor="black" strokeweight="0">
                        <v:path arrowok="t" o:connecttype="custom" o:connectlocs="58420,0;30480,57785;0,0;30480,27305;58420,0" o:connectangles="0,0,0,0,0"/>
                      </v:shape>
                      <v:shape id="Freeform 1737" o:spid="_x0000_s1058" style="position:absolute;left:16306;top:14136;width:3480;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QA&#10;AADeAAAADwAAAGRycy9kb3ducmV2LnhtbESPQUsDMRSE74L/ITzBm00sslvWpqUognjr1oPH5+a5&#10;Wdy8LMmz3f77RhA8DjPzDbPezmFUR0p5iGzhfmFAEXfRDdxbeD+83K1AZUF2OEYmC2fKsN1cX62x&#10;cfHEezq20qsC4dygBS8yNVrnzlPAvIgTcfG+YgooRaZeu4SnAg+jXhpT6YADlwWPEz156r7bn2CB&#10;23El++HjoX779CiHuk/P1c7a25t59whKaJb/8F/71VlYVsbU8HunXAG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55PEAAAA3gAAAA8AAAAAAAAAAAAAAAAAmAIAAGRycy9k&#10;b3ducmV2LnhtbFBLBQYAAAAABAAEAPUAAACJAwAAAAA=&#10;" path="m5,l,,,10r548,l548,r-5,l5,xe" fillcolor="black" stroked="f">
                        <v:path arrowok="t" o:connecttype="custom" o:connectlocs="3175,0;0,0;0,6350;347980,6350;347980,0;344805,0;3175,0" o:connectangles="0,0,0,0,0,0,0"/>
                      </v:shape>
                      <v:shape id="Freeform 1738" o:spid="_x0000_s1059" style="position:absolute;left:16306;top:31110;width:3480;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z4cIA&#10;AADeAAAADwAAAGRycy9kb3ducmV2LnhtbERPTUsDMRC9C/0PYQq92cQi27I2LUURxFu3PXgcN+Nm&#10;cTNZkrHd/ntzEDw+3vd2P4VBXSjlPrKFh6UBRdxG13Nn4Xx6vd+AyoLscIhMFm6UYb+b3W2xdvHK&#10;R7o00qkSwrlGC15krLXOraeAeRlH4sJ9xRRQCkyddgmvJTwMemVMpQP2XBo8jvTsqf1ufoIFboaN&#10;HPuPx/X7p0c5rbv0Uh2sXcynwxMooUn+xX/uN2dhVRlT9pY75Qr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nPhwgAAAN4AAAAPAAAAAAAAAAAAAAAAAJgCAABkcnMvZG93&#10;bnJldi54bWxQSwUGAAAAAAQABAD1AAAAhwMAAAAA&#10;" path="m5,l,,,10r548,l548,r-5,l5,xe" fillcolor="black" stroked="f">
                        <v:path arrowok="t" o:connecttype="custom" o:connectlocs="3175,0;0,0;0,6350;347980,6350;347980,0;344805,0;3175,0" o:connectangles="0,0,0,0,0,0,0"/>
                      </v:shape>
                      <v:shape id="Freeform 1739" o:spid="_x0000_s1060" style="position:absolute;left:16490;top:37390;width:3353;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v68YA&#10;AADeAAAADwAAAGRycy9kb3ducmV2LnhtbESPQUvEMBSE74L/ITzBm5tYsHbrZhcRBL0oVlk8Pppn&#10;G2xeavPc7frrjSDscZiZb5jVZg6D2tGUfGQLlwsDiriNznNn4e31/qIClQTZ4RCZLBwowWZ9erLC&#10;2sU9v9CukU5lCKcaLfQiY611ansKmBZxJM7eR5wCSpZTp92E+wwPgy6MKXVAz3mhx5Huemo/m+9g&#10;oXr8ke31snzeFlVz9fXeHp68eGvPz+bbG1BCsxzD/+0HZ6EojVnC3518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zv68YAAADeAAAADwAAAAAAAAAAAAAAAACYAgAAZHJz&#10;L2Rvd25yZXYueG1sUEsFBgAAAAAEAAQA9QAAAIsDAAAAAA==&#10;" path="m346,r,729l528,729,254,912,,729r158,l158,,346,xe" fillcolor="#0080ff" stroked="f">
                        <v:path arrowok="t" o:connecttype="custom" o:connectlocs="219710,0;219710,462915;335280,462915;161290,579120;0,462915;100330,462915;100330,0;219710,0" o:connectangles="0,0,0,0,0,0,0,0"/>
                      </v:shape>
                      <v:shape id="Freeform 1740" o:spid="_x0000_s1061" style="position:absolute;left:16459;top:37358;width:3416;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DaMQA&#10;AADeAAAADwAAAGRycy9kb3ducmV2LnhtbESPMU/DMBCFd6T+B+sqsVE7HSoU6lYIqQgmRMLCdoqP&#10;JMU+p7HThH/PDUiMp3fve/r2xyV4daUx9ZEtFBsDiriJrufWwkd9ursHlTKyQx+ZLPxQguNhdbPH&#10;0sWZ3+la5VYJhFOJFrqch1Lr1HQUMG3iQCzZVxwDZjnHVrsRZ4EHr7fG7HTAnmWhw4GeOmq+qykI&#10;pX72lWmn+vUznP1lPr9NXGhrb9fL4wOoTEv+f/5rvzgL250pREB0RAX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g2jEAAAA3gAAAA8AAAAAAAAAAAAAAAAAmAIAAGRycy9k&#10;b3ducmV2LnhtbFBLBQYAAAAABAAEAPUAAACJAwAAAAA=&#10;" path="m351,10l346,5r,734l533,739r-4,-10l255,912r9,l10,729,5,739r163,l168,5r-5,5l351,10,351,,163,r-4,l159,5r,729l163,729,5,729r-5,l,734r,5l255,921,538,734r,-5l533,729r-182,l356,734,356,5r,-5l351,r,10xe" fillcolor="black" stroked="f">
                        <v:path arrowok="t" o:connecttype="custom" o:connectlocs="222885,6350;219710,3175;219710,469265;338455,469265;335915,462915;161925,579120;167640,579120;6350,462915;3175,469265;106680,469265;106680,3175;103505,6350;222885,6350;222885,0;103505,0;100965,0;100965,3175;100965,466090;103505,462915;3175,462915;0,462915;0,466090;0,469265;161925,584835;341630,466090;341630,462915;338455,462915;222885,462915;226060,466090;226060,3175;226060,0;222885,0;222885,6350" o:connectangles="0,0,0,0,0,0,0,0,0,0,0,0,0,0,0,0,0,0,0,0,0,0,0,0,0,0,0,0,0,0,0,0,0"/>
                      </v:shape>
                      <v:rect id="Rectangle 1741" o:spid="_x0000_s1062" style="position:absolute;left:8070;top:700;width:83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5YMYA&#10;AADeAAAADwAAAGRycy9kb3ducmV2LnhtbESPT4vCMBTE78J+h/AWvGlaD6LVKOKu6NE/C+rt0Tzb&#10;YvNSmmirn94Iwh6HmfkNM523phR3ql1hWUHcj0AQp1YXnCn4O6x6IxDOI2ssLZOCBzmYz746U0y0&#10;bXhH973PRICwS1BB7n2VSOnSnAy6vq2Ig3extUEfZJ1JXWMT4KaUgygaSoMFh4UcK1rmlF73N6Ng&#10;PaoWp419Nln5e14ft8fxz2Hslep+t4sJCE+t/w9/2hutYDCM4h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y5YMYAAADeAAAADwAAAAAAAAAAAAAAAACYAgAAZHJz&#10;L2Rvd25yZXYueG1sUEsFBgAAAAAEAAQA9QAAAIsDAAAAAA==&#10;" filled="f" stroked="f">
                        <v:textbox inset="0,0,0,0">
                          <w:txbxContent>
                            <w:p w:rsidR="001C5812" w:rsidRDefault="001C5812" w:rsidP="00D35342">
                              <w:r>
                                <w:rPr>
                                  <w:rFonts w:ascii="ISOCPEUR" w:hAnsi="ISOCPEUR" w:cs="ISOCPEUR"/>
                                  <w:color w:val="000000"/>
                                  <w:sz w:val="18"/>
                                  <w:szCs w:val="18"/>
                                  <w:lang w:val="en-US"/>
                                </w:rPr>
                                <w:t>Effort de traction</w:t>
                              </w:r>
                            </w:p>
                          </w:txbxContent>
                        </v:textbox>
                      </v:rect>
                      <v:rect id="Rectangle 1742" o:spid="_x0000_s1063" style="position:absolute;left:10115;top:15965;width:445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nF8cA&#10;AADeAAAADwAAAGRycy9kb3ducmV2LnhtbESPQWvCQBSE70L/w/IK3nRjDiGmriJtxRytKVhvj+wz&#10;Cc2+DdnVRH99t1DocZiZb5jVZjStuFHvGssKFvMIBHFpdcOVgs9iN0tBOI+ssbVMCu7kYLN+mqww&#10;03bgD7odfSUChF2GCmrvu0xKV9Zk0M1tRxy8i+0N+iD7SuoehwA3rYyjKJEGGw4LNXb0WlP5fbwa&#10;Bfu0237l9jFU7ft5fzqclm/F0is1fR63LyA8jf4//NfOtYI4iRY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OJxfHAAAA3gAAAA8AAAAAAAAAAAAAAAAAmAIAAGRy&#10;cy9kb3ducmV2LnhtbFBLBQYAAAAABAAEAPUAAACMAwAAAAA=&#10;" filled="f" stroked="f">
                        <v:textbox inset="0,0,0,0">
                          <w:txbxContent>
                            <w:p w:rsidR="001C5812" w:rsidRDefault="001C5812" w:rsidP="00D35342">
                              <w:r>
                                <w:rPr>
                                  <w:rFonts w:ascii="ISOCPEUR" w:hAnsi="ISOCPEUR" w:cs="ISOCPEUR"/>
                                  <w:color w:val="000000"/>
                                  <w:sz w:val="18"/>
                                  <w:szCs w:val="18"/>
                                  <w:lang w:val="en-US"/>
                                </w:rPr>
                                <w:t>marques</w:t>
                              </w:r>
                            </w:p>
                          </w:txbxContent>
                        </v:textbox>
                      </v:rect>
                      <v:line id="Line 1743" o:spid="_x0000_s1064" style="position:absolute;flip:x y;visibility:visible;mso-wrap-style:square" from="7734,14232" to="10115,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FHMQAAADeAAAADwAAAGRycy9kb3ducmV2LnhtbESPQWsCMRSE74L/ITyhF6lZFdayNUop&#10;WsRb1/b+2LxuFpOXJYm6/vumIPQ4zMw3zHo7OCuuFGLnWcF8VoAgbrzuuFXwddo/v4CICVmj9UwK&#10;7hRhuxmP1lhpf+NPutapFRnCsUIFJqW+kjI2hhzGme+Js/fjg8OUZWilDnjLcGfloihK6bDjvGCw&#10;p3dDzbm+OAXL1ffpcLZTc9xHZ3Yftm7KcFfqaTK8vYJINKT/8KN90AoWZTFfwt+dfAX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54UcxAAAAN4AAAAPAAAAAAAAAAAA&#10;AAAAAKECAABkcnMvZG93bnJldi54bWxQSwUGAAAAAAQABAD5AAAAkgMAAAAA&#10;" strokeweight="0"/>
                      <v:shape id="Freeform 1744" o:spid="_x0000_s1065" style="position:absolute;left:7734;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w8gA&#10;AADeAAAADwAAAGRycy9kb3ducmV2LnhtbESPT2vCQBTE70K/w/IK3szG2IqkriJVoVAP1n/0+Jp9&#10;TYLZt2l2Nem3dwsFj8PM/IaZzjtTiSs1rrSsYBjFIIgzq0vOFRz268EEhPPIGivLpOCXHMxnD70p&#10;ptq2/EHXnc9FgLBLUUHhfZ1K6bKCDLrI1sTB+7aNQR9kk0vdYBvgppJJHI+lwZLDQoE1vRaUnXcX&#10;o2C13NSf5eb9eUk/xxOPvto8oa1S/cdu8QLCU+fv4f/2m1aQjOPhE/zd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q7PDyAAAAN4AAAAPAAAAAAAAAAAAAAAAAJgCAABk&#10;cnMvZG93bnJldi54bWxQSwUGAAAAAAQABAD1AAAAjQMAAAAA&#10;" path="m48,91l,,101,19,38,28,48,91xe" fillcolor="black" strokeweight="0">
                        <v:path arrowok="t" o:connecttype="custom" o:connectlocs="30480,57785;0,0;64135,12065;24130,17780;30480,57785" o:connectangles="0,0,0,0,0"/>
                      </v:shape>
                      <v:line id="Line 1745" o:spid="_x0000_s1066" style="position:absolute;flip:y;visibility:visible;mso-wrap-style:square" from="14871,14232" to="17621,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9SvMgAAADeAAAADwAAAGRycy9kb3ducmV2LnhtbESPQWsCMRSE74X+h/AK3mpWQVtWo0hF&#10;kYIVbT14e25edxc3L0sS3fTfm0Khx2FmvmGm82gacSPna8sKBv0MBHFhdc2lgq/P1fMrCB+QNTaW&#10;ScEPeZjPHh+mmGvb8Z5uh1CKBGGfo4IqhDaX0hcVGfR92xIn79s6gyFJV0rtsEtw08hhlo2lwZrT&#10;QoUtvVVUXA5Xo2D/8cJnt77GSzx3293pWL4flwulek9xMQERKIb/8F97oxUMx9lgBL930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9SvMgAAADeAAAADwAAAAAA&#10;AAAAAAAAAAChAgAAZHJzL2Rvd25yZXYueG1sUEsFBgAAAAAEAAQA+QAAAJYDAAAAAA==&#10;" strokeweight="0"/>
                      <v:shape id="Freeform 1746" o:spid="_x0000_s1067" style="position:absolute;left:16979;top:14232;width:642;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ZZcUA&#10;AADeAAAADwAAAGRycy9kb3ducmV2LnhtbESP3WrCQBSE7wXfYTkF73TjD1Giq0iLWOiFJPoAh+xp&#10;kjZ7NuyuGt++KxS8HGbmG2az600rbuR8Y1nBdJKAIC6tbrhScDkfxisQPiBrbC2Tggd52G2Hgw1m&#10;2t45p1sRKhEh7DNUUIfQZVL6siaDfmI74uh9W2cwROkqqR3eI9y0cpYkqTTYcFyosaP3msrf4moU&#10;+MuqOv40i8IsT18fcy7ztnC5UqO3fr8GEagPr/B/+1MrmKXJNIXn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FllxQAAAN4AAAAPAAAAAAAAAAAAAAAAAJgCAABkcnMv&#10;ZG93bnJldi54bWxQSwUGAAAAAAQABAD1AAAAigMAAAAA&#10;" path="m,9l101,,48,86,62,24,,9xe" fillcolor="black" strokeweight="0">
                        <v:path arrowok="t" o:connecttype="custom" o:connectlocs="0,5715;64135,0;30480,54610;39370,15240;0,5715" o:connectangles="0,0,0,0,0"/>
                      </v:shape>
                      <v:rect id="Rectangle 1747" o:spid="_x0000_s1068" style="position:absolute;left:6146;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xY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G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jFgyAAAAN4AAAAPAAAAAAAAAAAAAAAAAJgCAABk&#10;cnMvZG93bnJldi54bWxQSwUGAAAAAAQABAD1AAAAjQMAAAAA&#10;" fillcolor="black" stroked="f"/>
                      <v:rect id="Rectangle 1748" o:spid="_x0000_s1069" style="position:absolute;left:6146;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lEsUA&#10;AADeAAAADwAAAGRycy9kb3ducmV2LnhtbERPTWsCMRC9C/6HMIXeNHFpRVejaKHgRVDbQ72Nm+nu&#10;4mayTVLd+uvNQejx8b7ny8424kI+1I41jIYKBHHhTM2lhs+P98EERIjIBhvHpOGPAiwX/d4cc+Ou&#10;vKfLIZYihXDIUUMVY5tLGYqKLIaha4kT9+28xZigL6XxeE3htpGZUmNpsebUUGFLbxUV58Ov1bCe&#10;TtY/uxfe3vanIx2/TufXzCutn5+61QxEpC7+ix/ujdGQjdUo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aUSxQAAAN4AAAAPAAAAAAAAAAAAAAAAAJgCAABkcnMv&#10;ZG93bnJldi54bWxQSwUGAAAAAAQABAD1AAAAigMAAAAA&#10;" fillcolor="black" stroked="f"/>
                      <v:rect id="Rectangle 1749" o:spid="_x0000_s1070" style="position:absolute;left:6146;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Ai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w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CJyAAAAN4AAAAPAAAAAAAAAAAAAAAAAJgCAABk&#10;cnMvZG93bnJldi54bWxQSwUGAAAAAAQABAD1AAAAjQMAAAAA&#10;" fillcolor="black" stroked="f"/>
                      <v:rect id="Rectangle 1750" o:spid="_x0000_s1071" style="position:absolute;left:6146;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qcYA&#10;AADeAAAADwAAAGRycy9kb3ducmV2LnhtbESPy2oCMRSG9wXfIZxCdzXpYEWnRtGC0E3B20J3x8np&#10;zODkZJqkOvXpzUJw+fPf+CazzjbiTD7UjjW89RUI4sKZmksNu+3ydQQiRGSDjWPS8E8BZtPe0wRz&#10;4y68pvMmliKNcMhRQxVjm0sZiooshr5riZP347zFmKQvpfF4SeO2kZlSQ2mx5vRQYUufFRWnzZ/V&#10;sBiPFr+rAX9f18cDHfbH03vmldYvz938A0SkLj7C9/aX0ZANVZY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jqcYAAADeAAAADwAAAAAAAAAAAAAAAACYAgAAZHJz&#10;L2Rvd25yZXYueG1sUEsFBgAAAAAEAAQA9QAAAIsDAAAAAA==&#10;" fillcolor="black" stroked="f"/>
                      <v:rect id="Rectangle 1751" o:spid="_x0000_s1072" style="position:absolute;left:6146;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GMscA&#10;AADeAAAADwAAAGRycy9kb3ducmV2LnhtbESPQWsCMRSE74X+h/AEbzVxsaKrUWpB6KVQbQ/19tw8&#10;dxc3L9sk6tZf3whCj8PMfMPMl51txJl8qB1rGA4UCOLCmZpLDV+f66cJiBCRDTaOScMvBVguHh/m&#10;mBt34Q2dt7EUCcIhRw1VjG0uZSgqshgGriVO3sF5izFJX0rj8ZLgtpGZUmNpsea0UGFLrxUVx+3J&#10;alhNJ6ufjxG/Xzf7He2+98fn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3xjLHAAAA3gAAAA8AAAAAAAAAAAAAAAAAmAIAAGRy&#10;cy9kb3ducmV2LnhtbFBLBQYAAAAABAAEAPUAAACMAwAAAAA=&#10;" fillcolor="black" stroked="f"/>
                      <v:rect id="Rectangle 1752" o:spid="_x0000_s1073" style="position:absolute;left:6146;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YRc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xp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VhFyAAAAN4AAAAPAAAAAAAAAAAAAAAAAJgCAABk&#10;cnMvZG93bnJldi54bWxQSwUGAAAAAAQABAD1AAAAjQMAAAAA&#10;" fillcolor="black" stroked="f"/>
                      <v:rect id="Rectangle 1753" o:spid="_x0000_s1074" style="position:absolute;left:6146;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n93sgA&#10;AADeAAAADwAAAGRycy9kb3ducmV2LnhtbESPQWsCMRSE7wX/Q3hCbzVx24pujaKFQi+FanvQ23Pz&#10;uru4edkmqW799UYQPA4z8w0znXe2EQfyoXasYThQIIgLZ2ouNXx/vT2MQYSIbLBxTBr+KcB81rub&#10;Ym7ckVd0WMdSJAiHHDVUMba5lKGoyGIYuJY4eT/OW4xJ+lIaj8cEt43MlBpJizWnhQpbeq2o2K//&#10;rIblZLz8/Xzij9Nqt6XtZrd/zrzS+r7fLV5AROriLXxtvxsN2Uhl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6f3eyAAAAN4AAAAPAAAAAAAAAAAAAAAAAJgCAABk&#10;cnMvZG93bnJldi54bWxQSwUGAAAAAAQABAD1AAAAjQMAAAAA&#10;" fillcolor="black" stroked="f"/>
                      <v:rect id="Rectangle 1754" o:spid="_x0000_s1075" style="position:absolute;left:6146;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lq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ZarHAAAA3gAAAA8AAAAAAAAAAAAAAAAAmAIAAGRy&#10;cy9kb3ducmV2LnhtbFBLBQYAAAAABAAEAPUAAACMAwAAAAA=&#10;" fillcolor="black" stroked="f"/>
                      <v:rect id="Rectangle 1755" o:spid="_x0000_s1076" style="position:absolute;left:6146;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AMccA&#10;AADeAAAADwAAAGRycy9kb3ducmV2LnhtbESPQWsCMRSE74L/ITyhN026VNHVKLVQ6KWgtod6e25e&#10;dxc3L9sk1a2/3ghCj8PMfMMsVp1txIl8qB1reBwpEMSFMzWXGj4/XodTECEiG2wck4Y/CrBa9nsL&#10;zI0785ZOu1iKBOGQo4YqxjaXMhQVWQwj1xIn79t5izFJX0rj8ZzgtpGZUhNpsea0UGFLLxUVx92v&#10;1bCeTdc/myd+v2wPe9p/HY7jzCutHwbd8xxEpC7+h+/tN6Mhm6hs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wDHHAAAA3gAAAA8AAAAAAAAAAAAAAAAAmAIAAGRy&#10;cy9kb3ducmV2LnhtbFBLBQYAAAAABAAEAPUAAACMAwAAAAA=&#10;" fillcolor="black" stroked="f"/>
                      <v:rect id="Rectangle 1756" o:spid="_x0000_s1077" style="position:absolute;left:6146;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5eR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6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l5GyAAAAN4AAAAPAAAAAAAAAAAAAAAAAJgCAABk&#10;cnMvZG93bnJldi54bWxQSwUGAAAAAAQABAD1AAAAjQMAAAAA&#10;" fillcolor="black" stroked="f"/>
                      <v:rect id="Rectangle 1757" o:spid="_x0000_s1078" style="position:absolute;left:6146;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73cgA&#10;AADeAAAADwAAAGRycy9kb3ducmV2LnhtbESPQWsCMRSE74X+h/AKvXWTLtXq1ihVKHgpqO1Bb8/N&#10;6+7i5mVNUt321zeC0OMwM98wk1lvW3EiHxrHGh4zBYK4dKbhSsPnx9vDCESIyAZbx6ThhwLMprc3&#10;EyyMO/OaTptYiQThUKCGOsaukDKUNVkMmeuIk/flvMWYpK+k8XhOcNvKXKmhtNhwWqixo0VN5WHz&#10;bTXMx6P5cfXE77/r/Y522/1hkHul9f1d//oCIlIf/8PX9tJoyIcqf4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0vvdyAAAAN4AAAAPAAAAAAAAAAAAAAAAAJgCAABk&#10;cnMvZG93bnJldi54bWxQSwUGAAAAAAQABAD1AAAAjQMAAAAA&#10;" fillcolor="black" stroked="f"/>
                      <v:rect id="Rectangle 1758" o:spid="_x0000_s1079" style="position:absolute;left:6146;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r8QA&#10;AADeAAAADwAAAGRycy9kb3ducmV2LnhtbERPy2oCMRTdF/yHcAvd1aSDFZ0aRQtCNwVfC91dJ7cz&#10;g5ObaZLq1K83C8Hl4bwns8424kw+1I41vPUVCOLCmZpLDbvt8nUEIkRkg41j0vBPAWbT3tMEc+Mu&#10;vKbzJpYihXDIUUMVY5tLGYqKLIa+a4kT9+O8xZigL6XxeEnhtpGZUkNpsebUUGFLnxUVp82f1bAY&#10;jxa/qwF/X9fHAx32x9N75pXWL8/d/ANEpC4+xHf3l9GQDVWW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b6/EAAAA3gAAAA8AAAAAAAAAAAAAAAAAmAIAAGRycy9k&#10;b3ducmV2LnhtbFBLBQYAAAAABAAEAPUAAACJAwAAAAA=&#10;" fillcolor="black" stroked="f"/>
                      <v:rect id="Rectangle 1759" o:spid="_x0000_s1080" style="position:absolute;left:6146;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KNMcA&#10;AADeAAAADwAAAGRycy9kb3ducmV2LnhtbESPQWsCMRSE74X+h/AK3mrSxYquRqkFoZdCtR709tw8&#10;dxc3L9sk6tZf3whCj8PMfMNM551txJl8qB1reOkrEMSFMzWXGjbfy+cRiBCRDTaOScMvBZjPHh+m&#10;mBt34RWd17EUCcIhRw1VjG0uZSgqshj6riVO3sF5izFJX0rj8ZLgtpGZUkNpsea0UGFL7xUVx/XJ&#10;aliMR4ufrwF/Xlf7He22++Nr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yjTHAAAA3gAAAA8AAAAAAAAAAAAAAAAAmAIAAGRy&#10;cy9kb3ducmV2LnhtbFBLBQYAAAAABAAEAPUAAACMAwAAAAA=&#10;" fillcolor="black" stroked="f"/>
                      <v:rect id="Rectangle 1760" o:spid="_x0000_s1081" style="position:absolute;left:6146;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1dMcA&#10;AADeAAAADwAAAGRycy9kb3ducmV2LnhtbESPy2oCMRSG9wXfIRzBXU0cW7FTo2ih0I1QL4u6O05O&#10;ZwYnJ9Mk1dGnN4tClz//jW+26GwjzuRD7VjDaKhAEBfO1Fxq2O/eH6cgQkQ22DgmDVcKsJj3HmaY&#10;G3fhDZ23sRRphEOOGqoY21zKUFRkMQxdS5y8b+ctxiR9KY3HSxq3jcyUmkiLNaeHClt6q6g4bX+t&#10;htXLdPXz+cTr2+Z4oMPX8fSceaX1oN8tX0FE6uJ/+K/9YTRkEzVO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9XTHAAAA3gAAAA8AAAAAAAAAAAAAAAAAmAIAAGRy&#10;cy9kb3ducmV2LnhtbFBLBQYAAAAABAAEAPUAAACMAwAAAAA=&#10;" fillcolor="black" stroked="f"/>
                      <v:rect id="Rectangle 1761" o:spid="_x0000_s1082" style="position:absolute;left:6146;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5Q78kA&#10;AADeAAAADwAAAGRycy9kb3ducmV2LnhtbESPT2sCMRTE74V+h/AKvdXEbSu6GqUWhF6E+uegt+fm&#10;dXdx87JNoq799E2h4HGYmd8wk1lnG3EmH2rHGvo9BYK4cKbmUsN2s3gagggR2WDjmDRcKcBsen83&#10;wdy4C6/ovI6lSBAOOWqoYmxzKUNRkcXQcy1x8r6ctxiT9KU0Hi8JbhuZKTWQFmtOCxW29F5RcVyf&#10;rIb5aDj//nzh5c/qsKf97nB8zbzS+vGhexuDiNTFW/i//WE0ZAP13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q5Q78kAAADeAAAADwAAAAAAAAAAAAAAAACYAgAA&#10;ZHJzL2Rvd25yZXYueG1sUEsFBgAAAAAEAAQA9QAAAI4DAAAAAA==&#10;" fillcolor="black" stroked="f"/>
                      <v:rect id="Rectangle 1762" o:spid="_x0000_s1083" style="position:absolute;left:6146;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OmMgA&#10;AADeAAAADwAAAGRycy9kb3ducmV2LnhtbESPQWsCMRSE7wX/Q3hCbzVx24pujaKFQi+FanvQ23Pz&#10;uru4edkmqW799UYQPA4z8w0znXe2EQfyoXasYThQIIgLZ2ouNXx/vT2MQYSIbLBxTBr+KcB81rub&#10;Ym7ckVd0WMdSJAiHHDVUMba5lKGoyGIYuJY4eT/OW4xJ+lIaj8cEt43MlBpJizWnhQpbeq2o2K//&#10;rIblZLz8/Xzij9Nqt6XtZrd/zrzS+r7fLV5AROriLXxtvxsN2Ug9Z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M6YyAAAAN4AAAAPAAAAAAAAAAAAAAAAAJgCAABk&#10;cnMvZG93bnJldi54bWxQSwUGAAAAAAQABAD1AAAAjQMAAAAA&#10;" fillcolor="black" stroked="f"/>
                      <v:rect id="Rectangle 1763" o:spid="_x0000_s1084" style="position:absolute;left:6146;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rA8kA&#10;AADeAAAADwAAAGRycy9kb3ducmV2LnhtbESPQUsDMRSE70L/Q3gFbzZxq6XdblpaQfAi2OrB3t5u&#10;nrtLNy/bJLarv94IgsdhZr5hivVgO3EmH1rHGm4nCgRx5UzLtYa318ebOYgQkQ12jknDFwVYr0ZX&#10;BebGXXhH532sRYJwyFFDE2OfSxmqhiyGieuJk/fhvMWYpK+l8XhJcNvJTKmZtNhyWmiwp4eGquP+&#10;02rYLubb08sdP3/vygMd3svjfeaV1tfjYbMEEWmI/+G/9pPRkM3Ud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BrA8kAAADeAAAADwAAAAAAAAAAAAAAAACYAgAA&#10;ZHJzL2Rvd25yZXYueG1sUEsFBgAAAAAEAAQA9QAAAI4DAAAAAA==&#10;" fillcolor="black" stroked="f"/>
                      <v:rect id="Rectangle 1764" o:spid="_x0000_s1085" style="position:absolute;left:6146;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d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ww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nzd8kAAADeAAAADwAAAAAAAAAAAAAAAACYAgAA&#10;ZHJzL2Rvd25yZXYueG1sUEsFBgAAAAAEAAQA9QAAAI4DAAAAAA==&#10;" fillcolor="black" stroked="f"/>
                      <v:rect id="Rectangle 1765" o:spid="_x0000_s1086" style="position:absolute;left:6146;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W7M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0w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VW7MkAAADeAAAADwAAAAAAAAAAAAAAAACYAgAA&#10;ZHJzL2Rvd25yZXYueG1sUEsFBgAAAAAEAAQA9QAAAI4DAAAAAA==&#10;" fillcolor="black" stroked="f"/>
                      <v:rect id="Rectangle 1766" o:spid="_x0000_s1087" style="position:absolute;left:6146;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Im8gA&#10;AADeAAAADwAAAGRycy9kb3ducmV2LnhtbESPQUvDQBSE74L/YXmCN7trrKHGbostCL0INnqwt9fs&#10;MwnNvk131yb6692C4HGYmW+Y+XK0nTiRD61jDbcTBYK4cqblWsP72/PNDESIyAY7x6ThmwIsF5cX&#10;cyyMG3hLpzLWIkE4FKihibEvpAxVQxbDxPXEyft03mJM0tfSeBwS3HYyUyqXFltOCw32tG6oOpRf&#10;VsPqYbY6vk755We739HuY3+4z7zS+vpqfHoEEWmM/+G/9sZoyHJ1l8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8ibyAAAAN4AAAAPAAAAAAAAAAAAAAAAAJgCAABk&#10;cnMvZG93bnJldi54bWxQSwUGAAAAAAQABAD1AAAAjQMAAAAA&#10;" fillcolor="black" stroked="f"/>
                      <v:rect id="Rectangle 1767" o:spid="_x0000_s1088" style="position:absolute;left:6146;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tAM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oz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gttAMkAAADeAAAADwAAAAAAAAAAAAAAAACYAgAA&#10;ZHJzL2Rvd25yZXYueG1sUEsFBgAAAAAEAAQA9QAAAI4DAAAAAA==&#10;" fillcolor="black" stroked="f"/>
                      <v:rect id="Rectangle 1768" o:spid="_x0000_s1089" style="position:absolute;left:6146;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5csUA&#10;AADeAAAADwAAAGRycy9kb3ducmV2LnhtbERPy2oCMRTdF/yHcAV3NXFsxU6NooVCN0J9LOruOrmd&#10;GZzcTJNUR7/eLApdHs57tuhsI87kQ+1Yw2ioQBAXztRcatjv3h+nIEJENtg4Jg1XCrCY9x5mmBt3&#10;4Q2dt7EUKYRDjhqqGNtcylBUZDEMXUucuG/nLcYEfSmNx0sKt43MlJpIizWnhgpbequoOG1/rYbV&#10;y3T18/nE69vmeKDD1/H0nHml9aDfLV9BROriv/jP/WE0ZBM1T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yxQAAAN4AAAAPAAAAAAAAAAAAAAAAAJgCAABkcnMv&#10;ZG93bnJldi54bWxQSwUGAAAAAAQABAD1AAAAigMAAAAA&#10;" fillcolor="black" stroked="f"/>
                      <v:rect id="Rectangle 1769" o:spid="_x0000_s1090" style="position:absolute;left:6146;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c6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bqYQ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hc6ckAAADeAAAADwAAAAAAAAAAAAAAAACYAgAA&#10;ZHJzL2Rvd25yZXYueG1sUEsFBgAAAAAEAAQA9QAAAI4DAAAAAA==&#10;" fillcolor="black" stroked="f"/>
                      <v:rect id="Rectangle 1770" o:spid="_x0000_s1091" style="position:absolute;left:6146;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GCcYA&#10;AADeAAAADwAAAGRycy9kb3ducmV2LnhtbESPzWoCMRSF94W+Q7iF7mrSQUVHo2ih4EZQ20XdXSe3&#10;M4OTmzFJdfTpzULo8nD++KbzzjbiTD7UjjW89xQI4sKZmksN31+fbyMQISIbbByThisFmM+en6aY&#10;G3fhLZ13sRRphEOOGqoY21zKUFRkMfRcS5y8X+ctxiR9KY3HSxq3jcyUGkqLNaeHClv6qKg47v6s&#10;huV4tDxt+ry+bQ972v8cjoPMK61fX7rFBESkLv6HH+2V0ZANVT8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SGCcYAAADeAAAADwAAAAAAAAAAAAAAAACYAgAAZHJz&#10;L2Rvd25yZXYueG1sUEsFBgAAAAAEAAQA9QAAAIsDAAAAAA==&#10;" fillcolor="black" stroked="f"/>
                      <v:rect id="Rectangle 1771" o:spid="_x0000_s1092" style="position:absolute;left:6146;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jk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COSyAAAAN4AAAAPAAAAAAAAAAAAAAAAAJgCAABk&#10;cnMvZG93bnJldi54bWxQSwUGAAAAAAQABAD1AAAAjQMAAAAA&#10;" fillcolor="black" stroked="f"/>
                      <v:rect id="Rectangle 1772" o:spid="_x0000_s1093" style="position:absolute;left:6146;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95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Uk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6veXHAAAA3gAAAA8AAAAAAAAAAAAAAAAAmAIAAGRy&#10;cy9kb3ducmV2LnhtbFBLBQYAAAAABAAEAPUAAACMAwAAAAA=&#10;" fillcolor="black" stroked="f"/>
                      <v:rect id="Rectangle 1773" o:spid="_x0000_s1094" style="position:absolute;left:6146;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Yf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6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TYYfskAAADeAAAADwAAAAAAAAAAAAAAAACYAgAA&#10;ZHJzL2Rvd25yZXYueG1sUEsFBgAAAAAEAAQA9QAAAI4DAAAAAA==&#10;" fillcolor="black" stroked="f"/>
                      <v:rect id="Rectangle 1774" o:spid="_x0000_s1095" style="position:absolute;left:6146;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C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34AKyAAAAN4AAAAPAAAAAAAAAAAAAAAAAJgCAABk&#10;cnMvZG93bnJldi54bWxQSwUGAAAAAAQABAD1AAAAjQMAAAAA&#10;" fillcolor="black" stroked="f"/>
                      <v:rect id="Rectangle 1775" o:spid="_x0000_s1096" style="position:absolute;left:6146;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k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w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yWRyAAAAN4AAAAPAAAAAAAAAAAAAAAAAJgCAABk&#10;cnMvZG93bnJldi54bWxQSwUGAAAAAAQABAD1AAAAjQMAAAAA&#10;" fillcolor="black" stroked="f"/>
                      <v:rect id="Rectangle 1776" o:spid="_x0000_s1097" style="position:absolute;left:6146;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75sgA&#10;AADeAAAADwAAAGRycy9kb3ducmV2LnhtbESPQWsCMRSE74L/ITyhN0262MVujaKFgheh2h7q7bl5&#10;3V3cvKxJqtv++qYg9DjMzDfMfNnbVlzIh8axhvuJAkFcOtNwpeH97WU8AxEissHWMWn4pgDLxXAw&#10;x8K4K+/oso+VSBAOBWqoY+wKKUNZk8UwcR1x8j6dtxiT9JU0Hq8JbluZKZVLiw2nhRo7eq6pPO2/&#10;rIb142x9fp3y9md3PNDh43h6yLzS+m7Ur55AROrjf/jW3hg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bvmyAAAAN4AAAAPAAAAAAAAAAAAAAAAAJgCAABk&#10;cnMvZG93bnJldi54bWxQSwUGAAAAAAQABAD1AAAAjQMAAAAA&#10;" fillcolor="black" stroked="f"/>
                      <v:rect id="Rectangle 1777" o:spid="_x0000_s1098" style="position:absolute;left:6146;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efcgA&#10;AADeAAAADwAAAGRycy9kb3ducmV2LnhtbESPQWsCMRSE74X+h/AKvdWki7W6GqUWhF4EtT3U23Pz&#10;uru4edkmUdf++kYQPA4z8w0zmXW2EUfyoXas4bmnQBAXztRcavj6XDwNQYSIbLBxTBrOFGA2vb+b&#10;YG7cidd03MRSJAiHHDVUMba5lKGoyGLouZY4eT/OW4xJ+lIaj6cEt43MlBpIizWnhQpbeq+o2G8O&#10;VsN8NJz/rvq8/FvvtrT93u1fMq+0fnzo3sYgInXxFr62P4yGbKD6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R59yAAAAN4AAAAPAAAAAAAAAAAAAAAAAJgCAABk&#10;cnMvZG93bnJldi54bWxQSwUGAAAAAAQABAD1AAAAjQMAAAAA&#10;" fillcolor="black" stroked="f"/>
                      <v:rect id="Rectangle 1778" o:spid="_x0000_s1099" style="position:absolute;left:6146;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KD8UA&#10;AADeAAAADwAAAGRycy9kb3ducmV2LnhtbERPTWsCMRC9F/ofwhR6q0kXFV2NooWCF0FtD/U2bqa7&#10;i5vJmqS6+uvNQejx8b6n88424kw+1I41vPcUCOLCmZpLDd9fn28jECEiG2wck4YrBZjPnp+mmBt3&#10;4S2dd7EUKYRDjhqqGNtcylBUZDH0XEucuF/nLcYEfSmNx0sKt43MlBpKizWnhgpb+qioOO7+rIbl&#10;eLQ8bfq8vm0Pe9r/HI6DzCutX1+6xQREpC7+ix/uldGQDVU/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ooPxQAAAN4AAAAPAAAAAAAAAAAAAAAAAJgCAABkcnMv&#10;ZG93bnJldi54bWxQSwUGAAAAAAQABAD1AAAAigMAAAAA&#10;" fillcolor="black" stroked="f"/>
                      <v:rect id="Rectangle 1779" o:spid="_x0000_s1100" style="position:absolute;left:6146;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vl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3i+UyAAAAN4AAAAPAAAAAAAAAAAAAAAAAJgCAABk&#10;cnMvZG93bnJldi54bWxQSwUGAAAAAAQABAD1AAAAjQMAAAAA&#10;" fillcolor="black" stroked="f"/>
                      <v:rect id="Rectangle 1780" o:spid="_x0000_s1101" style="position:absolute;left:6146;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Q1MYA&#10;AADeAAAADwAAAGRycy9kb3ducmV2LnhtbESPzWoCMRSF9wXfIVzBXU0cVHQ0ihYKbgrVdlF318l1&#10;ZnByMyZRp336ZlHo8nD++JbrzjbiTj7UjjWMhgoEceFMzaWGz4/X5xmIEJENNo5JwzcFWK96T0vM&#10;jXvwnu6HWIo0wiFHDVWMbS5lKCqyGIauJU7e2XmLMUlfSuPxkcZtIzOlptJizemhwpZeKiouh5vV&#10;sJ3Pttf3Mb/97E9HOn6dLpPMK60H/W6zABGpi//hv/bOaMimapI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0Q1MYAAADeAAAADwAAAAAAAAAAAAAAAACYAgAAZHJz&#10;L2Rvd25yZXYueG1sUEsFBgAAAAAEAAQA9QAAAIsDAAAAAA==&#10;" fillcolor="black" stroked="f"/>
                      <v:rect id="Rectangle 1781" o:spid="_x0000_s1102" style="position:absolute;left:6146;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1T8gA&#10;AADeAAAADwAAAGRycy9kb3ducmV2LnhtbESPQWsCMRSE74X+h/AK3mriomK3RqmFghdBbQ/19ty8&#10;7i5uXrZJ1LW/3hQEj8PMfMNM551txIl8qB1rGPQVCOLCmZpLDV+fH88TECEiG2wck4YLBZjPHh+m&#10;mBt35g2dtrEUCcIhRw1VjG0uZSgqshj6riVO3o/zFmOSvpTG4znBbSMzpcbSYs1pocKW3isqDtuj&#10;1bB4mSx+10Ne/W32O9p97w+jzCute0/d2yuISF28h2/tpdGQjdVo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bVPyAAAAN4AAAAPAAAAAAAAAAAAAAAAAJgCAABk&#10;cnMvZG93bnJldi54bWxQSwUGAAAAAAQABAD1AAAAjQMAAAAA&#10;" fillcolor="black" stroked="f"/>
                      <v:rect id="Rectangle 1782" o:spid="_x0000_s1103" style="position:absolute;left:6146;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rOMcA&#10;AADeAAAADwAAAGRycy9kb3ducmV2LnhtbESPQWsCMRSE74L/ITyhN026VNHVKLVQ6KWgtod6e25e&#10;dxc3L9sk1a2/3ghCj8PMfMMsVp1txIl8qB1reBwpEMSFMzWXGj4/XodTECEiG2wck4Y/CrBa9nsL&#10;zI0785ZOu1iKBOGQo4YqxjaXMhQVWQwj1xIn79t5izFJX0rj8ZzgtpGZUhNpsea0UGFLLxUVx92v&#10;1bCeTdc/myd+v2wPe9p/HY7jzCutHwbd8xxEpC7+h+/tN6Mhm6hx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KzjHAAAA3gAAAA8AAAAAAAAAAAAAAAAAmAIAAGRy&#10;cy9kb3ducmV2LnhtbFBLBQYAAAAABAAEAPUAAACMAwAAAAA=&#10;" fillcolor="black" stroked="f"/>
                      <v:rect id="Rectangle 1783" o:spid="_x0000_s1104" style="position:absolute;left:6146;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o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4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Oo8kAAADeAAAADwAAAAAAAAAAAAAAAACYAgAA&#10;ZHJzL2Rvd25yZXYueG1sUEsFBgAAAAAEAAQA9QAAAI4DAAAAAA==&#10;" fillcolor="black" stroked="f"/>
                      <v:rect id="Rectangle 1784" o:spid="_x0000_s1105" style="position:absolute;left:6146;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W1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o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BhbXyAAAAN4AAAAPAAAAAAAAAAAAAAAAAJgCAABk&#10;cnMvZG93bnJldi54bWxQSwUGAAAAAAQABAD1AAAAjQMAAAAA&#10;" fillcolor="black" stroked="f"/>
                      <v:rect id="Rectangle 1785" o:spid="_x0000_s1106" style="position:absolute;left:6146;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zT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rNMyAAAAN4AAAAPAAAAAAAAAAAAAAAAAJgCAABk&#10;cnMvZG93bnJldi54bWxQSwUGAAAAAAQABAD1AAAAjQMAAAAA&#10;" fillcolor="black" stroked="f"/>
                      <v:rect id="Rectangle 1786" o:spid="_x0000_s1107" style="position:absolute;left:6146;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tO8gA&#10;AADeAAAADwAAAGRycy9kb3ducmV2LnhtbESPQUsDMRSE74L/ITyhNzdxaZe6Ni1WEHop2OrB3l43&#10;z92lm5c1Sdutv94IBY/DzHzDzBaD7cSJfGgda3jIFAjiypmWaw0f76/3UxAhIhvsHJOGCwVYzG9v&#10;Zlgad+YNnbaxFgnCoUQNTYx9KWWoGrIYMtcTJ+/LeYsxSV9L4/Gc4LaTuVKFtNhyWmiwp5eGqsP2&#10;aDUsH6fL77cxr382+x3tPveHS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C07yAAAAN4AAAAPAAAAAAAAAAAAAAAAAJgCAABk&#10;cnMvZG93bnJldi54bWxQSwUGAAAAAAQABAD1AAAAjQMAAAAA&#10;" fillcolor="black" stroked="f"/>
                      <v:rect id="Rectangle 1787" o:spid="_x0000_s1108" style="position:absolute;left:6146;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Io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4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SIoMkAAADeAAAADwAAAAAAAAAAAAAAAACYAgAA&#10;ZHJzL2Rvd25yZXYueG1sUEsFBgAAAAAEAAQA9QAAAI4DAAAAAA==&#10;" fillcolor="black" stroked="f"/>
                      <v:rect id="Rectangle 1788" o:spid="_x0000_s1109" style="position:absolute;left:6146;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c0sUA&#10;AADeAAAADwAAAGRycy9kb3ducmV2LnhtbERPTWsCMRC9F/wPYQRvNXFR0dUoWih4KVTbQ72Nm3F3&#10;cTNZk6jb/vrmUOjx8b6X68424k4+1I41jIYKBHHhTM2lhs+P1+cZiBCRDTaOScM3BVivek9LzI17&#10;8J7uh1iKFMIhRw1VjG0uZSgqshiGriVO3Nl5izFBX0rj8ZHCbSMzpabSYs2pocKWXioqLoeb1bCd&#10;z7bX9zG//exPRzp+nS6TzCutB/1uswARqYv/4j/3zmjIpmqS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xzSxQAAAN4AAAAPAAAAAAAAAAAAAAAAAJgCAABkcnMv&#10;ZG93bnJldi54bWxQSwUGAAAAAAQABAD1AAAAigMAAAAA&#10;" fillcolor="black" stroked="f"/>
                      <v:rect id="Rectangle 1789" o:spid="_x0000_s1110" style="position:absolute;left:6146;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5S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g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7lJyAAAAN4AAAAPAAAAAAAAAAAAAAAAAJgCAABk&#10;cnMvZG93bnJldi54bWxQSwUGAAAAAAQABAD1AAAAjQMAAAAA&#10;" fillcolor="black" stroked="f"/>
                      <v:rect id="Rectangle 1790" o:spid="_x0000_s1111" style="position:absolute;left:6146;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aa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ucoT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2mnHAAAA3gAAAA8AAAAAAAAAAAAAAAAAmAIAAGRy&#10;cy9kb3ducmV2LnhtbFBLBQYAAAAABAAEAPUAAACMAwAAAAA=&#10;" fillcolor="black" stroked="f"/>
                      <v:rect id="Rectangle 1791" o:spid="_x0000_s1112" style="position:absolute;left:6146;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8sgA&#10;AADeAAAADwAAAGRycy9kb3ducmV2LnhtbESPQWsCMRSE74X+h/AKvdXExS66GqUWhF4KVXuot+fm&#10;dXdx87JNUt366xtB8DjMzDfMbNHbVhzJh8axhuFAgSAunWm40vC5XT2NQYSIbLB1TBr+KMBifn83&#10;w8K4E6/puImVSBAOBWqoY+wKKUNZk8UwcB1x8r6dtxiT9JU0Hk8JbluZKZVLiw2nhRo7eq2pPGx+&#10;rYblZLz8+Rjx+3m939Hua394zrzS+vGhf5mCiNTHW/jafjMaslz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HX/yyAAAAN4AAAAPAAAAAAAAAAAAAAAAAJgCAABk&#10;cnMvZG93bnJldi54bWxQSwUGAAAAAAQABAD1AAAAjQMAAAAA&#10;" fillcolor="black" stroked="f"/>
                      <v:rect id="Rectangle 1792" o:spid="_x0000_s1113" style="position:absolute;left:6146;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h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GFyAAAAN4AAAAPAAAAAAAAAAAAAAAAAJgCAABk&#10;cnMvZG93bnJldi54bWxQSwUGAAAAAAQABAD1AAAAjQMAAAAA&#10;" fillcolor="black" stroked="f"/>
                      <v:rect id="Rectangle 1793" o:spid="_x0000_s1114" style="position:absolute;left:6146;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EHsgA&#10;AADeAAAADwAAAGRycy9kb3ducmV2LnhtbESPQUvDQBSE74L/YXmCN7trrKHGbostCL0INnqwt9fs&#10;MwnNvk131yb6692C4HGYmW+Y+XK0nTiRD61jDbcTBYK4cqblWsP72/PNDESIyAY7x6ThmwIsF5cX&#10;cyyMG3hLpzLWIkE4FKihibEvpAxVQxbDxPXEyft03mJM0tfSeBwS3HYyUyqXFltOCw32tG6oOpRf&#10;VsPqYbY6vk755We739HuY3+4z7zS+vpqfHoEEWmM/+G/9sZoyHKV38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0QeyAAAAN4AAAAPAAAAAAAAAAAAAAAAAJgCAABk&#10;cnMvZG93bnJldi54bWxQSwUGAAAAAAQABAD1AAAAjQMAAAAA&#10;" fillcolor="black" stroked="f"/>
                      <v:rect id="Rectangle 1794" o:spid="_x0000_s1115" style="position:absolute;left:6146;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casgA&#10;AADeAAAADwAAAGRycy9kb3ducmV2LnhtbESPQWsCMRSE74L/ITyhN0262MVujaKFgheh2h7q7bl5&#10;3V3cvKxJqtv++qYg9DjMzDfMfNnbVlzIh8axhvuJAkFcOtNwpeH97WU8AxEissHWMWn4pgDLxXAw&#10;x8K4K+/oso+VSBAOBWqoY+wKKUNZk8UwcR1x8j6dtxiT9JU0Hq8JbluZKZVLiw2nhRo7eq6pPO2/&#10;rIb142x9fp3y9md3PNDh43h6yLzS+m7Ur55AROrjf/jW3hg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txqyAAAAN4AAAAPAAAAAAAAAAAAAAAAAJgCAABk&#10;cnMvZG93bnJldi54bWxQSwUGAAAAAAQABAD1AAAAjQMAAAAA&#10;" fillcolor="black" stroked="f"/>
                      <v:rect id="Rectangle 1795" o:spid="_x0000_s1116" style="position:absolute;left:6146;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58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qmM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nnxyAAAAN4AAAAPAAAAAAAAAAAAAAAAAJgCAABk&#10;cnMvZG93bnJldi54bWxQSwUGAAAAAAQABAD1AAAAjQMAAAAA&#10;" fillcolor="black" stroked="f"/>
                      <v:rect id="Rectangle 1796" o:spid="_x0000_s1117" style="position:absolute;left:6146;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nh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OeGyAAAAN4AAAAPAAAAAAAAAAAAAAAAAJgCAABk&#10;cnMvZG93bnJldi54bWxQSwUGAAAAAAQABAD1AAAAjQMAAAAA&#10;" fillcolor="black" stroked="f"/>
                      <v:rect id="Rectangle 1797" o:spid="_x0000_s1118" style="position:absolute;left:6146;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CHckA&#10;AADeAAAADwAAAGRycy9kb3ducmV2LnhtbESPT0sDMRTE7wW/Q3iCtzZx0bVdmxYrFLwI9s+hvb1u&#10;nrtLNy9rkrarn94UBI/DzPyGmc5724oz+dA41nA/UiCIS2carjRsN8vhGESIyAZbx6ThmwLMZzeD&#10;KRbGXXhF53WsRIJwKFBDHWNXSBnKmiyGkeuIk/fpvMWYpK+k8XhJcNvKTKlcWmw4LdTY0WtN5XF9&#10;shoWk/Hi6+OB339Whz3td4fjY+aV1ne3/csziEh9/A//td+MhixX+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hCHckAAADeAAAADwAAAAAAAAAAAAAAAACYAgAA&#10;ZHJzL2Rvd25yZXYueG1sUEsFBgAAAAAEAAQA9QAAAI4DAAAAAA==&#10;" fillcolor="black" stroked="f"/>
                      <v:rect id="Rectangle 1798" o:spid="_x0000_s1119" style="position:absolute;left:6146;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Wb8UA&#10;AADeAAAADwAAAGRycy9kb3ducmV2LnhtbERPy2oCMRTdF/yHcIXuauLQDjoaRQuFbgr1sdDddXKd&#10;GZzcTJNUp/36ZlFweTjv+bK3rbiSD41jDeORAkFcOtNwpWG/e3uagAgR2WDrmDT8UIDlYvAwx8K4&#10;G2/ouo2VSCEcCtRQx9gVUoayJoth5DrixJ2dtxgT9JU0Hm8p3LYyUyqXFhtODTV29FpTedl+Ww3r&#10;6WT99fnMH7+b05GOh9PlJfNK68dhv5qBiNTHu/jf/W40ZLnK09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9ZvxQAAAN4AAAAPAAAAAAAAAAAAAAAAAJgCAABkcnMv&#10;ZG93bnJldi54bWxQSwUGAAAAAAQABAD1AAAAigMAAAAA&#10;" fillcolor="black" stroked="f"/>
                      <v:rect id="Rectangle 1799" o:spid="_x0000_s1120" style="position:absolute;left:6146;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z9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qmM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3P0yAAAAN4AAAAPAAAAAAAAAAAAAAAAAJgCAABk&#10;cnMvZG93bnJldi54bWxQSwUGAAAAAAQABAD1AAAAjQMAAAAA&#10;" fillcolor="black" stroked="f"/>
                      <v:rect id="Rectangle 1800" o:spid="_x0000_s1121" style="position:absolute;left:6146;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Mt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Uq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ITLTHAAAA3gAAAA8AAAAAAAAAAAAAAAAAmAIAAGRy&#10;cy9kb3ducmV2LnhtbFBLBQYAAAAABAAEAPUAAACMAwAAAAA=&#10;" fillcolor="black" stroked="f"/>
                      <v:rect id="Rectangle 1801" o:spid="_x0000_s1122" style="position:absolute;left:6146;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pL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xOkvyAAAAN4AAAAPAAAAAAAAAAAAAAAAAJgCAABk&#10;cnMvZG93bnJldi54bWxQSwUGAAAAAAQABAD1AAAAjQMAAAAA&#10;" fillcolor="black" stroked="f"/>
                      <v:rect id="Rectangle 1802" o:spid="_x0000_s1123" style="position:absolute;left:6146;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3WMgA&#10;AADeAAAADwAAAGRycy9kb3ducmV2LnhtbESPQWsCMRSE74X+h/AKvXWTLtXq1ihVKHgpqO1Bb8/N&#10;6+7i5mVNUt321zeC0OMwM98wk1lvW3EiHxrHGh4zBYK4dKbhSsPnx9vDCESIyAZbx6ThhwLMprc3&#10;EyyMO/OaTptYiQThUKCGOsaukDKUNVkMmeuIk/flvMWYpK+k8XhOcNvKXKmhtNhwWqixo0VN5WHz&#10;bTXMx6P5cfXE77/r/Y522/1hkHul9f1d//oCIlIf/8PX9tJoyIfqO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ndYyAAAAN4AAAAPAAAAAAAAAAAAAAAAAJgCAABk&#10;cnMvZG93bnJldi54bWxQSwUGAAAAAAQABAD1AAAAjQMAAAAA&#10;" fillcolor="black" stroked="f"/>
                      <v:rect id="Rectangle 1803" o:spid="_x0000_s1124" style="position:absolute;left:6146;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Sw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g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1rSw8kAAADeAAAADwAAAAAAAAAAAAAAAACYAgAA&#10;ZHJzL2Rvd25yZXYueG1sUEsFBgAAAAAEAAQA9QAAAI4DAAAAAA==&#10;" fillcolor="black" stroked="f"/>
                      <v:rect id="Rectangle 1804" o:spid="_x0000_s1125" style="position:absolute;left:6146;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Kt8gA&#10;AADeAAAADwAAAGRycy9kb3ducmV2LnhtbESPQWsCMRSE74X+h/AKvdWki7W6GqUWhF4EtT3U23Pz&#10;uru4edkmUdf++kYQPA4z8w0zmXW2EUfyoXas4bmnQBAXztRcavj6XDwNQYSIbLBxTBrOFGA2vb+b&#10;YG7cidd03MRSJAiHHDVUMba5lKGoyGLouZY4eT/OW4xJ+lIaj6cEt43MlBpIizWnhQpbeq+o2G8O&#10;VsN8NJz/rvq8/FvvtrT93u1fMq+0fnzo3sYgInXxFr62P4yGbKBe+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s0q3yAAAAN4AAAAPAAAAAAAAAAAAAAAAAJgCAABk&#10;cnMvZG93bnJldi54bWxQSwUGAAAAAAQABAD1AAAAjQMAAAAA&#10;" fillcolor="black" stroked="f"/>
                      <v:rect id="Rectangle 1805" o:spid="_x0000_s1126" style="position:absolute;left:6146;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8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LMkAAADeAAAADwAAAAAAAAAAAAAAAACYAgAA&#10;ZHJzL2Rvd25yZXYueG1sUEsFBgAAAAAEAAQA9QAAAI4DAAAAAA==&#10;" fillcolor="black" stroked="f"/>
                      <v:rect id="Rectangle 1806" o:spid="_x0000_s1127" style="position:absolute;left:6146;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xW8kA&#10;AADeAAAADwAAAGRycy9kb3ducmV2LnhtbESPT0sDMRTE7wW/Q3iCtzZx0bVdmxYrFLwI9s+hvb1u&#10;nrtLNy9rkrarn94UBI/DzPyGmc5724oz+dA41nA/UiCIS2carjRsN8vhGESIyAZbx6ThmwLMZzeD&#10;KRbGXXhF53WsRIJwKFBDHWNXSBnKmiyGkeuIk/fpvMWYpK+k8XhJcNvKTKlcWmw4LdTY0WtN5XF9&#10;shoWk/Hi6+OB339Whz3td4fjY+aV1ne3/csziEh9/A//td+MhixXT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1xW8kAAADeAAAADwAAAAAAAAAAAAAAAACYAgAA&#10;ZHJzL2Rvd25yZXYueG1sUEsFBgAAAAAEAAQA9QAAAI4DAAAAAA==&#10;" fillcolor="black" stroked="f"/>
                      <v:rect id="Rectangle 1807" o:spid="_x0000_s1128" style="position:absolute;left:6146;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Uw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ADY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HUwMkAAADeAAAADwAAAAAAAAAAAAAAAACYAgAA&#10;ZHJzL2Rvd25yZXYueG1sUEsFBgAAAAAEAAQA9QAAAI4DAAAAAA==&#10;" fillcolor="black" stroked="f"/>
                      <v:rect id="Rectangle 1808" o:spid="_x0000_s1129" style="position:absolute;left:6146;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AssUA&#10;AADeAAAADwAAAGRycy9kb3ducmV2LnhtbERPTWsCMRC9F/wPYYTeatKlWl2NooVCL0K1HvQ2bqa7&#10;i5vJmqS6+uubQ6HHx/ueLTrbiAv5UDvW8DxQIIgLZ2ouNey+3p/GIEJENtg4Jg03CrCY9x5mmBt3&#10;5Q1dtrEUKYRDjhqqGNtcylBUZDEMXEucuG/nLcYEfSmNx2sKt43MlBpJizWnhgpbequoOG1/rIbV&#10;ZLw6f77w+r45HuiwP56GmVdaP/a75RREpC7+i//cH0ZDNlK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CyxQAAAN4AAAAPAAAAAAAAAAAAAAAAAJgCAABkcnMv&#10;ZG93bnJldi54bWxQSwUGAAAAAAQABAD1AAAAigMAAAAA&#10;" fillcolor="black" stroked="f"/>
                      <v:rect id="Rectangle 1809" o:spid="_x0000_s1130" style="position:absolute;left:6146;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lK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Z/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suUpyAAAAN4AAAAPAAAAAAAAAAAAAAAAAJgCAABk&#10;cnMvZG93bnJldi54bWxQSwUGAAAAAAQABAD1AAAAjQMAAAAA&#10;" fillcolor="black" stroked="f"/>
                      <v:rect id="Rectangle 1810" o:spid="_x0000_s1131" style="position:absolute;left:6146;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8k8cA&#10;AADeAAAADwAAAGRycy9kb3ducmV2LnhtbESPzWoCMRSF94W+Q7iCu5o4WBlHo9SC0E2h2i50d51c&#10;ZwYnN9Mk6rRP3ywKLg/nj2+x6m0rruRD41jDeKRAEJfONFxp+PrcPOUgQkQ22DomDT8UYLV8fFhg&#10;YdyNt3TdxUqkEQ4Faqhj7AopQ1mTxTByHXHyTs5bjEn6ShqPtzRuW5kpNZUWG04PNXb0WlN53l2s&#10;hvUsX39/TPj9d3s80GF/PD9nXmk9HPQvcxCR+ngP/7ff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PJPHAAAA3gAAAA8AAAAAAAAAAAAAAAAAmAIAAGRy&#10;cy9kb3ducmV2LnhtbFBLBQYAAAAABAAEAPUAAACMAwAAAAA=&#10;" fillcolor="black" stroked="f"/>
                      <v:rect id="Rectangle 1811" o:spid="_x0000_s1132" style="position:absolute;left:6146;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ZCMgA&#10;AADeAAAADwAAAGRycy9kb3ducmV2LnhtbESPQWsCMRSE74X+h/AKvdXExcq6GqUWhF4KVXuot+fm&#10;dXdx87JNUt366xtB8DjMzDfMbNHbVhzJh8axhuFAgSAunWm40vC5XT3lIEJENtg6Jg1/FGAxv7+b&#10;YWHcidd03MRKJAiHAjXUMXaFlKGsyWIYuI44ed/OW4xJ+koaj6cEt63MlBpLiw2nhRo7eq2pPGx+&#10;rYblJF/+fIz4/bze72j3tT88Z15p/fjQv0xBROrjLXxtvxkN2Vj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ZkIyAAAAN4AAAAPAAAAAAAAAAAAAAAAAJgCAABk&#10;cnMvZG93bnJldi54bWxQSwUGAAAAAAQABAD1AAAAjQMAAAAA&#10;" fillcolor="black" stroked="f"/>
                      <v:rect id="Rectangle 1812" o:spid="_x0000_s1133" style="position:absolute;left:6146;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Hf8gA&#10;AADeAAAADwAAAGRycy9kb3ducmV2LnhtbESPQWsCMRSE74X+h/AEbzVxsbKuRqkFoZdCtT3o7bl5&#10;7i5uXrZJ1G1/fVMo9DjMzDfMYtXbVlzJh8axhvFIgSAunWm40vDxvnnIQYSIbLB1TBq+KMBqeX+3&#10;wMK4G2/puouVSBAOBWqoY+wKKUNZk8Uwch1x8k7OW4xJ+koaj7cEt63MlJpKiw2nhRo7eq6pPO8u&#10;VsN6lq8/3yb8+r09HuiwP54f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wwd/yAAAAN4AAAAPAAAAAAAAAAAAAAAAAJgCAABk&#10;cnMvZG93bnJldi54bWxQSwUGAAAAAAQABAD1AAAAjQMAAAAA&#10;" fillcolor="black" stroked="f"/>
                      <v:rect id="Rectangle 1813" o:spid="_x0000_s1134" style="position:absolute;left:6146;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5M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Yqf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6LkyAAAAN4AAAAPAAAAAAAAAAAAAAAAAJgCAABk&#10;cnMvZG93bnJldi54bWxQSwUGAAAAAAQABAD1AAAAjQMAAAAA&#10;" fillcolor="black" stroked="f"/>
                      <v:rect id="Rectangle 1814" o:spid="_x0000_s1135" style="position:absolute;left:6146;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6kM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jqQyAAAAN4AAAAPAAAAAAAAAAAAAAAAAJgCAABk&#10;cnMvZG93bnJldi54bWxQSwUGAAAAAAQABAD1AAAAjQMAAAAA&#10;" fillcolor="black" stroked="f"/>
                      <v:rect id="Rectangle 1815" o:spid="_x0000_s1136" style="position:absolute;left:6146;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fC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qmM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p8LyAAAAN4AAAAPAAAAAAAAAAAAAAAAAJgCAABk&#10;cnMvZG93bnJldi54bWxQSwUGAAAAAAQABAD1AAAAjQMAAAAA&#10;" fillcolor="black" stroked="f"/>
                      <v:rect id="Rectangle 1816" o:spid="_x0000_s1137" style="position:absolute;left:6146;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BfMgA&#10;AADeAAAADwAAAGRycy9kb3ducmV2LnhtbESPQUsDMRSE74L/IbyCN5t0scu6Ni1WELwItnqwt9fN&#10;c3fp5mVNYrvtrzeFQo/DzHzDzBaD7cSefGgda5iMFQjiypmWaw1fn6/3BYgQkQ12jknDkQIs5rc3&#10;MyyNO/CK9utYiwThUKKGJsa+lDJUDVkMY9cTJ+/HeYsxSV9L4/GQ4LaTmVK5tNhyWmiwp5eGqt36&#10;z2pYPhbL348Hfj+tthvafG9308wrre9Gw/MTiEhDvIYv7TejIctVk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AF8yAAAAN4AAAAPAAAAAAAAAAAAAAAAAJgCAABk&#10;cnMvZG93bnJldi54bWxQSwUGAAAAAAQABAD1AAAAjQMAAAAA&#10;" fillcolor="black" stroked="f"/>
                      <v:rect id="Rectangle 1817" o:spid="_x0000_s1138" style="position:absolute;left:6146;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k58gA&#10;AADeAAAADwAAAGRycy9kb3ducmV2LnhtbESPQUvDQBSE74L/YXmCN7trsDHGbostCL0INnqwt9fs&#10;MwnNvk131zb6692C4HGYmW+Y2WK0vTiSD51jDbcTBYK4dqbjRsP72/NNASJEZIO9Y9LwTQEW88uL&#10;GZbGnXhDxyo2IkE4lKihjXEopQx1SxbDxA3Eyft03mJM0jfSeDwluO1lplQuLXacFlocaNVSva++&#10;rIblQ7E8vN7xy89mt6Xtx24/zbzS+vpqfHoEEWmM/+G/9tpoyHJV3M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KTnyAAAAN4AAAAPAAAAAAAAAAAAAAAAAJgCAABk&#10;cnMvZG93bnJldi54bWxQSwUGAAAAAAQABAD1AAAAjQMAAAAA&#10;" fillcolor="black" stroked="f"/>
                      <v:rect id="Rectangle 1818" o:spid="_x0000_s1139" style="position:absolute;left:6146;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wlcUA&#10;AADeAAAADwAAAGRycy9kb3ducmV2LnhtbERPz2vCMBS+D/Y/hCd4m4nFSa1GmQNhl8F0O+jt2Tzb&#10;YvPSJVG7/fXLYeDx4/u9WPW2FVfyoXGsYTxSIIhLZxquNHx9bp5yECEiG2wdk4YfCrBaPj4ssDDu&#10;xlu67mIlUgiHAjXUMXaFlKGsyWIYuY44cSfnLcYEfSWNx1sKt63MlJpKiw2nhho7eq2pPO8uVsN6&#10;lq+/Pyb8/rs9HuiwP56fM6+0Hg76lzmISH28i//db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zCVxQAAAN4AAAAPAAAAAAAAAAAAAAAAAJgCAABkcnMv&#10;ZG93bnJldi54bWxQSwUGAAAAAAQABAD1AAAAigMAAAAA&#10;" fillcolor="black" stroked="f"/>
                      <v:rect id="Rectangle 1819" o:spid="_x0000_s1140" style="position:absolute;left:6146;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VDsgA&#10;AADeAAAADwAAAGRycy9kb3ducmV2LnhtbESPQWsCMRSE70L/Q3gFb5p0qbJujVILBS9CtT3U23Pz&#10;uru4edkmUdf++qYg9DjMzDfMfNnbVpzJh8axhoexAkFcOtNwpeHj/XWUgwgR2WDrmDRcKcBycTeY&#10;Y2Hchbd03sVKJAiHAjXUMXaFlKGsyWIYu444eV/OW4xJ+koaj5cEt63MlJpKiw2nhRo7eqmpPO5O&#10;VsNqlq++3x5587M97Gn/eThOMq+0Ht73z08gIvXxP3xrr42GbKry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5UOyAAAAN4AAAAPAAAAAAAAAAAAAAAAAJgCAABk&#10;cnMvZG93bnJldi54bWxQSwUGAAAAAAQABAD1AAAAjQMAAAAA&#10;" fillcolor="black" stroked="f"/>
                      <v:rect id="Rectangle 1820" o:spid="_x0000_s1141" style="position:absolute;left:6146;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qTsYA&#10;AADeAAAADwAAAGRycy9kb3ducmV2LnhtbESPzWoCMRSF90LfIVyhO00cWtHRKLVQcCOo7aLurpPr&#10;zODkZpqkOvXpzULo8nD++ObLzjbiQj7UjjWMhgoEceFMzaWGr8+PwQREiMgGG8ek4Y8CLBdPvTnm&#10;xl15R5d9LEUa4ZCjhirGNpcyFBVZDEPXEifv5LzFmKQvpfF4TeO2kZlSY2mx5vRQYUvvFRXn/a/V&#10;sJpOVj/bF97cdscDHb6P59fMK62f+93bDESkLv6HH+210ZCN1TQ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SqTsYAAADeAAAADwAAAAAAAAAAAAAAAACYAgAAZHJz&#10;L2Rvd25yZXYueG1sUEsFBgAAAAAEAAQA9QAAAIsDAAAAAA==&#10;" fillcolor="black" stroked="f"/>
                      <v:rect id="Rectangle 1821" o:spid="_x0000_s1142" style="position:absolute;left:6146;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P1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0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A/VyAAAAN4AAAAPAAAAAAAAAAAAAAAAAJgCAABk&#10;cnMvZG93bnJldi54bWxQSwUGAAAAAAQABAD1AAAAjQMAAAAA&#10;" fillcolor="black" stroked="f"/>
                      <v:rect id="Rectangle 1822" o:spid="_x0000_s1143" style="position:absolute;left:6146;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RoscA&#10;AADeAAAADwAAAGRycy9kb3ducmV2LnhtbESPQWsCMRSE74X+h/AK3mrSxYquRqkFoZdCtR709tw8&#10;dxc3L9sk6tZf3whCj8PMfMNM551txJl8qB1reOkrEMSFMzWXGjbfy+cRiBCRDTaOScMvBZjPHh+m&#10;mBt34RWd17EUCcIhRw1VjG0uZSgqshj6riVO3sF5izFJX0rj8ZLgtpGZUkNpsea0UGFL7xUVx/XJ&#10;aliMR4ufrwF/Xlf7He22++Nr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akaLHAAAA3gAAAA8AAAAAAAAAAAAAAAAAmAIAAGRy&#10;cy9kb3ducmV2LnhtbFBLBQYAAAAABAAEAPUAAACMAwAAAAA=&#10;" fillcolor="black" stroked="f"/>
                      <v:rect id="Rectangle 1823" o:spid="_x0000_s1144" style="position:absolute;left:6146;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0O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Zq9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Y0OckAAADeAAAADwAAAAAAAAAAAAAAAACYAgAA&#10;ZHJzL2Rvd25yZXYueG1sUEsFBgAAAAAEAAQA9QAAAI4DAAAAAA==&#10;" fillcolor="black" stroked="f"/>
                      <v:rect id="Rectangle 1824" o:spid="_x0000_s1145" style="position:absolute;left:6146;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6xNyAAAAN4AAAAPAAAAAAAAAAAAAAAAAJgCAABk&#10;cnMvZG93bnJldi54bWxQSwUGAAAAAAQABAD1AAAAjQMAAAAA&#10;" fillcolor="black" stroked="f"/>
                      <v:rect id="Rectangle 1825" o:spid="_x0000_s1146" style="position:absolute;left:6146;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1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4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8wnWyAAAAN4AAAAPAAAAAAAAAAAAAAAAAJgCAABk&#10;cnMvZG93bnJldi54bWxQSwUGAAAAAAQABAD1AAAAjQMAAAAA&#10;" fillcolor="black" stroked="f"/>
                      <v:rect id="Rectangle 1826" o:spid="_x0000_s1147" style="position:absolute;left:6146;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Xoc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dqV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IZehyAAAAN4AAAAPAAAAAAAAAAAAAAAAAJgCAABk&#10;cnMvZG93bnJldi54bWxQSwUGAAAAAAQABAD1AAAAjQMAAAAA&#10;" fillcolor="black" stroked="f"/>
                      <v:rect id="Rectangle 1827" o:spid="_x0000_s1148" style="position:absolute;left:6146;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yO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TI6yAAAAN4AAAAPAAAAAAAAAAAAAAAAAJgCAABk&#10;cnMvZG93bnJldi54bWxQSwUGAAAAAAQABAD1AAAAjQMAAAAA&#10;" fillcolor="black" stroked="f"/>
                      <v:rect id="Rectangle 1828" o:spid="_x0000_s1149" style="position:absolute;left:6146;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mSMUA&#10;AADeAAAADwAAAGRycy9kb3ducmV2LnhtbERPTWsCMRC9C/0PYYTeNHFpRVej1ELBi6C2h3obN+Pu&#10;4mayTVLd+uvNQejx8b7ny8424kI+1I41jIYKBHHhTM2lhq/Pj8EERIjIBhvHpOGPAiwXT7055sZd&#10;eUeXfSxFCuGQo4YqxjaXMhQVWQxD1xIn7uS8xZigL6XxeE3htpGZUmNpsebUUGFL7xUV5/2v1bCa&#10;TlY/2xfe3HbHAx2+j+fXzCutn/vd2wxEpC7+ix/utdGQjdU0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qZIxQAAAN4AAAAPAAAAAAAAAAAAAAAAAJgCAABkcnMv&#10;ZG93bnJldi54bWxQSwUGAAAAAAQABAD1AAAAigMAAAAA&#10;" fillcolor="black" stroked="f"/>
                      <v:rect id="Rectangle 1829" o:spid="_x0000_s1150" style="position:absolute;left:6146;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D08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E9V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vgPTyAAAAN4AAAAPAAAAAAAAAAAAAAAAAJgCAABk&#10;cnMvZG93bnJldi54bWxQSwUGAAAAAAQABAD1AAAAjQMAAAAA&#10;" fillcolor="black" stroked="f"/>
                      <v:rect id="Rectangle 1830" o:spid="_x0000_s1151" style="position:absolute;left:6146;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wVMYA&#10;AADeAAAADwAAAGRycy9kb3ducmV2LnhtbESPzWoCMRSF94LvEG6hO00cWtHRKFoouBHUdlF318nt&#10;zODkZpqkOvXpzULo8nD++ObLzjbiQj7UjjWMhgoEceFMzaWGz4/3wQREiMgGG8ek4Y8CLBf93hxz&#10;4668p8shliKNcMhRQxVjm0sZiooshqFriZP37bzFmKQvpfF4TeO2kZlSY2mx5vRQYUtvFRXnw6/V&#10;sJ5O1j+7F97e9qcjHb9O59fMK62fn7rVDESkLv6HH+2N0ZCNR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8wVMYAAADeAAAADwAAAAAAAAAAAAAAAACYAgAAZHJz&#10;L2Rvd25yZXYueG1sUEsFBgAAAAAEAAQA9QAAAIsDAAAAAA==&#10;" fillcolor="black" stroked="f"/>
                      <v:rect id="Rectangle 1831" o:spid="_x0000_s1152" style="position:absolute;left:6146;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Vz8gA&#10;AADeAAAADwAAAGRycy9kb3ducmV2LnhtbESPQUsDMRSE7wX/Q3iCt26yiy11bVpsQfAi2OrB3l43&#10;z92lm5dtEtutv94IBY/DzHzDzJeD7cSJfGgda8gzBYK4cqblWsPH+/N4BiJEZIOdY9JwoQDLxc1o&#10;jqVxZ97QaRtrkSAcStTQxNiXUoaqIYshcz1x8r6ctxiT9LU0Hs8JbjtZKDWVFltOCw32tG6oOmy/&#10;rYbVw2x1fLvn15/Nfke7z/1hUnil9d3t8PQIItIQ/8PX9ovRUExzlcP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5XPyAAAAN4AAAAPAAAAAAAAAAAAAAAAAJgCAABk&#10;cnMvZG93bnJldi54bWxQSwUGAAAAAAQABAD1AAAAjQMAAAAA&#10;" fillcolor="black" stroked="f"/>
                      <v:rect id="Rectangle 1832" o:spid="_x0000_s1153" style="position:absolute;left:6146;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LuMcA&#10;AADeAAAADwAAAGRycy9kb3ducmV2LnhtbESPQWsCMRSE74X+h/AEbzVxsaKrUWpB6KVQbQ/19tw8&#10;dxc3L9sk6tZf3whCj8PMfMPMl51txJl8qB1rGA4UCOLCmZpLDV+f66cJiBCRDTaOScMvBVguHh/m&#10;mBt34Q2dt7EUCcIhRw1VjG0uZSgqshgGriVO3sF5izFJX0rj8ZLgtpGZUmNpsea0UGFLrxUVx+3J&#10;alhNJ6ufjxG/Xzf7He2+98fn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C7jHAAAA3gAAAA8AAAAAAAAAAAAAAAAAmAIAAGRy&#10;cy9kb3ducmV2LnhtbFBLBQYAAAAABAAEAPUAAACMAwAAAAA=&#10;" fillcolor="black" stroked="f"/>
                      <v:rect id="Rectangle 1833" o:spid="_x0000_s1154" style="position:absolute;left:6146;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uI8kA&#10;AADeAAAADwAAAGRycy9kb3ducmV2LnhtbESPT2sCMRTE74V+h/AKvdXEbSu6GqUWhF6E+uegt+fm&#10;dXdx87JNoq799E2h4HGYmd8wk1lnG3EmH2rHGvo9BYK4cKbmUsN2s3gagggR2WDjmDRcKcBsen83&#10;wdy4C6/ovI6lSBAOOWqoYmxzKUNRkcXQcy1x8r6ctxiT9KU0Hi8JbhuZKTWQFmtOCxW29F5RcVyf&#10;rIb5aDj//nzh5c/qsKf97nB8zbzS+vGhexuDiNTFW/i//WE0ZIO+eoa/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2uI8kAAADeAAAADwAAAAAAAAAAAAAAAACYAgAA&#10;ZHJzL2Rvd25yZXYueG1sUEsFBgAAAAAEAAQA9QAAAI4DAAAAAA==&#10;" fillcolor="black" stroked="f"/>
                      <v:rect id="Rectangle 1834" o:spid="_x0000_s1155" style="position:absolute;left:6146;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2V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DZXyAAAAN4AAAAPAAAAAAAAAAAAAAAAAJgCAABk&#10;cnMvZG93bnJldi54bWxQSwUGAAAAAAQABAD1AAAAjQMAAAAA&#10;" fillcolor="black" stroked="f"/>
                      <v:rect id="Rectangle 1835" o:spid="_x0000_s1156" style="position:absolute;left:6146;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TzMgA&#10;AADeAAAADwAAAGRycy9kb3ducmV2LnhtbESPQWsCMRSE74X+h/AK3mriomK3RqmFghdBbQ/19ty8&#10;7i5uXrZJ1LW/3hQEj8PMfMNM551txIl8qB1rGPQVCOLCmZpLDV+fH88TECEiG2wck4YLBZjPHh+m&#10;mBt35g2dtrEUCcIhRw1VjG0uZSgqshj6riVO3o/zFmOSvpTG4znBbSMzpcbSYs1pocKW3isqDtuj&#10;1bB4mSx+10Ne/W32O9p97w+jzCute0/d2yuISF28h2/tpdGQjQ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JPMyAAAAN4AAAAPAAAAAAAAAAAAAAAAAJgCAABk&#10;cnMvZG93bnJldi54bWxQSwUGAAAAAAQABAD1AAAAjQMAAAAA&#10;" fillcolor="black" stroked="f"/>
                      <v:rect id="Rectangle 1836" o:spid="_x0000_s1157" style="position:absolute;left:6146;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Nu8gA&#10;AADeAAAADwAAAGRycy9kb3ducmV2LnhtbESPQWsCMRSE74X+h/AKvdXExS66GqUWhF4KVXuot+fm&#10;dXdx87JNUt366xtB8DjMzDfMbNHbVhzJh8axhuFAgSAunWm40vC5XT2NQYSIbLB1TBr+KMBifn83&#10;w8K4E6/puImVSBAOBWqoY+wKKUNZk8UwcB1x8r6dtxiT9JU0Hk8JbluZKZVLiw2nhRo7eq2pPGx+&#10;rYblZLz8+Rjx+3m939Hua394zrzS+vGhf5mCiNTHW/jafjMasnyocr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yg27yAAAAN4AAAAPAAAAAAAAAAAAAAAAAJgCAABk&#10;cnMvZG93bnJldi54bWxQSwUGAAAAAAQABAD1AAAAjQMAAAAA&#10;" fillcolor="black" stroked="f"/>
                      <v:rect id="Rectangle 1837" o:spid="_x0000_s1158" style="position:absolute;left:6146;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oI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JS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hqggyAAAAN4AAAAPAAAAAAAAAAAAAAAAAJgCAABk&#10;cnMvZG93bnJldi54bWxQSwUGAAAAAAQABAD1AAAAjQMAAAAA&#10;" fillcolor="black" stroked="f"/>
                      <v:rect id="Rectangle 1838" o:spid="_x0000_s1159" style="position:absolute;left:6146;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8UsUA&#10;AADeAAAADwAAAGRycy9kb3ducmV2LnhtbERPTWsCMRC9C/6HMIXeNHFpRVejaKHgRVDbQ72Nm+nu&#10;4mayTVLd+uvNQejx8b7ny8424kI+1I41jIYKBHHhTM2lhs+P98EERIjIBhvHpOGPAiwX/d4cc+Ou&#10;vKfLIZYihXDIUUMVY5tLGYqKLIaha4kT9+28xZigL6XxeE3htpGZUmNpsebUUGFLbxUV58Ov1bCe&#10;TtY/uxfe3vanIx2/TufXzCutn5+61QxEpC7+ix/ujdGQjU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TxSxQAAAN4AAAAPAAAAAAAAAAAAAAAAAJgCAABkcnMv&#10;ZG93bnJldi54bWxQSwUGAAAAAAQABAD1AAAAigMAAAAA&#10;" fillcolor="black" stroked="f"/>
                      <v:rect id="Rectangle 1839" o:spid="_x0000_s1160" style="position:absolute;left:6146;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Zy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Ydq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ZnJyAAAAN4AAAAPAAAAAAAAAAAAAAAAAJgCAABk&#10;cnMvZG93bnJldi54bWxQSwUGAAAAAAQABAD1AAAAjQMAAAAA&#10;" fillcolor="black" stroked="f"/>
                      <v:rect id="Rectangle 1840" o:spid="_x0000_s1161" style="position:absolute;left:6146;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micYA&#10;AADeAAAADwAAAGRycy9kb3ducmV2LnhtbESPzWrCQBSF94LvMNyCO50kqGh0FC0IboRqu6i7a+Y2&#10;CWbupDOjxj59Z1Ho8nD++JbrzjTiTs7XlhWkowQEcWF1zaWCj/fdcAbCB2SNjWVS8CQP61W/t8Rc&#10;2wcf6X4KpYgj7HNUUIXQ5lL6oiKDfmRb4uh9WWcwROlKqR0+4rhpZJYkU2mw5vhQYUuvFRXX080o&#10;2M5n2++3MR9+jpcznT8v10nmEqUGL91mASJQF/7Df+29VpBN0zQCRJyI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micYAAADeAAAADwAAAAAAAAAAAAAAAACYAgAAZHJz&#10;L2Rvd25yZXYueG1sUEsFBgAAAAAEAAQA9QAAAIsDAAAAAA==&#10;" fillcolor="black" stroked="f"/>
                      <v:rect id="Rectangle 1841" o:spid="_x0000_s1162" style="position:absolute;left:6146;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DEsgA&#10;AADeAAAADwAAAGRycy9kb3ducmV2LnhtbESPT2vCQBTE70K/w/IKvekmoYpGV6mFQi8F//RQb8/s&#10;axLMvk13txr99K4geBxm5jfMbNGZRhzJ+dqygnSQgCAurK65VPC9/eiPQfiArLGxTArO5GExf+rN&#10;MNf2xGs6bkIpIoR9jgqqENpcSl9UZNAPbEscvV/rDIYoXSm1w1OEm0ZmSTKSBmuOCxW29F5Rcdj8&#10;GwXLyXj5t3rlr8t6v6Pdz/4wzFyi1Mtz9zYFEagLj/C9/akVZKM0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MSyAAAAN4AAAAPAAAAAAAAAAAAAAAAAJgCAABk&#10;cnMvZG93bnJldi54bWxQSwUGAAAAAAQABAD1AAAAjQMAAAAA&#10;" fillcolor="black" stroked="f"/>
                      <v:rect id="Rectangle 1842" o:spid="_x0000_s1163" style="position:absolute;left:6146;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dZcgA&#10;AADeAAAADwAAAGRycy9kb3ducmV2LnhtbESPT2vCQBTE70K/w/IKvekmoYpGV6mFQi8F//RQb8/s&#10;axLMvk13txr99K4geBxm5jfMbNGZRhzJ+dqygnSQgCAurK65VPC9/eiPQfiArLGxTArO5GExf+rN&#10;MNf2xGs6bkIpIoR9jgqqENpcSl9UZNAPbEscvV/rDIYoXSm1w1OEm0ZmSTKSBmuOCxW29F5Rcdj8&#10;GwXLyXj5t3rlr8t6v6Pdz/4wzFyi1Mtz9zYFEagLj/C9/akVZKM0z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J1lyAAAAN4AAAAPAAAAAAAAAAAAAAAAAJgCAABk&#10;cnMvZG93bnJldi54bWxQSwUGAAAAAAQABAD1AAAAjQMAAAAA&#10;" fillcolor="black" stroked="f"/>
                      <v:rect id="Rectangle 1843" o:spid="_x0000_s1164" style="position:absolute;left:6146;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4/sgA&#10;AADeAAAADwAAAGRycy9kb3ducmV2LnhtbESPT2vCQBTE74V+h+UJ3uomsYpGV6mFQi8F/x309sw+&#10;k2D2bbq71bSfvlsoeBxm5jfMfNmZRlzJ+dqygnSQgCAurK65VLDfvT1NQPiArLGxTAq+ycNy8fgw&#10;x1zbG2/oug2liBD2OSqoQmhzKX1RkUE/sC1x9M7WGQxRulJqh7cIN43MkmQsDdYcFyps6bWi4rL9&#10;MgpW08nqc/3MHz+b05GOh9NllLlEqX6ve5mBCNSFe/i//a4VZOM0Hc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Dj+yAAAAN4AAAAPAAAAAAAAAAAAAAAAAJgCAABk&#10;cnMvZG93bnJldi54bWxQSwUGAAAAAAQABAD1AAAAjQMAAAAA&#10;" fillcolor="black" stroked="f"/>
                      <v:rect id="Rectangle 1844" o:spid="_x0000_s1165" style="position:absolute;left:6146;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giskA&#10;AADeAAAADwAAAGRycy9kb3ducmV2LnhtbESPT2vCQBTE74V+h+UVems2CSo2dRUVhF4K9c+h3p7Z&#10;1ySYfRt3txr76bsFweMwM79hJrPetOJMzjeWFWRJCoK4tLrhSsFuu3oZg/ABWWNrmRRcycNs+vgw&#10;wULbC6/pvAmViBD2BSqoQ+gKKX1Zk0Gf2I44et/WGQxRukpqh5cIN63M03QkDTYcF2rsaFlTedz8&#10;GAWL1/Hi9Dngj9/1YU/7r8NxmLtUqeenfv4GIlAf7uFb+10ryEdZNoD/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2giskAAADeAAAADwAAAAAAAAAAAAAAAACYAgAA&#10;ZHJzL2Rvd25yZXYueG1sUEsFBgAAAAAEAAQA9QAAAI4DAAAAAA==&#10;" fillcolor="black" stroked="f"/>
                      <v:rect id="Rectangle 1845" o:spid="_x0000_s1166" style="position:absolute;left:6146;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FEckA&#10;AADeAAAADwAAAGRycy9kb3ducmV2LnhtbESPT2vCQBTE70K/w/IKvZlNQhWbuooWCr0U6p9DvT2z&#10;r0kw+zbubjX103cFweMwM79hpvPetOJEzjeWFWRJCoK4tLrhSsF28z6cgPABWWNrmRT8kYf57GEw&#10;xULbM6/otA6ViBD2BSqoQ+gKKX1Zk0Gf2I44ej/WGQxRukpqh+cIN63M03QsDTYcF2rs6K2m8rD+&#10;NQqWL5Pl8euZPy+r/Y523/vDKHepUk+P/eIVRKA+3MO39odWkI+zb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EFEckAAADeAAAADwAAAAAAAAAAAAAAAACYAgAA&#10;ZHJzL2Rvd25yZXYueG1sUEsFBgAAAAAEAAQA9QAAAI4DAAAAAA==&#10;" fillcolor="black" stroked="f"/>
                      <v:rect id="Rectangle 1846" o:spid="_x0000_s1167" style="position:absolute;left:6146;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bZsgA&#10;AADeAAAADwAAAGRycy9kb3ducmV2LnhtbESPQWvCQBSE74X+h+UJ3uomwQaNrlILQi+Fanuot2f2&#10;mQSzb9PdVVN/fVcQehxm5htmvuxNK87kfGNZQTpKQBCXVjdcKfj6XD9NQPiArLG1TAp+ycNy8fgw&#10;x0LbC2/ovA2ViBD2BSqoQ+gKKX1Zk0E/sh1x9A7WGQxRukpqh5cIN63MkiSXBhuOCzV29FpTedye&#10;jILVdLL6+Rjz+3Wz39Hue398zlyi1HDQv8xABOrDf/jeftM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E5tmyAAAAN4AAAAPAAAAAAAAAAAAAAAAAJgCAABk&#10;cnMvZG93bnJldi54bWxQSwUGAAAAAAQABAD1AAAAjQMAAAAA&#10;" fillcolor="black" stroked="f"/>
                      <v:rect id="Rectangle 1847" o:spid="_x0000_s1168" style="position:absolute;left:6146;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c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z79yAAAAN4AAAAPAAAAAAAAAAAAAAAAAJgCAABk&#10;cnMvZG93bnJldi54bWxQSwUGAAAAAAQABAD1AAAAjQMAAAAA&#10;" fillcolor="black" stroked="f"/>
                      <v:rect id="Rectangle 1848" o:spid="_x0000_s1169" style="position:absolute;left:6146;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qj8UA&#10;AADeAAAADwAAAGRycy9kb3ducmV2LnhtbERPz2vCMBS+C/4P4Q28adqiotUoOhC8CNPtMG/P5q0t&#10;Ni9dErXur18Ogx0/vt/LdWcacSfna8sK0lECgriwuuZSwcf7bjgD4QOyxsYyKXiSh/Wq31tiru2D&#10;j3Q/hVLEEPY5KqhCaHMpfVGRQT+yLXHkvqwzGCJ0pdQOHzHcNDJLkqk0WHNsqLCl14qK6+lmFGzn&#10;s+3325gPP8fLmc6fl+skc4lSg5duswARqAv/4j/3XivIpmka98Y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KqPxQAAAN4AAAAPAAAAAAAAAAAAAAAAAJgCAABkcnMv&#10;ZG93bnJldi54bWxQSwUGAAAAAAQABAD1AAAAigMAAAAA&#10;" fillcolor="black" stroked="f"/>
                      <v:rect id="Rectangle 1849" o:spid="_x0000_s1170" style="position:absolute;left:6146;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PFMgA&#10;AADeAAAADwAAAGRycy9kb3ducmV2LnhtbESPQWvCQBSE7wX/w/KE3uomoYqmrqKFQi8FtT3U2zP7&#10;TILZt+nuVqO/3hUEj8PMfMNM551pxJGcry0rSAcJCOLC6ppLBT/fHy9jED4ga2wsk4IzeZjPek9T&#10;zLU98ZqOm1CKCGGfo4IqhDaX0hcVGfQD2xJHb2+dwRClK6V2eIpw08gsSUbSYM1xocKW3isqDpt/&#10;o2A5GS//Vq/8dVnvtrT93R2GmUuUeu53izcQgbrwCN/bn1pBNkrTC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jA8UyAAAAN4AAAAPAAAAAAAAAAAAAAAAAJgCAABk&#10;cnMvZG93bnJldi54bWxQSwUGAAAAAAQABAD1AAAAjQMAAAAA&#10;" fillcolor="black" stroked="f"/>
                      <v:rect id="Rectangle 1850" o:spid="_x0000_s1171" style="position:absolute;left:6146;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sNMcA&#10;AADeAAAADwAAAGRycy9kb3ducmV2LnhtbESPy2rCQBSG94W+w3AK7urEYCXGjFILQjcFL13U3Unm&#10;NAlmzqQzo6Y+fWdRcPnz3/iK1WA6cSHnW8sKJuMEBHFldcu1gs/D5jkD4QOyxs4yKfglD6vl40OB&#10;ubZX3tFlH2oRR9jnqKAJoc+l9FVDBv3Y9sTR+7bOYIjS1VI7vMZx08k0SWbSYMvxocGe3hqqTvuz&#10;UbCeZ+uf7ZQ/brvySMev8vSSukSp0dPwugARaAj38H/7XStIZ5M0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bDTHAAAA3gAAAA8AAAAAAAAAAAAAAAAAmAIAAGRy&#10;cy9kb3ducmV2LnhtbFBLBQYAAAAABAAEAPUAAACMAwAAAAA=&#10;" fillcolor="black" stroked="f"/>
                      <v:rect id="Rectangle 1851" o:spid="_x0000_s1172" style="position:absolute;left:6146;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Jr8gA&#10;AADeAAAADwAAAGRycy9kb3ducmV2LnhtbESPT2vCQBTE70K/w/IKvekmoYpGV6mFQi8F//RQb8/s&#10;axLMvk13txr99K4geBxm5jfMbNGZRhzJ+dqygnSQgCAurK65VPC9/eiPQfiArLGxTArO5GExf+rN&#10;MNf2xGs6bkIpIoR9jgqqENpcSl9UZNAPbEscvV/rDIYoXSm1w1OEm0ZmSTKSBmuOCxW29F5Rcdj8&#10;GwXLyXj5t3rlr8t6v6Pdz/4wzFyi1Mtz9zYFEagLj/C9/akVZKM0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smvyAAAAN4AAAAPAAAAAAAAAAAAAAAAAJgCAABk&#10;cnMvZG93bnJldi54bWxQSwUGAAAAAAQABAD1AAAAjQMAAAAA&#10;" fillcolor="black" stroked="f"/>
                      <v:rect id="Rectangle 1852" o:spid="_x0000_s1173" style="position:absolute;left:6146;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X2McA&#10;AADeAAAADwAAAGRycy9kb3ducmV2LnhtbESPQWsCMRSE74X+h/AEbzVrsKKrUWpB6KVQbQ/19tw8&#10;dxc3L9sk6tZf3whCj8PMfMPMl51txJl8qB1rGA4yEMSFMzWXGr4+108TECEiG2wck4ZfCrBcPD7M&#10;MTfuwhs6b2MpEoRDjhqqGNtcylBUZDEMXEucvIPzFmOSvpTG4yXBbSNVlo2lxZrTQoUtvVZUHLcn&#10;q2E1nax+Pkb8ft3sd7T73h+f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EV9jHAAAA3gAAAA8AAAAAAAAAAAAAAAAAmAIAAGRy&#10;cy9kb3ducmV2LnhtbFBLBQYAAAAABAAEAPUAAACMAwAAAAA=&#10;" fillcolor="black" stroked="f"/>
                      <v:rect id="Rectangle 1853" o:spid="_x0000_s1174" style="position:absolute;left:6146;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yQ8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PJDyAAAAN4AAAAPAAAAAAAAAAAAAAAAAJgCAABk&#10;cnMvZG93bnJldi54bWxQSwUGAAAAAAQABAD1AAAAjQMAAAAA&#10;" fillcolor="black" stroked="f"/>
                      <v:rect id="Rectangle 1854" o:spid="_x0000_s1175" style="position:absolute;left:6146;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qN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fp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Wo3yAAAAN4AAAAPAAAAAAAAAAAAAAAAAJgCAABk&#10;cnMvZG93bnJldi54bWxQSwUGAAAAAAQABAD1AAAAjQMAAAAA&#10;" fillcolor="black" stroked="f"/>
                      <v:rect id="Rectangle 1855" o:spid="_x0000_s1176" style="position:absolute;left:6146;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Pr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0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c+syAAAAN4AAAAPAAAAAAAAAAAAAAAAAJgCAABk&#10;cnMvZG93bnJldi54bWxQSwUGAAAAAAQABAD1AAAAjQMAAAAA&#10;" fillcolor="black" stroked="f"/>
                      <v:rect id="Rectangle 1856" o:spid="_x0000_s1177" style="position:absolute;left:6146;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R28gA&#10;AADeAAAADwAAAGRycy9kb3ducmV2LnhtbESPQWvCQBSE74L/YXmF3nRjqEGjq2ih0EtBbQ/19sy+&#10;JsHs23R3q9Ff7wpCj8PMfMPMl51pxImcry0rGA0TEMSF1TWXCr4+3wYTED4ga2wsk4ILeVgu+r05&#10;5tqeeUunXShFhLDPUUEVQptL6YuKDPqhbYmj92OdwRClK6V2eI5w08g0STJpsOa4UGFLrxUVx92f&#10;UbCeTta/mxf+uG4Pe9p/H47j1CVKPT91qxmIQF34Dz/a71pBmo3S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f1HbyAAAAN4AAAAPAAAAAAAAAAAAAAAAAJgCAABk&#10;cnMvZG93bnJldi54bWxQSwUGAAAAAAQABAD1AAAAjQMAAAAA&#10;" fillcolor="black" stroked="f"/>
                      <v:rect id="Rectangle 1857" o:spid="_x0000_s1178" style="position:absolute;left:6146;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0QM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Cfvc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RAyAAAAN4AAAAPAAAAAAAAAAAAAAAAAJgCAABk&#10;cnMvZG93bnJldi54bWxQSwUGAAAAAAQABAD1AAAAjQMAAAAA&#10;" fillcolor="black" stroked="f"/>
                      <v:rect id="Rectangle 1858" o:spid="_x0000_s1179" style="position:absolute;left:6146;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gMsYA&#10;AADeAAAADwAAAGRycy9kb3ducmV2LnhtbERPy2rCQBTdF/oPwy24qxODlRgzSi0I3RR8dFF3N5nb&#10;JJi5k86Mmvr1nUXB5eG8i9VgOnEh51vLCibjBARxZXXLtYLPw+Y5A+EDssbOMin4JQ+r5eNDgbm2&#10;V97RZR9qEUPY56igCaHPpfRVQwb92PbEkfu2zmCI0NVSO7zGcNPJNElm0mDLsaHBnt4aqk77s1Gw&#10;nmfrn+2UP2678kjHr/L0krpEqdHT8LoAEWgId/G/+10rSGeTN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xgMsYAAADeAAAADwAAAAAAAAAAAAAAAACYAgAAZHJz&#10;L2Rvd25yZXYueG1sUEsFBgAAAAAEAAQA9QAAAIsDAAAAAA==&#10;" fillcolor="black" stroked="f"/>
                      <v:rect id="Rectangle 1859" o:spid="_x0000_s1180" style="position:absolute;left:6146;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Fqc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TCd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xanHAAAA3gAAAA8AAAAAAAAAAAAAAAAAmAIAAGRy&#10;cy9kb3ducmV2LnhtbFBLBQYAAAAABAAEAPUAAACMAwAAAAA=&#10;" fillcolor="black" stroked="f"/>
                      <v:rect id="Rectangle 1860" o:spid="_x0000_s1181" style="position:absolute;left:6146;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66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D+unHAAAA3gAAAA8AAAAAAAAAAAAAAAAAmAIAAGRy&#10;cy9kb3ducmV2LnhtbFBLBQYAAAAABAAEAPUAAACMAwAAAAA=&#10;" fillcolor="black" stroked="f"/>
                      <v:rect id="Rectangle 1861" o:spid="_x0000_s1182" style="position:absolute;left:6146;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fcsgA&#10;AADeAAAADwAAAGRycy9kb3ducmV2LnhtbESPT2vCQBTE74V+h+UJ3uomsYpGV6mFQi8F/x309sw+&#10;k2D2bbq71bSfvlsoeBxm5jfMfNmZRlzJ+dqygnSQgCAurK65VLDfvT1NQPiArLGxTAq+ycNy8fgw&#10;x1zbG2/oug2liBD2OSqoQmhzKX1RkUE/sC1x9M7WGQxRulJqh7cIN43MkmQsDdYcFyps6bWi4rL9&#10;MgpW08nqc/3MHz+b05GOh9NllLlEqX6ve5mBCNSFe/i//a4VZON0m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19yyAAAAN4AAAAPAAAAAAAAAAAAAAAAAJgCAABk&#10;cnMvZG93bnJldi54bWxQSwUGAAAAAAQABAD1AAAAjQMAAAAA&#10;" fillcolor="black" stroked="f"/>
                      <v:rect id="Rectangle 1862" o:spid="_x0000_s1183" style="position:absolute;left:6146;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BBc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cEFyAAAAN4AAAAPAAAAAAAAAAAAAAAAAJgCAABk&#10;cnMvZG93bnJldi54bWxQSwUGAAAAAAQABAD1AAAAjQMAAAAA&#10;" fillcolor="black" stroked="f"/>
                      <v:rect id="Rectangle 1863" o:spid="_x0000_s1184" style="position:absolute;left:6146;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kns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ha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0WSeyAAAAN4AAAAPAAAAAAAAAAAAAAAAAJgCAABk&#10;cnMvZG93bnJldi54bWxQSwUGAAAAAAQABAD1AAAAjQMAAAAA&#10;" fillcolor="black" stroked="f"/>
                      <v:rect id="Rectangle 1864" o:spid="_x0000_s1185" style="position:absolute;left:6146;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86sgA&#10;AADeAAAADwAAAGRycy9kb3ducmV2LnhtbESPT2sCMRTE7wW/Q3hCbzXrakW3RqlCoReh/jno7bl5&#10;3V3cvGyTVFc/vREKPQ4z8xtmOm9NLc7kfGVZQb+XgCDOra64ULDbfryMQfiArLG2TAqu5GE+6zxN&#10;MdP2wms6b0IhIoR9hgrKEJpMSp+XZND3bEMcvW/rDIYoXSG1w0uEm1qmSTKSBiuOCyU2tCwpP21+&#10;jYLFZLz4+Rry6rY+HuiwP55eU5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PzqyAAAAN4AAAAPAAAAAAAAAAAAAAAAAJgCAABk&#10;cnMvZG93bnJldi54bWxQSwUGAAAAAAQABAD1AAAAjQMAAAAA&#10;" fillcolor="black" stroked="f"/>
                      <v:rect id="Rectangle 1865" o:spid="_x0000_s1186" style="position:absolute;left:6146;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ZcckA&#10;AADeAAAADwAAAGRycy9kb3ducmV2LnhtbESPzWsCMRTE7wX/h/CE3mrW9QPdGqUKhV6E+nHQ23Pz&#10;uru4edkmqa7+9Y1Q6HGYmd8ws0VranEh5yvLCvq9BARxbnXFhYL97v1lAsIHZI21ZVJwIw+Leedp&#10;hpm2V97QZRsKESHsM1RQhtBkUvq8JIO+Zxvi6H1ZZzBE6QqpHV4j3NQyTZKxNFhxXCixoVVJ+Xn7&#10;YxQsp5Pl9+eQ1/fN6UjHw+k8Sl2i1HO3fXsFEagN/+G/9odWkI77gx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3RZcckAAADeAAAADwAAAAAAAAAAAAAAAACYAgAA&#10;ZHJzL2Rvd25yZXYueG1sUEsFBgAAAAAEAAQA9QAAAI4DAAAAAA==&#10;" fillcolor="black" stroked="f"/>
                      <v:rect id="Rectangle 1866" o:spid="_x0000_s1187" style="position:absolute;left:6146;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HB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scGyAAAAN4AAAAPAAAAAAAAAAAAAAAAAJgCAABk&#10;cnMvZG93bnJldi54bWxQSwUGAAAAAAQABAD1AAAAjQMAAAAA&#10;" fillcolor="black" stroked="f"/>
                      <v:rect id="Rectangle 1867" o:spid="_x0000_s1188" style="position:absolute;left:6146;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inc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wf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6mKdyAAAAN4AAAAPAAAAAAAAAAAAAAAAAJgCAABk&#10;cnMvZG93bnJldi54bWxQSwUGAAAAAAQABAD1AAAAjQMAAAAA&#10;" fillcolor="black" stroked="f"/>
                      <v:rect id="Rectangle 1868" o:spid="_x0000_s1189" style="position:absolute;left:6146;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278UA&#10;AADeAAAADwAAAGRycy9kb3ducmV2LnhtbERPu27CMBTdK/EP1kViKw6hRRAwCCohdalUHgNsl/iS&#10;RMTXqW0g7dfXAxLj0XnPFq2pxY2crywrGPQTEMS51RUXCva79esYhA/IGmvLpOCXPCzmnZcZZtre&#10;eUO3bShEDGGfoYIyhCaT0uclGfR92xBH7mydwRChK6R2eI/hppZpkoykwYpjQ4kNfZSUX7ZXo2A1&#10;Ga9+vt/4629zOtLxcLq8py5Rqtdtl1MQgdrwFD/cn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bvxQAAAN4AAAAPAAAAAAAAAAAAAAAAAJgCAABkcnMv&#10;ZG93bnJldi54bWxQSwUGAAAAAAQABAD1AAAAigMAAAAA&#10;" fillcolor="black" stroked="f"/>
                      <v:rect id="Rectangle 1869" o:spid="_x0000_s1190" style="position:absolute;left:6146;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Td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DwMo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VN0yAAAAN4AAAAPAAAAAAAAAAAAAAAAAJgCAABk&#10;cnMvZG93bnJldi54bWxQSwUGAAAAAAQABAD1AAAAjQMAAAAA&#10;" fillcolor="black" stroked="f"/>
                      <v:rect id="Rectangle 1870" o:spid="_x0000_s1191" style="position:absolute;left:6146;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JlMYA&#10;AADeAAAADwAAAGRycy9kb3ducmV2LnhtbESPzYrCMBSF94LvEK7gTlOLI1qNogMDsxlQZxa6uzbX&#10;ttjc1CRqx6efLAZcHs4f32LVmlrcyfnKsoLRMAFBnFtdcaHg5/tjMAXhA7LG2jIp+CUPq2W3s8BM&#10;2wfv6L4PhYgj7DNUUIbQZFL6vCSDfmgb4uidrTMYonSF1A4fcdzUMk2SiTRYcXwosaH3kvLL/mYU&#10;bGbTzXU75q/n7nSk4+F0eUtdolS/167nIAK14RX+b39qBelkNI4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WJlMYAAADeAAAADwAAAAAAAAAAAAAAAACYAgAAZHJz&#10;L2Rvd25yZXYueG1sUEsFBgAAAAAEAAQA9QAAAIsDAAAAAA==&#10;" fillcolor="black" stroked="f"/>
                      <v:rect id="Rectangle 1871" o:spid="_x0000_s1192" style="position:absolute;left:6146;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sD8kA&#10;AADeAAAADwAAAGRycy9kb3ducmV2LnhtbESPT2vCQBTE74V+h+UVems2CSo2dRUVhF4K9c+h3p7Z&#10;1ySYfRt3txr76bsFweMwM79hJrPetOJMzjeWFWRJCoK4tLrhSsFuu3oZg/ABWWNrmRRcycNs+vgw&#10;wULbC6/pvAmViBD2BSqoQ+gKKX1Zk0Gf2I44et/WGQxRukpqh5cIN63M03QkDTYcF2rsaFlTedz8&#10;GAWL1/Hi9Dngj9/1YU/7r8NxmLtUqeenfv4GIlAf7uFb+10ryEfZI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ksD8kAAADeAAAADwAAAAAAAAAAAAAAAACYAgAA&#10;ZHJzL2Rvd25yZXYueG1sUEsFBgAAAAAEAAQA9QAAAI4DAAAAAA==&#10;" fillcolor="black" stroked="f"/>
                      <v:rect id="Rectangle 1872" o:spid="_x0000_s1193" style="position:absolute;left:6146;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ye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e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7J4yAAAAN4AAAAPAAAAAAAAAAAAAAAAAJgCAABk&#10;cnMvZG93bnJldi54bWxQSwUGAAAAAAQABAD1AAAAjQMAAAAA&#10;" fillcolor="black" stroked="f"/>
                      <v:rect id="Rectangle 1873" o:spid="_x0000_s1194" style="position:absolute;left:6146;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X48gA&#10;AADeAAAADwAAAGRycy9kb3ducmV2LnhtbESPT2sCMRTE7wW/Q3hCbzXrakW3RqlCoReh/jno7bl5&#10;3V3cvGyTVFc/vREKPQ4z8xtmOm9NLc7kfGVZQb+XgCDOra64ULDbfryMQfiArLG2TAqu5GE+6zxN&#10;MdP2wms6b0IhIoR9hgrKEJpMSp+XZND3bEMcvW/rDIYoXSG1w0uEm1qmSTKSBiuOCyU2tCwpP21+&#10;jYLFZLz4+Rry6rY+HuiwP55eU5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1xfjyAAAAN4AAAAPAAAAAAAAAAAAAAAAAJgCAABk&#10;cnMvZG93bnJldi54bWxQSwUGAAAAAAQABAD1AAAAjQMAAAAA&#10;" fillcolor="black" stroked="f"/>
                      <v:rect id="Rectangle 1874" o:spid="_x0000_s1195" style="position:absolute;left:6146;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Pl8gA&#10;AADeAAAADwAAAGRycy9kb3ducmV2LnhtbESPT2vCQBTE7wW/w/IEb3VjiKKpq2ih0Euh/jno7Zl9&#10;TYLZt3F31dhP3y0Uehxm5jfMfNmZRtzI+dqygtEwAUFcWF1zqWC/e3uegvABWWNjmRQ8yMNy0Xua&#10;Y67tnTd024ZSRAj7HBVUIbS5lL6oyKAf2pY4el/WGQxRulJqh/cIN41Mk2QiDdYcFyps6bWi4ry9&#10;GgXr2XR9+cz443tzOtLxcDqPU5coNeh3qxcQgbrwH/5rv2sF6WSU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o+XyAAAAN4AAAAPAAAAAAAAAAAAAAAAAJgCAABk&#10;cnMvZG93bnJldi54bWxQSwUGAAAAAAQABAD1AAAAjQMAAAAA&#10;" fillcolor="black" stroked="f"/>
                      <v:rect id="Rectangle 1875" o:spid="_x0000_s1196" style="position:absolute;left:6146;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qD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0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yKgzHAAAA3gAAAA8AAAAAAAAAAAAAAAAAmAIAAGRy&#10;cy9kb3ducmV2LnhtbFBLBQYAAAAABAAEAPUAAACMAwAAAAA=&#10;" fillcolor="black" stroked="f"/>
                      <v:rect id="Rectangle 1876" o:spid="_x0000_s1197" style="position:absolute;left:6146;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0e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Y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6C0e8kAAADeAAAADwAAAAAAAAAAAAAAAACYAgAA&#10;ZHJzL2Rvd25yZXYueG1sUEsFBgAAAAAEAAQA9QAAAI4DAAAAAA==&#10;" fillcolor="black" stroked="f"/>
                      <v:rect id="Rectangle 1877" o:spid="_x0000_s1198" style="position:absolute;left:6146;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R4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gfvM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BHgyAAAAN4AAAAPAAAAAAAAAAAAAAAAAJgCAABk&#10;cnMvZG93bnJldi54bWxQSwUGAAAAAAQABAD1AAAAjQMAAAAA&#10;" fillcolor="black" stroked="f"/>
                      <v:rect id="Rectangle 1878" o:spid="_x0000_s1199" style="position:absolute;left:6146;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FksQA&#10;AADeAAAADwAAAGRycy9kb3ducmV2LnhtbERPz2vCMBS+C/4P4QneNLU40WoUHQx2GajbQW/P5tkW&#10;m5eaRO3865fDwOPH93uxak0t7uR8ZVnBaJiAIM6trrhQ8PP9MZiC8AFZY22ZFPySh9Wy21lgpu2D&#10;d3Tfh0LEEPYZKihDaDIpfV6SQT+0DXHkztYZDBG6QmqHjxhuapkmyUQarDg2lNjQe0n5ZX8zCjaz&#10;6ea6HfPXc3c60vFwurylLlGq32vXcxCB2vAS/7s/tYJ0MhrH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zhZLEAAAA3gAAAA8AAAAAAAAAAAAAAAAAmAIAAGRycy9k&#10;b3ducmV2LnhtbFBLBQYAAAAABAAEAPUAAACJAwAAAAA=&#10;" fillcolor="black" stroked="f"/>
                      <v:rect id="Rectangle 1879" o:spid="_x0000_s1200" style="position:absolute;left:6146;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gC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2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IAnHAAAA3gAAAA8AAAAAAAAAAAAAAAAAmAIAAGRy&#10;cy9kb3ducmV2LnhtbFBLBQYAAAAABAAEAPUAAACMAwAAAAA=&#10;" fillcolor="black" stroked="f"/>
                      <v:rect id="Rectangle 1880" o:spid="_x0000_s1201" style="position:absolute;left:6146;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fScYA&#10;AADeAAAADwAAAGRycy9kb3ducmV2LnhtbESPy2rCQBSG9wXfYThCd3ViqKLRUVQQuil4W+jumDkm&#10;wcyZODPV1KfvLAouf/4b33TemlrcyfnKsoJ+LwFBnFtdcaHgsF9/jED4gKyxtkwKfsnDfNZ5m2Km&#10;7YO3dN+FQsQR9hkqKENoMil9XpJB37MNcfQu1hkMUbpCaoePOG5qmSbJUBqsOD6U2NCqpPy6+zEK&#10;luPR8rb55O/n9nyi0/F8HaQuUeq92y4mIAK14RX+b39pBemwP4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wfScYAAADeAAAADwAAAAAAAAAAAAAAAACYAgAAZHJz&#10;L2Rvd25yZXYueG1sUEsFBgAAAAAEAAQA9QAAAIsDAAAAAA==&#10;" fillcolor="black" stroked="f"/>
                      <v:rect id="Rectangle 1881" o:spid="_x0000_s1202" style="position:absolute;left:6146;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60skA&#10;AADeAAAADwAAAGRycy9kb3ducmV2LnhtbESPT2vCQBTE70K/w/IKvZlNQhWbuooWCr0U6p9DvT2z&#10;r0kw+zbubjX103cFweMwM79hpvPetOJEzjeWFWRJCoK4tLrhSsF28z6cgPABWWNrmRT8kYf57GEw&#10;xULbM6/otA6ViBD2BSqoQ+gKKX1Zk0Gf2I44ej/WGQxRukpqh+cIN63M03QsDTYcF2rs6K2m8rD+&#10;NQqWL5Pl8euZPy+r/Y523/vDKHepUk+P/eIVRKA+3MO39odWkI+zU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ZC60skAAADeAAAADwAAAAAAAAAAAAAAAACYAgAA&#10;ZHJzL2Rvd25yZXYueG1sUEsFBgAAAAAEAAQA9QAAAI4DAAAAAA==&#10;" fillcolor="black" stroked="f"/>
                      <v:rect id="Rectangle 1882" o:spid="_x0000_s1203" style="position:absolute;left:6146;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kp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B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QiSlyAAAAN4AAAAPAAAAAAAAAAAAAAAAAJgCAABk&#10;cnMvZG93bnJldi54bWxQSwUGAAAAAAQABAD1AAAAjQMAAAAA&#10;" fillcolor="black" stroked="f"/>
                      <v:rect id="Rectangle 1883" o:spid="_x0000_s1204" style="position:absolute;left:6146;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BPskA&#10;AADeAAAADwAAAGRycy9kb3ducmV2LnhtbESPzWsCMRTE7wX/h/CE3mrW9QPdGqUKhV6E+nHQ23Pz&#10;uru4edkmqa7+9Y1Q6HGYmd8ws0VranEh5yvLCvq9BARxbnXFhYL97v1lAsIHZI21ZVJwIw+Leedp&#10;hpm2V97QZRsKESHsM1RQhtBkUvq8JIO+Zxvi6H1ZZzBE6QqpHV4j3NQyTZKxNFhxXCixoVVJ+Xn7&#10;YxQsp5Pl9+eQ1/fN6UjHw+k8Sl2i1HO3fXsFEagN/+G/9odWkI77o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g6BPskAAADeAAAADwAAAAAAAAAAAAAAAACYAgAA&#10;ZHJzL2Rvd25yZXYueG1sUEsFBgAAAAAEAAQA9QAAAI4DAAAAAA==&#10;" fillcolor="black" stroked="f"/>
                      <v:rect id="Rectangle 1884" o:spid="_x0000_s1205" style="position:absolute;left:6146;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ZS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8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GUrHAAAA3gAAAA8AAAAAAAAAAAAAAAAAmAIAAGRy&#10;cy9kb3ducmV2LnhtbFBLBQYAAAAABAAEAPUAAACMAwAAAAA=&#10;" fillcolor="black" stroked="f"/>
                      <v:rect id="Rectangle 1885" o:spid="_x0000_s1206" style="position:absolute;left:6146;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80cgA&#10;AADeAAAADwAAAGRycy9kb3ducmV2LnhtbESPT2vCQBTE74V+h+UVems2hkZsdJVaKPRS8N+h3p7Z&#10;ZxLMvk13t5r66V1B8DjMzG+Yyaw3rTiS841lBYMkBUFcWt1wpWCz/nwZgfABWWNrmRT8k4fZ9PFh&#10;goW2J17ScRUqESHsC1RQh9AVUvqyJoM+sR1x9PbWGQxRukpqh6cIN63M0nQoDTYcF2rs6KOm8rD6&#10;Mwrmb6P57+KVv8/L3Za2P7tDnr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7zRyAAAAN4AAAAPAAAAAAAAAAAAAAAAAJgCAABk&#10;cnMvZG93bnJldi54bWxQSwUGAAAAAAQABAD1AAAAjQMAAAAA&#10;" fillcolor="black" stroked="f"/>
                      <v:rect id="Rectangle 1886" o:spid="_x0000_s1207" style="position:absolute;left:6146;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ipsgA&#10;AADeAAAADwAAAGRycy9kb3ducmV2LnhtbESPT2vCQBTE74V+h+UVems2hhpsdJVaKPRS8N+h3p7Z&#10;ZxLMvk13t5r66V1B8DjMzG+Yyaw3rTiS841lBYMkBUFcWt1wpWCz/nwZgfABWWNrmRT8k4fZ9PFh&#10;goW2J17ScRUqESHsC1RQh9AVUvqyJoM+sR1x9PbWGQxRukpqh6cIN63M0jSXBhuOCzV29FFTeVj9&#10;GQXzt9H8d/HK3+flbkvbn91hmL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SKmyAAAAN4AAAAPAAAAAAAAAAAAAAAAAJgCAABk&#10;cnMvZG93bnJldi54bWxQSwUGAAAAAAQABAD1AAAAjQMAAAAA&#10;" fillcolor="black" stroked="f"/>
                      <v:rect id="Rectangle 1887" o:spid="_x0000_s1208" style="position:absolute;left:6146;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PcgA&#10;AADeAAAADwAAAGRycy9kb3ducmV2LnhtbESPT2sCMRTE7wW/Q3hCbzXrola3RqlCoReh/jno7bl5&#10;3V3cvGyTVFc/vREKPQ4z8xtmOm9NLc7kfGVZQb+XgCDOra64ULDbfryMQfiArLG2TAqu5GE+6zxN&#10;MdP2wms6b0IhIoR9hgrKEJpMSp+XZND3bEMcvW/rDIYoXSG1w0uEm1qmSTKSBiuOCyU2tCwpP21+&#10;jYLFZLz4+Rrw6rY+HuiwP56GqUuUeu62728gArXhP/zX/tQK0lF/+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Yc9yAAAAN4AAAAPAAAAAAAAAAAAAAAAAJgCAABk&#10;cnMvZG93bnJldi54bWxQSwUGAAAAAAQABAD1AAAAjQMAAAAA&#10;" fillcolor="black" stroked="f"/>
                      <v:rect id="Rectangle 1888" o:spid="_x0000_s1209" style="position:absolute;left:6146;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TT8QA&#10;AADeAAAADwAAAGRycy9kb3ducmV2LnhtbERPy4rCMBTdD/gP4QqzG1PLKFqNooIwmwFfC91dm2tb&#10;bG5qktGOXz9ZDLg8nPd03ppa3Mn5yrKCfi8BQZxbXXGh4LBff4xA+ICssbZMCn7Jw3zWeZtipu2D&#10;t3TfhULEEPYZKihDaDIpfV6SQd+zDXHkLtYZDBG6QmqHjxhuapkmyVAarDg2lNjQqqT8uvsxCpbj&#10;0fK2+eTv5/Z8otPxfB2kLlHqvdsuJiACteEl/nd/aQXpsD+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E0/EAAAA3gAAAA8AAAAAAAAAAAAAAAAAmAIAAGRycy9k&#10;b3ducmV2LnhtbFBLBQYAAAAABAAEAPUAAACJAwAAAAA=&#10;" fillcolor="black" stroked="f"/>
                      <v:rect id="Rectangle 1889" o:spid="_x0000_s1210" style="position:absolute;left:6146;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1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0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ttTHAAAA3gAAAA8AAAAAAAAAAAAAAAAAmAIAAGRy&#10;cy9kb3ducmV2LnhtbFBLBQYAAAAABAAEAPUAAACMAwAAAAA=&#10;" fillcolor="black" stroked="f"/>
                      <v:rect id="Rectangle 1890" o:spid="_x0000_s1211" style="position:absolute;left:6146;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V9MYA&#10;AADeAAAADwAAAGRycy9kb3ducmV2LnhtbESPzWrCQBSF9wXfYbiCuzox2KDRUbQgdFNQ60J318w1&#10;CWbupDOjpj59Z1Ho8nD++ObLzjTiTs7XlhWMhgkI4sLqmksFh6/N6wSED8gaG8uk4Ic8LBe9lznm&#10;2j54R/d9KEUcYZ+jgiqENpfSFxUZ9EPbEkfvYp3BEKUrpXb4iOOmkWmSZNJgzfGhwpbeKyqu+5tR&#10;sJ5O1t/bMX8+d+cTnY7n61vqEqUG/W41AxGoC//hv/aHVpBmo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V9MYAAADeAAAADwAAAAAAAAAAAAAAAACYAgAAZHJz&#10;L2Rvd25yZXYueG1sUEsFBgAAAAAEAAQA9QAAAIsDAAAAAA==&#10;" fillcolor="black" stroked="f"/>
                      <v:rect id="Rectangle 1891" o:spid="_x0000_s1212" style="position:absolute;left:6146;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b8gA&#10;AADeAAAADwAAAGRycy9kb3ducmV2LnhtbESPQWvCQBSE74X+h+UJ3uomwQaNrlILQi+Fanuot2f2&#10;mQSzb9PdVVN/fVcQehxm5htmvuxNK87kfGNZQTpKQBCXVjdcKfj6XD9NQPiArLG1TAp+ycNy8fgw&#10;x0LbC2/ovA2ViBD2BSqoQ+gKKX1Zk0E/sh1x9A7WGQxRukpqh5cIN63MkiSXBhuOCzV29FpTedye&#10;jILVdLL6+Rjz+3Wz39Hue398zlyi1HDQv8xABOrDf/jeftM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BvyAAAAN4AAAAPAAAAAAAAAAAAAAAAAJgCAABk&#10;cnMvZG93bnJldi54bWxQSwUGAAAAAAQABAD1AAAAjQMAAAAA&#10;" fillcolor="black" stroked="f"/>
                      <v:rect id="Rectangle 1892" o:spid="_x0000_s1213" style="position:absolute;left:6146;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uGMgA&#10;AADeAAAADwAAAGRycy9kb3ducmV2LnhtbESPQWvCQBSE74L/YXmF3nRjqEGjq2ih0EtBbQ/19sy+&#10;JsHs23R3q9Ff7wpCj8PMfMPMl51pxImcry0rGA0TEMSF1TWXCr4+3wYTED4ga2wsk4ILeVgu+r05&#10;5tqeeUunXShFhLDPUUEVQptL6YuKDPqhbYmj92OdwRClK6V2eI5w08g0STJpsOa4UGFLrxUVx92f&#10;UbCeTta/mxf+uG4Pe9p/H47j1CVKPT91qxmIQF34Dz/a71pBmo2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u4YyAAAAN4AAAAPAAAAAAAAAAAAAAAAAJgCAABk&#10;cnMvZG93bnJldi54bWxQSwUGAAAAAAQABAD1AAAAjQMAAAAA&#10;" fillcolor="black" stroked="f"/>
                      <v:rect id="Rectangle 1893" o:spid="_x0000_s1214" style="position:absolute;left:6146;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Lg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kuDyAAAAN4AAAAPAAAAAAAAAAAAAAAAAJgCAABk&#10;cnMvZG93bnJldi54bWxQSwUGAAAAAAQABAD1AAAAjQMAAAAA&#10;" fillcolor="black" stroked="f"/>
                      <v:rect id="Rectangle 1894" o:spid="_x0000_s1215" style="position:absolute;left:6146;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9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f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4vT98kAAADeAAAADwAAAAAAAAAAAAAAAACYAgAA&#10;ZHJzL2Rvd25yZXYueG1sUEsFBgAAAAAEAAQA9QAAAI4DAAAAAA==&#10;" fillcolor="black" stroked="f"/>
                      <v:rect id="Rectangle 1895" o:spid="_x0000_s1216" style="position:absolute;left:6146;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2b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3ZsyAAAAN4AAAAPAAAAAAAAAAAAAAAAAJgCAABk&#10;cnMvZG93bnJldi54bWxQSwUGAAAAAAQABAD1AAAAjQMAAAAA&#10;" fillcolor="black" stroked="f"/>
                      <v:rect id="Rectangle 1896" o:spid="_x0000_s1217" style="position:absolute;left:6146;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oG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cZZ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egbyAAAAN4AAAAPAAAAAAAAAAAAAAAAAJgCAABk&#10;cnMvZG93bnJldi54bWxQSwUGAAAAAAQABAD1AAAAjQMAAAAA&#10;" fillcolor="black" stroked="f"/>
                      <v:rect id="Rectangle 1897" o:spid="_x0000_s1218" style="position:absolute;left:6146;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Ng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b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U2AyAAAAN4AAAAPAAAAAAAAAAAAAAAAAJgCAABk&#10;cnMvZG93bnJldi54bWxQSwUGAAAAAAQABAD1AAAAjQMAAAAA&#10;" fillcolor="black" stroked="f"/>
                      <v:rect id="Rectangle 1898" o:spid="_x0000_s1219" style="position:absolute;left:6146;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Z8sUA&#10;AADeAAAADwAAAGRycy9kb3ducmV2LnhtbERPz2vCMBS+D/wfwhO8zdTiilaj6EDYZaDOg96ezbMt&#10;Ni9dErXzr18Ogx0/vt/zZWcacSfna8sKRsMEBHFhdc2lgsPX5nUCwgdkjY1lUvBDHpaL3sscc20f&#10;vKP7PpQihrDPUUEVQptL6YuKDPqhbYkjd7HOYIjQlVI7fMRw08g0STJpsObYUGFL7xUV1/3NKFhP&#10;J+vv7Zg/n7vziU7H8/UtdYlSg363moEI1IV/8Z/7QytIs1E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tnyxQAAAN4AAAAPAAAAAAAAAAAAAAAAAJgCAABkcnMv&#10;ZG93bnJldi54bWxQSwUGAAAAAAQABAD1AAAAigMAAAAA&#10;" fillcolor="black" stroked="f"/>
                      <v:rect id="Rectangle 1899" o:spid="_x0000_s1220" style="position:absolute;left:6146;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8ac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Z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nxpyAAAAN4AAAAPAAAAAAAAAAAAAAAAAJgCAABk&#10;cnMvZG93bnJldi54bWxQSwUGAAAAAAQABAD1AAAAjQMAAAAA&#10;" fillcolor="black" stroked="f"/>
                      <v:rect id="Rectangle 1900" o:spid="_x0000_s1221" style="position:absolute;left:6146;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DK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b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UMpyAAAAN4AAAAPAAAAAAAAAAAAAAAAAJgCAABk&#10;cnMvZG93bnJldi54bWxQSwUGAAAAAAQABAD1AAAAjQMAAAAA&#10;" fillcolor="black" stroked="f"/>
                      <v:rect id="Rectangle 1901" o:spid="_x0000_s1222" style="position:absolute;left:6146;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ms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9S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eayyAAAAN4AAAAPAAAAAAAAAAAAAAAAAJgCAABk&#10;cnMvZG93bnJldi54bWxQSwUGAAAAAAQABAD1AAAAjQMAAAAA&#10;" fillcolor="black" stroked="f"/>
                      <v:rect id="Rectangle 1902" o:spid="_x0000_s1223" style="position:absolute;left:6146;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4x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D/l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jFyAAAAN4AAAAPAAAAAAAAAAAAAAAAAJgCAABk&#10;cnMvZG93bnJldi54bWxQSwUGAAAAAAQABAD1AAAAjQMAAAAA&#10;" fillcolor="black" stroked="f"/>
                      <v:rect id="Rectangle 1903" o:spid="_x0000_s1224" style="position:absolute;left:6146;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dX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w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91eyAAAAN4AAAAPAAAAAAAAAAAAAAAAAJgCAABk&#10;cnMvZG93bnJldi54bWxQSwUGAAAAAAQABAD1AAAAjQMAAAAA&#10;" fillcolor="black" stroked="f"/>
                      <v:rect id="Rectangle 1904" o:spid="_x0000_s1225" style="position:absolute;left:6146;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FK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h/G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kUqyAAAAN4AAAAPAAAAAAAAAAAAAAAAAJgCAABk&#10;cnMvZG93bnJldi54bWxQSwUGAAAAAAQABAD1AAAAjQMAAAAA&#10;" fillcolor="black" stroked="f"/>
                      <v:rect id="Rectangle 1905" o:spid="_x0000_s1226" style="position:absolute;left:6146;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gscgA&#10;AADeAAAADwAAAGRycy9kb3ducmV2LnhtbESPT2sCMRTE7wW/Q3hCbzXrola3RqlCoReh/jno7bl5&#10;3V3cvGyTVFc/vREKPQ4z8xtmOm9NLc7kfGVZQb+XgCDOra64ULDbfryMQfiArLG2TAqu5GE+6zxN&#10;MdP2wms6b0IhIoR9hgrKEJpMSp+XZND3bEMcvW/rDIYoXSG1w0uEm1qmSTKSBiuOCyU2tCwpP21+&#10;jYLFZLz4+Rrw6rY+HuiwP56GqUuUeu62728gArXhP/zX/tQK0lH/d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uCxyAAAAN4AAAAPAAAAAAAAAAAAAAAAAJgCAABk&#10;cnMvZG93bnJldi54bWxQSwUGAAAAAAQABAD1AAAAjQMAAAAA&#10;" fillcolor="black" stroked="f"/>
                      <v:rect id="Rectangle 1906" o:spid="_x0000_s1227" style="position:absolute;left:6146;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x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Z6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H7GyAAAAN4AAAAPAAAAAAAAAAAAAAAAAJgCAABk&#10;cnMvZG93bnJldi54bWxQSwUGAAAAAAQABAD1AAAAjQMAAAAA&#10;" fillcolor="black" stroked="f"/>
                      <v:rect id="Rectangle 1907" o:spid="_x0000_s1228" style="position:absolute;left:6146;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bXcgA&#10;AADeAAAADwAAAGRycy9kb3ducmV2LnhtbESPzWsCMRTE7wX/h/CE3mrWxc+tUapQ6EWoHwe9PTev&#10;u4ubl22S6upf3wiFHoeZ+Q0zW7SmFhdyvrKsoN9LQBDnVldcKNjv3l8mIHxA1lhbJgU38rCYd55m&#10;mGl75Q1dtqEQEcI+QwVlCE0mpc9LMuh7tiGO3pd1BkOUrpDa4TXCTS3TJBlJgxXHhRIbWpWUn7c/&#10;RsFyOll+fw54fd+cjnQ8nM7D1CVKPXfbt1cQgdrwH/5rf2gF6ag/H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NtdyAAAAN4AAAAPAAAAAAAAAAAAAAAAAJgCAABk&#10;cnMvZG93bnJldi54bWxQSwUGAAAAAAQABAD1AAAAjQMAAAAA&#10;" fillcolor="black" stroked="f"/>
                      <v:group id="Group 1908" o:spid="_x0000_s1229" style="position:absolute;left:6083;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wXssUAAADeAAAADwAAAGRycy9kb3ducmV2LnhtbERPy2qDQBTdF/IPww10&#10;14wamhSbMQRJShehkAeU7i7OjYrOHXEmav6+syh0eTjvzXYyrRiod7VlBfEiAkFcWF1zqeB6Oby8&#10;gXAeWWNrmRQ8yME2mz1tMNV25BMNZ1+KEMIuRQWV910qpSsqMugWtiMO3M32Bn2AfSl1j2MIN61M&#10;omglDdYcGirsKK+oaM53o+BjxHG3jPfDsbnlj5/L69f3MSalnufT7h2Ep8n/i//cn1pBsorX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8F7LFAAAA3gAA&#10;AA8AAAAAAAAAAAAAAAAAqgIAAGRycy9kb3ducmV2LnhtbFBLBQYAAAAABAAEAPoAAACcAwAAA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qtMgA&#10;AADeAAAADwAAAGRycy9kb3ducmV2LnhtbESPzWsCMRTE7wX/h/AKvdWsS/1ajaKFgpeCXwe9PTev&#10;u4ubl22S6rZ/fSMIHoeZ+Q0znbemFhdyvrKsoNdNQBDnVldcKNjvPl5HIHxA1lhbJgW/5GE+6zxN&#10;MdP2yhu6bEMhIoR9hgrKEJpMSp+XZNB3bUMcvS/rDIYoXSG1w2uEm1qmSTKQBiuOCyU29F5Sft7+&#10;GAXL8Wj5vX7jz7/N6UjHw+ncT12i1Mtzu5iACNSGR/jeXmkF6aA3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q0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zDsYA&#10;AADeAAAADwAAAGRycy9kb3ducmV2LnhtbESPzWrCQBSF90LfYbgFdzoxVInRUWqh4Eao1oXurpnb&#10;JJi5k86MGvv0zkLo8nD++ObLzjTiSs7XlhWMhgkI4sLqmksF++/PQQbCB2SNjWVScCcPy8VLb465&#10;tjfe0nUXShFH2OeooAqhzaX0RUUG/dC2xNH7sc5giNKVUju8xXHTyDRJJtJgzfGhwpY+KirOu4tR&#10;sJpmq9+vN978bU9HOh5O53HqEqX6r937DESgLvyHn+21VpBOR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zDsYAAADeAAAADwAAAAAAAAAAAAAAAACYAgAAZHJz&#10;L2Rvd25yZXYueG1sUEsFBgAAAAAEAAQA9QAAAIsDA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lcgA&#10;AADeAAAADwAAAGRycy9kb3ducmV2LnhtbESPQWvCQBSE74X+h+UJ3uomwUqMrlILQi+Fanuot2f2&#10;mQSzb9PdVVN/fVcQehxm5htmvuxNK87kfGNZQTpKQBCXVjdcKfj6XD/lIHxA1thaJgW/5GG5eHyY&#10;Y6HthTd03oZKRAj7AhXUIXSFlL6syaAf2Y44egfrDIYoXSW1w0uEm1ZmSTKRBhuOCzV29FpTedye&#10;jILVNF/9fIz5/brZ72j3vT8+Zy5RajjoX2YgAvXhP3xvv2kF2ST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JaVyAAAAN4AAAAPAAAAAAAAAAAAAAAAAJgCAABk&#10;cnMvZG93bnJldi54bWxQSwUGAAAAAAQABAD1AAAAjQ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I4sgA&#10;AADeAAAADwAAAGRycy9kb3ducmV2LnhtbESPQWvCQBSE74L/YXmF3nRjqBKjq2ih0EtBbQ/19sy+&#10;JsHs23R3q9Ff7wpCj8PMfMPMl51pxImcry0rGA0TEMSF1TWXCr4+3wYZCB+QNTaWScGFPCwX/d4c&#10;c23PvKXTLpQiQtjnqKAKoc2l9EVFBv3QtsTR+7HOYIjSlVI7PEe4aWSaJBNpsOa4UGFLrxUVx92f&#10;UbCeZuvfzQt/XLeHPe2/D8dx6hKlnp+61QxEoC78hx/td60gnY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gji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tecgA&#10;AADeAAAADwAAAGRycy9kb3ducmV2LnhtbESPQWvCQBSE7wX/w/IKvdWNaSsxuooKQi+Faj3o7Zl9&#10;TYLZt3F31dRf7xYKPQ4z8w0zmXWmERdyvrasYNBPQBAXVtdcKth+rZ4zED4ga2wsk4If8jCb9h4m&#10;mGt75TVdNqEUEcI+RwVVCG0upS8qMuj7tiWO3rd1BkOUrpTa4TXCTSPTJBlKgzXHhQpbWlZUHDdn&#10;o2Axyhanz1f+uK0Pe9rvDse31CVKPT128zGIQF34D/+137WCdDjI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q15yAAAAN4AAAAPAAAAAAAAAAAAAAAAAJgCAABk&#10;cnMvZG93bnJldi54bWxQSwUGAAAAAAQABAD1AAAAjQM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1D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Yj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zUN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QlskA&#10;AADeAAAADwAAAGRycy9kb3ducmV2LnhtbESPT2vCQBTE70K/w/IK3szGoJKmrlILhV4K9c+h3p7Z&#10;1ySYfZvubjX103cFweMwM79h5svetOJEzjeWFYyTFARxaXXDlYLd9m2Ug/ABWWNrmRT8kYfl4mEw&#10;x0LbM6/ptAmViBD2BSqoQ+gKKX1Zk0Gf2I44et/WGQxRukpqh+cIN63M0nQmDTYcF2rs6LWm8rj5&#10;NQpWT/nq53PCH5f1YU/7r8NxmrlUqeFj//IMIlAf7uFb+10ryGbjf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uQlskAAADeAAAADwAAAAAAAAAAAAAAAACYAgAA&#10;ZHJzL2Rvd25yZXYueG1sUEsFBgAAAAAEAAQA9QAAAI4DA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O4cgA&#10;AADeAAAADwAAAGRycy9kb3ducmV2LnhtbESPQWvCQBSE74X+h+UJ3urGYEOMrlILQi+Fanuot2f2&#10;mQSzb9PdVVN/fVcQehxm5htmvuxNK87kfGNZwXiUgCAurW64UvD1uX7KQfiArLG1TAp+ycNy8fgw&#10;x0LbC2/ovA2ViBD2BSqoQ+gKKX1Zk0E/sh1x9A7WGQxRukpqh5cIN61MkySTBhuOCzV29FpTedye&#10;jILVNF/9fEz4/brZ72j3vT8+py5RajjoX2YgAvXhP3xvv2kFaTbO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Q7h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Wr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Dz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at6yAAAAN4AAAAPAAAAAAAAAAAAAAAAAJgCAABk&#10;cnMvZG93bnJldi54bWxQSwUGAAAAAAQABAD1AAAAjQM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CMUA&#10;AADeAAAADwAAAGRycy9kb3ducmV2LnhtbERPz2vCMBS+C/sfwht409QypVajzMHAizCdB709m7e2&#10;2Lx0SdS6v94chB0/vt/zZWcacSXna8sKRsMEBHFhdc2lgv335yAD4QOyxsYyKbiTh+XipTfHXNsb&#10;b+m6C6WIIexzVFCF0OZS+qIig35oW+LI/VhnMEToSqkd3mK4aWSaJBNpsObYUGFLHxUV593FKFhN&#10;s9Xv1xtv/ranIx0Pp/M4dYlS/dfufQYiUBf+xU/3WitIJ6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j8IxQAAAN4AAAAPAAAAAAAAAAAAAAAAAJgCAABkcnMv&#10;ZG93bnJldi54bWxQSwUGAAAAAAQABAD1AAAAig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ak8gA&#10;AADeAAAADwAAAGRycy9kb3ducmV2LnhtbESPQWvCQBSE7wX/w/KE3urGUCWmrqKFghdBbQ/19sw+&#10;k2D2bbq71eivd4VCj8PMfMNM551pxJmcry0rGA4SEMSF1TWXCr4+P14yED4ga2wsk4IreZjPek9T&#10;zLW98JbOu1CKCGGfo4IqhDaX0hcVGfQD2xJH72idwRClK6V2eIlw08g0ScbSYM1xocKW3isqTrtf&#10;o2A5yZY/m1de37aHPe2/D6dR6hKlnvvd4g1EoC78h//aK60gHQ+z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pqT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l08YA&#10;AADeAAAADwAAAGRycy9kb3ducmV2LnhtbESPy2rCQBSG94W+w3AEd3VisKLRUWpBcCN4W+jumDkm&#10;wcyZdGbU1KfvLAouf/4b33TemlrcyfnKsoJ+LwFBnFtdcaHgsF9+jED4gKyxtkwKfsnDfPb+NsVM&#10;2wdv6b4LhYgj7DNUUIbQZFL6vCSDvmcb4uhdrDMYonSF1A4fcdzUMk2SoTRYcXwosaHvkvLr7mYU&#10;LMajxc9mwOvn9nyi0/F8/UxdolS3035NQARqwyv8315pBemwP4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Wl08YAAADeAAAADwAAAAAAAAAAAAAAAACYAgAAZHJz&#10;L2Rvd25yZXYueG1sUEsFBgAAAAAEAAQA9QAAAIs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ASMgA&#10;AADeAAAADwAAAGRycy9kb3ducmV2LnhtbESPQWvCQBSE7wX/w/KE3uomoYqmrqKFQi8FtT3U2zP7&#10;TILZt+nuVqO/3hUEj8PMfMNM551pxJGcry0rSAcJCOLC6ppLBT/fHy9jED4ga2wsk4IzeZjPek9T&#10;zLU98ZqOm1CKCGGfo4IqhDaX0hcVGfQD2xJHb2+dwRClK6V2eIpw08gsSUbSYM1xocKW3isqDpt/&#10;o2A5GS//Vq/8dVnvtrT93R2GmUuUeu53izcQgbrwCN/bn1pBNkon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IyAAAAN4AAAAPAAAAAAAAAAAAAAAAAJgCAABk&#10;cnMvZG93bnJldi54bWxQSwUGAAAAAAQABAD1AAAAjQ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eP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XCW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7nj/HAAAA3gAAAA8AAAAAAAAAAAAAAAAAmAIAAGRy&#10;cy9kb3ducmV2LnhtbFBLBQYAAAAABAAEAPUAAACMAw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7p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Awfo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zukyAAAAN4AAAAPAAAAAAAAAAAAAAAAAJgCAABk&#10;cnMvZG93bnJldi54bWxQSwUGAAAAAAQABAD1AAAAjQM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j0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o9DHAAAA3gAAAA8AAAAAAAAAAAAAAAAAmAIAAGRy&#10;cy9kb3ducmV2LnhtbFBLBQYAAAAABAAEAPUAAACMAw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GS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6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BkvHAAAA3gAAAA8AAAAAAAAAAAAAAAAAmAIAAGRy&#10;cy9kb3ducmV2LnhtbFBLBQYAAAAABAAEAPUAAACMAw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YPM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T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Jg8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9p8gA&#10;AADeAAAADwAAAGRycy9kb3ducmV2LnhtbESPzWsCMRTE7wX/h/AKvdWsS/1ajaKFgpeCXwe9PTev&#10;u4ubl22S6rZ/fSMIHoeZ+Q0znbemFhdyvrKsoNdNQBDnVldcKNjvPl5HIHxA1lhbJgW/5GE+6zxN&#10;MdP2yhu6bEMhIoR9hgrKEJpMSp+XZNB3bUMcvS/rDIYoXSG1w2uEm1qmSTKQBiuOCyU29F5Sft7+&#10;GAXL8Wj5vX7jz7/N6UjHw+ncT12i1Mtzu5iACNSGR/jeXmkF6aA3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D2n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p1cQA&#10;AADeAAAADwAAAGRycy9kb3ducmV2LnhtbERPy4rCMBTdD8w/hCu4G1OLI1qNMg4IbgRfC91dm2tb&#10;bG46SdSOXz9ZDLg8nPd03ppa3Mn5yrKCfi8BQZxbXXGh4LBffoxA+ICssbZMCn7Jw3z2/jbFTNsH&#10;b+m+C4WIIewzVFCG0GRS+rwkg75nG+LIXawzGCJ0hdQOHzHc1DJNkqE0WHFsKLGh75Ly6+5mFCzG&#10;o8XPZsDr5/Z8otPxfP1MXaJUt9N+TUAEasNL/O9eaQXpsD+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qdXEAAAA3gAAAA8AAAAAAAAAAAAAAAAAmAIAAGRycy9k&#10;b3ducmV2LnhtbFBLBQYAAAAABAAEAPUAAACJAw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MTsgA&#10;AADeAAAADwAAAGRycy9kb3ducmV2LnhtbESPQWvCQBSE7wX/w/KE3urGUMWkrqKFQi8FtT3U2zP7&#10;TILZt+nuVqO/3hUEj8PMfMNM551pxJGcry0rGA4SEMSF1TWXCn6+P14mIHxA1thYJgVn8jCf9Z6m&#10;mGt74jUdN6EUEcI+RwVVCG0upS8qMugHtiWO3t46gyFKV0rt8BThppFpkoylwZrjQoUtvVdUHDb/&#10;RsEymyz/Vq/8dVnvtrT93R1GqUuUeu53izcQgbrwCN/bn1pBOh5m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XwxO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RKMcA&#10;AADeAAAADwAAAGRycy9kb3ducmV2LnhtbESPT2vCQBTE7wW/w/IK3uqmwYpN3YgWBC+C/w719sy+&#10;JiHZt+nuqmk/vVso9DjMzG+Y2bw3rbiS87VlBc+jBARxYXXNpYLjYfU0BeEDssbWMin4Jg/zfPAw&#10;w0zbG+/oug+liBD2GSqoQugyKX1RkUE/sh1x9D6tMxiidKXUDm8RblqZJslEGqw5LlTY0XtFRbO/&#10;GAXL1+nyazvmzc/ufKLTx7l5SV2i1PCxX7yBCNSH//Bfe60VpJPIhN878Qr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USjHAAAA3gAAAA8AAAAAAAAAAAAAAAAAmAIAAGRy&#10;cy9kb3ducmV2LnhtbFBLBQYAAAAABAAEAPUAAACMAw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0s8cA&#10;AADeAAAADwAAAGRycy9kb3ducmV2LnhtbESPQWsCMRSE74X+h/AEbzVxsaKrUWpB6KVQbQ/19tw8&#10;dxc3L9sk6tZf3whCj8PMfMPMl51txJl8qB1rGA4UCOLCmZpLDV+f66cJiBCRDTaOScMvBVguHh/m&#10;mBt34Q2dt7EUCcIhRw1VjG0uZSgqshgGriVO3sF5izFJX0rj8ZLgtpGZUmNpsea0UGFLrxUVx+3J&#10;alhNJ6ufjxG/Xzf7He2+98fn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G9LPHAAAA3gAAAA8AAAAAAAAAAAAAAAAAmAIAAGRy&#10;cy9kb3ducmV2LnhtbFBLBQYAAAAABAAEAPUAAACMAw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qxM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wr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1GrE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PX8gA&#10;AADeAAAADwAAAGRycy9kb3ducmV2LnhtbESPQWsCMRSE7wX/Q3hCbzVx24pujaKFQi+FanvQ23Pz&#10;uru4edkmqW799UYQPA4z8w0znXe2EQfyoXasYThQIIgLZ2ouNXx/vT2MQYSIbLBxTBr+KcB81rub&#10;Ym7ckVd0WMdSJAiHHDVUMba5lKGoyGIYuJY4eT/OW4xJ+lIaj8cEt43MlBpJizWnhQpbeq2o2K//&#10;rIblZLz8/Xzij9Nqt6XtZrd/zrzS+r7fLV5AROriLXxtvxsN2ShT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M9fyAAAAN4AAAAPAAAAAAAAAAAAAAAAAJgCAABk&#10;cnMvZG93bnJldi54bWxQSwUGAAAAAAQABAD1AAAAjQM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XK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xVyvHAAAA3gAAAA8AAAAAAAAAAAAAAAAAmAIAAGRy&#10;cy9kb3ducmV2LnhtbFBLBQYAAAAABAAEAPUAAACMAw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ysMcA&#10;AADeAAAADwAAAGRycy9kb3ducmV2LnhtbESPQWsCMRSE74L/ITyhN026VNHVKLVQ6KWgtod6e25e&#10;dxc3L9sk1a2/3ghCj8PMfMMsVp1txIl8qB1reBwpEMSFMzWXGj4/XodTECEiG2wck4Y/CrBa9nsL&#10;zI0785ZOu1iKBOGQo4YqxjaXMhQVWQwj1xIn79t5izFJX0rj8ZzgtpGZUhNpsea0UGFLLxUVx92v&#10;1bCeTdc/myd+v2wPe9p/HY7jzCutHwbd8xxEpC7+h+/tN6Mhm2R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98rDHAAAA3gAAAA8AAAAAAAAAAAAAAAAAmAIAAGRy&#10;cy9kb3ducmV2LnhtbFBLBQYAAAAABAAEAPUAAACMAw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sx8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2zH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JXMgA&#10;AADeAAAADwAAAGRycy9kb3ducmV2LnhtbESPQWsCMRSE74X+h/AKvXWTLtXq1ihVKHgpqO1Bb8/N&#10;6+7i5mVNUt321zeC0OMwM98wk1lvW3EiHxrHGh4zBYK4dKbhSsPnx9vDCESIyAZbx6ThhwLMprc3&#10;EyyMO/OaTptYiQThUKCGOsaukDKUNVkMmeuIk/flvMWYpK+k8XhOcNvKXKmhtNhwWqixo0VN5WHz&#10;bTXMx6P5cfXE77/r/Y522/1hkHul9f1d//oCIlIf/8PX9tJoyIe5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8lc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dLsQA&#10;AADeAAAADwAAAGRycy9kb3ducmV2LnhtbERPy2oCMRTdF/yHcAvd1aSDFZ0aRQtCNwVfC91dJ7cz&#10;g5ObaZLq1K83C8Hl4bwns8424kw+1I41vPUVCOLCmZpLDbvt8nUEIkRkg41j0vBPAWbT3tMEc+Mu&#10;vKbzJpYihXDIUUMVY5tLGYqKLIa+a4kT9+O8xZigL6XxeEnhtpGZUkNpsebUUGFLnxUVp82f1bAY&#10;jxa/qwF/X9fHAx32x9N75pXWL8/d/ANEpC4+xHf3l9GQDTO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8XS7EAAAA3gAAAA8AAAAAAAAAAAAAAAAAmAIAAGRycy9k&#10;b3ducmV2LnhtbFBLBQYAAAAABAAEAPUAAACJAw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4tccA&#10;AADeAAAADwAAAGRycy9kb3ducmV2LnhtbESPQWsCMRSE74X+h/AK3mrSxYquRqkFoZdCtR709tw8&#10;dxc3L9sk6tZf3whCj8PMfMNM551txJl8qB1reOkrEMSFMzWXGjbfy+cRiBCRDTaOScMvBZjPHh+m&#10;mBt34RWd17EUCcIhRw1VjG0uZSgqshj6riVO3sF5izFJX0rj8ZLgtpGZUkNpsea0UGFL7xUVx/XJ&#10;aliMR4ufrwF/Xlf7He22++Nr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w+LXHAAAA3gAAAA8AAAAAAAAAAAAAAAAAmAIAAGRy&#10;cy9kb3ducmV2LnhtbFBLBQYAAAAABAAEAPUAAACMAw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H9ccA&#10;AADeAAAADwAAAGRycy9kb3ducmV2LnhtbESPy2rCQBSG94W+w3AK7urEYCXGjFILQjcFL13U3Unm&#10;NAlmzqQzo6Y+fWdRcPnz3/iK1WA6cSHnW8sKJuMEBHFldcu1gs/D5jkD4QOyxs4yKfglD6vl40OB&#10;ubZX3tFlH2oRR9jnqKAJoc+l9FVDBv3Y9sTR+7bOYIjS1VI7vMZx08k0SWbSYMvxocGe3hqqTvuz&#10;UbCeZ+uf7ZQ/brvySMev8vSSukSp0dPwugARaAj38H/7XStIZ+kk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Tx/XHAAAA3gAAAA8AAAAAAAAAAAAAAAAAmAIAAGRy&#10;cy9kb3ducmV2LnhtbFBLBQYAAAAABAAEAPUAAACMAw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ibsgA&#10;AADeAAAADwAAAGRycy9kb3ducmV2LnhtbESPT2vCQBTE70K/w/IKvekmoYpGV6mFQi8F//RQb8/s&#10;axLMvk13txr99K4geBxm5jfMbNGZRhzJ+dqygnSQgCAurK65VPC9/eiPQfiArLGxTArO5GExf+rN&#10;MNf2xGs6bkIpIoR9jgqqENpcSl9UZNAPbEscvV/rDIYoXSm1w1OEm0ZmSTKSBmuOCxW29F5Rcdj8&#10;GwXLyXj5t3rlr8t6v6Pdz/4wzFyi1Mtz9zYFEagLj/C9/akVZKMs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2JuyAAAAN4AAAAPAAAAAAAAAAAAAAAAAJgCAABk&#10;cnMvZG93bnJldi54bWxQSwUGAAAAAAQABAD1AAAAjQ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GccA&#10;AADeAAAADwAAAGRycy9kb3ducmV2LnhtbESPQWsCMRSE74X+h/AEbzVrsKKrUWpB6KVQbQ/19tw8&#10;dxc3L9sk6tZf3whCj8PMfMPMl51txJl8qB1rGA4yEMSFMzWXGr4+108TECEiG2wck4ZfCrBcPD7M&#10;MTfuwhs6b2MpEoRDjhqqGNtcylBUZDEMXEucvIPzFmOSvpTG4yXBbSNVlo2lxZrTQoUtvVZUHLcn&#10;q2E1nax+Pkb8ft3sd7T73h+f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BnHAAAA3gAAAA8AAAAAAAAAAAAAAAAAmAIAAGRy&#10;cy9kb3ducmV2LnhtbFBLBQYAAAAABAAEAPUAAACMAw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Zg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QVmCyAAAAN4AAAAPAAAAAAAAAAAAAAAAAJgCAABk&#10;cnMvZG93bnJldi54bWxQSwUGAAAAAAQABAD1AAAAjQM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B9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h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MH2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b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2lv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5GRt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6GsgA&#10;AADeAAAADwAAAGRycy9kb3ducmV2LnhtbESPQWvCQBSE74L/YXmF3nRjqEGjq2ih0EtBbQ/19sy+&#10;JsHs23R3q9Ff7wpCj8PMfMPMl51pxImcry0rGA0TEMSF1TWXCr4+3wYTED4ga2wsk4ILeVgu+r05&#10;5tqeeUunXShFhLDPUUEVQptL6YuKDPqhbYmj92OdwRClK6V2eI5w08g0STJpsOa4UGFLrxUVx92f&#10;UbCeTta/mxf+uG4Pe9p/H47j1CVKPT91qxmIQF34Dz/a71pBmqWj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voa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fg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Drv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el+B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88YA&#10;AADeAAAADwAAAGRycy9kb3ducmV2LnhtbERPy2rCQBTdF/oPwy24qxODlRgzSi0I3RR8dFF3N5nb&#10;JJi5k86Mmvr1nUXB5eG8i9VgOnEh51vLCibjBARxZXXLtYLPw+Y5A+EDssbOMin4JQ+r5eNDgbm2&#10;V97RZR9qEUPY56igCaHPpfRVQwb92PbEkfu2zmCI0NVSO7zGcNPJNElm0mDLsaHBnt4aqk77s1Gw&#10;nmfrn+2UP2678kjHr/L0krpEqdHT8LoAEWgId/G/+10rSGfpJ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XL88YAAADeAAAADwAAAAAAAAAAAAAAAACYAgAAZHJz&#10;L2Rvd25yZXYueG1sUEsFBgAAAAAEAAQA9QAAAIsDA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ua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qc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bmjHAAAA3gAAAA8AAAAAAAAAAAAAAAAAmAIAAGRy&#10;cy9kb3ducmV2LnhtbFBLBQYAAAAABAAEAPUAAACMAw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NSMYA&#10;AADeAAAADwAAAGRycy9kb3ducmV2LnhtbESPy2oCMRSG9wXfIZxCdzXTYEWnRtGC0E3B20J3x8np&#10;zODkZJqkOvXpzUJw+fPf+CazzjbiTD7UjjW89TMQxIUzNZcadtvl6whEiMgGG8ek4Z8CzKa9pwnm&#10;xl14TedNLEUa4ZCjhirGNpcyFBVZDH3XEifvx3mLMUlfSuPxksZtI1WWDaXFmtNDhS19VlScNn9W&#10;w2I8WvyuBvx9XR8PdNgfT+/KZ1q/PHfzDxCRuvgI39tfRoMaKpU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8NSMYAAADeAAAADwAAAAAAAAAAAAAAAACYAgAAZHJz&#10;L2Rvd25yZXYueG1sUEsFBgAAAAAEAAQA9QAAAIsDA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o08cA&#10;AADeAAAADwAAAGRycy9kb3ducmV2LnhtbESPQWsCMRSE74X+h/AEbzVrsKKrUWpB6KVQbQ/19tw8&#10;dxc3L9sk6tZf3whCj8PMfMPMl51txJl8qB1rGA4yEMSFMzWXGr4+108TECEiG2wck4ZfCrBcPD7M&#10;MTfuwhs6b2MpEoRDjhqqGNtcylBUZDEMXEucvIPzFmOSvpTG4yXBbSNVlo2lxZrTQoUtvVZUHLcn&#10;q2E1nax+Pkb8ft3sd7T73h+f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qNPHAAAA3gAAAA8AAAAAAAAAAAAAAAAAmAIAAGRy&#10;cy9kb3ducmV2LnhtbFBLBQYAAAAABAAEAPUAAACMAw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2pMgA&#10;AADeAAAADwAAAGRycy9kb3ducmV2LnhtbESPT2sCMRTE74LfIbxCb5ptqGK3RlGh0Euh/jnU23Pz&#10;uru4eVmTVNd++qYgeBxm5jfMdN7ZRpzJh9qxhqdhBoK4cKbmUsNu+zaYgAgR2WDjmDRcKcB81u9N&#10;MTfuwms6b2IpEoRDjhqqGNtcylBUZDEMXUucvG/nLcYkfSmNx0uC20aqLBtLizWnhQpbWlVUHDc/&#10;VsPyZbI8fT7zx+/6sKf91+E4Uj7T+vGhW7yCiNTFe/jWfjca1FgpBf9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YTak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2TP8gA&#10;AADeAAAADwAAAGRycy9kb3ducmV2LnhtbESPQWsCMRSE7wX/Q3hCbzVr2opujaKFQi+FanvQ23Pz&#10;uru4edkmqW799UYQPA4z8w0znXe2EQfyoXasYTjIQBAXztRcavj+ensYgwgR2WDjmDT8U4D5rHc3&#10;xdy4I6/osI6lSBAOOWqoYmxzKUNRkcUwcC1x8n6ctxiT9KU0Ho8JbhupsmwkLdacFips6bWiYr/+&#10;sxqWk/Hy9/OJP06r3Za2m93+WflM6/t+t3gBEamLt/C1/W40qJFS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ZM/yAAAAN4AAAAPAAAAAAAAAAAAAAAAAJgCAABk&#10;cnMvZG93bnJldi54bWxQSwUGAAAAAAQABAD1AAAAjQM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LS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C0vHAAAA3gAAAA8AAAAAAAAAAAAAAAAAmAIAAGRy&#10;cy9kb3ducmV2LnhtbFBLBQYAAAAABAAEAPUAAACMAw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u0M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IrtDHAAAA3gAAAA8AAAAAAAAAAAAAAAAAmAIAAGRy&#10;cy9kb3ducmV2LnhtbFBLBQYAAAAABAAEAPUAAACMAw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wp8gA&#10;AADeAAAADwAAAGRycy9kb3ducmV2LnhtbESPQWsCMRSE74X+h/AEbzVrsIuuRqkFoZdCtT3o7bl5&#10;7i5uXrZJ1G1/fVMo9DjMzDfMYtXbVlzJh8axhvEoA0FcOtNwpeHjffMwBREissHWMWn4ogCr5f3d&#10;Agvjbryl6y5WIkE4FKihjrErpAxlTRbDyHXEyTs5bzEm6StpPN4S3LZSZVkuLTacFmrs6Lmm8ry7&#10;WA3r2XT9+Tbh1+/t8UCH/fH8qHym9XDQP81BROrjf/iv/WI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jCn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VPMgA&#10;AADeAAAADwAAAGRycy9kb3ducmV2LnhtbESPQWsCMRSE74X+h/AKvXWzDdXq1ihVKHgpqO1Bb8/N&#10;6+7i5mVNUt321zeC0OMwM98wk1lvW3EiHxrHGh6zHARx6UzDlYbPj7eHEYgQkQ22jknDDwWYTW9v&#10;JlgYd+Y1nTaxEgnCoUANdYxdIWUoa7IYMtcRJ+/LeYsxSV9J4/Gc4LaVKs+H0mLDaaHGjhY1lYfN&#10;t9UwH4/mx9UTv/+u9zvabfeHgfK51vd3/esLiEh9/A9f20ujQQ2V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U8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BTsQA&#10;AADeAAAADwAAAGRycy9kb3ducmV2LnhtbERPy2oCMRTdF/yHcAvd1UyDFZ0aRQtCNwVfC91dJ7cz&#10;g5ObaZLq1K83C8Hl4bwns8424kw+1I41vPUzEMSFMzWXGnbb5esIRIjIBhvHpOGfAsymvacJ5sZd&#10;eE3nTSxFCuGQo4YqxjaXMhQVWQx91xIn7sd5izFBX0rj8ZLCbSNVlg2lxZpTQ4UtfVZUnDZ/VsNi&#10;PFr8rgb8fV0fD3TYH0/vymdavzx38w8Qkbr4EN/dX0aDGiq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AU7EAAAA3gAAAA8AAAAAAAAAAAAAAAAAmAIAAGRycy9k&#10;b3ducmV2LnhtbFBLBQYAAAAABAAEAPUAAACJAw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k1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FpNXHAAAA3gAAAA8AAAAAAAAAAAAAAAAAmAIAAGRy&#10;cy9kb3ducmV2LnhtbFBLBQYAAAAABAAEAPUAAACMAw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bl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lA4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mm5XHAAAA3gAAAA8AAAAAAAAAAAAAAAAAmAIAAGRy&#10;cy9kb3ducmV2LnhtbFBLBQYAAAAABAAEAPUAAACMAw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D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j4OyAAAAN4AAAAPAAAAAAAAAAAAAAAAAJgCAABk&#10;cnMvZG93bnJldi54bWxQSwUGAAAAAAQABAD1AAAAjQ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gecgA&#10;AADeAAAADwAAAGRycy9kb3ducmV2LnhtbESPQWsCMRSE7wX/Q3hCbzVr2opujaKFQi+FanvQ23Pz&#10;uru4edkmqW799UYQPA4z8w0znXe2EQfyoXasYTjIQBAXztRcavj+ensYgwgR2WDjmDT8U4D5rHc3&#10;xdy4I6/osI6lSBAOOWqoYmxzKUNRkcUwcC1x8n6ctxiT9KU0Ho8JbhupsmwkLdacFips6bWiYr/+&#10;sxqWk/Hy9/OJP06r3Za2m93+WflM6/t+t3gBEamLt/C1/W40qJF6VH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KB5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F4sgA&#10;AADeAAAADwAAAGRycy9kb3ducmV2LnhtbESPQWsCMRSE70L/Q3iF3jTrakVXo9SC4EWotod6e26e&#10;u4ubl20SdfXXm0Khx2FmvmFmi9bU4kLOV5YV9HsJCOLc6ooLBV+fq+4YhA/IGmvLpOBGHhbzp84M&#10;M22vvKXLLhQiQthnqKAMocmk9HlJBn3PNsTRO1pnMETpCqkdXiPc1DJNkpE0WHFcKLGh95Ly0+5s&#10;FCwn4+XPx5A39+1hT/vvw+k1dYlSL8/t2xREoDb8h//aa60gHaW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AXiyAAAAN4AAAAPAAAAAAAAAAAAAAAAAJgCAABk&#10;cnMvZG93bnJldi54bWxQSwUGAAAAAAQABAD1AAAAjQM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2dl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WD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HZ2W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4D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HaG8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UTgNyAAAAN4AAAAPAAAAAAAAAAAAAAAAAJgCAABk&#10;cnMvZG93bnJldi54bWxQSwUGAAAAAAQABAD1AAAAjQM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me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9y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6Z6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8D4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4f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wPhyAAAAN4AAAAPAAAAAAAAAAAAAAAAAJgCAABk&#10;cnMvZG93bnJldi54bWxQSwUGAAAAAAQABAD1AAAAjQM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Xk8UA&#10;AADeAAAADwAAAGRycy9kb3ducmV2LnhtbERPu27CMBTdK/EP1kViKw6hRRAwCCpV6oJUHgNsl/iS&#10;RMTXqe1C4OvxUKnj0XnPFq2pxZWcrywrGPQTEMS51RUXCva7z9cxCB+QNdaWScGdPCzmnZcZZtre&#10;eEPXbShEDGGfoYIyhCaT0uclGfR92xBH7mydwRChK6R2eIvhppZpkoykwYpjQ4kNfZSUX7a/RsFq&#10;Ml79fL/x+rE5Hel4OF3eU5co1eu2yymIQG34F/+5v7SCdJQO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JeTxQAAAN4AAAAPAAAAAAAAAAAAAAAAAJgCAABkcnMv&#10;ZG93bnJldi54bWxQSwUGAAAAAAQABAD1AAAAig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yC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nM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HDIIyAAAAN4AAAAPAAAAAAAAAAAAAAAAAJgCAABk&#10;cnMvZG93bnJldi54bWxQSwUGAAAAAAQABAD1AAAAjQM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o6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ZTqP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6OjHAAAA3gAAAA8AAAAAAAAAAAAAAAAAmAIAAGRy&#10;cy9kb3ducmV2LnhtbFBLBQYAAAAABAAEAPUAAACMAw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N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R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E1zyAAAAN4AAAAPAAAAAAAAAAAAAAAAAJgCAABk&#10;cnMvZG93bnJldi54bWxQSwUGAAAAAAQABAD1AAAAjQ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7TB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0wTHAAAA3gAAAA8AAAAAAAAAAAAAAAAAmAIAAGRy&#10;cy9kb3ducmV2LnhtbFBLBQYAAAAABAAEAPUAAACMAw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2n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X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8nafyAAAAN4AAAAPAAAAAAAAAAAAAAAAAJgCAABk&#10;cnMvZG93bnJldi54bWxQSwUGAAAAAAQABAD1AAAAjQM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6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2zP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7r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Lc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g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0tw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VB8gA&#10;AADeAAAADwAAAGRycy9kb3ducmV2LnhtbESPT2vCQBTE70K/w/IK3nTTYINNXaUKghfBPz3U2zP7&#10;mgSzb9PdVdN+ercgeBxm5jfMZNaZRlzI+dqygpdhAoK4sLrmUsHnfjkYg/ABWWNjmRT8kofZ9Kk3&#10;wVzbK2/psguliBD2OSqoQmhzKX1RkUE/tC1x9L6tMxiidKXUDq8RbhqZJkkmDdYcFypsaVFRcdqd&#10;jYL523j+sxnx+m97PNDh63h6TV2iVP+5+3gHEagLj/C9vdIK0iwd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dUH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wnMgA&#10;AADeAAAADwAAAGRycy9kb3ducmV2LnhtbESPQWsCMRSE7wX/Q3hCbzXrYq2uRtFCoZeC2h7q7bl5&#10;7i5uXtYk1a2/3giCx2FmvmGm89bU4kTOV5YV9HsJCOLc6ooLBT/fHy8jED4ga6wtk4J/8jCfdZ6m&#10;mGl75jWdNqEQEcI+QwVlCE0mpc9LMuh7tiGO3t46gyFKV0jt8BzhppZpkgylwYrjQokNvZeUHzZ/&#10;RsFyPFoeVwP+uqx3W9r+7g6vqUuUeu62iwmIQG14hO/tT60gHaaD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XCc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k7sUA&#10;AADeAAAADwAAAGRycy9kb3ducmV2LnhtbERPz2vCMBS+C/4P4Qm7abqi0nWNMgcDL8LUHebttXlr&#10;i81Ll2Ra99cvh4HHj+93sR5MJy7kfGtZweMsAUFcWd1yreDj+DbNQPiArLGzTApu5GG9Go8KzLW9&#10;8p4uh1CLGMI+RwVNCH0upa8aMuhntieO3Jd1BkOErpba4TWGm06mSbKUBluODQ329NpQdT78GAWb&#10;p2zz/T7n3e++PNHpszwvUpco9TAZXp5BBBrCXfzv3moF6TKdx7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uTuxQAAAN4AAAAPAAAAAAAAAAAAAAAAAJgCAABkcnMv&#10;ZG93bnJldi54bWxQSwUGAAAAAAQABAD1AAAAig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Bd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qc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aQXXHAAAA3gAAAA8AAAAAAAAAAAAAAAAAmAIAAGRy&#10;cy9kb3ducmV2LnhtbFBLBQYAAAAABAAEAPUAAACMAw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N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xOoo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l+NcYAAADeAAAADwAAAAAAAAAAAAAAAACYAgAAZHJz&#10;L2Rvd25yZXYueG1sUEsFBgAAAAAEAAQA9QAAAIs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br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mg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duuyAAAAN4AAAAPAAAAAAAAAAAAAAAAAJgCAABk&#10;cnMvZG93bnJldi54bWxQSwUGAAAAAAQABAD1AAAAjQ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F2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j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nRdnHAAAA3gAAAA8AAAAAAAAAAAAAAAAAmAIAAGRy&#10;cy9kb3ducmV2LnhtbFBLBQYAAAAABAAEAPUAAACMAw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Q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66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BCyAAAAN4AAAAPAAAAAAAAAAAAAAAAAJgCAABk&#10;cnMvZG93bnJldi54bWxQSwUGAAAAAAQABAD1AAAAjQM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4N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w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wng2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drcgA&#10;AADeAAAADwAAAGRycy9kb3ducmV2LnhtbESPT2vCQBTE70K/w/IKvemmoRGbukoVBC9C/XPQ2zP7&#10;mgSzb9PdVWM/fbcgeBxm5jfMeNqZRlzI+dqygtdBAoK4sLrmUsFuu+iPQPiArLGxTApu5GE6eeqN&#10;Mdf2ymu6bEIpIoR9jgqqENpcSl9UZNAPbEscvW/rDIYoXSm1w2uEm0amSTKUBmuOCxW2NK+oOG3O&#10;RsHsfTT7+Xrj1e/6eKDD/njKUpco9fLcfX6ACNSFR/jeXmoF6TDN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t2tyAAAAN4AAAAPAAAAAAAAAAAAAAAAAJgCAABk&#10;cnMvZG93bnJldi54bWxQSwUGAAAAAAQABAD1AAAAjQM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D2s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H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EPa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m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ZByAAAAN4AAAAPAAAAAAAAAAAAAAAAAJgCAABk&#10;cnMvZG93bnJldi54bWxQSwUGAAAAAAQABAD1AAAAjQM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yM8QA&#10;AADeAAAADwAAAGRycy9kb3ducmV2LnhtbERPz2vCMBS+C/sfwht409SiotUoUxC8CNPtMG/P5tkW&#10;m5cuiVr315uDsOPH93u+bE0tbuR8ZVnBoJ+AIM6trrhQ8P216U1A+ICssbZMCh7kYbl468wx0/bO&#10;e7odQiFiCPsMFZQhNJmUPi/JoO/bhjhyZ+sMhghdIbXDeww3tUyTZCwNVhwbSmxoXVJ+OVyNgtV0&#10;svr9HPLub3860vHndBmlLlGq+95+zEAEasO/+OXeagXpOB3F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jPEAAAA3gAAAA8AAAAAAAAAAAAAAAAAmAIAAGRycy9k&#10;b3ducmV2LnhtbFBLBQYAAAAABAAEAPUAAACJAw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Xq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qc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16jHAAAA3gAAAA8AAAAAAAAAAAAAAAAAmAIAAGRy&#10;cy9kb3ducmV2LnhtbFBLBQYAAAAABAAEAPUAAACMAw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0iMYA&#10;AADeAAAADwAAAGRycy9kb3ducmV2LnhtbESPy2rCQBSG94LvMJyCO5001GCjo2ih4Eaol0XdHTPH&#10;JJg5k86MGvv0nUXB5c9/45stOtOIGzlfW1bwOkpAEBdW11wqOOw/hxMQPiBrbCyTggd5WMz7vRnm&#10;2t55S7ddKEUcYZ+jgiqENpfSFxUZ9CPbEkfvbJ3BEKUrpXZ4j+OmkWmSZNJgzfGhwpY+Kiouu6tR&#10;sHqfrH6+3njzuz0d6fh9uoxTlyg1eOmWUxCBuvAM/7fXWkGapV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W0iMYAAADeAAAADwAAAAAAAAAAAAAAAACYAgAAZHJz&#10;L2Rvd25yZXYueG1sUEsFBgAAAAAEAAQA9QAAAIs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RE8gA&#10;AADeAAAADwAAAGRycy9kb3ducmV2LnhtbESPQWvCQBSE74L/YXmF3nRjqEGjq2ih0EtBbQ/19sy+&#10;JsHs23R3q9Ff7wpCj8PMfMPMl51pxImcry0rGA0TEMSF1TWXCr4+3wYTED4ga2wsk4ILeVgu+r05&#10;5tqeeUunXShFhLDPUUEVQptL6YuKDPqhbYmj92OdwRClK6V2eI5w08g0STJpsOa4UGFLrxUVx92f&#10;UbCeTta/mxf+uG4Pe9p/H47j1CVKPT91qxmIQF34Dz/a71pBmqX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RETyAAAAN4AAAAPAAAAAAAAAAAAAAAAAJgCAABk&#10;cnMvZG93bnJldi54bWxQSwUGAAAAAAQABAD1AAAAjQ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PZMYA&#10;AADeAAAADwAAAGRycy9kb3ducmV2LnhtbERPy2rCQBTdF/yH4Rbc1UmDFZs6ES0IbgRfi7q7Zm6T&#10;kMyddGbUtF/vFArlrA7nxZnNe9OKKzlfW1bwPEpAEBdW11wqOB5WT1MQPiBrbC2Tgm/yMM8HDzPM&#10;tL3xjq77UIpYwj5DBVUIXSalLyoy6Ee2I47ap3UGQ6SulNrhLZabVqZJMpEGa44LFXb0XlHR7C9G&#10;wfJ1uvzajnnzszuf6PRxbl5Slyg1fOwXbyAC9eHf/JdeawXpJAJ+78Qr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uPZMYAAADeAAAADwAAAAAAAAAAAAAAAACYAgAAZHJz&#10;L2Rvd25yZXYueG1sUEsFBgAAAAAEAAQA9QAAAIs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q/8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zNn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yr/yAAAAN4AAAAPAAAAAAAAAAAAAAAAAJgCAABk&#10;cnMvZG93bnJldi54bWxQSwUGAAAAAAQABAD1AAAAjQM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yi8gA&#10;AADeAAAADwAAAGRycy9kb3ducmV2LnhtbESPT2vCQBTE70K/w/IK3nTTYINNXaUKghfBPz3U2zP7&#10;mgSzb9PdVdN+ercgeBxm5jfMZNaZRlzI+dqygpdhAoK4sLrmUsHnfjkYg/ABWWNjmRT8kofZ9Kk3&#10;wVzbK2/psguliBD2OSqoQmhzKX1RkUE/tC1x9L6tMxiidKXUDq8RbhqZJkkmDdYcFypsaVFRcdqd&#10;jYL523j+sxnx+m97PNDh63h6TV2iVP+5+3gHEagLj/C9vdIK0izN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rKL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EM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z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4hcQyAAAAN4AAAAPAAAAAAAAAAAAAAAAAJgCAABk&#10;cnMvZG93bnJldi54bWxQSwUGAAAAAAQABAD1AAAAjQM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JZ8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dIs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wiWfHAAAA3gAAAA8AAAAAAAAAAAAAAAAAmAIAAGRy&#10;cy9kb3ducmV2LnhtbFBLBQYAAAAABAAEAPUAAACMAw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s/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Cz8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O4jsUA&#10;AADeAAAADwAAAGRycy9kb3ducmV2LnhtbERPy2rCQBTdC/7DcAvudNJQg42OooWCG6E+FnV3zVyT&#10;YOZOOjNq7Nd3FgWXh/OeLTrTiBs5X1tW8DpKQBAXVtdcKjjsP4cTED4ga2wsk4IHeVjM+70Z5tre&#10;eUu3XShFDGGfo4IqhDaX0hcVGfQj2xJH7mydwRChK6V2eI/hppFpkmTSYM2xocKWPioqLrurUbB6&#10;n6x+vt5487s9Hen4fbqMU5coNXjpllMQgbrwFP+711pBmqV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7iOxQAAAN4AAAAPAAAAAAAAAAAAAAAAAJgCAABkcnMv&#10;ZG93bnJldi54bWxQSwUGAAAAAAQABAD1AAAAig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dF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x0V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iVccA&#10;AADeAAAADwAAAGRycy9kb3ducmV2LnhtbESPzWrCQBSF9wXfYbhCd3XSUK1GJ0ELhW6Eal3o7pq5&#10;TYKZO3FmqtGn7ywKXR7OH9+i6E0rLuR8Y1nB8ygBQVxa3XClYPf1/jQF4QOyxtYyKbiRhyIfPCww&#10;0/bKG7psQyXiCPsMFdQhdJmUvqzJoB/Zjjh639YZDFG6SmqH1zhuWpkmyUQabDg+1NjRW03laftj&#10;FKxm09X584XX983xQIf98TROXaLU47BfzkEE6sN/+K/9oRWkk/Q1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IlXHAAAA3gAAAA8AAAAAAAAAAAAAAAAAmAIAAGRy&#10;cy9kb3ducmV2LnhtbFBLBQYAAAAABAAEAPUAAACMAw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Hz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B7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IfOyAAAAN4AAAAPAAAAAAAAAAAAAAAAAJgCAABk&#10;cnMvZG93bnJldi54bWxQSwUGAAAAAAQABAD1AAAAjQ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ucgA&#10;AADeAAAADwAAAGRycy9kb3ducmV2LnhtbESPQWsCMRSE74X+h/AKvXWzDdXq1ihVKHgpqO1Bb8/N&#10;6+7i5mVNUt321zeC0OMwM98wk1lvW3EiHxrHGh6zHARx6UzDlYbPj7eHEYgQkQ22jknDDwWYTW9v&#10;JlgYd+Y1nTaxEgnCoUANdYxdIWUoa7IYMtcRJ+/LeYsxSV9J4/Gc4LaVKs+H0mLDaaHGjhY1lYfN&#10;t9UwH4/mx9UTv/+u9zvabfeHgfK51vd3/esLiEh9/A9f20ujQQ3Vs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0hm5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8I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6f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rwiyAAAAN4AAAAPAAAAAAAAAAAAAAAAAJgCAABk&#10;cnMvZG93bnJldi54bWxQSwUGAAAAAAQABAD1AAAAjQM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kVsgA&#10;AADeAAAADwAAAGRycy9kb3ducmV2LnhtbESPQWsCMRSE7wX/Q3hCbzXrYq2uRtFCoZeC2h7q7bl5&#10;7i5uXtYk1a2/3giCx2FmvmGm89bU4kTOV5YV9HsJCOLc6ooLBT/fHy8jED4ga6wtk4J/8jCfdZ6m&#10;mGl75jWdNqEQEcI+QwVlCE0mpc9LMuh7tiGO3t46gyFKV0jt8BzhppZpkgylwYrjQokNvZeUHzZ/&#10;RsFyPFoeVwP+uqx3W9r+7g6vqUuUeu62iwmIQG14hO/tT60gHaZv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yRW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z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3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4HNyAAAAN4AAAAPAAAAAAAAAAAAAAAAAJgCAABk&#10;cnMvZG93bnJldi54bWxQSwUGAAAAAAQABAD1AAAAjQM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fus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9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6R+6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6IcgA&#10;AADeAAAADwAAAGRycy9kb3ducmV2LnhtbESPT2sCMRTE74V+h/AKvdWsi39Xo1RB8CKo7aHenpvn&#10;7uLmZZukuvrpTaHQ4zAzv2Gm89bU4kLOV5YVdDsJCOLc6ooLBZ8fq7cRCB+QNdaWScGNPMxnz09T&#10;zLS98o4u+1CICGGfoYIyhCaT0uclGfQd2xBH72SdwRClK6R2eI1wU8s0SQbSYMVxocSGliXl5/2P&#10;UbAYjxbf2x5v7rvjgQ5fx3M/dYlSry/t+wREoDb8h//aa60gHaT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pboh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uU8UA&#10;AADeAAAADwAAAGRycy9kb3ducmV2LnhtbERPz2vCMBS+D/wfwhN2m+nKdFpNiw4GuwjTedDbs3lr&#10;i81LTTKt/vXLYbDjx/d7UfSmFRdyvrGs4HmUgCAurW64UrD7en+agvABWWNrmRTcyEORDx4WmGl7&#10;5Q1dtqESMYR9hgrqELpMSl/WZNCPbEccuW/rDIYIXSW1w2sMN61Mk2QiDTYcG2rs6K2m8rT9MQpW&#10;s+nq/PnC6/vmeKDD/ngapy5R6nHYL+cgAvXhX/zn/tAK0kn6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i5TxQAAAN4AAAAPAAAAAAAAAAAAAAAAAJgCAABkcnMv&#10;ZG93bnJldi54bWxQSwUGAAAAAAQABAD1AAAAigM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Ly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8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3aLyMkAAADeAAAADwAAAAAAAAAAAAAAAACYAgAA&#10;ZHJzL2Rvd25yZXYueG1sUEsFBgAAAAAEAAQA9QAAAI4DA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ScsYA&#10;AADeAAAADwAAAGRycy9kb3ducmV2LnhtbESPy2rCQBSG9wXfYTgFd3XSYCWNjqIFoZuCt0XdHTPH&#10;JJg5k86Mmvr0zkJw+fPf+CazzjTiQs7XlhW8DxIQxIXVNZcKdtvlWwbCB2SNjWVS8E8eZtPeywRz&#10;ba+8pssmlCKOsM9RQRVCm0vpi4oM+oFtiaN3tM5giNKVUju8xnHTyDRJRtJgzfGhwpa+KipOm7NR&#10;sPjMFn+rIf/c1oc97X8Pp4/UJUr1X7v5GESgLjzDj/a3VpCO0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lScsYAAADeAAAADwAAAAAAAAAAAAAAAACYAgAAZHJz&#10;L2Rvd25yZXYueG1sUEsFBgAAAAAEAAQA9QAAAIsDA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36cgA&#10;AADeAAAADwAAAGRycy9kb3ducmV2LnhtbESPQWvCQBSE74L/YXmF3nRjqBKjq2ih0EtBbQ/19sy+&#10;JsHs23R3q9Ff7wpCj8PMfMPMl51pxImcry0rGA0TEMSF1TWXCr4+3wYZCB+QNTaWScGFPCwX/d4c&#10;c23PvKXTLpQiQtjnqKAKoc2l9EVFBv3QtsTR+7HOYIjSlVI7PEe4aWSaJBNpsOa4UGFLrxUVx92f&#10;UbCeZuvfzQt/XLeHPe2/D8dx6hKlnp+61QxEoC78hx/td60gnaT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1ffpyAAAAN4AAAAPAAAAAAAAAAAAAAAAAJgCAABk&#10;cnMvZG93bnJldi54bWxQSwUGAAAAAAQABAD1AAAAjQM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pnsgA&#10;AADeAAAADwAAAGRycy9kb3ducmV2LnhtbESPQWsCMRSE74X+h/AEbzVrsLKuRqkFoZdCtT3o7bl5&#10;7i5uXrZJ1G1/fVMo9DjMzDfMYtXbVlzJh8axhvEoA0FcOtNwpeHjffOQgwgR2WDrmDR8UYDV8v5u&#10;gYVxN97SdRcrkSAcCtRQx9gVUoayJoth5Dri5J2ctxiT9JU0Hm8JblupsmwqLTacFmrs6Lmm8ry7&#10;WA3rWb7+fJvw6/f2eKDD/nh+VD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2m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MB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TNnu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wFyAAAAN4AAAAPAAAAAAAAAAAAAAAAAJgCAABk&#10;cnMvZG93bnJldi54bWxQSwUGAAAAAAQABAD1AAAAjQM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UccgA&#10;AADeAAAADwAAAGRycy9kb3ducmV2LnhtbESPT2vCQBTE74V+h+UVvNVNg5UYXaUWCl4E//RQb8/s&#10;axLMvk13V0399K4geBxm5jfMZNaZRpzI+dqygrd+AoK4sLrmUsH39us1A+EDssbGMin4Jw+z6fPT&#10;BHNtz7ym0yaUIkLY56igCqHNpfRFRQZ937bE0fu1zmCI0pVSOzxHuGlkmiRDabDmuFBhS58VFYfN&#10;0SiYj7L532rAy8t6v6Pdz/7wnrpEqd5L9zEGEagLj/C9vdAK0mGaD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olRxyAAAAN4AAAAPAAAAAAAAAAAAAAAAAJgCAABk&#10;cnMvZG93bnJldi54bWxQSwUGAAAAAAQABAD1AAAAjQM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6sgA&#10;AADeAAAADwAAAGRycy9kb3ducmV2LnhtbESPT2vCQBTE70K/w/IKvZlNQ5UYXaUWCr0U/HfQ2zP7&#10;mgSzb9Pdrab99G5B8DjMzG+Y2aI3rTiT841lBc9JCoK4tLrhSsFu+z7MQfiArLG1TAp+ycNi/jCY&#10;YaHthdd03oRKRAj7AhXUIXSFlL6syaBPbEccvS/rDIYoXSW1w0uEm1ZmaTqWBhuOCzV29FZTedr8&#10;GAXLSb78Xr3w59/6eKDD/ngaZS5V6umxf52CCNSHe/jW/tAKsnGW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7vHqyAAAAN4AAAAPAAAAAAAAAAAAAAAAAJgCAABk&#10;cnMvZG93bnJldi54bWxQSwUGAAAAAAQABAD1AAAAjQM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vn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0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PG+dyAAAAN4AAAAPAAAAAAAAAAAAAAAAAJgCAABk&#10;cnMvZG93bnJldi54bWxQSwUGAAAAAAQABAD1AAAAjQM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KB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MoG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edMUA&#10;AADeAAAADwAAAGRycy9kb3ducmV2LnhtbERPy2rCQBTdF/yH4Rbc1UmDlTQ6ihaEbgq+FnV3zVyT&#10;YOZOOjNq6tc7C8Hl4bwns8404kLO15YVvA8SEMSF1TWXCnbb5VsGwgdkjY1lUvBPHmbT3ssEc22v&#10;vKbLJpQihrDPUUEVQptL6YuKDPqBbYkjd7TOYIjQlVI7vMZw08g0SUbSYM2xocKWvioqTpuzUbD4&#10;zBZ/qyH/3NaHPe1/D6eP1CVK9V+7+RhEoC48xQ/3t1aQjt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150xQAAAN4AAAAPAAAAAAAAAAAAAAAAAJgCAABkcnMv&#10;ZG93bnJldi54bWxQSwUGAAAAAAQABAD1AAAAigM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77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tN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vvyAAAAN4AAAAPAAAAAAAAAAAAAAAAAJgCAABk&#10;cnMvZG93bnJldi54bWxQSwUGAAAAAAQABAD1AAAAjQM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Er8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ms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xK/HAAAA3gAAAA8AAAAAAAAAAAAAAAAAmAIAAGRy&#10;cy9kb3ducmV2LnhtbFBLBQYAAAAABAAEAPUAAACMAw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hN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ob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MYTTHAAAA3gAAAA8AAAAAAAAAAAAAAAAAmAIAAGRy&#10;cy9kb3ducmV2LnhtbFBLBQYAAAAABAAEAPUAAACMAw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Q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e/0PHAAAA3gAAAA8AAAAAAAAAAAAAAAAAmAIAAGRy&#10;cy9kb3ducmV2LnhtbFBLBQYAAAAABAAEAPUAAACMAw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2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G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klrYyAAAAN4AAAAPAAAAAAAAAAAAAAAAAJgCAABk&#10;cnMvZG93bnJldi54bWxQSwUGAAAAAAQABAD1AAAAjQM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Cr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wqzHAAAA3gAAAA8AAAAAAAAAAAAAAAAAmAIAAGRy&#10;cy9kb3ducmV2LnhtbFBLBQYAAAAABAAEAPUAAACMAw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nN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oZ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3ZzfHAAAA3gAAAA8AAAAAAAAAAAAAAAAAmAIAAGRy&#10;cy9kb3ducmV2LnhtbFBLBQYAAAAABAAEAPUAAACMAw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5Q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J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5flA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2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lc28kAAADeAAAADwAAAAAAAAAAAAAAAACYAgAA&#10;ZHJzL2Rvd25yZXYueG1sUEsFBgAAAAAEAAQA9QAAAI4DA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IqcUA&#10;AADeAAAADwAAAGRycy9kb3ducmV2LnhtbERPz2vCMBS+C/sfwhN209SyiVZjmYOBF0HdDvP2bJ5t&#10;afPSJZl2/vXmIOz48f1e5r1pxYWcry0rmIwTEMSF1TWXCr4+P0YzED4ga2wtk4I/8pCvngZLzLS9&#10;8p4uh1CKGMI+QwVVCF0mpS8qMujHtiOO3Nk6gyFCV0rt8BrDTSvTJJlKgzXHhgo7eq+oaA6/RsF6&#10;Plv/7F54e9ufjnT8PjWvqUuUeh72bwsQgfrwL364N1pBOk3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sipxQAAAN4AAAAPAAAAAAAAAAAAAAAAAJgCAABkcnMv&#10;ZG93bnJldi54bWxQSwUGAAAAAAQABAD1AAAAig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tM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a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m0y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etccA&#10;AADeAAAADwAAAGRycy9kb3ducmV2LnhtbESPy2oCMRSG9wXfIRzBXU0cW7FTo2ih0I1QL4u6O05O&#10;ZwYnJ9Mk1dGnN4tClz//jW+26GwjzuRD7VjDaKhAEBfO1Fxq2O/eH6cgQkQ22DgmDVcKsJj3HmaY&#10;G3fhDZ23sRRphEOOGqoY21zKUFRkMQxdS5y8b+ctxiR9KY3HSxq3jcyUmkiLNaeHClt6q6g4bX+t&#10;htXLdPXz+cTr2+Z4oMPX8fSceaX1oN8tX0FE6uJ/+K/9YTRkk7F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XrXHAAAA3gAAAA8AAAAAAAAAAAAAAAAAmAIAAGRy&#10;cy9kb3ducmV2LnhtbFBLBQYAAAAABAAEAPUAAACMAw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LskA&#10;AADeAAAADwAAAGRycy9kb3ducmV2LnhtbESPT2sCMRTE74V+h/AKvdXEbSu6GqUWhF6E+uegt+fm&#10;dXdx87JNoq799E2h4HGYmd8wk1lnG3EmH2rHGvo9BYK4cKbmUsN2s3gagggR2WDjmDRcKcBsen83&#10;wdy4C6/ovI6lSBAOOWqoYmxzKUNRkcXQcy1x8r6ctxiT9KU0Hi8JbhuZKTWQFmtOCxW29F5RcVyf&#10;rIb5aDj//nzh5c/qsKf97nB8zbzS+vGhexuDiNTFW/i//WE0ZINn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LskAAADeAAAADwAAAAAAAAAAAAAAAACYAgAA&#10;ZHJzL2Rvd25yZXYueG1sUEsFBgAAAAAEAAQA9QAAAI4DA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lWcgA&#10;AADeAAAADwAAAGRycy9kb3ducmV2LnhtbESPQWsCMRSE7wX/Q3hCbzVx24pujaKFQi+FanvQ23Pz&#10;uru4edkmqW799UYQPA4z8w0znXe2EQfyoXasYThQIIgLZ2ouNXx/vT2MQYSIbLBxTBr+KcB81rub&#10;Ym7ckVd0WMdSJAiHHDVUMba5lKGoyGIYuJY4eT/OW4xJ+lIaj8cEt43MlBpJizWnhQpbeq2o2K//&#10;rIblZLz8/Xzij9Nqt6XtZrd/zrzS+r7fLV5AROriLXxtvxsN2ehR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WVZyAAAAN4AAAAPAAAAAAAAAAAAAAAAAJgCAABk&#10;cnMvZG93bnJldi54bWxQSwUGAAAAAAQABAD1AAAAjQM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AwskA&#10;AADeAAAADwAAAGRycy9kb3ducmV2LnhtbESPQUsDMRSE70L/Q3gFbzZxq6XdblpaQfAi2OrB3t5u&#10;nrtLNy/bJLarv94IgsdhZr5hivVgO3EmH1rHGm4nCgRx5UzLtYa318ebOYgQkQ12jknDFwVYr0ZX&#10;BebGXXhH532sRYJwyFFDE2OfSxmqhiyGieuJk/fhvMWYpK+l8XhJcNvJTKmZtNhyWmiwp4eGquP+&#10;02rYLubb08sdP3/vygMd3svjfeaV1tfjYbMEEWmI/+G/9pPRkM2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nAwskAAADeAAAADwAAAAAAAAAAAAAAAACYAgAA&#10;ZHJzL2Rvd25yZXYueG1sUEsFBgAAAAAEAAQA9QAAAI4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Y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8f1A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BYtskAAADeAAAADwAAAAAAAAAAAAAAAACYAgAA&#10;ZHJzL2Rvd25yZXYueG1sUEsFBgAAAAAEAAQA9QAAAI4DA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9LckA&#10;AADeAAAADwAAAGRycy9kb3ducmV2LnhtbESPQWsCMRSE74X+h/AKvXWTbqvoapRaKPQiqO2h3p6b&#10;193Fzcs2SXXrrzeC0OMwM98w03lvW3EgHxrHGh4zBYK4dKbhSsPnx9vDCESIyAZbx6ThjwLMZ7c3&#10;UyyMO/KaDptYiQThUKCGOsaukDKUNVkMmeuIk/ftvMWYpK+k8XhMcNvKXKmhtNhwWqixo9eayv3m&#10;12pYjEeLn9UzL0/r3Za2X7v9IPdK6/u7/mUCIlIf/8PX9rvRkA+f1A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z9LckAAADeAAAADwAAAAAAAAAAAAAAAACYAgAA&#10;ZHJzL2Rvd25yZXYueG1sUEsFBgAAAAAEAAQA9QAAAI4DA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jW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I7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DmNa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LGwc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QI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LGwckAAADeAAAADwAAAAAAAAAAAAAAAACYAgAA&#10;ZHJzL2Rvd25yZXYueG1sUEsFBgAAAAAEAAQA9QAAAI4DA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1Ss8UA&#10;AADeAAAADwAAAGRycy9kb3ducmV2LnhtbERPy2oCMRTdF/yHcAV3NXFsxU6NooVCN0J9LOruOrmd&#10;GZzcTJNUR7/eLApdHs57tuhsI87kQ+1Yw2ioQBAXztRcatjv3h+nIEJENtg4Jg1XCrCY9x5mmBt3&#10;4Q2dt7EUKYRDjhqqGNtcylBUZDEMXUucuG/nLcYEfSmNx0sKt43MlJpIizWnhgpbequoOG1/rYbV&#10;y3T18/nE69vmeKDD1/H0nHml9aDfLV9BROriv/jP/WE0ZJOx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VKzxQAAAN4AAAAPAAAAAAAAAAAAAAAAAJgCAABkcnMv&#10;ZG93bnJldi54bWxQSwUGAAAAAAQABAD1AAAAig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3KM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YP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H3KMkAAADeAAAADwAAAAAAAAAAAAAAAACYAgAA&#10;ZHJzL2Rvd25yZXYueG1sUEsFBgAAAAAEAAQA9QAAAI4DA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Ia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yGjHAAAA3gAAAA8AAAAAAAAAAAAAAAAAmAIAAGRy&#10;cy9kb3ducmV2LnhtbFBLBQYAAAAABAAEAPUAAACMAw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t88gA&#10;AADeAAAADwAAAGRycy9kb3ducmV2LnhtbESPT2vCQBTE74V+h+UJ3uomsYpGV6mFQi8F/x309sw+&#10;k2D2bbq71bSfvlsoeBxm5jfMfNmZRlzJ+dqygnSQgCAurK65VLDfvT1NQPiArLGxTAq+ycNy8fgw&#10;x1zbG2/oug2liBD2OSqoQmhzKX1RkUE/sC1x9M7WGQxRulJqh7cIN43MkmQsDdYcFyps6bWi4rL9&#10;MgpW08nqc/3MHz+b05GOh9NllLlEqX6ve5mBCNSFe/i//a4VZONhm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m3zyAAAAN4AAAAPAAAAAAAAAAAAAAAAAJgCAABk&#10;cnMvZG93bnJldi54bWxQSwUGAAAAAAQABAD1AAAAjQ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zhM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7POE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WH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FYfyAAAAN4AAAAPAAAAAAAAAAAAAAAAAJgCAABk&#10;cnMvZG93bnJldi54bWxQSwUGAAAAAAQABAD1AAAAjQM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Oa8gA&#10;AADeAAAADwAAAGRycy9kb3ducmV2LnhtbESPT2sCMRTE7wW/Q3hCbzXrakW3RqlCoReh/jno7bl5&#10;3V3cvGyTVFc/vREKPQ4z8xtmOm9NLc7kfGVZQb+XgCDOra64ULDbfryMQfiArLG2TAqu5GE+6zxN&#10;MdP2wms6b0IhIoR9hgrKEJpMSp+XZND3bEMcvW/rDIYoXSG1w0uEm1qmSTKSBiuOCyU2tCwpP21+&#10;jYLFZLz4+Rry6rY+HuiwP55eU5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Sc5ryAAAAN4AAAAPAAAAAAAAAAAAAAAAAJgCAABk&#10;cnMvZG93bnJldi54bWxQSwUGAAAAAAQABAD1AAAAjQM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r8MkA&#10;AADeAAAADwAAAGRycy9kb3ducmV2LnhtbESPzWsCMRTE7wX/h/CE3mrW9QPdGqUKhV6E+nHQ23Pz&#10;uru4edkmqa7+9Y1Q6HGYmd8ws0VranEh5yvLCvq9BARxbnXFhYL97v1lAsIHZI21ZVJwIw+Leedp&#10;hpm2V97QZRsKESHsM1RQhtBkUvq8JIO+Zxvi6H1ZZzBE6QqpHV4j3NQyTZKxNFhxXCixoVVJ+Xn7&#10;YxQsp5Pl9+eQ1/fN6UjHw+k8Sl2i1HO3fXsFEagN/+G/9odWkI4H/R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QVr8MkAAADeAAAADwAAAAAAAAAAAAAAAACYAgAA&#10;ZHJzL2Rvd25yZXYueG1sUEsFBgAAAAAEAAQA9QAAAI4DA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1h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WH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QH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4e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m1Ac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EbsUA&#10;AADeAAAADwAAAGRycy9kb3ducmV2LnhtbERPu27CMBTdK/EP1kViKw6hRRAwCCohdalUHgNsl/iS&#10;RMTXqW0g7dfXAxLj0XnPFq2pxY2crywrGPQTEMS51RUXCva79esYhA/IGmvLpOCXPCzmnZcZZtre&#10;eUO3bShEDGGfoYIyhCaT0uclGfR92xBH7mydwRChK6R2eI/hppZpkoykwYpjQ4kNfZSUX7ZXo2A1&#10;Ga9+vt/4629zOtLxcLq8py5Rqtdtl1MQgdrwFD/cn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MRuxQAAAN4AAAAPAAAAAAAAAAAAAAAAAJgCAABkcnMv&#10;ZG93bnJldi54bWxQSwUGAAAAAAQABAD1AAAAig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h9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GH1yAAAAN4AAAAPAAAAAAAAAAAAAAAAAJgCAABk&#10;cnMvZG93bnJldi54bWxQSwUGAAAAAAQABAD1AAAAjQM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C1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NEw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AtXHAAAA3gAAAA8AAAAAAAAAAAAAAAAAmAIAAGRy&#10;cy9kb3ducmV2LnhtbFBLBQYAAAAABAAEAPUAAACMAw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T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qdOyAAAAN4AAAAPAAAAAAAAAAAAAAAAAJgCAABk&#10;cnMvZG93bnJldi54bWxQSwUGAAAAAAQABAD1AAAAjQ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5OcgA&#10;AADeAAAADwAAAGRycy9kb3ducmV2LnhtbESPQWsCMRSE7wX/Q3hCbzVr2opujaKFQi+FanvQ23Pz&#10;uru4edkmqW799UYQPA4z8w0znXe2EQfyoXasYTjIQBAXztRcavj+ensYgwgR2WDjmDT8U4D5rHc3&#10;xdy4I6/osI6lSBAOOWqoYmxzKUNRkcUwcC1x8n6ctxiT9KU0Ho8JbhupsmwkLdacFips6bWiYr/+&#10;sxqWk/Hy9/OJP06r3Za2m93+WflM6/t+t3gBEamLt/C1/W40qNGj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Dk5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cosgA&#10;AADeAAAADwAAAGRycy9kb3ducmV2LnhtbESPQWsCMRSE70L/Q3iF3jTrakVXo9SC4EWotod6e26e&#10;u4ubl20SdfXXm0Khx2FmvmFmi9bU4kLOV5YV9HsJCOLc6ooLBV+fq+4YhA/IGmvLpOBGHhbzp84M&#10;M22vvKXLLhQiQthnqKAMocmk9HlJBn3PNsTRO1pnMETpCqkdXiPc1DJNkpE0WHFcKLGh95Ly0+5s&#10;FCwn4+XPx5A39+1hT/vvw+k1dYlSL8/t2xREoDb8h//aa60gHQ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JyiyAAAAN4AAAAPAAAAAAAAAAAAAAAAAJgCAABk&#10;cnMvZG93bnJldi54bWxQSwUGAAAAAAQABAD1AAAAjQM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E1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JQTWyAAAAN4AAAAPAAAAAAAAAAAAAAAAAJgCAABk&#10;cnMvZG93bnJldi54bWxQSwUGAAAAAAQABAD1AAAAjQM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hT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vHc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aFNyAAAAN4AAAAPAAAAAAAAAAAAAAAAAJgCAABk&#10;cnMvZG93bnJldi54bWxQSwUGAAAAAAQABAD1AAAAjQM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O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z86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ao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M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95qh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O08UA&#10;AADeAAAADwAAAGRycy9kb3ducmV2LnhtbERPu27CMBTdK/EP1kViKw6hRRAwCCpV6oJUHgNsl/iS&#10;RMTXqe1C4OvxUKnj0XnPFq2pxZWcrywrGPQTEMS51RUXCva7z9cxCB+QNdaWScGdPCzmnZcZZtre&#10;eEPXbShEDGGfoYIyhCaT0uclGfR92xBH7mydwRChK6R2eIvhppZpkoykwYpjQ4kNfZSUX7a/RsFq&#10;Ml79fL/x+rE5Hel4OF3eU5co1eu2yymIQG34F/+5v7SCdDRM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7TxQAAAN4AAAAPAAAAAAAAAAAAAAAAAJgCAABkcnMv&#10;ZG93bnJldi54bWxQSwUGAAAAAAQABAD1AAAAigM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rSMgA&#10;AADeAAAADwAAAGRycy9kb3ducmV2LnhtbESPT2sCMRTE7wW/Q3iCt5p1bUVXo2ih0Euh/jno7bl5&#10;7i5uXrZJqls/vSkUPA4z8xtmtmhNLS7kfGVZwaCfgCDOra64ULDbvj+PQfiArLG2TAp+ycNi3nma&#10;Yabtldd02YRCRAj7DBWUITSZlD4vyaDv24Y4eifrDIYoXSG1w2uEm1qmSTKSBiuOCyU29FZSft78&#10;GAWryXj1/fXCn7f18UCH/fH8mrpEqV63XU5BBGrDI/zf/tAK0tEw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KtI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UCMcA&#10;AADeAAAADwAAAGRycy9kb3ducmV2LnhtbESPzWrCQBSF94LvMFyhO500tqIxo2ih0E2h2i7q7iZz&#10;mwQzd+LMVFOf3lkIXR7OH1++7k0rzuR8Y1nB4yQBQVxa3XCl4OvzdTwH4QOyxtYyKfgjD+vVcJBj&#10;pu2Fd3Teh0rEEfYZKqhD6DIpfVmTQT+xHXH0fqwzGKJ0ldQOL3HctDJNkpk02HB8qLGjl5rK4/7X&#10;KNgu5tvTxxO/X3fFgQ7fxfE5dYlSD6N+swQRqA//4Xv7TStIZ9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lAjHAAAA3gAAAA8AAAAAAAAAAAAAAAAAmAIAAGRy&#10;cy9kb3ducmV2LnhtbFBLBQYAAAAABAAEAPUAAACMAw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xk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izGTyAAAAN4AAAAPAAAAAAAAAAAAAAAAAJgCAABk&#10;cnMvZG93bnJldi54bWxQSwUGAAAAAAQABAD1AAAAjQM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v5MgA&#10;AADeAAAADwAAAGRycy9kb3ducmV2LnhtbESPQWsCMRSE70L/Q3iF3jTrakVXo9SC4EWotod6e26e&#10;u4ubl20SdfXXm0Khx2FmvmFmi9bU4kLOV5YV9HsJCOLc6ooLBV+fq+4YhA/IGmvLpOBGHhbzp84M&#10;M22vvKXLLhQiQthnqKAMocmk9HlJBn3PNsTRO1pnMETpCqkdXiPc1DJNkpE0WHFcKLGh95Ly0+5s&#10;FCwn4+XPx5A39+1hT/vvw+k1dYlSL8/t2xREoDb8h//aa60gHQ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a/k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Kf8kA&#10;AADeAAAADwAAAGRycy9kb3ducmV2LnhtbESPT2vCQBTE70K/w/IKvenGpIpNXUULhV4E//RQb8/s&#10;Mwlm38bdrcZ++m6h4HGYmd8w03lnGnEh52vLCoaDBARxYXXNpYLP3Xt/AsIHZI2NZVJwIw/z2UNv&#10;irm2V97QZRtKESHsc1RQhdDmUvqiIoN+YFvi6B2tMxiidKXUDq8RbhqZJslYGqw5LlTY0ltFxWn7&#10;bRQsXybL8/qZVz+bw572X4fTKHWJUk+P3eIVRKAu3MP/7Q+tIB1nW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UKf8kAAADeAAAADwAAAAAAAAAAAAAAAACYAgAA&#10;ZHJzL2Rvd25yZXYueG1sUEsFBgAAAAAEAAQA9QAAAI4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SC8gA&#10;AADeAAAADwAAAGRycy9kb3ducmV2LnhtbESPT2sCMRTE74V+h/CE3mrW9Q92a5QqCF4EtT3U23Pz&#10;uru4eVmTVFc/vREKPQ4z8xtmMmtNLc7kfGVZQa+bgCDOra64UPD1uXwdg/ABWWNtmRRcycNs+vw0&#10;wUzbC2/pvAuFiBD2GSooQ2gyKX1ekkHftQ1x9H6sMxiidIXUDi8RbmqZJslIGqw4LpTY0KKk/Lj7&#10;NQrmb+P5aTPg9W172NP++3Acpi5R6qXTfryDCNSG//Bfe6UVpKN+fwC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IL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3kM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OIb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sDeQ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p58gA&#10;AADeAAAADwAAAGRycy9kb3ducmV2LnhtbESPQWvCQBSE74L/YXlCb7ppbINGV6mFQi+Faj3o7Zl9&#10;TYLZt+nuVlN/vSsIPQ4z8w0zX3amESdyvras4HGUgCAurK65VLD9ehtOQPiArLGxTAr+yMNy0e/N&#10;Mdf2zGs6bUIpIoR9jgqqENpcSl9UZNCPbEscvW/rDIYoXSm1w3OEm0amSZJJgzXHhQpbeq2oOG5+&#10;jYLVdLL6+Xzij8v6sKf97nB8Tl2i1MOge5mBCNSF//C9/a4VpNl4nM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YqnnyAAAAN4AAAAPAAAAAAAAAAAAAAAAAJgCAABk&#10;cnMvZG93bnJldi54bWxQSwUGAAAAAAQABAD1AAAAjQM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4Mf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63+w6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gx8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YDsYA&#10;AADeAAAADwAAAGRycy9kb3ducmV2LnhtbERPz2vCMBS+C/4P4Qm7abq6idZG0cFgl8F0O8zba/PW&#10;FpuXmmTa+debg7Djx/c7X/emFWdyvrGs4HGSgCAurW64UvD1+Tqeg/ABWWNrmRT8kYf1ajjIMdP2&#10;wjs670MlYgj7DBXUIXSZlL6syaCf2I44cj/WGQwRukpqh5cYblqZJslMGmw4NtTY0UtN5XH/axRs&#10;F/Pt6eOJ36+74kCH7+L4nLpEqYdRv1mCCNSHf/Hd/aYVpLPpN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GYDsYAAADeAAAADwAAAAAAAAAAAAAAAACYAgAAZHJz&#10;L2Rvd25yZXYueG1sUEsFBgAAAAAEAAQA9QAAAIsDA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l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V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ndccA&#10;AADeAAAADwAAAGRycy9kb3ducmV2LnhtbESPy2rCQBSG9wXfYThCd3XSeEGjo6gguCmo7aLujpnT&#10;JJg5E2emmvr0zkLo8ue/8c0WranFlZyvLCt47yUgiHOrKy4UfH1u3sYgfEDWWFsmBX/kYTHvvMww&#10;0/bGe7oeQiHiCPsMFZQhNJmUPi/JoO/Zhjh6P9YZDFG6QmqHtzhuapkmyUgarDg+lNjQuqT8fPg1&#10;ClaT8eqyG/DHfX860vH7dB6mLlHqtdsupyACteE//GxvtYJ01B9E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B53XHAAAA3gAAAA8AAAAAAAAAAAAAAAAAmAIAAGRy&#10;cy9kb3ducmV2LnhtbFBLBQYAAAAABAAEAPUAAACMAw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C7sgA&#10;AADeAAAADwAAAGRycy9kb3ducmV2LnhtbESPT2sCMRTE7wW/Q3hCbzXrakW3RqlCoReh/jno7bl5&#10;3V3cvGyTVFc/vREKPQ4z8xtmOm9NLc7kfGVZQb+XgCDOra64ULDbfryMQfiArLG2TAqu5GE+6zxN&#10;MdP2wms6b0IhIoR9hgrKEJpMSp+XZND3bEMcvW/rDIYoXSG1w0uEm1qmSTKSBiuOCyU2tCwpP21+&#10;jYLFZLz4+Rry6rY+HuiwP55eU5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LuyAAAAN4AAAAPAAAAAAAAAAAAAAAAAJgCAABk&#10;cnMvZG93bnJldi54bWxQSwUGAAAAAAQABAD1AAAAjQ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m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2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9yZ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5AsgA&#10;AADeAAAADwAAAGRycy9kb3ducmV2LnhtbESPT2sCMRTE74V+h/CE3mrW9Q92a5QqCF4EtT3U23Pz&#10;uru4eVmTVFc/vREKPQ4z8xtmMmtNLc7kfGVZQa+bgCDOra64UPD1uXwdg/ABWWNtmRRcycNs+vw0&#10;wUzbC2/pvAuFiBD2GSooQ2gyKX1ekkHftQ1x9H6sMxiidIXUDi8RbmqZJslIGqw4LpTY0KKk/Lj7&#10;NQrmb+P5aTPg9W172NP++3Acpi5R6qXTfryDCNSG//Bfe6UVpKP+o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3kCyAAAAN4AAAAPAAAAAAAAAAAAAAAAAJgCAABk&#10;cnMvZG93bnJldi54bWxQSwUGAAAAAAQABAD1AAAAjQM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hdsgA&#10;AADeAAAADwAAAGRycy9kb3ducmV2LnhtbESPQWvCQBSE70L/w/IK3nRjmopNXaUWBC+Fqj3U2zP7&#10;TILZt+nuqml/fVcQPA4z8w0znXemEWdyvrasYDRMQBAXVtdcKvjaLgcTED4ga2wsk4Jf8jCfPfSm&#10;mGt74TWdN6EUEcI+RwVVCG0upS8qMuiHtiWO3sE6gyFKV0rt8BLhppFpkoylwZrjQoUtvVdUHDcn&#10;o2DxMln8fGb88bfe72j3vT8+py5Rqv/Yvb2CCNSFe/jWXmkF6fgpy+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F2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ZE7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5H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tkTt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amsgA&#10;AADeAAAADwAAAGRycy9kb3ducmV2LnhtbESPQWvCQBSE7wX/w/KE3uqmqQ0aXaUWCr0I1XrQ2zP7&#10;mgSzb9PdrUZ/vSsIPQ4z8w0znXemEUdyvras4HmQgCAurK65VLD5/ngagfABWWNjmRScycN81nuY&#10;Yq7tiVd0XIdSRAj7HBVUIbS5lL6oyKAf2JY4ej/WGQxRulJqh6cIN41MkySTBmuOCxW29F5RcVj/&#10;GQWL8Wjx+zXk5WW139Fuuz+8pi5R6rHfvU1ABOrCf/je/tQK0uxl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Nqa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AckA&#10;AADeAAAADwAAAGRycy9kb3ducmV2LnhtbESPT2sCMRTE7wW/Q3hCbzXr1qrdGkULgpeC/w719ty8&#10;7i5uXrZJqtt++kYQPA4z8xtmMmtNLc7kfGVZQb+XgCDOra64ULDfLZ/GIHxA1lhbJgW/5GE27TxM&#10;MNP2whs6b0MhIoR9hgrKEJpMSp+XZND3bEMcvS/rDIYoXSG1w0uEm1qmSTKUBiuOCyU29F5Sftr+&#10;GAWL1/Hiez3gj7/N8UCHz+PpJXWJUo/ddv4GIlAb7uFbe6UVpMPnw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h/AckAAADeAAAADwAAAAAAAAAAAAAAAACYAgAA&#10;ZHJzL2Rvd25yZXYueG1sUEsFBgAAAAAEAAQA9QAAAI4DA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c8UA&#10;AADeAAAADwAAAGRycy9kb3ducmV2LnhtbERPu27CMBTdK/EP1kXqVpyGhyBgECAhsVQC2qFsl/g2&#10;iYivg+1CytfjAanj0XnPFq2pxZWcrywreO8lIIhzqysuFHx9bt7GIHxA1lhbJgV/5GEx77zMMNP2&#10;xnu6HkIhYgj7DBWUITSZlD4vyaDv2YY4cj/WGQwRukJqh7cYbmqZJslIGqw4NpTY0Lqk/Hz4NQpW&#10;k/Hqshvwx31/OtLx+3Qepi5R6rXbLqcgArXhX/x0b7WCdNQfxL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tzxQAAAN4AAAAPAAAAAAAAAAAAAAAAAJgCAABkcnMv&#10;ZG93bnJldi54bWxQSwUGAAAAAAQABAD1AAAAig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6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7o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xq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78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cajHAAAA3gAAAA8AAAAAAAAAAAAAAAAAmAIAAGRy&#10;cy9kb3ducmV2LnhtbFBLBQYAAAAABAAEAPUAAACMAw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UM8kA&#10;AADeAAAADwAAAGRycy9kb3ducmV2LnhtbESPzWsCMRTE7wX/h/CE3mrW9QPdGqUKhV6E+nHQ23Pz&#10;uru4edkmqa7+9Y1Q6HGYmd8ws0VranEh5yvLCvq9BARxbnXFhYL97v1lAsIHZI21ZVJwIw+Leedp&#10;hpm2V97QZRsKESHsM1RQhtBkUvq8JIO+Zxvi6H1ZZzBE6QqpHV4j3NQyTZKxNFhxXCixoVVJ+Xn7&#10;YxQsp5Pl9+eQ1/fN6UjHw+k8Sl2i1HO3fXsFEagN/+G/9odWkI4Ho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FTUM8kAAADeAAAADwAAAAAAAAAAAAAAAACYAgAA&#10;ZHJzL2Rvd25yZXYueG1sUEsFBgAAAAAEAAQA9QAAAI4DA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KR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Fvk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kpE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v3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P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u/fyAAAAN4AAAAPAAAAAAAAAAAAAAAAAJgCAABk&#10;cnMvZG93bnJldi54bWxQSwUGAAAAAAQABAD1AAAAjQM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q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7H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I3er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SMMgA&#10;AADeAAAADwAAAGRycy9kb3ducmV2LnhtbESPQWvCQBSE7wX/w/KE3uqmqRGNrlILhV6Eaj3o7Zl9&#10;TYLZt+nuVqO/visIPQ4z8w0zW3SmESdyvras4HmQgCAurK65VLD9en8ag/ABWWNjmRRcyMNi3nuY&#10;Ya7tmdd02oRSRAj7HBVUIbS5lL6oyKAf2JY4et/WGQxRulJqh+cIN41Mk2QkDdYcFyps6a2i4rj5&#10;NQqWk/Hy53PIq+v6sKf97nDM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b9Iw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MR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UxHyAAAAN4AAAAPAAAAAAAAAAAAAAAAAJgCAABk&#10;cnMvZG93bnJldi54bWxQSwUGAAAAAAQABAD1AAAAjQM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p3MkA&#10;AADeAAAADwAAAGRycy9kb3ducmV2LnhtbESPT2sCMRTE70K/Q3iF3jTbtf7papRaKHgR1Hqot+fm&#10;ubu4eVmTVFc/fVMo9DjMzG+Y6bw1tbiQ85VlBc+9BARxbnXFhYLd50d3DMIHZI21ZVJwIw/z2UNn&#10;ipm2V97QZRsKESHsM1RQhtBkUvq8JIO+Zxvi6B2tMxiidIXUDq8RbmqZJslQGqw4LpTY0HtJ+Wn7&#10;bRQsXseL8/qFV/fNYU/7r8NpkLpEqafH9m0CIlAb/sN/7aVWkA77g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PHp3MkAAADeAAAADwAAAAAAAAAAAAAAAACYAgAA&#10;ZHJzL2Rvd25yZXYueG1sUEsFBgAAAAAEAAQA9QAAAI4DA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9rsUA&#10;AADeAAAADwAAAGRycy9kb3ducmV2LnhtbERPz2vCMBS+D/wfwhO8zXSdilaj6GCwizB1h3l7Nm9t&#10;sXmpSdTqX78cBI8f3+/ZojW1uJDzlWUFb/0EBHFudcWFgp/d5+sYhA/IGmvLpOBGHhbzzssMM22v&#10;vKHLNhQihrDPUEEZQpNJ6fOSDPq+bYgj92edwRChK6R2eI3hppZpkoykwYpjQ4kNfZSUH7dno2A1&#10;Ga9O3wNe3zeHPe1/D8dh6hKlet12OQURqA1P8cP9pRWko/d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n2uxQAAAN4AAAAPAAAAAAAAAAAAAAAAAJgCAABkcnMv&#10;ZG93bnJldi54bWxQSwUGAAAAAAQABAD1AAAAig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YN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M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tg1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7FccA&#10;AADeAAAADwAAAGRycy9kb3ducmV2LnhtbESPy2rCQBSG9wXfYTiCuzoxtkGjo2hB6KZQLwvdHTPH&#10;JJg5k86MmvbpO4tClz//jW++7Ewj7uR8bVnBaJiAIC6srrlUcNhvnicgfEDW2FgmBd/kYbnoPc0x&#10;1/bBW7rvQiniCPscFVQhtLmUvqjIoB/aljh6F+sMhihdKbXDRxw3jUyTJJMGa44PFbb0VlFx3d2M&#10;gvV0s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uxXHAAAA3gAAAA8AAAAAAAAAAAAAAAAAmAIAAGRy&#10;cy9kb3ducmV2LnhtbFBLBQYAAAAABAAEAPUAAACMAw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ej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B6OyAAAAN4AAAAPAAAAAAAAAAAAAAAAAJgCAABk&#10;cnMvZG93bnJldi54bWxQSwUGAAAAAAQABAD1AAAAjQ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A+c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6oD5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lYsgA&#10;AADeAAAADwAAAGRycy9kb3ducmV2LnhtbESPQWvCQBSE74L/YXlCb7ppbINGV6mFQi+Faj3o7Zl9&#10;TYLZt+nuVlN/vSsIPQ4z8w0zX3amESdyvras4HGUgCAurK65VLD9ehtOQPiArLGxTAr+yMNy0e/N&#10;Mdf2zGs6bUIpIoR9jgqqENpcSl9UZNCPbEscvW/rDIYoXSm1w3OEm0amSZJJgzXHhQpbeq2oOG5+&#10;jYLVdLL6+Xzij8v6sKf97nB8Tl2i1MOge5mBCNSF//C9/a4VpNk4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iViyAAAAN4AAAAPAAAAAAAAAAAAAAAAAJgCAABk&#10;cnMvZG93bnJldi54bWxQSwUGAAAAAAQABAD1AAAAjQM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FsgA&#10;AADeAAAADwAAAGRycy9kb3ducmV2LnhtbESPQWvCQBSE7wX/w/KE3uqmqQ0aXaUWCr0I1XrQ2zP7&#10;mgSzb9PdrUZ/vSsIPQ4z8w0znXemEUdyvras4HmQgCAurK65VLD5/ngagfABWWNjmRScycN81nuY&#10;Yq7tiVd0XIdSRAj7HBVUIbS5lL6oyKAf2JY4ej/WGQxRulJqh6cIN41MkySTBmuOCxW29F5RcVj/&#10;GQWL8Wjx+zXk5WW139Fuuz+8pi5R6rHfvU1ABOrCf/je/tQK0uwl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70W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Yjc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aS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xiNyAAAAN4AAAAPAAAAAAAAAAAAAAAAAJgCAABk&#10;cnMvZG93bnJldi54bWxQSwUGAAAAAAQABAD1AAAAjQM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G+sgA&#10;AADeAAAADwAAAGRycy9kb3ducmV2LnhtbESPT2vCQBTE74V+h+UJvdWNaQ2aukotFHoR/HfQ2zP7&#10;mgSzb9PdrUY/vSsUehxm5jfMZNaZRpzI+dqygkE/AUFcWF1zqWC7+XwegfABWWNjmRRcyMNs+vgw&#10;wVzbM6/otA6liBD2OSqoQmhzKX1RkUHfty1x9L6tMxiidKXUDs8RbhqZJkkmDdYcFyps6aOi4rj+&#10;NQrm49H8Z/nKi+vqsKf97nAcpi5R6qnXvb+BCNSF//Bf+0srSLOXLI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0Yb6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jYc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E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0jYckAAADeAAAADwAAAAAAAAAAAAAAAACYAgAA&#10;ZHJzL2Rvd25yZXYueG1sUEsFBgAAAAAEAAQA9QAAAI4DA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3E8UA&#10;AADeAAAADwAAAGRycy9kb3ducmV2LnhtbERPu27CMBTdK/EP1kViKw6hjSBgEFRC6lKpPAbYLvEl&#10;iYivU9tA2q+vh0odj857vuxMI+7kfG1ZwWiYgCAurK65VHDYb54nIHxA1thYJgXf5GG56D3NMdf2&#10;wVu670IpYgj7HBVUIbS5lL6oyKAf2pY4chfrDIYIXSm1w0cMN41MkySTBmuODRW29FZRcd3djIL1&#10;dLL++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rcTxQAAAN4AAAAPAAAAAAAAAAAAAAAAAJgCAABkcnMv&#10;ZG93bnJldi54bWxQSwUGAAAAAAQABAD1AAAAig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4SiMgA&#10;AADeAAAADwAAAGRycy9kb3ducmV2LnhtbESPQWvCQBSE70L/w/KE3nRj2gaNrlILhV6Eaj3o7Zl9&#10;JsHs23R3q9Ff7xYKPQ4z8w0zW3SmEWdyvrasYDRMQBAXVtdcKth+vQ/GIHxA1thYJgVX8rCYP/Rm&#10;mGt74TWdN6EUEcI+RwVVCG0upS8qMuiHtiWO3tE6gyFKV0rt8BLhppFpkmTSYM1xocKW3ioqTpsf&#10;o2A5GS+/P595dVsf9rTfHU4vqUuUeux3r1MQgbrwH/5rf2gFafa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hKI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tyMcA&#10;AADeAAAADwAAAGRycy9kb3ducmV2LnhtbESPvW7CMBSF90q8g3WR2IpDoJSmGFQqIbFUAsoA2yW+&#10;JBHxdWq7EHh6PFTqeHT+9E3nranFhZyvLCsY9BMQxLnVFRcKdt/L5wkIH5A11pZJwY08zGedpylm&#10;2l55Q5dtKEQcYZ+hgjKEJpPS5yUZ9H3bEEfvZJ3BEKUrpHZ4jeOmlmmSjKXBiuNDiQ19lpSft79G&#10;weJtsvhZj/jrvjke6LA/nl9SlyjV67Yf7yACteE//NdeaQXpePga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tLcjHAAAA3gAAAA8AAAAAAAAAAAAAAAAAmAIAAGRy&#10;cy9kb3ducmV2LnhtbFBLBQYAAAAABAAEAPUAAACMAw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U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4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4YhTyAAAAN4AAAAPAAAAAAAAAAAAAAAAAJgCAABk&#10;cnMvZG93bnJldi54bWxQSwUGAAAAAAQABAD1AAAAjQ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WJ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xYk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v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73vQ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f7O/yAAAAN4AAAAPAAAAAAAAAAAAAAAAAJgCAABk&#10;cnMvZG93bnJldi54bWxQSwUGAAAAAAQABAD1AAAAjQM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ry8kA&#10;AADeAAAADwAAAGRycy9kb3ducmV2LnhtbESPT2sCMRTE7wW/Q3hCbzXr1qrdGkULgpeC/w719ty8&#10;7i5uXrZJqtt++kYQPA4z8xtmMmtNLc7kfGVZQb+XgCDOra64ULDfLZ/GIHxA1lhbJgW/5GE27TxM&#10;MNP2whs6b0MhIoR9hgrKEJpMSp+XZND3bEMcvS/rDIYoXSG1w0uEm1qmSTKUBiuOCyU29F5Sftr+&#10;GAWL1/Hiez3gj7/N8UCHz+PpJXWJUo/ddv4GIlAb7uFbe6UVpMPn0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5Yry8kAAADeAAAADwAAAAAAAAAAAAAAAACYAgAA&#10;ZHJzL2Rvd25yZXYueG1sUEsFBgAAAAAEAAQA9QAAAI4DA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OUMkA&#10;AADeAAAADwAAAGRycy9kb3ducmV2LnhtbESPT2sCMRTE70K/Q3iF3jTbtf7papRaKHgR1Hqot+fm&#10;ubu4eVmTVFc/fVMo9DjMzG+Y6bw1tbiQ85VlBc+9BARxbnXFhYLd50d3DMIHZI21ZVJwIw/z2UNn&#10;ipm2V97QZRsKESHsM1RQhtBkUvq8JIO+Zxvi6B2tMxiidIXUDq8RbmqZJslQGqw4LpTY0HtJ+Wn7&#10;bRQsXseL8/qFV/fNYU/7r8NpkLpEqafH9m0CIlAb/sN/7aVWkA77o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NqOUMkAAADeAAAADwAAAAAAAAAAAAAAAACYAgAA&#10;ZHJzL2Rvd25yZXYueG1sUEsFBgAAAAAEAAQA9QAAAI4DA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QJ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OV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gQJ8kAAADeAAAADwAAAAAAAAAAAAAAAACYAgAA&#10;ZHJzL2Rvd25yZXYueG1sUEsFBgAAAAAEAAQA9QAAAI4DA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1v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oN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LW8yAAAAN4AAAAPAAAAAAAAAAAAAAAAAJgCAABk&#10;cnMvZG93bnJldi54bWxQSwUGAAAAAAQABAD1AAAAjQM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hzsUA&#10;AADeAAAADwAAAGRycy9kb3ducmV2LnhtbERPPW/CMBDdK/EfrENiKw6BUppiUKmExFIJKANsR3wk&#10;EfE5tV0I/Ho8VOr49L6n89bU4kLOV5YVDPoJCOLc6ooLBbvv5fMEhA/IGmvLpOBGHuazztMUM22v&#10;vKHLNhQihrDPUEEZQpNJ6fOSDPq+bYgjd7LOYIjQFVI7vMZwU8s0ScbSYMWxocSGPkvKz9tfo2Dx&#10;Nln8rEf8dd8cD3TYH88vqUuU6nXbj3cQgdrwL/5zr7SCdDx8jX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yHOxQAAAN4AAAAPAAAAAAAAAAAAAAAAAJgCAABkcnMv&#10;ZG93bnJldi54bWxQSwUGAAAAAAQABAD1AAAAigMAAAAA&#10;" fillcolor="black" stroked="f"/>
                      </v:group>
                      <v:group id="Group 2109" o:spid="_x0000_s1430" style="position:absolute;left:6083;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vTcyM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78cA&#10;AADeAAAADwAAAGRycy9kb3ducmV2LnhtbESPy2rCQBSG9wXfYTiCuzoxthKjo2hB6KZQLwvdHTPH&#10;JJg5k86MmvbpO4tClz//jW++7Ewj7uR8bVnBaJiAIC6srrlUcNhvnjMQPiBrbCyTgm/ysFz0nuaY&#10;a/vgLd13oRRxhH2OCqoQ2lxKX1Rk0A9tSxy9i3UGQ5SulNrhI46bRqZJMpEGa44PFbb0VlFx3d2M&#10;gvU0W399vvDHz/Z8otPxfH1NXaLUoN+tZiACdeE//Nd+1w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Xe/HAAAA3gAAAA8AAAAAAAAAAAAAAAAAmAIAAGRy&#10;cy9kb3ducmV2LnhtbFBLBQYAAAAABAAEAPUAAACMAw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4d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PiS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Ph0yAAAAN4AAAAPAAAAAAAAAAAAAAAAAJgCAABk&#10;cnMvZG93bnJldi54bWxQSwUGAAAAAAQABAD1AAAAjQM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mA8gA&#10;AADeAAAADwAAAGRycy9kb3ducmV2LnhtbESPQWvCQBSE70L/w/KE3nRjqpKmrlILgpeC2h7q7Zl9&#10;TYLZt+nuqqm/3hUKPQ4z8w0zW3SmEWdyvrasYDRMQBAXVtdcKvj8WA0yED4ga2wsk4Jf8rCYP/Rm&#10;mGt74S2dd6EUEcI+RwVVCG0upS8qMuiHtiWO3rd1BkOUrpTa4SXCTSPTJJlKgzXHhQpbequoOO5O&#10;RsHyOVv+bMb8ft0e9rT/OhwnqUuUeux3ry8gAnXhP/zXXmsF6fQp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5mYD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D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WSc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sOYyAAAAN4AAAAPAAAAAAAAAAAAAAAAAJgCAABk&#10;cnMvZG93bnJldi54bWxQSwUGAAAAAAQABAD1AAAAjQM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b7M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4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Q1vsyAAAAN4AAAAPAAAAAAAAAAAAAAAAAJgCAABk&#10;cnMvZG93bnJldi54bWxQSwUGAAAAAAQABAD1AAAAjQM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8kA&#10;AADeAAAADwAAAGRycy9kb3ducmV2LnhtbESPT2vCQBTE7wW/w/KE3uqm8Q9p6ipVKPQiqO2h3p7Z&#10;1ySYfZvubjX66V1B6HGYmd8w03lnGnEk52vLCp4HCQjiwuqaSwVfn+9PGQgfkDU2lknBmTzMZ72H&#10;KebannhDx20oRYSwz1FBFUKbS+mLigz6gW2Jo/djncEQpSuldniKcNPINEkm0mDNcaHClpYVFYft&#10;n1GweMkWv+sRry6b/Y523/vDOHWJUo/97u0VRKAu/Ifv7Q+tIJ0Ms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Q/+d8kAAADeAAAADwAAAAAAAAAAAAAAAACYAgAA&#10;ZHJzL2Rvd25yZXYueG1sUEsFBgAAAAAEAAQA9QAAAI4DA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gA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1gAMkAAADeAAAADwAAAAAAAAAAAAAAAACYAgAA&#10;ZHJzL2Rvd25yZXYueG1sUEsFBgAAAAAEAAQA9QAAAI4DA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Fm8kA&#10;AADeAAAADwAAAGRycy9kb3ducmV2LnhtbESPQWvCQBSE7wX/w/KE3urG1NoYXUULBS+Fanuot2f2&#10;mQSzb+PuVtP++m5B8DjMzDfMbNGZRpzJ+dqyguEgAUFcWF1zqeDz4/UhA+EDssbGMin4IQ+Lee9u&#10;hrm2F97QeRtKESHsc1RQhdDmUvqiIoN+YFvi6B2sMxiidKXUDi8RbhqZJslYGqw5LlTY0ktFxXH7&#10;bRSsJtnq9D7it9/Nfke7r/3xKXWJUvf9bjkFEagLt/C1vdYK0vFj9g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HFm8kAAADeAAAADwAAAAAAAAAAAAAAAACYAgAA&#10;ZHJzL2Rvd25yZXYueG1sUEsFBgAAAAAEAAQA9QAAAI4DA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R6cUA&#10;AADeAAAADwAAAGRycy9kb3ducmV2LnhtbERPu27CMBTdK/EP1kViKw6hRSFgEFRC6lKpPAbYLvEl&#10;iYivU9tA2q+vh0odj857vuxMI+7kfG1ZwWiYgCAurK65VHDYb54zED4ga2wsk4Jv8rBc9J7mmGv7&#10;4C3dd6EUMYR9jgqqENpcSl9UZNAPbUscuYt1BkOErpTa4SOGm0amSTKRBmuODRW29FZRcd3djIL1&#10;NFt/fb7wx8/2fKLT8Xx9TV2i1KDfrWYgAnXhX/znftc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lHpxQAAAN4AAAAPAAAAAAAAAAAAAAAAAJgCAABkcnMv&#10;ZG93bnJldi54bWxQSwUGAAAAAAQABAD1AAAAig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0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iS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vRyyAAAAN4AAAAPAAAAAAAAAAAAAAAAAJgCAABk&#10;cnMvZG93bnJldi54bWxQSwUGAAAAAAQABAD1AAAAjQM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LMs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k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hyzLHAAAA3gAAAA8AAAAAAAAAAAAAAAAAmAIAAGRy&#10;cy9kb3ducmV2LnhtbFBLBQYAAAAABAAEAPUAAACMAw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q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W6pyAAAAN4AAAAPAAAAAAAAAAAAAAAAAJgCAABk&#10;cnMvZG93bnJldi54bWxQSwUGAAAAAAQABAD1AAAAjQ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3sgA&#10;AADeAAAADwAAAGRycy9kb3ducmV2LnhtbESPT2sCMRTE7wW/Q3iCt5p1bUVXo2ih0Euh/jno7bl5&#10;7i5uXrZJqls/vSkUPA4z8xtmtmhNLS7kfGVZwaCfgCDOra64ULDbvj+PQfiArLG2TAp+ycNi3nma&#10;Yabtldd02YRCRAj7DBWUITSZlD4vyaDv24Y4eifrDIYoXSG1w2uEm1qmSTKSBiuOCyU29FZSft78&#10;GAWryXj1/fXCn7f18UCH/fH8mrpEqV63XU5BBGrDI/zf/tAK0tFw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De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VR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1VFyAAAAN4AAAAPAAAAAAAAAAAAAAAAAJgCAABk&#10;cnMvZG93bnJldi54bWxQSwUGAAAAAAQABAD1AAAAjQM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NMc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s0x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oq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P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miq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23cgA&#10;AADeAAAADwAAAGRycy9kb3ducmV2LnhtbESPQWvCQBSE70L/w/KE3nRj2gaNrlILhV6Eaj3o7Zl9&#10;JsHs23R3q9Ff7xYKPQ4z8w0zW3SmEWdyvrasYDRMQBAXVtdcKth+vQ/GIHxA1thYJgVX8rCYP/Rm&#10;mGt74TWdN6EUEcI+RwVVCG0upS8qMuiHtiWO3tE6gyFKV0rt8BLhppFpkmTSYM1xocKW3ioqTpsf&#10;o2A5GS+/P595dVsf9rTfHU4v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Pbd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TR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6fJ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0hTRskAAADeAAAADwAAAAAAAAAAAAAAAACYAgAA&#10;ZHJzL2Rvd25yZXYueG1sUEsFBgAAAAAEAAQA9QAAAI4DA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HNMUA&#10;AADeAAAADwAAAGRycy9kb3ducmV2LnhtbERPu27CMBTdK/EP1kViKw6hRRAwCCohdalUHgNsl/iS&#10;RMTXqW0g7dfXAxLj0XnPFq2pxY2crywrGPQTEMS51RUXCva79esYhA/IGmvLpOCXPCzmnZcZZtre&#10;eUO3bShEDGGfoYIyhCaT0uclGfR92xBH7mydwRChK6R2eI/hppZpkoykwYpjQ4kNfZSUX7ZXo2A1&#10;Ga9+vt/4629zOtLxcLq8py5Rqtdtl1MQgdrwFD/cn1pBOhp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8c0xQAAAN4AAAAPAAAAAAAAAAAAAAAAAJgCAABkcnMv&#10;ZG93bnJldi54bWxQSwUGAAAAAAQABAD1AAAAig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ir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PSc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2Kv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T0MYA&#10;AADeAAAADwAAAGRycy9kb3ducmV2LnhtbESPzWoCMRSF94W+Q7iF7mrSQUVHo2ih4EZQ20XdXSe3&#10;M4OTmzFJdfTpzULo8nD++KbzzjbiTD7UjjW89xQI4sKZmksN31+fbyMQISIbbByThisFmM+en6aY&#10;G3fhLZ13sRRphEOOGqoY21zKUFRkMfRcS5y8X+ctxiR9KY3HSxq3jcyUGkqLNaeHClv6qKg47v6s&#10;huV4tDxt+ry+bQ972v8cjoPMK61fX7rFBESkLv6HH+2V0ZAN+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T0MYAAADeAAAADwAAAAAAAAAAAAAAAACYAgAAZHJz&#10;L2Rvd25yZXYueG1sUEsFBgAAAAAEAAQA9QAAAIsDA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2S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TTZLyAAAAN4AAAAPAAAAAAAAAAAAAAAAAJgCAABk&#10;cnMvZG93bnJldi54bWxQSwUGAAAAAAQABAD1AAAAjQ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oPM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fqDzHAAAA3gAAAA8AAAAAAAAAAAAAAAAAmAIAAGRy&#10;cy9kb3ducmV2LnhtbFBLBQYAAAAABAAEAPUAAACMAw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Np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9H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Np8kAAADeAAAADwAAAAAAAAAAAAAAAACYAgAA&#10;ZHJzL2Rvd25yZXYueG1sUEsFBgAAAAAEAAQA9QAAAI4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0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pXTyAAAAN4AAAAPAAAAAAAAAAAAAAAAAJgCAABk&#10;cnMvZG93bnJldi54bWxQSwUGAAAAAAQABAD1AAAAjQM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wSM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jBIyAAAAN4AAAAPAAAAAAAAAAAAAAAAAJgCAABk&#10;cnMvZG93bnJldi54bWxQSwUGAAAAAAQABAD1AAAAjQM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uP8gA&#10;AADeAAAADwAAAGRycy9kb3ducmV2LnhtbESPQWsCMRSE74L/ITyhN0262MVujaKFgheh2h7q7bl5&#10;3V3cvKxJqtv++qYg9DjMzDfMfNnbVlzIh8axhvuJAkFcOtNwpeH97WU8AxEissHWMWn4pgDLxXAw&#10;x8K4K+/oso+VSBAOBWqoY+wKKUNZk8UwcR1x8j6dtxiT9JU0Hq8JbluZKZVLiw2nhRo7eq6pPO2/&#10;rIb142x9fp3y9md3PNDh43h6yLzS+m7Ur55AROrjf/jW3hg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K4/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pMgA&#10;AADeAAAADwAAAGRycy9kb3ducmV2LnhtbESPQWsCMRSE74X+h/AKvdWki7W6GqUWhF4EtT3U23Pz&#10;uru4edkmUdf++kYQPA4z8w0zmXW2EUfyoXas4bmnQBAXztRcavj6XDwNQYSIbLBxTBrOFGA2vb+b&#10;YG7cidd03MRSJAiHHDVUMba5lKGoyGLouZY4eT/OW4xJ+lIaj6cEt43MlBpIizWnhQpbeq+o2G8O&#10;VsN8NJz/rvq8/FvvtrT93u1fMq+0fnzo3sYgInXxFr62P4yGbNBX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6Auk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f1sUA&#10;AADeAAAADwAAAGRycy9kb3ducmV2LnhtbERPTWsCMRC9F/ofwhR6q0kXFV2NooWCF0FtD/U2bqa7&#10;i5vJmqS6+uvNQejx8b6n88424kw+1I41vPcUCOLCmZpLDd9fn28jECEiG2wck4YrBZjPnp+mmBt3&#10;4S2dd7EUKYRDjhqqGNtcylBUZDH0XEucuF/nLcYEfSmNx0sKt43MlBpKizWnhgpb+qioOO7+rIbl&#10;eLQ8bfq8vm0Pe9r/HI6DzCutX1+6xQREpC7+ix/uldGQDfs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5/WxQAAAN4AAAAPAAAAAAAAAAAAAAAAAJgCAABkcnMv&#10;ZG93bnJldi54bWxQSwUGAAAAAAQABAD1AAAAig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6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OzpNyAAAAN4AAAAPAAAAAAAAAAAAAAAAAJgCAABk&#10;cnMvZG93bnJldi54bWxQSwUGAAAAAAQABAD1AAAAjQM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FDcYA&#10;AADeAAAADwAAAGRycy9kb3ducmV2LnhtbESPzYrCMBSF94LvEK7gTlOLI1qNogMDsxlQZxa6uzbX&#10;ttjc1CRqx6efLAZcHs4f32LVmlrcyfnKsoLRMAFBnFtdcaHg5/tjMAXhA7LG2jIp+CUPq2W3s8BM&#10;2wfv6L4PhYgj7DNUUIbQZFL6vCSDfmgb4uidrTMYonSF1A4fcdzUMk2SiTRYcXwosaH3kvLL/mYU&#10;bGbTzXU75q/n7nSk4+F0eUtdolS/167nIAK14RX+b39qBelkPI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gFDcYAAADeAAAADwAAAAAAAAAAAAAAAACYAgAAZHJz&#10;L2Rvd25yZXYueG1sUEsFBgAAAAAEAAQA9QAAAIsDA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glskA&#10;AADeAAAADwAAAGRycy9kb3ducmV2LnhtbESPT2vCQBTE74V+h+UVems2CSo2dRUVhF4K9c+h3p7Z&#10;1ySYfRt3txr76bsFweMwM79hJrPetOJMzjeWFWRJCoK4tLrhSsFuu3oZg/ABWWNrmRRcycNs+vgw&#10;wULbC6/pvAmViBD2BSqoQ+gKKX1Zk0Gf2I44et/WGQxRukpqh5cIN63M03QkDTYcF2rsaFlTedz8&#10;GAWL1/Hi9Dngj9/1YU/7r8NxmLtUqeenfv4GIlAf7uFb+10ryEeD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SglskAAADeAAAADwAAAAAAAAAAAAAAAACYAgAA&#10;ZHJzL2Rvd25yZXYueG1sUEsFBgAAAAAEAAQA9QAAAI4DA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4c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j7h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besgA&#10;AADeAAAADwAAAGRycy9kb3ducmV2LnhtbESPT2sCMRTE7wW/Q3hCbzXrakW3RqlCoReh/jno7bl5&#10;3V3cvGyTVFc/vREKPQ4z8xtmOm9NLc7kfGVZQb+XgCDOra64ULDbfryMQfiArLG2TAqu5GE+6zxN&#10;MdP2wms6b0IhIoR9hgrKEJpMSp+XZND3bEMcvW/rDIYoXSG1w0uEm1qmSTKSBiuOCyU2tCwpP21+&#10;jYLFZLz4+Rry6rY+HuiwP55eU5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pt6yAAAAN4AAAAPAAAAAAAAAAAAAAAAAJgCAABk&#10;cnMvZG93bnJldi54bWxQSwUGAAAAAAQABAD1AAAAjQM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DDsgA&#10;AADeAAAADwAAAGRycy9kb3ducmV2LnhtbESPT2vCQBTE7wW/w/IEb3VjiKKpq2ih0Euh/jno7Zl9&#10;TYLZt3F31dhP3y0Uehxm5jfMfNmZRtzI+dqygtEwAUFcWF1zqWC/e3uegvABWWNjmRQ8yMNy0Xua&#10;Y67tnTd024ZSRAj7HBVUIbS5lL6oyKAf2pY4el/WGQxRulJqh/cIN41Mk2QiDdYcFyps6bWi4ry9&#10;GgXr2XR9+cz443tzOtLxcDqPU5coNeh3qxcQgbrwH/5rv2sF6SQb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4wMO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lc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ppXHAAAA3gAAAA8AAAAAAAAAAAAAAAAAmAIAAGRy&#10;cy9kb3ducmV2LnhtbFBLBQYAAAAABAAEAPUAAACMAw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44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044skAAADeAAAADwAAAAAAAAAAAAAAAACYAgAA&#10;ZHJzL2Rvd25yZXYueG1sUEsFBgAAAAAEAAQA9QAAAI4DA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dec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jo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Z15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JC8QA&#10;AADeAAAADwAAAGRycy9kb3ducmV2LnhtbERPz2vCMBS+C/4P4QneNLU40WoUHQx2GajbQW/P5tkW&#10;m5eaRO3865fDwOPH93uxak0t7uR8ZVnBaJiAIM6trrhQ8PP9MZiC8AFZY22ZFPySh9Wy21lgpu2D&#10;d3Tfh0LEEPYZKihDaDIpfV6SQT+0DXHkztYZDBG6QmqHjxhuapkmyUQarDg2lNjQe0n5ZX8zCjaz&#10;6ea6HfPXc3c60vFwurylLlGq32vXcxCB2vAS/7s/tYJ0Mh7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QvEAAAA3gAAAA8AAAAAAAAAAAAAAAAAmAIAAGRycy9k&#10;b3ducmV2LnhtbFBLBQYAAAAABAAEAPUAAACJAw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k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1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irJDHAAAA3gAAAA8AAAAAAAAAAAAAAAAAmAIAAGRy&#10;cy9kb3ducmV2LnhtbFBLBQYAAAAABAAEAPUAAACMAw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Ps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5Ty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z7DHAAAA3gAAAA8AAAAAAAAAAAAAAAAAmAIAAGRy&#10;cy9kb3ducmV2LnhtbFBLBQYAAAAABAAEAPUAAACMAw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K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GoryAAAAN4AAAAPAAAAAAAAAAAAAAAAAJgCAABk&#10;cnMvZG93bnJldi54bWxQSwUGAAAAAAQABAD1AAAAjQ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0X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q9FzHAAAA3gAAAA8AAAAAAAAAAAAAAAAAmAIAAGRy&#10;cy9kb3ducmV2LnhtbFBLBQYAAAAABAAEAPUAAACMAw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ZRx8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T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lHHyAAAAN4AAAAPAAAAAAAAAAAAAAAAAJgCAABk&#10;cnMvZG93bnJldi54bWxQSwUGAAAAAAQABAD1AAAAjQM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j8mzyAAAAN4AAAAPAAAAAAAAAAAAAAAAAJgCAABk&#10;cnMvZG93bnJldi54bWxQSwUGAAAAAAQABAD1AAAAjQM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K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w2woyAAAAN4AAAAPAAAAAAAAAAAAAAAAAJgCAABk&#10;cnMvZG93bnJldi54bWxQSwUGAAAAAAQABAD1AAAAjQM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X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Jf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Xx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S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VfEyAAAAN4AAAAPAAAAAAAAAAAAAAAAAJgCAABk&#10;cnMvZG93bnJldi54bWxQSwUGAAAAAAQABAD1AAAAjQM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LDtsUA&#10;AADeAAAADwAAAGRycy9kb3ducmV2LnhtbERPz2vCMBS+C/4P4Qm7abqi0nWNMgcDL8LUHebttXlr&#10;i81Ll2Ra99cvh4HHj+93sR5MJy7kfGtZweMsAUFcWd1yreDj+DbNQPiArLGzTApu5GG9Go8KzLW9&#10;8p4uh1CLGMI+RwVNCH0upa8aMuhntieO3Jd1BkOErpba4TWGm06mSbKUBluODQ329NpQdT78GAWb&#10;p2zz/T7n3e++PNHpszwvUpco9TAZXp5BBBrCXfzv3moF6XKe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sO2xQAAAN4AAAAPAAAAAAAAAAAAAAAAAJgCAABkcnMv&#10;ZG93bnJldi54bWxQSwUGAAAAAAQABAD1AAAAig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mL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OZi3HAAAA3gAAAA8AAAAAAAAAAAAAAAAAmAIAAGRy&#10;cy9kb3ducmV2LnhtbFBLBQYAAAAABAAEAPUAAACMAw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ZbccA&#10;AADeAAAADwAAAGRycy9kb3ducmV2LnhtbESPy2rCQBSG9wXfYThCd3XSeEGjo6gguCmo7aLujpnT&#10;JJg5E2emmvr0zkLo8ue/8c0WranFlZyvLCt47yUgiHOrKy4UfH1u3sYgfEDWWFsmBX/kYTHvvMww&#10;0/bGe7oeQiHiCPsMFZQhNJmUPi/JoO/Zhjh6P9YZDFG6QmqHtzhuapkmyUgarDg+lNjQuqT8fPg1&#10;ClaT8eqyG/DHfX860vH7dB6mLlHqtdsupyACteE//GxvtYJ0NOh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WW3HAAAA3gAAAA8AAAAAAAAAAAAAAAAAmAIAAGRy&#10;cy9kb3ducmV2LnhtbFBLBQYAAAAABAAEAPUAAACMAw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89sgA&#10;AADeAAAADwAAAGRycy9kb3ducmV2LnhtbESPT2sCMRTE7wW/Q3hCbzXrakW3RqlCoReh/jno7bl5&#10;3V3cvGyTVFc/vREKPQ4z8xtmOm9NLc7kfGVZQb+XgCDOra64ULDbfryMQfiArLG2TAqu5GE+6zxN&#10;MdP2wms6b0IhIoR9hgrKEJpMSp+XZND3bEMcvW/rDIYoXSG1w0uEm1qmSTKSBiuOCyU2tCwpP21+&#10;jYLFZLz4+Rry6rY+HuiwP55eU5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fz2yAAAAN4AAAAPAAAAAAAAAAAAAAAAAJgCAABk&#10;cnMvZG93bnJldi54bWxQSwUGAAAAAAQABAD1AAAAjQM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ig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0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2KByAAAAN4AAAAPAAAAAAAAAAAAAAAAAJgCAABk&#10;cnMvZG93bnJldi54bWxQSwUGAAAAAAQABAD1AAAAjQM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GsgA&#10;AADeAAAADwAAAGRycy9kb3ducmV2LnhtbESPT2sCMRTE74V+h/CE3mrW9Q92a5QqCF4EtT3U23Pz&#10;uru4eVmTVFc/vREKPQ4z8xtmMmtNLc7kfGVZQa+bgCDOra64UPD1uXwdg/ABWWNtmRRcycNs+vw0&#10;wUzbC2/pvAuFiBD2GSooQ2gyKX1ekkHftQ1x9H6sMxiidIXUDi8RbmqZJslIGqw4LpTY0KKk/Lj7&#10;NQrmb+P5aTPg9W172NP++3Acpi5R6qXTfryDCNSG//Bfe6UVpKNB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8cayAAAAN4AAAAPAAAAAAAAAAAAAAAAAJgCAABk&#10;cnMvZG93bnJldi54bWxQSwUGAAAAAAQABAD1AAAAjQM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ZfbsgA&#10;AADeAAAADwAAAGRycy9kb3ducmV2LnhtbESPQWvCQBSE70L/w/IK3nRjmopNXaUWBC+Fqj3U2zP7&#10;TILZt+nuqml/fVcQPA4z8w0znXemEWdyvrasYDRMQBAXVtdcKvjaLgcTED4ga2wsk4Jf8jCfPfSm&#10;mGt74TWdN6EUEcI+RwVVCG0upS8qMuiHtiWO3sE6gyFKV0rt8BLhppFpkoylwZrjQoUtvVdUHDcn&#10;o2DxMln8fGb88bfe72j3vT8+py5Rqv/Yvb2CCNSFe/jWXmkF6Th7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Vl9u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69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vr1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kgsgA&#10;AADeAAAADwAAAGRycy9kb3ducmV2LnhtbESPQWvCQBSE7wX/w/KE3uqmqQ0aXaUWCr0I1XrQ2zP7&#10;mgSzb9PdrUZ/vSsIPQ4z8w0znXemEUdyvras4HmQgCAurK65VLD5/ngagfABWWNjmRScycN81nuY&#10;Yq7tiVd0XIdSRAj7HBVUIbS5lL6oyKAf2JY4ej/WGQxRulJqh6cIN41MkySTBmuOCxW29F5RcVj/&#10;GQWL8Wjx+zXk5WW139Fuuz+8pi5R6rHfvU1ABOrCf/je/tQK0mz4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yGSC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BGckA&#10;AADeAAAADwAAAGRycy9kb3ducmV2LnhtbESPT2sCMRTE7wW/Q3hCbzXr1qrdGkULgpeC/w719ty8&#10;7i5uXrZJqtt++kYQPA4z8xtmMmtNLc7kfGVZQb+XgCDOra64ULDfLZ/GIHxA1lhbJgW/5GE27TxM&#10;MNP2whs6b0MhIoR9hgrKEJpMSp+XZND3bEMcvS/rDIYoXSG1w0uEm1qmSTKUBiuOCyU29F5Sftr+&#10;GAWL1/Hiez3gj7/N8UCHz+PpJXWJUo/ddv4GIlAb7uFbe6UVpMPB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TBGckAAADeAAAADwAAAAAAAAAAAAAAAACYAgAA&#10;ZHJzL2Rvd25yZXYueG1sUEsFBgAAAAAEAAQA9QAAAI4DA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Va8UA&#10;AADeAAAADwAAAGRycy9kb3ducmV2LnhtbERPu27CMBTdK/EP1kXqVpyGhyBgECAhsVQC2qFsl/g2&#10;iYivg+1CytfjAanj0XnPFq2pxZWcrywreO8lIIhzqysuFHx9bt7GIHxA1lhbJgV/5GEx77zMMNP2&#10;xnu6HkIhYgj7DBWUITSZlD4vyaDv2YY4cj/WGQwRukJqh7cYbmqZJslIGqw4NpTY0Lqk/Hz4NQpW&#10;k/Hqshvwx31/OtLx+3Qepi5R6rXbLqcgArXhX/x0b7WCdDTo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1VrxQAAAN4AAAAPAAAAAAAAAAAAAAAAAJgCAABkcnMv&#10;ZG93bnJldi54bWxQSwUGAAAAAAQABAD1AAAAig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w8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Dw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qEMcA&#10;AADeAAAADwAAAGRycy9kb3ducmV2LnhtbESPy2rCQBSG94W+w3AK7uqkIYpGR6mFghuhXha6O2ZO&#10;k2DmTDozauzTOwvB5c9/45vOO9OICzlfW1bw0U9AEBdW11wq2G2/30cgfEDW2FgmBTfyMJ+9vkwx&#10;1/bKa7psQiniCPscFVQhtLmUvqjIoO/bljh6v9YZDFG6UmqH1zhuGpkmyVAarDk+VNjSV0XFaXM2&#10;Chbj0eLvJ+PV//p4oMP+eBqkLlGq99Z9TkAE6sIz/GgvtYJ0mGU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rKhDHAAAA3gAAAA8AAAAAAAAAAAAAAAAAmAIAAGRy&#10;cy9kb3ducmV2LnhtbFBLBQYAAAAABAAEAPUAAACMAw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Pi8gA&#10;AADeAAAADwAAAGRycy9kb3ducmV2LnhtbESPT2vCQBTE7wW/w/IEb3VjiKKpq2ih0Euh/jno7Zl9&#10;TYLZt3F31dhP3y0Uehxm5jfMfNmZRtzI+dqygtEwAUFcWF1zqWC/e3uegvABWWNjmRQ8yMNy0Xua&#10;Y67tnTd024ZSRAj7HBVUIbS5lL6oyKAf2pY4el/WGQxRulJqh/cIN41Mk2QiDdYcFyps6bWi4ry9&#10;GgXr2XR9+cz443tzOtLxcDqPU5coNeh3qxcQgbrwH/5rv2sF6STL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4+LyAAAAN4AAAAPAAAAAAAAAAAAAAAAAJgCAABk&#10;cnMvZG93bnJldi54bWxQSwUGAAAAAAQABAD1AAAAjQ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R/M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9RH8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Z8gA&#10;AADeAAAADwAAAGRycy9kb3ducmV2LnhtbESPQWvCQBSE70L/w/IK3nRjmopNXaUWBC+Fqj3U2zP7&#10;TILZt+nuqml/fVcQPA4z8w0znXemEWdyvrasYDRMQBAXVtdcKvjaLgcTED4ga2wsk4Jf8jCfPfSm&#10;mGt74TWdN6EUEcI+RwVVCG0upS8qMuiHtiWO3sE6gyFKV0rt8BLhppFpkoylwZrjQoUtvVdUHDcn&#10;o2DxMln8fGb88bfe72j3vT8+py5Rqv/Yvb2CCNSFe/jWXmkF6TjL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bRnyAAAAN4AAAAPAAAAAAAAAAAAAAAAAJgCAABk&#10;cnMvZG93bnJldi54bWxQSwUGAAAAAAQABAD1AAAAjQM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sE8gA&#10;AADeAAAADwAAAGRycy9kb3ducmV2LnhtbESPT2vCQBTE70K/w/IK3nTTkIpNXaUKghfBPz3U2zP7&#10;mgSzb9PdVdN+ercgeBxm5jfMZNaZRlzI+dqygpdhAoK4sLrmUsHnfjkYg/ABWWNjmRT8kofZ9Kk3&#10;wVzbK2/psguliBD2OSqoQmhzKX1RkUE/tC1x9L6tMxiidKXUDq8RbhqZJslIGqw5LlTY0qKi4rQ7&#10;GwXzt/H8Z5P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CwT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Ji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ImI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X/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hf/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yZ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Jk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mFsUA&#10;AADeAAAADwAAAGRycy9kb3ducmV2LnhtbERPy2rCQBTdF/oPwy24q5OGKBodpRYKboT6WOjumrlN&#10;gpk76cyosV/vLASXh/OezjvTiAs5X1tW8NFPQBAXVtdcKthtv99HIHxA1thYJgU38jCfvb5MMdf2&#10;ymu6bEIpYgj7HBVUIbS5lL6oyKDv25Y4cr/WGQwRulJqh9cYbhqZJslQGqw5NlTY0ldFxWlzNgoW&#10;49Hi7yfj1f/6eKDD/ngapC5RqvfWfU5ABOrCU/xwL7WCdJhl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SYWxQAAAN4AAAAPAAAAAAAAAAAAAAAAAJgCAABkcnMv&#10;ZG93bnJldi54bWxQSwUGAAAAAAQABAD1AAAAig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j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q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YONyAAAAN4AAAAPAAAAAAAAAAAAAAAAAJgCAABk&#10;cnMvZG93bnJldi54bWxQSwUGAAAAAAQABAD1AAAAjQM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8zcYA&#10;AADeAAAADwAAAGRycy9kb3ducmV2LnhtbESPy2rCQBSG9wXfYTgFd3XSoGKjo2hBcFPwtqi7Y+aY&#10;BDNn0plRU5/eWQguf/4b32TWmlpcyfnKsoLPXgKCOLe64kLBfrf8GIHwAVljbZkU/JOH2bTzNsFM&#10;2xtv6LoNhYgj7DNUUIbQZFL6vCSDvmcb4uidrDMYonSF1A5vcdzUMk2SoTRYcXwosaHvkvLz9mIU&#10;LL5Gi791n3/um+OBDr/H8yB1iVLd93Y+BhGoDa/ws73SCtJhf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K8zcYAAADeAAAADwAAAAAAAAAAAAAAAACYAgAAZHJz&#10;L2Rvd25yZXYueG1sUEsFBgAAAAAEAAQA9QAAAIsDA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ZV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VbHAAAA3gAAAA8AAAAAAAAAAAAAAAAAmAIAAGRy&#10;cy9kb3ducmV2LnhtbFBLBQYAAAAABAAEAPUAAACMAw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HI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Ich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iu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CK6yAAAAN4AAAAPAAAAAAAAAAAAAAAAAJgCAABk&#10;cnMvZG93bnJldi54bWxQSwUGAAAAAAQABAD1AAAAjQM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6z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brO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fVcgA&#10;AADeAAAADwAAAGRycy9kb3ducmV2LnhtbESPT2vCQBTE74LfYXkFb7ppMGJTV9GC4KVQ/xzq7Zl9&#10;TYLZt+nuqqmfvisUehxm5jfMbNGZRlzJ+dqygudRAoK4sLrmUsFhvx5OQfiArLGxTAp+yMNi3u/N&#10;MNf2xlu67kIpIoR9jgqqENpcSl9UZNCPbEscvS/rDIYoXSm1w1uEm0amSTKRBmuOCxW29FZRcd5d&#10;jILVy3T1/THm9/v2dKTj5+mcpS5RavDULV9BBOrCf/ivvdE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R9V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BI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eBIskAAADeAAAADwAAAAAAAAAAAAAAAACYAgAA&#10;ZHJzL2Rvd25yZXYueG1sUEsFBgAAAAAEAAQA9QAAAI4DA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yS5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wy8QA&#10;AADeAAAADwAAAGRycy9kb3ducmV2LnhtbERPy4rCMBTdD/gP4Q64G9MpKk41ig4IbgZ8Lcbdtbm2&#10;xeamk0Tt+PVmIbg8nPdk1ppaXMn5yrKCz14Cgji3uuJCwX63/BiB8AFZY22ZFPyTh9m08zbBTNsb&#10;b+i6DYWIIewzVFCG0GRS+rwkg75nG+LInawzGCJ0hdQObzHc1DJNkqE0WHFsKLGh75Ly8/ZiFCy+&#10;Rou/dZ9/7pvjgQ6/x/MgdYlS3fd2PgYRqA0v8dO90grSYX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EsMvEAAAA3gAAAA8AAAAAAAAAAAAAAAAAmAIAAGRycy9k&#10;b3ducmV2LnhtbFBLBQYAAAAABAAEAPUAAACJAw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VU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FVDHAAAA3gAAAA8AAAAAAAAAAAAAAAAAmAIAAGRy&#10;cy9kb3ducmV2LnhtbFBLBQYAAAAABAAEAPUAAACMAw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2cMYA&#10;AADeAAAADwAAAGRycy9kb3ducmV2LnhtbESPzWrCQBSF9wXfYbhCd3VisEGjo2ih4EZQ60J318w1&#10;CWbuxJmppj59Z1Ho8nD++GaLzjTiTs7XlhUMBwkI4sLqmksFh6/PtzEIH5A1NpZJwQ95WMx7LzPM&#10;tX3wju77UIo4wj5HBVUIbS6lLyoy6Ae2JY7exTqDIUpXSu3wEcdNI9MkyaTBmuNDhS19VFRc999G&#10;wWoyXt22I948d+cTnY7n63vqEqVe+91yCiJQF/7Df+21VpBmo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52cMYAAADeAAAADwAAAAAAAAAAAAAAAACYAgAAZHJz&#10;L2Rvd25yZXYueG1sUEsFBgAAAAAEAAQA9QAAAIsDA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T6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pLT68kAAADeAAAADwAAAAAAAAAAAAAAAACYAgAA&#10;ZHJzL2Rvd25yZXYueG1sUEsFBgAAAAAEAAQA9QAAAI4DA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NnMgA&#10;AADeAAAADwAAAGRycy9kb3ducmV2LnhtbESPT2vCQBTE70K/w/IK3nTTYINNXaUKghfBPz3U2zP7&#10;mgSzb9PdVdN+ercgeBxm5jfMZNaZRlzI+dqygpdhAoK4sLrmUsHnfjkYg/ABWWNjmRT8kofZ9Kk3&#10;wVzbK2/psguliBD2OSqoQmhzKX1RkUE/tC1x9L6tMxiidKXUDq8RbhqZJkkmDdYcFypsaVFRcdqd&#10;jYL523j+sxnx+m97PNDh63h6TV2iVP+5+3gHEagLj/C9vdIK0myU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E2c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oB8gA&#10;AADeAAAADwAAAGRycy9kb3ducmV2LnhtbESPQWvCQBSE7wX/w/KE3uqmqQ0aXaUWCr0I1XrQ2zP7&#10;mgSzb9PdrUZ/vSsIPQ4z8w0znXemEUdyvras4HmQgCAurK65VLD5/ngagfABWWNjmRScycN81nuY&#10;Yq7tiVd0XIdSRAj7HBVUIbS5lL6oyKAf2JY4ej/WGQxRulJqh6cIN41MkySTBmuOCxW29F5RcVj/&#10;GQWL8Wjx+zXk5WW139Fuuz+8pi5R6rHfvU1ABOrCf/je/tQK0myY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OgHyAAAAN4AAAAPAAAAAAAAAAAAAAAAAJgCAABk&#10;cnMvZG93bnJldi54bWxQSwUGAAAAAAQABAD1AAAAjQM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c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7l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XBz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6M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nV6MkAAADeAAAADwAAAAAAAAAAAAAAAACYAgAA&#10;ZHJzL2Rvd25yZXYueG1sUEsFBgAAAAAEAAQA9QAAAI4DA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Ln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0ufyAAAAN4AAAAPAAAAAAAAAAAAAAAAAJgCAABk&#10;cnMvZG93bnJldi54bWxQSwUGAAAAAAQABAD1AAAAjQM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uBMgA&#10;AADeAAAADwAAAGRycy9kb3ducmV2LnhtbESPQWvCQBSE7wX/w/KE3uqmwaYaXaUWCr0I1XrQ2zP7&#10;mgSzb9PdrUZ/vSsUPA4z8w0znXemEUdyvras4HmQgCAurK65VLD5/ngagfABWWNjmRScycN81nuY&#10;Yq7tiVd0XIdSRAj7HBVUIbS5lL6oyKAf2JY4ej/WGQxRulJqh6cIN41MkySTBmuOCxW29F5RcVj/&#10;GQWL8Wjx+zXk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4E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6dsUA&#10;AADeAAAADwAAAGRycy9kb3ducmV2LnhtbERPz2vCMBS+D/wfwhN2m6nFFa1G0cHAi6DOg96ezbMt&#10;Ni81ybTzr18Ogx0/vt+zRWcacSfna8sKhoMEBHFhdc2lgsPX59sYhA/IGhvLpOCHPCzmvZcZ5to+&#10;eEf3fShFDGGfo4IqhDaX0hcVGfQD2xJH7mKdwRChK6V2+IjhppFpkmTSYM2xocKWPioqrvtvo2A1&#10;Ga9u2xFvnrvziU7H8/U9dYlSr/1uOQURqAv/4j/3WitIs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Hp2xQAAAN4AAAAPAAAAAAAAAAAAAAAAAJgCAABkcnMv&#10;ZG93bnJldi54bWxQSwUGAAAAAAQABAD1AAAAig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f7cgA&#10;AADeAAAADwAAAGRycy9kb3ducmV2LnhtbESPQWvCQBSE74X+h+UVems2DRo0dRUVhF4Kanuot2f2&#10;NQlm38bdrcb+ercgeBxm5htmMutNK07kfGNZwWuSgiAurW64UvD1uXoZgfABWWNrmRRcyMNs+vgw&#10;wULbM2/otA2ViBD2BSqoQ+gKKX1Zk0Gf2I44ej/WGQxRukpqh+cIN63M0jSXBhuOCzV2tKypPGx/&#10;jYLFeLQ4rgf88bfZ72j3vT8MM5cq9fzUz99ABOrDPXxrv2sFWT7I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N/t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grccA&#10;AADeAAAADwAAAGRycy9kb3ducmV2LnhtbESPy2rCQBSG9wXfYTgFd3XSYL1ER9FCoRuhXha6O2aO&#10;STBzJp0ZNfXpOwvB5c9/45vOW1OLKzlfWVbw3ktAEOdWV1wo2G2/3kYgfEDWWFsmBX/kYT7rvEwx&#10;0/bGa7puQiHiCPsMFZQhNJmUPi/JoO/Zhjh6J+sMhihdIbXDWxw3tUyTZCANVhwfSmzos6T8vLkY&#10;BcvxaPn70+fVfX080GF/PH+kLlGq+9ouJiACteEZfrS/tYJ00B9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4K3HAAAA3gAAAA8AAAAAAAAAAAAAAAAAmAIAAGRy&#10;cy9kb3ducmV2LnhtbFBLBQYAAAAABAAEAPUAAACMAw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h4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0U2yAAAAN4AAAAPAAAAAAAAAAAAAAAAAJgCAABk&#10;cnMvZG93bnJldi54bWxQSwUGAAAAAAQABAD1AAAAjQ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bQ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e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dtB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2skA&#10;AADeAAAADwAAAGRycy9kb3ducmV2LnhtbESPT2sCMRTE7wW/Q3hCbzXr1qrdGkULgpeC/w719ty8&#10;7i5uXrZJqtt++kYQPA4z8xtmMmtNLc7kfGVZQb+XgCDOra64ULDfLZ/GIHxA1lhbJgW/5GE27TxM&#10;MNP2whs6b0MhIoR9hgrKEJpMSp+XZND3bEMcvS/rDIYoXSG1w0uEm1qmSTKUBiuOCyU29F5Sftr+&#10;GAWL1/Hiez3gj7/N8UCHz+PpJXWJUo/ddv4GIlAb7uFbe6UVpMPB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2skAAADeAAAADwAAAAAAAAAAAAAAAACYAgAA&#10;ZHJzL2Rvd25yZXYueG1sUEsFBgAAAAAEAAQA9QAAAI4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m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au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DN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EM1yAAAAN4AAAAPAAAAAAAAAAAAAAAAAJgCAABk&#10;cnMvZG93bnJldi54bWxQSwUGAAAAAAQABAD1AAAAjQM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LdQsgA&#10;AADeAAAADwAAAGRycy9kb3ducmV2LnhtbESPQWvCQBSE7wX/w/KE3uqmwaYaXaUWCr0I1XrQ2zP7&#10;mgSzb9PdrUZ/vSsUPA4z8w0znXemEUdyvras4HmQgCAurK65VLD5/ngagfABWWNjmRScycN81nuY&#10;Yq7tiVd0XIdSRAj7HBVUIbS5lL6oyKAf2JY4ej/WGQxRulJqh6cIN41MkySTBmuOCxW29F5RcVj/&#10;GQWL8Wjx+zXk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t1C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2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c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7njZyAAAAN4AAAAPAAAAAAAAAAAAAAAAAJgCAABk&#10;cnMvZG93bnJldi54bWxQSwUGAAAAAAQABAD1AAAAjQM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Hsq8UA&#10;AADeAAAADwAAAGRycy9kb3ducmV2LnhtbERPyW7CMBC9V+IfrKnErTiNKEvAIKhUqRekshzgNsRD&#10;EhGPU9tAytfXBySOT2+fzltTiys5X1lW8N5LQBDnVldcKNhtv95GIHxA1lhbJgV/5GE+67xMMdP2&#10;xmu6bkIhYgj7DBWUITSZlD4vyaDv2YY4cifrDIYIXSG1w1sMN7VMk2QgDVYcG0ps6LOk/Ly5GAXL&#10;8Wj5+9Pn1X19PNBhfzx/pC5RqvvaLiYgArXhKX64v7WCdNAf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eyrxQAAAN4AAAAPAAAAAAAAAAAAAAAAAJgCAABkcnMv&#10;ZG93bnJldi54bWxQSwUGAAAAAAQABAD1AAAAigM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JMMgA&#10;AADeAAAADwAAAGRycy9kb3ducmV2LnhtbESPT2sCMRTE7wW/Q3hCbzXbxVpdjaKFQi+C/w56e25e&#10;dxc3L2uS6tpP3whCj8PM/IaZzFpTiws5X1lW8NpLQBDnVldcKNhtP1+GIHxA1lhbJgU38jCbdp4m&#10;mGl75TVdNqEQEcI+QwVlCE0mpc9LMuh7tiGO3rd1BkOUrpDa4TXCTS3TJBlIgxXHhRIb+igpP21+&#10;jILFaLg4r/q8/F0fD3TYH09vqUuUeu628zGIQG34Dz/aX1pBOui/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Ukw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isYA&#10;AADeAAAADwAAAGRycy9kb3ducmV2LnhtbESPzWrCQBSF94W+w3AL3dWJwUqMjlIFwY2g1oXurplr&#10;EszcSWemmvr0zkLo8nD++CazzjTiSs7XlhX0ewkI4sLqmksF++/lRwbCB2SNjWVS8EceZtPXlwnm&#10;2t54S9ddKEUcYZ+jgiqENpfSFxUZ9D3bEkfvbJ3BEKUrpXZ4i+OmkWmSDKXBmuNDhS0tKiouu1+j&#10;YD7K5j+bAa/v29ORjofT5TN1iVLvb93XGESgLvyHn+2VVpAOB1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KQisYAAADeAAAADwAAAAAAAAAAAAAAAACYAgAAZHJz&#10;L2Rvd25yZXYueG1sUEsFBgAAAAAEAAQA9QAAAIsDA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1E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U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jURyAAAAN4AAAAPAAAAAAAAAAAAAAAAAJgCAABk&#10;cnMvZG93bnJldi54bWxQSwUGAAAAAAQABAD1AAAAjQM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rZsgA&#10;AADeAAAADwAAAGRycy9kb3ducmV2LnhtbESPT2vCQBTE74V+h+UVvNVNg5UYXaUWCl4E//RQb8/s&#10;axLMvk13V0399K4geBxm5jfMZNaZRpzI+dqygrd+AoK4sLrmUsH39us1A+EDssbGMin4Jw+z6fPT&#10;BHNtz7ym0yaUIkLY56igCqHNpfRFRQZ937bE0fu1zmCI0pVSOzxHuGlkmiRDabDmuFBhS58VFYfN&#10;0SiYj7L532rAy8t6v6Pdz/7wnrpEqd5L9zEGEagLj/C9vdAK0uEg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Ktm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O/c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k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A79yAAAAN4AAAAPAAAAAAAAAAAAAAAAAJgCAABk&#10;cnMvZG93bnJldi54bWxQSwUGAAAAAAQABAD1AAAAjQM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WicgA&#10;AADeAAAADwAAAGRycy9kb3ducmV2LnhtbESPQWvCQBSE70L/w/IK3nTTECVGV6mFgheh2h7q7Zl9&#10;TYLZt+nuqrG/vlsQehxm5htmsepNKy7kfGNZwdM4AUFcWt1wpeDj/XWUg/ABWWNrmRTcyMNq+TBY&#10;YKHtlXd02YdKRAj7AhXUIXSFlL6syaAf2444el/WGQxRukpqh9cIN61Mk2QqDTYcF2rs6KWm8rQ/&#10;GwXrWb7+fst4+7M7HujweTxNUp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ZaJyAAAAN4AAAAPAAAAAAAAAAAAAAAAAJgCAABk&#10;cnMvZG93bnJldi54bWxQSwUGAAAAAAQABAD1AAAAjQM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zE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aD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UzEskAAADeAAAADwAAAAAAAAAAAAAAAACYAgAA&#10;ZHJzL2Rvd25yZXYueG1sUEsFBgAAAAAEAAQA9QAAAI4DA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tZ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v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61l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I/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i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wj+yAAAAN4AAAAPAAAAAAAAAAAAAAAAAJgCAABk&#10;cnMvZG93bnJldi54bWxQSwUGAAAAAAQABAD1AAAAjQM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cjMUA&#10;AADeAAAADwAAAGRycy9kb3ducmV2LnhtbERPz2vCMBS+D/Y/hDfYbaYWJ7UaZQqCF0GdB709m2db&#10;bF66JNPOv94chB0/vt+TWWcacSXna8sK+r0EBHFhdc2lgv338iMD4QOyxsYyKfgjD7Pp68sEc21v&#10;vKXrLpQihrDPUUEVQptL6YuKDPqebYkjd7bOYIjQlVI7vMVw08g0SYbSYM2xocKWFhUVl92vUTAf&#10;ZfOfzYDX9+3pSMfD6fKZukSp97fuawwiUBf+xU/3SitIh4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JyMxQAAAN4AAAAPAAAAAAAAAAAAAAAAAJgCAABkcnMv&#10;ZG93bnJldi54bWxQSwUGAAAAAAQABAD1AAAAigM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5F8gA&#10;AADeAAAADwAAAGRycy9kb3ducmV2LnhtbESPQWvCQBSE70L/w/IKvenGoBJTV9FCoZeC2h7q7Zl9&#10;JsHs27i71eivd4VCj8PMfMPMFp1pxJmcry0rGA4SEMSF1TWXCr6/3vsZCB+QNTaWScGVPCzmT70Z&#10;5tpeeEPnbShFhLDPUUEVQptL6YuKDPqBbYmjd7DOYIjSlVI7vES4aWSaJBNpsOa4UGFLbxUVx+2v&#10;UbCaZqvTesSft81+R7uf/XGcukSpl+du+QoiUBf+w3/tD60gnYy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DkX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V8YA&#10;AADeAAAADwAAAGRycy9kb3ducmV2LnhtbESPy2rCQBSG94W+w3AK3dWJQUWjo1RB6KbgbaG7Y+aY&#10;BDNn0pmpRp/eWQguf/4b32TWmlpcyPnKsoJuJwFBnFtdcaFgt11+DUH4gKyxtkwKbuRhNn1/m2Cm&#10;7ZXXdNmEQsQR9hkqKENoMil9XpJB37ENcfRO1hkMUbpCaofXOG5qmSbJQBqsOD6U2NCipPy8+TcK&#10;5qPh/G/V49/7+nigw/547qcuUerzo/0egwjUhlf42f7RCtJBbx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sGV8YAAADeAAAADwAAAAAAAAAAAAAAAACYAgAAZHJz&#10;L2Rvd25yZXYueG1sUEsFBgAAAAAEAAQA9QAAAIs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jz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9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o8zHAAAA3gAAAA8AAAAAAAAAAAAAAAAAmAIAAGRy&#10;cy9kb3ducmV2LnhtbFBLBQYAAAAABAAEAPUAAACMAw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U9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VPbvHAAAA3gAAAA8AAAAAAAAAAAAAAAAAmAIAAGRy&#10;cy9kb3ducmV2LnhtbFBLBQYAAAAABAAEAPUAAACMAw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Y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ZggyAAAAN4AAAAPAAAAAAAAAAAAAAAAAJgCAABk&#10;cnMvZG93bnJldi54bWxQSwUGAAAAAAQABAD1AAAAjQM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AV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o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ABU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lz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pc/HAAAA3gAAAA8AAAAAAAAAAAAAAAAAmAIAAGRy&#10;cy9kb3ducmV2LnhtbFBLBQYAAAAABAAEAPUAAACMAw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7uMgA&#10;AADeAAAADwAAAGRycy9kb3ducmV2LnhtbESPQWvCQBSE74X+h+UVems2DRo0dRUVhF4Kanuot2f2&#10;NQlm38bdrcb+ercgeBxm5htmMutNK07kfGNZwWuSgiAurW64UvD1uXoZgfABWWNrmRRcyMNs+vgw&#10;wULbM2/otA2ViBD2BSqoQ+gKKX1Zk0Gf2I44ej/WGQxRukpqh+cIN63M0jSXBhuOCzV2tKypPGx/&#10;jYLFeLQ4rgf88bfZ72j3vT8MM5cq9fzUz99ABOrDPXxrv2sFWT4Y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rju4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8gA&#10;AADeAAAADwAAAGRycy9kb3ducmV2LnhtbESPT2sCMRTE7wW/Q3hCbzXbxVpdjaKFQi+C/w56e25e&#10;dxc3L2uS6tpP3whCj8PM/IaZzFpTiws5X1lW8NpLQBDnVldcKNhtP1+GIHxA1lhbJgU38jCbdp4m&#10;mGl75TVdNqEQEcI+QwVlCE0mpc9LMuh7tiGO3rd1BkOUrpDa4TXCTS3TJBlIgxXHhRIb+igpP21+&#10;jILFaLg4r/q8/F0fD3TYH09vqUuUeu628zGIQG34Dz/aX1pBOui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4p4j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KUcQA&#10;AADeAAAADwAAAGRycy9kb3ducmV2LnhtbERPy4rCMBTdD8w/hDswuzG1qGg1yigIsxnwtdDdtbm2&#10;xeamk2S0+vVmIbg8nPdk1ppaXMj5yrKCbicBQZxbXXGhYLddfg1B+ICssbZMCm7kYTZ9f5tgpu2V&#10;13TZhELEEPYZKihDaDIpfV6SQd+xDXHkTtYZDBG6QmqH1xhuapkmyUAarDg2lNjQoqT8vPk3Cuaj&#10;4fxv1ePf+/p4oMP+eO6nLlHq86P9HoMI1IaX+On+0QrSQW8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9ClHEAAAA3gAAAA8AAAAAAAAAAAAAAAAAmAIAAGRycy9k&#10;b3ducmV2LnhtbFBLBQYAAAAABAAEAPUAAACJAw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vysgA&#10;AADeAAAADwAAAGRycy9kb3ducmV2LnhtbESPQWvCQBSE74X+h+UVeqsbg4pJXUUFoZeC2h7q7Zl9&#10;JsHs27i71eivd4VCj8PMfMNMZp1pxJmcry0r6PcSEMSF1TWXCr6/Vm9jED4ga2wsk4IreZhNn58m&#10;mGt74Q2dt6EUEcI+RwVVCG0upS8qMuh7tiWO3sE6gyFKV0rt8BLhppFpkoykwZrjQoUtLSsqjttf&#10;o2CRjRen9YA/b5v9jnY/++MwdYlSry/d/B1EoC78h//aH1pBOhp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a/K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TcYA&#10;AADeAAAADwAAAGRycy9kb3ducmV2LnhtbESPzWoCMRSF9wXfIVzBXU0cVHQ0ihYKbgrVdlF318l1&#10;ZnByMyZRp336ZlHo8nD++JbrzjbiTj7UjjWMhgoEceFMzaWGz4/X5xmIEJENNo5JwzcFWK96T0vM&#10;jXvwnu6HWIo0wiFHDVWMbS5lKCqyGIauJU7e2XmLMUlfSuPxkcZtIzOlptJizemhwpZeKiouh5vV&#10;sJ3Pttf3Mb/97E9HOn6dLpPMK60H/W6zABGpi//hv/bOaMimE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TcYAAADeAAAADwAAAAAAAAAAAAAAAACYAgAAZHJz&#10;L2Rvd25yZXYueG1sUEsFBgAAAAAEAAQA9QAAAIs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51sgA&#10;AADeAAAADwAAAGRycy9kb3ducmV2LnhtbESPQWsCMRSE74X+h/AK3mriomK3RqmFghdBbQ/19ty8&#10;7i5uXrZJ1LW/3hQEj8PMfMNM551txIl8qB1rGPQVCOLCmZpLDV+fH88TECEiG2wck4YLBZjPHh+m&#10;mBt35g2dtrEUCcIhRw1VjG0uZSgqshj6riVO3o/zFmOSvpTG4znBbSMzpcbSYs1pocKW3isqDtuj&#10;1bB4mSx+10Ne/W32O9p97w+jzCute0/d2yuISF28h2/tpdGQjUd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DnWyAAAAN4AAAAPAAAAAAAAAAAAAAAAAJgCAABk&#10;cnMvZG93bnJldi54bWxQSwUGAAAAAAQABAD1AAAAjQ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noccA&#10;AADeAAAADwAAAGRycy9kb3ducmV2LnhtbESPQWsCMRSE74L/ITyhN026VNHVKLVQ6KWgtod6e25e&#10;dxc3L9sk1a2/3ghCj8PMfMMsVp1txIl8qB1reBwpEMSFMzWXGj4/XodTECEiG2wck4Y/CrBa9nsL&#10;zI0785ZOu1iKBOGQo4YqxjaXMhQVWQwj1xIn79t5izFJX0rj8ZzgtpGZUhNpsea0UGFLLxUVx92v&#10;1bCeTdc/myd+v2wPe9p/HY7jzCutHwbd8xxEpC7+h+/tN6Mhm4xV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6HHAAAA3gAAAA8AAAAAAAAAAAAAAAAAmAIAAGRy&#10;cy9kb3ducmV2LnhtbFBLBQYAAAAABAAEAPUAAACMAw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CO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8H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jICOskAAADeAAAADwAAAAAAAAAAAAAAAACYAgAA&#10;ZHJzL2Rvd25yZXYueG1sUEsFBgAAAAAEAAQA9QAAAI4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aT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Ud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5pOyAAAAN4AAAAPAAAAAAAAAAAAAAAAAJgCAABk&#10;cnMvZG93bnJldi54bWxQSwUGAAAAAAQABAD1AAAAjQM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1c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z/VyAAAAN4AAAAPAAAAAAAAAAAAAAAAAJgCAABk&#10;cnMvZG93bnJldi54bWxQSwUGAAAAAAQABAD1AAAAjQM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hosgA&#10;AADeAAAADwAAAGRycy9kb3ducmV2LnhtbESPQUsDMRSE74L/ITyhNzdxaZe6Ni1WEHop2OrB3l43&#10;z92lm5c1Sdutv94IBY/DzHzDzBaD7cSJfGgda3jIFAjiypmWaw0f76/3UxAhIhvsHJOGCwVYzG9v&#10;Zlgad+YNnbaxFgnCoUQNTYx9KWWoGrIYMtcTJ+/LeYsxSV9L4/Gc4LaTuVKFtNhyWmiwp5eGqsP2&#10;aDUsH6fL77cxr382+x3tPveHS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aGi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EOc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8H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kEOckAAADeAAAADwAAAAAAAAAAAAAAAACYAgAA&#10;ZHJzL2Rvd25yZXYueG1sUEsFBgAAAAAEAAQA9QAAAI4DA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QS8UA&#10;AADeAAAADwAAAGRycy9kb3ducmV2LnhtbERPTWsCMRC9F/wPYQRvNXFR0dUoWih4KVTbQ72Nm3F3&#10;cTNZk6jb/vrmUOjx8b6X68424k4+1I41jIYKBHHhTM2lhs+P1+cZiBCRDTaOScM3BVivek9LzI17&#10;8J7uh1iKFMIhRw1VjG0uZSgqshiGriVO3Nl5izFBX0rj8ZHCbSMzpabSYs2pocKWXioqLoeb1bCd&#10;z7bX9zG//exPRzp+nS6TzCutB/1uswARqYv/4j/3zmjIph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pBLxQAAAN4AAAAPAAAAAAAAAAAAAAAAAJgCAABkcnMv&#10;ZG93bnJldi54bWxQSwUGAAAAAAQABAD1AAAAigM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10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Qd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2jXQ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KkMYA&#10;AADeAAAADwAAAGRycy9kb3ducmV2LnhtbESPy2rCQBSG9wXfYThCd3ViqKLRUVQQuil4W+jumDkm&#10;wcyZODPV1KfvLAouf/4b33TemlrcyfnKsoJ+LwFBnFtdcaHgsF9/jED4gKyxtkwKfsnDfNZ5m2Km&#10;7YO3dN+FQsQR9hkqKENoMil9XpJB37MNcfQu1hkMUbpCaoePOG5qmSbJUBqsOD6U2NCqpPy6+zEK&#10;luPR8rb55O/n9nyi0/F8HaQuUeq92y4mIAK14RX+b39pBelw0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kKkMYAAADeAAAADwAAAAAAAAAAAAAAAACYAgAAZHJz&#10;L2Rvd25yZXYueG1sUEsFBgAAAAAEAAQA9QAAAIsDA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vC8kA&#10;AADeAAAADwAAAGRycy9kb3ducmV2LnhtbESPT2vCQBTE70K/w/IKvZlNQhWbuooWCr0U6p9DvT2z&#10;r0kw+zbubjX103cFweMwM79hpvPetOJEzjeWFWRJCoK4tLrhSsF28z6cgPABWWNrmRT8kYf57GEw&#10;xULbM6/otA6ViBD2BSqoQ+gKKX1Zk0Gf2I44ej/WGQxRukpqh+cIN63M03QsDTYcF2rs6K2m8rD+&#10;NQqWL5Pl8euZPy+r/Y523/vDKHepUk+P/eIVRKA+3MO39odWkI9H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WvC8kAAADeAAAADwAAAAAAAAAAAAAAAACYAgAA&#10;ZHJzL2Rvd25yZXYueG1sUEsFBgAAAAAEAAQA9QAAAI4DA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xf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pzF8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58kA&#10;AADeAAAADwAAAGRycy9kb3ducmV2LnhtbESPzWsCMRTE7wX/h/CE3mrW9QPdGqUKhV6E+nHQ23Pz&#10;uru4edkmqa7+9Y1Q6HGYmd8ws0VranEh5yvLCvq9BARxbnXFhYL97v1lAsIHZI21ZVJwIw+Leedp&#10;hpm2V97QZRsKESHsM1RQhtBkUvq8JIO+Zxvi6H1ZZzBE6QqpHV4j3NQyTZKxNFhxXCixoVVJ+Xn7&#10;YxQsp5Pl9+eQ1/fN6UjHw+k8Sl2i1HO3fXsFEagN/+G/9odWkI5H/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U58kAAADeAAAADwAAAAAAAAAAAAAAAACYAgAA&#10;ZHJzL2Rvd25yZXYueG1sUEsFBgAAAAAEAAQA9QAAAI4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IMk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DJ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6pCMgA&#10;AADeAAAADwAAAGRycy9kb3ducmV2LnhtbESPT2vCQBTE74V+h+UVems2hkZsdJVaKPRS8N+h3p7Z&#10;ZxLMvk13t5r66V1B8DjMzG+Yyaw3rTiS841lBYMkBUFcWt1wpWCz/nwZgfABWWNrmRT8k4fZ9PFh&#10;goW2J17ScRUqESHsC1RQh9AVUvqyJoM+sR1x9PbWGQxRukpqh6cIN63M0nQoDTYcF2rs6KOm8rD6&#10;Mwrmb6P57+KVv8/L3Za2P7tDnr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kIyAAAAN4AAAAPAAAAAAAAAAAAAAAAAJgCAABk&#10;cnMvZG93bnJldi54bWxQSwUGAAAAAAQABAD1AAAAjQM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3f8gA&#10;AADeAAAADwAAAGRycy9kb3ducmV2LnhtbESPT2vCQBTE74V+h+UVems2hhpsdJVaKPRS8N+h3p7Z&#10;ZxLMvk13t5r66V1B8DjMzG+Yyaw3rTiS841lBYMkBUFcWt1wpWCz/nwZgfABWWNrmRT8k4fZ9PFh&#10;goW2J17ScRUqESHsC1RQh9AVUvqyJoM+sR1x9PbWGQxRukpqh6cIN63M0jSXBhuOCzV29FFTeVj9&#10;GQXzt9H8d/HK3+flbkvbn91hmL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Dd/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5MgA&#10;AADeAAAADwAAAGRycy9kb3ducmV2LnhtbESPT2sCMRTE7wW/Q3hCbzXrola3RqlCoReh/jno7bl5&#10;3V3cvGyTVFc/vREKPQ4z8xtmOm9NLc7kfGVZQb+XgCDOra64ULDbfryMQfiArLG2TAqu5GE+6zxN&#10;MdP2wms6b0IhIoR9hgrKEJpMSp+XZND3bEMcvW/rDIYoXSG1w0uEm1qmSTKSBiuOCyU2tCwpP21+&#10;jYLFZLz4+Rrw6rY+HuiwP56GqUuUeu62728gArXhP/zX/tQK0tGw/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0JLkyAAAAN4AAAAPAAAAAAAAAAAAAAAAAJgCAABk&#10;cnMvZG93bnJldi54bWxQSwUGAAAAAAQABAD1AAAAjQM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8GlsQA&#10;AADeAAAADwAAAGRycy9kb3ducmV2LnhtbERPy4rCMBTdD/gP4QqzG1PLKFqNooIwmwFfC91dm2tb&#10;bG5qktGOXz9ZDLg8nPd03ppa3Mn5yrKCfi8BQZxbXXGh4LBff4xA+ICssbZMCn7Jw3zWeZtipu2D&#10;t3TfhULEEPYZKihDaDIpfV6SQd+zDXHkLtYZDBG6QmqHjxhuapkmyVAarDg2lNjQqqT8uvsxCpbj&#10;0fK2+eTv5/Z8otPxfB2kLlHqvdsuJiACteEl/nd/aQXpcNC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PBpbEAAAA3gAAAA8AAAAAAAAAAAAAAAAAmAIAAGRycy9k&#10;b3ducmV2LnhtbFBLBQYAAAAABAAEAPUAAACJAw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jD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ow3HAAAA3gAAAA8AAAAAAAAAAAAAAAAAmAIAAGRy&#10;cy9kb3ducmV2LnhtbFBLBQYAAAAABAAEAPUAAACMAw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AL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xK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XALcYAAADeAAAADwAAAAAAAAAAAAAAAACYAgAAZHJz&#10;L2Rvd25yZXYueG1sUEsFBgAAAAAEAAQA9QAAAIsDA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t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WW2yAAAAN4AAAAPAAAAAAAAAAAAAAAAAJgCAABk&#10;cnMvZG93bnJldi54bWxQSwUGAAAAAAQABAD1AAAAjQM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7wccA&#10;AADeAAAADwAAAGRycy9kb3ducmV2LnhtbESPQWsCMRSE74L/ITyhN802VNHVKLVQ6KWgtod6e25e&#10;dxc3L9sk1a2/3ghCj8PMfMMsVp1txIl8qB1reBxlIIgLZ2ouNXx+vA6nIEJENtg4Jg1/FGC17PcW&#10;mBt35i2ddrEUCcIhRw1VjG0uZSgqshhGriVO3rfzFmOSvpTG4znBbSNVlk2kxZrTQoUtvVRUHHe/&#10;VsN6Nl3/bJ74/bI97Gn/dTiOlc+0fhh0z3MQkbr4H76334wGNRkr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L+8HHAAAA3gAAAA8AAAAAAAAAAAAAAAAAmAIAAGRy&#10;cy9kb3ducmV2LnhtbFBLBQYAAAAABAAEAPUAAACMAw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eW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Eg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15ayAAAAN4AAAAPAAAAAAAAAAAAAAAAAJgCAABk&#10;cnMvZG93bnJldi54bWxQSwUGAAAAAAQABAD1AAAAjQM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7GL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sYu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jtcgA&#10;AADeAAAADwAAAGRycy9kb3ducmV2LnhtbESPT2vCQBTE70K/w/IKvemmoRGbukoVBC9C/XPQ2zP7&#10;mgSzb9PdVWM/fbcgeBxm5jfMeNqZRlzI+dqygtdBAoK4sLrmUsFuu+iPQPiArLGxTApu5GE6eeqN&#10;Mdf2ymu6bEIpIoR9jgqqENpcSl9UZNAPbEscvW/rDIYoXSm1w2uEm0amSTKUBmuOCxW2NK+oOG3O&#10;RsHsfTT7+Xrj1e/6eKDD/njKUpco9fLcfX6ACNSFR/jeXmoF6TBL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mO1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9wsgA&#10;AADeAAAADwAAAGRycy9kb3ducmV2LnhtbESPT2vCQBTE74V+h+UVvNVNgwaNrlILBS8F/x309sy+&#10;JsHs23R31bSf3i0IHoeZ+Q0znXemERdyvras4K2fgCAurK65VLDbfr6OQPiArLGxTAp+ycN89vw0&#10;xVzbK6/psgmliBD2OSqoQmhzKX1RkUHfty1x9L6tMxiidKXUDq8RbhqZJkkmDdYcFyps6aOi4rQ5&#10;GwWL8Wjxsxrw19/6eKDD/ngapi5RqvfSvU9ABOrCI3xvL7WCNBu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P3C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W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FhZ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MK8QA&#10;AADeAAAADwAAAGRycy9kb3ducmV2LnhtbERPz2vCMBS+C/sfwht409SiotUoUxC8CNPtMG/P5tkW&#10;m5cuiVr315uDsOPH93u+bE0tbuR8ZVnBoJ+AIM6trrhQ8P216U1A+ICssbZMCh7kYbl468wx0/bO&#10;e7odQiFiCPsMFZQhNJmUPi/JoO/bhjhyZ+sMhghdIbXDeww3tUyTZCwNVhwbSmxoXVJ+OVyNgtV0&#10;svr9HPLub3860vHndBmlLlGq+95+zEAEasO/+OXeagXpeJT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zCvEAAAA3gAAAA8AAAAAAAAAAAAAAAAAmAIAAGRycy9k&#10;b3ducmV2LnhtbFBLBQYAAAAABAAEAPUAAACJAw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s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TC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abDHAAAA3gAAAA8AAAAAAAAAAAAAAAAAmAIAAGRy&#10;cy9kb3ducmV2LnhtbFBLBQYAAAAABAAEAPUAAACMAw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W8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w/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MVvDHAAAA3gAAAA8AAAAAAAAAAAAAAAAAmAIAAGRy&#10;cy9kb3ducmV2LnhtbFBLBQYAAAAABAAEAPUAAACMAw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za8kA&#10;AADeAAAADwAAAGRycy9kb3ducmV2LnhtbESPzWsCMRTE7wX/h/CE3mrW9QPdGqUKhV6E+nHQ23Pz&#10;uru4edkmqa7+9Y1Q6HGYmd8ws0VranEh5yvLCvq9BARxbnXFhYL97v1lAsIHZI21ZVJwIw+Leedp&#10;hpm2V97QZRsKESHsM1RQhtBkUvq8JIO+Zxvi6H1ZZzBE6QqpHV4j3NQyTZKxNFhxXCixoVVJ+Xn7&#10;YxQsp5Pl9+eQ1/fN6UjHw+k8Sl2i1HO3fXsFEagN/+G/9odWkI5H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8Dza8kAAADeAAAADwAAAAAAAAAAAAAAAACYAgAA&#10;ZHJzL2Rvd25yZXYueG1sUEsFBgAAAAAEAAQA9QAAAI4DA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H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Gg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m0c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Ih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4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siHyAAAAN4AAAAPAAAAAAAAAAAAAAAAAJgCAABk&#10;cnMvZG93bnJldi54bWxQSwUGAAAAAAQABAD1AAAAjQM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Q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b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1Dz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aMgA&#10;AADeAAAADwAAAGRycy9kb3ducmV2LnhtbESPQWvCQBSE7wX/w/KE3uqmqRGNrlILhV6Eaj3o7Zl9&#10;TYLZt+nuVqO/visIPQ4z8w0zW3SmESdyvras4HmQgCAurK65VLD9en8ag/ABWWNjmRRcyMNi3nuY&#10;Ya7tmdd02oRSRAj7HBVUIbS5lL6oyKAf2JY4et/WGQxRulJqh+cIN41Mk2QkDdYcFyps6a2i4rj5&#10;NQqWk/Hy53PIq+v6sKf97nDM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VoyAAAAN4AAAAPAAAAAAAAAAAAAAAAAJgCAABk&#10;cnMvZG93bnJldi54bWxQSwUGAAAAAAQABAD1AAAAjQM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rH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sfyAAAAN4AAAAPAAAAAAAAAAAAAAAAAJgCAABk&#10;cnMvZG93bnJldi54bWxQSwUGAAAAAAQABAD1AAAAjQM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OhMkA&#10;AADeAAAADwAAAGRycy9kb3ducmV2LnhtbESPT2sCMRTE70K/Q3iF3jTbtf7papRaKHgR1Hqot+fm&#10;ubu4eVmTVFc/fVMo9DjMzG+Y6bw1tbiQ85VlBc+9BARxbnXFhYLd50d3DMIHZI21ZVJwIw/z2UNn&#10;ipm2V97QZRsKESHsM1RQhtBkUvq8JIO+Zxvi6B2tMxiidIXUDq8RbmqZJslQGqw4LpTY0HtJ+Wn7&#10;bRQsXseL8/qFV/fNYU/7r8NpkLpEqafH9m0CIlAb/sN/7aVWkA4H/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XOhMkAAADeAAAADwAAAAAAAAAAAAAAAACYAgAA&#10;ZHJzL2Rvd25yZXYueG1sUEsFBgAAAAAEAAQA9QAAAI4DA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a9sUA&#10;AADeAAAADwAAAGRycy9kb3ducmV2LnhtbERPz2vCMBS+D/wfwhO8zXSdilaj6GCwizB1h3l7Nm9t&#10;sXmpSdTqX78cBI8f3+/ZojW1uJDzlWUFb/0EBHFudcWFgp/d5+sYhA/IGmvLpOBGHhbzzssMM22v&#10;vKHLNhQihrDPUEEZQpNJ6fOSDPq+bYgj92edwRChK6R2eI3hppZpkoykwYpjQ4kNfZSUH7dno2A1&#10;Ga9O3wNe3zeHPe1/D8dh6hKlet12OQURqA1P8cP9pRWko+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r2xQAAAN4AAAAPAAAAAAAAAAAAAAAAAJgCAABkcnMv&#10;ZG93bnJldi54bWxQSwUGAAAAAAQABAD1AAAAig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b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Gg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v9t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ljcYA&#10;AADeAAAADwAAAGRycy9kb3ducmV2LnhtbESPy2rCQBSG9wXfYTgFd3XSoGKjo2hBcFPwtqi7Y+aY&#10;BDNn0plRU5/eWQguf/4b32TWmlpcyfnKsoLPXgKCOLe64kLBfrf8GIHwAVljbZkU/JOH2bTzNsFM&#10;2xtv6LoNhYgj7DNUUIbQZFL6vCSDvmcb4uidrDMYonSF1A5vcdzUMk2SoTRYcXwosaHvkvLz9mIU&#10;LL5Gi791n3/um+OBDr/H8yB1iVLd93Y+BhGoDa/ws73SCtLho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oljcYAAADeAAAADwAAAAAAAAAAAAAAAACYAgAAZHJz&#10;L2Rvd25yZXYueG1sUEsFBgAAAAAEAAQA9QAAAIs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AF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gBbHAAAA3gAAAA8AAAAAAAAAAAAAAAAAmAIAAGRy&#10;cy9kb3ducmV2LnhtbFBLBQYAAAAABAAEAPUAAACMAw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B5h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7+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a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Lv6yAAAAN4AAAAPAAAAAAAAAAAAAAAAAJgCAABk&#10;cnMvZG93bnJldi54bWxQSwUGAAAAAAQABAD1AAAAjQM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jj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sSOO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2GFcgA&#10;AADeAAAADwAAAGRycy9kb3ducmV2LnhtbESPT2vCQBTE74LfYXkFb7ppMGJTV9GC4KVQ/xzq7Zl9&#10;TYLZt+nuqqmfvisUehxm5jfMbNGZRlzJ+dqygudRAoK4sLrmUsFhvx5OQfiArLGxTAp+yMNi3u/N&#10;MNf2xlu67kIpIoR9jgqqENpcSl9UZNCPbEscvS/rDIYoXSm1w1uEm0amSTKRBmuOCxW29FZRcd5d&#10;jILVy3T1/THm9/v2dKTj5+mcpS5RavDULV9BBOrCf/ivvdE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YV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Y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8YYskAAADeAAAADwAAAAAAAAAAAAAAAACYAgAA&#10;ZHJzL2Rvd25yZXYueG1sUEsFBgAAAAAEAAQA9QAAAI4DA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9+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735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pi8QA&#10;AADeAAAADwAAAGRycy9kb3ducmV2LnhtbERPy4rCMBTdD/gP4Q64G9MpKk41ig4IbgZ8Lcbdtbm2&#10;xeamk0Tt+PVmIbg8nPdk1ppaXMn5yrKCz14Cgji3uuJCwX63/BiB8AFZY22ZFPyTh9m08zbBTNsb&#10;b+i6DYWIIewzVFCG0GRS+rwkg75nG+LInawzGCJ0hdQObzHc1DJNkqE0WHFsKLGh75Ly8/ZiFCy+&#10;Rou/dZ9/7pvjgQ6/x/MgdYlS3fd2PgYRqA0v8dO90grS4a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8KYvEAAAA3gAAAA8AAAAAAAAAAAAAAAAAmAIAAGRycy9k&#10;b3ducmV2LnhtbFBLBQYAAAAABAAEAPUAAACJAw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ME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wjBDHAAAA3gAAAA8AAAAAAAAAAAAAAAAAmAIAAGRy&#10;cy9kb3ducmV2LnhtbFBLBQYAAAAABAAEAPUAAACMAw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zUMcA&#10;AADeAAAADwAAAGRycy9kb3ducmV2LnhtbESPy2rCQBSG94W+w3AK3dVJQyMaHUULBTeCly7q7pg5&#10;TYKZM3Fm1OjTOwvB5c9/4xtPO9OIMzlfW1bw2UtAEBdW11wq+N3+fAxA+ICssbFMCq7kYTp5fRlj&#10;ru2F13TehFLEEfY5KqhCaHMpfVGRQd+zLXH0/q0zGKJ0pdQOL3HcNDJNkr40WHN8qLCl74qKw+Zk&#10;FMyHg/lx9cXL23q/o93f/pClLlHq/a2bjUAE6sIz/GgvtIK0n2U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s1DHAAAA3gAAAA8AAAAAAAAAAAAAAAAAmAIAAGRy&#10;cy9kb3ducmV2LnhtbFBLBQYAAAAABAAEAPUAAACMAw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Wy8gA&#10;AADeAAAADwAAAGRycy9kb3ducmV2LnhtbESPT2vCQBTE74V+h+UVems2hkZsdJVaKPRS8N+h3p7Z&#10;ZxLMvk13t5r66V1B8DjMzG+Yyaw3rTiS841lBYMkBUFcWt1wpWCz/nwZgfABWWNrmRT8k4fZ9PFh&#10;goW2J17ScRUqESHsC1RQh9AVUvqyJoM+sR1x9PbWGQxRukpqh6cIN63M0nQoDTYcF2rs6KOm8rD6&#10;Mwrmb6P57+KVv8/L3Za2P7tDnrlUqeen/n0MIlAf7uFb+0sryIZ5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xbLyAAAAN4AAAAPAAAAAAAAAAAAAAAAAJgCAABk&#10;cnMvZG93bnJldi54bWxQSwUGAAAAAAQABAD1AAAAjQ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IvMgA&#10;AADeAAAADwAAAGRycy9kb3ducmV2LnhtbESPT2vCQBTE70K/w/IKvemmoRGbukoVBC9C/XPQ2zP7&#10;mgSzb9PdVWM/fbcgeBxm5jfMeNqZRlzI+dqygtdBAoK4sLrmUsFuu+iPQPiArLGxTApu5GE6eeqN&#10;Mdf2ymu6bEIpIoR9jgqqENpcSl9UZNAPbEscvW/rDIYoXSm1w2uEm0amSTKUBmuOCxW2NK+oOG3O&#10;RsHsfTT7+Xrj1e/6eKDD/njKUpco9fLcfX6ACNSFR/jeXmoF6TDL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Yi8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tJ8gA&#10;AADeAAAADwAAAGRycy9kb3ducmV2LnhtbESPQWvCQBSE7wX/w/KE3uqmqRGNrlILhV6Eaj3o7Zl9&#10;TYLZt+nuVqO/visIPQ4z8w0zW3SmESdyvras4HmQgCAurK65VLD9en8ag/ABWWNjmRRcyMNi3nuY&#10;Ya7tmdd02oRSRAj7HBVUIbS5lL6oyKAf2JY4et/WGQxRulJqh+cIN41Mk2QkDdYcFyps6a2i4rj5&#10;NQqWk/Hy53PIq+v6sKf97nDMUpco9djvXqcgAnXhP3xvf2gF6SjL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S0nyAAAAN4AAAAPAAAAAAAAAAAAAAAAAJgCAABk&#10;cnMvZG93bnJldi54bWxQSwUGAAAAAAQABAD1AAAAjQM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1U8gA&#10;AADeAAAADwAAAGRycy9kb3ducmV2LnhtbESPT2vCQBTE74LfYXkFb7ppMGJTV9GC4KVQ/xzq7Zl9&#10;TYLZt+nuqqmfvisUehxm5jfMbNGZRlzJ+dqygudRAoK4sLrmUsFhvx5OQfiArLGxTAp+yMNi3u/N&#10;MNf2xlu67kIpIoR9jgqqENpcSl9UZNCPbEscvS/rDIYoXSm1w1uEm0amSTKRBmuOCxW29FZRcd5d&#10;jILVy3T1/THm9/v2dKTj5+mcpS5RavDULV9BBOrCf/ivvdE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LVT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QyMgA&#10;AADeAAAADwAAAGRycy9kb3ducmV2LnhtbESPT2vCQBTE74V+h+UVvDWbBiMaXaUWCr0U/HfQ2zP7&#10;mgSzb9Pdrab99G5B8DjMzG+Y2aI3rTiT841lBS9JCoK4tLrhSsFu+/48BuEDssbWMin4JQ+L+ePD&#10;DAttL7ym8yZUIkLYF6igDqErpPRlTQZ9Yjvi6H1ZZzBE6SqpHV4i3LQyS9ORNNhwXKixo7eaytPm&#10;xyhYTsbL79WQP//WxwMd9sdTnrlUqcFT/zoFEagP9/Ct/aEVZKM8z+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BDI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Ov8gA&#10;AADeAAAADwAAAGRycy9kb3ducmV2LnhtbESPQWvCQBSE74L/YXlCb7ppaIJGV6mFQi8FtT3U2zP7&#10;mgSzb9Pdrab+elcQehxm5htmsepNK07kfGNZweMkAUFcWt1wpeDz43U8BeEDssbWMin4Iw+r5XCw&#10;wELbM2/ptAuViBD2BSqoQ+gKKX1Zk0E/sR1x9L6tMxiidJXUDs8RblqZJkkuDTYcF2rs6KWm8rj7&#10;NQrWs+n6Z/PE75ftYU/7r8MxS12i1MOof56DCNSH//C9/aYVpHmW5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9o6/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rJ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2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orJMkAAADeAAAADwAAAAAAAAAAAAAAAACYAgAA&#10;ZHJzL2Rvd25yZXYueG1sUEsFBgAAAAAEAAQA9QAAAI4DA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VsUA&#10;AADeAAAADwAAAGRycy9kb3ducmV2LnhtbERPy2rCQBTdF/oPwy10VycNjWh0FC0U3Ag+uqi7a+Y2&#10;CWbuxJlRo1/vLASXh/MeTzvTiDM5X1tW8NlLQBAXVtdcKvjd/nwMQPiArLGxTAqu5GE6eX0ZY67t&#10;hdd03oRSxBD2OSqoQmhzKX1RkUHfsy1x5P6tMxgidKXUDi8x3DQyTZK+NFhzbKiwpe+KisPmZBTM&#10;h4P5cfXFy9t6v6Pd3/6QpS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b9WxQAAAN4AAAAPAAAAAAAAAAAAAAAAAJgCAABkcnMv&#10;ZG93bnJldi54bWxQSwUGAAAAAAQABAD1AAAAigM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az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jL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Rr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7ccA&#10;AADeAAAADwAAAGRycy9kb3ducmV2LnhtbESPy2rCQBSG94W+w3AK3dVJQw0aHUULBTeCly7q7pg5&#10;TYKZM3Fm1OjTOwvB5c9/4xtPO9OIMzlfW1bw2UtAEBdW11wq+N3+fAxA+ICssbFMCq7kYTp5fRlj&#10;ru2F13TehFLEEfY5KqhCaHMpfVGRQd+zLXH0/q0zGKJ0pdQOL3HcNDJNkkwarDk+VNjSd0XFYXMy&#10;CubDwfy4+uLlbb3f0e5vf+in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ee3HAAAA3gAAAA8AAAAAAAAAAAAAAAAAmAIAAGRy&#10;cy9kb3ducmV2LnhtbFBLBQYAAAAABAAEAPUAAACMAw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cdsgA&#10;AADeAAAADwAAAGRycy9kb3ducmV2LnhtbESPT2vCQBTE74V+h+UVems2hhpsdJVaKPRS8N+h3p7Z&#10;ZxLMvk13t5r66V1B8DjMzG+Yyaw3rTiS841lBYMkBUFcWt1wpWCz/nwZgfABWWNrmRT8k4fZ9PFh&#10;goW2J17ScRUqESHsC1RQh9AVUvqyJoM+sR1x9PbWGQxRukpqh6cIN63M0jSXBhuOCzV29FFTeVj9&#10;GQXzt9H8d/HK3+flbkvbn91hmLlUqeen/n0MIlAf7uFb+0sryPJh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9x2yAAAAN4AAAAPAAAAAAAAAAAAAAAAAJgCAABk&#10;cnMvZG93bnJldi54bWxQSwUGAAAAAAQABAD1AAAAjQ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CAcgA&#10;AADeAAAADwAAAGRycy9kb3ducmV2LnhtbESPT2vCQBTE74V+h+UVvNVNgwaNrlILBS8F/x309sy+&#10;JsHs23R31bSf3i0IHoeZ+Q0znXemERdyvras4K2fgCAurK65VLDbfr6OQPiArLGxTAp+ycN89vw0&#10;xVzbK6/psgmliBD2OSqoQmhzKX1RkUHfty1x9L6tMxiidKXUDq8RbhqZJkkmDdYcFyps6aOi4rQ5&#10;GwWL8Wjxsxrw19/6eKDD/ngapi5RqvfSvU9ABOrCI3xvL7WCNBtm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UIB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ms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bK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7eeayAAAAN4AAAAPAAAAAAAAAAAAAAAAAJgCAABk&#10;cnMvZG93bnJldi54bWxQSwUGAAAAAAQABAD1AAAAjQM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7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f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R/7skAAADeAAAADwAAAAAAAAAAAAAAAACYAgAA&#10;ZHJzL2Rvd25yZXYueG1sUEsFBgAAAAAEAAQA9QAAAI4DA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adcgA&#10;AADeAAAADwAAAGRycy9kb3ducmV2LnhtbESPQWvCQBSE74L/YXlCb7ppaIJGV6mFQi8FtT3U2zP7&#10;mgSzb9Pdrab+elcQehxm5htmsepNK07kfGNZweMkAUFcWt1wpeDz43U8BeEDssbWMin4Iw+r5XCw&#10;wELbM2/ptAuViBD2BSqoQ+gKKX1Zk0E/sR1x9L6tMxiidJXUDs8RblqZJkkuDTYcF2rs6KWm8rj7&#10;NQrWs+n6Z/PE75ftYU/7r8MxS12i1MOof56DCNSH//C9/aYVpHmW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SNp1yAAAAN4AAAAPAAAAAAAAAAAAAAAAAJgCAABk&#10;cnMvZG93bnJldi54bWxQSwUGAAAAAAQABAD1AAAAjQM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EAsgA&#10;AADeAAAADwAAAGRycy9kb3ducmV2LnhtbESPT2vCQBTE74V+h+UVems2DTVodJVaKPQi+O+gt2f2&#10;NQlm36a7W4399G5B8DjMzG+Yyaw3rTiR841lBa9JCoK4tLrhSsF28/kyBOEDssbWMim4kIfZ9PFh&#10;goW2Z17RaR0qESHsC1RQh9AVUvqyJoM+sR1x9L6tMxiidJXUDs8RblqZpWkuDTYcF2rs6KOm8rj+&#10;NQrmo+H8Z/nGi7/VYU/73eE4yFyq1PNT/z4GEagP9/Ct/aUVZPkg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kQCyAAAAN4AAAAPAAAAAAAAAAAAAAAAAJgCAABk&#10;cnMvZG93bnJldi54bWxQSwUGAAAAAAQABAD1AAAAjQM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hmcgA&#10;AADeAAAADwAAAGRycy9kb3ducmV2LnhtbESPQWvCQBSE7wX/w/KE3uqmQVObukoVCr0Ianuot2f2&#10;NQlm36a7W43+elcQPA4z8w0zmXWmEQdyvras4HmQgCAurK65VPD99fE0BuEDssbGMik4kYfZtPcw&#10;wVzbI6/psAmliBD2OSqoQmhzKX1RkUE/sC1x9H6tMxiidKXUDo8RbhqZJkkmDdYcFypsaVFRsd/8&#10;GwXz1/H8bzXk5Xm929L2Z7cfpS5R6rHfvb+BCNSFe/jW/tQK0my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1uGZyAAAAN4AAAAPAAAAAAAAAAAAAAAAAJgCAABk&#10;cnMvZG93bnJldi54bWxQSwUGAAAAAAQABAD1AAAAjQM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168UA&#10;AADeAAAADwAAAGRycy9kb3ducmV2LnhtbERPy2rCQBTdF/oPwy10VycNNWh0FC0U3Ag+uqi7a+Y2&#10;CWbuxJlRo1/vLASXh/MeTzvTiDM5X1tW8NlLQBAXVtdcKvjd/nwMQPiArLGxTAqu5GE6eX0ZY67t&#10;hdd03oRSxBD2OSqoQmhzKX1RkUHfsy1x5P6tMxgidKXUDi8x3DQyTZJMGqw5NlTY0ndFxWFzMgrm&#10;w8H8uPri5W2939Hub3/opy5R6v2tm41ABOrCU/xwL7SCNOtn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XXrxQAAAN4AAAAPAAAAAAAAAAAAAAAAAJgCAABkcnMv&#10;ZG93bnJldi54bWxQSwUGAAAAAAQABAD1AAAAig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QcMgA&#10;AADeAAAADwAAAGRycy9kb3ducmV2LnhtbESPT2vCQBTE74V+h+UVems2hho0dRUtFHop+O9Qb8/s&#10;Mwlm38bdrab99G5B8DjMzG+Yyaw3rTiT841lBYMkBUFcWt1wpWC7+XgZgfABWWNrmRT8kofZ9PFh&#10;goW2F17ReR0qESHsC1RQh9AVUvqyJoM+sR1x9A7WGQxRukpqh5cIN63M0jSXBhuOCzV29F5TeVz/&#10;GAWL8WhxWr7y199qv6Pd9/44zFyq1PNTP38DEagP9/Ct/akVZPkw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dBw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vMMcA&#10;AADeAAAADwAAAGRycy9kb3ducmV2LnhtbESPy2rCQBSG9wXfYThCd3ViqLfUiWih0E1BbRe6O2ZO&#10;k5DMmXRmqmmf3lkILn/+G99y1ZtWnMn52rKC8SgBQVxYXXOp4Ovz7WkOwgdkja1lUvBHHlb54GGJ&#10;mbYX3tF5H0oRR9hnqKAKocuk9EVFBv3IdsTR+7bOYIjSlVI7vMRx08o0SabSYM3xocKOXisqmv2v&#10;UbBZzDc/22f++N+djnQ8nJpJ6hKlHof9+gVEoD7cw7f2u1aQTie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7zDHAAAA3gAAAA8AAAAAAAAAAAAAAAAAmAIAAGRy&#10;cy9kb3ducmV2LnhtbFBLBQYAAAAABAAEAPUAAACMAw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Kq8gA&#10;AADeAAAADwAAAGRycy9kb3ducmV2LnhtbESPT2sCMRTE7wW/Q3hCbzXrola3RqlCoReh/jno7bl5&#10;3V3cvGyTVFc/vREKPQ4z8xtmOm9NLc7kfGVZQb+XgCDOra64ULDbfryMQfiArLG2TAqu5GE+6zxN&#10;MdP2wms6b0IhIoR9hgrKEJpMSp+XZND3bEMcvW/rDIYoXSG1w0uEm1qmSTKSBiuOCyU2tCwpP21+&#10;jYLFZLz4+Rrw6rY+HuiwP56GqUuUeu62728gArXhP/zX/tQK0tHw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qkqryAAAAN4AAAAPAAAAAAAAAAAAAAAAAJgCAABk&#10;cnMvZG93bnJldi54bWxQSwUGAAAAAAQABAD1AAAAjQ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U3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NTcyAAAAN4AAAAPAAAAAAAAAAAAAAAAAJgCAABk&#10;cnMvZG93bnJldi54bWxQSwUGAAAAAAQABAD1AAAAjQM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xR8kA&#10;AADeAAAADwAAAGRycy9kb3ducmV2LnhtbESPT2sCMRTE70K/Q3iF3jTbtf7papRaKHgR1Hqot+fm&#10;ubu4eVmTVFc/fVMo9DjMzG+Y6bw1tbiQ85VlBc+9BARxbnXFhYLd50d3DMIHZI21ZVJwIw/z2UNn&#10;ipm2V97QZRsKESHsM1RQhtBkUvq8JIO+Zxvi6B2tMxiidIXUDq8RbmqZJslQGqw4LpTY0HtJ+Wn7&#10;bRQsXseL8/qFV/fNYU/7r8NpkLpEqafH9m0CIlAb/sN/7aVWkA4H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RxR8kAAADeAAAADwAAAAAAAAAAAAAAAACYAgAA&#10;ZHJzL2Rvd25yZXYueG1sUEsFBgAAAAAEAAQA9QAAAI4DA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9e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3ekz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Mq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FMqMkAAADeAAAADwAAAAAAAAAAAAAAAACYAgAA&#10;ZHJzL2Rvd25yZXYueG1sUEsFBgAAAAAEAAQA9QAAAI4DA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S38gA&#10;AADeAAAADwAAAGRycy9kb3ducmV2LnhtbESPQWvCQBSE7wX/w/KE3uqmQVObukoVCr0Ianuot2f2&#10;NQlm36a7W43+elcQPA4z8w0zmXWmEQdyvras4HmQgCAurK65VPD99fE0BuEDssbGMik4kYfZtPcw&#10;wVzbI6/psAmliBD2OSqoQmhzKX1RkUE/sC1x9H6tMxiidKXUDo8RbhqZJkkmDdYcFypsaVFRsd/8&#10;GwXz1/H8bzXk5Xm929L2Z7cfpS5R6rHfvb+BCNSFe/jW/tQK0mz0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9Lf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3R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a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3dE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jNsYA&#10;AADeAAAADwAAAGRycy9kb3ducmV2LnhtbERPu27CMBTdK/EP1kXqVhyi8kpxEFSq1KUS0A6wXeLb&#10;JEp8ndoupP16PCAxHp33ctWbVpzJ+dqygvEoAUFcWF1zqeDr8+1pDsIHZI2tZVLwRx5W+eBhiZm2&#10;F97ReR9KEUPYZ6igCqHLpPRFRQb9yHbEkfu2zmCI0JVSO7zEcNPKNEmm0mDNsaHCjl4rKpr9r1Gw&#10;Wcw3P9tn/vjfnY50PJyaSeoSpR6H/foFRKA+3MU397tWkE4n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DjNsYAAADeAAAADwAAAAAAAAAAAAAAAACYAgAAZHJz&#10;L2Rvd25yZXYueG1sUEsFBgAAAAAEAAQA9QAAAIsDA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Grc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g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EatyAAAAN4AAAAPAAAAAAAAAAAAAAAAAJgCAABk&#10;cnMvZG93bnJldi54bWxQSwUGAAAAAAQABAD1AAAAjQMAAAAA&#10;" fillcolor="black" stroked="f"/>
                      </v:group>
                      <v:group id="Group 2310" o:spid="_x0000_s1631" style="position:absolute;left:6083;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Qx4rFAAAA3gAA&#10;AA8AAAAAAAAAAAAAAAAAqgIAAGRycy9kb3ducmV2LnhtbFBLBQYAAAAABAAEAPoAAACcAwAAA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6jMkA&#10;AADeAAAADwAAAGRycy9kb3ducmV2LnhtbESPT2vCQBTE70K/w/IK3szGoJKmrlILhV4K9c+h3p7Z&#10;1ySYfZvubjX103cFweMwM79h5svetOJEzjeWFYyTFARxaXXDlYLd9m2Ug/ABWWNrmRT8kYfl4mEw&#10;x0LbM6/ptAmViBD2BSqoQ+gKKX1Zk0Gf2I44et/WGQxRukpqh+cIN63M0nQmDTYcF2rs6LWm8rj5&#10;NQpWT/nq53PCH5f1YU/7r8NxmrlUqeFj//IMIlAf7uFb+10ryGbT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H86jMkAAADeAAAADwAAAAAAAAAAAAAAAACYAgAA&#10;ZHJzL2Rvd25yZXYueG1sUEsFBgAAAAAEAAQA9QAAAI4DA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k+8gA&#10;AADeAAAADwAAAGRycy9kb3ducmV2LnhtbESPT2vCQBTE70K/w/IKvZlNQ5UYXaUWCr0U/HfQ2zP7&#10;mgSzb9Pdrab99G5B8DjMzG+Y2aI3rTiT841lBc9JCoK4tLrhSsFu+z7MQfiArLG1TAp+ycNi/jCY&#10;YaHthdd03oRKRAj7AhXUIXSFlL6syaBPbEccvS/rDIYoXSW1w0uEm1ZmaTqWBhuOCzV29FZTedr8&#10;GAXLSb78Xr3w59/6eKDD/ngaZS5V6umxf52CCNSHe/jW/tAKsvEo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raT7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YMkA&#10;AADeAAAADwAAAGRycy9kb3ducmV2LnhtbESPT2vCQBTE7wW/w/KE3uqm8Q9p6ipVKPQiqO2h3p7Z&#10;1ySYfZvubjX66V1B6HGYmd8w03lnGnEk52vLCp4HCQjiwuqaSwVfn+9PGQgfkDU2lknBmTzMZ72H&#10;KebannhDx20oRYSwz1FBFUKbS+mLigz6gW2Jo/djncEQpSuldniKcNPINEkm0mDNcaHClpYVFYft&#10;n1GweMkWv+sRry6b/Y523/vDOHWJUo/97u0VRKAu/Ifv7Q+tIJ2Ms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YMkAAADeAAAADwAAAAAAAAAAAAAAAACYAgAA&#10;ZHJzL2Rvd25yZXYueG1sUEsFBgAAAAAEAAQA9QAAAI4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ZF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D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iZFMkAAADeAAAADwAAAAAAAAAAAAAAAACYAgAA&#10;ZHJzL2Rvd25yZXYueG1sUEsFBgAAAAAEAAQA9QAAAI4DA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8j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W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DyP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i+MgA&#10;AADeAAAADwAAAGRycy9kb3ducmV2LnhtbESPQWvCQBSE70L/w/IK3nTToCFGV6mFgheh2h7q7Zl9&#10;TYLZt+nuqrG/vlsQehxm5htmsepNKy7kfGNZwdM4AUFcWt1wpeDj/XWUg/ABWWNrmRTcyMNq+TBY&#10;YKHtlXd02YdKRAj7AhXUIXSFlL6syaAf2444el/WGQxRukpqh9cIN61MkySTBhuOCzV29FJTedqf&#10;jYL1LF9/v014+7M7HujweTxNU5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qL4yAAAAN4AAAAPAAAAAAAAAAAAAAAAAJgCAABk&#10;cnMvZG93bnJldi54bWxQSwUGAAAAAAQABAD1AAAAjQM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HY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Xi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2gdj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TEcUA&#10;AADeAAAADwAAAGRycy9kb3ducmV2LnhtbERPz2vCMBS+D/wfwhN2m6llSq1GUUHYZaDOg96ezbMt&#10;Ni81ybTzr18Ogx0/vt+zRWcacSfna8sKhoMEBHFhdc2lgsPX5i0D4QOyxsYyKfghD4t572WGubYP&#10;3tF9H0oRQ9jnqKAKoc2l9EVFBv3AtsSRu1hnMEToSqkdPmK4aWSaJGNpsObYUGFL64qK6/7bKFhN&#10;stVt+86fz935RKfj+TpKXaLUa79bTkEE6sK/+M/9oRWk4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ZMRxQAAAN4AAAAPAAAAAAAAAAAAAAAAAJgCAABkcnMv&#10;ZG93bnJldi54bWxQSwUGAAAAAAQABAD1AAAAig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2iskA&#10;AADeAAAADwAAAGRycy9kb3ducmV2LnhtbESPT2vCQBTE70K/w/IK3symQSWmrqKFQi+F+udQb8/s&#10;axLMvo27W0376bsFweMwM79h5svetOJCzjeWFTwlKQji0uqGKwX73esoB+EDssbWMin4IQ/LxcNg&#10;joW2V97QZRsqESHsC1RQh9AVUvqyJoM+sR1x9L6sMxiidJXUDq8RblqZpelUGmw4LtTY0UtN5Wn7&#10;bRSsZ/n6/DHm99/N8UCHz+NpkrlUqeFjv3oGEagP9/Ct/aYVZNNJ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gk2is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JysYA&#10;AADeAAAADwAAAGRycy9kb3ducmV2LnhtbESPy2rCQBSG9wXfYThCd3ViqKLRUVQQuil4W+jumDkm&#10;wcyZODPV1KfvLAouf/4b33TemlrcyfnKsoJ+LwFBnFtdcaHgsF9/jED4gKyxtkwKfsnDfNZ5m2Km&#10;7YO3dN+FQsQR9hkqKENoMil9XpJB37MNcfQu1hkMUbpCaoePOG5qmSbJUBqsOD6U2NCqpPy6+zEK&#10;luPR8rb55O/n9nyi0/F8HaQuUeq92y4mIAK14RX+b39pBelwM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oJysYAAADeAAAADwAAAAAAAAAAAAAAAACYAgAAZHJz&#10;L2Rvd25yZXYueG1sUEsFBgAAAAAEAAQA9QAAAIsDA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sU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mrFHHAAAA3gAAAA8AAAAAAAAAAAAAAAAAmAIAAGRy&#10;cy9kb3ducmV2LnhtbFBLBQYAAAAABAAEAPUAAACMAw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y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XC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0MibHAAAA3gAAAA8AAAAAAAAAAAAAAAAAmAIAAGRy&#10;cy9kb3ducmV2LnhtbFBLBQYAAAAABAAEAPUAAACMAw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Xv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Fg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Je9yAAAAN4AAAAPAAAAAAAAAAAAAAAAAJgCAABk&#10;cnMvZG93bnJldi54bWxQSwUGAAAAAAQABAD1AAAAjQM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Py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D8nHAAAA3gAAAA8AAAAAAAAAAAAAAAAAmAIAAGRy&#10;cy9kb3ducmV2LnhtbFBLBQYAAAAABAAEAPUAAACMAw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qUs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i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apSyAAAAN4AAAAPAAAAAAAAAAAAAAAAAJgCAABk&#10;cnMvZG93bnJldi54bWxQSwUGAAAAAAQABAD1AAAAjQM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0JcgA&#10;AADeAAAADwAAAGRycy9kb3ducmV2LnhtbESPT2vCQBTE74V+h+UVems2hho0dRUtFHop+O9Qb8/s&#10;Mwlm38bdrab99G5B8DjMzG+Yyaw3rTiT841lBYMkBUFcWt1wpWC7+XgZgfABWWNrmRT8kofZ9PFh&#10;goW2F17ReR0qESHsC1RQh9AVUvqyJoM+sR1x9A7WGQxRukpqh5cIN63M0jSXBhuOCzV29F5TeVz/&#10;GAWL8WhxWr7y199qv6Pd9/44zFyq1PNTP38DEagP9/Ct/akVZPlw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TzQl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Rv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A5G+yAAAAN4AAAAPAAAAAAAAAAAAAAAAAJgCAABk&#10;cnMvZG93bnJldi54bWxQSwUGAAAAAAQABAD1AAAAjQM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FzMQA&#10;AADeAAAADwAAAGRycy9kb3ducmV2LnhtbERPy4rCMBTdD/gP4QqzG1PLKFqNooIwmwFfC91dm2tb&#10;bG5qktGOXz9ZDLg8nPd03ppa3Mn5yrKCfi8BQZxbXXGh4LBff4xA+ICssbZMCn7Jw3zWeZtipu2D&#10;t3TfhULEEPYZKihDaDIpfV6SQd+zDXHkLtYZDBG6QmqHjxhuapkmyVAarDg2lNjQqqT8uvsxCpbj&#10;0fK2+eTv5/Z8otPxfB2kLlHqvdsuJiACteEl/nd/aQXpcDC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BczEAAAA3gAAAA8AAAAAAAAAAAAAAAAAmAIAAGRycy9k&#10;b3ducmV2LnhtbFBLBQYAAAAABAAEAPUAAACJAw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gV8kA&#10;AADeAAAADwAAAGRycy9kb3ducmV2LnhtbESPT2vCQBTE74LfYXlCb2bTUMWkrqKFQi+F+udQb8/s&#10;axLMvo27W0376bsFweMwM79h5svetOJCzjeWFTwmKQji0uqGKwX73et4BsIHZI2tZVLwQx6Wi+Fg&#10;joW2V97QZRsqESHsC1RQh9AVUvqyJoM+sR1x9L6sMxiidJXUDq8RblqZpelUGmw4LtTY0UtN5Wn7&#10;bRSs89n6/PHE77+b44EOn8fTJHOpUg+jfvUMIlAf7uFb+00ryKa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CgV8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M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ea4S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F/THHAAAA3gAAAA8AAAAAAAAAAAAAAAAAmAIAAGRy&#10;cy9kb3ducmV2LnhtbFBLBQYAAAAABAAEAPUAAACMAw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qsgA&#10;AADeAAAADwAAAGRycy9kb3ducmV2LnhtbESPQWsCMRSE74X+h/AKvdXExS66GqUWhF4KVXuot+fm&#10;dXdx87JNUt366xtB8DjMzDfMbNHbVhzJh8axhuFAgSAunWm40vC5XT2NQYSIbLB1TBr+KMBifn83&#10;w8K4E6/puImVSBAOBWqoY+wKKUNZk8UwcB1x8r6dtxiT9JU0Hk8JbluZKZVLiw2nhRo7eq2pPGx+&#10;rYblZLz8+Rjx+3m939Hua394zrzS+vGhf5mCiNTHW/jafjMasjx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ViqyAAAAN4AAAAPAAAAAAAAAAAAAAAAAJgCAABk&#10;cnMvZG93bnJldi54bWxQSwUGAAAAAAQABAD1AAAAjQ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G3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8bdyAAAAN4AAAAPAAAAAAAAAAAAAAAAAJgCAABk&#10;cnMvZG93bnJldi54bWxQSwUGAAAAAAQABAD1AAAAjQM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jR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Jc3c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2NGyAAAAN4AAAAPAAAAAAAAAAAAAAAAAJgCAABk&#10;cnMvZG93bnJldi54bWxQSwUGAAAAAAQABAD1AAAAjQM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7MsgA&#10;AADeAAAADwAAAGRycy9kb3ducmV2LnhtbESPQWsCMRSE74L/ITyhN0262MVujaKFgheh2h7q7bl5&#10;3V3cvKxJqtv++qYg9DjMzDfMfNnbVlzIh8axhvuJAkFcOtNwpeH97WU8AxEissHWMWn4pgDLxXAw&#10;x8K4K+/oso+VSBAOBWqoY+wKKUNZk8UwcR1x8j6dtxiT9JU0Hq8JbluZKZVLiw2nhRo7eq6pPO2/&#10;rIb142x9fp3y9md3PNDh43h6yLzS+m7Ur55AROrjf/jW3hg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sy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Jeq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l6p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A3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MDeyAAAAN4AAAAPAAAAAAAAAAAAAAAAAJgCAABk&#10;cnMvZG93bnJldi54bWxQSwUGAAAAAAQABAD1AAAAjQM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lRckA&#10;AADeAAAADwAAAGRycy9kb3ducmV2LnhtbESPT0sDMRTE7wW/Q3iCtzZx0bVdmxYrFLwI9s+hvb1u&#10;nrtLNy9rkrarn94UBI/DzPyGmc5724oz+dA41nA/UiCIS2carjRsN8vhGESIyAZbx6ThmwLMZzeD&#10;KRbGXXhF53WsRIJwKFBDHWNXSBnKmiyGkeuIk/fpvMWYpK+k8XhJcNvKTKlcWmw4LdTY0WtN5XF9&#10;shoWk/Hi6+OB339Whz3td4fjY+aV1ne3/csziEh9/A//td+MhizP1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xlRckAAADeAAAADwAAAAAAAAAAAAAAAACYAgAA&#10;ZHJzL2Rvd25yZXYueG1sUEsFBgAAAAAEAAQA9QAAAI4DA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xN8UA&#10;AADeAAAADwAAAGRycy9kb3ducmV2LnhtbERPy2oCMRTdF/yHcIXuauLQDjoaRQuFbgr1sdDddXKd&#10;GZzcTJNUp/36ZlFweTjv+bK3rbiSD41jDeORAkFcOtNwpWG/e3uagAgR2WDrmDT8UIDlYvAwx8K4&#10;G2/ouo2VSCEcCtRQx9gVUoayJoth5DrixJ2dtxgT9JU0Hm8p3LYyUyqXFhtODTV29FpTedl+Ww3r&#10;6WT99fnMH7+b05GOh9PlJfNK68dhv5qBiNTHu/jf/W40ZHmu0t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E3xQAAAN4AAAAPAAAAAAAAAAAAAAAAAJgCAABkcnMv&#10;ZG93bnJldi54bWxQSwUGAAAAAAQABAD1AAAAig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Ur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Fms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Ss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r7MYA&#10;AADeAAAADwAAAGRycy9kb3ducmV2LnhtbESPzWrCQBSF9wXfYbiCuzox2KDRUbQgdFNQ60J318w1&#10;CWbupDOjpj59Z1Ho8nD++ObLzjTiTs7XlhWMhgkI4sLqmksFh6/N6wSED8gaG8uk4Ic8LBe9lznm&#10;2j54R/d9KEUcYZ+jgiqENpfSFxUZ9EPbEkfvYp3BEKUrpXb4iOOmkWmSZNJgzfGhwpbeKyqu+5tR&#10;sJ5O1t/bMX8+d+cTnY7n61vqEqUG/W41AxGoC//hv/aHVpBm2Sg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xr7MYAAADeAAAADwAAAAAAAAAAAAAAAACYAgAAZHJz&#10;L2Rvd25yZXYueG1sUEsFBgAAAAAEAAQA9QAAAIsDA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DOd8gA&#10;AADeAAAADwAAAGRycy9kb3ducmV2LnhtbESPQWvCQBSE74X+h+UJ3uomwQaNrlILQi+Fanuot2f2&#10;mQSzb9PdVVN/fVcQehxm5htmvuxNK87kfGNZQTpKQBCXVjdcKfj6XD9NQPiArLG1TAp+ycNy8fgw&#10;x0LbC2/ovA2ViBD2BSqoQ+gKKX1Zk0E/sh1x9A7WGQxRukpqh5cIN63MkiSXBhuOCzV29FpTedye&#10;jILVdLL6+Rjz+3Wz39Hue398zlyi1HDQv8xABOrDf/jeftM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M53yAAAAN4AAAAPAAAAAAAAAAAAAAAAAJgCAABk&#10;cnMvZG93bnJldi54bWxQSwUGAAAAAAQABAD1AAAAjQ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QAMgA&#10;AADeAAAADwAAAGRycy9kb3ducmV2LnhtbESPQWvCQBSE74L/YXmF3nRjqEGjq2ih0EtBbQ/19sy+&#10;JsHs23R3q9Ff7wpCj8PMfMPMl51pxImcry0rGA0TEMSF1TWXCr4+3wYTED4ga2wsk4ILeVgu+r05&#10;5tqeeUunXShFhLDPUUEVQptL6YuKDPqhbYmj92OdwRClK6V2eI5w08g0STJpsOa4UGFLrxUVx92f&#10;UbCeTta/mxf+uG4Pe9p/H47j1CVKPT91qxmIQF34Dz/a71pBmmW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lAA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1m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vWbyAAAAN4AAAAPAAAAAAAAAAAAAAAAAJgCAABk&#10;cnMvZG93bnJldi54bWxQSwUGAAAAAAQABAD1AAAAjQM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t7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Y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dt78kAAADeAAAADwAAAAAAAAAAAAAAAACYAgAA&#10;ZHJzL2Rvd25yZXYueG1sUEsFBgAAAAAEAAQA9QAAAI4DA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Id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8h0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WA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x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VYD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m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fOY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n6sUA&#10;AADeAAAADwAAAGRycy9kb3ducmV2LnhtbERPz2vCMBS+D/wfwhO8zdTiilaj6EDYZaDOg96ezbMt&#10;Ni9dErXzr18Ogx0/vt/zZWcacSfna8sKRsMEBHFhdc2lgsPX5nUCwgdkjY1lUvBDHpaL3sscc20f&#10;vKP7PpQihrDPUUEVQptL6YuKDPqhbYkjd7HOYIjQlVI7fMRw08g0STJpsObYUGFL7xUV1/3NKFhP&#10;J+vv7Zg/n7vziU7H8/UtdYlSg363moEI1IV/8Z/7QytIs2wU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mfqxQAAAN4AAAAPAAAAAAAAAAAAAAAAAJgCAABkcnMv&#10;ZG93bnJldi54bWxQSwUGAAAAAAQABAD1AAAAig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bCc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R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sJx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hUcYA&#10;AADeAAAADwAAAGRycy9kb3ducmV2LnhtbESPy2rCQBSG94LvMJyCO5001GCjo2ih4Eaol0XdHTPH&#10;JJg5k86MGvv0nUXB5c9/45stOtOIGzlfW1bwOkpAEBdW11wqOOw/hxMQPiBrbCyTggd5WMz7vRnm&#10;2t55S7ddKEUcYZ+jgiqENpfSFxUZ9CPbEkfvbJ3BEKUrpXZ4j+OmkWmSZNJgzfGhwpY+Kiouu6tR&#10;sHqfrH6+3njzuz0d6fh9uoxTlyg1eOmWUxCBuvAM/7fXWkGaZW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ChUcYAAADeAAAADwAAAAAAAAAAAAAAAACYAgAAZHJz&#10;L2Rvd25yZXYueG1sUEsFBgAAAAAEAAQA9QAAAIsDA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wEysgA&#10;AADeAAAADwAAAGRycy9kb3ducmV2LnhtbESPQWvCQBSE74L/YXmF3nRjqEGjq2ih0EtBbQ/19sy+&#10;JsHs23R3q9Ff7wpCj8PMfMPMl51pxImcry0rGA0TEMSF1TWXCr4+3wYTED4ga2wsk4ILeVgu+r05&#10;5tqeeUunXShFhLDPUUEVQptL6YuKDPqhbYmj92OdwRClK6V2eI5w08g0STJpsOa4UGFLrxUVx92f&#10;UbCeTta/mxf+uG4Pe9p/H47j1CVKPT91qxmIQF34Dz/a71pBmmX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ATKyAAAAN4AAAAPAAAAAAAAAAAAAAAAAJgCAABk&#10;cnMvZG93bnJldi54bWxQSwUGAAAAAAQABAD1AAAAjQ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avcgA&#10;AADeAAAADwAAAGRycy9kb3ducmV2LnhtbESPQWsCMRSE74X+h/AEbzVrsIuuRqkFoZdCtT3o7bl5&#10;7i5uXrZJ1G1/fVMo9DjMzDfMYtXbVlzJh8axhvEoA0FcOtNwpeHjffMwBREissHWMWn4ogCr5f3d&#10;Agvjbryl6y5WIkE4FKihjrErpAxlTRbDyHXEyTs5bzEm6StpPN4S3LZSZVkuLTacFmrs6Lmm8ry7&#10;WA3r2XT9+Tbh1+/t8UCH/fH8qHym9XDQP81BROrjf/iv/WI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pq9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J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Ln+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oj8myAAAAN4AAAAPAAAAAAAAAAAAAAAAAJgCAABk&#10;cnMvZG93bnJldi54bWxQSwUGAAAAAAQABAD1AAAAjQM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nUsgA&#10;AADeAAAADwAAAGRycy9kb3ducmV2LnhtbESPT2vCQBTE70K/w/IK3nTTYINNXaUKghfBPz3U2zP7&#10;mgSzb9PdVdN+ercgeBxm5jfMZNaZRlzI+dqygpdhAoK4sLrmUsHnfjkYg/ABWWNjmRT8kofZ9Kk3&#10;wVzbK2/psguliBD2OSqoQmhzKX1RkUE/tC1x9L6tMxiidKXUDq8RbhqZJkkmDdYcFypsaVFRcdqd&#10;jYL523j+sxnx+m97PNDh63h6TV2iVP+5+3gHEagLj/C9vdIK0ixLR/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6dS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CycgA&#10;AADeAAAADwAAAGRycy9kb3ducmV2LnhtbESPT2vCQBTE74V+h+UVvNVNgwaNrlILBS8F/x309sy+&#10;JsHs23R31bSf3i0IHoeZ+Q0znXemERdyvras4K2fgCAurK65VLDbfr6OQPiArLGxTAp+ycN89vw0&#10;xVzbK6/psgmliBD2OSqoQmhzKX1RkUHfty1x9L6tMxiidKXUDq8RbhqZJkkmDdYcFyps6aOi4rQ5&#10;GwWL8Wjxsxrw19/6eKDD/ngapi5RqvfSvU9ABOrCI3xvL7WCNMvS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wLJyAAAAN4AAAAPAAAAAAAAAAAAAAAAAJgCAABk&#10;cnMvZG93bnJldi54bWxQSwUGAAAAAAQABAD1AAAAjQM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cvs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0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nL7HAAAA3gAAAA8AAAAAAAAAAAAAAAAAmAIAAGRy&#10;cy9kb3ducmV2LnhtbFBLBQYAAAAABAAEAPUAAACMAw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5J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Tkl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tV8UA&#10;AADeAAAADwAAAGRycy9kb3ducmV2LnhtbERPy2rCQBTdC/7DcAvudNJQg42OooWCG6E+FnV3zVyT&#10;YOZOOjNq7Nd3FgWXh/OeLTrTiBs5X1tW8DpKQBAXVtdcKjjsP4cTED4ga2wsk4IHeVjM+70Z5tre&#10;eUu3XShFDGGfo4IqhDaX0hcVGfQj2xJH7mydwRChK6V2eI/hppFpkmTSYM2xocKWPioqLrurUbB6&#10;n6x+vt5487s9Hen4fbqMU5coNXjpllMQgbrwFP+711pBmmVp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q1XxQAAAN4AAAAPAAAAAAAAAAAAAAAAAJgCAABkcnMv&#10;ZG93bnJldi54bWxQSwUGAAAAAAQABAD1AAAAig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Iz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gjM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3jMcA&#10;AADeAAAADwAAAGRycy9kb3ducmV2LnhtbESPy2rCQBSG9wXfYTiCuzoxtkGjo2hB6KZQLwvdHTPH&#10;JJg5k86MmvbpO4tClz//jW++7Ewj7uR8bVnBaJiAIC6srrlUcNhvnicgfEDW2FgmBd/kYbnoPc0x&#10;1/bBW7rvQiniCPscFVQhtLmUvqjIoB/aljh6F+sMhihdKbXDRxw3jUyTJJMGa44PFbb0VlFx3d2M&#10;gvV0s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N4zHAAAA3gAAAA8AAAAAAAAAAAAAAAAAmAIAAGRy&#10;cy9kb3ducmV2LnhtbFBLBQYAAAAABAAEAPUAAACMAw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SF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ZIXyAAAAN4AAAAPAAAAAAAAAAAAAAAAAJgCAABk&#10;cnMvZG93bnJldi54bWxQSwUGAAAAAAQABAD1AAAAjQ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YM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7Su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wxg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up+8gA&#10;AADeAAAADwAAAGRycy9kb3ducmV2LnhtbESPQWvCQBSE74L/YXlCb7ppbINGV6mFQi+Faj3o7Zl9&#10;TYLZt+nuVlN/vSsIPQ4z8w0zX3amESdyvras4HGUgCAurK65VLD9ehtOQPiArLGxTAr+yMNy0e/N&#10;Mdf2zGs6bUIpIoR9jgqqENpcSl9UZNCPbEscvW/rDIYoXSm1w3OEm0amSZJJgzXHhQpbeq2oOG5+&#10;jYLVdLL6+Xzij8v6sKf97nB8Tl2i1MOge5mBCNSF//C9/a4VpFk2Hs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6n7yAAAAN4AAAAPAAAAAAAAAAAAAAAAAJgCAABk&#10;cnMvZG93bnJldi54bWxQSwUGAAAAAAQABAD1AAAAjQM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xj8gA&#10;AADeAAAADwAAAGRycy9kb3ducmV2LnhtbESPQWvCQBSE7wX/w/KE3uqmqQ0aXaUWCr0I1XrQ2zP7&#10;mgSzb9PdrUZ/vSsIPQ4z8w0znXemEUdyvras4HmQgCAurK65VLD5/ngagfABWWNjmRScycN81nuY&#10;Yq7tiVd0XIdSRAj7HBVUIbS5lL6oyKAf2JY4ej/WGQxRulJqh6cIN41MkySTBmuOCxW29F5RcVj/&#10;GQWL8Wjx+zXk5WW139Fuuz+8pi5R6rHfvU1ABOrCf/je/tQK0ix7G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jGP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UFM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pQU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KY8gA&#10;AADeAAAADwAAAGRycy9kb3ducmV2LnhtbESPT2vCQBTE74V+h+UJvdWNaQ2aukotFHoR/HfQ2zP7&#10;mgSzb9PdrUY/vSsUehxm5jfMZNaZRpzI+dqygkE/AUFcWF1zqWC7+XwegfABWWNjmRRcyMNs+vgw&#10;wVzbM6/otA6liBD2OSqoQmhzKX1RkUHfty1x9L6tMxiidKXUDs8RbhqZJkkmDdYcFyps6aOi4rj+&#10;NQrm49H8Z/nKi+vqsKf97nAcpi5R6qnXvb+BCNSF//Bf+0srSLPsJY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ApjyAAAAN4AAAAPAAAAAAAAAAAAAAAAAJgCAABk&#10;cnMvZG93bnJldi54bWxQSwUGAAAAAAQABAD1AAAAjQM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v+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D0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ECv+MkAAADeAAAADwAAAAAAAAAAAAAAAACYAgAA&#10;ZHJzL2Rvd25yZXYueG1sUEsFBgAAAAAEAAQA9QAAAI4DA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7isUA&#10;AADeAAAADwAAAGRycy9kb3ducmV2LnhtbERPu27CMBTdK/EP1kViKw6hjSBgEFRC6lKpPAbYLvEl&#10;iYivU9tA2q+vh0odj857vuxMI+7kfG1ZwWiYgCAurK65VHDYb54nIHxA1thYJgXf5GG56D3NMdf2&#10;wVu670IpYgj7HBVUIbS5lL6oyKAf2pY4chfrDIYIXSm1w0cMN41MkySTBmuODRW29FZRcd3djIL1&#10;dLL++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zuKxQAAAN4AAAAPAAAAAAAAAAAAAAAAAJgCAABkcnMv&#10;ZG93bnJldi54bWxQSwUGAAAAAAQABAD1AAAAig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eE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54RyAAAAN4AAAAPAAAAAAAAAAAAAAAAAJgCAABk&#10;cnMvZG93bnJldi54bWxQSwUGAAAAAAQABAD1AAAAjQM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9E8cYA&#10;AADeAAAADwAAAGRycy9kb3ducmV2LnhtbESPzWrCQBSF9wXfYbhCd3VisEGjo2ih4EZQ60J318w1&#10;CWbuxJmppj59Z1Ho8nD++GaLzjTiTs7XlhUMBwkI4sLqmksFh6/PtzEIH5A1NpZJwQ95WMx7LzPM&#10;tX3wju77UIo4wj5HBVUIbS6lLyoy6Ae2JY7exTqDIUpXSu3wEcdNI9MkyaTBmuNDhS19VFRc999G&#10;wWoyXt22I948d+cTnY7n63vqEqVe+91yCiJQF/7Df+21VpBm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9E8cYAAADeAAAADwAAAAAAAAAAAAAAAACYAgAAZHJz&#10;L2Rvd25yZXYueG1sUEsFBgAAAAAEAAQA9QAAAIsDA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ha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c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PhaskAAADeAAAADwAAAAAAAAAAAAAAAACYAgAA&#10;ZHJzL2Rvd25yZXYueG1sUEsFBgAAAAAEAAQA9QAAAI4DA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HcgA&#10;AADeAAAADwAAAGRycy9kb3ducmV2LnhtbESPT2vCQBTE70K/w/IK3nTTYINNXaUKghfBPz3U2zP7&#10;mgSzb9PdVdN+ercgeBxm5jfMZNaZRlzI+dqygpdhAoK4sLrmUsHnfjkYg/ABWWNjmRT8kofZ9Kk3&#10;wVzbK2/psguliBD2OSqoQmhzKX1RkUE/tC1x9L6tMxiidKXUDq8RbhqZJkkmDdYcFypsaVFRcdqd&#10;jYL523j+sxnx+m97PNDh63h6TV2iVP+5+3gHEagLj/C9vdIK0iwb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X8d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ahsgA&#10;AADeAAAADwAAAGRycy9kb3ducmV2LnhtbESPQWvCQBSE7wX/w/KE3uqmqQ0aXaUWCr0I1XrQ2zP7&#10;mgSzb9PdrUZ/vSsIPQ4z8w0znXemEUdyvras4HmQgCAurK65VLD5/ngagfABWWNjmRScycN81nuY&#10;Yq7tiVd0XIdSRAj7HBVUIbS5lL6oyKAf2JY4ej/WGQxRulJqh6cIN41MkySTBmuOCxW29F5RcVj/&#10;GQWL8Wjx+zXk5WW139Fuuz+8pi5R6rHfvU1ABOrCf/je/tQK0iwbvs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dqGyAAAAN4AAAAPAAAAAAAAAAAAAAAAAJgCAABk&#10;cnMvZG93bnJldi54bWxQSwUGAAAAAAQABAD1AAAAjQM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C8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lELy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jna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a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jnackAAADeAAAADwAAAAAAAAAAAAAAAACYAgAA&#10;ZHJzL2Rvd25yZXYueG1sUEsFBgAAAAAEAAQA9QAAAI4DA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5HsgA&#10;AADeAAAADwAAAGRycy9kb3ducmV2LnhtbESPT2vCQBTE70K/w/IK3nTTYINNXaUKghfBPz3U2zP7&#10;mgSzb9PdVdN+ercgeBxm5jfMZNaZRlzI+dqygpdhAoK4sLrmUsHnfjkYg/ABWWNjmRT8kofZ9Kk3&#10;wVzbK2/psguliBD2OSqoQmhzKX1RkUE/tC1x9L6tMxiidKXUDq8RbhqZJkkmDdYcFypsaVFRcdqd&#10;jYL523j+sxn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nkeyAAAAN4AAAAPAAAAAAAAAAAAAAAAAJgCAABk&#10;cnMvZG93bnJldi54bWxQSwUGAAAAAAQABAD1AAAAjQM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chcgA&#10;AADeAAAADwAAAGRycy9kb3ducmV2LnhtbESPQWvCQBSE7wX/w/KE3uqmwaYaXaUWCr0I1XrQ2zP7&#10;mgSzb9PdrUZ/vSsUPA4z8w0znXemEUdyvras4HmQgCAurK65VLD5/ngagfABWWNjmRScycN81nuY&#10;Yq7tiVd0XIdSRAj7HBVUIbS5lL6oyKAf2JY4ej/WGQxRulJqh6cIN41MkySTBmuOCxW29F5RcVj/&#10;GQWL8Wjx+zXk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tyF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I98UA&#10;AADeAAAADwAAAGRycy9kb3ducmV2LnhtbERPz2vCMBS+D/wfwhN2m6nFFa1G0cHAi6DOg96ezbMt&#10;Ni81ybTzr18Ogx0/vt+zRWcacSfna8sKhoMEBHFhdc2lgsPX59sYhA/IGhvLpOCHPCzmvZcZ5to+&#10;eEf3fShFDGGfo4IqhDaX0hcVGfQD2xJH7mKdwRChK6V2+IjhppFpkmTSYM2xocKWPioqrvtvo2A1&#10;Ga9u2xFvnrvziU7H8/U9dYlSr/1uOQURqAv/4j/3WitIs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Uj3xQAAAN4AAAAPAAAAAAAAAAAAAAAAAJgCAABkcnMv&#10;ZG93bnJldi54bWxQSwUGAAAAAAQABAD1AAAAig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bMgA&#10;AADeAAAADwAAAGRycy9kb3ducmV2LnhtbESPQWvCQBSE74X+h+UVems2DRo0dRUVhF4Kanuot2f2&#10;NQlm38bdrcb+ercgeBxm5htmMutNK07kfGNZwWuSgiAurW64UvD1uXoZgfABWWNrmRRcyMNs+vgw&#10;wULbM2/otA2ViBD2BSqoQ+gKKX1Zk0Gf2I44ej/WGQxRukpqh+cIN63M0jSXBhuOCzV2tKypPGx/&#10;jYLFeLQ4rgf88bfZ72j3vT8MM5cq9fzUz99ABOrDPXxrv2sFWZ4Pxv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1s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bSLMcA&#10;AADeAAAADwAAAGRycy9kb3ducmV2LnhtbESPy2rCQBSG94W+w3AK3dVJQw0aHUULBTeCly7q7pg5&#10;TYKZM3Fm1OjTOwvB5c9/4xtPO9OIMzlfW1bw2UtAEBdW11wq+N3+fAxA+ICssbFMCq7kYTp5fRlj&#10;ru2F13TehFLEEfY5KqhCaHMpfVGRQd+zLXH0/q0zGKJ0pdQOL3HcNDJNkkwarDk+VNjSd0XFYXMy&#10;CubDwfy4+uLlbb3f0e5vf+in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0izHAAAA3gAAAA8AAAAAAAAAAAAAAAAAmAIAAGRy&#10;cy9kb3ducmV2LnhtbFBLBQYAAAAABAAEAPUAAACMAw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3t8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ne3yAAAAN4AAAAPAAAAAAAAAAAAAAAAAJgCAABk&#10;cnMvZG93bnJldi54bWxQSwUGAAAAAAQABAD1AAAAjQ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pwMgA&#10;AADeAAAADwAAAGRycy9kb3ducmV2LnhtbESPT2vCQBTE74V+h+UVvNVNgwaNrlILBS8F/x309sy+&#10;JsHs23R31bSf3i0IHoeZ+Q0znXemERdyvras4K2fgCAurK65VLDbfr6OQPiArLGxTAp+ycN89vw0&#10;xVzbK6/psgmliBD2OSqoQmhzKX1RkUHfty1x9L6tMxiidKXUDq8RbhqZJkkmDdYcFyps6aOi4rQ5&#10;GwWL8Wjxsxrw19/6eKDD/ngapi5RqvfSvU9ABOrCI3xvL7WCNMuG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6OnAyAAAAN4AAAAPAAAAAAAAAAAAAAAAAJgCAABk&#10;cnMvZG93bnJldi54bWxQSwUGAAAAAAQABAD1AAAAjQM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MW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pExbyAAAAN4AAAAPAAAAAAAAAAAAAAAAAJgCAABk&#10;cnMvZG93bnJldi54bWxQSwUGAAAAAAQABAD1AAAAjQM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UL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e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3UL8kAAADeAAAADwAAAAAAAAAAAAAAAACYAgAA&#10;ZHJzL2Rvd25yZXYueG1sUEsFBgAAAAAEAAQA9QAAAI4DA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tMgA&#10;AADeAAAADwAAAGRycy9kb3ducmV2LnhtbESPQWvCQBSE74L/YXlCb7ppaIJGV6mFQi8FtT3U2zP7&#10;mgSzb9Pdrab+elcQehxm5htmsepNK07kfGNZweMkAUFcWt1wpeDz43U8BeEDssbWMin4Iw+r5XCw&#10;wELbM2/ptAuViBD2BSqoQ+gKKX1Zk0E/sR1x9L6tMxiidJXUDs8RblqZJkkuDTYcF2rs6KWm8rj7&#10;NQrWs+n6Z/PE75ftYU/7r8MxS12i1MOof56DCNSH//C9/aYVpHmeZ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AXG0yAAAAN4AAAAPAAAAAAAAAAAAAAAAAJgCAABk&#10;cnMvZG93bnJldi54bWxQSwUGAAAAAAQABAD1AAAAjQM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vw8gA&#10;AADeAAAADwAAAGRycy9kb3ducmV2LnhtbESPT2vCQBTE74V+h+UVems2DTVodJVaKPQi+O+gt2f2&#10;NQlm36a7W4399G5B8DjMzG+Yyaw3rTiR841lBa9JCoK4tLrhSsF28/kyBOEDssbWMim4kIfZ9PFh&#10;goW2Z17RaR0qESHsC1RQh9AVUvqyJoM+sR1x9L6tMxiidJXUDs8RblqZpWkuDTYcF2rs6KOm8rj+&#10;NQrmo+H8Z/nGi7/VYU/73eE4yFyq1PNT/z4GEagP9/Ct/aUVZHk+yO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DyAAAAN4AAAAPAAAAAAAAAAAAAAAAAJgCAABk&#10;cnMvZG93bnJldi54bWxQSwUGAAAAAAQABAD1AAAAjQM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KWMgA&#10;AADeAAAADwAAAGRycy9kb3ducmV2LnhtbESPQWvCQBSE7wX/w/KE3uqmQVObukoVCr0Ianuot2f2&#10;NQlm36a7W43+elcQPA4z8w0zmXWmEQdyvras4HmQgCAurK65VPD99fE0BuEDssbGMik4kYfZtPcw&#10;wVzbI6/psAmliBD2OSqoQmhzKX1RkUE/sC1x9H6tMxiidKXUDo8RbhqZJkkmDdYcFypsaVFRsd/8&#10;GwXz1/H8bzXk5Xm929L2Z7cfpS5R6rHfvb+BCNSFe/jW/tQK0iw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0pY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eKsUA&#10;AADeAAAADwAAAGRycy9kb3ducmV2LnhtbERPy2rCQBTdF/oPwy10VycNNWh0FC0U3Ag+uqi7a+Y2&#10;CWbuxJlRo1/vLASXh/MeTzvTiDM5X1tW8NlLQBAXVtdcKvjd/nwMQPiArLGxTAqu5GE6eX0ZY67t&#10;hdd03oRSxBD2OSqoQmhzKX1RkUHfsy1x5P6tMxgidKXUDi8x3DQyTZJMGqw5NlTY0ndFxWFzMgrm&#10;w8H8uPri5W2939Hub3/opy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N4qxQAAAN4AAAAPAAAAAAAAAAAAAAAAAJgCAABkcnMv&#10;ZG93bnJldi54bWxQSwUGAAAAAAQABAD1AAAAig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7scgA&#10;AADeAAAADwAAAGRycy9kb3ducmV2LnhtbESPT2vCQBTE74V+h+UVems2hho0dRUtFHop+O9Qb8/s&#10;Mwlm38bdrab99G5B8DjMzG+Yyaw3rTiT841lBYMkBUFcWt1wpWC7+XgZgfABWWNrmRT8kofZ9PFh&#10;goW2F17ReR0qESHsC1RQh9AVUvqyJoM+sR1x9A7WGQxRukpqh5cIN63M0jSXBhuOCzV29F5TeVz/&#10;GAWL8WhxWr7y199qv6Pd9/44zFyq1PNTP38DEagP9/Ct/akVZHk+H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THux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YkcYA&#10;AADeAAAADwAAAGRycy9kb3ducmV2LnhtbESPy2rCQBSG9wXfYThCd3VisEGjo2hB6KbgbaG7Y+aY&#10;BDNn0pmppj59Z1Fw+fPf+GaLzjTiRs7XlhUMBwkI4sLqmksFh/36bQzCB2SNjWVS8EseFvPeywxz&#10;be+8pdsulCKOsM9RQRVCm0vpi4oM+oFtiaN3sc5giNKVUju8x3HTyDRJMmmw5vhQYUsfFRXX3Y9R&#10;sJqMV9+bEX89tucTnY7n63vqEqVe+91yCiJQF57h//anVpBmWRYBIk5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oYkcYAAADeAAAADwAAAAAAAAAAAAAAAACYAgAAZHJz&#10;L2Rvd25yZXYueG1sUEsFBgAAAAAEAAQA9QAAAIsDA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9Cs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r0KyAAAAN4AAAAPAAAAAAAAAAAAAAAAAJgCAABk&#10;cnMvZG93bnJldi54bWxQSwUGAAAAAAQABAD1AAAAjQ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jfc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shd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I33HAAAA3gAAAA8AAAAAAAAAAAAAAAAAmAIAAGRy&#10;cy9kb3ducmV2LnhtbFBLBQYAAAAABAAEAPUAAACMAw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G5sgA&#10;AADeAAAADwAAAGRycy9kb3ducmV2LnhtbESPT2vCQBTE74V+h+UJvdWNaQ2aukotFHoR/HfQ2zP7&#10;mgSzb9PdrUY/vSsUehxm5jfMZNaZRpzI+dqygkE/AUFcWF1zqWC7+XwegfABWWNjmRRcyMNs+vgw&#10;wVzbM6/otA6liBD2OSqoQmhzKX1RkUHfty1x9L6tMxiidKXUDs8RbhqZJkkmDdYcFyps6aOi4rj+&#10;NQrm49H8Z/nKi+vqsKf97nAcpi5R6qnXvb+BCNSF//Bf+0srSLMse4H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IbmyAAAAN4AAAAPAAAAAAAAAAAAAAAAAJgCAABk&#10;cnMvZG93bnJldi54bWxQSwUGAAAAAAQABAD1AAAAjQM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eksgA&#10;AADeAAAADwAAAGRycy9kb3ducmV2LnhtbESPT2vCQBTE70K/w/IK3nTTYINNXaUKghfBPz3U2zP7&#10;mgSzb9PdVdN+ercgeBxm5jfMZNaZRlzI+dqygpdhAoK4sLrmUsHnfjkYg/ABWWNjmRT8kofZ9Kk3&#10;wVzbK2/psguliBD2OSqoQmhzKX1RkUE/tC1x9L6tMxiidKXUDq8RbhqZJkkmDdYcFypsaVFRcdqd&#10;jYL523j+sxn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R6S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7CcgA&#10;AADeAAAADwAAAGRycy9kb3ducmV2LnhtbESPT2vCQBTE74V+h+UVems2DTVodJVaKPQi+O+gt2f2&#10;NQlm36a7W4399G5B8DjMzG+Yyaw3rTiR841lBa9JCoK4tLrhSsF28/kyBOEDssbWMim4kIfZ9PFh&#10;goW2Z17RaR0qESHsC1RQh9AVUvqyJoM+sR1x9L6tMxiidJXUDs8RblqZpWkuDTYcF2rs6KOm8rj+&#10;NQrmo+H8Z/nGi7/VYU/73eE4yFyq1PNT/z4GEagP9/Ct/aUVZHmeD+D/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bbsJ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lfsUA&#10;AADeAAAADwAAAGRycy9kb3ducmV2LnhtbERPy2rCQBTdF/yH4Rbc1UmDFZs6ES0IbgRfi7q7Zm6T&#10;kMyddGbUtF/vFAo9u8N5cWbz3rTiSs7XlhU8jxIQxIXVNZcKjofV0xSED8gaW8uk4Js8zPPBwwwz&#10;bW+8o+s+lCKWsM9QQRVCl0npi4oM+pHtiKP2aZ3BEKkrpXZ4i+WmlWmSTKTBmuNChR29V1Q0+4tR&#10;sHydLr+2Y9787M4nOn2cm5fUJUoNH/vFG4hAffg3/6XXWkE6iYDfO/EK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yV+xQAAAN4AAAAPAAAAAAAAAAAAAAAAAJgCAABkcnMv&#10;ZG93bnJldi54bWxQSwUGAAAAAAQABAD1AAAAig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5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4Dl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Ul8UA&#10;AADeAAAADwAAAGRycy9kb3ducmV2LnhtbERPy2rCQBTdF/yH4Qrd1YnBBo2OogWhm4Kvhe6umWsS&#10;zNxJZ6aa+vWdRcHl4bxni8404kbO15YVDAcJCOLC6ppLBYf9+m0MwgdkjY1lUvBLHhbz3ssMc23v&#10;vKXbLpQihrDPUUEVQptL6YuKDPqBbYkjd7HOYIjQlVI7vMdw08g0STJpsObYUGFLHxUV192PUbCa&#10;jFffmxF/PbbnE52O5+t76hKlXvvdcgoiUBee4n/3p1aQZlkW98Y78Q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SXxQAAAN4AAAAPAAAAAAAAAAAAAAAAAJgCAABkcnMv&#10;ZG93bnJldi54bWxQSwUGAAAAAAQABAD1AAAAig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xDM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l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ILEM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TMcA&#10;AADeAAAADwAAAGRycy9kb3ducmV2LnhtbESPzWrCQBSF9wXfYbhCd3Vi0FSjo6hQ6Eaotou6u2au&#10;STBzJ85MNfr0nUWhy8P545svO9OIKzlfW1YwHCQgiAuray4VfH2+vUxA+ICssbFMCu7kYbnoPc0x&#10;1/bGO7ruQyniCPscFVQhtLmUvqjIoB/Yljh6J+sMhihdKbXDWxw3jUyTJJMGa44PFba0qag473+M&#10;gvV0sr58jHj72B0PdPg+nsepS5R67nerGYhAXfgP/7XftYI0y1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jkzHAAAA3gAAAA8AAAAAAAAAAAAAAAAAmAIAAGRy&#10;cy9kb3ducmV2LnhtbFBLBQYAAAAABAAEAPUAAACMAw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r1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yvXyAAAAN4AAAAPAAAAAAAAAAAAAAAAAJgCAABk&#10;cnMvZG93bnJldi54bWxQSwUGAAAAAAQABAD1AAAAjQ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1o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Wg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QO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T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REQO8kAAADeAAAADwAAAAAAAAAAAAAAAACYAgAA&#10;ZHJzL2Rvd25yZXYueG1sUEsFBgAAAAAEAAQA9QAAAI4DA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IT8gA&#10;AADeAAAADwAAAGRycy9kb3ducmV2LnhtbESPQWvCQBSE7wX/w/KE3uqmwaYaXaUWCr0I1XrQ2zP7&#10;mgSzb9PdrUZ/vSsUPA4z8w0znXemEUdyvras4HmQgCAurK65VLD5/ngagfABWWNjmRScycN81nuY&#10;Yq7tiVd0XIdSRAj7HBVUIbS5lL6oyKAf2JY4ej/WGQxRulJqh6cIN41MkySTBmuOCxW29F5RcVj/&#10;GQWL8Wjx+zXk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hP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t1MgA&#10;AADeAAAADwAAAGRycy9kb3ducmV2LnhtbESPQWvCQBSE7wX/w/KE3uqmQVObukoVCr0Ianuot2f2&#10;NQlm36a7W43+elcQPA4z8w0zmXWmEQdyvras4HmQgCAurK65VPD99fE0BuEDssbGMik4kYfZtPcw&#10;wVzbI6/psAmliBD2OSqoQmhzKX1RkUE/sC1x9H6tMxiidKXUDo8RbhqZJkkmDdYcFypsaVFRsd/8&#10;GwXz1/H8bzXk5Xm929L2Z7cfpS5R6rHfvb+BCNSFe/jW/tQK0ix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C3U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zo8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rOj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WOMgA&#10;AADeAAAADwAAAGRycy9kb3ducmV2LnhtbESPQWvCQBSE7wX/w/KE3uqmoUaNrlILhV6Eaj3o7Zl9&#10;TYLZt+nuVqO/visIPQ4z8w0zW3SmESdyvras4HmQgCAurK65VLD9en8ag/ABWWNjmRRcyMNi3nuY&#10;Ya7tmdd02oRSRAj7HBVUIbS5lL6oyKAf2JY4et/WGQxRulJqh+cIN41MkySTBmuOCxW29FZRcdz8&#10;GgXLyXj58/nCq+v6sKf97nAcpi5R6rHfvU5BBOrCf/je/tAK0iwb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hY4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CSsUA&#10;AADeAAAADwAAAGRycy9kb3ducmV2LnhtbERPz2vCMBS+D/wfwhN2m6lFO61GUWGwizDdDvP2bJ5t&#10;sXmpSabVv345DHb8+H7Pl51pxJWcry0rGA4SEMSF1TWXCr4+314mIHxA1thYJgV38rBc9J7mmGt7&#10;4x1d96EUMYR9jgqqENpcSl9UZNAPbEscuZN1BkOErpTa4S2Gm0amSZJJgzXHhgpb2lRUnPc/RsF6&#10;OllfPka8feyOBzp8H8/j1CVKPfe71QxEoC78i//c71pBmmW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YJKxQAAAN4AAAAPAAAAAAAAAAAAAAAAAJgCAABkcnMv&#10;ZG93bnJldi54bWxQSwUGAAAAAAQABAD1AAAAig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n0cgA&#10;AADeAAAADwAAAGRycy9kb3ducmV2LnhtbESPQWvCQBSE70L/w/KE3nRjaFONrlILhV6Eaj3o7Zl9&#10;JsHs23R3q9Ff7xYKPQ4z8w0zW3SmEWdyvrasYDRMQBAXVtdcKth+vQ/GIHxA1thYJgVX8rCYP/Rm&#10;mGt74TWdN6EUEcI+RwVVCG0upS8qMuiHtiWO3tE6gyFKV0rt8BLhppFpkmTSYM1xocKW3ioqTpsf&#10;o2A5GS+/P594dVsf9rTfHU7PqUuUeux3r1MQgbrwH/5rf2gFaZa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fR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a8cA&#10;AADeAAAADwAAAGRycy9kb3ducmV2LnhtbESPy2rCQBSG94W+w3CE7urEUEMaHaUWCm4Eb4u6O2aO&#10;STBzJp2ZavTpO4uCy5//xjed96YVF3K+saxgNExAEJdWN1wp2O++XnMQPiBrbC2Tght5mM+en6ZY&#10;aHvlDV22oRJxhH2BCuoQukJKX9Zk0A9tRxy9k3UGQ5SuktrhNY6bVqZJkkmDDceHGjv6rKk8b3+N&#10;gsV7vvhZv/Hqvjke6PB9PI9Tlyj1Mug/JiAC9eER/m8vtYI0y/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mvHAAAA3gAAAA8AAAAAAAAAAAAAAAAAmAIAAGRy&#10;cy9kb3ducmV2LnhtbFBLBQYAAAAABAAEAPUAAACMAw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8MgA&#10;AADeAAAADwAAAGRycy9kb3ducmV2LnhtbESPQWvCQBSE74X+h+UJ3urGYEOMrlILQi+Fanuot2f2&#10;mQSzb9PdVVN/fVcQehxm5htmvuxNK87kfGNZwXiUgCAurW64UvD1uX7KQfiArLG1TAp+ycNy8fgw&#10;x0LbC2/ovA2ViBD2BSqoQ+gKKX1Zk0E/sh1x9A7WGQxRukpqh5cIN61MkySTBhuOCzV29FpTedye&#10;jILVNF/9fEz4/brZ72j3vT8+py5RajjoX2YgAvXhP3xvv2kFaZb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WlvwyAAAAN4AAAAPAAAAAAAAAAAAAAAAAJgCAABk&#10;cnMvZG93bnJldi54bWxQSwUGAAAAAAQABAD1AAAAjQ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Fh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T+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MWH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gH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RgHMkAAADeAAAADwAAAAAAAAAAAAAAAACYAgAA&#10;ZHJzL2Rvd25yZXYueG1sUEsFBgAAAAAEAAQA9QAAAI4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34aM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v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fho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d88gA&#10;AADeAAAADwAAAGRycy9kb3ducmV2LnhtbESPQWvCQBSE70L/w/IK3nTToCFGV6mFgheh2h7q7Zl9&#10;TYLZt+nuqrG/vlsQehxm5htmsepNKy7kfGNZwdM4AUFcWt1wpeDj/XWUg/ABWWNrmRTcyMNq+TBY&#10;YKHtlXd02YdKRAj7AhXUIXSFlL6syaAf2444el/WGQxRukpqh9cIN61MkySTBhuOCzV29FJTedqf&#10;jYL1LF9/v014+7M7HujweTxNU5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V3z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DhM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s8OE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H8kA&#10;AADeAAAADwAAAGRycy9kb3ducmV2LnhtbESPT2vCQBTE74V+h+UVvNVNg01jdJVaEHop1D8HvT2z&#10;zySYfZvurpr203eFQo/DzPyGmc5704oLOd9YVvA0TEAQl1Y3XCnYbpaPOQgfkDW2lknBN3mYz+7v&#10;plhoe+UVXdahEhHCvkAFdQhdIaUvazLoh7Yjjt7ROoMhSldJ7fAa4aaVaZJk0mDDcaHGjt5qKk/r&#10;s1GwGOeLr88Rf/ysDnva7w6n59QlSg0e+tcJiEB9+A//td+1gjTL8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mH8kAAADeAAAADwAAAAAAAAAAAAAAAACYAgAA&#10;ZHJzL2Rvd25yZXYueG1sUEsFBgAAAAAEAAQA9QAAAI4DA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ybcUA&#10;AADeAAAADwAAAGRycy9kb3ducmV2LnhtbERPy2rCQBTdF/oPwxW6qxNDDWl0lFoouBF8Lerumrkm&#10;wcyddGaq0a/vLAouD+c9nfemFRdyvrGsYDRMQBCXVjdcKdjvvl5zED4ga2wtk4IbeZjPnp+mWGh7&#10;5Q1dtqESMYR9gQrqELpCSl/WZNAPbUccuZN1BkOErpLa4TWGm1amSZJJgw3Hhho7+qypPG9/jYLF&#10;e774Wb/x6r45HujwfTyPU5co9TLoPyYgAvXhIf53L7WCNMv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PJtxQAAAN4AAAAPAAAAAAAAAAAAAAAAAJgCAABkcnMv&#10;ZG93bnJldi54bWxQSwUGAAAAAAQABAD1AAAAig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9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Ff2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otsYA&#10;AADeAAAADwAAAGRycy9kb3ducmV2LnhtbESPzWrCQBSF9wXfYbiCuzox2KDRUbQgdFNQ60J318w1&#10;CWbupDOjpj59Z1Ho8nD++ObLzjTiTs7XlhWMhgkI4sLqmksFh6/N6wSED8gaG8uk4Ic8LBe9lznm&#10;2j54R/d9KEUcYZ+jgiqENpfSFxUZ9EPbEkfvYp3BEKUrpXb4iOOmkWmSZNJgzfGhwpbeKyqu+5tR&#10;sJ5O1t/bMX8+d+cTnY7n61vqEqUG/W41AxGoC//hv/aHVpBm2TQ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9otsYAAADeAAAADwAAAAAAAAAAAAAAAACYAgAAZHJz&#10;L2Rvd25yZXYueG1sUEsFBgAAAAAEAAQA9QAAAIsDA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L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p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0tyAAAAN4AAAAPAAAAAAAAAAAAAAAAAJgCAABk&#10;cnMvZG93bnJldi54bWxQSwUGAAAAAAQABAD1AAAAjQ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TW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VNa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32w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fbByAAAAN4AAAAPAAAAAAAAAAAAAAAAAJgCAABk&#10;cnMvZG93bnJldi54bWxQSwUGAAAAAAQABAD1AAAAjQM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utcgA&#10;AADeAAAADwAAAGRycy9kb3ducmV2LnhtbESPQWvCQBSE74X+h+UVems2DRo0dRUVhF4Kanuot2f2&#10;NQlm38bdrcb+ercgeBxm5htmMutNK07kfGNZwWuSgiAurW64UvD1uXoZgfABWWNrmRRcyMNs+vgw&#10;wULbM2/otA2ViBD2BSqoQ+gKKX1Zk0Gf2I44ej/WGQxRukpqh+cIN63M0jSXBhuOCzV2tKypPGx/&#10;jYLFeLQ4rgf88bfZ72j3vT8MM5cq9fzUz99ABOrDPXxrv2sFWZ6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G61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LLsgA&#10;AADeAAAADwAAAGRycy9kb3ducmV2LnhtbESPT2vCQBTE74V+h+UVems2hho0dRUtFHop+O9Qb8/s&#10;Mwlm38bdrab99G5B8DjMzG+Yyaw3rTiT841lBYMkBUFcWt1wpWC7+XgZgfABWWNrmRT8kofZ9PFh&#10;goW2F17ReR0qESHsC1RQh9AVUvqyJoM+sR1x9A7WGQxRukpqh5cIN63M0jSXBhuOCzV29F5TeVz/&#10;GAWL8WhxWr7y199qv6Pd9/44zFyq1PNTP38DEagP9/Ct/akVZHk+Hs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Msu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VWc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tk0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alVZ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wwsgA&#10;AADeAAAADwAAAGRycy9kb3ducmV2LnhtbESPQWvCQBSE70L/w/KE3nRjaFONrlILhV6Eaj3o7Zl9&#10;JsHs23R3q9Ff7xYKPQ4z8w0zW3SmEWdyvrasYDRMQBAXVtdcKth+vQ/GIHxA1thYJgVX8rCYP/Rm&#10;mGt74TWdN6EUEcI+RwVVCG0upS8qMuiHtiWO3tE6gyFKV0rt8BLhppFpkmTSYM1xocKW3ioqTpsf&#10;o2A5GS+/P594dVsf9rTfHU7PqUuUeux3r1MQgbrwH/5rf2gFaZZ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vDC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ksMUA&#10;AADeAAAADwAAAGRycy9kb3ducmV2LnhtbERPz2vCMBS+D/wfwhO8zdTiilaj6EDYZaDOg96ezbMt&#10;Ni9dErXzr18Ogx0/vt/zZWcacSfna8sKRsMEBHFhdc2lgsPX5nUCwgdkjY1lUvBDHpaL3sscc20f&#10;vKP7PpQihrDPUUEVQptL6YuKDPqhbYkjd7HOYIjQlVI7fMRw08g0STJpsObYUGFL7xUV1/3NKFhP&#10;J+vv7Zg/n7vziU7H8/UtdYlSg363moEI1IV/8Z/7QytIs2wa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WSwxQAAAN4AAAAPAAAAAAAAAAAAAAAAAJgCAABkcnMv&#10;ZG93bnJldi54bWxQSwUGAAAAAAQABAD1AAAAig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BK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cEr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yr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elU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8qzHAAAA3gAAAA8AAAAAAAAAAAAAAAAAmAIAAGRy&#10;cy9kb3ducmV2LnhtbFBLBQYAAAAABAAEAPUAAACMAw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XN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c3yAAAAN4AAAAPAAAAAAAAAAAAAAAAAJgCAABk&#10;cnMvZG93bnJldi54bWxQSwUGAAAAAAQABAD1AAAAjQ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JQMgA&#10;AADeAAAADwAAAGRycy9kb3ducmV2LnhtbESPQWsCMRSE74X+h/AKvXWTLtXq1ihVKHgpqO1Bb8/N&#10;6+7i5mVNUt321zeC0OMwM98wk1lvW3EiHxrHGh4zBYK4dKbhSsPnx9vDCESIyAZbx6ThhwLMprc3&#10;EyyMO/OaTptYiQThUKCGOsaukDKUNVkMmeuIk/flvMWYpK+k8XhOcNvKXKmhtNhwWqixo0VN5WHz&#10;bTXMx6P5cfXE77/r/Y522/1hkHul9f1d//oCIlIf/8PX9tJoyIf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slAyAAAAN4AAAAPAAAAAAAAAAAAAAAAAJgCAABk&#10;cnMvZG93bnJldi54bWxQSwUGAAAAAAQABAD1AAAAjQM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2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S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Zs28kAAADeAAAADwAAAAAAAAAAAAAAAACYAgAA&#10;ZHJzL2Rvd25yZXYueG1sUEsFBgAAAAAEAAQA9QAAAI4DA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r8gA&#10;AADeAAAADwAAAGRycy9kb3ducmV2LnhtbESPQWsCMRSE74X+h/AKvdWki7W6GqUWhF4EtT3U23Pz&#10;uru4edkmUdf++kYQPA4z8w0zmXW2EUfyoXas4bmnQBAXztRcavj6XDwNQYSIbLBxTBrOFGA2vb+b&#10;YG7cidd03MRSJAiHHDVUMba5lKGoyGLouZY4eT/OW4xJ+lIaj6cEt43MlBpIizWnhQpbeq+o2G8O&#10;VsN8NJz/rvq8/FvvtrT93u1fMq+0fnzo3sYgInXxFr62P4yGbPCq+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Sv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NRN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f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NRNMkAAADeAAAADwAAAAAAAAAAAAAAAACYAgAA&#10;ZHJzL2Rvd25yZXYueG1sUEsFBgAAAAAEAAQA9QAAAI4DA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PQ8kA&#10;AADeAAAADwAAAGRycy9kb3ducmV2LnhtbESPT0sDMRTE7wW/Q3iCtzZx0bVdmxYrFLwI9s+hvb1u&#10;nrtLNy9rkrarn94UBI/DzPyGmc5724oz+dA41nA/UiCIS2carjRsN8vhGESIyAZbx6ThmwLMZzeD&#10;KRbGXXhF53WsRIJwKFBDHWNXSBnKmiyGkeuIk/fpvMWYpK+k8XhJcNvKTKlcWmw4LdTY0WtN5XF9&#10;shoWk/Hi6+OB339Whz3td4fjY+aV1ne3/csziEh9/A//td+Mhix/Uj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HPQ8kAAADeAAAADwAAAAAAAAAAAAAAAACYAgAA&#10;ZHJzL2Rvd25yZXYueG1sUEsFBgAAAAAEAAQA9QAAAI4DA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q2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gq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1q2MkAAADeAAAADwAAAAAAAAAAAAAAAACYAgAA&#10;ZHJzL2Rvd25yZXYueG1sUEsFBgAAAAAEAAQA9QAAAI4DA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qsUA&#10;AADeAAAADwAAAGRycy9kb3ducmV2LnhtbERPTWsCMRC9F/wPYYTeatKlWl2NooVCL0K1HvQ2bqa7&#10;i5vJmqS6+uubQ6HHx/ueLTrbiAv5UDvW8DxQIIgLZ2ouNey+3p/GIEJENtg4Jg03CrCY9x5mmBt3&#10;5Q1dtrEUKYRDjhqqGNtcylBUZDEMXEucuG/nLcYEfSmNx2sKt43MlBpJizWnhgpbequoOG1/rIbV&#10;ZLw6f77w+r45HuiwP56GmVdaP/a75RREpC7+i//cH0ZDNnp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v6qxQAAAN4AAAAPAAAAAAAAAAAAAAAAAJgCAABkcnMv&#10;ZG93bnJldi54bWxQSwUGAAAAAAQABAD1AAAAig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b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Hlsx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kc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qa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Rx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B6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egl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cHqyAAAAN4AAAAPAAAAAAAAAAAAAAAAAJgCAABk&#10;cnMvZG93bnJldi54bWxQSwUGAAAAAAQABAD1AAAAjQ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fn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Ct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1+d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B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oGyAAAAN4AAAAPAAAAAAAAAAAAAAAAAJgCAABk&#10;cnMvZG93bnJldi54bWxQSwUGAAAAAAQABAD1AAAAjQM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c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jW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xmJy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H6cgA&#10;AADeAAAADwAAAGRycy9kb3ducmV2LnhtbESPT2sCMRTE7wW/Q3hCbzXrola3RqlCoReh/jno7bl5&#10;3V3cvGyTVFc/vREKPQ4z8xtmOm9NLc7kfGVZQb+XgCDOra64ULDbfryMQfiArLG2TAqu5GE+6zxN&#10;MdP2wms6b0IhIoR9hgrKEJpMSp+XZND3bEMcvW/rDIYoXSG1w0uEm1qmSTKSBiuOCyU2tCwpP21+&#10;jYLFZLz4+Rrw6rY+HuiwP56GqUuUeu62728gArXhP/zX/tQK0tF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sfp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Zn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Yy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WFm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8BcgA&#10;AADeAAAADwAAAGRycy9kb3ducmV2LnhtbESPzWsCMRTE7wX/h/CE3mrWxc+tUapQ6EWoHwe9PTev&#10;u4ubl22S6upf3wiFHoeZ+Q0zW7SmFhdyvrKsoN9LQBDnVldcKNjv3l8mIHxA1lhbJgU38rCYd55m&#10;mGl75Q1dtqEQEcI+QwVlCE0mpc9LMuh7tiGO3pd1BkOUrpDa4TXCTS3TJBlJgxXHhRIbWpWUn7c/&#10;RsFyOll+fw54fd+cjnQ8nM7D1CVKPXfbt1cQgdrwH/5rf2gF6Wjc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PwF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od8YA&#10;AADeAAAADwAAAGRycy9kb3ducmV2LnhtbERPu27CMBTdK/UfrFuJrThElEeKiRokJJZKhXaA7RLf&#10;JhHxdWobSPv19YDEeHTei7w3rbiQ841lBaNhAoK4tLrhSsHX5/p5BsIHZI2tZVLwSx7y5ePDAjNt&#10;r7ylyy5UIoawz1BBHUKXSenLmgz6oe2II/dtncEQoaukdniN4aaVaZJMpMGGY0ONHa1qKk+7s1FQ&#10;zGfFz8eY3/+2xwMd9sfTS+oSpQZP/dsriEB9uItv7o1WkE6m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tod8YAAADeAAAADwAAAAAAAAAAAAAAAACYAgAAZHJz&#10;L2Rvd25yZXYueG1sUEsFBgAAAAAEAAQA9QAAAIsDA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N7MgA&#10;AADeAAAADwAAAGRycy9kb3ducmV2LnhtbESPzWsCMRTE7wX/h/AKvdWsS/1ajaKFgpeCXwe9PTev&#10;u4ubl22S6rZ/fSMIHoeZ+Q0znbemFhdyvrKsoNdNQBDnVldcKNjvPl5HIHxA1lhbJgW/5GE+6zxN&#10;MdP2yhu6bEMhIoR9hgrKEJpMSp+XZNB3bUMcvS/rDIYoXSG1w2uEm1qmSTKQBiuOCyU29F5Sft7+&#10;GAXL8Wj5vX7jz7/N6UjHw+ncT12i1Mtzu5iACNSGR/jeXmkF6WDY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83syAAAAN4AAAAPAAAAAAAAAAAAAAAAAJgCAABk&#10;cnMvZG93bnJldi54bWxQSwUGAAAAAAQABAD1AAAAjQM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uzMcA&#10;AADeAAAADwAAAGRycy9kb3ducmV2LnhtbESPzWrCQBSF9wXfYbhCd3XSUK1GJ0ELhW6Eal3o7pq5&#10;TYKZO3FmqtGn7ywKXR7OH9+i6E0rLuR8Y1nB8ygBQVxa3XClYPf1/jQF4QOyxtYyKbiRhyIfPCww&#10;0/bKG7psQyXiCPsMFdQhdJmUvqzJoB/Zjjh639YZDFG6SmqH1zhuWpkmyUQabDg+1NjRW03laftj&#10;FKxm09X584XX983xQIf98TROXaLU47BfzkEE6sN/+K/9oRWkk9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RrszHAAAA3gAAAA8AAAAAAAAAAAAAAAAAmAIAAGRy&#10;cy9kb3ducmV2LnhtbFBLBQYAAAAABAAEAPUAAACMAw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LV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At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QtXyAAAAN4AAAAPAAAAAAAAAAAAAAAAAJgCAABk&#10;cnMvZG93bnJldi54bWxQSwUGAAAAAAQABAD1AAAAjQ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IMgA&#10;AADeAAAADwAAAGRycy9kb3ducmV2LnhtbESPQWsCMRSE74X+h/AKvXWzDdXq1ihVKHgpqO1Bb8/N&#10;6+7i5mVNUt321zeC0OMwM98wk1lvW3EiHxrHGh6zHARx6UzDlYbPj7eHEYgQkQ22jknDDwWYTW9v&#10;JlgYd+Y1nTaxEgnCoUANdYxdIWUoa7IYMtcRJ+/LeYsxSV9J4/Gc4LaVKs+H0mLDaaHGjhY1lYfN&#10;t9UwH4/mx9UTv/+u9zvabfeHgfK51vd3/esLiEh9/A9f20ujQQ2f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5Ug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wu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zC7yAAAAN4AAAAPAAAAAAAAAAAAAAAAAJgCAABk&#10;cnMvZG93bnJldi54bWxQSwUGAAAAAAQABAD1AAAAjQM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oz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6l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qjP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NV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T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5g1U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TI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JMj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2uMgA&#10;AADeAAAADwAAAGRycy9kb3ducmV2LnhtbESPT2sCMRTE74V+h/AKvdWsi39Xo1RB8CKo7aHenpvn&#10;7uLmZZukuvrpTaHQ4zAzv2Gm89bU4kLOV5YVdDsJCOLc6ooLBZ8fq7cRCB+QNdaWScGNPMxnz09T&#10;zLS98o4u+1CICGGfoYIyhCaT0uclGfQd2xBH72SdwRClK6R2eI1wU8s0SQbSYMVxocSGliXl5/2P&#10;UbAYjxbf2x5v7rvjgQ5fx3M/dYlSry/t+wREoDb8h//aa60gHQzT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Da4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iysUA&#10;AADeAAAADwAAAGRycy9kb3ducmV2LnhtbERPz2vCMBS+D/wfwhN2m+nKdFpNiw4GuwjTedDbs3lr&#10;i81LTTKt/vXLYbDjx/d7UfSmFRdyvrGs4HmUgCAurW64UrD7en+agvABWWNrmRTcyEORDx4WmGl7&#10;5Q1dtqESMYR9hgrqELpMSl/WZNCPbEccuW/rDIYIXSW1w2sMN61Mk2QiDTYcG2rs6K2m8rT9MQpW&#10;s+nq/PnC6/vmeKDD/ngapy5R6nHYL+cgAvXhX/zn/tAK0slr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KxQAAAN4AAAAPAAAAAAAAAAAAAAAAAJgCAABkcnMv&#10;ZG93bnJldi54bWxQSwUGAAAAAAQABAD1AAAAigM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H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sHUckAAADeAAAADwAAAAAAAAAAAAAAAACYAgAA&#10;ZHJzL2Rvd25yZXYueG1sUEsFBgAAAAAEAAQA9QAAAI4DA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4EccA&#10;AADeAAAADwAAAGRycy9kb3ducmV2LnhtbESPvW7CMBSF90q8g3WR2IpDoJSmGFQqIbFUAsoA2yW+&#10;JBHxdWq7EHh6PFTqeHT+9E3nranFhZyvLCsY9BMQxLnVFRcKdt/L5wkIH5A11pZJwY08zGedpylm&#10;2l55Q5dtKEQcYZ+hgjKEJpPS5yUZ9H3bEEfvZJ3BEKUrpHZ4jeOmlmmSjKXBiuNDiQ19lpSft79G&#10;weJtsvhZj/jrvjke6LA/nl9SlyjV67Yf7yACteE//NdeaQXp+HU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IOBHHAAAA3gAAAA8AAAAAAAAAAAAAAAAAmAIAAGRy&#10;cy9kb3ducmV2LnhtbFBLBQYAAAAABAAEAPUAAACMAw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d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J2KyAAAAN4AAAAPAAAAAAAAAAAAAAAAAJgCAABk&#10;cnMvZG93bnJldi54bWxQSwUGAAAAAAQABAD1AAAAjQ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YD/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gP9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mZ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57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mqZmyAAAAN4AAAAPAAAAAAAAAAAAAAAAAJgCAABk&#10;cnMvZG93bnJldi54bWxQSwUGAAAAAAQABAD1AAAAjQM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EskA&#10;AADeAAAADwAAAGRycy9kb3ducmV2LnhtbESPT2sCMRTE7wW/Q3hCbzXr1qrdGkULgpeC/w719ty8&#10;7i5uXrZJqtt++kYQPA4z8xtmMmtNLc7kfGVZQb+XgCDOra64ULDfLZ/GIHxA1lhbJgW/5GE27TxM&#10;MNP2whs6b0MhIoR9hgrKEJpMSp+XZND3bEMcvS/rDIYoXSG1w0uEm1qmSTKUBiuOCyU29F5Sftr+&#10;GAWL1/Hiez3gj7/N8UCHz+PpJXWJUo/ddv4GIlAb7uFbe6UVpMPR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EskAAADeAAAADwAAAAAAAAAAAAAAAACYAgAA&#10;ZHJzL2Rvd25yZXYueG1sUEsFBgAAAAAEAAQA9QAAAI4DA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ickA&#10;AADeAAAADwAAAGRycy9kb3ducmV2LnhtbESPT2sCMRTE70K/Q3iF3jTbtf7papRaKHgR1Hqot+fm&#10;ubu4eVmTVFc/fVMo9DjMzG+Y6bw1tbiQ85VlBc+9BARxbnXFhYLd50d3DMIHZI21ZVJwIw/z2UNn&#10;ipm2V97QZRsKESHsM1RQhtBkUvq8JIO+Zxvi6B2tMxiidIXUDq8RbmqZJslQGqw4LpTY0HtJ+Wn7&#10;bRQsXseL8/qFV/fNYU/7r8NpkLpEqafH9m0CIlAb/sN/7aVWkA5H/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bickAAADeAAAADwAAAAAAAAAAAAAAAACYAgAA&#10;ZHJzL2Rvd25yZXYueG1sUEsFBgAAAAAEAAQA9QAAAI4DA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F/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e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0F/s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gZ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aBl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0F8UA&#10;AADeAAAADwAAAGRycy9kb3ducmV2LnhtbERPPW/CMBDdK/EfrENiKw6BUppiUKmExFIJKANsR3wk&#10;EfE5tV0I/Ho8VOr49L6n89bU4kLOV5YVDPoJCOLc6ooLBbvv5fMEhA/IGmvLpOBGHuazztMUM22v&#10;vKHLNhQihrDPUEEZQpNJ6fOSDPq+bYgjd7LOYIjQFVI7vMZwU8s0ScbSYMWxocSGPkvKz9tfo2Dx&#10;Nln8rEf8dd8cD3TYH88vqUuU6nXbj3cQgdrwL/5zr7SCdPw6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QXxQAAAN4AAAAPAAAAAAAAAAAAAAAAAJgCAABkcnMv&#10;ZG93bnJldi54bWxQSwUGAAAAAAQABAD1AAAAig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R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KRjMkAAADeAAAADwAAAAAAAAAAAAAAAACYAgAA&#10;ZHJzL2Rvd25yZXYueG1sUEsFBgAAAAAEAAQA9QAAAI4DA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LbMcA&#10;AADeAAAADwAAAGRycy9kb3ducmV2LnhtbESPy2rCQBSG9wXfYTgFd3XSYL1ER9FCoRuhXha6O2aO&#10;STBzJp0ZNfXpOwvB5c9/45vOW1OLKzlfWVbw3ktAEOdWV1wo2G2/3kYgfEDWWFsmBX/kYT7rvEwx&#10;0/bGa7puQiHiCPsMFZQhNJmUPi/JoO/Zhjh6J+sMhihdIbXDWxw3tUyTZCANVhwfSmzos6T8vLkY&#10;BcvxaPn70+fVfX080GF/PH+kLlGq+9ouJiACteEZfrS/tYJ0MOx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S2zHAAAA3gAAAA8AAAAAAAAAAAAAAAAAmAIAAGRy&#10;cy9kb3ducmV2LnhtbFBLBQYAAAAABAAEAPUAAACMAw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u9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g2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Au73yAAAAN4AAAAPAAAAAAAAAAAAAAAAAJgCAABk&#10;cnMvZG93bnJldi54bWxQSwUGAAAAAAQABAD1AAAAjQ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wg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4N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0HCAyAAAAN4AAAAPAAAAAAAAAAAAAAAAAJgCAABk&#10;cnMvZG93bnJldi54bWxQSwUGAAAAAAQABAD1AAAAjQM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zVG8kA&#10;AADeAAAADwAAAGRycy9kb3ducmV2LnhtbESPT2sCMRTE7wW/Q3hCbzXr1qrdGkULgpeC/w719ty8&#10;7i5uXrZJqtt++kYQPA4z8xtmMmtNLc7kfGVZQb+XgCDOra64ULDfLZ/GIHxA1lhbJgW/5GE27TxM&#10;MNP2whs6b0MhIoR9hgrKEJpMSp+XZND3bEMcvS/rDIYoXSG1w0uEm1qmSTKUBiuOCyU29F5Sftr+&#10;GAWL1/Hiez3gj7/N8UCHz+PpJXWJUo/ddv4GIlAb7uFbe6UVpMPR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zVG8kAAADeAAAADwAAAAAAAAAAAAAAAACYAgAA&#10;ZHJzL2Rvd25yZXYueG1sUEsFBgAAAAAEAAQA9QAAAI4DA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Nb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U1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o9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8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ej0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g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3aDyAAAAN4AAAAPAAAAAAAAAAAAAAAAAJgCAABk&#10;cnMvZG93bnJldi54bWxQSwUGAAAAAAQABAD1AAAAjQM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TG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wZ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9MY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HasUA&#10;AADeAAAADwAAAGRycy9kb3ducmV2LnhtbERPyW7CMBC9V+IfrKnErTiNKEvAIKhUqRekshzgNsRD&#10;EhGPU9tAytfXBySOT2+fzltTiys5X1lW8N5LQBDnVldcKNhtv95GIHxA1lhbJgV/5GE+67xMMdP2&#10;xmu6bkIhYgj7DBWUITSZlD4vyaDv2YY4cifrDIYIXSG1w1sMN7VMk2QgDVYcG0ps6LOk/Ly5GAXL&#10;8Wj5+9Pn1X19PNBhfzx/pC5RqvvaLiYgArXhKX64v7WCdDDs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EdqxQAAAN4AAAAPAAAAAAAAAAAAAAAAAJgCAABkcnMv&#10;ZG93bnJldi54bWxQSwUGAAAAAAQABAD1AAAAig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i8cgA&#10;AADeAAAADwAAAGRycy9kb3ducmV2LnhtbESPT2sCMRTE7wW/Q3hCbzXbxVpdjaKFQi+C/w56e25e&#10;dxc3L2uS6tpP3whCj8PM/IaZzFpTiws5X1lW8NpLQBDnVldcKNhtP1+GIHxA1lhbJgU38jCbdp4m&#10;mGl75TVdNqEQEcI+QwVlCE0mpc9LMuh7tiGO3rd1BkOUrpDa4TXCTS3TJBlIgxXHhRIb+igpP21+&#10;jILFaLg4r/q8/F0fD3TYH09vqUuUeu628zGIQG34Dz/aX1pBOnj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OLx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ds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e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3bHHAAAA3gAAAA8AAAAAAAAAAAAAAAAAmAIAAGRy&#10;cy9kb3ducmV2LnhtbFBLBQYAAAAABAAEAPUAAACMAw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4KsgA&#10;AADeAAAADwAAAGRycy9kb3ducmV2LnhtbESPT2sCMRTE7wW/Q3hCbzXrola3RqlCoReh/jno7bl5&#10;3V3cvGyTVFc/vREKPQ4z8xtmOm9NLc7kfGVZQb+XgCDOra64ULDbfryMQfiArLG2TAqu5GE+6zxN&#10;MdP2wms6b0IhIoR9hgrKEJpMSp+XZND3bEMcvW/rDIYoXSG1w0uEm1qmSTKSBiuOCyU2tCwpP21+&#10;jYLFZLz4+Rrw6rY+HuiwP56GqUuUeu62728gArXhP/zX/tQK0tH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3gqyAAAAN4AAAAPAAAAAAAAAAAAAAAAAJgCAABk&#10;cnMvZG93bnJldi54bWxQSwUGAAAAAAQABAD1AAAAjQ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mX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CeZd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DxskA&#10;AADeAAAADwAAAGRycy9kb3ducmV2LnhtbESPT2sCMRTE70K/Q3iF3jTbtf7papRaKHgR1Hqot+fm&#10;ubu4eVmTVFc/fVMo9DjMzG+Y6bw1tbiQ85VlBc+9BARxbnXFhYLd50d3DMIHZI21ZVJwIw/z2UNn&#10;ipm2V97QZRsKESHsM1RQhtBkUvq8JIO+Zxvi6B2tMxiidIXUDq8RbmqZJslQGqw4LpTY0HtJ+Wn7&#10;bRQsXseL8/qFV/fNYU/7r8NpkLpEqafH9m0CIlAb/sN/7aVWkA5H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DxskAAADeAAAADwAAAAAAAAAAAAAAAACYAgAA&#10;ZHJzL2Rvd25yZXYueG1sUEsFBgAAAAAEAAQA9QAAAI4DA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bs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M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Nu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K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2O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B+KckAAADeAAAADwAAAAAAAAAAAAAAAACYAgAA&#10;ZHJzL2Rvd25yZXYueG1sUEsFBgAAAAAEAAQA9QAAAI4DA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gXsgA&#10;AADeAAAADwAAAGRycy9kb3ducmV2LnhtbESPQWvCQBSE7wX/w/KE3uqmQVObukoVCr0Ianuot2f2&#10;NQlm36a7W43+elcQPA4z8w0zmXWmEQdyvras4HmQgCAurK65VPD99fE0BuEDssbGMik4kYfZtPcw&#10;wVzbI6/psAmliBD2OSqoQmhzKX1RkUE/sC1x9H6tMxiidKXUDo8RbhqZJkkmDdYcFypsaVFRsd/8&#10;GwXz1/H8bzXk5Xm929L2Z7cfpS5R6rHfvb+BCNSFe/jW/tQK0uxl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uBeyAAAAN4AAAAPAAAAAAAAAAAAAAAAAJgCAABk&#10;cnMvZG93bnJldi54bWxQSwUGAAAAAAQABAD1AAAAjQM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Fx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wZ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kXF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Rt8YA&#10;AADeAAAADwAAAGRycy9kb3ducmV2LnhtbERPu27CMBTdK/EP1kXqVhyi8kpxEFSq1KUS0A6wXeLb&#10;JEp8ndoupP16PCAxHp33ctWbVpzJ+dqygvEoAUFcWF1zqeDr8+1pDsIHZI2tZVLwRx5W+eBhiZm2&#10;F97ReR9KEUPYZ6igCqHLpPRFRQb9yHbEkfu2zmCI0JVSO7zEcNPKNEmm0mDNsaHCjl4rKpr9r1Gw&#10;Wcw3P9tn/vjfnY50PJyaSeoSpR6H/foFRKA+3MU397tWkE5n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HRt8YAAADeAAAADwAAAAAAAAAAAAAAAACYAgAAZHJz&#10;L2Rvd25yZXYueG1sUEsFBgAAAAAEAAQA9QAAAIsDA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0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XQs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XDMcA&#10;AADeAAAADwAAAGRycy9kb3ducmV2LnhtbESPzWrCQBSF9wXfYbhCd3Vi0FSjo6hQ6Eaotou6u2au&#10;STBzJ85MNfr0nUWhy8P545svO9OIKzlfW1YwHCQgiAuray4VfH2+vUxA+ICssbFMCu7kYbnoPc0x&#10;1/bGO7ruQyniCPscFVQhtLmUvqjIoB/Yljh6J+sMhihdKbXDWxw3jUyTJJMGa44PFba0qag473+M&#10;gvV0sr58jHj72B0PdPg+nsepS5R67nerGYhAXfgP/7XftYI0e8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7FwzHAAAA3gAAAA8AAAAAAAAAAAAAAAAAmAIAAGRy&#10;cy9kb3ducmV2LnhtbFBLBQYAAAAABAAEAPUAAACMAw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l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a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t7KXyAAAAN4AAAAPAAAAAAAAAAAAAAAAAJgCAABk&#10;cnMvZG93bnJldi54bWxQSwUGAAAAAAQABAD1AAAAjQ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s4M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Szg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Je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Q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mJe8kAAADeAAAADwAAAAAAAAAAAAAAAACYAgAA&#10;ZHJzL2Rvd25yZXYueG1sUEsFBgAAAAAEAAQA9QAAAI4DA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RD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BEP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0lMgA&#10;AADeAAAADwAAAGRycy9kb3ducmV2LnhtbESPQWvCQBSE7wX/w/KE3uqmQVObukoVCr0Ianuot2f2&#10;NQlm36a7W43+elcQPA4z8w0zmXWmEQdyvras4HmQgCAurK65VPD99fE0BuEDssbGMik4kYfZtPcw&#10;wVzbI6/psAmliBD2OSqoQmhzKX1RkUE/sC1x9H6tMxiidKXUDo8RbhqZJkkmDdYcFypsaVFRsd/8&#10;GwXz1/H8bzXk5Xm929L2Z7cfpS5R6rHfvb+BCNSFe/jW/tQK0uw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LSU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q4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irjyAAAAN4AAAAPAAAAAAAAAAAAAAAAAJgCAABk&#10;cnMvZG93bnJldi54bWxQSwUGAAAAAAQABAD1AAAAjQM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PeMgA&#10;AADeAAAADwAAAGRycy9kb3ducmV2LnhtbESPQWvCQBSE7wX/w/KE3uqmoUaNrlILhV6Eaj3o7Zl9&#10;TYLZt+nuVqO/visIPQ4z8w0zW3SmESdyvras4HmQgCAurK65VLD9en8ag/ABWWNjmRRcyMNi3nuY&#10;Ya7tmdd02oRSRAj7HBVUIbS5lL6oyKAf2JY4et/WGQxRulJqh+cIN41MkySTBmuOCxW29FZRcdz8&#10;GgXLyXj58/nCq+v6sKf97nAcpi5R6rHfvU5BBOrCf/je/tAK0myU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o94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bCsUA&#10;AADeAAAADwAAAGRycy9kb3ducmV2LnhtbERPz2vCMBS+D/wfwhN2m6lFO61GUWGwizDdDvP2bJ5t&#10;sXmpSabVv345DHb8+H7Pl51pxJWcry0rGA4SEMSF1TWXCr4+314mIHxA1thYJgV38rBc9J7mmGt7&#10;4x1d96EUMYR9jgqqENpcSl9UZNAPbEscuZN1BkOErpTa4S2Gm0amSZJJgzXHhgpb2lRUnPc/RsF6&#10;OllfPka8feyOBzp8H8/j1CVKPfe71QxEoC78i//c71pBmr1m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RsKxQAAAN4AAAAPAAAAAAAAAAAAAAAAAJgCAABkcnMv&#10;ZG93bnJldi54bWxQSwUGAAAAAAQABAD1AAAAig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kcgA&#10;AADeAAAADwAAAGRycy9kb3ducmV2LnhtbESPQWvCQBSE70L/w/KE3nRjaFONrlILhV6Eaj3o7Zl9&#10;JsHs23R3q9Ff7xYKPQ4z8w0zW3SmEWdyvrasYDRMQBAXVtdcKth+vQ/GIHxA1thYJgVX8rCYP/Rm&#10;mGt74TWdN6EUEcI+RwVVCG0upS8qMuiHtiWO3tE6gyFKV0rt8BLhppFpkmTSYM1xocKW3ioqTpsf&#10;o2A5GS+/P594dVsf9rTfHU7PqUuUeux3r1MQgbrwH/5rf2gFafa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b6R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B0ccA&#10;AADeAAAADwAAAGRycy9kb3ducmV2LnhtbESPy2rCQBSG9wXfYTiCuzppqLfoKFoodCNU7aLujpnT&#10;JJg5E2dGjT59ZyG4/PlvfLNFa2pxIecrywre+gkI4tzqigsFP7vP1zEIH5A11pZJwY08LOadlxlm&#10;2l55Q5dtKEQcYZ+hgjKEJpPS5yUZ9H3bEEfvzzqDIUpXSO3wGsdNLdMkGUqDFceHEhv6KCk/bs9G&#10;wWoyXp2+33l93xz2tP89HAepS5TqddvlFESgNjzDj/aXVpAOR6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gdHHAAAA3gAAAA8AAAAAAAAAAAAAAAAAmAIAAGRy&#10;cy9kb3ducmV2LnhtbFBLBQYAAAAABAAEAPUAAACMAw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kSsgA&#10;AADeAAAADwAAAGRycy9kb3ducmV2LnhtbESPzWsCMRTE7wX/h/CE3mrWxc+tUapQ6EWoHwe9PTev&#10;u4ubl22S6upf3wiFHoeZ+Q0zW7SmFhdyvrKsoN9LQBDnVldcKNjv3l8mIHxA1lhbJgU38rCYd55m&#10;mGl75Q1dtqEQEcI+QwVlCE0mpc9LMuh7tiGO3pd1BkOUrpDa4TXCTS3TJBlJgxXHhRIbWpWUn7c/&#10;RsFyOll+fw54fd+cjnQ8nM7D1CVKPXfbt1cQgdrwH/5rf2gF6Wg8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biRKyAAAAN4AAAAPAAAAAAAAAAAAAAAAAJgCAABk&#10;cnMvZG93bnJldi54bWxQSwUGAAAAAAQABAD1AAAAjQ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6PcgA&#10;AADeAAAADwAAAGRycy9kb3ducmV2LnhtbESPT2sCMRTE74V+h/AKvdWsi39Xo1RB8CKo7aHenpvn&#10;7uLmZZukuvrpTaHQ4zAzv2Gm89bU4kLOV5YVdDsJCOLc6ooLBZ8fq7cRCB+QNdaWScGNPMxnz09T&#10;zLS98o4u+1CICGGfoYIyhCaT0uclGfQd2xBH72SdwRClK6R2eI1wU8s0SQbSYMVxocSGliXl5/2P&#10;UbAYjxbf2x5v7rvjgQ5fx3M/dYlSry/t+wREoDb8h//aa60gHQy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Lo9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p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B+myAAAAN4AAAAPAAAAAAAAAAAAAAAAAJgCAABk&#10;cnMvZG93bnJldi54bWxQSwUGAAAAAAQABAD1AAAAjQM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H0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Z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YfS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iS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Z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SJJ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8PsgA&#10;AADeAAAADwAAAGRycy9kb3ducmV2LnhtbESPQWvCQBSE7wX/w/KE3uqmoUaNrlILhV6Eaj3o7Zl9&#10;TYLZt+nuVqO/visIPQ4z8w0zW3SmESdyvras4HmQgCAurK65VLD9en8ag/ABWWNjmRRcyMNi3nuY&#10;Ya7tmdd02oRSRAj7HBVUIbS5lL6oyKAf2JY4et/WGQxRulJqh+cIN41MkySTBmuOCxW29FZRcdz8&#10;GgXLyXj58/nCq+v6sKf97nAcpi5R6rHfvU5BBOrCf/je/tAK0mw0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h7w+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ZpcgA&#10;AADeAAAADwAAAGRycy9kb3ducmV2LnhtbESPQWvCQBSE7wX/w/KE3uqmoRqNrlILhV6Eaj3o7Zl9&#10;TYLZt+nuVqO/visIPQ4z8w0zW3SmESdyvras4HmQgCAurK65VLD9en8ag/ABWWNjmRRcyMNi3nuY&#10;Ya7tmdd02oRSRAj7HBVUIbS5lL6oyKAf2JY4et/WGQxRulJqh+cIN41Mk2QkDdYcFyps6a2i4rj5&#10;NQqWk/Hy5/OFV9f1YU/73eE4TF2i1GO/e52CCNSF//C9/aEVpKMs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xml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N18UA&#10;AADeAAAADwAAAGRycy9kb3ducmV2LnhtbERPu27CMBTdK/EP1kViK06j8goYBJUqdUEq0KFsl/g2&#10;iYivg20g8PX1gMR4dN6zRWtqcSHnK8sK3voJCOLc6ooLBT+7z9cxCB+QNdaWScGNPCzmnZcZZtpe&#10;eUOXbShEDGGfoYIyhCaT0uclGfR92xBH7s86gyFCV0jt8BrDTS3TJBlKgxXHhhIb+igpP27PRsFq&#10;Ml6dvt95fd8c9rT/PRwHqUuU6nXb5RREoDY8xQ/3l1aQDke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I3XxQAAAN4AAAAPAAAAAAAAAAAAAAAAAJgCAABkcnMv&#10;ZG93bnJldi54bWxQSwUGAAAAAAQABAD1AAAAig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oTMkA&#10;AADeAAAADwAAAGRycy9kb3ducmV2LnhtbESPzWsCMRTE7wX/h/CE3mq2i/VjNYoKhV6E+nHQ23Pz&#10;uru4eVmTVLf+9Y1Q6HGYmd8w03lranEl5yvLCl57CQji3OqKCwX73fvLCIQPyBpry6TghzzMZ52n&#10;KWba3nhD120oRISwz1BBGUKTSenzkgz6nm2Io/dlncEQpSukdniLcFPLNEkG0mDFcaHEhlYl5eft&#10;t1GwHI+Wl88+r++b05GOh9P5LXWJUs/ddjEBEagN/+G/9odWkA6G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goTMkAAADeAAAADwAAAAAAAAAAAAAAAACYAgAA&#10;ZHJzL2Rvd25yZXYueG1sUEsFBgAAAAAEAAQA9QAAAI4DA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x9scA&#10;AADeAAAADwAAAGRycy9kb3ducmV2LnhtbESPy2rCQBSG94W+w3AK7urEUDVGR6kFwU2hXha6O2aO&#10;STBzJp0ZNfbpO4tClz//jW+26EwjbuR8bVnBoJ+AIC6srrlUsN+tXjMQPiBrbCyTggd5WMyfn2aY&#10;a3vnDd22oRRxhH2OCqoQ2lxKX1Rk0PdtSxy9s3UGQ5SulNrhPY6bRqZJMpIGa44PFbb0UVFx2V6N&#10;guUkW35/vfHnz+Z0pOPhdBmmLlGq99K9T0EE6sJ/+K+91grS0T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8fbHAAAA3gAAAA8AAAAAAAAAAAAAAAAAmAIAAGRy&#10;cy9kb3ducmV2LnhtbFBLBQYAAAAABAAEAPUAAACMAwAAAAA=&#10;" fillcolor="black" stroked="f"/>
                      </v:group>
                      <v:rect id="Rectangle 2511" o:spid="_x0000_s1832" style="position:absolute;left:6083;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U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Py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1RtyAAAAN4AAAAPAAAAAAAAAAAAAAAAAJgCAABk&#10;cnMvZG93bnJldi54bWxQSwUGAAAAAAQABAD1AAAAjQMAAAAA&#10;" fillcolor="black" stroked="f"/>
                      <v:rect id="Rectangle 2512" o:spid="_x0000_s1833" style="position:absolute;left:6083;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KG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fg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acoayAAAAN4AAAAPAAAAAAAAAAAAAAAAAJgCAABk&#10;cnMvZG93bnJldi54bWxQSwUGAAAAAAQABAD1AAAAjQMAAAAA&#10;" fillcolor="black" stroked="f"/>
                      <v:rect id="Rectangle 2513" o:spid="_x0000_s1834" style="position:absolute;left:6083;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vgckA&#10;AADeAAAADwAAAGRycy9kb3ducmV2LnhtbESPQWvCQBSE7wX/w/KE3urG1NoYXUULBS+Fanuot2f2&#10;mQSzb+PuVtP++m5B8DjMzDfMbNGZRpzJ+dqyguEgAUFcWF1zqeDz4/UhA+EDssbGMin4IQ+Lee9u&#10;hrm2F97QeRtKESHsc1RQhdDmUvqiIoN+YFvi6B2sMxiidKXUDi8RbhqZJslYGqw5LlTY0ktFxXH7&#10;bRSsJtnq9D7it9/Nfke7r/3xKXWJUvf9bjkFEagLt/C1vdYK0vFz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VvgckAAADeAAAADwAAAAAAAAAAAAAAAACYAgAA&#10;ZHJzL2Rvd25yZXYueG1sUEsFBgAAAAAEAAQA9QAAAI4DAAAAAA==&#10;" fillcolor="black" stroked="f"/>
                      <v:rect id="Rectangle 2514" o:spid="_x0000_s1835" style="position:absolute;left:6083;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39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g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Pf1yAAAAN4AAAAPAAAAAAAAAAAAAAAAAJgCAABk&#10;cnMvZG93bnJldi54bWxQSwUGAAAAAAQABAD1AAAAjQMAAAAA&#10;" fillcolor="black" stroked="f"/>
                      <v:rect id="Rectangle 2515" o:spid="_x0000_s1836" style="position:absolute;left:6083;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Sb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fg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FJuyAAAAN4AAAAPAAAAAAAAAAAAAAAAAJgCAABk&#10;cnMvZG93bnJldi54bWxQSwUGAAAAAAQABAD1AAAAjQMAAAAA&#10;" fillcolor="black" stroked="f"/>
                      <v:rect id="Rectangle 2516" o:spid="_x0000_s1837" style="position:absolute;left:6083;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MGckA&#10;AADeAAAADwAAAGRycy9kb3ducmV2LnhtbESPT2vCQBTE74V+h+UVvNVNg01jdJVaEHop1D8HvT2z&#10;zySYfZvurpr203eFQo/DzPyGmc5704oLOd9YVvA0TEAQl1Y3XCnYbpaPOQgfkDW2lknBN3mYz+7v&#10;plhoe+UVXdahEhHCvkAFdQhdIaUvazLoh7Yjjt7ROoMhSldJ7fAa4aaVaZJk0mDDcaHGjt5qKk/r&#10;s1GwGOeLr88Rf/ysDnva7w6n59QlSg0e+tcJiEB9+A//td+1gjR7yT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MGckAAADeAAAADwAAAAAAAAAAAAAAAACYAgAA&#10;ZHJzL2Rvd25yZXYueG1sUEsFBgAAAAAEAAQA9QAAAI4DAAAAAA==&#10;" fillcolor="black" stroked="f"/>
                      <v:rect id="Rectangle 2517" o:spid="_x0000_s1838" style="position:absolute;left:6083;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pgskA&#10;AADeAAAADwAAAGRycy9kb3ducmV2LnhtbESPT2vCQBTE7wW/w/KE3uqmwT9p6ipVKPQiqO2h3p7Z&#10;1ySYfZvubjX66V1B6HGYmd8w03lnGnEk52vLCp4HCQjiwuqaSwVfn+9PGQgfkDU2lknBmTzMZ72H&#10;KebannhDx20oRYSwz1FBFUKbS+mLigz6gW2Jo/djncEQpSuldniKcNPINEnG0mDNcaHClpYVFYft&#10;n1GweMkWv+shry6b/Y523/vDKHWJUo/97u0VRKAu/Ifv7Q+tIB1Psg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5pgskAAADeAAAADwAAAAAAAAAAAAAAAACYAgAA&#10;ZHJzL2Rvd25yZXYueG1sUEsFBgAAAAAEAAQA9QAAAI4DAAAAAA==&#10;" fillcolor="black" stroked="f"/>
                      <v:rect id="Rectangle 2518" o:spid="_x0000_s1839" style="position:absolute;left:6083;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98MUA&#10;AADeAAAADwAAAGRycy9kb3ducmV2LnhtbERPu27CMBTdK/UfrFuJrThEBULAoFIJiaVSeQywXeJL&#10;EhFfp7aB0K+vh0odj857tuhMI27kfG1ZwaCfgCAurK65VLDfrV4zED4ga2wsk4IHeVjMn59mmGt7&#10;5w3dtqEUMYR9jgqqENpcSl9UZND3bUscubN1BkOErpTa4T2Gm0amSTKSBmuODRW29FFRcdlejYLl&#10;JFt+f73x58/mdKTj4XQZpi5RqvfSvU9BBOrCv/jPvdYK0tE4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f3wxQAAAN4AAAAPAAAAAAAAAAAAAAAAAJgCAABkcnMv&#10;ZG93bnJldi54bWxQSwUGAAAAAAQABAD1AAAAigMAAAAA&#10;" fillcolor="black" stroked="f"/>
                      <v:rect id="Rectangle 2519" o:spid="_x0000_s1840" style="position:absolute;left:6083;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1Ya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y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VhryAAAAN4AAAAPAAAAAAAAAAAAAAAAAJgCAABk&#10;cnMvZG93bnJldi54bWxQSwUGAAAAAAQABAD1AAAAjQMAAAAA&#10;" fillcolor="black" stroked="f"/>
                      <v:rect id="Rectangle 2520" o:spid="_x0000_s1841" style="position:absolute;left:6083;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nK8cA&#10;AADeAAAADwAAAGRycy9kb3ducmV2LnhtbESPy2rCQBSG94W+w3AK7urE0HqJjqKFQjdCvSx0d8wc&#10;k2DmTJwZNfXpOwvB5c9/45vMWlOLKzlfWVbQ6yYgiHOrKy4UbDff70MQPiBrrC2Tgj/yMJu+vkww&#10;0/bGK7quQyHiCPsMFZQhNJmUPi/JoO/ahjh6R+sMhihdIbXDWxw3tUyTpC8NVhwfSmzoq6T8tL4Y&#10;BYvRcHH+/eDlfXXY0353OH2mLlGq89bOxyACteEZfrR/tIK0Pxh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ZyvHAAAA3gAAAA8AAAAAAAAAAAAAAAAAmAIAAGRy&#10;cy9kb3ducmV2LnhtbFBLBQYAAAAABAAEAPUAAACMAwAAAAA=&#10;" fillcolor="black" stroked="f"/>
                      <v:rect id="Rectangle 2521" o:spid="_x0000_s1842" style="position:absolute;left:6083;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CsMgA&#10;AADeAAAADwAAAGRycy9kb3ducmV2LnhtbESPzWsCMRTE7wX/h/AKvdWsS/1ajaKFgpeCXwe9PTev&#10;u4ubl22S6rZ/fSMIHoeZ+Q0znbemFhdyvrKsoNdNQBDnVldcKNjvPl5HIHxA1lhbJgW/5GE+6zxN&#10;MdP2yhu6bEMhIoR9hgrKEJpMSp+XZNB3bUMcvS/rDIYoXSG1w2uEm1qmSTKQBiuOCyU29F5Sft7+&#10;GAXL8Wj5vX7jz7/N6UjHw+ncT12i1Mtzu5iACNSGR/jeXmkF6WA4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sKwyAAAAN4AAAAPAAAAAAAAAAAAAAAAAJgCAABk&#10;cnMvZG93bnJldi54bWxQSwUGAAAAAAQABAD1AAAAjQMAAAAA&#10;" fillcolor="black" stroked="f"/>
                      <v:rect id="Rectangle 2522" o:spid="_x0000_s1843" style="position:absolute;left:6083;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x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cx8kAAADeAAAADwAAAAAAAAAAAAAAAACYAgAA&#10;ZHJzL2Rvd25yZXYueG1sUEsFBgAAAAAEAAQA9QAAAI4DAAAAAA==&#10;" fillcolor="black" stroked="f"/>
                      <v:rect id="Rectangle 2523" o:spid="_x0000_s1844" style="position:absolute;left:6083;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X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z5XMkAAADeAAAADwAAAAAAAAAAAAAAAACYAgAA&#10;ZHJzL2Rvd25yZXYueG1sUEsFBgAAAAAEAAQA9QAAAI4DAAAAAA==&#10;" fillcolor="black" stroked="f"/>
                      <v:rect id="Rectangle 2524" o:spid="_x0000_s1845" style="position:absolute;left:6083;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hKMgA&#10;AADeAAAADwAAAGRycy9kb3ducmV2LnhtbESPT2sCMRTE7wW/Q3hCbzXbxVpdjaKFQi+C/w56e25e&#10;dxc3L2uS6tpP3whCj8PM/IaZzFpTiws5X1lW8NpLQBDnVldcKNhtP1+GIHxA1lhbJgU38jCbdp4m&#10;mGl75TVdNqEQEcI+QwVlCE0mpc9LMuh7tiGO3rd1BkOUrpDa4TXCTS3TJBlIgxXHhRIb+igpP21+&#10;jILFaLg4r/q8/F0fD3TYH09vqUuUeu628zGIQG34Dz/aX1pBOng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WEoyAAAAN4AAAAPAAAAAAAAAAAAAAAAAJgCAABk&#10;cnMvZG93bnJldi54bWxQSwUGAAAAAAQABAD1AAAAjQMAAAAA&#10;" fillcolor="black" stroked="f"/>
                      <v:rect id="Rectangle 2525" o:spid="_x0000_s1846" style="position:absolute;left:6083;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Es8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WcSzyAAAAN4AAAAPAAAAAAAAAAAAAAAAAJgCAABk&#10;cnMvZG93bnJldi54bWxQSwUGAAAAAAQABAD1AAAAjQMAAAAA&#10;" fillcolor="black" stroked="f"/>
                      <v:rect id="Rectangle 2526" o:spid="_x0000_s1847" style="position:absolute;left:6083;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axMgA&#10;AADeAAAADwAAAGRycy9kb3ducmV2LnhtbESPQWvCQBSE70L/w/KE3nRjaFONrlILhV6Eaj3o7Zl9&#10;JsHs23R3q9Ff7xYKPQ4z8w0zW3SmEWdyvrasYDRMQBAXVtdcKth+vQ/GIHxA1thYJgVX8rCYP/Rm&#10;mGt74TWdN6EUEcI+RwVVCG0upS8qMuiHtiWO3tE6gyFKV0rt8BLhppFpkmTSYM1xocKW3ioqTpsf&#10;o2A5GS+/P594dVsf9rTfHU7PqUuUeux3r1MQgbrwH/5rf2gFafYy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1rEyAAAAN4AAAAPAAAAAAAAAAAAAAAAAJgCAABk&#10;cnMvZG93bnJldi54bWxQSwUGAAAAAAQABAD1AAAAjQMAAAAA&#10;" fillcolor="black" stroked="f"/>
                      <v:rect id="Rectangle 2527" o:spid="_x0000_s1848" style="position:absolute;left:6083;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f/X8kA&#10;AADeAAAADwAAAGRycy9kb3ducmV2LnhtbESPzWsCMRTE7wX/h/CE3mq2i/VjNYoKhV6E+nHQ23Pz&#10;uru4eVmTVLf+9Y1Q6HGYmd8w03lranEl5yvLCl57CQji3OqKCwX73fvLCIQPyBpry6TghzzMZ52n&#10;KWba3nhD120oRISwz1BBGUKTSenzkgz6nm2Io/dlncEQpSukdniLcFPLNEkG0mDFcaHEhlYl5eft&#10;t1GwHI+Wl88+r++b05GOh9P5LXWJUs/ddjEBEagN/+G/9odWkA6G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f/X8kAAADeAAAADwAAAAAAAAAAAAAAAACYAgAA&#10;ZHJzL2Rvd25yZXYueG1sUEsFBgAAAAAEAAQA9QAAAI4DAAAAAA==&#10;" fillcolor="black" stroked="f"/>
                      <v:rect id="Rectangle 2528" o:spid="_x0000_s1849" style="position:absolute;left:6083;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rLcUA&#10;AADeAAAADwAAAGRycy9kb3ducmV2LnhtbERPyW7CMBC9V+o/WFOJW3GIWpaAQVCpUi9IZTnAbYiH&#10;JCIeB9tAytfXBySOT2+fzFpTiys5X1lW0OsmIIhzqysuFGw33+9DED4ga6wtk4I/8jCbvr5MMNP2&#10;xiu6rkMhYgj7DBWUITSZlD4vyaDv2oY4ckfrDIYIXSG1w1sMN7VMk6QvDVYcG0ps6Kuk/LS+GAWL&#10;0XBx/v3g5X112NN+dzh9pi5RqvPWzscgArXhKX64f7SCtD8Y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GstxQAAAN4AAAAPAAAAAAAAAAAAAAAAAJgCAABkcnMv&#10;ZG93bnJldi54bWxQSwUGAAAAAAQABAD1AAAAigMAAAAA&#10;" fillcolor="black" stroked="f"/>
                      <v:rect id="Rectangle 2529" o:spid="_x0000_s1850" style="position:absolute;left:6083;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fg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FM62yAAAAN4AAAAPAAAAAAAAAAAAAAAAAJgCAABk&#10;cnMvZG93bnJldi54bWxQSwUGAAAAAAQABAD1AAAAjQMAAAAA&#10;" fillcolor="black" stroked="f"/>
                      <v:rect id="Rectangle 2530" o:spid="_x0000_s1851" style="position:absolute;left:6083;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m+scA&#10;AADeAAAADwAAAGRycy9kb3ducmV2LnhtbESPzWoCMRSF94W+Q7iCu5o4WBlHo9SC0E2h2i50d51c&#10;ZwYnN9Mk6rRP3ywKLg/nj2+x6m0rruRD41jDeKRAEJfONFxp+PrcPOUgQkQ22DomDT8UYLV8fFhg&#10;YdyNt3TdxUqkEQ4Faqhj7AopQ1mTxTByHXHyTs5bjEn6ShqPtzRuW5kpNZUWG04PNXb0WlN53l2s&#10;hvUsX39/TPj9d3s80GF/PD9nXmk9HPQvcxCR+ngP/7ff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ZvrHAAAA3gAAAA8AAAAAAAAAAAAAAAAAmAIAAGRy&#10;cy9kb3ducmV2LnhtbFBLBQYAAAAABAAEAPUAAACMAwAAAAA=&#10;" fillcolor="black" stroked="f"/>
                      <v:rect id="Rectangle 2531" o:spid="_x0000_s1852" style="position:absolute;left:6083;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DYcgA&#10;AADeAAAADwAAAGRycy9kb3ducmV2LnhtbESPQWsCMRSE74X+h/AKvdXExcq6GqUWhF4KVXuot+fm&#10;dXdx87JNUt366xtB8DjMzDfMbNHbVhzJh8axhuFAgSAunWm40vC5XT3lIEJENtg6Jg1/FGAxv7+b&#10;YWHcidd03MRKJAiHAjXUMXaFlKGsyWIYuI44ed/OW4xJ+koaj6cEt63MlBpLiw2nhRo7eq2pPGx+&#10;rYblJF/+fIz4/bze72j3tT88Z15p/fjQv0xBROrjLXxtvxkN2Th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MNhyAAAAN4AAAAPAAAAAAAAAAAAAAAAAJgCAABk&#10;cnMvZG93bnJldi54bWxQSwUGAAAAAAQABAD1AAAAjQMAAAAA&#10;" fillcolor="black" stroked="f"/>
                      <v:rect id="Rectangle 2532" o:spid="_x0000_s1853" style="position:absolute;left:6083;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5dFsgA&#10;AADeAAAADwAAAGRycy9kb3ducmV2LnhtbESPQWsCMRSE74X+h/AEbzVxsbKuRqkFoZdCtT3o7bl5&#10;7i5uXrZJ1G1/fVMo9DjMzDfMYtXbVlzJh8axhvFIgSAunWm40vDxvnnIQYSIbLB1TBq+KMBqeX+3&#10;wMK4G2/puouVSBAOBWqoY+wKKUNZk8Uwch1x8k7OW4xJ+koaj7cEt63MlJpKiw2nhRo7eq6pPO8u&#10;VsN6lq8/3yb8+r09HuiwP54f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Dl0WyAAAAN4AAAAPAAAAAAAAAAAAAAAAAJgCAABk&#10;cnMvZG93bnJldi54bWxQSwUGAAAAAAQABAD1AAAAjQMAAAAA&#10;" fillcolor="black" stroked="f"/>
                      <v:rect id="Rectangle 2533" o:spid="_x0000_s1854" style="position:absolute;left:6083;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4jc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a5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viNyAAAAN4AAAAPAAAAAAAAAAAAAAAAAJgCAABk&#10;cnMvZG93bnJldi54bWxQSwUGAAAAAAQABAD1AAAAjQMAAAAA&#10;" fillcolor="black" stroked="f"/>
                      <v:rect id="Rectangle 2534" o:spid="_x0000_s1855" style="position:absolute;left:6083;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g+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2D5yAAAAN4AAAAPAAAAAAAAAAAAAAAAAJgCAABk&#10;cnMvZG93bnJldi54bWxQSwUGAAAAAAQABAD1AAAAjQMAAAAA&#10;" fillcolor="black" stroked="f"/>
                      <v:rect id="Rectangle 2535" o:spid="_x0000_s1856" style="position:absolute;left:6083;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FY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F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58ViyAAAAN4AAAAPAAAAAAAAAAAAAAAAAJgCAABk&#10;cnMvZG93bnJldi54bWxQSwUGAAAAAAQABAD1AAAAjQMAAAAA&#10;" fillcolor="black" stroked="f"/>
                      <v:rect id="Rectangle 2536" o:spid="_x0000_s1857" style="position:absolute;left:6083;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bFcgA&#10;AADeAAAADwAAAGRycy9kb3ducmV2LnhtbESPQUsDMRSE74L/IbyCN5t0scu6Ni1WELwItnqwt9fN&#10;c3fp5mVNYrvtrzeFQo/DzHzDzBaD7cSefGgda5iMFQjiypmWaw1fn6/3BYgQkQ12jknDkQIs5rc3&#10;MyyNO/CK9utYiwThUKKGJsa+lDJUDVkMY9cTJ+/HeYsxSV9L4/GQ4LaTmVK5tNhyWmiwp5eGqt36&#10;z2pYPhbL348Hfj+tthvafG9308wrre9Gw/MTiEhDvIYv7TejIcsL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VsVyAAAAN4AAAAPAAAAAAAAAAAAAAAAAJgCAABk&#10;cnMvZG93bnJldi54bWxQSwUGAAAAAAQABAD1AAAAjQMAAAAA&#10;" fillcolor="black" stroked="f"/>
                      <v:rect id="Rectangle 2537" o:spid="_x0000_s1858" style="position:absolute;left:6083;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jsgA&#10;AADeAAAADwAAAGRycy9kb3ducmV2LnhtbESPQUvDQBSE74L/YXmCN7trsDHGbostCL0INnqwt9fs&#10;MwnNvk131zb6692C4HGYmW+Y2WK0vTiSD51jDbcTBYK4dqbjRsP72/NNASJEZIO9Y9LwTQEW88uL&#10;GZbGnXhDxyo2IkE4lKihjXEopQx1SxbDxA3Eyft03mJM0jfSeDwluO1lplQuLXacFlocaNVSva++&#10;rIblQ7E8vN7xy89mt6Xtx24/zbzS+vpqfHoEEWmM/+G/9tpoyPJ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f6OyAAAAN4AAAAPAAAAAAAAAAAAAAAAAJgCAABk&#10;cnMvZG93bnJldi54bWxQSwUGAAAAAAQABAD1AAAAjQMAAAAA&#10;" fillcolor="black" stroked="f"/>
                      <v:rect id="Rectangle 2538" o:spid="_x0000_s1859" style="position:absolute;left:6083;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MUA&#10;AADeAAAADwAAAGRycy9kb3ducmV2LnhtbERPz2vCMBS+D/Y/hCd4m4nFSa1GmQNhl8F0O+jt2Tzb&#10;YvPSJVG7/fXLYeDx4/u9WPW2FVfyoXGsYTxSIIhLZxquNHx9bp5yECEiG2wdk4YfCrBaPj4ssDDu&#10;xlu67mIlUgiHAjXUMXaFlKGsyWIYuY44cSfnLcYEfSWNx1sKt63MlJpKiw2nhho7eq2pPO8uVsN6&#10;lq+/Pyb8/rs9HuiwP56fM6+0Hg76lzmISH28i//db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mr8xQAAAN4AAAAPAAAAAAAAAAAAAAAAAJgCAABkcnMv&#10;ZG93bnJldi54bWxQSwUGAAAAAAQABAD1AAAAigMAAAAA&#10;" fillcolor="black" stroked="f"/>
                      <v:rect id="Rectangle 2539" o:spid="_x0000_s1860" style="position:absolute;left:6083;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PZ8gA&#10;AADeAAAADwAAAGRycy9kb3ducmV2LnhtbESPQWsCMRSE70L/Q3gFb5p0qbJujVILBS9CtT3U23Pz&#10;uru4edkmUdf++qYg9DjMzDfMfNnbVpzJh8axhoexAkFcOtNwpeHj/XWUgwgR2WDrmDRcKcBycTeY&#10;Y2Hchbd03sVKJAiHAjXUMXaFlKGsyWIYu444eV/OW4xJ+koaj5cEt63MlJpKiw2nhRo7eqmpPO5O&#10;VsNqlq++3x5587M97Gn/eThOMq+0Ht73z08gIvXxP3xrr42GbJqr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s9nyAAAAN4AAAAPAAAAAAAAAAAAAAAAAJgCAABk&#10;cnMvZG93bnJldi54bWxQSwUGAAAAAAQABAD1AAAAjQMAAAAA&#10;" fillcolor="black" stroked="f"/>
                      <v:rect id="Rectangle 2540" o:spid="_x0000_s1861" style="position:absolute;left:6083;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J8YA&#10;AADeAAAADwAAAGRycy9kb3ducmV2LnhtbESPzWrCQBSF90LfYbgFdzoxVInRUWqh4Eao1oXurpnb&#10;JJi5k86MGvv0zkLo8nD++ObLzjTiSs7XlhWMhgkI4sLqmksF++/PQQbCB2SNjWVScCcPy8VLb465&#10;tjfe0nUXShFH2OeooAqhzaX0RUUG/dC2xNH7sc5giNKVUju8xXHTyDRJJtJgzfGhwpY+KirOu4tR&#10;sJpmq9+vN978bU9HOh5O53HqEqX6r937DESgLvyHn+21VpBOsl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J8YAAADeAAAADwAAAAAAAAAAAAAAAACYAgAAZHJz&#10;L2Rvd25yZXYueG1sUEsFBgAAAAAEAAQA9QAAAIsDAAAAAA==&#10;" fillcolor="black" stroked="f"/>
                      <v:rect id="Rectangle 2541" o:spid="_x0000_s1862" style="position:absolute;left:6083;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VvMgA&#10;AADeAAAADwAAAGRycy9kb3ducmV2LnhtbESPQWvCQBSE74X+h+UJ3uomwUqMrlILQi+Fanuot2f2&#10;mQSzb9PdVVN/fVcQehxm5htmvuxNK87kfGNZQTpKQBCXVjdcKfj6XD/lIHxA1thaJgW/5GG5eHyY&#10;Y6HthTd03oZKRAj7AhXUIXSFlL6syaAf2Y44egfrDIYoXSW1w0uEm1ZmSTKRBhuOCzV29FpTedye&#10;jILVNF/9fIz5/brZ72j3vT8+Zy5RajjoX2YgAvXhP3xvv2kF2SR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VW8yAAAAN4AAAAPAAAAAAAAAAAAAAAAAJgCAABk&#10;cnMvZG93bnJldi54bWxQSwUGAAAAAAQABAD1AAAAjQMAAAAA&#10;" fillcolor="black" stroked="f"/>
                      <v:rect id="Rectangle 2542" o:spid="_x0000_s1863" style="position:absolute;left:6083;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Ly8gA&#10;AADeAAAADwAAAGRycy9kb3ducmV2LnhtbESPQWvCQBSE74L/YXmF3nRjqBKjq2ih0EtBbQ/19sy+&#10;JsHs23R3q9Ff7wpCj8PMfMPMl51pxImcry0rGA0TEMSF1TWXCr4+3wYZCB+QNTaWScGFPCwX/d4c&#10;c23PvKXTLpQiQtjnqKAKoc2l9EVFBv3QtsTR+7HOYIjSlVI7PEe4aWSaJBNpsOa4UGFLrxUVx92f&#10;UbCeZuvfzQt/XLeHPe2/D8dx6hKlnp+61QxEoC78hx/td60gnWS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18vLyAAAAN4AAAAPAAAAAAAAAAAAAAAAAJgCAABk&#10;cnMvZG93bnJldi54bWxQSwUGAAAAAAQABAD1AAAAjQMAAAAA&#10;" fillcolor="black" stroked="f"/>
                      <v:rect id="Rectangle 2543" o:spid="_x0000_s1864" style="position:absolute;left:6083;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U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g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25QyAAAAN4AAAAPAAAAAAAAAAAAAAAAAJgCAABk&#10;cnMvZG93bnJldi54bWxQSwUGAAAAAAQABAD1AAAAjQMAAAAA&#10;" fillcolor="black" stroked="f"/>
                      <v:rect id="Rectangle 2544" o:spid="_x0000_s1865" style="position:absolute;left:6083;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2J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vYkyAAAAN4AAAAPAAAAAAAAAAAAAAAAAJgCAABk&#10;cnMvZG93bnJldi54bWxQSwUGAAAAAAQABAD1AAAAjQMAAAAA&#10;" fillcolor="black" stroked="f"/>
                      <v:rect id="Rectangle 2545" o:spid="_x0000_s1866" style="position:absolute;left:6083;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Tv8kA&#10;AADeAAAADwAAAGRycy9kb3ducmV2LnhtbESPT2vCQBTE70K/w/IK3szGoJKmrlILhV4K9c+h3p7Z&#10;1ySYfZvubjX103cFweMwM79h5svetOJEzjeWFYyTFARxaXXDlYLd9m2Ug/ABWWNrmRT8kYfl4mEw&#10;x0LbM6/ptAmViBD2BSqoQ+gKKX1Zk0Gf2I44et/WGQxRukpqh+cIN63M0nQmDTYcF2rs6LWm8rj5&#10;NQpWT/nq53PCH5f1YU/7r8NxmrlUqeFj//IMIlAf7uFb+10ryGb5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5Tv8kAAADeAAAADwAAAAAAAAAAAAAAAACYAgAA&#10;ZHJzL2Rvd25yZXYueG1sUEsFBgAAAAAEAAQA9QAAAI4DAAAAAA==&#10;" fillcolor="black" stroked="f"/>
                      <v:rect id="Rectangle 2546" o:spid="_x0000_s1867" style="position:absolute;left:6083;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NyMgA&#10;AADeAAAADwAAAGRycy9kb3ducmV2LnhtbESPQWvCQBSE74X+h+UJ3urGYEOMrlILQi+Fanuot2f2&#10;mQSzb9PdVVN/fVcQehxm5htmvuxNK87kfGNZwXiUgCAurW64UvD1uX7KQfiArLG1TAp+ycNy8fgw&#10;x0LbC2/ovA2ViBD2BSqoQ+gKKX1Zk0E/sh1x9A7WGQxRukpqh5cIN61MkySTBhuOCzV29FpTedye&#10;jILVNF/9fEz4/brZ72j3vT8+py5RajjoX2YgAvXhP3xvv2kFaZa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M3IyAAAAN4AAAAPAAAAAAAAAAAAAAAAAJgCAABk&#10;cnMvZG93bnJldi54bWxQSwUGAAAAAAQABAD1AAAAjQMAAAAA&#10;" fillcolor="black" stroked="f"/>
                      <v:rect id="Rectangle 2547" o:spid="_x0000_s1868" style="position:absolute;left:6083;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oU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GhTyAAAAN4AAAAPAAAAAAAAAAAAAAAAAJgCAABk&#10;cnMvZG93bnJldi54bWxQSwUGAAAAAAQABAD1AAAAjQMAAAAA&#10;" fillcolor="black" stroked="f"/>
                      <v:rect id="Rectangle 2548" o:spid="_x0000_s1869" style="position:absolute;left:6083;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IcUA&#10;AADeAAAADwAAAGRycy9kb3ducmV2LnhtbERPz2vCMBS+C/sfwht409QypVajzMHAizCdB709m7e2&#10;2Lx0SdS6v94chB0/vt/zZWcacSXna8sKRsMEBHFhdc2lgv335yAD4QOyxsYyKbiTh+XipTfHXNsb&#10;b+m6C6WIIexzVFCF0OZS+qIig35oW+LI/VhnMEToSqkd3mK4aWSaJBNpsObYUGFLHxUV593FKFhN&#10;s9Xv1xtv/ranIx0Pp/M4dYlS/dfufQYiUBf+xU/3WitIJ9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whxQAAAN4AAAAPAAAAAAAAAAAAAAAAAJgCAABkcnMv&#10;ZG93bnJldi54bWxQSwUGAAAAAAQABAD1AAAAigMAAAAA&#10;" fillcolor="black" stroked="f"/>
                      <v:rect id="Rectangle 2549" o:spid="_x0000_s1870" style="position:absolute;left:6083;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Zu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f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1m6yAAAAN4AAAAPAAAAAAAAAAAAAAAAAJgCAABk&#10;cnMvZG93bnJldi54bWxQSwUGAAAAAAQABAD1AAAAjQMAAAAA&#10;" fillcolor="black" stroked="f"/>
                      <v:rect id="Rectangle 2550" o:spid="_x0000_s1871" style="position:absolute;left:6083;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6msYA&#10;AADeAAAADwAAAGRycy9kb3ducmV2LnhtbESPy2rCQBSG9wXfYTgFd3XSYCWNjqIFoZuCt0XdHTPH&#10;JJg5k86Mmvr0zkJw+fPf+CazzjTiQs7XlhW8DxIQxIXVNZcKdtvlWwbCB2SNjWVS8E8eZtPeywRz&#10;ba+8pssmlCKOsM9RQRVCm0vpi4oM+oFtiaN3tM5giNKVUju8xnHTyDRJRtJgzfGhwpa+KipOm7NR&#10;sPjMFn+rIf/c1oc97X8Pp4/UJUr1X7v5GESgLjzDj/a3VpCOsj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U6msYAAADeAAAADwAAAAAAAAAAAAAAAACYAgAAZHJz&#10;L2Rvd25yZXYueG1sUEsFBgAAAAAEAAQA9QAAAIsDAAAAAA==&#10;" fillcolor="black" stroked="f"/>
                      <v:rect id="Rectangle 2551" o:spid="_x0000_s1872" style="position:absolute;left:6083;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fAcgA&#10;AADeAAAADwAAAGRycy9kb3ducmV2LnhtbESPQWvCQBSE74L/YXmF3nRjqBKjq2ih0EtBbQ/19sy+&#10;JsHs23R3q9Ff7wpCj8PMfMPMl51pxImcry0rGA0TEMSF1TWXCr4+3wYZCB+QNTaWScGFPCwX/d4c&#10;c23PvKXTLpQiQtjnqKAKoc2l9EVFBv3QtsTR+7HOYIjSlVI7PEe4aWSaJBNpsOa4UGFLrxUVx92f&#10;UbCeZuvfzQt/XLeHPe2/D8dx6hKlnp+61QxEoC78hx/td60gnWT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Z8ByAAAAN4AAAAPAAAAAAAAAAAAAAAAAJgCAABk&#10;cnMvZG93bnJldi54bWxQSwUGAAAAAAQABAD1AAAAjQMAAAAA&#10;" fillcolor="black" stroked="f"/>
                      <v:rect id="Rectangle 2552" o:spid="_x0000_s1873" style="position:absolute;left:6083;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BdsgA&#10;AADeAAAADwAAAGRycy9kb3ducmV2LnhtbESPQWsCMRSE74X+h/AEbzVrsLKuRqkFoZdCtT3o7bl5&#10;7i5uXrZJ1G1/fVMo9DjMzDfMYtXbVlzJh8axhvEoA0FcOtNwpeHjffOQgwgR2WDrmDR8UYDV8v5u&#10;gYVxN97SdRcrkSAcCtRQx9gVUoayJoth5Dri5J2ctxiT9JU0Hm8JblupsmwqLTacFmrs6Lmm8ry7&#10;WA3rWb7+fJvw6/f2eKDD/nh+VD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wF2yAAAAN4AAAAPAAAAAAAAAAAAAAAAAJgCAABk&#10;cnMvZG93bnJldi54bWxQSwUGAAAAAAQABAD1AAAAjQMAAAAA&#10;" fillcolor="black" stroked="f"/>
                      <v:rect id="Rectangle 2553" o:spid="_x0000_s1874" style="position:absolute;left:6083;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k7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L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6TtyAAAAN4AAAAPAAAAAAAAAAAAAAAAAJgCAABk&#10;cnMvZG93bnJldi54bWxQSwUGAAAAAAQABAD1AAAAjQMAAAAA&#10;" fillcolor="black" stroked="f"/>
                      <v:rect id="Rectangle 2554" o:spid="_x0000_s1875" style="position:absolute;left:6083;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8mcgA&#10;AADeAAAADwAAAGRycy9kb3ducmV2LnhtbESPT2vCQBTE74V+h+UVvNVNg5UYXaUWCl4E//RQb8/s&#10;axLMvk13V0399K4geBxm5jfMZNaZRpzI+dqygrd+AoK4sLrmUsH39us1A+EDssbGMin4Jw+z6fPT&#10;BHNtz7ym0yaUIkLY56igCqHNpfRFRQZ937bE0fu1zmCI0pVSOzxHuGlkmiRDabDmuFBhS58VFYfN&#10;0SiYj7L532rAy8t6v6Pdz/7wnrpEqd5L9zEGEagLj/C9vdAK0mGW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jyZyAAAAN4AAAAPAAAAAAAAAAAAAAAAAJgCAABk&#10;cnMvZG93bnJldi54bWxQSwUGAAAAAAQABAD1AAAAjQMAAAAA&#10;" fillcolor="black" stroked="f"/>
                      <v:rect id="Rectangle 2555" o:spid="_x0000_s1876" style="position:absolute;left:6083;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ZAsgA&#10;AADeAAAADwAAAGRycy9kb3ducmV2LnhtbESPT2vCQBTE70K/w/IKvZlNQ5UYXaUWCr0U/HfQ2zP7&#10;mgSzb9Pdrab99G5B8DjMzG+Y2aI3rTiT841lBc9JCoK4tLrhSsFu+z7MQfiArLG1TAp+ycNi/jCY&#10;YaHthdd03oRKRAj7AhXUIXSFlL6syaBPbEccvS/rDIYoXSW1w0uEm1ZmaTqWBhuOCzV29FZTedr8&#10;GAXLSb78Xr3w59/6eKDD/ngaZS5V6umxf52CCNSHe/jW/tAKsnGe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pkCyAAAAN4AAAAPAAAAAAAAAAAAAAAAAJgCAABk&#10;cnMvZG93bnJldi54bWxQSwUGAAAAAAQABAD1AAAAjQMAAAAA&#10;" fillcolor="black" stroked="f"/>
                      <v:rect id="Rectangle 2556" o:spid="_x0000_s1877" style="position:absolute;left:6083;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Hd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Ad1yAAAAN4AAAAPAAAAAAAAAAAAAAAAAJgCAABk&#10;cnMvZG93bnJldi54bWxQSwUGAAAAAAQABAD1AAAAjQMAAAAA&#10;" fillcolor="black" stroked="f"/>
                      <v:rect id="Rectangle 2557" o:spid="_x0000_s1878" style="position:absolute;left:6083;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7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zKLuyAAAAN4AAAAPAAAAAAAAAAAAAAAAAJgCAABk&#10;cnMvZG93bnJldi54bWxQSwUGAAAAAAQABAD1AAAAjQMAAAAA&#10;" fillcolor="black" stroked="f"/>
                      <v:rect id="Rectangle 2558" o:spid="_x0000_s1879" style="position:absolute;left:6083;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2nMUA&#10;AADeAAAADwAAAGRycy9kb3ducmV2LnhtbERPy2rCQBTdF/yH4Rbc1UmDlTQ6ihaEbgq+FnV3zVyT&#10;YOZOOjNq6tc7C8Hl4bwns8404kLO15YVvA8SEMSF1TWXCnbb5VsGwgdkjY1lUvBPHmbT3ssEc22v&#10;vKbLJpQihrDPUUEVQptL6YuKDPqBbYkjd7TOYIjQlVI7vMZw08g0SUbSYM2xocKWvioqTpuzUbD4&#10;zBZ/qyH/3NaHPe1/D6eP1CVK9V+7+RhEoC48xQ/3t1aQjrI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zacxQAAAN4AAAAPAAAAAAAAAAAAAAAAAJgCAABkcnMv&#10;ZG93bnJldi54bWxQSwUGAAAAAAQABAD1AAAAigMAAAAA&#10;" fillcolor="black" stroked="f"/>
                      <v:rect id="Rectangle 2559" o:spid="_x0000_s1880" style="position:absolute;left:6083;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B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H5MHyAAAAN4AAAAPAAAAAAAAAAAAAAAAAJgCAABk&#10;cnMvZG93bnJldi54bWxQSwUGAAAAAAQABAD1AAAAjQMAAAAA&#10;" fillcolor="black" stroked="f"/>
                      <v:rect id="Rectangle 2560" o:spid="_x0000_s1881" style="position:absolute;left:6083;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R8cA&#10;AADeAAAADwAAAGRycy9kb3ducmV2LnhtbESPy2rCQBSG9wXfYTiCuzoxthKjo2hB6KZQLwvdHTPH&#10;JJg5k86MmvbpO4tClz//jW++7Ewj7uR8bVnBaJiAIC6srrlUcNhvnjMQPiBrbCyTgm/ysFz0nuaY&#10;a/vgLd13oRRxhH2OCqoQ2lxKX1Rk0A9tSxy9i3UGQ5SulNrhI46bRqZJMpEGa44PFbb0VlFx3d2M&#10;gvU0W399vvDHz/Z8otPxfH1NXaLUoN+tZiACdeE//Nd+1w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8rEfHAAAA3gAAAA8AAAAAAAAAAAAAAAAAmAIAAGRy&#10;cy9kb3ducmV2LnhtbFBLBQYAAAAABAAEAPUAAACMAwAAAAA=&#10;" fillcolor="black" stroked="f"/>
                      <v:rect id="Rectangle 2561" o:spid="_x0000_s1882" style="position:absolute;left:6083;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J3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i9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AncyAAAAN4AAAAPAAAAAAAAAAAAAAAAAJgCAABk&#10;cnMvZG93bnJldi54bWxQSwUGAAAAAAQABAD1AAAAjQMAAAAA&#10;" fillcolor="black" stroked="f"/>
                      <v:rect id="Rectangle 2562" o:spid="_x0000_s1883" style="position:absolute;left:6083;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Xq8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7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peryAAAAN4AAAAPAAAAAAAAAAAAAAAAAJgCAABk&#10;cnMvZG93bnJldi54bWxQSwUGAAAAAAQABAD1AAAAjQMAAAAA&#10;" fillcolor="black" stroked="f"/>
                      <v:rect id="Rectangle 2563" o:spid="_x0000_s1884" style="position:absolute;left:6083;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y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SQb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jIwyAAAAN4AAAAPAAAAAAAAAAAAAAAAAJgCAABk&#10;cnMvZG93bnJldi54bWxQSwUGAAAAAAQABAD1AAAAjQMAAAAA&#10;" fillcolor="black" stroked="f"/>
                      <v:rect id="Rectangle 2564" o:spid="_x0000_s1885" style="position:absolute;left:6083;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qRM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6pEyAAAAN4AAAAPAAAAAAAAAAAAAAAAAJgCAABk&#10;cnMvZG93bnJldi54bWxQSwUGAAAAAAQABAD1AAAAjQMAAAAA&#10;" fillcolor="black" stroked="f"/>
                      <v:rect id="Rectangle 2565" o:spid="_x0000_s1886" style="position:absolute;left:6083;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P38kA&#10;AADeAAAADwAAAGRycy9kb3ducmV2LnhtbESPT2vCQBTE7wW/w/KE3uqm8Q9p6ipVKPQiqO2h3p7Z&#10;1ySYfZvubjX66V1B6HGYmd8w03lnGnEk52vLCp4HCQjiwuqaSwVfn+9PGQgfkDU2lknBmTzMZ72H&#10;KebannhDx20oRYSwz1FBFUKbS+mLigz6gW2Jo/djncEQpSuldniKcNPINEkm0mDNcaHClpYVFYft&#10;n1GweMkWv+sRry6b/Y523/vDOHWJUo/97u0VRKAu/Ifv7Q+tIJ1k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sP38kAAADeAAAADwAAAAAAAAAAAAAAAACYAgAA&#10;ZHJzL2Rvd25yZXYueG1sUEsFBgAAAAAEAAQA9QAAAI4DAAAAAA==&#10;" fillcolor="black" stroked="f"/>
                      <v:rect id="Rectangle 2566" o:spid="_x0000_s1887" style="position:absolute;left:6083;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Rq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mRqMkAAADeAAAADwAAAAAAAAAAAAAAAACYAgAA&#10;ZHJzL2Rvd25yZXYueG1sUEsFBgAAAAAEAAQA9QAAAI4DAAAAAA==&#10;" fillcolor="black" stroked="f"/>
                      <v:rect id="Rectangle 2567" o:spid="_x0000_s1888" style="position:absolute;left:6083;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0M8kA&#10;AADeAAAADwAAAGRycy9kb3ducmV2LnhtbESPQWvCQBSE7wX/w/KE3urG1NoYXUULBS+Fanuot2f2&#10;mQSzb+PuVtP++m5B8DjMzDfMbNGZRpzJ+dqyguEgAUFcWF1zqeDz4/UhA+EDssbGMin4IQ+Lee9u&#10;hrm2F97QeRtKESHsc1RQhdDmUvqiIoN+YFvi6B2sMxiidKXUDi8RbhqZJslYGqw5LlTY0ktFxXH7&#10;bRSsJtnq9D7it9/Nfke7r/3xKXWJUvf9bjkFEagLt/C1vdYK0nH2+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U0M8kAAADeAAAADwAAAAAAAAAAAAAAAACYAgAA&#10;ZHJzL2Rvd25yZXYueG1sUEsFBgAAAAAEAAQA9QAAAI4DAAAAAA==&#10;" fillcolor="black" stroked="f"/>
                      <v:rect id="Rectangle 2568" o:spid="_x0000_s1889" style="position:absolute;left:6083;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gQcUA&#10;AADeAAAADwAAAGRycy9kb3ducmV2LnhtbERPu27CMBTdK/EP1kViKw6hRSFgEFRC6lKpPAbYLvEl&#10;iYivU9tA2q+vh0odj857vuxMI+7kfG1ZwWiYgCAurK65VHDYb54zED4ga2wsk4Jv8rBc9J7mmGv7&#10;4C3dd6EUMYR9jgqqENpcSl9UZNAPbUscuYt1BkOErpTa4SOGm0amSTKRBmuODRW29FZRcd3djIL1&#10;NFt/fb7wx8/2fKLT8Xx9TV2i1KDfrWYgAnXhX/znftc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qBBxQAAAN4AAAAPAAAAAAAAAAAAAAAAAJgCAABkcnMv&#10;ZG93bnJldi54bWxQSwUGAAAAAAQABAD1AAAAigMAAAAA&#10;" fillcolor="black" stroked="f"/>
                      <v:rect id="Rectangle 2569" o:spid="_x0000_s1890" style="position:absolute;left:6083;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F2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9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gXayAAAAN4AAAAPAAAAAAAAAAAAAAAAAJgCAABk&#10;cnMvZG93bnJldi54bWxQSwUGAAAAAAQABAD1AAAAjQMAAAAA&#10;" fillcolor="black" stroked="f"/>
                      <v:rect id="Rectangle 2570" o:spid="_x0000_s1891" style="position:absolute;left:6083;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OsYA&#10;AADeAAAADwAAAGRycy9kb3ducmV2LnhtbESPzWrCQBSF94W+w3AL3dWJwUqMjlIFwY2g1oXurplr&#10;EszcSWemmvr0zkLo8nD++CazzjTiSs7XlhX0ewkI4sLqmksF++/lRwbCB2SNjWVS8EceZtPXlwnm&#10;2t54S9ddKEUcYZ+jgiqENpfSFxUZ9D3bEkfvbJ3BEKUrpXZ4i+OmkWmSDKXBmuNDhS0tKiouu1+j&#10;YD7K5j+bAa/v29ORjofT5TN1iVLvb93XGESgLvyHn+2VVpAOs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fOsYAAADeAAAADwAAAAAAAAAAAAAAAACYAgAAZHJz&#10;L2Rvd25yZXYueG1sUEsFBgAAAAAEAAQA9QAAAIsDAAAAAA==&#10;" fillcolor="black" stroked="f"/>
                      <v:rect id="Rectangle 2571" o:spid="_x0000_s1892" style="position:absolute;left:6083;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6o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tnqhyAAAAN4AAAAPAAAAAAAAAAAAAAAAAJgCAABk&#10;cnMvZG93bnJldi54bWxQSwUGAAAAAAQABAD1AAAAjQMAAAAA&#10;" fillcolor="black" stroked="f"/>
                      <v:rect id="Rectangle 2572" o:spid="_x0000_s1893" style="position:absolute;left:6083;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k1sgA&#10;AADeAAAADwAAAGRycy9kb3ducmV2LnhtbESPT2vCQBTE74V+h+UVvNVNg5UYXaUWCl4E//RQb8/s&#10;axLMvk13V0399K4geBxm5jfMZNaZRpzI+dqygrd+AoK4sLrmUsH39us1A+EDssbGMin4Jw+z6fPT&#10;BHNtz7ym0yaUIkLY56igCqHNpfRFRQZ937bE0fu1zmCI0pVSOzxHuGlkmiRDabDmuFBhS58VFYfN&#10;0SiYj7L532rAy8t6v6Pdz/7wnrpEqd5L9zEGEagLj/C9vdAK0mE2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OTWyAAAAN4AAAAPAAAAAAAAAAAAAAAAAJgCAABk&#10;cnMvZG93bnJldi54bWxQSwUGAAAAAAQABAD1AAAAjQMAAAAA&#10;" fillcolor="black" stroked="f"/>
                      <v:rect id="Rectangle 2573" o:spid="_x0000_s1894" style="position:absolute;left:6083;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BTc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KEFNyAAAAN4AAAAPAAAAAAAAAAAAAAAAAJgCAABk&#10;cnMvZG93bnJldi54bWxQSwUGAAAAAAQABAD1AAAAjQMAAAAA&#10;" fillcolor="black" stroked="f"/>
                      <v:rect id="Rectangle 2574" o:spid="_x0000_s1895" style="position:absolute;left:6083;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ZOcgA&#10;AADeAAAADwAAAGRycy9kb3ducmV2LnhtbESPQWvCQBSE70L/w/IK3nTTECVGV6mFgheh2h7q7Zl9&#10;TYLZt+nuqrG/vlsQehxm5htmsepNKy7kfGNZwdM4AUFcWt1wpeDj/XWUg/ABWWNrmRTcyMNq+TBY&#10;YKHtlXd02YdKRAj7AhXUIXSFlL6syaAf2444el/WGQxRukpqh9cIN61Mk2QqDTYcF2rs6KWm8rQ/&#10;GwXrWb7+fst4+7M7HujweTxNUp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dk5yAAAAN4AAAAPAAAAAAAAAAAAAAAAAJgCAABk&#10;cnMvZG93bnJldi54bWxQSwUGAAAAAAQABAD1AAAAjQMAAAAA&#10;" fillcolor="black" stroked="f"/>
                      <v:rect id="Rectangle 2575" o:spid="_x0000_s1896" style="position:absolute;left:6083;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8o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8oskAAADeAAAADwAAAAAAAAAAAAAAAACYAgAA&#10;ZHJzL2Rvd25yZXYueG1sUEsFBgAAAAAEAAQA9QAAAI4DAAAAAA==&#10;" fillcolor="black" stroked="f"/>
                      <v:rect id="Rectangle 2576" o:spid="_x0000_s1897" style="position:absolute;left:6083;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1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s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LVyAAAAN4AAAAPAAAAAAAAAAAAAAAAAJgCAABk&#10;cnMvZG93bnJldi54bWxQSwUGAAAAAAQABAD1AAAAjQMAAAAA&#10;" fillcolor="black" stroked="f"/>
                      <v:rect id="Rectangle 2577" o:spid="_x0000_s1898" style="position:absolute;left:6083;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HT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g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E0dOyAAAAN4AAAAPAAAAAAAAAAAAAAAAAJgCAABk&#10;cnMvZG93bnJldi54bWxQSwUGAAAAAAQABAD1AAAAjQMAAAAA&#10;" fillcolor="black" stroked="f"/>
                      <v:rect id="Rectangle 2578" o:spid="_x0000_s1899" style="position:absolute;left:6083;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TPMUA&#10;AADeAAAADwAAAGRycy9kb3ducmV2LnhtbERPz2vCMBS+D/Y/hDfYbaYWJ7UaZQqCF0GdB709m2db&#10;bF66JNPOv94chB0/vt+TWWcacSXna8sK+r0EBHFhdc2lgv338iMD4QOyxsYyKfgjD7Pp68sEc21v&#10;vKXrLpQihrDPUUEVQptL6YuKDPqebYkjd7bOYIjQlVI7vMVw08g0SYbSYM2xocKWFhUVl92vUTAf&#10;ZfOfzYDX9+3pSMfD6fKZukSp97fuawwiUBf+xU/3SitIh9k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NM8xQAAAN4AAAAPAAAAAAAAAAAAAAAAAJgCAABkcnMv&#10;ZG93bnJldi54bWxQSwUGAAAAAAQABAD1AAAAigMAAAAA&#10;" fillcolor="black" stroked="f"/>
                      <v:rect id="Rectangle 2579" o:spid="_x0000_s1900" style="position:absolute;left:6083;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2p8gA&#10;AADeAAAADwAAAGRycy9kb3ducmV2LnhtbESPQWvCQBSE70L/w/IKvenGoBJTV9FCoZeC2h7q7Zl9&#10;JsHs27i71eivd4VCj8PMfMPMFp1pxJmcry0rGA4SEMSF1TWXCr6/3vsZCB+QNTaWScGVPCzmT70Z&#10;5tpeeEPnbShFhLDPUUEVQptL6YuKDPqBbYmjd7DOYIjSlVI7vES4aWSaJBNpsOa4UGFLbxUVx+2v&#10;UbCaZqvTesSft81+R7uf/XGcukSpl+du+QoiUBf+w3/tD60gnWS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anyAAAAN4AAAAPAAAAAAAAAAAAAAAAAJgCAABk&#10;cnMvZG93bnJldi54bWxQSwUGAAAAAAQABAD1AAAAjQMAAAAA&#10;" fillcolor="black" stroked="f"/>
                      <v:rect id="Rectangle 2580" o:spid="_x0000_s1901" style="position:absolute;left:6083;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58YA&#10;AADeAAAADwAAAGRycy9kb3ducmV2LnhtbESPzWrCQBSF9wXfYbhCd3ViqBKjo6ggdFNQ60J318w1&#10;CWbuxJmppj59Z1Ho8nD++GaLzjTiTs7XlhUMBwkI4sLqmksFh6/NWwbCB2SNjWVS8EMeFvPeywxz&#10;bR+8o/s+lCKOsM9RQRVCm0vpi4oM+oFtiaN3sc5giNKVUjt8xHHTyDRJxtJgzfGhwpbWFRXX/bdR&#10;sJpkq9v2nT+fu/OJTsfzdZS6RKnXfrecggjUhf/wX/tDK0jH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J58YAAADeAAAADwAAAAAAAAAAAAAAAACYAgAAZHJz&#10;L2Rvd25yZXYueG1sUEsFBgAAAAAEAAQA9QAAAIsDAAAAAA==&#10;" fillcolor="black" stroked="f"/>
                      <v:rect id="Rectangle 2581" o:spid="_x0000_s1902" style="position:absolute;left:6083;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fMkA&#10;AADeAAAADwAAAGRycy9kb3ducmV2LnhtbESPT2vCQBTE70K/w/IK3szGoJKmrlILhV4K9c+h3p7Z&#10;1ySYfZvubjX103cFweMwM79h5svetOJEzjeWFYyTFARxaXXDlYLd9m2Ug/ABWWNrmRT8kYfl4mEw&#10;x0LbM6/ptAmViBD2BSqoQ+gKKX1Zk0Gf2I44et/WGQxRukpqh+cIN63M0nQmDTYcF2rs6LWm8rj5&#10;NQpWT/nq53PCH5f1YU/7r8NxmrlUqeFj//IMIlAf7uFb+10ryGb5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sfMkAAADeAAAADwAAAAAAAAAAAAAAAACYAgAA&#10;ZHJzL2Rvd25yZXYueG1sUEsFBgAAAAAEAAQA9QAAAI4DAAAAAA==&#10;" fillcolor="black" stroked="f"/>
                      <v:rect id="Rectangle 2582" o:spid="_x0000_s1903" style="position:absolute;left:6083;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yC8gA&#10;AADeAAAADwAAAGRycy9kb3ducmV2LnhtbESPT2vCQBTE70K/w/IKvZlNQ5UYXaUWCr0U/HfQ2zP7&#10;mgSzb9Pdrab99G5B8DjMzG+Y2aI3rTiT841lBc9JCoK4tLrhSsFu+z7MQfiArLG1TAp+ycNi/jCY&#10;YaHthdd03oRKRAj7AhXUIXSFlL6syaBPbEccvS/rDIYoXSW1w0uEm1ZmaTqWBhuOCzV29FZTedr8&#10;GAXLSb78Xr3w59/6eKDD/ngaZS5V6umxf52CCNSHe/jW/tAKsnE+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XILyAAAAN4AAAAPAAAAAAAAAAAAAAAAAJgCAABk&#10;cnMvZG93bnJldi54bWxQSwUGAAAAAAQABAD1AAAAjQMAAAAA&#10;" fillcolor="black" stroked="f"/>
                      <v:rect id="Rectangle 2583" o:spid="_x0000_s1904" style="position:absolute;left:6083;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XkMkA&#10;AADeAAAADwAAAGRycy9kb3ducmV2LnhtbESPT2vCQBTE7wW/w/KE3uqm8Q9p6ipVKPQiqO2h3p7Z&#10;1ySYfZvubjX66V1B6HGYmd8w03lnGnEk52vLCp4HCQjiwuqaSwVfn+9PGQgfkDU2lknBmTzMZ72H&#10;KebannhDx20oRYSwz1FBFUKbS+mLigz6gW2Jo/djncEQpSuldniKcNPINEkm0mDNcaHClpYVFYft&#10;n1GweMkWv+sRry6b/Y523/vDOHWJUo/97u0VRKAu/Ifv7Q+tIJ1k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HXkMkAAADeAAAADwAAAAAAAAAAAAAAAACYAgAA&#10;ZHJzL2Rvd25yZXYueG1sUEsFBgAAAAAEAAQA9QAAAI4DAAAAAA==&#10;" fillcolor="black" stroked="f"/>
                      <v:rect id="Rectangle 2584" o:spid="_x0000_s1905" style="position:absolute;left:6083;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P5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hP5MkAAADeAAAADwAAAAAAAAAAAAAAAACYAgAA&#10;ZHJzL2Rvd25yZXYueG1sUEsFBgAAAAAEAAQA9QAAAI4DAAAAAA==&#10;" fillcolor="black" stroked="f"/>
                      <v:rect id="Rectangle 2585" o:spid="_x0000_s1906" style="position:absolute;left:6083;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qf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e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VOp/yAAAAN4AAAAPAAAAAAAAAAAAAAAAAJgCAABk&#10;cnMvZG93bnJldi54bWxQSwUGAAAAAAQABAD1AAAAjQMAAAAA&#10;" fillcolor="black" stroked="f"/>
                      <v:rect id="Rectangle 2586" o:spid="_x0000_s1907" style="position:absolute;left:6083;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0CMgA&#10;AADeAAAADwAAAGRycy9kb3ducmV2LnhtbESPQWvCQBSE70L/w/IK3nTToCFGV6mFgheh2h7q7Zl9&#10;TYLZt+nuqrG/vlsQehxm5htmsepNKy7kfGNZwdM4AUFcWt1wpeDj/XWUg/ABWWNrmRTcyMNq+TBY&#10;YKHtlXd02YdKRAj7AhXUIXSFlL6syaAf2444el/WGQxRukpqh9cIN61MkySTBhuOCzV29FJTedqf&#10;jYL1LF9/v014+7M7HujweTxNU5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nQIyAAAAN4AAAAPAAAAAAAAAAAAAAAAAJgCAABk&#10;cnMvZG93bnJldi54bWxQSwUGAAAAAAQABAD1AAAAjQMAAAAA&#10;" fillcolor="black" stroked="f"/>
                      <v:rect id="Rectangle 2587" o:spid="_x0000_s1908" style="position:absolute;left:6083;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Rk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g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tGTyAAAAN4AAAAPAAAAAAAAAAAAAAAAAJgCAABk&#10;cnMvZG93bnJldi54bWxQSwUGAAAAAAQABAD1AAAAjQMAAAAA&#10;" fillcolor="black" stroked="f"/>
                      <v:rect id="Rectangle 2588" o:spid="_x0000_s1909" style="position:absolute;left:6083;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F4cUA&#10;AADeAAAADwAAAGRycy9kb3ducmV2LnhtbERPz2vCMBS+D/wfwhN2m6llSq1GUUHYZaDOg96ezbMt&#10;Ni81ybTzr18Ogx0/vt+zRWcacSfna8sKhoMEBHFhdc2lgsPX5i0D4QOyxsYyKfghD4t572WGubYP&#10;3tF9H0oRQ9jnqKAKoc2l9EVFBv3AtsSRu1hnMEToSqkdPmK4aWSaJGNpsObYUGFL64qK6/7bKFhN&#10;stVt+86fz935RKfj+TpKXaLUa79bTkEE6sK/+M/9oRWk4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UXhxQAAAN4AAAAPAAAAAAAAAAAAAAAAAJgCAABkcnMv&#10;ZG93bnJldi54bWxQSwUGAAAAAAQABAD1AAAAigMAAAAA&#10;" fillcolor="black" stroked="f"/>
                      <v:rect id="Rectangle 2589" o:spid="_x0000_s1910" style="position:absolute;left:6083;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eskA&#10;AADeAAAADwAAAGRycy9kb3ducmV2LnhtbESPT2vCQBTE70K/w/IK3symQSWmrqKFQi+F+udQb8/s&#10;axLMvo27W0376bsFweMwM79h5svetOJCzjeWFTwlKQji0uqGKwX73esoB+EDssbWMin4IQ/LxcNg&#10;joW2V97QZRsqESHsC1RQh9AVUvqyJoM+sR1x9L6sMxiidJXUDq8RblqZpelUGmw4LtTY0UtN5Wn7&#10;bRSsZ/n6/DHm99/N8UCHz+NpkrlUqeFjv3oGEagP9/Ct/aYVZNN8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geskAAADeAAAADwAAAAAAAAAAAAAAAACYAgAA&#10;ZHJzL2Rvd25yZXYueG1sUEsFBgAAAAAEAAQA9QAAAI4DAAAAAA==&#10;" fillcolor="black" stroked="f"/>
                      <v:rect id="Rectangle 2590" o:spid="_x0000_s1911" style="position:absolute;left:6083;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WscA&#10;AADeAAAADwAAAGRycy9kb3ducmV2LnhtbESPy2rCQBSG94W+w3CE7urEUEMaHaUWCm4Eb4u6O2aO&#10;STBzJp2ZavTpO4uCy5//xjed96YVF3K+saxgNExAEJdWN1wp2O++XnMQPiBrbC2Tght5mM+en6ZY&#10;aHvlDV22oRJxhH2BCuoQukJKX9Zk0A9tRxy9k3UGQ5SuktrhNY6bVqZJkkmDDceHGjv6rKk8b3+N&#10;gsV7vvhZv/Hqvjke6PB9PI9Tlyj1Mug/JiAC9eER/m8vtYI0y7M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Pg1rHAAAA3gAAAA8AAAAAAAAAAAAAAAAAmAIAAGRy&#10;cy9kb3ducmV2LnhtbFBLBQYAAAAABAAEAPUAAACMAwAAAAA=&#10;" fillcolor="black" stroked="f"/>
                      <v:rect id="Rectangle 2591" o:spid="_x0000_s1912" style="position:absolute;left:6083;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mwcgA&#10;AADeAAAADwAAAGRycy9kb3ducmV2LnhtbESPQWvCQBSE74X+h+UJ3urGYEOMrlILQi+Fanuot2f2&#10;mQSzb9PdVVN/fVcQehxm5htmvuxNK87kfGNZwXiUgCAurW64UvD1uX7KQfiArLG1TAp+ycNy8fgw&#10;x0LbC2/ovA2ViBD2BSqoQ+gKKX1Zk0E/sh1x9A7WGQxRukpqh5cIN61MkySTBhuOCzV29FpTedye&#10;jILVNF/9fEz4/brZ72j3vT8+py5RajjoX2YgAvXhP3xvv2kFaZZn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ybByAAAAN4AAAAPAAAAAAAAAAAAAAAAAJgCAABk&#10;cnMvZG93bnJldi54bWxQSwUGAAAAAAQABAD1AAAAjQMAAAAA&#10;" fillcolor="black" stroked="f"/>
                      <v:rect id="Rectangle 2592" o:spid="_x0000_s1913" style="position:absolute;left:6083;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4ts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0bi2yAAAAN4AAAAPAAAAAAAAAAAAAAAAAJgCAABk&#10;cnMvZG93bnJldi54bWxQSwUGAAAAAAQABAD1AAAAjQMAAAAA&#10;" fillcolor="black" stroked="f"/>
                      <v:rect id="Rectangle 2593" o:spid="_x0000_s1914" style="position:absolute;left:6083;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dLc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J0dLckAAADeAAAADwAAAAAAAAAAAAAAAACYAgAA&#10;ZHJzL2Rvd25yZXYueG1sUEsFBgAAAAAEAAQA9QAAAI4DAAAAAA==&#10;" fillcolor="black" stroked="f"/>
                      <v:rect id="Rectangle 2594" o:spid="_x0000_s1915" style="position:absolute;left:6083;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SFW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uz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IVZyAAAAN4AAAAPAAAAAAAAAAAAAAAAAJgCAABk&#10;cnMvZG93bnJldi54bWxQSwUGAAAAAAQABAD1AAAAjQMAAAAA&#10;" fillcolor="black" stroked="f"/>
                      <v:rect id="Rectangle 2595" o:spid="_x0000_s1916" style="position:absolute;left:6083;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gwsgA&#10;AADeAAAADwAAAGRycy9kb3ducmV2LnhtbESPQWvCQBSE70L/w/IK3nTToCFGV6mFgheh2h7q7Zl9&#10;TYLZt+nuqrG/vlsQehxm5htmsepNKy7kfGNZwdM4AUFcWt1wpeDj/XWUg/ABWWNrmRTcyMNq+TBY&#10;YKHtlXd02YdKRAj7AhXUIXSFlL6syaAf2444el/WGQxRukpqh9cIN61MkySTBhuOCzV29FJTedqf&#10;jYL1LF9/v014+7M7HujweTxNU5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CDCyAAAAN4AAAAPAAAAAAAAAAAAAAAAAJgCAABk&#10;cnMvZG93bnJldi54bWxQSwUGAAAAAAQABAD1AAAAjQMAAAAA&#10;" fillcolor="black" stroked="f"/>
                      <v:rect id="Rectangle 2596" o:spid="_x0000_s1917" style="position:absolute;left:6083;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t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r61yAAAAN4AAAAPAAAAAAAAAAAAAAAAAJgCAABk&#10;cnMvZG93bnJldi54bWxQSwUGAAAAAAQABAD1AAAAjQMAAAAA&#10;" fillcolor="black" stroked="f"/>
                      <v:rect id="Rectangle 2597" o:spid="_x0000_s1918" style="position:absolute;left:6083;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bLskA&#10;AADeAAAADwAAAGRycy9kb3ducmV2LnhtbESPT2vCQBTE74V+h+UVvNVNg01jdJVaEHop1D8HvT2z&#10;zySYfZvurpr203eFQo/DzPyGmc5704oLOd9YVvA0TEAQl1Y3XCnYbpaPOQgfkDW2lknBN3mYz+7v&#10;plhoe+UVXdahEhHCvkAFdQhdIaUvazLoh7Yjjt7ROoMhSldJ7fAa4aaVaZJk0mDDcaHGjt5qKk/r&#10;s1GwGOeLr88Rf/ysDnva7w6n59QlSg0e+tcJiEB9+A//td+1gjTLsx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YbLskAAADeAAAADwAAAAAAAAAAAAAAAACYAgAA&#10;ZHJzL2Rvd25yZXYueG1sUEsFBgAAAAAEAAQA9QAAAI4DAAAAAA==&#10;" fillcolor="black" stroked="f"/>
                      <v:rect id="Rectangle 2598" o:spid="_x0000_s1919" style="position:absolute;left:6083;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PXMUA&#10;AADeAAAADwAAAGRycy9kb3ducmV2LnhtbERPy2rCQBTdF/oPwxW6qxNDDWl0lFoouBF8Lerumrkm&#10;wcyddGaq0a/vLAouD+c9nfemFRdyvrGsYDRMQBCXVjdcKdjvvl5zED4ga2wtk4IbeZjPnp+mWGh7&#10;5Q1dtqESMYR9gQrqELpCSl/WZNAPbUccuZN1BkOErpLa4TWGm1amSZJJgw3Hhho7+qypPG9/jYLF&#10;e774Wb/x6r45HujwfTyPU5co9TLoPyYgAvXhIf53L7WCNMuz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Y9cxQAAAN4AAAAPAAAAAAAAAAAAAAAAAJgCAABkcnMv&#10;ZG93bnJldi54bWxQSwUGAAAAAAQABAD1AAAAigMAAAAA&#10;" fillcolor="black" stroked="f"/>
                      <v:rect id="Rectangle 2599" o:spid="_x0000_s1920" style="position:absolute;left:6083;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Uqx8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SrHyAAAAN4AAAAPAAAAAAAAAAAAAAAAAJgCAABk&#10;cnMvZG93bnJldi54bWxQSwUGAAAAAAQABAD1AAAAjQMAAAAA&#10;" fillcolor="black" stroked="f"/>
                      <v:rect id="Rectangle 2600" o:spid="_x0000_s1921" style="position:absolute;left:6083;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Vh8cA&#10;AADeAAAADwAAAGRycy9kb3ducmV2LnhtbESPy2rCQBSG94W+w3AK7urEUDVGR6kFwU2hXha6O2aO&#10;STBzJp0ZNfbpO4tClz//jW+26EwjbuR8bVnBoJ+AIC6srrlUsN+tXjMQPiBrbCyTggd5WMyfn2aY&#10;a3vnDd22oRRxhH2OCqoQ2lxKX1Rk0PdtSxy9s3UGQ5SulNrhPY6bRqZJMpIGa44PFbb0UVFx2V6N&#10;guUkW35/vfHnz+Z0pOPhdBmmLlGq99K9T0EE6sJ/+K+91grSUTa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WFYfHAAAA3gAAAA8AAAAAAAAAAAAAAAAAmAIAAGRy&#10;cy9kb3ducmV2LnhtbFBLBQYAAAAABAAEAPUAAACMAwAAAAA=&#10;" fillcolor="black" stroked="f"/>
                      <v:rect id="Rectangle 2601" o:spid="_x0000_s1922" style="position:absolute;left:6083;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wH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2rAcyAAAAN4AAAAPAAAAAAAAAAAAAAAAAJgCAABk&#10;cnMvZG93bnJldi54bWxQSwUGAAAAAAQABAD1AAAAjQMAAAAA&#10;" fillcolor="black" stroked="f"/>
                      <v:rect id="Rectangle 2602" o:spid="_x0000_s1923" style="position:absolute;left:6083;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ua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ryAAAAN4AAAAPAAAAAAAAAAAAAAAAAJgCAABk&#10;cnMvZG93bnJldi54bWxQSwUGAAAAAAQABAD1AAAAjQMAAAAA&#10;" fillcolor="black" stroked="f"/>
                      <v:rect id="Rectangle 2603" o:spid="_x0000_s1924" style="position:absolute;left:6083;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L8MkA&#10;AADeAAAADwAAAGRycy9kb3ducmV2LnhtbESPQWvCQBSE7wX/w/KE3urG1NoYXUULBS+Fanuot2f2&#10;mQSzb+PuVtP++m5B8DjMzDfMbNGZRpzJ+dqyguEgAUFcWF1zqeDz4/UhA+EDssbGMin4IQ+Lee9u&#10;hrm2F97QeRtKESHsc1RQhdDmUvqiIoN+YFvi6B2sMxiidKXUDi8RbhqZJslYGqw5LlTY0ktFxXH7&#10;bRSsJtnq9D7it9/Nfke7r/3xKXWJUvf9bjkFEagLt/C1vdYK0nH2/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SL8MkAAADeAAAADwAAAAAAAAAAAAAAAACYAgAA&#10;ZHJzL2Rvd25yZXYueG1sUEsFBgAAAAAEAAQA9QAAAI4DAAAAAA==&#10;" fillcolor="black" stroked="f"/>
                      <v:rect id="Rectangle 2604" o:spid="_x0000_s1925" style="position:absolute;left:6083;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h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h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ROEyAAAAN4AAAAPAAAAAAAAAAAAAAAAAJgCAABk&#10;cnMvZG93bnJldi54bWxQSwUGAAAAAAQABAD1AAAAjQMAAAAA&#10;" fillcolor="black" stroked="f"/>
                      <v:rect id="Rectangle 2605" o:spid="_x0000_s1926" style="position:absolute;left:6083;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2H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h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4bYfyAAAAN4AAAAPAAAAAAAAAAAAAAAAAJgCAABk&#10;cnMvZG93bnJldi54bWxQSwUGAAAAAAQABAD1AAAAjQMAAAAA&#10;" fillcolor="black" stroked="f"/>
                      <v:rect id="Rectangle 2606" o:spid="_x0000_s1927" style="position:absolute;left:6083;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oaMkA&#10;AADeAAAADwAAAGRycy9kb3ducmV2LnhtbESPT2vCQBTE74V+h+UVvNVNg01jdJVaEHop1D8HvT2z&#10;zySYfZvurpr203eFQo/DzPyGmc5704oLOd9YVvA0TEAQl1Y3XCnYbpaPOQgfkDW2lknBN3mYz+7v&#10;plhoe+UVXdahEhHCvkAFdQhdIaUvazLoh7Yjjt7ROoMhSldJ7fAa4aaVaZJk0mDDcaHGjt5qKk/r&#10;s1GwGOeLr88Rf/ysDnva7w6n59QlSg0e+tcJiEB9+A//td+1gjTLX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MoaMkAAADeAAAADwAAAAAAAAAAAAAAAACYAgAA&#10;ZHJzL2Rvd25yZXYueG1sUEsFBgAAAAAEAAQA9QAAAI4DAAAAAA==&#10;" fillcolor="black" stroked="f"/>
                      <v:rect id="Rectangle 2607" o:spid="_x0000_s1928" style="position:absolute;left:6083;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88kA&#10;AADeAAAADwAAAGRycy9kb3ducmV2LnhtbESPT2vCQBTE7wW/w/KE3uqmwT9p6ipVKPQiqO2h3p7Z&#10;1ySYfZvubjX66V1B6HGYmd8w03lnGnEk52vLCp4HCQjiwuqaSwVfn+9PGQgfkDU2lknBmTzMZ72H&#10;KebannhDx20oRYSwz1FBFUKbS+mLigz6gW2Jo/djncEQpSuldniKcNPINEnG0mDNcaHClpYVFYft&#10;n1GweMkWv+shry6b/Y523/vDKHWJUo/97u0VRKAu/Ifv7Q+tIB1n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N88kAAADeAAAADwAAAAAAAAAAAAAAAACYAgAA&#10;ZHJzL2Rvd25yZXYueG1sUEsFBgAAAAAEAAQA9QAAAI4DAAAAAA==&#10;" fillcolor="black" stroked="f"/>
                      <v:rect id="Rectangle 2608" o:spid="_x0000_s1929" style="position:absolute;left:6083;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gcUA&#10;AADeAAAADwAAAGRycy9kb3ducmV2LnhtbERPu27CMBTdK/UfrFuJrThEBULAoFIJiaVSeQywXeJL&#10;EhFfp7aB0K+vh0odj857tuhMI27kfG1ZwaCfgCAurK65VLDfrV4zED4ga2wsk4IHeVjMn59mmGt7&#10;5w3dtqEUMYR9jgqqENpcSl9UZND3bUscubN1BkOErpTa4T2Gm0amSTKSBmuODRW29FFRcdlejYLl&#10;JFt+f73x58/mdKTj4XQZpi5RqvfSvU9BBOrCv/jPvdYK0lE2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BmBxQAAAN4AAAAPAAAAAAAAAAAAAAAAAJgCAABkcnMv&#10;ZG93bnJldi54bWxQSwUGAAAAAAQABAD1AAAAigMAAAAA&#10;" fillcolor="black" stroked="f"/>
                      <v:rect id="Rectangle 2609" o:spid="_x0000_s1930" style="position:absolute;left:6083;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8G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y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wayAAAAN4AAAAPAAAAAAAAAAAAAAAAAJgCAABk&#10;cnMvZG93bnJldi54bWxQSwUGAAAAAAQABAD1AAAAjQMAAAAA&#10;" fillcolor="black" stroked="f"/>
                      <v:rect id="Rectangle 2610" o:spid="_x0000_s1931" style="position:absolute;left:6083;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loMYA&#10;AADeAAAADwAAAGRycy9kb3ducmV2LnhtbESPy2rCQBSG9wXfYTgFd3XSYCWNjqIFoZuCt0XdHTPH&#10;JJg5k86Mmvr0zkJw+fPf+CazzjTiQs7XlhW8DxIQxIXVNZcKdtvlWwbCB2SNjWVS8E8eZtPeywRz&#10;ba+8pssmlCKOsM9RQRVCm0vpi4oM+oFtiaN3tM5giNKVUju8xnHTyDRJRtJgzfGhwpa+KipOm7NR&#10;sPjMFn+rIf/c1oc97X8Pp4/UJUr1X7v5GESgLjzDj/a3VpCOs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NloMYAAADeAAAADwAAAAAAAAAAAAAAAACYAgAAZHJz&#10;L2Rvd25yZXYueG1sUEsFBgAAAAAEAAQA9QAAAIsDAAAAAA==&#10;" fillcolor="black" stroked="f"/>
                      <v:rect id="Rectangle 2611" o:spid="_x0000_s1932" style="position:absolute;left:6083;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O8gA&#10;AADeAAAADwAAAGRycy9kb3ducmV2LnhtbESPQWvCQBSE74L/YXkFb7oxVElTV9FCwYugtod6e2Zf&#10;k2D2bbq7auyvdwtCj8PMfMPMFp1pxIWcry0rGI8SEMSF1TWXCj4/3ocZCB+QNTaWScGNPCzm/d4M&#10;c22vvKPLPpQiQtjnqKAKoc2l9EVFBv3ItsTR+7bOYIjSlVI7vEa4aWSaJFNpsOa4UGFLbxUVp/3Z&#10;KFi9ZKuf7TNvfnfHAx2+jqdJ6hKlBk/d8hVEoC78hx/ttVaQTr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D8A7yAAAAN4AAAAPAAAAAAAAAAAAAAAAAJgCAABk&#10;cnMvZG93bnJldi54bWxQSwUGAAAAAAQABAD1AAAAjQMAAAAA&#10;" fillcolor="black" stroked="f"/>
                      <v:rect id="Rectangle 2612" o:spid="_x0000_s1933" style="position:absolute;left:6083;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1eTMcA&#10;AADeAAAADwAAAGRycy9kb3ducmV2LnhtbESPQWvCQBSE7wX/w/KE3urGUCVGV9FCwYugtge9PbPP&#10;JJh9m+5uNfbXu4VCj8PMfMPMFp1pxJWcry0rGA4SEMSF1TWXCj4/3l8yED4ga2wsk4I7eVjMe08z&#10;zLW98Y6u+1CKCGGfo4IqhDaX0hcVGfQD2xJH72ydwRClK6V2eItw08g0ScbSYM1xocKW3ioqLvtv&#10;o2A1yVZf21fe/OxORzoeTpdR6hKlnvvdcgoiUBf+w3/ttVaQjr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XkzHAAAA3gAAAA8AAAAAAAAAAAAAAAAAmAIAAGRy&#10;cy9kb3ducmV2LnhtbFBLBQYAAAAABAAEAPUAAACMAwAAAAA=&#10;" fillcolor="black" stroked="f"/>
                      <v:rect id="Rectangle 2613" o:spid="_x0000_s1934" style="position:absolute;left:6083;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718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TDL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fvXyAAAAN4AAAAPAAAAAAAAAAAAAAAAAJgCAABk&#10;cnMvZG93bnJldi54bWxQSwUGAAAAAAQABAD1AAAAjQMAAAAA&#10;" fillcolor="black" stroked="f"/>
                      <v:rect id="Rectangle 2614" o:spid="_x0000_s1935" style="position:absolute;left:6083;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jo8gA&#10;AADeAAAADwAAAGRycy9kb3ducmV2LnhtbESPT2vCQBTE74V+h+UVvNVNg0qaukoVBC+Cf3qot2f2&#10;NQlm36a7q8Z+ercgeBxm5jfMeNqZRpzJ+dqygrd+AoK4sLrmUsHXbvGagfABWWNjmRRcycN08vw0&#10;xlzbC2/ovA2liBD2OSqoQmhzKX1RkUHfty1x9H6sMxiidKXUDi8RbhqZJslIGqw5LlTY0ryi4rg9&#10;GQWz92z2ux7w6m9z2NP++3Acpi5RqvfSfX6ACNSFR/jeXmoF6SjL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GOjyAAAAN4AAAAPAAAAAAAAAAAAAAAAAJgCAABk&#10;cnMvZG93bnJldi54bWxQSwUGAAAAAAQABAD1AAAAjQMAAAAA&#10;" fillcolor="black" stroked="f"/>
                      <v:rect id="Rectangle 2615" o:spid="_x0000_s1936" style="position:absolute;left:6083;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GOMgA&#10;AADeAAAADwAAAGRycy9kb3ducmV2LnhtbESPT2vCQBTE70K/w/IKvZlNQ5UYXaUWCr0U/HfQ2zP7&#10;mgSzb9Pdrab99G5B8DjMzG+Y2aI3rTiT841lBc9JCoK4tLrhSsFu+z7MQfiArLG1TAp+ycNi/jCY&#10;YaHthdd03oRKRAj7AhXUIXSFlL6syaBPbEccvS/rDIYoXSW1w0uEm1ZmaTqWBhuOCzV29FZTedr8&#10;GAXLSb78Xr3w59/6eKDD/ngaZS5V6umxf52CCNSHe/jW/tAKsnG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MY4yAAAAN4AAAAPAAAAAAAAAAAAAAAAAJgCAABk&#10;cnMvZG93bnJldi54bWxQSwUGAAAAAAQABAD1AAAAjQMAAAAA&#10;" fillcolor="black" stroked="f"/>
                      <v:rect id="Rectangle 2616" o:spid="_x0000_s1937" style="position:absolute;left:6083;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YT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5lhPyAAAAN4AAAAPAAAAAAAAAAAAAAAAAJgCAABk&#10;cnMvZG93bnJldi54bWxQSwUGAAAAAAQABAD1AAAAjQMAAAAA&#10;" fillcolor="black" stroked="f"/>
                      <v:rect id="Rectangle 2617" o:spid="_x0000_s1938" style="position:absolute;left:6083;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91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v3UyAAAAN4AAAAPAAAAAAAAAAAAAAAAAJgCAABk&#10;cnMvZG93bnJldi54bWxQSwUGAAAAAAQABAD1AAAAjQMAAAAA&#10;" fillcolor="black" stroked="f"/>
                      <v:rect id="Rectangle 2618" o:spid="_x0000_s1939" style="position:absolute;left:6083;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ppsUA&#10;AADeAAAADwAAAGRycy9kb3ducmV2LnhtbERPy2rCQBTdF/yH4Rbc1UmDlTQ6ihaEbgq+FnV3zVyT&#10;YOZOOjNq6tc7C8Hl4bwns8404kLO15YVvA8SEMSF1TWXCnbb5VsGwgdkjY1lUvBPHmbT3ssEc22v&#10;vKbLJpQihrDPUUEVQptL6YuKDPqBbYkjd7TOYIjQlVI7vMZw08g0SUbSYM2xocKWvioqTpuzUbD4&#10;zBZ/qyH/3NaHPe1/D6eP1CVK9V+7+RhEoC48xQ/3t1aQjr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mmxQAAAN4AAAAPAAAAAAAAAAAAAAAAAJgCAABkcnMv&#10;ZG93bnJldi54bWxQSwUGAAAAAAQABAD1AAAAigMAAAAA&#10;" fillcolor="black" stroked="f"/>
                      <v:rect id="Rectangle 2619" o:spid="_x0000_s1940" style="position:absolute;left:6083;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MPc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J1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cw9yAAAAN4AAAAPAAAAAAAAAAAAAAAAAJgCAABk&#10;cnMvZG93bnJldi54bWxQSwUGAAAAAAQABAD1AAAAjQMAAAAA&#10;" fillcolor="black" stroked="f"/>
                      <v:rect id="Rectangle 2620" o:spid="_x0000_s1941" style="position:absolute;left:6083;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zfcYA&#10;AADeAAAADwAAAGRycy9kb3ducmV2LnhtbESPzWrCQBSF94LvMNyCO500VInRUbRQcCNU20XdXTPX&#10;JJi5k86MGvv0zkLo8nD++ObLzjTiSs7XlhW8jhIQxIXVNZcKvr8+hhkIH5A1NpZJwZ08LBf93hxz&#10;bW+8o+s+lCKOsM9RQRVCm0vpi4oM+pFtiaN3ss5giNKVUju8xXHTyDRJJtJgzfGhwpbeKyrO+4tR&#10;sJ5m69/PN97+7Y4HOvwcz+PUJUoNXrrVDESgLvyHn+2NVpBOsm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rzfcYAAADeAAAADwAAAAAAAAAAAAAAAACYAgAAZHJz&#10;L2Rvd25yZXYueG1sUEsFBgAAAAAEAAQA9QAAAIsDAAAAAA==&#10;" fillcolor="black" stroked="f"/>
                      <v:rect id="Rectangle 2621" o:spid="_x0000_s1942" style="position:absolute;left:6083;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5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e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lbmyAAAAN4AAAAPAAAAAAAAAAAAAAAAAJgCAABk&#10;cnMvZG93bnJldi54bWxQSwUGAAAAAAQABAD1AAAAjQMAAAAA&#10;" fillcolor="black" stroked="f"/>
                      <v:rect id="Rectangle 2622" o:spid="_x0000_s1943" style="position:absolute;left:6083;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Ik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MiRyAAAAN4AAAAPAAAAAAAAAAAAAAAAAJgCAABk&#10;cnMvZG93bnJldi54bWxQSwUGAAAAAAQABAD1AAAAjQMAAAAA&#10;" fillcolor="black" stroked="f"/>
                      <v:rect id="Rectangle 2623" o:spid="_x0000_s1944" style="position:absolute;left:6083;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t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SG0KyAAAAN4AAAAPAAAAAAAAAAAAAAAAAJgCAABk&#10;cnMvZG93bnJldi54bWxQSwUGAAAAAAQABAD1AAAAjQMAAAAA&#10;" fillcolor="black" stroked="f"/>
                      <v:rect id="Rectangle 2624" o:spid="_x0000_s1945" style="position:absolute;left:6083;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1fsgA&#10;AADeAAAADwAAAGRycy9kb3ducmV2LnhtbESPQWvCQBSE70L/w/IKvenGoBJTV9FCoZeC2h7q7Zl9&#10;JsHs27i71eivd4VCj8PMfMPMFp1pxJmcry0rGA4SEMSF1TWXCr6/3vsZCB+QNTaWScGVPCzmT70Z&#10;5tpeeEPnbShFhLDPUUEVQptL6YuKDPqBbYmjd7DOYIjSlVI7vES4aWSaJBNpsOa4UGFLbxUVx+2v&#10;UbCaZqvTesSft81+R7uf/XGcukSpl+du+QoiUBf+w3/tD60gnWT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fV+yAAAAN4AAAAPAAAAAAAAAAAAAAAAAJgCAABk&#10;cnMvZG93bnJldi54bWxQSwUGAAAAAAQABAD1AAAAjQMAAAAA&#10;" fillcolor="black" stroked="f"/>
                      <v:rect id="Rectangle 2625" o:spid="_x0000_s1946" style="position:absolute;left:15513;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Q5ckA&#10;AADeAAAADwAAAGRycy9kb3ducmV2LnhtbESPT2vCQBTE70K/w/IK3symQSWmrqKFQi+F+udQb8/s&#10;axLMvo27W0376bsFweMwM79h5svetOJCzjeWFTwlKQji0uqGKwX73esoB+EDssbWMin4IQ/LxcNg&#10;joW2V97QZRsqESHsC1RQh9AVUvqyJoM+sR1x9L6sMxiidJXUDq8RblqZpelUGmw4LtTY0UtN5Wn7&#10;bRSsZ/n6/DHm99/N8UCHz+NpkrlUqeFjv3oGEagP9/Ct/aYVZNN8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1Q5ckAAADeAAAADwAAAAAAAAAAAAAAAACYAgAA&#10;ZHJzL2Rvd25yZXYueG1sUEsFBgAAAAAEAAQA9QAAAI4DAAAAAA==&#10;" fillcolor="black" stroked="f"/>
                      <v:rect id="Rectangle 2626" o:spid="_x0000_s1947" style="position:absolute;left:20269;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k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P86SyAAAAN4AAAAPAAAAAAAAAAAAAAAAAJgCAABk&#10;cnMvZG93bnJldi54bWxQSwUGAAAAAAQABAD1AAAAjQMAAAAA&#10;" fillcolor="black" stroked="f"/>
                      <v:shape id="Freeform 2627" o:spid="_x0000_s1948" style="position:absolute;left:14503;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v18QA&#10;AADeAAAADwAAAGRycy9kb3ducmV2LnhtbESPwW7CMBBE75X4B2uReisOHAINGAQIBFcoH7CKl8QQ&#10;r6PYIaFfjytV4jiamTeaxaq3lXhQ441jBeNRAoI4d9pwoeDys/+agfABWWPlmBQ8ycNqOfhYYKZd&#10;xyd6nEMhIoR9hgrKEOpMSp+XZNGPXE0cvatrLIYom0LqBrsIt5WcJEkqLRqOCyXWtC0pv59bq6Dt&#10;dzsrj92Tb4fNb3ppzfZgjFKfw349BxGoD+/wf/uoFUzS2fcU/u7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Db9fEAAAA3gAAAA8AAAAAAAAAAAAAAAAAmAIAAGRycy9k&#10;b3ducmV2LnhtbFBLBQYAAAAABAAEAPUAAACJAwAAAAA=&#10;" path="m188,801l29,,,9,159,811r29,-10xe" fillcolor="black" stroked="f">
                        <v:path arrowok="t" o:connecttype="custom" o:connectlocs="119380,508635;18415,0;0,5715;100965,514985;119380,508635" o:connectangles="0,0,0,0,0"/>
                      </v:shape>
                      <v:shape id="Freeform 2628" o:spid="_x0000_s1949" style="position:absolute;left:20269;top:7983;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18QA&#10;AADeAAAADwAAAGRycy9kb3ducmV2LnhtbERPz2vCMBS+C/4P4QlexkztoLjOKLI5JkMPVmHXR/Ns&#10;is1LaTKt/vXLYeDx4/s9X/a2ERfqfO1YwXSSgCAuna65UnA8fD7PQPiArLFxTApu5GG5GA7mmGt3&#10;5T1dilCJGMI+RwUmhDaX0peGLPqJa4kjd3KdxRBhV0nd4TWG20amSZJJizXHBoMtvRsqz8WvVfCx&#10;Tt3dnO5PXztj9bb4+Z6+YKbUeNSv3kAE6sND/O/eaAVpNnuNe+Ode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C9fEAAAA3gAAAA8AAAAAAAAAAAAAAAAAmAIAAGRycy9k&#10;b3ducmV2LnhtbFBLBQYAAAAABAAEAPUAAACJAwAAAAA=&#10;" path="m29,811l192,9,164,,,801r29,10xe" fillcolor="black" stroked="f">
                        <v:path arrowok="t" o:connecttype="custom" o:connectlocs="18415,514985;121920,5715;104140,0;0,508635;18415,514985" o:connectangles="0,0,0,0,0"/>
                      </v:shape>
                      <v:shape id="Freeform 2629" o:spid="_x0000_s1950" style="position:absolute;left:14503;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ePsMA&#10;AADeAAAADwAAAGRycy9kb3ducmV2LnhtbESPQYvCMBSE7wv+h/CEva2pHopWo6goel31BzyaZxtt&#10;XkqT2rq/3ggLHoeZ+YZZrHpbiQc13jhWMB4lIIhzpw0XCi7n/c8UhA/IGivHpOBJHlbLwdcCM+06&#10;/qXHKRQiQthnqKAMoc6k9HlJFv3I1cTRu7rGYoiyKaRusItwW8lJkqTSouG4UGJN25Ly+6m1Ctp+&#10;t7Py2D35dtj8pZfWbA/GKPU97NdzEIH68An/t49awSSdzmbwvhOv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ePsMAAADeAAAADwAAAAAAAAAAAAAAAACYAgAAZHJzL2Rv&#10;d25yZXYueG1sUEsFBgAAAAAEAAQA9QAAAIgDAAAAAA==&#10;" path="m159,l,801r29,10l188,9,159,xe" fillcolor="black" stroked="f">
                        <v:path arrowok="t" o:connecttype="custom" o:connectlocs="100965,0;0,508635;18415,514985;119380,5715;100965,0" o:connectangles="0,0,0,0,0"/>
                      </v:shape>
                      <v:shape id="Freeform 2630" o:spid="_x0000_s1951" style="position:absolute;left:20269;top:31719;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2dy8YA&#10;AADeAAAADwAAAGRycy9kb3ducmV2LnhtbESPy2rCQBSG9wXfYThCN8VMjBA0Oor0gqW0C6Pg9pA5&#10;ZoKZMyEz1dSn7ywKXf78N77VZrCtuFLvG8cKpkkKgrhyuuFawfHwNpmD8AFZY+uYFPyQh8169LDC&#10;Qrsb7+lahlrEEfYFKjAhdIWUvjJk0SeuI47e2fUWQ5R9LXWPtzhuW5mlaS4tNhwfDHb0bKi6lN9W&#10;wctr5u7mfH/afRmrP8vTx3SGuVKP42G7BBFoCP/hv/a7VpDlizQCRJyI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2dy8YAAADeAAAADwAAAAAAAAAAAAAAAACYAgAAZHJz&#10;L2Rvd25yZXYueG1sUEsFBgAAAAAEAAQA9QAAAIsDAAAAAA==&#10;" path="m,9l164,811r28,-10l29,,,9xe" fillcolor="black" stroked="f">
                        <v:path arrowok="t" o:connecttype="custom" o:connectlocs="0,5715;104140,514985;121920,508635;18415,0;0,5715" o:connectangles="0,0,0,0,0"/>
                      </v:shape>
                      <v:shape id="Freeform 2631" o:spid="_x0000_s1952" style="position:absolute;left:16243;top:1735;width:3359;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LzcUA&#10;AADeAAAADwAAAGRycy9kb3ducmV2LnhtbESPT4vCMBTE74LfITxhb5rqQtGuUVbBP3gQ6sqeH83b&#10;tmzzUpKo9dsbQfA4zMxvmPmyM424kvO1ZQXjUQKCuLC65lLB+WcznILwAVljY5kU3MnDctHvzTHT&#10;9sY5XU+hFBHCPkMFVQhtJqUvKjLoR7Yljt6fdQZDlK6U2uEtwk0jJ0mSSoM1x4UKW1pXVPyfLkbB&#10;wZWHfHNJ15/5jnfWrH6P+rxV6mPQfX+BCNSFd/jV3msFk3SWjO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gvNxQAAAN4AAAAPAAAAAAAAAAAAAAAAAJgCAABkcnMv&#10;ZG93bnJldi54bWxQSwUGAAAAAAQABAD1AAAAigMAAAAA&#10;" path="m183,912r,-730l,182,274,,529,182r-159,l370,912r-187,xe" fillcolor="#0080ff" stroked="f">
                        <v:path arrowok="t" o:connecttype="custom" o:connectlocs="116205,579120;116205,115570;0,115570;173990,0;335915,115570;234950,115570;234950,579120;116205,579120" o:connectangles="0,0,0,0,0,0,0,0"/>
                      </v:shape>
                      <v:shape id="Freeform 2632" o:spid="_x0000_s1953" style="position:absolute;left:16211;top:1703;width:3416;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498UA&#10;AADeAAAADwAAAGRycy9kb3ducmV2LnhtbESPwWrDMBBE74H+g9hCb4kUH0LqRgmh0JKcQuxeelus&#10;re1EWrmWHLt/HxUKPQ4z84bZ7CZnxY360HrWsFwoEMSVNy3XGj7Kt/kaRIjIBq1n0vBDAXbbh9kG&#10;c+NHPtOtiLVIEA45amhi7HIpQ9WQw7DwHXHyvnzvMCbZ19L0OCa4szJTaiUdtpwWGuzotaHqWgwu&#10;Ucp3W6h6KI+f7mK/x8tp4KXU+ulx2r+AiDTF//Bf+2A0ZKtnlcHvnXQ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Xj3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119380,579120;121920,582295;121920,115570;3175,115570;6350,121920;180340,6350;173990,6350;335915,121920;339090,115570;234950,115570;234950,582295;238125,579120;119380,579120;119380,584835;238125,584835;241300,584835;241300,582295;241300,118745;238125,121920;339090,121920;341630,121920;341630,118745;341630,115570;180340,0;177165,0;173990,0;0,115570;0,118745;0,121920;3175,121920;119380,121920;116205,118745;116205,582295;116205,584835;119380,584835;119380,579120" o:connectangles="0,0,0,0,0,0,0,0,0,0,0,0,0,0,0,0,0,0,0,0,0,0,0,0,0,0,0,0,0,0,0,0,0,0,0,0"/>
                      </v:shape>
                      <w10:anchorlock/>
                    </v:group>
                  </w:pict>
                </mc:Fallback>
              </mc:AlternateConten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D35342" w:rsidRPr="00125132" w:rsidRDefault="00D35342" w:rsidP="00403611">
      <w:pPr>
        <w:pStyle w:val="Titre4"/>
      </w:pPr>
      <w:bookmarkStart w:id="19" w:name="_Toc414370387"/>
      <w:r w:rsidRPr="00125132">
        <w:t>Courbes de traction</w:t>
      </w:r>
      <w:bookmarkEnd w:id="19"/>
    </w:p>
    <w:p w:rsidR="00D35342" w:rsidRPr="00125132" w:rsidRDefault="00D35342" w:rsidP="00D35342">
      <w:r w:rsidRPr="00125132">
        <w:t>On peut représenter :</w:t>
      </w:r>
    </w:p>
    <w:p w:rsidR="00D35342" w:rsidRPr="00125132" w:rsidRDefault="006D2BEA" w:rsidP="00C06FE9">
      <w:pPr>
        <w:pStyle w:val="Paragraphedeliste"/>
        <w:numPr>
          <w:ilvl w:val="0"/>
          <w:numId w:val="17"/>
        </w:numPr>
        <w:jc w:val="left"/>
      </w:pPr>
      <w:r>
        <w:t>s</w:t>
      </w:r>
      <w:r w:rsidR="00D35342" w:rsidRPr="00125132">
        <w:t xml:space="preserve">oit la force de traction </w:t>
      </w:r>
      <m:oMath>
        <m:r>
          <w:rPr>
            <w:rFonts w:ascii="Cambria Math" w:hAnsi="Cambria Math"/>
          </w:rPr>
          <m:t>F</m:t>
        </m:r>
      </m:oMath>
      <w:r w:rsidR="00D35342" w:rsidRPr="00125132">
        <w:t xml:space="preserve"> en fonction de l'allongement de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D35342" w:rsidRPr="00125132">
        <w:t xml:space="preserve"> noté </w:t>
      </w:r>
      <m:oMath>
        <m:r>
          <m:rPr>
            <m:sty m:val="p"/>
          </m:rPr>
          <w:rPr>
            <w:rFonts w:ascii="Cambria Math" w:hAnsi="Cambria Math"/>
          </w:rPr>
          <m:t>Δ</m:t>
        </m:r>
        <m:r>
          <w:rPr>
            <w:rFonts w:ascii="Cambria Math" w:hAnsi="Cambria Math"/>
          </w:rPr>
          <m:t>L</m:t>
        </m:r>
      </m:oMath>
      <w:r w:rsidR="00D35342" w:rsidRPr="00125132">
        <w:t xml:space="preserve"> avec </w:t>
      </w:r>
      <m:oMath>
        <m:r>
          <m:rPr>
            <m:sty m:val="p"/>
          </m:rPr>
          <w:rPr>
            <w:rFonts w:ascii="Cambria Math" w:hAnsi="Cambria Math"/>
          </w:rPr>
          <m:t>Δ</m:t>
        </m:r>
        <m:r>
          <w:rPr>
            <w:rFonts w:ascii="Cambria Math" w:hAnsi="Cambria Math"/>
          </w:rPr>
          <m:t>L=L-</m:t>
        </m:r>
        <m:sSub>
          <m:sSubPr>
            <m:ctrlPr>
              <w:rPr>
                <w:rFonts w:ascii="Cambria Math" w:hAnsi="Cambria Math"/>
                <w:i/>
              </w:rPr>
            </m:ctrlPr>
          </m:sSubPr>
          <m:e>
            <m:r>
              <w:rPr>
                <w:rFonts w:ascii="Cambria Math" w:hAnsi="Cambria Math"/>
              </w:rPr>
              <m:t>L</m:t>
            </m:r>
          </m:e>
          <m:sub>
            <m:r>
              <w:rPr>
                <w:rFonts w:ascii="Cambria Math" w:hAnsi="Cambria Math"/>
              </w:rPr>
              <m:t>0</m:t>
            </m:r>
          </m:sub>
        </m:sSub>
      </m:oMath>
      <w:r w:rsidR="006D5576">
        <w:t>,</w:t>
      </w:r>
      <w:r w:rsidR="00D35342" w:rsidRPr="00125132">
        <w:t xml:space="preserve"> </w:t>
      </w:r>
      <m:oMath>
        <m:r>
          <w:rPr>
            <w:rFonts w:ascii="Cambria Math" w:hAnsi="Cambria Math"/>
          </w:rPr>
          <m:t>L</m:t>
        </m:r>
      </m:oMath>
      <w:r w:rsidR="00D35342" w:rsidRPr="00125132">
        <w:t xml:space="preserve"> étant la longueur d</w:t>
      </w:r>
      <w:r>
        <w:t xml:space="preserve">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sous un effort </w:t>
      </w:r>
      <m:oMath>
        <m:r>
          <w:rPr>
            <w:rFonts w:ascii="Cambria Math" w:hAnsi="Cambria Math"/>
          </w:rPr>
          <m:t>F</m:t>
        </m:r>
      </m:oMath>
      <w:r>
        <w:t> ;</w:t>
      </w:r>
    </w:p>
    <w:p w:rsidR="00D35342" w:rsidRPr="00125132" w:rsidRDefault="006D2BEA" w:rsidP="00C06FE9">
      <w:pPr>
        <w:pStyle w:val="Paragraphedeliste"/>
        <w:numPr>
          <w:ilvl w:val="0"/>
          <w:numId w:val="17"/>
        </w:numPr>
        <w:jc w:val="left"/>
      </w:pPr>
      <w:r>
        <w:t>s</w:t>
      </w:r>
      <w:r w:rsidR="00D35342" w:rsidRPr="00125132">
        <w:t xml:space="preserve">oit la charge unitaire </w:t>
      </w:r>
      <m:oMath>
        <m:r>
          <w:rPr>
            <w:rFonts w:ascii="Cambria Math" w:hAnsi="Cambria Math"/>
          </w:rPr>
          <m:t>R</m:t>
        </m:r>
      </m:oMath>
      <w:r w:rsidR="00D35342" w:rsidRPr="00125132">
        <w:t xml:space="preserve">, avec </w:t>
      </w:r>
      <m:oMath>
        <m:r>
          <w:rPr>
            <w:rFonts w:ascii="Cambria Math" w:hAnsi="Cambria Math"/>
          </w:rPr>
          <m:t>R</m:t>
        </m:r>
        <m:r>
          <m:rPr>
            <m:sty m:val="p"/>
          </m:rPr>
          <w:rPr>
            <w:rFonts w:ascii="Cambria Math" w:hAnsi="Cambria Math"/>
          </w:rPr>
          <m:t>=F/</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006D5576">
        <w:t xml:space="preserve"> </w:t>
      </w:r>
      <w:r w:rsidR="00D35342" w:rsidRPr="00125132">
        <w:t xml:space="preserve">en fonction de l'allongement unitaire e avec </w:t>
      </w:r>
      <m:oMath>
        <m:r>
          <w:rPr>
            <w:rFonts w:ascii="Cambria Math" w:hAnsi="Cambria Math"/>
          </w:rPr>
          <m:t>e</m:t>
        </m:r>
        <m:r>
          <m:rPr>
            <m:sty m:val="p"/>
          </m:rPr>
          <w:rPr>
            <w:rFonts w:ascii="Cambria Math" w:hAnsi="Cambria Math"/>
          </w:rPr>
          <m:t>=ΔL/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oMath>
      <w:r w:rsidR="00D35342" w:rsidRPr="00125132">
        <w:t xml:space="preserve">.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bookmarkStart w:id="20" w:name="_Toc414370388"/>
      <w:r w:rsidRPr="00125132">
        <w:t>Étude d'un essai</w:t>
      </w:r>
      <w:bookmarkEnd w:id="20"/>
    </w:p>
    <w:p w:rsidR="00D35342" w:rsidRPr="00125132" w:rsidRDefault="00D35342" w:rsidP="00D35342"/>
    <w:tbl>
      <w:tblPr>
        <w:tblW w:w="0" w:type="auto"/>
        <w:tblBorders>
          <w:insideH w:val="single" w:sz="4" w:space="0" w:color="auto"/>
          <w:insideV w:val="single" w:sz="4" w:space="0" w:color="auto"/>
        </w:tblBorders>
        <w:tblLook w:val="01E0" w:firstRow="1" w:lastRow="1" w:firstColumn="1" w:lastColumn="1" w:noHBand="0" w:noVBand="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7" type="#_x0000_t75" style="width:335.25pt;height:526.5pt" o:ole="" o:allowoverlap="f">
                  <v:imagedata r:id="rId26" o:title=""/>
                </v:shape>
                <o:OLEObject Type="Embed" ProgID="Designer.Drawing.7" ShapeID="_x0000_i1027" DrawAspect="Content" ObjectID="_1488112369" r:id="rId27"/>
              </w:object>
            </w:r>
          </w:p>
        </w:tc>
        <w:tc>
          <w:tcPr>
            <w:tcW w:w="2551" w:type="dxa"/>
            <w:vAlign w:val="center"/>
          </w:tcPr>
          <w:p w:rsidR="00D35342" w:rsidRPr="00125132" w:rsidRDefault="00D35342" w:rsidP="00084B79">
            <w:r w:rsidRPr="00125132">
              <w:t xml:space="preserve">1. Éprouvette au repos </w:t>
            </w:r>
          </w:p>
          <w:p w:rsidR="00D35342" w:rsidRPr="00260FE9" w:rsidRDefault="00260FE9" w:rsidP="00084B79">
            <m:oMath>
              <m:r>
                <w:rPr>
                  <w:rFonts w:ascii="Cambria Math" w:hAnsi="Cambria Math"/>
                  <w:lang w:val="en-US"/>
                </w:rPr>
                <m:t>F</m:t>
              </m:r>
              <m:r>
                <w:rPr>
                  <w:rFonts w:ascii="Cambria Math" w:hAnsi="Cambria Math"/>
                </w:rPr>
                <m:t xml:space="preserve"> = 0</m:t>
              </m:r>
            </m:oMath>
            <w:r w:rsidRPr="00260FE9">
              <w:t xml:space="preserve">, </w:t>
            </w:r>
            <m:oMath>
              <m:r>
                <m:rPr>
                  <m:sty m:val="p"/>
                </m:rPr>
                <w:rPr>
                  <w:rFonts w:ascii="Cambria Math" w:hAnsi="Cambria Math"/>
                </w:rPr>
                <m:t>ΔL=0</m:t>
              </m:r>
            </m:oMath>
            <w:r w:rsidR="00D35342" w:rsidRPr="00260FE9">
              <w:t xml:space="preserve">. </w:t>
            </w:r>
          </w:p>
          <w:p w:rsidR="00D35342" w:rsidRPr="00260FE9" w:rsidRDefault="00D35342" w:rsidP="00084B79"/>
          <w:p w:rsidR="00D35342" w:rsidRPr="00260FE9" w:rsidRDefault="00D35342" w:rsidP="00084B79"/>
          <w:p w:rsidR="00D35342" w:rsidRPr="00125132" w:rsidRDefault="00D35342" w:rsidP="00084B79">
            <w:r w:rsidRPr="00125132">
              <w:t xml:space="preserve">2. On tire sur l'éprouvette avec une force F1 qui entraîne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125132">
              <w:t xml:space="preserve"> reste. (déformation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mesure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r w:rsidRPr="00125132">
              <w:t>.</w:t>
            </w:r>
          </w:p>
        </w:tc>
      </w:tr>
    </w:tbl>
    <w:p w:rsidR="00084B79" w:rsidRDefault="00084B79" w:rsidP="00084B79">
      <w:pPr>
        <w:pStyle w:val="Titre3"/>
        <w:numPr>
          <w:ilvl w:val="0"/>
          <w:numId w:val="0"/>
        </w:numPr>
        <w:jc w:val="left"/>
      </w:pPr>
    </w:p>
    <w:p w:rsidR="00117B42" w:rsidRDefault="00D35342" w:rsidP="00117B42">
      <w:pPr>
        <w:pStyle w:val="Titre4"/>
      </w:pPr>
      <w:bookmarkStart w:id="21" w:name="_Toc414370389"/>
      <w:r w:rsidRPr="00125132">
        <w:t>Détermination des caractéristiques mécaniques</w:t>
      </w:r>
      <w:bookmarkEnd w:id="21"/>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117B42">
            <w:r w:rsidRPr="00125132">
              <w:t>La contrainte de traction σ est donnée par la formule suivante :</w:t>
            </w:r>
          </w:p>
          <w:p w:rsidR="00117B42" w:rsidRPr="00117B42" w:rsidRDefault="00117B42" w:rsidP="00117B42">
            <w:pPr>
              <w:rPr>
                <w:lang w:eastAsia="fr-FR"/>
              </w:rPr>
            </w:pPr>
            <m:oMathPara>
              <m:oMath>
                <m:r>
                  <w:rPr>
                    <w:rFonts w:ascii="Cambria Math" w:hAnsi="Cambria Math"/>
                    <w:lang w:eastAsia="fr-FR"/>
                  </w:rPr>
                  <m:t>σ=</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S</m:t>
                    </m:r>
                  </m:den>
                </m:f>
              </m:oMath>
            </m:oMathPara>
          </w:p>
          <w:p w:rsidR="00117B42" w:rsidRDefault="00117B42" w:rsidP="00117B42">
            <w:r w:rsidRPr="00125132">
              <w:t xml:space="preserve">où σ est la contrainte de traction en MPa, F est l’effort de traction en N et </w:t>
            </w:r>
            <m:oMath>
              <m:r>
                <w:rPr>
                  <w:rFonts w:ascii="Cambria Math" w:hAnsi="Cambria Math"/>
                </w:rPr>
                <m:t>S_0</m:t>
              </m:r>
            </m:oMath>
            <w:r w:rsidRPr="00125132">
              <w:t xml:space="preserve"> est l’aire de la section de la parti</w:t>
            </w:r>
            <w:r>
              <w:t>e utile de l’éprouvette en mm</w:t>
            </w:r>
            <w:r w:rsidRPr="00117B42">
              <w:rPr>
                <w:vertAlign w:val="superscript"/>
              </w:rPr>
              <w:t>2</w:t>
            </w:r>
            <w:r>
              <w:t>.</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7F1B8E">
            <w:r w:rsidRPr="00125132">
              <w:t xml:space="preserve">La </w:t>
            </w:r>
            <w:r>
              <w:t xml:space="preserve">déformation </w:t>
            </w:r>
            <m:oMath>
              <m:r>
                <w:rPr>
                  <w:rFonts w:ascii="Cambria Math" w:hAnsi="Cambria Math"/>
                </w:rPr>
                <m:t>ε</m:t>
              </m:r>
            </m:oMath>
            <w:r>
              <w:t xml:space="preserve"> est donnée par </w:t>
            </w:r>
            <w:r w:rsidRPr="00125132">
              <w:t>:</w:t>
            </w:r>
          </w:p>
          <w:p w:rsidR="00117B42" w:rsidRDefault="00117B42" w:rsidP="007F1B8E">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rsidR="00117B42" w:rsidRDefault="00117B42" w:rsidP="00117B42">
            <w:r w:rsidRPr="00125132">
              <w:t xml:space="preserve">où </w:t>
            </w:r>
            <m:oMath>
              <m:r>
                <w:rPr>
                  <w:rFonts w:ascii="Cambria Math" w:hAnsi="Cambria Math"/>
                </w:rPr>
                <m:t>ε</m:t>
              </m:r>
            </m:oMath>
            <w:r w:rsidRPr="00125132">
              <w:t xml:space="preserve"> </w:t>
            </w:r>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Pr="00117B42" w:rsidRDefault="00117B42" w:rsidP="007F1B8E">
            <w:pPr>
              <w:rPr>
                <w:b/>
              </w:rPr>
            </w:pPr>
            <w:r w:rsidRPr="00117B42">
              <w:rPr>
                <w:b/>
              </w:rPr>
              <w:lastRenderedPageBreak/>
              <w:t>Loi de Hooke</w:t>
            </w:r>
            <w:r>
              <w:rPr>
                <w:b/>
              </w:rPr>
              <w:t> :</w:t>
            </w:r>
          </w:p>
          <w:p w:rsidR="00117B42" w:rsidRDefault="00117B42" w:rsidP="007F1B8E">
            <w:r w:rsidRPr="00125132">
              <w:t xml:space="preserve">Dans la zone élastique, le matériau a un comportement élastique. On définit donc le module de Young E (en MPa) (ou module d’élasticité longitudinal) par </w:t>
            </w:r>
            <w:r>
              <w:t>la relation suivante :</w:t>
            </w:r>
          </w:p>
          <w:p w:rsidR="00117B42" w:rsidRDefault="00117B42" w:rsidP="007F1B8E">
            <m:oMathPara>
              <m:oMath>
                <m:r>
                  <w:rPr>
                    <w:rFonts w:ascii="Cambria Math" w:hAnsi="Cambria Math"/>
                  </w:rPr>
                  <m:t>σ=Eε</m:t>
                </m:r>
              </m:oMath>
            </m:oMathPara>
          </w:p>
          <w:p w:rsidR="00117B42" w:rsidRDefault="00117B42" w:rsidP="007F1B8E">
            <w:r w:rsidRPr="00125132">
              <w:t xml:space="preserve">où </w:t>
            </w:r>
            <m:oMath>
              <m:r>
                <w:rPr>
                  <w:rFonts w:ascii="Cambria Math" w:hAnsi="Cambria Math"/>
                </w:rPr>
                <m:t>ε</m:t>
              </m:r>
            </m:oMath>
            <w:r w:rsidRPr="00125132">
              <w:t xml:space="preserve"> </w:t>
            </w:r>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Pr="00125132" w:rsidRDefault="00D35342" w:rsidP="00D35342">
      <w:r w:rsidRPr="00125132">
        <w:t>Les caractéristiques de l’essai de traction sont :</w:t>
      </w:r>
    </w:p>
    <w:p w:rsidR="00D35342" w:rsidRPr="00125132" w:rsidRDefault="00D35342" w:rsidP="00C06FE9">
      <w:pPr>
        <w:pStyle w:val="Paragraphedeliste"/>
        <w:numPr>
          <w:ilvl w:val="0"/>
          <w:numId w:val="18"/>
        </w:numPr>
        <w:jc w:val="left"/>
      </w:pPr>
      <w:r w:rsidRPr="00125132">
        <w:t xml:space="preserve">la contrainte de limite élastique :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 Re étant donné en MPa ;</w:t>
      </w:r>
    </w:p>
    <w:p w:rsidR="00D35342" w:rsidRPr="00125132" w:rsidRDefault="00D35342" w:rsidP="00C06FE9">
      <w:pPr>
        <w:pStyle w:val="Paragraphedeliste"/>
        <w:numPr>
          <w:ilvl w:val="0"/>
          <w:numId w:val="18"/>
        </w:numPr>
        <w:jc w:val="left"/>
      </w:pPr>
      <w:r w:rsidRPr="00125132">
        <w:t>le module d’élasticité longitudinal (ou module de Young), E en MPa ;</w:t>
      </w:r>
    </w:p>
    <w:p w:rsidR="00D35342" w:rsidRPr="00125132" w:rsidRDefault="00D35342" w:rsidP="00C06FE9">
      <w:pPr>
        <w:pStyle w:val="Paragraphedeliste"/>
        <w:numPr>
          <w:ilvl w:val="0"/>
          <w:numId w:val="18"/>
        </w:numPr>
        <w:jc w:val="left"/>
      </w:pPr>
      <w:r w:rsidRPr="00125132">
        <w:t>la contrainte de limite à la rupture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125132">
        <w:t xml:space="preserve"> étant donné en MPa ;</w:t>
      </w:r>
    </w:p>
    <w:p w:rsidR="00D35342" w:rsidRDefault="00D35342" w:rsidP="00C06FE9">
      <w:pPr>
        <w:pStyle w:val="Paragraphedeliste"/>
        <w:numPr>
          <w:ilvl w:val="0"/>
          <w:numId w:val="18"/>
        </w:numPr>
        <w:jc w:val="left"/>
      </w:pPr>
      <w:r w:rsidRPr="00125132">
        <w:t>l’allongement % :</w:t>
      </w:r>
      <w:r w:rsidR="00117B42">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⋅100</m:t>
        </m:r>
      </m:oMath>
      <w:r w:rsidRPr="00125132">
        <w:t>.</w:t>
      </w:r>
    </w:p>
    <w:p w:rsidR="00117B42" w:rsidRDefault="00117B42" w:rsidP="00117B42">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52"/>
      </w:tblGrid>
      <w:tr w:rsidR="00117B42" w:rsidRPr="009D41C3" w:rsidTr="00A56943">
        <w:trPr>
          <w:trHeight w:val="2415"/>
        </w:trPr>
        <w:tc>
          <w:tcPr>
            <w:tcW w:w="10352" w:type="dxa"/>
            <w:shd w:val="clear" w:color="auto" w:fill="C6D9F1" w:themeFill="text2" w:themeFillTint="33"/>
          </w:tcPr>
          <w:p w:rsidR="00117B42" w:rsidRPr="00117B42" w:rsidRDefault="00117B42" w:rsidP="007F1B8E">
            <w:pPr>
              <w:rPr>
                <w:b/>
                <w:i/>
                <w:lang w:eastAsia="fr-FR"/>
              </w:rPr>
            </w:pPr>
            <w:r w:rsidRPr="00117B42">
              <w:rPr>
                <w:b/>
                <w:i/>
                <w:lang w:eastAsia="fr-FR"/>
              </w:rPr>
              <w:t>Remarque : Coefficient de Poisson</w:t>
            </w:r>
          </w:p>
          <w:p w:rsidR="00117B42" w:rsidRPr="00125132" w:rsidRDefault="00117B42" w:rsidP="00117B42">
            <w:pPr>
              <w:pBdr>
                <w:left w:val="single" w:sz="8" w:space="4" w:color="auto"/>
              </w:pBdr>
            </w:pPr>
            <w:r w:rsidRPr="00125132">
              <w:t>Lorsqu’on tire sur une éprouvette, la longueur va s’allonger et la section va se réduire. Dans le cas d’une éprouvette cylindrique, par exemple, on peut donc déterminer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longitudinal : </w:t>
            </w:r>
            <m:oMath>
              <m:sSub>
                <m:sSubPr>
                  <m:ctrlPr>
                    <w:rPr>
                      <w:rFonts w:ascii="Cambria Math" w:hAnsi="Cambria Math"/>
                      <w:i/>
                    </w:rPr>
                  </m:ctrlPr>
                </m:sSubPr>
                <m:e>
                  <m:r>
                    <w:rPr>
                      <w:rFonts w:ascii="Cambria Math" w:hAnsi="Cambria Math"/>
                    </w:rPr>
                    <m:t>ε</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w:r w:rsidRPr="00125132">
              <w:object w:dxaOrig="1100" w:dyaOrig="639">
                <v:shape id="_x0000_i1028" type="#_x0000_t75" style="width:55.5pt;height:32.25pt" o:ole="" o:bordertopcolor="this" o:borderleftcolor="this" o:borderbottomcolor="this" o:borderrightcolor="this">
                  <v:imagedata r:id="rId28" o:title=""/>
                </v:shape>
                <o:OLEObject Type="Embed" ProgID="Equation.DSMT4" ShapeID="_x0000_i1028" DrawAspect="Content" ObjectID="_1488112370" r:id="rId29"/>
              </w:object>
            </w:r>
            <w:r w:rsidRPr="00125132">
              <w:t>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transversal : </w:t>
            </w:r>
            <m:oMath>
              <m:sSub>
                <m:sSubPr>
                  <m:ctrlPr>
                    <w:rPr>
                      <w:rFonts w:ascii="Cambria Math" w:hAnsi="Cambria Math"/>
                      <w:i/>
                    </w:rPr>
                  </m:ctrlPr>
                </m:sSubPr>
                <m:e>
                  <m:r>
                    <w:rPr>
                      <w:rFonts w:ascii="Cambria Math" w:hAnsi="Cambria Math"/>
                    </w:rPr>
                    <m:t>ε</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oMath>
            <w:r w:rsidRPr="00125132">
              <w:t>.</w:t>
            </w:r>
          </w:p>
          <w:p w:rsidR="00117B42" w:rsidRDefault="00117B42" w:rsidP="00117B42">
            <w:pPr>
              <w:pBdr>
                <w:left w:val="single" w:sz="8" w:space="4" w:color="auto"/>
              </w:pBdr>
            </w:pPr>
            <w:r w:rsidRPr="00125132">
              <w:t xml:space="preserve">On appelle </w:t>
            </w:r>
            <m:oMath>
              <m:r>
                <w:rPr>
                  <w:rFonts w:ascii="Cambria Math" w:hAnsi="Cambria Math"/>
                </w:rPr>
                <m:t>ν</m:t>
              </m:r>
            </m:oMath>
            <w:r w:rsidRPr="00125132">
              <w:t xml:space="preserve"> coefficient de Poisson. Ce coefficient est constant :</w:t>
            </w:r>
          </w:p>
          <w:p w:rsidR="00117B42" w:rsidRPr="009D41C3" w:rsidRDefault="00A56943" w:rsidP="00A56943">
            <w:pPr>
              <w:pBdr>
                <w:left w:val="single" w:sz="8" w:space="4" w:color="auto"/>
              </w:pBdr>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m:t>
                        </m:r>
                      </m:sub>
                    </m:sSub>
                  </m:num>
                  <m:den>
                    <m:sSub>
                      <m:sSubPr>
                        <m:ctrlPr>
                          <w:rPr>
                            <w:rFonts w:ascii="Cambria Math" w:hAnsi="Cambria Math"/>
                            <w:i/>
                          </w:rPr>
                        </m:ctrlPr>
                      </m:sSubPr>
                      <m:e>
                        <m:r>
                          <w:rPr>
                            <w:rFonts w:ascii="Cambria Math" w:hAnsi="Cambria Math"/>
                          </w:rPr>
                          <m:t>ε</m:t>
                        </m:r>
                      </m:e>
                      <m:sub>
                        <m:r>
                          <w:rPr>
                            <w:rFonts w:ascii="Cambria Math" w:hAnsi="Cambria Math"/>
                          </w:rPr>
                          <m:t>x</m:t>
                        </m:r>
                      </m:sub>
                    </m:sSub>
                  </m:den>
                </m:f>
              </m:oMath>
            </m:oMathPara>
          </w:p>
        </w:tc>
      </w:tr>
    </w:tbl>
    <w:p w:rsidR="00D35342" w:rsidRPr="00125132" w:rsidRDefault="00D35342" w:rsidP="00D35342"/>
    <w:p w:rsidR="00D35342" w:rsidRPr="00125132" w:rsidRDefault="00D35342" w:rsidP="00403611">
      <w:pPr>
        <w:pStyle w:val="Titre4"/>
      </w:pPr>
      <w:bookmarkStart w:id="22" w:name="_Toc414370390"/>
      <w:r w:rsidRPr="00125132">
        <w:t>Écrouissage</w:t>
      </w:r>
      <w:bookmarkEnd w:id="22"/>
      <w:r w:rsidRPr="00125132">
        <w:t xml:space="preserve"> </w:t>
      </w:r>
    </w:p>
    <w:p w:rsidR="00D35342" w:rsidRPr="00125132" w:rsidRDefault="002D16BD" w:rsidP="00D35342">
      <w:r>
        <w:object w:dxaOrig="1440" w:dyaOrig="1440">
          <v:shape id="_x0000_s4681" type="#_x0000_t75" style="position:absolute;left:0;text-align:left;margin-left:292.5pt;margin-top:-24.25pt;width:198pt;height:160.7pt;z-index:251662336;mso-position-horizontal-relative:text;mso-position-vertical-relative:text">
            <v:imagedata r:id="rId30" o:title=""/>
            <w10:wrap type="square"/>
          </v:shape>
          <o:OLEObject Type="Embed" ProgID="Designer.Drawing.7" ShapeID="_x0000_s4681" DrawAspect="Content" ObjectID="_1488112378" r:id="rId31"/>
        </w:object>
      </w:r>
      <w:r w:rsidR="00D35342"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23" w:name="_Toc382341743"/>
      <w:bookmarkStart w:id="24" w:name="_Toc414370391"/>
      <w:r w:rsidRPr="00125132">
        <w:t>Essais de dureté</w:t>
      </w:r>
      <w:bookmarkEnd w:id="23"/>
      <w:bookmarkEnd w:id="24"/>
    </w:p>
    <w:p w:rsidR="00D35342" w:rsidRPr="00125132" w:rsidRDefault="00D35342" w:rsidP="00D35342">
      <w:r w:rsidRPr="00125132">
        <w:t>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C06FE9">
      <w:pPr>
        <w:pStyle w:val="Titre4"/>
        <w:numPr>
          <w:ilvl w:val="0"/>
          <w:numId w:val="40"/>
        </w:numPr>
      </w:pPr>
      <w:bookmarkStart w:id="25" w:name="_Toc414370392"/>
      <w:r w:rsidRPr="00125132">
        <w:t>Essai Brinell</w:t>
      </w:r>
      <w:bookmarkEnd w:id="25"/>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r w:rsidRPr="00125132">
              <w:rPr>
                <w:noProof/>
                <w:lang w:eastAsia="fr-FR"/>
              </w:rPr>
              <w:drawing>
                <wp:anchor distT="0" distB="0" distL="114300" distR="114300" simplePos="0" relativeHeight="251681280" behindDoc="0" locked="0" layoutInCell="1" allowOverlap="1" wp14:anchorId="29F8C837" wp14:editId="4825AF43">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32"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D35342" w:rsidP="00084B79">
            <w:r>
              <w:rPr>
                <w:noProof/>
                <w:lang w:eastAsia="fr-FR"/>
              </w:rPr>
              <mc:AlternateContent>
                <mc:Choice Requires="wpc">
                  <w:drawing>
                    <wp:anchor distT="0" distB="0" distL="114300" distR="114300" simplePos="0" relativeHeight="251683328" behindDoc="0" locked="0" layoutInCell="1" allowOverlap="1" wp14:anchorId="68C1698A" wp14:editId="5EFAC8EB">
                      <wp:simplePos x="0" y="0"/>
                      <wp:positionH relativeFrom="column">
                        <wp:posOffset>-48895</wp:posOffset>
                      </wp:positionH>
                      <wp:positionV relativeFrom="paragraph">
                        <wp:posOffset>103505</wp:posOffset>
                      </wp:positionV>
                      <wp:extent cx="1824990" cy="1351915"/>
                      <wp:effectExtent l="4445" t="0" r="0" b="3175"/>
                      <wp:wrapNone/>
                      <wp:docPr id="25977" name="Zone de dessin 259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048" name="Group 2637"/>
                              <wpg:cNvGrpSpPr>
                                <a:grpSpLocks/>
                              </wpg:cNvGrpSpPr>
                              <wpg:grpSpPr bwMode="auto">
                                <a:xfrm>
                                  <a:off x="0" y="35560"/>
                                  <a:ext cx="1157605" cy="757555"/>
                                  <a:chOff x="0" y="86"/>
                                  <a:chExt cx="2801" cy="1833"/>
                                </a:xfrm>
                              </wpg:grpSpPr>
                              <wps:wsp>
                                <wps:cNvPr id="25049" name="Freeform 2638"/>
                                <wps:cNvSpPr>
                                  <a:spLocks/>
                                </wps:cNvSpPr>
                                <wps:spPr bwMode="auto">
                                  <a:xfrm>
                                    <a:off x="1634" y="1617"/>
                                    <a:ext cx="1163" cy="302"/>
                                  </a:xfrm>
                                  <a:custGeom>
                                    <a:avLst/>
                                    <a:gdLst>
                                      <a:gd name="T0" fmla="*/ 24 w 1163"/>
                                      <a:gd name="T1" fmla="*/ 5 h 302"/>
                                      <a:gd name="T2" fmla="*/ 19 w 1163"/>
                                      <a:gd name="T3" fmla="*/ 14 h 302"/>
                                      <a:gd name="T4" fmla="*/ 14 w 1163"/>
                                      <a:gd name="T5" fmla="*/ 29 h 302"/>
                                      <a:gd name="T6" fmla="*/ 9 w 1163"/>
                                      <a:gd name="T7" fmla="*/ 48 h 302"/>
                                      <a:gd name="T8" fmla="*/ 5 w 1163"/>
                                      <a:gd name="T9" fmla="*/ 86 h 302"/>
                                      <a:gd name="T10" fmla="*/ 5 w 1163"/>
                                      <a:gd name="T11" fmla="*/ 91 h 302"/>
                                      <a:gd name="T12" fmla="*/ 9 w 1163"/>
                                      <a:gd name="T13" fmla="*/ 129 h 302"/>
                                      <a:gd name="T14" fmla="*/ 14 w 1163"/>
                                      <a:gd name="T15" fmla="*/ 144 h 302"/>
                                      <a:gd name="T16" fmla="*/ 19 w 1163"/>
                                      <a:gd name="T17" fmla="*/ 158 h 302"/>
                                      <a:gd name="T18" fmla="*/ 24 w 1163"/>
                                      <a:gd name="T19" fmla="*/ 168 h 302"/>
                                      <a:gd name="T20" fmla="*/ 29 w 1163"/>
                                      <a:gd name="T21" fmla="*/ 173 h 302"/>
                                      <a:gd name="T22" fmla="*/ 38 w 1163"/>
                                      <a:gd name="T23" fmla="*/ 187 h 302"/>
                                      <a:gd name="T24" fmla="*/ 43 w 1163"/>
                                      <a:gd name="T25" fmla="*/ 192 h 302"/>
                                      <a:gd name="T26" fmla="*/ 48 w 1163"/>
                                      <a:gd name="T27" fmla="*/ 197 h 302"/>
                                      <a:gd name="T28" fmla="*/ 53 w 1163"/>
                                      <a:gd name="T29" fmla="*/ 206 h 302"/>
                                      <a:gd name="T30" fmla="*/ 57 w 1163"/>
                                      <a:gd name="T31" fmla="*/ 211 h 302"/>
                                      <a:gd name="T32" fmla="*/ 67 w 1163"/>
                                      <a:gd name="T33" fmla="*/ 216 h 302"/>
                                      <a:gd name="T34" fmla="*/ 72 w 1163"/>
                                      <a:gd name="T35" fmla="*/ 221 h 302"/>
                                      <a:gd name="T36" fmla="*/ 86 w 1163"/>
                                      <a:gd name="T37" fmla="*/ 235 h 302"/>
                                      <a:gd name="T38" fmla="*/ 91 w 1163"/>
                                      <a:gd name="T39" fmla="*/ 240 h 302"/>
                                      <a:gd name="T40" fmla="*/ 101 w 1163"/>
                                      <a:gd name="T41" fmla="*/ 244 h 302"/>
                                      <a:gd name="T42" fmla="*/ 110 w 1163"/>
                                      <a:gd name="T43" fmla="*/ 249 h 302"/>
                                      <a:gd name="T44" fmla="*/ 125 w 1163"/>
                                      <a:gd name="T45" fmla="*/ 259 h 302"/>
                                      <a:gd name="T46" fmla="*/ 139 w 1163"/>
                                      <a:gd name="T47" fmla="*/ 264 h 302"/>
                                      <a:gd name="T48" fmla="*/ 149 w 1163"/>
                                      <a:gd name="T49" fmla="*/ 268 h 302"/>
                                      <a:gd name="T50" fmla="*/ 163 w 1163"/>
                                      <a:gd name="T51" fmla="*/ 273 h 302"/>
                                      <a:gd name="T52" fmla="*/ 182 w 1163"/>
                                      <a:gd name="T53" fmla="*/ 278 h 302"/>
                                      <a:gd name="T54" fmla="*/ 197 w 1163"/>
                                      <a:gd name="T55" fmla="*/ 283 h 302"/>
                                      <a:gd name="T56" fmla="*/ 226 w 1163"/>
                                      <a:gd name="T57" fmla="*/ 288 h 302"/>
                                      <a:gd name="T58" fmla="*/ 408 w 1163"/>
                                      <a:gd name="T59" fmla="*/ 283 h 302"/>
                                      <a:gd name="T60" fmla="*/ 932 w 1163"/>
                                      <a:gd name="T61" fmla="*/ 288 h 302"/>
                                      <a:gd name="T62" fmla="*/ 961 w 1163"/>
                                      <a:gd name="T63" fmla="*/ 292 h 302"/>
                                      <a:gd name="T64" fmla="*/ 990 w 1163"/>
                                      <a:gd name="T65" fmla="*/ 297 h 302"/>
                                      <a:gd name="T66" fmla="*/ 1018 w 1163"/>
                                      <a:gd name="T67" fmla="*/ 302 h 302"/>
                                      <a:gd name="T68" fmla="*/ 1067 w 1163"/>
                                      <a:gd name="T69" fmla="*/ 297 h 302"/>
                                      <a:gd name="T70" fmla="*/ 1091 w 1163"/>
                                      <a:gd name="T71" fmla="*/ 288 h 302"/>
                                      <a:gd name="T72" fmla="*/ 1095 w 1163"/>
                                      <a:gd name="T73" fmla="*/ 283 h 302"/>
                                      <a:gd name="T74" fmla="*/ 1115 w 1163"/>
                                      <a:gd name="T75" fmla="*/ 273 h 302"/>
                                      <a:gd name="T76" fmla="*/ 1124 w 1163"/>
                                      <a:gd name="T77" fmla="*/ 259 h 302"/>
                                      <a:gd name="T78" fmla="*/ 1129 w 1163"/>
                                      <a:gd name="T79" fmla="*/ 244 h 302"/>
                                      <a:gd name="T80" fmla="*/ 1134 w 1163"/>
                                      <a:gd name="T81" fmla="*/ 235 h 302"/>
                                      <a:gd name="T82" fmla="*/ 1139 w 1163"/>
                                      <a:gd name="T83" fmla="*/ 225 h 302"/>
                                      <a:gd name="T84" fmla="*/ 1143 w 1163"/>
                                      <a:gd name="T85" fmla="*/ 211 h 302"/>
                                      <a:gd name="T86" fmla="*/ 1148 w 1163"/>
                                      <a:gd name="T87" fmla="*/ 197 h 302"/>
                                      <a:gd name="T88" fmla="*/ 1153 w 1163"/>
                                      <a:gd name="T89" fmla="*/ 173 h 302"/>
                                      <a:gd name="T90" fmla="*/ 1158 w 1163"/>
                                      <a:gd name="T91" fmla="*/ 125 h 302"/>
                                      <a:gd name="T92" fmla="*/ 1163 w 1163"/>
                                      <a:gd name="T93" fmla="*/ 38 h 302"/>
                                      <a:gd name="T94" fmla="*/ 1158 w 116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2">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29"/>
                                        </a:lnTo>
                                        <a:lnTo>
                                          <a:pt x="9" y="129"/>
                                        </a:lnTo>
                                        <a:lnTo>
                                          <a:pt x="9" y="139"/>
                                        </a:lnTo>
                                        <a:lnTo>
                                          <a:pt x="14" y="144"/>
                                        </a:lnTo>
                                        <a:lnTo>
                                          <a:pt x="14" y="153"/>
                                        </a:lnTo>
                                        <a:lnTo>
                                          <a:pt x="19" y="158"/>
                                        </a:lnTo>
                                        <a:lnTo>
                                          <a:pt x="19" y="163"/>
                                        </a:lnTo>
                                        <a:lnTo>
                                          <a:pt x="24" y="168"/>
                                        </a:lnTo>
                                        <a:lnTo>
                                          <a:pt x="24" y="173"/>
                                        </a:lnTo>
                                        <a:lnTo>
                                          <a:pt x="29" y="173"/>
                                        </a:lnTo>
                                        <a:lnTo>
                                          <a:pt x="29" y="177"/>
                                        </a:lnTo>
                                        <a:lnTo>
                                          <a:pt x="38" y="187"/>
                                        </a:lnTo>
                                        <a:lnTo>
                                          <a:pt x="38" y="192"/>
                                        </a:lnTo>
                                        <a:lnTo>
                                          <a:pt x="43" y="192"/>
                                        </a:lnTo>
                                        <a:lnTo>
                                          <a:pt x="43" y="197"/>
                                        </a:lnTo>
                                        <a:lnTo>
                                          <a:pt x="48" y="197"/>
                                        </a:lnTo>
                                        <a:lnTo>
                                          <a:pt x="48" y="201"/>
                                        </a:lnTo>
                                        <a:lnTo>
                                          <a:pt x="53" y="206"/>
                                        </a:lnTo>
                                        <a:lnTo>
                                          <a:pt x="57" y="206"/>
                                        </a:lnTo>
                                        <a:lnTo>
                                          <a:pt x="57" y="211"/>
                                        </a:lnTo>
                                        <a:lnTo>
                                          <a:pt x="62" y="211"/>
                                        </a:lnTo>
                                        <a:lnTo>
                                          <a:pt x="67" y="216"/>
                                        </a:lnTo>
                                        <a:lnTo>
                                          <a:pt x="67" y="221"/>
                                        </a:lnTo>
                                        <a:lnTo>
                                          <a:pt x="72" y="221"/>
                                        </a:lnTo>
                                        <a:lnTo>
                                          <a:pt x="81" y="230"/>
                                        </a:lnTo>
                                        <a:lnTo>
                                          <a:pt x="86" y="235"/>
                                        </a:lnTo>
                                        <a:lnTo>
                                          <a:pt x="91" y="235"/>
                                        </a:lnTo>
                                        <a:lnTo>
                                          <a:pt x="91" y="240"/>
                                        </a:lnTo>
                                        <a:lnTo>
                                          <a:pt x="96" y="240"/>
                                        </a:lnTo>
                                        <a:lnTo>
                                          <a:pt x="101" y="244"/>
                                        </a:lnTo>
                                        <a:lnTo>
                                          <a:pt x="105" y="244"/>
                                        </a:lnTo>
                                        <a:lnTo>
                                          <a:pt x="110" y="249"/>
                                        </a:lnTo>
                                        <a:lnTo>
                                          <a:pt x="115" y="249"/>
                                        </a:lnTo>
                                        <a:lnTo>
                                          <a:pt x="125" y="259"/>
                                        </a:lnTo>
                                        <a:lnTo>
                                          <a:pt x="134" y="259"/>
                                        </a:lnTo>
                                        <a:lnTo>
                                          <a:pt x="139" y="264"/>
                                        </a:lnTo>
                                        <a:lnTo>
                                          <a:pt x="144" y="264"/>
                                        </a:lnTo>
                                        <a:lnTo>
                                          <a:pt x="149" y="268"/>
                                        </a:lnTo>
                                        <a:lnTo>
                                          <a:pt x="158" y="268"/>
                                        </a:lnTo>
                                        <a:lnTo>
                                          <a:pt x="163" y="273"/>
                                        </a:lnTo>
                                        <a:lnTo>
                                          <a:pt x="178" y="273"/>
                                        </a:lnTo>
                                        <a:lnTo>
                                          <a:pt x="182" y="278"/>
                                        </a:lnTo>
                                        <a:lnTo>
                                          <a:pt x="192" y="278"/>
                                        </a:lnTo>
                                        <a:lnTo>
                                          <a:pt x="197" y="283"/>
                                        </a:lnTo>
                                        <a:lnTo>
                                          <a:pt x="216" y="283"/>
                                        </a:lnTo>
                                        <a:lnTo>
                                          <a:pt x="226" y="288"/>
                                        </a:lnTo>
                                        <a:lnTo>
                                          <a:pt x="399" y="288"/>
                                        </a:lnTo>
                                        <a:lnTo>
                                          <a:pt x="408" y="283"/>
                                        </a:lnTo>
                                        <a:lnTo>
                                          <a:pt x="927" y="283"/>
                                        </a:lnTo>
                                        <a:lnTo>
                                          <a:pt x="932" y="288"/>
                                        </a:lnTo>
                                        <a:lnTo>
                                          <a:pt x="956" y="288"/>
                                        </a:lnTo>
                                        <a:lnTo>
                                          <a:pt x="961" y="292"/>
                                        </a:lnTo>
                                        <a:lnTo>
                                          <a:pt x="980" y="292"/>
                                        </a:lnTo>
                                        <a:lnTo>
                                          <a:pt x="990" y="297"/>
                                        </a:lnTo>
                                        <a:lnTo>
                                          <a:pt x="1014" y="297"/>
                                        </a:lnTo>
                                        <a:lnTo>
                                          <a:pt x="1018" y="302"/>
                                        </a:lnTo>
                                        <a:lnTo>
                                          <a:pt x="1062" y="302"/>
                                        </a:lnTo>
                                        <a:lnTo>
                                          <a:pt x="1067" y="297"/>
                                        </a:lnTo>
                                        <a:lnTo>
                                          <a:pt x="1081" y="297"/>
                                        </a:lnTo>
                                        <a:lnTo>
                                          <a:pt x="1091" y="288"/>
                                        </a:lnTo>
                                        <a:lnTo>
                                          <a:pt x="1095" y="288"/>
                                        </a:lnTo>
                                        <a:lnTo>
                                          <a:pt x="1095" y="283"/>
                                        </a:lnTo>
                                        <a:lnTo>
                                          <a:pt x="1105" y="283"/>
                                        </a:lnTo>
                                        <a:lnTo>
                                          <a:pt x="1115" y="273"/>
                                        </a:lnTo>
                                        <a:lnTo>
                                          <a:pt x="1115" y="268"/>
                                        </a:lnTo>
                                        <a:lnTo>
                                          <a:pt x="1124" y="259"/>
                                        </a:lnTo>
                                        <a:lnTo>
                                          <a:pt x="1129" y="254"/>
                                        </a:lnTo>
                                        <a:lnTo>
                                          <a:pt x="1129" y="244"/>
                                        </a:lnTo>
                                        <a:lnTo>
                                          <a:pt x="1134" y="240"/>
                                        </a:lnTo>
                                        <a:lnTo>
                                          <a:pt x="1134" y="235"/>
                                        </a:lnTo>
                                        <a:lnTo>
                                          <a:pt x="1139" y="230"/>
                                        </a:lnTo>
                                        <a:lnTo>
                                          <a:pt x="1139" y="225"/>
                                        </a:lnTo>
                                        <a:lnTo>
                                          <a:pt x="1143" y="221"/>
                                        </a:lnTo>
                                        <a:lnTo>
                                          <a:pt x="1143" y="211"/>
                                        </a:lnTo>
                                        <a:lnTo>
                                          <a:pt x="1148" y="206"/>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0" name="Freeform 2639"/>
                                <wps:cNvSpPr>
                                  <a:spLocks/>
                                </wps:cNvSpPr>
                                <wps:spPr bwMode="auto">
                                  <a:xfrm>
                                    <a:off x="1629"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9 w 1168"/>
                                      <a:gd name="T11" fmla="*/ 182 h 307"/>
                                      <a:gd name="T12" fmla="*/ 43 w 1168"/>
                                      <a:gd name="T13" fmla="*/ 197 h 307"/>
                                      <a:gd name="T14" fmla="*/ 101 w 1168"/>
                                      <a:gd name="T15" fmla="*/ 249 h 307"/>
                                      <a:gd name="T16" fmla="*/ 135 w 1168"/>
                                      <a:gd name="T17" fmla="*/ 264 h 307"/>
                                      <a:gd name="T18" fmla="*/ 154 w 1168"/>
                                      <a:gd name="T19" fmla="*/ 273 h 307"/>
                                      <a:gd name="T20" fmla="*/ 178 w 1168"/>
                                      <a:gd name="T21" fmla="*/ 283 h 307"/>
                                      <a:gd name="T22" fmla="*/ 202 w 1168"/>
                                      <a:gd name="T23" fmla="*/ 293 h 307"/>
                                      <a:gd name="T24" fmla="*/ 956 w 1168"/>
                                      <a:gd name="T25" fmla="*/ 297 h 307"/>
                                      <a:gd name="T26" fmla="*/ 995 w 1168"/>
                                      <a:gd name="T27" fmla="*/ 307 h 307"/>
                                      <a:gd name="T28" fmla="*/ 1091 w 1168"/>
                                      <a:gd name="T29" fmla="*/ 302 h 307"/>
                                      <a:gd name="T30" fmla="*/ 1115 w 1168"/>
                                      <a:gd name="T31" fmla="*/ 293 h 307"/>
                                      <a:gd name="T32" fmla="*/ 1139 w 1168"/>
                                      <a:gd name="T33" fmla="*/ 254 h 307"/>
                                      <a:gd name="T34" fmla="*/ 1144 w 1168"/>
                                      <a:gd name="T35" fmla="*/ 235 h 307"/>
                                      <a:gd name="T36" fmla="*/ 1153 w 1168"/>
                                      <a:gd name="T37" fmla="*/ 211 h 307"/>
                                      <a:gd name="T38" fmla="*/ 1158 w 1168"/>
                                      <a:gd name="T39" fmla="*/ 168 h 307"/>
                                      <a:gd name="T40" fmla="*/ 1168 w 1168"/>
                                      <a:gd name="T41" fmla="*/ 5 h 307"/>
                                      <a:gd name="T42" fmla="*/ 24 w 1168"/>
                                      <a:gd name="T43" fmla="*/ 0 h 307"/>
                                      <a:gd name="T44" fmla="*/ 1163 w 1168"/>
                                      <a:gd name="T45" fmla="*/ 10 h 307"/>
                                      <a:gd name="T46" fmla="*/ 1153 w 1168"/>
                                      <a:gd name="T47" fmla="*/ 158 h 307"/>
                                      <a:gd name="T48" fmla="*/ 1144 w 1168"/>
                                      <a:gd name="T49" fmla="*/ 202 h 307"/>
                                      <a:gd name="T50" fmla="*/ 1139 w 1168"/>
                                      <a:gd name="T51" fmla="*/ 226 h 307"/>
                                      <a:gd name="T52" fmla="*/ 1129 w 1168"/>
                                      <a:gd name="T53" fmla="*/ 245 h 307"/>
                                      <a:gd name="T54" fmla="*/ 1105 w 1168"/>
                                      <a:gd name="T55" fmla="*/ 283 h 307"/>
                                      <a:gd name="T56" fmla="*/ 1110 w 1168"/>
                                      <a:gd name="T57" fmla="*/ 283 h 307"/>
                                      <a:gd name="T58" fmla="*/ 1091 w 1168"/>
                                      <a:gd name="T59" fmla="*/ 293 h 307"/>
                                      <a:gd name="T60" fmla="*/ 995 w 1168"/>
                                      <a:gd name="T61" fmla="*/ 297 h 307"/>
                                      <a:gd name="T62" fmla="*/ 956 w 1168"/>
                                      <a:gd name="T63" fmla="*/ 288 h 307"/>
                                      <a:gd name="T64" fmla="*/ 879 w 1168"/>
                                      <a:gd name="T65" fmla="*/ 283 h 307"/>
                                      <a:gd name="T66" fmla="*/ 192 w 1168"/>
                                      <a:gd name="T67" fmla="*/ 278 h 307"/>
                                      <a:gd name="T68" fmla="*/ 168 w 1168"/>
                                      <a:gd name="T69" fmla="*/ 273 h 307"/>
                                      <a:gd name="T70" fmla="*/ 149 w 1168"/>
                                      <a:gd name="T71" fmla="*/ 264 h 307"/>
                                      <a:gd name="T72" fmla="*/ 125 w 1168"/>
                                      <a:gd name="T73" fmla="*/ 254 h 307"/>
                                      <a:gd name="T74" fmla="*/ 77 w 1168"/>
                                      <a:gd name="T75" fmla="*/ 216 h 307"/>
                                      <a:gd name="T76" fmla="*/ 53 w 1168"/>
                                      <a:gd name="T77" fmla="*/ 192 h 307"/>
                                      <a:gd name="T78" fmla="*/ 38 w 1168"/>
                                      <a:gd name="T79" fmla="*/ 178 h 307"/>
                                      <a:gd name="T80" fmla="*/ 24 w 1168"/>
                                      <a:gd name="T81" fmla="*/ 154 h 307"/>
                                      <a:gd name="T82" fmla="*/ 14 w 1168"/>
                                      <a:gd name="T83" fmla="*/ 139 h 307"/>
                                      <a:gd name="T84" fmla="*/ 10 w 1168"/>
                                      <a:gd name="T85" fmla="*/ 67 h 307"/>
                                      <a:gd name="T86" fmla="*/ 19 w 1168"/>
                                      <a:gd name="T87" fmla="*/ 38 h 307"/>
                                      <a:gd name="T88" fmla="*/ 24 w 1168"/>
                                      <a:gd name="T89"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2"/>
                                        </a:lnTo>
                                        <a:lnTo>
                                          <a:pt x="38" y="192"/>
                                        </a:lnTo>
                                        <a:lnTo>
                                          <a:pt x="43" y="192"/>
                                        </a:lnTo>
                                        <a:lnTo>
                                          <a:pt x="43" y="197"/>
                                        </a:lnTo>
                                        <a:lnTo>
                                          <a:pt x="72" y="226"/>
                                        </a:lnTo>
                                        <a:lnTo>
                                          <a:pt x="77" y="226"/>
                                        </a:lnTo>
                                        <a:lnTo>
                                          <a:pt x="101" y="249"/>
                                        </a:lnTo>
                                        <a:lnTo>
                                          <a:pt x="110" y="249"/>
                                        </a:lnTo>
                                        <a:lnTo>
                                          <a:pt x="125" y="264"/>
                                        </a:lnTo>
                                        <a:lnTo>
                                          <a:pt x="135" y="264"/>
                                        </a:lnTo>
                                        <a:lnTo>
                                          <a:pt x="135" y="269"/>
                                        </a:lnTo>
                                        <a:lnTo>
                                          <a:pt x="149" y="273"/>
                                        </a:lnTo>
                                        <a:lnTo>
                                          <a:pt x="154" y="273"/>
                                        </a:lnTo>
                                        <a:lnTo>
                                          <a:pt x="159" y="278"/>
                                        </a:lnTo>
                                        <a:lnTo>
                                          <a:pt x="168" y="283"/>
                                        </a:lnTo>
                                        <a:lnTo>
                                          <a:pt x="178" y="283"/>
                                        </a:lnTo>
                                        <a:lnTo>
                                          <a:pt x="183" y="288"/>
                                        </a:lnTo>
                                        <a:lnTo>
                                          <a:pt x="192" y="288"/>
                                        </a:lnTo>
                                        <a:lnTo>
                                          <a:pt x="202" y="293"/>
                                        </a:lnTo>
                                        <a:lnTo>
                                          <a:pt x="923" y="293"/>
                                        </a:lnTo>
                                        <a:lnTo>
                                          <a:pt x="932" y="297"/>
                                        </a:lnTo>
                                        <a:lnTo>
                                          <a:pt x="956" y="297"/>
                                        </a:lnTo>
                                        <a:lnTo>
                                          <a:pt x="966" y="302"/>
                                        </a:lnTo>
                                        <a:lnTo>
                                          <a:pt x="990" y="302"/>
                                        </a:lnTo>
                                        <a:lnTo>
                                          <a:pt x="995" y="307"/>
                                        </a:lnTo>
                                        <a:lnTo>
                                          <a:pt x="1081" y="307"/>
                                        </a:lnTo>
                                        <a:lnTo>
                                          <a:pt x="1086" y="302"/>
                                        </a:lnTo>
                                        <a:lnTo>
                                          <a:pt x="1091" y="302"/>
                                        </a:lnTo>
                                        <a:lnTo>
                                          <a:pt x="1100" y="297"/>
                                        </a:lnTo>
                                        <a:lnTo>
                                          <a:pt x="1105" y="293"/>
                                        </a:lnTo>
                                        <a:lnTo>
                                          <a:pt x="1115" y="293"/>
                                        </a:lnTo>
                                        <a:lnTo>
                                          <a:pt x="1115" y="283"/>
                                        </a:lnTo>
                                        <a:lnTo>
                                          <a:pt x="1120" y="278"/>
                                        </a:lnTo>
                                        <a:lnTo>
                                          <a:pt x="1139" y="254"/>
                                        </a:lnTo>
                                        <a:lnTo>
                                          <a:pt x="1139" y="245"/>
                                        </a:lnTo>
                                        <a:lnTo>
                                          <a:pt x="1144" y="240"/>
                                        </a:lnTo>
                                        <a:lnTo>
                                          <a:pt x="1144" y="235"/>
                                        </a:lnTo>
                                        <a:lnTo>
                                          <a:pt x="1148" y="226"/>
                                        </a:lnTo>
                                        <a:lnTo>
                                          <a:pt x="1148" y="216"/>
                                        </a:lnTo>
                                        <a:lnTo>
                                          <a:pt x="1153" y="211"/>
                                        </a:lnTo>
                                        <a:lnTo>
                                          <a:pt x="1153" y="202"/>
                                        </a:lnTo>
                                        <a:lnTo>
                                          <a:pt x="1158" y="192"/>
                                        </a:lnTo>
                                        <a:lnTo>
                                          <a:pt x="1158" y="168"/>
                                        </a:lnTo>
                                        <a:lnTo>
                                          <a:pt x="1163" y="158"/>
                                        </a:lnTo>
                                        <a:lnTo>
                                          <a:pt x="1163" y="14"/>
                                        </a:lnTo>
                                        <a:lnTo>
                                          <a:pt x="1168" y="5"/>
                                        </a:lnTo>
                                        <a:lnTo>
                                          <a:pt x="1168" y="0"/>
                                        </a:lnTo>
                                        <a:lnTo>
                                          <a:pt x="29" y="0"/>
                                        </a:lnTo>
                                        <a:lnTo>
                                          <a:pt x="24" y="0"/>
                                        </a:lnTo>
                                        <a:lnTo>
                                          <a:pt x="34" y="10"/>
                                        </a:lnTo>
                                        <a:lnTo>
                                          <a:pt x="29" y="10"/>
                                        </a:lnTo>
                                        <a:lnTo>
                                          <a:pt x="1163" y="10"/>
                                        </a:lnTo>
                                        <a:lnTo>
                                          <a:pt x="1158" y="5"/>
                                        </a:lnTo>
                                        <a:lnTo>
                                          <a:pt x="1153" y="14"/>
                                        </a:lnTo>
                                        <a:lnTo>
                                          <a:pt x="1153" y="158"/>
                                        </a:lnTo>
                                        <a:lnTo>
                                          <a:pt x="1148" y="168"/>
                                        </a:lnTo>
                                        <a:lnTo>
                                          <a:pt x="1148" y="192"/>
                                        </a:lnTo>
                                        <a:lnTo>
                                          <a:pt x="1144" y="202"/>
                                        </a:lnTo>
                                        <a:lnTo>
                                          <a:pt x="1144" y="211"/>
                                        </a:lnTo>
                                        <a:lnTo>
                                          <a:pt x="1139" y="216"/>
                                        </a:lnTo>
                                        <a:lnTo>
                                          <a:pt x="1139" y="226"/>
                                        </a:lnTo>
                                        <a:lnTo>
                                          <a:pt x="1134" y="235"/>
                                        </a:lnTo>
                                        <a:lnTo>
                                          <a:pt x="1134" y="240"/>
                                        </a:lnTo>
                                        <a:lnTo>
                                          <a:pt x="1129" y="245"/>
                                        </a:lnTo>
                                        <a:lnTo>
                                          <a:pt x="1129" y="254"/>
                                        </a:lnTo>
                                        <a:lnTo>
                                          <a:pt x="1110" y="269"/>
                                        </a:lnTo>
                                        <a:lnTo>
                                          <a:pt x="1105" y="283"/>
                                        </a:lnTo>
                                        <a:lnTo>
                                          <a:pt x="1105" y="288"/>
                                        </a:lnTo>
                                        <a:lnTo>
                                          <a:pt x="1105" y="283"/>
                                        </a:lnTo>
                                        <a:lnTo>
                                          <a:pt x="1110" y="283"/>
                                        </a:lnTo>
                                        <a:lnTo>
                                          <a:pt x="1105" y="283"/>
                                        </a:lnTo>
                                        <a:lnTo>
                                          <a:pt x="1091" y="288"/>
                                        </a:lnTo>
                                        <a:lnTo>
                                          <a:pt x="1091" y="293"/>
                                        </a:lnTo>
                                        <a:lnTo>
                                          <a:pt x="1086" y="293"/>
                                        </a:lnTo>
                                        <a:lnTo>
                                          <a:pt x="1081" y="297"/>
                                        </a:lnTo>
                                        <a:lnTo>
                                          <a:pt x="995" y="297"/>
                                        </a:lnTo>
                                        <a:lnTo>
                                          <a:pt x="990" y="293"/>
                                        </a:lnTo>
                                        <a:lnTo>
                                          <a:pt x="966" y="293"/>
                                        </a:lnTo>
                                        <a:lnTo>
                                          <a:pt x="956" y="288"/>
                                        </a:lnTo>
                                        <a:lnTo>
                                          <a:pt x="932" y="288"/>
                                        </a:lnTo>
                                        <a:lnTo>
                                          <a:pt x="923" y="283"/>
                                        </a:lnTo>
                                        <a:lnTo>
                                          <a:pt x="879" y="283"/>
                                        </a:lnTo>
                                        <a:lnTo>
                                          <a:pt x="543" y="283"/>
                                        </a:lnTo>
                                        <a:lnTo>
                                          <a:pt x="202" y="283"/>
                                        </a:lnTo>
                                        <a:lnTo>
                                          <a:pt x="192" y="278"/>
                                        </a:lnTo>
                                        <a:lnTo>
                                          <a:pt x="183" y="278"/>
                                        </a:lnTo>
                                        <a:lnTo>
                                          <a:pt x="178" y="273"/>
                                        </a:lnTo>
                                        <a:lnTo>
                                          <a:pt x="168" y="273"/>
                                        </a:lnTo>
                                        <a:lnTo>
                                          <a:pt x="168" y="269"/>
                                        </a:lnTo>
                                        <a:lnTo>
                                          <a:pt x="154" y="264"/>
                                        </a:lnTo>
                                        <a:lnTo>
                                          <a:pt x="149" y="264"/>
                                        </a:lnTo>
                                        <a:lnTo>
                                          <a:pt x="144" y="259"/>
                                        </a:lnTo>
                                        <a:lnTo>
                                          <a:pt x="135" y="254"/>
                                        </a:lnTo>
                                        <a:lnTo>
                                          <a:pt x="125" y="254"/>
                                        </a:lnTo>
                                        <a:lnTo>
                                          <a:pt x="110" y="240"/>
                                        </a:lnTo>
                                        <a:lnTo>
                                          <a:pt x="101" y="240"/>
                                        </a:lnTo>
                                        <a:lnTo>
                                          <a:pt x="77" y="216"/>
                                        </a:lnTo>
                                        <a:lnTo>
                                          <a:pt x="72" y="216"/>
                                        </a:lnTo>
                                        <a:lnTo>
                                          <a:pt x="53" y="197"/>
                                        </a:lnTo>
                                        <a:lnTo>
                                          <a:pt x="53" y="192"/>
                                        </a:lnTo>
                                        <a:lnTo>
                                          <a:pt x="43" y="182"/>
                                        </a:lnTo>
                                        <a:lnTo>
                                          <a:pt x="38" y="182"/>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1" name="Freeform 2640"/>
                                <wps:cNvSpPr>
                                  <a:spLocks/>
                                </wps:cNvSpPr>
                                <wps:spPr bwMode="auto">
                                  <a:xfrm>
                                    <a:off x="1648"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2" name="Freeform 2641"/>
                                <wps:cNvSpPr>
                                  <a:spLocks/>
                                </wps:cNvSpPr>
                                <wps:spPr bwMode="auto">
                                  <a:xfrm>
                                    <a:off x="10"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5 w 1153"/>
                                      <a:gd name="T45" fmla="*/ 259 h 302"/>
                                      <a:gd name="T46" fmla="*/ 134 w 1153"/>
                                      <a:gd name="T47" fmla="*/ 264 h 302"/>
                                      <a:gd name="T48" fmla="*/ 149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1" y="249"/>
                                        </a:lnTo>
                                        <a:lnTo>
                                          <a:pt x="105" y="249"/>
                                        </a:lnTo>
                                        <a:lnTo>
                                          <a:pt x="110" y="254"/>
                                        </a:lnTo>
                                        <a:lnTo>
                                          <a:pt x="115" y="254"/>
                                        </a:lnTo>
                                        <a:lnTo>
                                          <a:pt x="120" y="259"/>
                                        </a:lnTo>
                                        <a:lnTo>
                                          <a:pt x="125" y="259"/>
                                        </a:lnTo>
                                        <a:lnTo>
                                          <a:pt x="129" y="264"/>
                                        </a:lnTo>
                                        <a:lnTo>
                                          <a:pt x="134" y="264"/>
                                        </a:lnTo>
                                        <a:lnTo>
                                          <a:pt x="139" y="268"/>
                                        </a:lnTo>
                                        <a:lnTo>
                                          <a:pt x="149"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3" name="Freeform 2642"/>
                                <wps:cNvSpPr>
                                  <a:spLocks/>
                                </wps:cNvSpPr>
                                <wps:spPr bwMode="auto">
                                  <a:xfrm>
                                    <a:off x="0"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985 w 1168"/>
                                      <a:gd name="T61" fmla="*/ 293 h 307"/>
                                      <a:gd name="T62" fmla="*/ 932 w 1168"/>
                                      <a:gd name="T63" fmla="*/ 288 h 307"/>
                                      <a:gd name="T64" fmla="*/ 197 w 1168"/>
                                      <a:gd name="T65" fmla="*/ 283 h 307"/>
                                      <a:gd name="T66" fmla="*/ 168 w 1168"/>
                                      <a:gd name="T67" fmla="*/ 273 h 307"/>
                                      <a:gd name="T68" fmla="*/ 139 w 1168"/>
                                      <a:gd name="T69" fmla="*/ 264 h 307"/>
                                      <a:gd name="T70" fmla="*/ 120 w 1168"/>
                                      <a:gd name="T71" fmla="*/ 249 h 307"/>
                                      <a:gd name="T72" fmla="*/ 96 w 1168"/>
                                      <a:gd name="T73" fmla="*/ 240 h 307"/>
                                      <a:gd name="T74" fmla="*/ 53 w 1168"/>
                                      <a:gd name="T75" fmla="*/ 192 h 307"/>
                                      <a:gd name="T76" fmla="*/ 24 w 1168"/>
                                      <a:gd name="T77" fmla="*/ 154 h 307"/>
                                      <a:gd name="T78" fmla="*/ 14 w 1168"/>
                                      <a:gd name="T79" fmla="*/ 139 h 307"/>
                                      <a:gd name="T80" fmla="*/ 10 w 1168"/>
                                      <a:gd name="T81" fmla="*/ 67 h 307"/>
                                      <a:gd name="T82" fmla="*/ 19 w 1168"/>
                                      <a:gd name="T83" fmla="*/ 38 h 307"/>
                                      <a:gd name="T84" fmla="*/ 24 w 1168"/>
                                      <a:gd name="T85"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995" y="297"/>
                                        </a:lnTo>
                                        <a:lnTo>
                                          <a:pt x="985" y="293"/>
                                        </a:lnTo>
                                        <a:lnTo>
                                          <a:pt x="966" y="293"/>
                                        </a:lnTo>
                                        <a:lnTo>
                                          <a:pt x="956" y="288"/>
                                        </a:lnTo>
                                        <a:lnTo>
                                          <a:pt x="932" y="288"/>
                                        </a:lnTo>
                                        <a:lnTo>
                                          <a:pt x="923"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49"/>
                                        </a:lnTo>
                                        <a:lnTo>
                                          <a:pt x="111" y="245"/>
                                        </a:lnTo>
                                        <a:lnTo>
                                          <a:pt x="101" y="240"/>
                                        </a:lnTo>
                                        <a:lnTo>
                                          <a:pt x="96" y="240"/>
                                        </a:lnTo>
                                        <a:lnTo>
                                          <a:pt x="72" y="216"/>
                                        </a:lnTo>
                                        <a:lnTo>
                                          <a:pt x="53" y="197"/>
                                        </a:lnTo>
                                        <a:lnTo>
                                          <a:pt x="53" y="192"/>
                                        </a:lnTo>
                                        <a:lnTo>
                                          <a:pt x="43" y="182"/>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4" name="Oval 2643"/>
                                <wps:cNvSpPr>
                                  <a:spLocks noChangeArrowheads="1"/>
                                </wps:cNvSpPr>
                                <wps:spPr bwMode="auto">
                                  <a:xfrm>
                                    <a:off x="255" y="1051"/>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5" name="Freeform 2644"/>
                                <wps:cNvSpPr>
                                  <a:spLocks/>
                                </wps:cNvSpPr>
                                <wps:spPr bwMode="auto">
                                  <a:xfrm>
                                    <a:off x="245" y="1041"/>
                                    <a:ext cx="586" cy="585"/>
                                  </a:xfrm>
                                  <a:custGeom>
                                    <a:avLst/>
                                    <a:gdLst>
                                      <a:gd name="T0" fmla="*/ 5 w 586"/>
                                      <a:gd name="T1" fmla="*/ 350 h 585"/>
                                      <a:gd name="T2" fmla="*/ 24 w 586"/>
                                      <a:gd name="T3" fmla="*/ 417 h 585"/>
                                      <a:gd name="T4" fmla="*/ 43 w 586"/>
                                      <a:gd name="T5" fmla="*/ 456 h 585"/>
                                      <a:gd name="T6" fmla="*/ 149 w 586"/>
                                      <a:gd name="T7" fmla="*/ 547 h 585"/>
                                      <a:gd name="T8" fmla="*/ 221 w 586"/>
                                      <a:gd name="T9" fmla="*/ 576 h 585"/>
                                      <a:gd name="T10" fmla="*/ 274 w 586"/>
                                      <a:gd name="T11" fmla="*/ 581 h 585"/>
                                      <a:gd name="T12" fmla="*/ 308 w 586"/>
                                      <a:gd name="T13" fmla="*/ 581 h 585"/>
                                      <a:gd name="T14" fmla="*/ 360 w 586"/>
                                      <a:gd name="T15" fmla="*/ 576 h 585"/>
                                      <a:gd name="T16" fmla="*/ 433 w 586"/>
                                      <a:gd name="T17" fmla="*/ 547 h 585"/>
                                      <a:gd name="T18" fmla="*/ 538 w 586"/>
                                      <a:gd name="T19" fmla="*/ 456 h 585"/>
                                      <a:gd name="T20" fmla="*/ 557 w 586"/>
                                      <a:gd name="T21" fmla="*/ 417 h 585"/>
                                      <a:gd name="T22" fmla="*/ 577 w 586"/>
                                      <a:gd name="T23" fmla="*/ 350 h 585"/>
                                      <a:gd name="T24" fmla="*/ 586 w 586"/>
                                      <a:gd name="T25" fmla="*/ 298 h 585"/>
                                      <a:gd name="T26" fmla="*/ 581 w 586"/>
                                      <a:gd name="T27" fmla="*/ 245 h 585"/>
                                      <a:gd name="T28" fmla="*/ 562 w 586"/>
                                      <a:gd name="T29" fmla="*/ 173 h 585"/>
                                      <a:gd name="T30" fmla="*/ 543 w 586"/>
                                      <a:gd name="T31" fmla="*/ 139 h 585"/>
                                      <a:gd name="T32" fmla="*/ 442 w 586"/>
                                      <a:gd name="T33" fmla="*/ 38 h 585"/>
                                      <a:gd name="T34" fmla="*/ 409 w 586"/>
                                      <a:gd name="T35" fmla="*/ 19 h 585"/>
                                      <a:gd name="T36" fmla="*/ 336 w 586"/>
                                      <a:gd name="T37" fmla="*/ 0 h 585"/>
                                      <a:gd name="T38" fmla="*/ 221 w 586"/>
                                      <a:gd name="T39" fmla="*/ 5 h 585"/>
                                      <a:gd name="T40" fmla="*/ 149 w 586"/>
                                      <a:gd name="T41" fmla="*/ 34 h 585"/>
                                      <a:gd name="T42" fmla="*/ 43 w 586"/>
                                      <a:gd name="T43" fmla="*/ 125 h 585"/>
                                      <a:gd name="T44" fmla="*/ 24 w 586"/>
                                      <a:gd name="T45" fmla="*/ 163 h 585"/>
                                      <a:gd name="T46" fmla="*/ 5 w 586"/>
                                      <a:gd name="T47" fmla="*/ 230 h 585"/>
                                      <a:gd name="T48" fmla="*/ 19 w 586"/>
                                      <a:gd name="T49" fmla="*/ 293 h 585"/>
                                      <a:gd name="T50" fmla="*/ 24 w 586"/>
                                      <a:gd name="T51" fmla="*/ 221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3 w 586"/>
                                      <a:gd name="T65" fmla="*/ 58 h 585"/>
                                      <a:gd name="T66" fmla="*/ 524 w 586"/>
                                      <a:gd name="T67" fmla="*/ 149 h 585"/>
                                      <a:gd name="T68" fmla="*/ 543 w 586"/>
                                      <a:gd name="T69" fmla="*/ 182 h 585"/>
                                      <a:gd name="T70" fmla="*/ 562 w 586"/>
                                      <a:gd name="T71" fmla="*/ 245 h 585"/>
                                      <a:gd name="T72" fmla="*/ 567 w 586"/>
                                      <a:gd name="T73" fmla="*/ 288 h 585"/>
                                      <a:gd name="T74" fmla="*/ 557 w 586"/>
                                      <a:gd name="T75" fmla="*/ 350 h 585"/>
                                      <a:gd name="T76" fmla="*/ 538 w 586"/>
                                      <a:gd name="T77" fmla="*/ 408 h 585"/>
                                      <a:gd name="T78" fmla="*/ 519 w 586"/>
                                      <a:gd name="T79" fmla="*/ 446 h 585"/>
                                      <a:gd name="T80" fmla="*/ 423 w 586"/>
                                      <a:gd name="T81" fmla="*/ 528 h 585"/>
                                      <a:gd name="T82" fmla="*/ 360 w 586"/>
                                      <a:gd name="T83" fmla="*/ 557 h 585"/>
                                      <a:gd name="T84" fmla="*/ 308 w 586"/>
                                      <a:gd name="T85" fmla="*/ 561 h 585"/>
                                      <a:gd name="T86" fmla="*/ 274 w 586"/>
                                      <a:gd name="T87" fmla="*/ 561 h 585"/>
                                      <a:gd name="T88" fmla="*/ 221 w 586"/>
                                      <a:gd name="T89" fmla="*/ 557 h 585"/>
                                      <a:gd name="T90" fmla="*/ 159 w 586"/>
                                      <a:gd name="T91" fmla="*/ 528 h 585"/>
                                      <a:gd name="T92" fmla="*/ 63 w 586"/>
                                      <a:gd name="T93" fmla="*/ 446 h 585"/>
                                      <a:gd name="T94" fmla="*/ 43 w 586"/>
                                      <a:gd name="T95" fmla="*/ 408 h 585"/>
                                      <a:gd name="T96" fmla="*/ 24 w 586"/>
                                      <a:gd name="T97" fmla="*/ 350 h 585"/>
                                      <a:gd name="T98" fmla="*/ 0 w 586"/>
                                      <a:gd name="T99" fmla="*/ 293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3"/>
                                        </a:moveTo>
                                        <a:lnTo>
                                          <a:pt x="0" y="336"/>
                                        </a:lnTo>
                                        <a:lnTo>
                                          <a:pt x="5" y="350"/>
                                        </a:lnTo>
                                        <a:lnTo>
                                          <a:pt x="5" y="360"/>
                                        </a:lnTo>
                                        <a:lnTo>
                                          <a:pt x="19" y="408"/>
                                        </a:lnTo>
                                        <a:lnTo>
                                          <a:pt x="24" y="417"/>
                                        </a:lnTo>
                                        <a:lnTo>
                                          <a:pt x="34" y="432"/>
                                        </a:lnTo>
                                        <a:lnTo>
                                          <a:pt x="39" y="441"/>
                                        </a:lnTo>
                                        <a:lnTo>
                                          <a:pt x="43" y="456"/>
                                        </a:lnTo>
                                        <a:lnTo>
                                          <a:pt x="125" y="537"/>
                                        </a:lnTo>
                                        <a:lnTo>
                                          <a:pt x="139" y="542"/>
                                        </a:lnTo>
                                        <a:lnTo>
                                          <a:pt x="149" y="547"/>
                                        </a:lnTo>
                                        <a:lnTo>
                                          <a:pt x="163" y="557"/>
                                        </a:lnTo>
                                        <a:lnTo>
                                          <a:pt x="173" y="561"/>
                                        </a:lnTo>
                                        <a:lnTo>
                                          <a:pt x="221" y="576"/>
                                        </a:lnTo>
                                        <a:lnTo>
                                          <a:pt x="231" y="576"/>
                                        </a:lnTo>
                                        <a:lnTo>
                                          <a:pt x="245" y="581"/>
                                        </a:lnTo>
                                        <a:lnTo>
                                          <a:pt x="274" y="581"/>
                                        </a:lnTo>
                                        <a:lnTo>
                                          <a:pt x="293" y="585"/>
                                        </a:lnTo>
                                        <a:lnTo>
                                          <a:pt x="298" y="585"/>
                                        </a:lnTo>
                                        <a:lnTo>
                                          <a:pt x="308" y="581"/>
                                        </a:lnTo>
                                        <a:lnTo>
                                          <a:pt x="336" y="581"/>
                                        </a:lnTo>
                                        <a:lnTo>
                                          <a:pt x="351" y="576"/>
                                        </a:lnTo>
                                        <a:lnTo>
                                          <a:pt x="360" y="576"/>
                                        </a:lnTo>
                                        <a:lnTo>
                                          <a:pt x="409" y="561"/>
                                        </a:lnTo>
                                        <a:lnTo>
                                          <a:pt x="418" y="557"/>
                                        </a:lnTo>
                                        <a:lnTo>
                                          <a:pt x="433" y="547"/>
                                        </a:lnTo>
                                        <a:lnTo>
                                          <a:pt x="442" y="542"/>
                                        </a:lnTo>
                                        <a:lnTo>
                                          <a:pt x="457" y="537"/>
                                        </a:lnTo>
                                        <a:lnTo>
                                          <a:pt x="538" y="456"/>
                                        </a:lnTo>
                                        <a:lnTo>
                                          <a:pt x="543" y="441"/>
                                        </a:lnTo>
                                        <a:lnTo>
                                          <a:pt x="548" y="432"/>
                                        </a:lnTo>
                                        <a:lnTo>
                                          <a:pt x="557" y="417"/>
                                        </a:lnTo>
                                        <a:lnTo>
                                          <a:pt x="562" y="408"/>
                                        </a:lnTo>
                                        <a:lnTo>
                                          <a:pt x="577" y="360"/>
                                        </a:lnTo>
                                        <a:lnTo>
                                          <a:pt x="577" y="350"/>
                                        </a:lnTo>
                                        <a:lnTo>
                                          <a:pt x="581" y="336"/>
                                        </a:lnTo>
                                        <a:lnTo>
                                          <a:pt x="581" y="307"/>
                                        </a:lnTo>
                                        <a:lnTo>
                                          <a:pt x="586" y="298"/>
                                        </a:lnTo>
                                        <a:lnTo>
                                          <a:pt x="586" y="293"/>
                                        </a:lnTo>
                                        <a:lnTo>
                                          <a:pt x="581" y="274"/>
                                        </a:lnTo>
                                        <a:lnTo>
                                          <a:pt x="581" y="245"/>
                                        </a:lnTo>
                                        <a:lnTo>
                                          <a:pt x="577" y="230"/>
                                        </a:lnTo>
                                        <a:lnTo>
                                          <a:pt x="577" y="221"/>
                                        </a:lnTo>
                                        <a:lnTo>
                                          <a:pt x="562" y="173"/>
                                        </a:lnTo>
                                        <a:lnTo>
                                          <a:pt x="557" y="163"/>
                                        </a:lnTo>
                                        <a:lnTo>
                                          <a:pt x="548" y="149"/>
                                        </a:lnTo>
                                        <a:lnTo>
                                          <a:pt x="543" y="139"/>
                                        </a:lnTo>
                                        <a:lnTo>
                                          <a:pt x="538" y="125"/>
                                        </a:lnTo>
                                        <a:lnTo>
                                          <a:pt x="457" y="43"/>
                                        </a:lnTo>
                                        <a:lnTo>
                                          <a:pt x="442" y="38"/>
                                        </a:lnTo>
                                        <a:lnTo>
                                          <a:pt x="433" y="34"/>
                                        </a:lnTo>
                                        <a:lnTo>
                                          <a:pt x="418" y="24"/>
                                        </a:lnTo>
                                        <a:lnTo>
                                          <a:pt x="409" y="19"/>
                                        </a:lnTo>
                                        <a:lnTo>
                                          <a:pt x="360" y="5"/>
                                        </a:lnTo>
                                        <a:lnTo>
                                          <a:pt x="351" y="5"/>
                                        </a:lnTo>
                                        <a:lnTo>
                                          <a:pt x="336" y="0"/>
                                        </a:lnTo>
                                        <a:lnTo>
                                          <a:pt x="245" y="0"/>
                                        </a:lnTo>
                                        <a:lnTo>
                                          <a:pt x="231" y="5"/>
                                        </a:lnTo>
                                        <a:lnTo>
                                          <a:pt x="221" y="5"/>
                                        </a:lnTo>
                                        <a:lnTo>
                                          <a:pt x="173" y="19"/>
                                        </a:lnTo>
                                        <a:lnTo>
                                          <a:pt x="163" y="24"/>
                                        </a:lnTo>
                                        <a:lnTo>
                                          <a:pt x="149" y="34"/>
                                        </a:lnTo>
                                        <a:lnTo>
                                          <a:pt x="139" y="38"/>
                                        </a:lnTo>
                                        <a:lnTo>
                                          <a:pt x="125" y="43"/>
                                        </a:lnTo>
                                        <a:lnTo>
                                          <a:pt x="43" y="125"/>
                                        </a:lnTo>
                                        <a:lnTo>
                                          <a:pt x="39"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9" y="182"/>
                                        </a:lnTo>
                                        <a:lnTo>
                                          <a:pt x="43" y="173"/>
                                        </a:lnTo>
                                        <a:lnTo>
                                          <a:pt x="53" y="158"/>
                                        </a:lnTo>
                                        <a:lnTo>
                                          <a:pt x="58" y="149"/>
                                        </a:lnTo>
                                        <a:lnTo>
                                          <a:pt x="63" y="134"/>
                                        </a:lnTo>
                                        <a:lnTo>
                                          <a:pt x="135" y="62"/>
                                        </a:lnTo>
                                        <a:lnTo>
                                          <a:pt x="149" y="58"/>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9" y="43"/>
                                        </a:lnTo>
                                        <a:lnTo>
                                          <a:pt x="423" y="53"/>
                                        </a:lnTo>
                                        <a:lnTo>
                                          <a:pt x="433" y="58"/>
                                        </a:lnTo>
                                        <a:lnTo>
                                          <a:pt x="447" y="62"/>
                                        </a:lnTo>
                                        <a:lnTo>
                                          <a:pt x="519" y="134"/>
                                        </a:lnTo>
                                        <a:lnTo>
                                          <a:pt x="524" y="149"/>
                                        </a:lnTo>
                                        <a:lnTo>
                                          <a:pt x="529" y="158"/>
                                        </a:lnTo>
                                        <a:lnTo>
                                          <a:pt x="538" y="173"/>
                                        </a:lnTo>
                                        <a:lnTo>
                                          <a:pt x="543" y="182"/>
                                        </a:lnTo>
                                        <a:lnTo>
                                          <a:pt x="557" y="221"/>
                                        </a:lnTo>
                                        <a:lnTo>
                                          <a:pt x="557" y="230"/>
                                        </a:lnTo>
                                        <a:lnTo>
                                          <a:pt x="562" y="245"/>
                                        </a:lnTo>
                                        <a:lnTo>
                                          <a:pt x="562" y="274"/>
                                        </a:lnTo>
                                        <a:lnTo>
                                          <a:pt x="567" y="293"/>
                                        </a:lnTo>
                                        <a:lnTo>
                                          <a:pt x="567" y="288"/>
                                        </a:lnTo>
                                        <a:lnTo>
                                          <a:pt x="562" y="307"/>
                                        </a:lnTo>
                                        <a:lnTo>
                                          <a:pt x="562" y="336"/>
                                        </a:lnTo>
                                        <a:lnTo>
                                          <a:pt x="557" y="350"/>
                                        </a:lnTo>
                                        <a:lnTo>
                                          <a:pt x="557" y="360"/>
                                        </a:lnTo>
                                        <a:lnTo>
                                          <a:pt x="543" y="398"/>
                                        </a:lnTo>
                                        <a:lnTo>
                                          <a:pt x="538" y="408"/>
                                        </a:lnTo>
                                        <a:lnTo>
                                          <a:pt x="529" y="422"/>
                                        </a:lnTo>
                                        <a:lnTo>
                                          <a:pt x="524" y="432"/>
                                        </a:lnTo>
                                        <a:lnTo>
                                          <a:pt x="519" y="446"/>
                                        </a:lnTo>
                                        <a:lnTo>
                                          <a:pt x="447" y="518"/>
                                        </a:lnTo>
                                        <a:lnTo>
                                          <a:pt x="433" y="523"/>
                                        </a:lnTo>
                                        <a:lnTo>
                                          <a:pt x="423" y="528"/>
                                        </a:lnTo>
                                        <a:lnTo>
                                          <a:pt x="409" y="537"/>
                                        </a:lnTo>
                                        <a:lnTo>
                                          <a:pt x="399" y="542"/>
                                        </a:lnTo>
                                        <a:lnTo>
                                          <a:pt x="360" y="557"/>
                                        </a:lnTo>
                                        <a:lnTo>
                                          <a:pt x="351" y="557"/>
                                        </a:lnTo>
                                        <a:lnTo>
                                          <a:pt x="336" y="561"/>
                                        </a:lnTo>
                                        <a:lnTo>
                                          <a:pt x="308" y="561"/>
                                        </a:lnTo>
                                        <a:lnTo>
                                          <a:pt x="288" y="566"/>
                                        </a:lnTo>
                                        <a:lnTo>
                                          <a:pt x="293" y="566"/>
                                        </a:lnTo>
                                        <a:lnTo>
                                          <a:pt x="274" y="561"/>
                                        </a:lnTo>
                                        <a:lnTo>
                                          <a:pt x="245" y="561"/>
                                        </a:lnTo>
                                        <a:lnTo>
                                          <a:pt x="231" y="557"/>
                                        </a:lnTo>
                                        <a:lnTo>
                                          <a:pt x="221" y="557"/>
                                        </a:lnTo>
                                        <a:lnTo>
                                          <a:pt x="183" y="542"/>
                                        </a:lnTo>
                                        <a:lnTo>
                                          <a:pt x="173" y="537"/>
                                        </a:lnTo>
                                        <a:lnTo>
                                          <a:pt x="159" y="528"/>
                                        </a:lnTo>
                                        <a:lnTo>
                                          <a:pt x="149" y="523"/>
                                        </a:lnTo>
                                        <a:lnTo>
                                          <a:pt x="135" y="518"/>
                                        </a:lnTo>
                                        <a:lnTo>
                                          <a:pt x="63" y="446"/>
                                        </a:lnTo>
                                        <a:lnTo>
                                          <a:pt x="58" y="432"/>
                                        </a:lnTo>
                                        <a:lnTo>
                                          <a:pt x="53" y="422"/>
                                        </a:lnTo>
                                        <a:lnTo>
                                          <a:pt x="43" y="408"/>
                                        </a:lnTo>
                                        <a:lnTo>
                                          <a:pt x="39"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6" name="Freeform 2645"/>
                                <wps:cNvSpPr>
                                  <a:spLocks/>
                                </wps:cNvSpPr>
                                <wps:spPr bwMode="auto">
                                  <a:xfrm>
                                    <a:off x="187" y="984"/>
                                    <a:ext cx="135" cy="187"/>
                                  </a:xfrm>
                                  <a:custGeom>
                                    <a:avLst/>
                                    <a:gdLst>
                                      <a:gd name="T0" fmla="*/ 116 w 135"/>
                                      <a:gd name="T1" fmla="*/ 182 h 187"/>
                                      <a:gd name="T2" fmla="*/ 121 w 135"/>
                                      <a:gd name="T3" fmla="*/ 187 h 187"/>
                                      <a:gd name="T4" fmla="*/ 130 w 135"/>
                                      <a:gd name="T5" fmla="*/ 187 h 187"/>
                                      <a:gd name="T6" fmla="*/ 135 w 135"/>
                                      <a:gd name="T7" fmla="*/ 182 h 187"/>
                                      <a:gd name="T8" fmla="*/ 135 w 135"/>
                                      <a:gd name="T9" fmla="*/ 172 h 187"/>
                                      <a:gd name="T10" fmla="*/ 20 w 135"/>
                                      <a:gd name="T11" fmla="*/ 4 h 187"/>
                                      <a:gd name="T12" fmla="*/ 15 w 135"/>
                                      <a:gd name="T13" fmla="*/ 0 h 187"/>
                                      <a:gd name="T14" fmla="*/ 5 w 135"/>
                                      <a:gd name="T15" fmla="*/ 0 h 187"/>
                                      <a:gd name="T16" fmla="*/ 0 w 135"/>
                                      <a:gd name="T17" fmla="*/ 4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1" y="187"/>
                                        </a:lnTo>
                                        <a:lnTo>
                                          <a:pt x="130" y="187"/>
                                        </a:lnTo>
                                        <a:lnTo>
                                          <a:pt x="135" y="182"/>
                                        </a:lnTo>
                                        <a:lnTo>
                                          <a:pt x="135" y="172"/>
                                        </a:lnTo>
                                        <a:lnTo>
                                          <a:pt x="20" y="4"/>
                                        </a:lnTo>
                                        <a:lnTo>
                                          <a:pt x="15" y="0"/>
                                        </a:lnTo>
                                        <a:lnTo>
                                          <a:pt x="5" y="0"/>
                                        </a:lnTo>
                                        <a:lnTo>
                                          <a:pt x="0" y="4"/>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7" name="Freeform 2646"/>
                                <wps:cNvSpPr>
                                  <a:spLocks/>
                                </wps:cNvSpPr>
                                <wps:spPr bwMode="auto">
                                  <a:xfrm>
                                    <a:off x="187" y="245"/>
                                    <a:ext cx="20" cy="758"/>
                                  </a:xfrm>
                                  <a:custGeom>
                                    <a:avLst/>
                                    <a:gdLst>
                                      <a:gd name="T0" fmla="*/ 0 w 20"/>
                                      <a:gd name="T1" fmla="*/ 748 h 758"/>
                                      <a:gd name="T2" fmla="*/ 0 w 20"/>
                                      <a:gd name="T3" fmla="*/ 753 h 758"/>
                                      <a:gd name="T4" fmla="*/ 5 w 20"/>
                                      <a:gd name="T5" fmla="*/ 753 h 758"/>
                                      <a:gd name="T6" fmla="*/ 5 w 20"/>
                                      <a:gd name="T7" fmla="*/ 758 h 758"/>
                                      <a:gd name="T8" fmla="*/ 15 w 20"/>
                                      <a:gd name="T9" fmla="*/ 758 h 758"/>
                                      <a:gd name="T10" fmla="*/ 15 w 20"/>
                                      <a:gd name="T11" fmla="*/ 753 h 758"/>
                                      <a:gd name="T12" fmla="*/ 20 w 20"/>
                                      <a:gd name="T13" fmla="*/ 753 h 758"/>
                                      <a:gd name="T14" fmla="*/ 20 w 20"/>
                                      <a:gd name="T15" fmla="*/ 4 h 758"/>
                                      <a:gd name="T16" fmla="*/ 15 w 20"/>
                                      <a:gd name="T17" fmla="*/ 4 h 758"/>
                                      <a:gd name="T18" fmla="*/ 15 w 20"/>
                                      <a:gd name="T19" fmla="*/ 0 h 758"/>
                                      <a:gd name="T20" fmla="*/ 5 w 20"/>
                                      <a:gd name="T21" fmla="*/ 0 h 758"/>
                                      <a:gd name="T22" fmla="*/ 5 w 20"/>
                                      <a:gd name="T23" fmla="*/ 4 h 758"/>
                                      <a:gd name="T24" fmla="*/ 0 w 20"/>
                                      <a:gd name="T25" fmla="*/ 4 h 758"/>
                                      <a:gd name="T26" fmla="*/ 0 w 20"/>
                                      <a:gd name="T27" fmla="*/ 9 h 758"/>
                                      <a:gd name="T28" fmla="*/ 0 w 20"/>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8">
                                        <a:moveTo>
                                          <a:pt x="0" y="748"/>
                                        </a:moveTo>
                                        <a:lnTo>
                                          <a:pt x="0" y="753"/>
                                        </a:lnTo>
                                        <a:lnTo>
                                          <a:pt x="5" y="753"/>
                                        </a:lnTo>
                                        <a:lnTo>
                                          <a:pt x="5" y="758"/>
                                        </a:lnTo>
                                        <a:lnTo>
                                          <a:pt x="15" y="758"/>
                                        </a:lnTo>
                                        <a:lnTo>
                                          <a:pt x="15" y="753"/>
                                        </a:lnTo>
                                        <a:lnTo>
                                          <a:pt x="20" y="753"/>
                                        </a:lnTo>
                                        <a:lnTo>
                                          <a:pt x="20" y="4"/>
                                        </a:lnTo>
                                        <a:lnTo>
                                          <a:pt x="15" y="4"/>
                                        </a:lnTo>
                                        <a:lnTo>
                                          <a:pt x="15"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8" name="Freeform 2647"/>
                                <wps:cNvSpPr>
                                  <a:spLocks/>
                                </wps:cNvSpPr>
                                <wps:spPr bwMode="auto">
                                  <a:xfrm>
                                    <a:off x="754" y="984"/>
                                    <a:ext cx="135" cy="187"/>
                                  </a:xfrm>
                                  <a:custGeom>
                                    <a:avLst/>
                                    <a:gdLst>
                                      <a:gd name="T0" fmla="*/ 0 w 135"/>
                                      <a:gd name="T1" fmla="*/ 172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4 h 187"/>
                                      <a:gd name="T14" fmla="*/ 130 w 135"/>
                                      <a:gd name="T15" fmla="*/ 0 h 187"/>
                                      <a:gd name="T16" fmla="*/ 121 w 135"/>
                                      <a:gd name="T17" fmla="*/ 0 h 187"/>
                                      <a:gd name="T18" fmla="*/ 116 w 135"/>
                                      <a:gd name="T19" fmla="*/ 4 h 187"/>
                                      <a:gd name="T20" fmla="*/ 0 w 135"/>
                                      <a:gd name="T21" fmla="*/ 17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2"/>
                                        </a:moveTo>
                                        <a:lnTo>
                                          <a:pt x="0" y="182"/>
                                        </a:lnTo>
                                        <a:lnTo>
                                          <a:pt x="5" y="187"/>
                                        </a:lnTo>
                                        <a:lnTo>
                                          <a:pt x="15" y="187"/>
                                        </a:lnTo>
                                        <a:lnTo>
                                          <a:pt x="20" y="182"/>
                                        </a:lnTo>
                                        <a:lnTo>
                                          <a:pt x="135" y="14"/>
                                        </a:lnTo>
                                        <a:lnTo>
                                          <a:pt x="135" y="4"/>
                                        </a:lnTo>
                                        <a:lnTo>
                                          <a:pt x="130" y="0"/>
                                        </a:lnTo>
                                        <a:lnTo>
                                          <a:pt x="121" y="0"/>
                                        </a:lnTo>
                                        <a:lnTo>
                                          <a:pt x="116" y="4"/>
                                        </a:lnTo>
                                        <a:lnTo>
                                          <a:pt x="0"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9" name="Freeform 2648"/>
                                <wps:cNvSpPr>
                                  <a:spLocks/>
                                </wps:cNvSpPr>
                                <wps:spPr bwMode="auto">
                                  <a:xfrm>
                                    <a:off x="870" y="245"/>
                                    <a:ext cx="19" cy="758"/>
                                  </a:xfrm>
                                  <a:custGeom>
                                    <a:avLst/>
                                    <a:gdLst>
                                      <a:gd name="T0" fmla="*/ 0 w 19"/>
                                      <a:gd name="T1" fmla="*/ 748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4 h 758"/>
                                      <a:gd name="T16" fmla="*/ 14 w 19"/>
                                      <a:gd name="T17" fmla="*/ 4 h 758"/>
                                      <a:gd name="T18" fmla="*/ 14 w 19"/>
                                      <a:gd name="T19" fmla="*/ 0 h 758"/>
                                      <a:gd name="T20" fmla="*/ 5 w 19"/>
                                      <a:gd name="T21" fmla="*/ 0 h 758"/>
                                      <a:gd name="T22" fmla="*/ 5 w 19"/>
                                      <a:gd name="T23" fmla="*/ 4 h 758"/>
                                      <a:gd name="T24" fmla="*/ 0 w 19"/>
                                      <a:gd name="T25" fmla="*/ 4 h 758"/>
                                      <a:gd name="T26" fmla="*/ 0 w 19"/>
                                      <a:gd name="T27" fmla="*/ 9 h 758"/>
                                      <a:gd name="T28" fmla="*/ 0 w 19"/>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8"/>
                                        </a:moveTo>
                                        <a:lnTo>
                                          <a:pt x="0" y="753"/>
                                        </a:lnTo>
                                        <a:lnTo>
                                          <a:pt x="5" y="753"/>
                                        </a:lnTo>
                                        <a:lnTo>
                                          <a:pt x="5" y="758"/>
                                        </a:lnTo>
                                        <a:lnTo>
                                          <a:pt x="14" y="758"/>
                                        </a:lnTo>
                                        <a:lnTo>
                                          <a:pt x="14" y="753"/>
                                        </a:lnTo>
                                        <a:lnTo>
                                          <a:pt x="19" y="753"/>
                                        </a:lnTo>
                                        <a:lnTo>
                                          <a:pt x="19" y="4"/>
                                        </a:lnTo>
                                        <a:lnTo>
                                          <a:pt x="14" y="4"/>
                                        </a:lnTo>
                                        <a:lnTo>
                                          <a:pt x="14"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0" name="Freeform 2649"/>
                                <wps:cNvSpPr>
                                  <a:spLocks/>
                                </wps:cNvSpPr>
                                <wps:spPr bwMode="auto">
                                  <a:xfrm>
                                    <a:off x="183" y="173"/>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9 h 153"/>
                                      <a:gd name="T14" fmla="*/ 91 w 706"/>
                                      <a:gd name="T15" fmla="*/ 24 h 153"/>
                                      <a:gd name="T16" fmla="*/ 153 w 706"/>
                                      <a:gd name="T17" fmla="*/ 24 h 153"/>
                                      <a:gd name="T18" fmla="*/ 182 w 706"/>
                                      <a:gd name="T19" fmla="*/ 24 h 153"/>
                                      <a:gd name="T20" fmla="*/ 221 w 706"/>
                                      <a:gd name="T21" fmla="*/ 29 h 153"/>
                                      <a:gd name="T22" fmla="*/ 245 w 706"/>
                                      <a:gd name="T23" fmla="*/ 38 h 153"/>
                                      <a:gd name="T24" fmla="*/ 264 w 706"/>
                                      <a:gd name="T25" fmla="*/ 52 h 153"/>
                                      <a:gd name="T26" fmla="*/ 273 w 706"/>
                                      <a:gd name="T27" fmla="*/ 67 h 153"/>
                                      <a:gd name="T28" fmla="*/ 283 w 706"/>
                                      <a:gd name="T29" fmla="*/ 86 h 153"/>
                                      <a:gd name="T30" fmla="*/ 307 w 706"/>
                                      <a:gd name="T31" fmla="*/ 115 h 153"/>
                                      <a:gd name="T32" fmla="*/ 326 w 706"/>
                                      <a:gd name="T33" fmla="*/ 134 h 153"/>
                                      <a:gd name="T34" fmla="*/ 350 w 706"/>
                                      <a:gd name="T35" fmla="*/ 148 h 153"/>
                                      <a:gd name="T36" fmla="*/ 446 w 706"/>
                                      <a:gd name="T37" fmla="*/ 153 h 153"/>
                                      <a:gd name="T38" fmla="*/ 528 w 706"/>
                                      <a:gd name="T39" fmla="*/ 144 h 153"/>
                                      <a:gd name="T40" fmla="*/ 557 w 706"/>
                                      <a:gd name="T41" fmla="*/ 139 h 153"/>
                                      <a:gd name="T42" fmla="*/ 581 w 706"/>
                                      <a:gd name="T43" fmla="*/ 129 h 153"/>
                                      <a:gd name="T44" fmla="*/ 600 w 706"/>
                                      <a:gd name="T45" fmla="*/ 124 h 153"/>
                                      <a:gd name="T46" fmla="*/ 624 w 706"/>
                                      <a:gd name="T47" fmla="*/ 115 h 153"/>
                                      <a:gd name="T48" fmla="*/ 643 w 706"/>
                                      <a:gd name="T49" fmla="*/ 110 h 153"/>
                                      <a:gd name="T50" fmla="*/ 668 w 706"/>
                                      <a:gd name="T51" fmla="*/ 100 h 153"/>
                                      <a:gd name="T52" fmla="*/ 682 w 706"/>
                                      <a:gd name="T53" fmla="*/ 96 h 153"/>
                                      <a:gd name="T54" fmla="*/ 706 w 706"/>
                                      <a:gd name="T55" fmla="*/ 86 h 153"/>
                                      <a:gd name="T56" fmla="*/ 692 w 706"/>
                                      <a:gd name="T57" fmla="*/ 72 h 153"/>
                                      <a:gd name="T58" fmla="*/ 672 w 706"/>
                                      <a:gd name="T59" fmla="*/ 76 h 153"/>
                                      <a:gd name="T60" fmla="*/ 658 w 706"/>
                                      <a:gd name="T61" fmla="*/ 81 h 153"/>
                                      <a:gd name="T62" fmla="*/ 634 w 706"/>
                                      <a:gd name="T63" fmla="*/ 91 h 153"/>
                                      <a:gd name="T64" fmla="*/ 615 w 706"/>
                                      <a:gd name="T65" fmla="*/ 96 h 153"/>
                                      <a:gd name="T66" fmla="*/ 586 w 706"/>
                                      <a:gd name="T67" fmla="*/ 105 h 153"/>
                                      <a:gd name="T68" fmla="*/ 567 w 706"/>
                                      <a:gd name="T69" fmla="*/ 115 h 153"/>
                                      <a:gd name="T70" fmla="*/ 538 w 706"/>
                                      <a:gd name="T71" fmla="*/ 120 h 153"/>
                                      <a:gd name="T72" fmla="*/ 519 w 706"/>
                                      <a:gd name="T73" fmla="*/ 134 h 153"/>
                                      <a:gd name="T74" fmla="*/ 446 w 706"/>
                                      <a:gd name="T75" fmla="*/ 134 h 153"/>
                                      <a:gd name="T76" fmla="*/ 355 w 706"/>
                                      <a:gd name="T77" fmla="*/ 129 h 153"/>
                                      <a:gd name="T78" fmla="*/ 341 w 706"/>
                                      <a:gd name="T79" fmla="*/ 115 h 153"/>
                                      <a:gd name="T80" fmla="*/ 322 w 706"/>
                                      <a:gd name="T81" fmla="*/ 100 h 153"/>
                                      <a:gd name="T82" fmla="*/ 312 w 706"/>
                                      <a:gd name="T83" fmla="*/ 86 h 153"/>
                                      <a:gd name="T84" fmla="*/ 293 w 706"/>
                                      <a:gd name="T85" fmla="*/ 62 h 153"/>
                                      <a:gd name="T86" fmla="*/ 278 w 706"/>
                                      <a:gd name="T87" fmla="*/ 43 h 153"/>
                                      <a:gd name="T88" fmla="*/ 269 w 706"/>
                                      <a:gd name="T89" fmla="*/ 29 h 153"/>
                                      <a:gd name="T90" fmla="*/ 240 w 706"/>
                                      <a:gd name="T91" fmla="*/ 19 h 153"/>
                                      <a:gd name="T92" fmla="*/ 230 w 706"/>
                                      <a:gd name="T93" fmla="*/ 9 h 153"/>
                                      <a:gd name="T94" fmla="*/ 192 w 706"/>
                                      <a:gd name="T95" fmla="*/ 5 h 153"/>
                                      <a:gd name="T96" fmla="*/ 144 w 706"/>
                                      <a:gd name="T97" fmla="*/ 5 h 153"/>
                                      <a:gd name="T98" fmla="*/ 81 w 706"/>
                                      <a:gd name="T99" fmla="*/ 14 h 153"/>
                                      <a:gd name="T100" fmla="*/ 62 w 706"/>
                                      <a:gd name="T101" fmla="*/ 29 h 153"/>
                                      <a:gd name="T102" fmla="*/ 38 w 706"/>
                                      <a:gd name="T103" fmla="*/ 19 h 153"/>
                                      <a:gd name="T104" fmla="*/ 24 w 706"/>
                                      <a:gd name="T105" fmla="*/ 33 h 153"/>
                                      <a:gd name="T106" fmla="*/ 14 w 706"/>
                                      <a:gd name="T107" fmla="*/ 38 h 153"/>
                                      <a:gd name="T108" fmla="*/ 9 w 706"/>
                                      <a:gd name="T109" fmla="*/ 57 h 153"/>
                                      <a:gd name="T110" fmla="*/ 9 w 706"/>
                                      <a:gd name="T111" fmla="*/ 8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9"/>
                                        </a:lnTo>
                                        <a:lnTo>
                                          <a:pt x="76" y="29"/>
                                        </a:lnTo>
                                        <a:lnTo>
                                          <a:pt x="91" y="29"/>
                                        </a:lnTo>
                                        <a:lnTo>
                                          <a:pt x="91" y="24"/>
                                        </a:lnTo>
                                        <a:lnTo>
                                          <a:pt x="105" y="29"/>
                                        </a:lnTo>
                                        <a:lnTo>
                                          <a:pt x="115" y="24"/>
                                        </a:lnTo>
                                        <a:lnTo>
                                          <a:pt x="153" y="24"/>
                                        </a:lnTo>
                                        <a:lnTo>
                                          <a:pt x="158" y="19"/>
                                        </a:lnTo>
                                        <a:lnTo>
                                          <a:pt x="177" y="19"/>
                                        </a:lnTo>
                                        <a:lnTo>
                                          <a:pt x="182" y="24"/>
                                        </a:lnTo>
                                        <a:lnTo>
                                          <a:pt x="206" y="24"/>
                                        </a:lnTo>
                                        <a:lnTo>
                                          <a:pt x="211" y="29"/>
                                        </a:lnTo>
                                        <a:lnTo>
                                          <a:pt x="221" y="29"/>
                                        </a:lnTo>
                                        <a:lnTo>
                                          <a:pt x="225" y="33"/>
                                        </a:lnTo>
                                        <a:lnTo>
                                          <a:pt x="235" y="38"/>
                                        </a:lnTo>
                                        <a:lnTo>
                                          <a:pt x="245" y="38"/>
                                        </a:lnTo>
                                        <a:lnTo>
                                          <a:pt x="254" y="48"/>
                                        </a:lnTo>
                                        <a:lnTo>
                                          <a:pt x="259" y="48"/>
                                        </a:lnTo>
                                        <a:lnTo>
                                          <a:pt x="264" y="52"/>
                                        </a:lnTo>
                                        <a:lnTo>
                                          <a:pt x="269" y="52"/>
                                        </a:lnTo>
                                        <a:lnTo>
                                          <a:pt x="264" y="57"/>
                                        </a:lnTo>
                                        <a:lnTo>
                                          <a:pt x="273" y="67"/>
                                        </a:lnTo>
                                        <a:lnTo>
                                          <a:pt x="273" y="72"/>
                                        </a:lnTo>
                                        <a:lnTo>
                                          <a:pt x="283" y="81"/>
                                        </a:lnTo>
                                        <a:lnTo>
                                          <a:pt x="283" y="86"/>
                                        </a:lnTo>
                                        <a:lnTo>
                                          <a:pt x="293" y="96"/>
                                        </a:lnTo>
                                        <a:lnTo>
                                          <a:pt x="293" y="100"/>
                                        </a:lnTo>
                                        <a:lnTo>
                                          <a:pt x="307" y="115"/>
                                        </a:lnTo>
                                        <a:lnTo>
                                          <a:pt x="312" y="110"/>
                                        </a:lnTo>
                                        <a:lnTo>
                                          <a:pt x="307" y="115"/>
                                        </a:lnTo>
                                        <a:lnTo>
                                          <a:pt x="326" y="134"/>
                                        </a:lnTo>
                                        <a:lnTo>
                                          <a:pt x="331" y="134"/>
                                        </a:lnTo>
                                        <a:lnTo>
                                          <a:pt x="341" y="144"/>
                                        </a:lnTo>
                                        <a:lnTo>
                                          <a:pt x="350" y="148"/>
                                        </a:lnTo>
                                        <a:lnTo>
                                          <a:pt x="360" y="148"/>
                                        </a:lnTo>
                                        <a:lnTo>
                                          <a:pt x="365" y="153"/>
                                        </a:lnTo>
                                        <a:lnTo>
                                          <a:pt x="446" y="153"/>
                                        </a:lnTo>
                                        <a:lnTo>
                                          <a:pt x="456" y="148"/>
                                        </a:lnTo>
                                        <a:lnTo>
                                          <a:pt x="523" y="148"/>
                                        </a:lnTo>
                                        <a:lnTo>
                                          <a:pt x="528" y="144"/>
                                        </a:lnTo>
                                        <a:lnTo>
                                          <a:pt x="543" y="144"/>
                                        </a:lnTo>
                                        <a:lnTo>
                                          <a:pt x="547" y="139"/>
                                        </a:lnTo>
                                        <a:lnTo>
                                          <a:pt x="557" y="139"/>
                                        </a:lnTo>
                                        <a:lnTo>
                                          <a:pt x="562" y="134"/>
                                        </a:lnTo>
                                        <a:lnTo>
                                          <a:pt x="576" y="134"/>
                                        </a:lnTo>
                                        <a:lnTo>
                                          <a:pt x="581" y="129"/>
                                        </a:lnTo>
                                        <a:lnTo>
                                          <a:pt x="591" y="129"/>
                                        </a:lnTo>
                                        <a:lnTo>
                                          <a:pt x="595" y="124"/>
                                        </a:lnTo>
                                        <a:lnTo>
                                          <a:pt x="600" y="124"/>
                                        </a:lnTo>
                                        <a:lnTo>
                                          <a:pt x="610" y="120"/>
                                        </a:lnTo>
                                        <a:lnTo>
                                          <a:pt x="619" y="120"/>
                                        </a:lnTo>
                                        <a:lnTo>
                                          <a:pt x="624" y="115"/>
                                        </a:lnTo>
                                        <a:lnTo>
                                          <a:pt x="634" y="115"/>
                                        </a:lnTo>
                                        <a:lnTo>
                                          <a:pt x="639" y="110"/>
                                        </a:lnTo>
                                        <a:lnTo>
                                          <a:pt x="643" y="110"/>
                                        </a:lnTo>
                                        <a:lnTo>
                                          <a:pt x="648" y="105"/>
                                        </a:lnTo>
                                        <a:lnTo>
                                          <a:pt x="663" y="105"/>
                                        </a:lnTo>
                                        <a:lnTo>
                                          <a:pt x="668" y="100"/>
                                        </a:lnTo>
                                        <a:lnTo>
                                          <a:pt x="672" y="100"/>
                                        </a:lnTo>
                                        <a:lnTo>
                                          <a:pt x="677" y="96"/>
                                        </a:lnTo>
                                        <a:lnTo>
                                          <a:pt x="682" y="96"/>
                                        </a:lnTo>
                                        <a:lnTo>
                                          <a:pt x="687" y="91"/>
                                        </a:lnTo>
                                        <a:lnTo>
                                          <a:pt x="701" y="91"/>
                                        </a:lnTo>
                                        <a:lnTo>
                                          <a:pt x="706" y="86"/>
                                        </a:lnTo>
                                        <a:lnTo>
                                          <a:pt x="706" y="76"/>
                                        </a:lnTo>
                                        <a:lnTo>
                                          <a:pt x="701" y="72"/>
                                        </a:lnTo>
                                        <a:lnTo>
                                          <a:pt x="692" y="72"/>
                                        </a:lnTo>
                                        <a:lnTo>
                                          <a:pt x="696" y="72"/>
                                        </a:lnTo>
                                        <a:lnTo>
                                          <a:pt x="677" y="72"/>
                                        </a:lnTo>
                                        <a:lnTo>
                                          <a:pt x="672" y="76"/>
                                        </a:lnTo>
                                        <a:lnTo>
                                          <a:pt x="668" y="76"/>
                                        </a:lnTo>
                                        <a:lnTo>
                                          <a:pt x="663" y="81"/>
                                        </a:lnTo>
                                        <a:lnTo>
                                          <a:pt x="658" y="81"/>
                                        </a:lnTo>
                                        <a:lnTo>
                                          <a:pt x="653" y="86"/>
                                        </a:lnTo>
                                        <a:lnTo>
                                          <a:pt x="639" y="86"/>
                                        </a:lnTo>
                                        <a:lnTo>
                                          <a:pt x="634" y="91"/>
                                        </a:lnTo>
                                        <a:lnTo>
                                          <a:pt x="629" y="91"/>
                                        </a:lnTo>
                                        <a:lnTo>
                                          <a:pt x="624" y="96"/>
                                        </a:lnTo>
                                        <a:lnTo>
                                          <a:pt x="615" y="96"/>
                                        </a:lnTo>
                                        <a:lnTo>
                                          <a:pt x="610" y="100"/>
                                        </a:lnTo>
                                        <a:lnTo>
                                          <a:pt x="600" y="105"/>
                                        </a:lnTo>
                                        <a:lnTo>
                                          <a:pt x="586" y="105"/>
                                        </a:lnTo>
                                        <a:lnTo>
                                          <a:pt x="581" y="110"/>
                                        </a:lnTo>
                                        <a:lnTo>
                                          <a:pt x="571" y="110"/>
                                        </a:lnTo>
                                        <a:lnTo>
                                          <a:pt x="567" y="115"/>
                                        </a:lnTo>
                                        <a:lnTo>
                                          <a:pt x="552" y="115"/>
                                        </a:lnTo>
                                        <a:lnTo>
                                          <a:pt x="547" y="120"/>
                                        </a:lnTo>
                                        <a:lnTo>
                                          <a:pt x="538" y="120"/>
                                        </a:lnTo>
                                        <a:lnTo>
                                          <a:pt x="533" y="124"/>
                                        </a:lnTo>
                                        <a:lnTo>
                                          <a:pt x="523" y="124"/>
                                        </a:lnTo>
                                        <a:lnTo>
                                          <a:pt x="519" y="134"/>
                                        </a:lnTo>
                                        <a:lnTo>
                                          <a:pt x="523" y="129"/>
                                        </a:lnTo>
                                        <a:lnTo>
                                          <a:pt x="456" y="129"/>
                                        </a:lnTo>
                                        <a:lnTo>
                                          <a:pt x="446" y="134"/>
                                        </a:lnTo>
                                        <a:lnTo>
                                          <a:pt x="374" y="134"/>
                                        </a:lnTo>
                                        <a:lnTo>
                                          <a:pt x="370" y="129"/>
                                        </a:lnTo>
                                        <a:lnTo>
                                          <a:pt x="355" y="129"/>
                                        </a:lnTo>
                                        <a:lnTo>
                                          <a:pt x="360" y="129"/>
                                        </a:lnTo>
                                        <a:lnTo>
                                          <a:pt x="350" y="124"/>
                                        </a:lnTo>
                                        <a:lnTo>
                                          <a:pt x="341" y="115"/>
                                        </a:lnTo>
                                        <a:lnTo>
                                          <a:pt x="336" y="115"/>
                                        </a:lnTo>
                                        <a:lnTo>
                                          <a:pt x="326" y="105"/>
                                        </a:lnTo>
                                        <a:lnTo>
                                          <a:pt x="322" y="100"/>
                                        </a:lnTo>
                                        <a:lnTo>
                                          <a:pt x="317" y="96"/>
                                        </a:lnTo>
                                        <a:lnTo>
                                          <a:pt x="312" y="91"/>
                                        </a:lnTo>
                                        <a:lnTo>
                                          <a:pt x="312" y="86"/>
                                        </a:lnTo>
                                        <a:lnTo>
                                          <a:pt x="302" y="76"/>
                                        </a:lnTo>
                                        <a:lnTo>
                                          <a:pt x="302" y="72"/>
                                        </a:lnTo>
                                        <a:lnTo>
                                          <a:pt x="293" y="62"/>
                                        </a:lnTo>
                                        <a:lnTo>
                                          <a:pt x="293" y="57"/>
                                        </a:lnTo>
                                        <a:lnTo>
                                          <a:pt x="283" y="48"/>
                                        </a:lnTo>
                                        <a:lnTo>
                                          <a:pt x="278" y="43"/>
                                        </a:lnTo>
                                        <a:lnTo>
                                          <a:pt x="273" y="43"/>
                                        </a:lnTo>
                                        <a:lnTo>
                                          <a:pt x="278" y="38"/>
                                        </a:lnTo>
                                        <a:lnTo>
                                          <a:pt x="269" y="29"/>
                                        </a:lnTo>
                                        <a:lnTo>
                                          <a:pt x="264" y="29"/>
                                        </a:lnTo>
                                        <a:lnTo>
                                          <a:pt x="254" y="19"/>
                                        </a:lnTo>
                                        <a:lnTo>
                                          <a:pt x="240" y="19"/>
                                        </a:lnTo>
                                        <a:lnTo>
                                          <a:pt x="245" y="19"/>
                                        </a:lnTo>
                                        <a:lnTo>
                                          <a:pt x="235" y="14"/>
                                        </a:lnTo>
                                        <a:lnTo>
                                          <a:pt x="230" y="9"/>
                                        </a:lnTo>
                                        <a:lnTo>
                                          <a:pt x="221" y="9"/>
                                        </a:lnTo>
                                        <a:lnTo>
                                          <a:pt x="216" y="5"/>
                                        </a:lnTo>
                                        <a:lnTo>
                                          <a:pt x="192" y="5"/>
                                        </a:lnTo>
                                        <a:lnTo>
                                          <a:pt x="187" y="0"/>
                                        </a:lnTo>
                                        <a:lnTo>
                                          <a:pt x="149" y="0"/>
                                        </a:lnTo>
                                        <a:lnTo>
                                          <a:pt x="144" y="5"/>
                                        </a:lnTo>
                                        <a:lnTo>
                                          <a:pt x="115" y="5"/>
                                        </a:lnTo>
                                        <a:lnTo>
                                          <a:pt x="105" y="9"/>
                                        </a:lnTo>
                                        <a:lnTo>
                                          <a:pt x="81" y="14"/>
                                        </a:lnTo>
                                        <a:lnTo>
                                          <a:pt x="81" y="19"/>
                                        </a:lnTo>
                                        <a:lnTo>
                                          <a:pt x="67" y="19"/>
                                        </a:lnTo>
                                        <a:lnTo>
                                          <a:pt x="62" y="29"/>
                                        </a:lnTo>
                                        <a:lnTo>
                                          <a:pt x="67" y="19"/>
                                        </a:lnTo>
                                        <a:lnTo>
                                          <a:pt x="72" y="19"/>
                                        </a:lnTo>
                                        <a:lnTo>
                                          <a:pt x="38" y="19"/>
                                        </a:lnTo>
                                        <a:lnTo>
                                          <a:pt x="33" y="24"/>
                                        </a:lnTo>
                                        <a:lnTo>
                                          <a:pt x="24" y="29"/>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1" name="Rectangle 2650"/>
                                <wps:cNvSpPr>
                                  <a:spLocks noChangeArrowheads="1"/>
                                </wps:cNvSpPr>
                                <wps:spPr bwMode="auto">
                                  <a:xfrm>
                                    <a:off x="538"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2" name="Rectangle 2651"/>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3" name="Rectangle 2652"/>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4" name="Rectangle 2653"/>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5" name="Rectangle 2654"/>
                                <wps:cNvSpPr>
                                  <a:spLocks noChangeArrowheads="1"/>
                                </wps:cNvSpPr>
                                <wps:spPr bwMode="auto">
                                  <a:xfrm>
                                    <a:off x="538"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6" name="Rectangle 2655"/>
                                <wps:cNvSpPr>
                                  <a:spLocks noChangeArrowheads="1"/>
                                </wps:cNvSpPr>
                                <wps:spPr bwMode="auto">
                                  <a:xfrm>
                                    <a:off x="538"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7" name="Rectangle 2656"/>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8" name="Rectangle 2657"/>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9" name="Rectangle 2658"/>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0" name="Rectangle 2659"/>
                                <wps:cNvSpPr>
                                  <a:spLocks noChangeArrowheads="1"/>
                                </wps:cNvSpPr>
                                <wps:spPr bwMode="auto">
                                  <a:xfrm>
                                    <a:off x="538"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1" name="Rectangle 2660"/>
                                <wps:cNvSpPr>
                                  <a:spLocks noChangeArrowheads="1"/>
                                </wps:cNvSpPr>
                                <wps:spPr bwMode="auto">
                                  <a:xfrm>
                                    <a:off x="538"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2" name="Rectangle 2661"/>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3" name="Rectangle 2662"/>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4" name="Rectangle 2663"/>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5" name="Rectangle 2664"/>
                                <wps:cNvSpPr>
                                  <a:spLocks noChangeArrowheads="1"/>
                                </wps:cNvSpPr>
                                <wps:spPr bwMode="auto">
                                  <a:xfrm>
                                    <a:off x="538"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6" name="Rectangle 2665"/>
                                <wps:cNvSpPr>
                                  <a:spLocks noChangeArrowheads="1"/>
                                </wps:cNvSpPr>
                                <wps:spPr bwMode="auto">
                                  <a:xfrm>
                                    <a:off x="538"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7" name="Rectangle 2666"/>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8" name="Rectangle 2667"/>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9" name="Rectangle 2668"/>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0" name="Rectangle 2669"/>
                                <wps:cNvSpPr>
                                  <a:spLocks noChangeArrowheads="1"/>
                                </wps:cNvSpPr>
                                <wps:spPr bwMode="auto">
                                  <a:xfrm>
                                    <a:off x="538"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1" name="Rectangle 2670"/>
                                <wps:cNvSpPr>
                                  <a:spLocks noChangeArrowheads="1"/>
                                </wps:cNvSpPr>
                                <wps:spPr bwMode="auto">
                                  <a:xfrm>
                                    <a:off x="538"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2" name="Rectangle 2671"/>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3" name="Rectangle 2672"/>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4" name="Rectangle 2673"/>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5" name="Rectangle 2674"/>
                                <wps:cNvSpPr>
                                  <a:spLocks noChangeArrowheads="1"/>
                                </wps:cNvSpPr>
                                <wps:spPr bwMode="auto">
                                  <a:xfrm>
                                    <a:off x="538"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6" name="Rectangle 2675"/>
                                <wps:cNvSpPr>
                                  <a:spLocks noChangeArrowheads="1"/>
                                </wps:cNvSpPr>
                                <wps:spPr bwMode="auto">
                                  <a:xfrm>
                                    <a:off x="538"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7" name="Rectangle 2676"/>
                                <wps:cNvSpPr>
                                  <a:spLocks noChangeArrowheads="1"/>
                                </wps:cNvSpPr>
                                <wps:spPr bwMode="auto">
                                  <a:xfrm>
                                    <a:off x="538"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8" name="Rectangle 2677"/>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9" name="Rectangle 2678"/>
                                <wps:cNvSpPr>
                                  <a:spLocks noChangeArrowheads="1"/>
                                </wps:cNvSpPr>
                                <wps:spPr bwMode="auto">
                                  <a:xfrm>
                                    <a:off x="538"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0" name="Rectangle 2679"/>
                                <wps:cNvSpPr>
                                  <a:spLocks noChangeArrowheads="1"/>
                                </wps:cNvSpPr>
                                <wps:spPr bwMode="auto">
                                  <a:xfrm>
                                    <a:off x="538"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1" name="Rectangle 2680"/>
                                <wps:cNvSpPr>
                                  <a:spLocks noChangeArrowheads="1"/>
                                </wps:cNvSpPr>
                                <wps:spPr bwMode="auto">
                                  <a:xfrm>
                                    <a:off x="538"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2" name="Rectangle 2681"/>
                                <wps:cNvSpPr>
                                  <a:spLocks noChangeArrowheads="1"/>
                                </wps:cNvSpPr>
                                <wps:spPr bwMode="auto">
                                  <a:xfrm>
                                    <a:off x="538"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3" name="Rectangle 2682"/>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4" name="Rectangle 2683"/>
                                <wps:cNvSpPr>
                                  <a:spLocks noChangeArrowheads="1"/>
                                </wps:cNvSpPr>
                                <wps:spPr bwMode="auto">
                                  <a:xfrm>
                                    <a:off x="538"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5" name="Rectangle 2684"/>
                                <wps:cNvSpPr>
                                  <a:spLocks noChangeArrowheads="1"/>
                                </wps:cNvSpPr>
                                <wps:spPr bwMode="auto">
                                  <a:xfrm>
                                    <a:off x="538"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6" name="Rectangle 2685"/>
                                <wps:cNvSpPr>
                                  <a:spLocks noChangeArrowheads="1"/>
                                </wps:cNvSpPr>
                                <wps:spPr bwMode="auto">
                                  <a:xfrm>
                                    <a:off x="538"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7" name="Rectangle 2686"/>
                                <wps:cNvSpPr>
                                  <a:spLocks noChangeArrowheads="1"/>
                                </wps:cNvSpPr>
                                <wps:spPr bwMode="auto">
                                  <a:xfrm>
                                    <a:off x="538"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8" name="Rectangle 2687"/>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9" name="Rectangle 2688"/>
                                <wps:cNvSpPr>
                                  <a:spLocks noChangeArrowheads="1"/>
                                </wps:cNvSpPr>
                                <wps:spPr bwMode="auto">
                                  <a:xfrm>
                                    <a:off x="538"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0" name="Rectangle 2689"/>
                                <wps:cNvSpPr>
                                  <a:spLocks noChangeArrowheads="1"/>
                                </wps:cNvSpPr>
                                <wps:spPr bwMode="auto">
                                  <a:xfrm>
                                    <a:off x="538"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1" name="Rectangle 2690"/>
                                <wps:cNvSpPr>
                                  <a:spLocks noChangeArrowheads="1"/>
                                </wps:cNvSpPr>
                                <wps:spPr bwMode="auto">
                                  <a:xfrm>
                                    <a:off x="538"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2" name="Rectangle 2691"/>
                                <wps:cNvSpPr>
                                  <a:spLocks noChangeArrowheads="1"/>
                                </wps:cNvSpPr>
                                <wps:spPr bwMode="auto">
                                  <a:xfrm>
                                    <a:off x="538"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3" name="Rectangle 2692"/>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4" name="Rectangle 2693"/>
                                <wps:cNvSpPr>
                                  <a:spLocks noChangeArrowheads="1"/>
                                </wps:cNvSpPr>
                                <wps:spPr bwMode="auto">
                                  <a:xfrm>
                                    <a:off x="538"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5" name="Rectangle 2694"/>
                                <wps:cNvSpPr>
                                  <a:spLocks noChangeArrowheads="1"/>
                                </wps:cNvSpPr>
                                <wps:spPr bwMode="auto">
                                  <a:xfrm>
                                    <a:off x="538"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6" name="Rectangle 2695"/>
                                <wps:cNvSpPr>
                                  <a:spLocks noChangeArrowheads="1"/>
                                </wps:cNvSpPr>
                                <wps:spPr bwMode="auto">
                                  <a:xfrm>
                                    <a:off x="538"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7" name="Rectangle 2696"/>
                                <wps:cNvSpPr>
                                  <a:spLocks noChangeArrowheads="1"/>
                                </wps:cNvSpPr>
                                <wps:spPr bwMode="auto">
                                  <a:xfrm>
                                    <a:off x="538"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8" name="Rectangle 2697"/>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9" name="Rectangle 2698"/>
                                <wps:cNvSpPr>
                                  <a:spLocks noChangeArrowheads="1"/>
                                </wps:cNvSpPr>
                                <wps:spPr bwMode="auto">
                                  <a:xfrm>
                                    <a:off x="538"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0" name="Rectangle 2699"/>
                                <wps:cNvSpPr>
                                  <a:spLocks noChangeArrowheads="1"/>
                                </wps:cNvSpPr>
                                <wps:spPr bwMode="auto">
                                  <a:xfrm>
                                    <a:off x="538"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1" name="Rectangle 2700"/>
                                <wps:cNvSpPr>
                                  <a:spLocks noChangeArrowheads="1"/>
                                </wps:cNvSpPr>
                                <wps:spPr bwMode="auto">
                                  <a:xfrm>
                                    <a:off x="538"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2" name="Rectangle 2701"/>
                                <wps:cNvSpPr>
                                  <a:spLocks noChangeArrowheads="1"/>
                                </wps:cNvSpPr>
                                <wps:spPr bwMode="auto">
                                  <a:xfrm>
                                    <a:off x="538"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3" name="Rectangle 2702"/>
                                <wps:cNvSpPr>
                                  <a:spLocks noChangeArrowheads="1"/>
                                </wps:cNvSpPr>
                                <wps:spPr bwMode="auto">
                                  <a:xfrm>
                                    <a:off x="538"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4" name="Rectangle 2703"/>
                                <wps:cNvSpPr>
                                  <a:spLocks noChangeArrowheads="1"/>
                                </wps:cNvSpPr>
                                <wps:spPr bwMode="auto">
                                  <a:xfrm>
                                    <a:off x="538"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5" name="Rectangle 2704"/>
                                <wps:cNvSpPr>
                                  <a:spLocks noChangeArrowheads="1"/>
                                </wps:cNvSpPr>
                                <wps:spPr bwMode="auto">
                                  <a:xfrm>
                                    <a:off x="538"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6" name="Rectangle 2705"/>
                                <wps:cNvSpPr>
                                  <a:spLocks noChangeArrowheads="1"/>
                                </wps:cNvSpPr>
                                <wps:spPr bwMode="auto">
                                  <a:xfrm>
                                    <a:off x="538"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7" name="Rectangle 2706"/>
                                <wps:cNvSpPr>
                                  <a:spLocks noChangeArrowheads="1"/>
                                </wps:cNvSpPr>
                                <wps:spPr bwMode="auto">
                                  <a:xfrm>
                                    <a:off x="538"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8" name="Rectangle 2707"/>
                                <wps:cNvSpPr>
                                  <a:spLocks noChangeArrowheads="1"/>
                                </wps:cNvSpPr>
                                <wps:spPr bwMode="auto">
                                  <a:xfrm>
                                    <a:off x="538"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9" name="Rectangle 2708"/>
                                <wps:cNvSpPr>
                                  <a:spLocks noChangeArrowheads="1"/>
                                </wps:cNvSpPr>
                                <wps:spPr bwMode="auto">
                                  <a:xfrm>
                                    <a:off x="538"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0" name="Rectangle 2709"/>
                                <wps:cNvSpPr>
                                  <a:spLocks noChangeArrowheads="1"/>
                                </wps:cNvSpPr>
                                <wps:spPr bwMode="auto">
                                  <a:xfrm>
                                    <a:off x="538"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1" name="Rectangle 2710"/>
                                <wps:cNvSpPr>
                                  <a:spLocks noChangeArrowheads="1"/>
                                </wps:cNvSpPr>
                                <wps:spPr bwMode="auto">
                                  <a:xfrm>
                                    <a:off x="538"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2" name="Rectangle 2711"/>
                                <wps:cNvSpPr>
                                  <a:spLocks noChangeArrowheads="1"/>
                                </wps:cNvSpPr>
                                <wps:spPr bwMode="auto">
                                  <a:xfrm>
                                    <a:off x="538"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3" name="Rectangle 2712"/>
                                <wps:cNvSpPr>
                                  <a:spLocks noChangeArrowheads="1"/>
                                </wps:cNvSpPr>
                                <wps:spPr bwMode="auto">
                                  <a:xfrm>
                                    <a:off x="538"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4" name="Rectangle 2713"/>
                                <wps:cNvSpPr>
                                  <a:spLocks noChangeArrowheads="1"/>
                                </wps:cNvSpPr>
                                <wps:spPr bwMode="auto">
                                  <a:xfrm>
                                    <a:off x="538"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5" name="Rectangle 2714"/>
                                <wps:cNvSpPr>
                                  <a:spLocks noChangeArrowheads="1"/>
                                </wps:cNvSpPr>
                                <wps:spPr bwMode="auto">
                                  <a:xfrm>
                                    <a:off x="538"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6" name="Rectangle 2715"/>
                                <wps:cNvSpPr>
                                  <a:spLocks noChangeArrowheads="1"/>
                                </wps:cNvSpPr>
                                <wps:spPr bwMode="auto">
                                  <a:xfrm>
                                    <a:off x="538"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7" name="Rectangle 2716"/>
                                <wps:cNvSpPr>
                                  <a:spLocks noChangeArrowheads="1"/>
                                </wps:cNvSpPr>
                                <wps:spPr bwMode="auto">
                                  <a:xfrm>
                                    <a:off x="538"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8" name="Rectangle 2717"/>
                                <wps:cNvSpPr>
                                  <a:spLocks noChangeArrowheads="1"/>
                                </wps:cNvSpPr>
                                <wps:spPr bwMode="auto">
                                  <a:xfrm>
                                    <a:off x="538"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9" name="Rectangle 2718"/>
                                <wps:cNvSpPr>
                                  <a:spLocks noChangeArrowheads="1"/>
                                </wps:cNvSpPr>
                                <wps:spPr bwMode="auto">
                                  <a:xfrm>
                                    <a:off x="538"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0" name="Rectangle 2719"/>
                                <wps:cNvSpPr>
                                  <a:spLocks noChangeArrowheads="1"/>
                                </wps:cNvSpPr>
                                <wps:spPr bwMode="auto">
                                  <a:xfrm>
                                    <a:off x="538"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1" name="Rectangle 2720"/>
                                <wps:cNvSpPr>
                                  <a:spLocks noChangeArrowheads="1"/>
                                </wps:cNvSpPr>
                                <wps:spPr bwMode="auto">
                                  <a:xfrm>
                                    <a:off x="538"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2" name="Rectangle 2721"/>
                                <wps:cNvSpPr>
                                  <a:spLocks noChangeArrowheads="1"/>
                                </wps:cNvSpPr>
                                <wps:spPr bwMode="auto">
                                  <a:xfrm>
                                    <a:off x="538"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3" name="Rectangle 2722"/>
                                <wps:cNvSpPr>
                                  <a:spLocks noChangeArrowheads="1"/>
                                </wps:cNvSpPr>
                                <wps:spPr bwMode="auto">
                                  <a:xfrm>
                                    <a:off x="538"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4" name="Rectangle 2723"/>
                                <wps:cNvSpPr>
                                  <a:spLocks noChangeArrowheads="1"/>
                                </wps:cNvSpPr>
                                <wps:spPr bwMode="auto">
                                  <a:xfrm>
                                    <a:off x="538"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5" name="Rectangle 2724"/>
                                <wps:cNvSpPr>
                                  <a:spLocks noChangeArrowheads="1"/>
                                </wps:cNvSpPr>
                                <wps:spPr bwMode="auto">
                                  <a:xfrm>
                                    <a:off x="538"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6" name="Rectangle 2725"/>
                                <wps:cNvSpPr>
                                  <a:spLocks noChangeArrowheads="1"/>
                                </wps:cNvSpPr>
                                <wps:spPr bwMode="auto">
                                  <a:xfrm>
                                    <a:off x="538"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7" name="Rectangle 2726"/>
                                <wps:cNvSpPr>
                                  <a:spLocks noChangeArrowheads="1"/>
                                </wps:cNvSpPr>
                                <wps:spPr bwMode="auto">
                                  <a:xfrm>
                                    <a:off x="538"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8" name="Rectangle 2727"/>
                                <wps:cNvSpPr>
                                  <a:spLocks noChangeArrowheads="1"/>
                                </wps:cNvSpPr>
                                <wps:spPr bwMode="auto">
                                  <a:xfrm>
                                    <a:off x="538"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9" name="Rectangle 2728"/>
                                <wps:cNvSpPr>
                                  <a:spLocks noChangeArrowheads="1"/>
                                </wps:cNvSpPr>
                                <wps:spPr bwMode="auto">
                                  <a:xfrm>
                                    <a:off x="538"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0" name="Rectangle 2729"/>
                                <wps:cNvSpPr>
                                  <a:spLocks noChangeArrowheads="1"/>
                                </wps:cNvSpPr>
                                <wps:spPr bwMode="auto">
                                  <a:xfrm>
                                    <a:off x="538"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1" name="Rectangle 2730"/>
                                <wps:cNvSpPr>
                                  <a:spLocks noChangeArrowheads="1"/>
                                </wps:cNvSpPr>
                                <wps:spPr bwMode="auto">
                                  <a:xfrm>
                                    <a:off x="538"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2" name="Rectangle 2731"/>
                                <wps:cNvSpPr>
                                  <a:spLocks noChangeArrowheads="1"/>
                                </wps:cNvSpPr>
                                <wps:spPr bwMode="auto">
                                  <a:xfrm>
                                    <a:off x="538"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3" name="Rectangle 2732"/>
                                <wps:cNvSpPr>
                                  <a:spLocks noChangeArrowheads="1"/>
                                </wps:cNvSpPr>
                                <wps:spPr bwMode="auto">
                                  <a:xfrm>
                                    <a:off x="538"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4" name="Rectangle 2733"/>
                                <wps:cNvSpPr>
                                  <a:spLocks noChangeArrowheads="1"/>
                                </wps:cNvSpPr>
                                <wps:spPr bwMode="auto">
                                  <a:xfrm>
                                    <a:off x="538"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5" name="Rectangle 2734"/>
                                <wps:cNvSpPr>
                                  <a:spLocks noChangeArrowheads="1"/>
                                </wps:cNvSpPr>
                                <wps:spPr bwMode="auto">
                                  <a:xfrm>
                                    <a:off x="538"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6" name="Rectangle 2735"/>
                                <wps:cNvSpPr>
                                  <a:spLocks noChangeArrowheads="1"/>
                                </wps:cNvSpPr>
                                <wps:spPr bwMode="auto">
                                  <a:xfrm>
                                    <a:off x="538"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7" name="Rectangle 2736"/>
                                <wps:cNvSpPr>
                                  <a:spLocks noChangeArrowheads="1"/>
                                </wps:cNvSpPr>
                                <wps:spPr bwMode="auto">
                                  <a:xfrm>
                                    <a:off x="538"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8" name="Rectangle 2737"/>
                                <wps:cNvSpPr>
                                  <a:spLocks noChangeArrowheads="1"/>
                                </wps:cNvSpPr>
                                <wps:spPr bwMode="auto">
                                  <a:xfrm>
                                    <a:off x="538"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9" name="Rectangle 2738"/>
                                <wps:cNvSpPr>
                                  <a:spLocks noChangeArrowheads="1"/>
                                </wps:cNvSpPr>
                                <wps:spPr bwMode="auto">
                                  <a:xfrm>
                                    <a:off x="538"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0" name="Rectangle 2739"/>
                                <wps:cNvSpPr>
                                  <a:spLocks noChangeArrowheads="1"/>
                                </wps:cNvSpPr>
                                <wps:spPr bwMode="auto">
                                  <a:xfrm>
                                    <a:off x="538"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1" name="Rectangle 2740"/>
                                <wps:cNvSpPr>
                                  <a:spLocks noChangeArrowheads="1"/>
                                </wps:cNvSpPr>
                                <wps:spPr bwMode="auto">
                                  <a:xfrm>
                                    <a:off x="538"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2" name="Rectangle 2741"/>
                                <wps:cNvSpPr>
                                  <a:spLocks noChangeArrowheads="1"/>
                                </wps:cNvSpPr>
                                <wps:spPr bwMode="auto">
                                  <a:xfrm>
                                    <a:off x="538"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3" name="Rectangle 2742"/>
                                <wps:cNvSpPr>
                                  <a:spLocks noChangeArrowheads="1"/>
                                </wps:cNvSpPr>
                                <wps:spPr bwMode="auto">
                                  <a:xfrm>
                                    <a:off x="538"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4" name="Rectangle 2743"/>
                                <wps:cNvSpPr>
                                  <a:spLocks noChangeArrowheads="1"/>
                                </wps:cNvSpPr>
                                <wps:spPr bwMode="auto">
                                  <a:xfrm>
                                    <a:off x="538"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5" name="Rectangle 2744"/>
                                <wps:cNvSpPr>
                                  <a:spLocks noChangeArrowheads="1"/>
                                </wps:cNvSpPr>
                                <wps:spPr bwMode="auto">
                                  <a:xfrm>
                                    <a:off x="538"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6" name="Rectangle 2745"/>
                                <wps:cNvSpPr>
                                  <a:spLocks noChangeArrowheads="1"/>
                                </wps:cNvSpPr>
                                <wps:spPr bwMode="auto">
                                  <a:xfrm>
                                    <a:off x="538"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7" name="Rectangle 2746"/>
                                <wps:cNvSpPr>
                                  <a:spLocks noChangeArrowheads="1"/>
                                </wps:cNvSpPr>
                                <wps:spPr bwMode="auto">
                                  <a:xfrm>
                                    <a:off x="538"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8" name="Rectangle 2747"/>
                                <wps:cNvSpPr>
                                  <a:spLocks noChangeArrowheads="1"/>
                                </wps:cNvSpPr>
                                <wps:spPr bwMode="auto">
                                  <a:xfrm>
                                    <a:off x="538"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9" name="Rectangle 2748"/>
                                <wps:cNvSpPr>
                                  <a:spLocks noChangeArrowheads="1"/>
                                </wps:cNvSpPr>
                                <wps:spPr bwMode="auto">
                                  <a:xfrm>
                                    <a:off x="538"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0" name="Rectangle 2749"/>
                                <wps:cNvSpPr>
                                  <a:spLocks noChangeArrowheads="1"/>
                                </wps:cNvSpPr>
                                <wps:spPr bwMode="auto">
                                  <a:xfrm>
                                    <a:off x="538"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1" name="Rectangle 2750"/>
                                <wps:cNvSpPr>
                                  <a:spLocks noChangeArrowheads="1"/>
                                </wps:cNvSpPr>
                                <wps:spPr bwMode="auto">
                                  <a:xfrm>
                                    <a:off x="538"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2" name="Rectangle 2751"/>
                                <wps:cNvSpPr>
                                  <a:spLocks noChangeArrowheads="1"/>
                                </wps:cNvSpPr>
                                <wps:spPr bwMode="auto">
                                  <a:xfrm>
                                    <a:off x="538"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3" name="Rectangle 2752"/>
                                <wps:cNvSpPr>
                                  <a:spLocks noChangeArrowheads="1"/>
                                </wps:cNvSpPr>
                                <wps:spPr bwMode="auto">
                                  <a:xfrm>
                                    <a:off x="538"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4" name="Rectangle 2753"/>
                                <wps:cNvSpPr>
                                  <a:spLocks noChangeArrowheads="1"/>
                                </wps:cNvSpPr>
                                <wps:spPr bwMode="auto">
                                  <a:xfrm>
                                    <a:off x="538"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5" name="Rectangle 2754"/>
                                <wps:cNvSpPr>
                                  <a:spLocks noChangeArrowheads="1"/>
                                </wps:cNvSpPr>
                                <wps:spPr bwMode="auto">
                                  <a:xfrm>
                                    <a:off x="538"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6" name="Rectangle 2755"/>
                                <wps:cNvSpPr>
                                  <a:spLocks noChangeArrowheads="1"/>
                                </wps:cNvSpPr>
                                <wps:spPr bwMode="auto">
                                  <a:xfrm>
                                    <a:off x="538"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7" name="Rectangle 2756"/>
                                <wps:cNvSpPr>
                                  <a:spLocks noChangeArrowheads="1"/>
                                </wps:cNvSpPr>
                                <wps:spPr bwMode="auto">
                                  <a:xfrm>
                                    <a:off x="538"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8" name="Rectangle 2757"/>
                                <wps:cNvSpPr>
                                  <a:spLocks noChangeArrowheads="1"/>
                                </wps:cNvSpPr>
                                <wps:spPr bwMode="auto">
                                  <a:xfrm>
                                    <a:off x="538"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9" name="Rectangle 2758"/>
                                <wps:cNvSpPr>
                                  <a:spLocks noChangeArrowheads="1"/>
                                </wps:cNvSpPr>
                                <wps:spPr bwMode="auto">
                                  <a:xfrm>
                                    <a:off x="538"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0" name="Rectangle 2759"/>
                                <wps:cNvSpPr>
                                  <a:spLocks noChangeArrowheads="1"/>
                                </wps:cNvSpPr>
                                <wps:spPr bwMode="auto">
                                  <a:xfrm>
                                    <a:off x="538"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1" name="Rectangle 2760"/>
                                <wps:cNvSpPr>
                                  <a:spLocks noChangeArrowheads="1"/>
                                </wps:cNvSpPr>
                                <wps:spPr bwMode="auto">
                                  <a:xfrm>
                                    <a:off x="538"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2" name="Rectangle 2761"/>
                                <wps:cNvSpPr>
                                  <a:spLocks noChangeArrowheads="1"/>
                                </wps:cNvSpPr>
                                <wps:spPr bwMode="auto">
                                  <a:xfrm>
                                    <a:off x="538"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3" name="Rectangle 2762"/>
                                <wps:cNvSpPr>
                                  <a:spLocks noChangeArrowheads="1"/>
                                </wps:cNvSpPr>
                                <wps:spPr bwMode="auto">
                                  <a:xfrm>
                                    <a:off x="538"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4" name="Rectangle 2763"/>
                                <wps:cNvSpPr>
                                  <a:spLocks noChangeArrowheads="1"/>
                                </wps:cNvSpPr>
                                <wps:spPr bwMode="auto">
                                  <a:xfrm>
                                    <a:off x="538"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5" name="Rectangle 2764"/>
                                <wps:cNvSpPr>
                                  <a:spLocks noChangeArrowheads="1"/>
                                </wps:cNvSpPr>
                                <wps:spPr bwMode="auto">
                                  <a:xfrm>
                                    <a:off x="538"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6" name="Rectangle 2765"/>
                                <wps:cNvSpPr>
                                  <a:spLocks noChangeArrowheads="1"/>
                                </wps:cNvSpPr>
                                <wps:spPr bwMode="auto">
                                  <a:xfrm>
                                    <a:off x="538"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7" name="Rectangle 2766"/>
                                <wps:cNvSpPr>
                                  <a:spLocks noChangeArrowheads="1"/>
                                </wps:cNvSpPr>
                                <wps:spPr bwMode="auto">
                                  <a:xfrm>
                                    <a:off x="538"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8" name="Rectangle 2767"/>
                                <wps:cNvSpPr>
                                  <a:spLocks noChangeArrowheads="1"/>
                                </wps:cNvSpPr>
                                <wps:spPr bwMode="auto">
                                  <a:xfrm>
                                    <a:off x="538"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9" name="Rectangle 2768"/>
                                <wps:cNvSpPr>
                                  <a:spLocks noChangeArrowheads="1"/>
                                </wps:cNvSpPr>
                                <wps:spPr bwMode="auto">
                                  <a:xfrm>
                                    <a:off x="538"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0" name="Rectangle 2769"/>
                                <wps:cNvSpPr>
                                  <a:spLocks noChangeArrowheads="1"/>
                                </wps:cNvSpPr>
                                <wps:spPr bwMode="auto">
                                  <a:xfrm>
                                    <a:off x="538"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1" name="Rectangle 2770"/>
                                <wps:cNvSpPr>
                                  <a:spLocks noChangeArrowheads="1"/>
                                </wps:cNvSpPr>
                                <wps:spPr bwMode="auto">
                                  <a:xfrm>
                                    <a:off x="538"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2" name="Rectangle 2771"/>
                                <wps:cNvSpPr>
                                  <a:spLocks noChangeArrowheads="1"/>
                                </wps:cNvSpPr>
                                <wps:spPr bwMode="auto">
                                  <a:xfrm>
                                    <a:off x="538"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3" name="Rectangle 2772"/>
                                <wps:cNvSpPr>
                                  <a:spLocks noChangeArrowheads="1"/>
                                </wps:cNvSpPr>
                                <wps:spPr bwMode="auto">
                                  <a:xfrm>
                                    <a:off x="538"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4" name="Rectangle 2773"/>
                                <wps:cNvSpPr>
                                  <a:spLocks noChangeArrowheads="1"/>
                                </wps:cNvSpPr>
                                <wps:spPr bwMode="auto">
                                  <a:xfrm>
                                    <a:off x="538"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5" name="Rectangle 2774"/>
                                <wps:cNvSpPr>
                                  <a:spLocks noChangeArrowheads="1"/>
                                </wps:cNvSpPr>
                                <wps:spPr bwMode="auto">
                                  <a:xfrm>
                                    <a:off x="538"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6" name="Rectangle 2775"/>
                                <wps:cNvSpPr>
                                  <a:spLocks noChangeArrowheads="1"/>
                                </wps:cNvSpPr>
                                <wps:spPr bwMode="auto">
                                  <a:xfrm>
                                    <a:off x="538"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7" name="Rectangle 2776"/>
                                <wps:cNvSpPr>
                                  <a:spLocks noChangeArrowheads="1"/>
                                </wps:cNvSpPr>
                                <wps:spPr bwMode="auto">
                                  <a:xfrm>
                                    <a:off x="538"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8" name="Rectangle 2777"/>
                                <wps:cNvSpPr>
                                  <a:spLocks noChangeArrowheads="1"/>
                                </wps:cNvSpPr>
                                <wps:spPr bwMode="auto">
                                  <a:xfrm>
                                    <a:off x="538"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9" name="Rectangle 2778"/>
                                <wps:cNvSpPr>
                                  <a:spLocks noChangeArrowheads="1"/>
                                </wps:cNvSpPr>
                                <wps:spPr bwMode="auto">
                                  <a:xfrm>
                                    <a:off x="538"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0" name="Rectangle 2779"/>
                                <wps:cNvSpPr>
                                  <a:spLocks noChangeArrowheads="1"/>
                                </wps:cNvSpPr>
                                <wps:spPr bwMode="auto">
                                  <a:xfrm>
                                    <a:off x="538"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1" name="Rectangle 2780"/>
                                <wps:cNvSpPr>
                                  <a:spLocks noChangeArrowheads="1"/>
                                </wps:cNvSpPr>
                                <wps:spPr bwMode="auto">
                                  <a:xfrm>
                                    <a:off x="538"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2" name="Rectangle 2781"/>
                                <wps:cNvSpPr>
                                  <a:spLocks noChangeArrowheads="1"/>
                                </wps:cNvSpPr>
                                <wps:spPr bwMode="auto">
                                  <a:xfrm>
                                    <a:off x="538"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3" name="Rectangle 2782"/>
                                <wps:cNvSpPr>
                                  <a:spLocks noChangeArrowheads="1"/>
                                </wps:cNvSpPr>
                                <wps:spPr bwMode="auto">
                                  <a:xfrm>
                                    <a:off x="538"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4" name="Rectangle 2783"/>
                                <wps:cNvSpPr>
                                  <a:spLocks noChangeArrowheads="1"/>
                                </wps:cNvSpPr>
                                <wps:spPr bwMode="auto">
                                  <a:xfrm>
                                    <a:off x="538"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5" name="Rectangle 2784"/>
                                <wps:cNvSpPr>
                                  <a:spLocks noChangeArrowheads="1"/>
                                </wps:cNvSpPr>
                                <wps:spPr bwMode="auto">
                                  <a:xfrm>
                                    <a:off x="538"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6" name="Rectangle 2785"/>
                                <wps:cNvSpPr>
                                  <a:spLocks noChangeArrowheads="1"/>
                                </wps:cNvSpPr>
                                <wps:spPr bwMode="auto">
                                  <a:xfrm>
                                    <a:off x="538"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7" name="Rectangle 2786"/>
                                <wps:cNvSpPr>
                                  <a:spLocks noChangeArrowheads="1"/>
                                </wps:cNvSpPr>
                                <wps:spPr bwMode="auto">
                                  <a:xfrm>
                                    <a:off x="538"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8" name="Rectangle 2787"/>
                                <wps:cNvSpPr>
                                  <a:spLocks noChangeArrowheads="1"/>
                                </wps:cNvSpPr>
                                <wps:spPr bwMode="auto">
                                  <a:xfrm>
                                    <a:off x="538"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9" name="Rectangle 2788"/>
                                <wps:cNvSpPr>
                                  <a:spLocks noChangeArrowheads="1"/>
                                </wps:cNvSpPr>
                                <wps:spPr bwMode="auto">
                                  <a:xfrm>
                                    <a:off x="538"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0" name="Rectangle 2789"/>
                                <wps:cNvSpPr>
                                  <a:spLocks noChangeArrowheads="1"/>
                                </wps:cNvSpPr>
                                <wps:spPr bwMode="auto">
                                  <a:xfrm>
                                    <a:off x="538"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1" name="Rectangle 2790"/>
                                <wps:cNvSpPr>
                                  <a:spLocks noChangeArrowheads="1"/>
                                </wps:cNvSpPr>
                                <wps:spPr bwMode="auto">
                                  <a:xfrm>
                                    <a:off x="538"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2" name="Rectangle 2791"/>
                                <wps:cNvSpPr>
                                  <a:spLocks noChangeArrowheads="1"/>
                                </wps:cNvSpPr>
                                <wps:spPr bwMode="auto">
                                  <a:xfrm>
                                    <a:off x="538"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3" name="Rectangle 2792"/>
                                <wps:cNvSpPr>
                                  <a:spLocks noChangeArrowheads="1"/>
                                </wps:cNvSpPr>
                                <wps:spPr bwMode="auto">
                                  <a:xfrm>
                                    <a:off x="538"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4" name="Rectangle 2793"/>
                                <wps:cNvSpPr>
                                  <a:spLocks noChangeArrowheads="1"/>
                                </wps:cNvSpPr>
                                <wps:spPr bwMode="auto">
                                  <a:xfrm>
                                    <a:off x="538"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5" name="Rectangle 2794"/>
                                <wps:cNvSpPr>
                                  <a:spLocks noChangeArrowheads="1"/>
                                </wps:cNvSpPr>
                                <wps:spPr bwMode="auto">
                                  <a:xfrm>
                                    <a:off x="538"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6" name="Rectangle 2795"/>
                                <wps:cNvSpPr>
                                  <a:spLocks noChangeArrowheads="1"/>
                                </wps:cNvSpPr>
                                <wps:spPr bwMode="auto">
                                  <a:xfrm>
                                    <a:off x="538"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7" name="Rectangle 2796"/>
                                <wps:cNvSpPr>
                                  <a:spLocks noChangeArrowheads="1"/>
                                </wps:cNvSpPr>
                                <wps:spPr bwMode="auto">
                                  <a:xfrm>
                                    <a:off x="538"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8" name="Rectangle 2797"/>
                                <wps:cNvSpPr>
                                  <a:spLocks noChangeArrowheads="1"/>
                                </wps:cNvSpPr>
                                <wps:spPr bwMode="auto">
                                  <a:xfrm>
                                    <a:off x="538"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9" name="Rectangle 2798"/>
                                <wps:cNvSpPr>
                                  <a:spLocks noChangeArrowheads="1"/>
                                </wps:cNvSpPr>
                                <wps:spPr bwMode="auto">
                                  <a:xfrm>
                                    <a:off x="538"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0" name="Rectangle 2799"/>
                                <wps:cNvSpPr>
                                  <a:spLocks noChangeArrowheads="1"/>
                                </wps:cNvSpPr>
                                <wps:spPr bwMode="auto">
                                  <a:xfrm>
                                    <a:off x="538"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1" name="Rectangle 2800"/>
                                <wps:cNvSpPr>
                                  <a:spLocks noChangeArrowheads="1"/>
                                </wps:cNvSpPr>
                                <wps:spPr bwMode="auto">
                                  <a:xfrm>
                                    <a:off x="538"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2" name="Rectangle 2801"/>
                                <wps:cNvSpPr>
                                  <a:spLocks noChangeArrowheads="1"/>
                                </wps:cNvSpPr>
                                <wps:spPr bwMode="auto">
                                  <a:xfrm>
                                    <a:off x="538"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3" name="Rectangle 2802"/>
                                <wps:cNvSpPr>
                                  <a:spLocks noChangeArrowheads="1"/>
                                </wps:cNvSpPr>
                                <wps:spPr bwMode="auto">
                                  <a:xfrm>
                                    <a:off x="538"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4" name="Rectangle 2803"/>
                                <wps:cNvSpPr>
                                  <a:spLocks noChangeArrowheads="1"/>
                                </wps:cNvSpPr>
                                <wps:spPr bwMode="auto">
                                  <a:xfrm>
                                    <a:off x="538"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5" name="Rectangle 2804"/>
                                <wps:cNvSpPr>
                                  <a:spLocks noChangeArrowheads="1"/>
                                </wps:cNvSpPr>
                                <wps:spPr bwMode="auto">
                                  <a:xfrm>
                                    <a:off x="538"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6" name="Rectangle 2805"/>
                                <wps:cNvSpPr>
                                  <a:spLocks noChangeArrowheads="1"/>
                                </wps:cNvSpPr>
                                <wps:spPr bwMode="auto">
                                  <a:xfrm>
                                    <a:off x="538"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7" name="Rectangle 2806"/>
                                <wps:cNvSpPr>
                                  <a:spLocks noChangeArrowheads="1"/>
                                </wps:cNvSpPr>
                                <wps:spPr bwMode="auto">
                                  <a:xfrm>
                                    <a:off x="538"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8" name="Rectangle 2807"/>
                                <wps:cNvSpPr>
                                  <a:spLocks noChangeArrowheads="1"/>
                                </wps:cNvSpPr>
                                <wps:spPr bwMode="auto">
                                  <a:xfrm>
                                    <a:off x="538"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9" name="Rectangle 2808"/>
                                <wps:cNvSpPr>
                                  <a:spLocks noChangeArrowheads="1"/>
                                </wps:cNvSpPr>
                                <wps:spPr bwMode="auto">
                                  <a:xfrm>
                                    <a:off x="538"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0" name="Rectangle 2809"/>
                                <wps:cNvSpPr>
                                  <a:spLocks noChangeArrowheads="1"/>
                                </wps:cNvSpPr>
                                <wps:spPr bwMode="auto">
                                  <a:xfrm>
                                    <a:off x="538"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1" name="Rectangle 2810"/>
                                <wps:cNvSpPr>
                                  <a:spLocks noChangeArrowheads="1"/>
                                </wps:cNvSpPr>
                                <wps:spPr bwMode="auto">
                                  <a:xfrm>
                                    <a:off x="538"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2" name="Rectangle 2811"/>
                                <wps:cNvSpPr>
                                  <a:spLocks noChangeArrowheads="1"/>
                                </wps:cNvSpPr>
                                <wps:spPr bwMode="auto">
                                  <a:xfrm>
                                    <a:off x="538"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3" name="Rectangle 2812"/>
                                <wps:cNvSpPr>
                                  <a:spLocks noChangeArrowheads="1"/>
                                </wps:cNvSpPr>
                                <wps:spPr bwMode="auto">
                                  <a:xfrm>
                                    <a:off x="538"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4" name="Rectangle 2813"/>
                                <wps:cNvSpPr>
                                  <a:spLocks noChangeArrowheads="1"/>
                                </wps:cNvSpPr>
                                <wps:spPr bwMode="auto">
                                  <a:xfrm>
                                    <a:off x="538"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5" name="Rectangle 2814"/>
                                <wps:cNvSpPr>
                                  <a:spLocks noChangeArrowheads="1"/>
                                </wps:cNvSpPr>
                                <wps:spPr bwMode="auto">
                                  <a:xfrm>
                                    <a:off x="538"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6" name="Rectangle 2815"/>
                                <wps:cNvSpPr>
                                  <a:spLocks noChangeArrowheads="1"/>
                                </wps:cNvSpPr>
                                <wps:spPr bwMode="auto">
                                  <a:xfrm>
                                    <a:off x="538"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7" name="Rectangle 2816"/>
                                <wps:cNvSpPr>
                                  <a:spLocks noChangeArrowheads="1"/>
                                </wps:cNvSpPr>
                                <wps:spPr bwMode="auto">
                                  <a:xfrm>
                                    <a:off x="538"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8" name="Rectangle 2817"/>
                                <wps:cNvSpPr>
                                  <a:spLocks noChangeArrowheads="1"/>
                                </wps:cNvSpPr>
                                <wps:spPr bwMode="auto">
                                  <a:xfrm>
                                    <a:off x="538"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9" name="Rectangle 2818"/>
                                <wps:cNvSpPr>
                                  <a:spLocks noChangeArrowheads="1"/>
                                </wps:cNvSpPr>
                                <wps:spPr bwMode="auto">
                                  <a:xfrm>
                                    <a:off x="538"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0" name="Rectangle 2819"/>
                                <wps:cNvSpPr>
                                  <a:spLocks noChangeArrowheads="1"/>
                                </wps:cNvSpPr>
                                <wps:spPr bwMode="auto">
                                  <a:xfrm>
                                    <a:off x="538"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1" name="Rectangle 2820"/>
                                <wps:cNvSpPr>
                                  <a:spLocks noChangeArrowheads="1"/>
                                </wps:cNvSpPr>
                                <wps:spPr bwMode="auto">
                                  <a:xfrm>
                                    <a:off x="538"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2" name="Rectangle 2821"/>
                                <wps:cNvSpPr>
                                  <a:spLocks noChangeArrowheads="1"/>
                                </wps:cNvSpPr>
                                <wps:spPr bwMode="auto">
                                  <a:xfrm>
                                    <a:off x="538"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3" name="Rectangle 2822"/>
                                <wps:cNvSpPr>
                                  <a:spLocks noChangeArrowheads="1"/>
                                </wps:cNvSpPr>
                                <wps:spPr bwMode="auto">
                                  <a:xfrm>
                                    <a:off x="538"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4" name="Rectangle 2823"/>
                                <wps:cNvSpPr>
                                  <a:spLocks noChangeArrowheads="1"/>
                                </wps:cNvSpPr>
                                <wps:spPr bwMode="auto">
                                  <a:xfrm>
                                    <a:off x="538"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5" name="Rectangle 2824"/>
                                <wps:cNvSpPr>
                                  <a:spLocks noChangeArrowheads="1"/>
                                </wps:cNvSpPr>
                                <wps:spPr bwMode="auto">
                                  <a:xfrm>
                                    <a:off x="538"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6" name="Rectangle 2825"/>
                                <wps:cNvSpPr>
                                  <a:spLocks noChangeArrowheads="1"/>
                                </wps:cNvSpPr>
                                <wps:spPr bwMode="auto">
                                  <a:xfrm>
                                    <a:off x="538"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7" name="Rectangle 2826"/>
                                <wps:cNvSpPr>
                                  <a:spLocks noChangeArrowheads="1"/>
                                </wps:cNvSpPr>
                                <wps:spPr bwMode="auto">
                                  <a:xfrm>
                                    <a:off x="538"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8" name="Rectangle 2827"/>
                                <wps:cNvSpPr>
                                  <a:spLocks noChangeArrowheads="1"/>
                                </wps:cNvSpPr>
                                <wps:spPr bwMode="auto">
                                  <a:xfrm>
                                    <a:off x="538"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9" name="Rectangle 2828"/>
                                <wps:cNvSpPr>
                                  <a:spLocks noChangeArrowheads="1"/>
                                </wps:cNvSpPr>
                                <wps:spPr bwMode="auto">
                                  <a:xfrm>
                                    <a:off x="538"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0" name="Rectangle 2829"/>
                                <wps:cNvSpPr>
                                  <a:spLocks noChangeArrowheads="1"/>
                                </wps:cNvSpPr>
                                <wps:spPr bwMode="auto">
                                  <a:xfrm>
                                    <a:off x="538"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1" name="Rectangle 2830"/>
                                <wps:cNvSpPr>
                                  <a:spLocks noChangeArrowheads="1"/>
                                </wps:cNvSpPr>
                                <wps:spPr bwMode="auto">
                                  <a:xfrm>
                                    <a:off x="538"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2" name="Rectangle 2831"/>
                                <wps:cNvSpPr>
                                  <a:spLocks noChangeArrowheads="1"/>
                                </wps:cNvSpPr>
                                <wps:spPr bwMode="auto">
                                  <a:xfrm>
                                    <a:off x="538"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3" name="Rectangle 2832"/>
                                <wps:cNvSpPr>
                                  <a:spLocks noChangeArrowheads="1"/>
                                </wps:cNvSpPr>
                                <wps:spPr bwMode="auto">
                                  <a:xfrm>
                                    <a:off x="538"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4" name="Rectangle 2833"/>
                                <wps:cNvSpPr>
                                  <a:spLocks noChangeArrowheads="1"/>
                                </wps:cNvSpPr>
                                <wps:spPr bwMode="auto">
                                  <a:xfrm>
                                    <a:off x="538"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5" name="Rectangle 2834"/>
                                <wps:cNvSpPr>
                                  <a:spLocks noChangeArrowheads="1"/>
                                </wps:cNvSpPr>
                                <wps:spPr bwMode="auto">
                                  <a:xfrm>
                                    <a:off x="538"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6" name="Rectangle 2835"/>
                                <wps:cNvSpPr>
                                  <a:spLocks noChangeArrowheads="1"/>
                                </wps:cNvSpPr>
                                <wps:spPr bwMode="auto">
                                  <a:xfrm>
                                    <a:off x="538"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7" name="Rectangle 2836"/>
                                <wps:cNvSpPr>
                                  <a:spLocks noChangeArrowheads="1"/>
                                </wps:cNvSpPr>
                                <wps:spPr bwMode="auto">
                                  <a:xfrm>
                                    <a:off x="538"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8" name="Rectangle 2837"/>
                                <wps:cNvSpPr>
                                  <a:spLocks noChangeArrowheads="1"/>
                                </wps:cNvSpPr>
                                <wps:spPr bwMode="auto">
                                  <a:xfrm>
                                    <a:off x="538"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249" name="Group 2838"/>
                              <wpg:cNvGrpSpPr>
                                <a:grpSpLocks/>
                              </wpg:cNvGrpSpPr>
                              <wpg:grpSpPr bwMode="auto">
                                <a:xfrm>
                                  <a:off x="2540" y="59690"/>
                                  <a:ext cx="1033145" cy="751205"/>
                                  <a:chOff x="19" y="144"/>
                                  <a:chExt cx="2499" cy="1818"/>
                                </a:xfrm>
                              </wpg:grpSpPr>
                              <wps:wsp>
                                <wps:cNvPr id="25250" name="Rectangle 2839"/>
                                <wps:cNvSpPr>
                                  <a:spLocks noChangeArrowheads="1"/>
                                </wps:cNvSpPr>
                                <wps:spPr bwMode="auto">
                                  <a:xfrm>
                                    <a:off x="538"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1" name="Rectangle 2840"/>
                                <wps:cNvSpPr>
                                  <a:spLocks noChangeArrowheads="1"/>
                                </wps:cNvSpPr>
                                <wps:spPr bwMode="auto">
                                  <a:xfrm>
                                    <a:off x="538"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2" name="Rectangle 2841"/>
                                <wps:cNvSpPr>
                                  <a:spLocks noChangeArrowheads="1"/>
                                </wps:cNvSpPr>
                                <wps:spPr bwMode="auto">
                                  <a:xfrm>
                                    <a:off x="538"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3" name="Rectangle 2842"/>
                                <wps:cNvSpPr>
                                  <a:spLocks noChangeArrowheads="1"/>
                                </wps:cNvSpPr>
                                <wps:spPr bwMode="auto">
                                  <a:xfrm>
                                    <a:off x="538"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4" name="Rectangle 2843"/>
                                <wps:cNvSpPr>
                                  <a:spLocks noChangeArrowheads="1"/>
                                </wps:cNvSpPr>
                                <wps:spPr bwMode="auto">
                                  <a:xfrm>
                                    <a:off x="538"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5" name="Rectangle 2844"/>
                                <wps:cNvSpPr>
                                  <a:spLocks noChangeArrowheads="1"/>
                                </wps:cNvSpPr>
                                <wps:spPr bwMode="auto">
                                  <a:xfrm>
                                    <a:off x="538"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6" name="Rectangle 2845"/>
                                <wps:cNvSpPr>
                                  <a:spLocks noChangeArrowheads="1"/>
                                </wps:cNvSpPr>
                                <wps:spPr bwMode="auto">
                                  <a:xfrm>
                                    <a:off x="538"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7" name="Rectangle 2846"/>
                                <wps:cNvSpPr>
                                  <a:spLocks noChangeArrowheads="1"/>
                                </wps:cNvSpPr>
                                <wps:spPr bwMode="auto">
                                  <a:xfrm>
                                    <a:off x="538"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8" name="Rectangle 2847"/>
                                <wps:cNvSpPr>
                                  <a:spLocks noChangeArrowheads="1"/>
                                </wps:cNvSpPr>
                                <wps:spPr bwMode="auto">
                                  <a:xfrm>
                                    <a:off x="538"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9" name="Rectangle 2848"/>
                                <wps:cNvSpPr>
                                  <a:spLocks noChangeArrowheads="1"/>
                                </wps:cNvSpPr>
                                <wps:spPr bwMode="auto">
                                  <a:xfrm>
                                    <a:off x="538"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0" name="Rectangle 2849"/>
                                <wps:cNvSpPr>
                                  <a:spLocks noChangeArrowheads="1"/>
                                </wps:cNvSpPr>
                                <wps:spPr bwMode="auto">
                                  <a:xfrm>
                                    <a:off x="538"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1" name="Rectangle 2850"/>
                                <wps:cNvSpPr>
                                  <a:spLocks noChangeArrowheads="1"/>
                                </wps:cNvSpPr>
                                <wps:spPr bwMode="auto">
                                  <a:xfrm>
                                    <a:off x="538"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2" name="Rectangle 2851"/>
                                <wps:cNvSpPr>
                                  <a:spLocks noChangeArrowheads="1"/>
                                </wps:cNvSpPr>
                                <wps:spPr bwMode="auto">
                                  <a:xfrm>
                                    <a:off x="538"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3" name="Rectangle 2852"/>
                                <wps:cNvSpPr>
                                  <a:spLocks noChangeArrowheads="1"/>
                                </wps:cNvSpPr>
                                <wps:spPr bwMode="auto">
                                  <a:xfrm>
                                    <a:off x="538"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4" name="Rectangle 2853"/>
                                <wps:cNvSpPr>
                                  <a:spLocks noChangeArrowheads="1"/>
                                </wps:cNvSpPr>
                                <wps:spPr bwMode="auto">
                                  <a:xfrm>
                                    <a:off x="538"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5" name="Rectangle 2854"/>
                                <wps:cNvSpPr>
                                  <a:spLocks noChangeArrowheads="1"/>
                                </wps:cNvSpPr>
                                <wps:spPr bwMode="auto">
                                  <a:xfrm>
                                    <a:off x="538"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6" name="Rectangle 2855"/>
                                <wps:cNvSpPr>
                                  <a:spLocks noChangeArrowheads="1"/>
                                </wps:cNvSpPr>
                                <wps:spPr bwMode="auto">
                                  <a:xfrm>
                                    <a:off x="538"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7" name="Rectangle 2856"/>
                                <wps:cNvSpPr>
                                  <a:spLocks noChangeArrowheads="1"/>
                                </wps:cNvSpPr>
                                <wps:spPr bwMode="auto">
                                  <a:xfrm>
                                    <a:off x="538"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8" name="Rectangle 2857"/>
                                <wps:cNvSpPr>
                                  <a:spLocks noChangeArrowheads="1"/>
                                </wps:cNvSpPr>
                                <wps:spPr bwMode="auto">
                                  <a:xfrm>
                                    <a:off x="538"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9" name="Rectangle 2858"/>
                                <wps:cNvSpPr>
                                  <a:spLocks noChangeArrowheads="1"/>
                                </wps:cNvSpPr>
                                <wps:spPr bwMode="auto">
                                  <a:xfrm>
                                    <a:off x="538"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0" name="Rectangle 2859"/>
                                <wps:cNvSpPr>
                                  <a:spLocks noChangeArrowheads="1"/>
                                </wps:cNvSpPr>
                                <wps:spPr bwMode="auto">
                                  <a:xfrm>
                                    <a:off x="538"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1" name="Rectangle 2860"/>
                                <wps:cNvSpPr>
                                  <a:spLocks noChangeArrowheads="1"/>
                                </wps:cNvSpPr>
                                <wps:spPr bwMode="auto">
                                  <a:xfrm>
                                    <a:off x="538"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2" name="Rectangle 2861"/>
                                <wps:cNvSpPr>
                                  <a:spLocks noChangeArrowheads="1"/>
                                </wps:cNvSpPr>
                                <wps:spPr bwMode="auto">
                                  <a:xfrm>
                                    <a:off x="538"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3" name="Rectangle 2862"/>
                                <wps:cNvSpPr>
                                  <a:spLocks noChangeArrowheads="1"/>
                                </wps:cNvSpPr>
                                <wps:spPr bwMode="auto">
                                  <a:xfrm>
                                    <a:off x="538"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4" name="Rectangle 2863"/>
                                <wps:cNvSpPr>
                                  <a:spLocks noChangeArrowheads="1"/>
                                </wps:cNvSpPr>
                                <wps:spPr bwMode="auto">
                                  <a:xfrm>
                                    <a:off x="538"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5" name="Rectangle 2864"/>
                                <wps:cNvSpPr>
                                  <a:spLocks noChangeArrowheads="1"/>
                                </wps:cNvSpPr>
                                <wps:spPr bwMode="auto">
                                  <a:xfrm>
                                    <a:off x="538"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6" name="Rectangle 2865"/>
                                <wps:cNvSpPr>
                                  <a:spLocks noChangeArrowheads="1"/>
                                </wps:cNvSpPr>
                                <wps:spPr bwMode="auto">
                                  <a:xfrm>
                                    <a:off x="538"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7" name="Rectangle 2866"/>
                                <wps:cNvSpPr>
                                  <a:spLocks noChangeArrowheads="1"/>
                                </wps:cNvSpPr>
                                <wps:spPr bwMode="auto">
                                  <a:xfrm>
                                    <a:off x="538"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8" name="Rectangle 2867"/>
                                <wps:cNvSpPr>
                                  <a:spLocks noChangeArrowheads="1"/>
                                </wps:cNvSpPr>
                                <wps:spPr bwMode="auto">
                                  <a:xfrm>
                                    <a:off x="538"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9" name="Rectangle 2868"/>
                                <wps:cNvSpPr>
                                  <a:spLocks noChangeArrowheads="1"/>
                                </wps:cNvSpPr>
                                <wps:spPr bwMode="auto">
                                  <a:xfrm>
                                    <a:off x="538"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0" name="Rectangle 2869"/>
                                <wps:cNvSpPr>
                                  <a:spLocks noChangeArrowheads="1"/>
                                </wps:cNvSpPr>
                                <wps:spPr bwMode="auto">
                                  <a:xfrm>
                                    <a:off x="538"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1" name="Rectangle 2870"/>
                                <wps:cNvSpPr>
                                  <a:spLocks noChangeArrowheads="1"/>
                                </wps:cNvSpPr>
                                <wps:spPr bwMode="auto">
                                  <a:xfrm>
                                    <a:off x="538"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2" name="Rectangle 2871"/>
                                <wps:cNvSpPr>
                                  <a:spLocks noChangeArrowheads="1"/>
                                </wps:cNvSpPr>
                                <wps:spPr bwMode="auto">
                                  <a:xfrm>
                                    <a:off x="538"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3" name="Rectangle 2872"/>
                                <wps:cNvSpPr>
                                  <a:spLocks noChangeArrowheads="1"/>
                                </wps:cNvSpPr>
                                <wps:spPr bwMode="auto">
                                  <a:xfrm>
                                    <a:off x="538"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4" name="Rectangle 2873"/>
                                <wps:cNvSpPr>
                                  <a:spLocks noChangeArrowheads="1"/>
                                </wps:cNvSpPr>
                                <wps:spPr bwMode="auto">
                                  <a:xfrm>
                                    <a:off x="538"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5" name="Rectangle 2874"/>
                                <wps:cNvSpPr>
                                  <a:spLocks noChangeArrowheads="1"/>
                                </wps:cNvSpPr>
                                <wps:spPr bwMode="auto">
                                  <a:xfrm>
                                    <a:off x="538"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6" name="Rectangle 2875"/>
                                <wps:cNvSpPr>
                                  <a:spLocks noChangeArrowheads="1"/>
                                </wps:cNvSpPr>
                                <wps:spPr bwMode="auto">
                                  <a:xfrm>
                                    <a:off x="538"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7" name="Rectangle 2876"/>
                                <wps:cNvSpPr>
                                  <a:spLocks noChangeArrowheads="1"/>
                                </wps:cNvSpPr>
                                <wps:spPr bwMode="auto">
                                  <a:xfrm>
                                    <a:off x="538" y="152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8" name="Rectangle 2877"/>
                                <wps:cNvSpPr>
                                  <a:spLocks noChangeArrowheads="1"/>
                                </wps:cNvSpPr>
                                <wps:spPr bwMode="auto">
                                  <a:xfrm>
                                    <a:off x="538" y="1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9" name="Rectangle 2878"/>
                                <wps:cNvSpPr>
                                  <a:spLocks noChangeArrowheads="1"/>
                                </wps:cNvSpPr>
                                <wps:spPr bwMode="auto">
                                  <a:xfrm>
                                    <a:off x="538" y="1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0" name="Rectangle 2879"/>
                                <wps:cNvSpPr>
                                  <a:spLocks noChangeArrowheads="1"/>
                                </wps:cNvSpPr>
                                <wps:spPr bwMode="auto">
                                  <a:xfrm>
                                    <a:off x="538"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1" name="Rectangle 2880"/>
                                <wps:cNvSpPr>
                                  <a:spLocks noChangeArrowheads="1"/>
                                </wps:cNvSpPr>
                                <wps:spPr bwMode="auto">
                                  <a:xfrm>
                                    <a:off x="538"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2" name="Rectangle 2881"/>
                                <wps:cNvSpPr>
                                  <a:spLocks noChangeArrowheads="1"/>
                                </wps:cNvSpPr>
                                <wps:spPr bwMode="auto">
                                  <a:xfrm>
                                    <a:off x="538" y="155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3" name="Rectangle 2882"/>
                                <wps:cNvSpPr>
                                  <a:spLocks noChangeArrowheads="1"/>
                                </wps:cNvSpPr>
                                <wps:spPr bwMode="auto">
                                  <a:xfrm>
                                    <a:off x="538" y="1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4" name="Rectangle 2883"/>
                                <wps:cNvSpPr>
                                  <a:spLocks noChangeArrowheads="1"/>
                                </wps:cNvSpPr>
                                <wps:spPr bwMode="auto">
                                  <a:xfrm>
                                    <a:off x="538" y="1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5" name="Rectangle 2884"/>
                                <wps:cNvSpPr>
                                  <a:spLocks noChangeArrowheads="1"/>
                                </wps:cNvSpPr>
                                <wps:spPr bwMode="auto">
                                  <a:xfrm>
                                    <a:off x="538"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6" name="Rectangle 2885"/>
                                <wps:cNvSpPr>
                                  <a:spLocks noChangeArrowheads="1"/>
                                </wps:cNvSpPr>
                                <wps:spPr bwMode="auto">
                                  <a:xfrm>
                                    <a:off x="538"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7" name="Rectangle 2886"/>
                                <wps:cNvSpPr>
                                  <a:spLocks noChangeArrowheads="1"/>
                                </wps:cNvSpPr>
                                <wps:spPr bwMode="auto">
                                  <a:xfrm>
                                    <a:off x="538" y="157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8" name="Rectangle 2887"/>
                                <wps:cNvSpPr>
                                  <a:spLocks noChangeArrowheads="1"/>
                                </wps:cNvSpPr>
                                <wps:spPr bwMode="auto">
                                  <a:xfrm>
                                    <a:off x="538" y="1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9" name="Rectangle 2888"/>
                                <wps:cNvSpPr>
                                  <a:spLocks noChangeArrowheads="1"/>
                                </wps:cNvSpPr>
                                <wps:spPr bwMode="auto">
                                  <a:xfrm>
                                    <a:off x="538"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0" name="Rectangle 2889"/>
                                <wps:cNvSpPr>
                                  <a:spLocks noChangeArrowheads="1"/>
                                </wps:cNvSpPr>
                                <wps:spPr bwMode="auto">
                                  <a:xfrm>
                                    <a:off x="538"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1" name="Rectangle 2890"/>
                                <wps:cNvSpPr>
                                  <a:spLocks noChangeArrowheads="1"/>
                                </wps:cNvSpPr>
                                <wps:spPr bwMode="auto">
                                  <a:xfrm>
                                    <a:off x="538"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2" name="Rectangle 2891"/>
                                <wps:cNvSpPr>
                                  <a:spLocks noChangeArrowheads="1"/>
                                </wps:cNvSpPr>
                                <wps:spPr bwMode="auto">
                                  <a:xfrm>
                                    <a:off x="538"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3" name="Rectangle 2892"/>
                                <wps:cNvSpPr>
                                  <a:spLocks noChangeArrowheads="1"/>
                                </wps:cNvSpPr>
                                <wps:spPr bwMode="auto">
                                  <a:xfrm>
                                    <a:off x="538"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4" name="Rectangle 2893"/>
                                <wps:cNvSpPr>
                                  <a:spLocks noChangeArrowheads="1"/>
                                </wps:cNvSpPr>
                                <wps:spPr bwMode="auto">
                                  <a:xfrm>
                                    <a:off x="538"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5" name="Rectangle 2894"/>
                                <wps:cNvSpPr>
                                  <a:spLocks noChangeArrowheads="1"/>
                                </wps:cNvSpPr>
                                <wps:spPr bwMode="auto">
                                  <a:xfrm>
                                    <a:off x="538"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6" name="Rectangle 2895"/>
                                <wps:cNvSpPr>
                                  <a:spLocks noChangeArrowheads="1"/>
                                </wps:cNvSpPr>
                                <wps:spPr bwMode="auto">
                                  <a:xfrm>
                                    <a:off x="538"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7" name="Rectangle 2896"/>
                                <wps:cNvSpPr>
                                  <a:spLocks noChangeArrowheads="1"/>
                                </wps:cNvSpPr>
                                <wps:spPr bwMode="auto">
                                  <a:xfrm>
                                    <a:off x="538"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8" name="Rectangle 2897"/>
                                <wps:cNvSpPr>
                                  <a:spLocks noChangeArrowheads="1"/>
                                </wps:cNvSpPr>
                                <wps:spPr bwMode="auto">
                                  <a:xfrm>
                                    <a:off x="538"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9" name="Rectangle 2898"/>
                                <wps:cNvSpPr>
                                  <a:spLocks noChangeArrowheads="1"/>
                                </wps:cNvSpPr>
                                <wps:spPr bwMode="auto">
                                  <a:xfrm>
                                    <a:off x="538"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0" name="Rectangle 2899"/>
                                <wps:cNvSpPr>
                                  <a:spLocks noChangeArrowheads="1"/>
                                </wps:cNvSpPr>
                                <wps:spPr bwMode="auto">
                                  <a:xfrm>
                                    <a:off x="538"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1" name="Rectangle 2900"/>
                                <wps:cNvSpPr>
                                  <a:spLocks noChangeArrowheads="1"/>
                                </wps:cNvSpPr>
                                <wps:spPr bwMode="auto">
                                  <a:xfrm>
                                    <a:off x="538"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2" name="Rectangle 2901"/>
                                <wps:cNvSpPr>
                                  <a:spLocks noChangeArrowheads="1"/>
                                </wps:cNvSpPr>
                                <wps:spPr bwMode="auto">
                                  <a:xfrm>
                                    <a:off x="538" y="17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3" name="Rectangle 2902"/>
                                <wps:cNvSpPr>
                                  <a:spLocks noChangeArrowheads="1"/>
                                </wps:cNvSpPr>
                                <wps:spPr bwMode="auto">
                                  <a:xfrm>
                                    <a:off x="538" y="17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4" name="Rectangle 2903"/>
                                <wps:cNvSpPr>
                                  <a:spLocks noChangeArrowheads="1"/>
                                </wps:cNvSpPr>
                                <wps:spPr bwMode="auto">
                                  <a:xfrm>
                                    <a:off x="538" y="17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5" name="Rectangle 2904"/>
                                <wps:cNvSpPr>
                                  <a:spLocks noChangeArrowheads="1"/>
                                </wps:cNvSpPr>
                                <wps:spPr bwMode="auto">
                                  <a:xfrm>
                                    <a:off x="538"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6" name="Rectangle 2905"/>
                                <wps:cNvSpPr>
                                  <a:spLocks noChangeArrowheads="1"/>
                                </wps:cNvSpPr>
                                <wps:spPr bwMode="auto">
                                  <a:xfrm>
                                    <a:off x="538"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7" name="Rectangle 2906"/>
                                <wps:cNvSpPr>
                                  <a:spLocks noChangeArrowheads="1"/>
                                </wps:cNvSpPr>
                                <wps:spPr bwMode="auto">
                                  <a:xfrm>
                                    <a:off x="538" y="17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8" name="Rectangle 2907"/>
                                <wps:cNvSpPr>
                                  <a:spLocks noChangeArrowheads="1"/>
                                </wps:cNvSpPr>
                                <wps:spPr bwMode="auto">
                                  <a:xfrm>
                                    <a:off x="538" y="17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9" name="Rectangle 2908"/>
                                <wps:cNvSpPr>
                                  <a:spLocks noChangeArrowheads="1"/>
                                </wps:cNvSpPr>
                                <wps:spPr bwMode="auto">
                                  <a:xfrm>
                                    <a:off x="538" y="17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0" name="Rectangle 2909"/>
                                <wps:cNvSpPr>
                                  <a:spLocks noChangeArrowheads="1"/>
                                </wps:cNvSpPr>
                                <wps:spPr bwMode="auto">
                                  <a:xfrm>
                                    <a:off x="538"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1" name="Rectangle 2910"/>
                                <wps:cNvSpPr>
                                  <a:spLocks noChangeArrowheads="1"/>
                                </wps:cNvSpPr>
                                <wps:spPr bwMode="auto">
                                  <a:xfrm>
                                    <a:off x="538"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2" name="Rectangle 2911"/>
                                <wps:cNvSpPr>
                                  <a:spLocks noChangeArrowheads="1"/>
                                </wps:cNvSpPr>
                                <wps:spPr bwMode="auto">
                                  <a:xfrm>
                                    <a:off x="538" y="18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3" name="Rectangle 2912"/>
                                <wps:cNvSpPr>
                                  <a:spLocks noChangeArrowheads="1"/>
                                </wps:cNvSpPr>
                                <wps:spPr bwMode="auto">
                                  <a:xfrm>
                                    <a:off x="538" y="18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4" name="Rectangle 2913"/>
                                <wps:cNvSpPr>
                                  <a:spLocks noChangeArrowheads="1"/>
                                </wps:cNvSpPr>
                                <wps:spPr bwMode="auto">
                                  <a:xfrm>
                                    <a:off x="538"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5" name="Rectangle 2914"/>
                                <wps:cNvSpPr>
                                  <a:spLocks noChangeArrowheads="1"/>
                                </wps:cNvSpPr>
                                <wps:spPr bwMode="auto">
                                  <a:xfrm>
                                    <a:off x="538"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6" name="Rectangle 2915"/>
                                <wps:cNvSpPr>
                                  <a:spLocks noChangeArrowheads="1"/>
                                </wps:cNvSpPr>
                                <wps:spPr bwMode="auto">
                                  <a:xfrm>
                                    <a:off x="538"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7" name="Rectangle 2916"/>
                                <wps:cNvSpPr>
                                  <a:spLocks noChangeArrowheads="1"/>
                                </wps:cNvSpPr>
                                <wps:spPr bwMode="auto">
                                  <a:xfrm>
                                    <a:off x="538"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8" name="Rectangle 2917"/>
                                <wps:cNvSpPr>
                                  <a:spLocks noChangeArrowheads="1"/>
                                </wps:cNvSpPr>
                                <wps:spPr bwMode="auto">
                                  <a:xfrm>
                                    <a:off x="538"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9" name="Rectangle 2918"/>
                                <wps:cNvSpPr>
                                  <a:spLocks noChangeArrowheads="1"/>
                                </wps:cNvSpPr>
                                <wps:spPr bwMode="auto">
                                  <a:xfrm>
                                    <a:off x="538"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0" name="Rectangle 2919"/>
                                <wps:cNvSpPr>
                                  <a:spLocks noChangeArrowheads="1"/>
                                </wps:cNvSpPr>
                                <wps:spPr bwMode="auto">
                                  <a:xfrm>
                                    <a:off x="538"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1" name="Rectangle 2920"/>
                                <wps:cNvSpPr>
                                  <a:spLocks noChangeArrowheads="1"/>
                                </wps:cNvSpPr>
                                <wps:spPr bwMode="auto">
                                  <a:xfrm>
                                    <a:off x="538"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2" name="Rectangle 2921"/>
                                <wps:cNvSpPr>
                                  <a:spLocks noChangeArrowheads="1"/>
                                </wps:cNvSpPr>
                                <wps:spPr bwMode="auto">
                                  <a:xfrm>
                                    <a:off x="538"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3" name="Rectangle 2922"/>
                                <wps:cNvSpPr>
                                  <a:spLocks noChangeArrowheads="1"/>
                                </wps:cNvSpPr>
                                <wps:spPr bwMode="auto">
                                  <a:xfrm>
                                    <a:off x="538"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4" name="Rectangle 2923"/>
                                <wps:cNvSpPr>
                                  <a:spLocks noChangeArrowheads="1"/>
                                </wps:cNvSpPr>
                                <wps:spPr bwMode="auto">
                                  <a:xfrm>
                                    <a:off x="538"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5" name="Rectangle 2924"/>
                                <wps:cNvSpPr>
                                  <a:spLocks noChangeArrowheads="1"/>
                                </wps:cNvSpPr>
                                <wps:spPr bwMode="auto">
                                  <a:xfrm>
                                    <a:off x="538"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6" name="Rectangle 2925"/>
                                <wps:cNvSpPr>
                                  <a:spLocks noChangeArrowheads="1"/>
                                </wps:cNvSpPr>
                                <wps:spPr bwMode="auto">
                                  <a:xfrm>
                                    <a:off x="538"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7" name="Rectangle 2926"/>
                                <wps:cNvSpPr>
                                  <a:spLocks noChangeArrowheads="1"/>
                                </wps:cNvSpPr>
                                <wps:spPr bwMode="auto">
                                  <a:xfrm>
                                    <a:off x="538"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8" name="Rectangle 2927"/>
                                <wps:cNvSpPr>
                                  <a:spLocks noChangeArrowheads="1"/>
                                </wps:cNvSpPr>
                                <wps:spPr bwMode="auto">
                                  <a:xfrm>
                                    <a:off x="538"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9" name="Rectangle 2928"/>
                                <wps:cNvSpPr>
                                  <a:spLocks noChangeArrowheads="1"/>
                                </wps:cNvSpPr>
                                <wps:spPr bwMode="auto">
                                  <a:xfrm>
                                    <a:off x="538"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0" name="Rectangle 2929"/>
                                <wps:cNvSpPr>
                                  <a:spLocks noChangeArrowheads="1"/>
                                </wps:cNvSpPr>
                                <wps:spPr bwMode="auto">
                                  <a:xfrm>
                                    <a:off x="538"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1" name="Rectangle 2930"/>
                                <wps:cNvSpPr>
                                  <a:spLocks noChangeArrowheads="1"/>
                                </wps:cNvSpPr>
                                <wps:spPr bwMode="auto">
                                  <a:xfrm>
                                    <a:off x="538"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2" name="Rectangle 2931"/>
                                <wps:cNvSpPr>
                                  <a:spLocks noChangeArrowheads="1"/>
                                </wps:cNvSpPr>
                                <wps:spPr bwMode="auto">
                                  <a:xfrm>
                                    <a:off x="538"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3" name="Rectangle 2932"/>
                                <wps:cNvSpPr>
                                  <a:spLocks noChangeArrowheads="1"/>
                                </wps:cNvSpPr>
                                <wps:spPr bwMode="auto">
                                  <a:xfrm>
                                    <a:off x="538"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4" name="Rectangle 2933"/>
                                <wps:cNvSpPr>
                                  <a:spLocks noChangeArrowheads="1"/>
                                </wps:cNvSpPr>
                                <wps:spPr bwMode="auto">
                                  <a:xfrm>
                                    <a:off x="538"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5" name="Rectangle 2934"/>
                                <wps:cNvSpPr>
                                  <a:spLocks noChangeArrowheads="1"/>
                                </wps:cNvSpPr>
                                <wps:spPr bwMode="auto">
                                  <a:xfrm>
                                    <a:off x="538"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6" name="Rectangle 2935"/>
                                <wps:cNvSpPr>
                                  <a:spLocks noChangeArrowheads="1"/>
                                </wps:cNvSpPr>
                                <wps:spPr bwMode="auto">
                                  <a:xfrm>
                                    <a:off x="538"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7" name="Rectangle 2936"/>
                                <wps:cNvSpPr>
                                  <a:spLocks noChangeArrowheads="1"/>
                                </wps:cNvSpPr>
                                <wps:spPr bwMode="auto">
                                  <a:xfrm>
                                    <a:off x="538"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8" name="Rectangle 2937"/>
                                <wps:cNvSpPr>
                                  <a:spLocks noChangeArrowheads="1"/>
                                </wps:cNvSpPr>
                                <wps:spPr bwMode="auto">
                                  <a:xfrm>
                                    <a:off x="538"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9" name="Rectangle 2938"/>
                                <wps:cNvSpPr>
                                  <a:spLocks noChangeArrowheads="1"/>
                                </wps:cNvSpPr>
                                <wps:spPr bwMode="auto">
                                  <a:xfrm>
                                    <a:off x="538"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0" name="Rectangle 2939"/>
                                <wps:cNvSpPr>
                                  <a:spLocks noChangeArrowheads="1"/>
                                </wps:cNvSpPr>
                                <wps:spPr bwMode="auto">
                                  <a:xfrm>
                                    <a:off x="538"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1" name="Rectangle 2940"/>
                                <wps:cNvSpPr>
                                  <a:spLocks noChangeArrowheads="1"/>
                                </wps:cNvSpPr>
                                <wps:spPr bwMode="auto">
                                  <a:xfrm>
                                    <a:off x="538"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2" name="Rectangle 2941"/>
                                <wps:cNvSpPr>
                                  <a:spLocks noChangeArrowheads="1"/>
                                </wps:cNvSpPr>
                                <wps:spPr bwMode="auto">
                                  <a:xfrm>
                                    <a:off x="538"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3" name="Freeform 2942"/>
                                <wps:cNvSpPr>
                                  <a:spLocks/>
                                </wps:cNvSpPr>
                                <wps:spPr bwMode="auto">
                                  <a:xfrm>
                                    <a:off x="19"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4" name="Oval 2943"/>
                                <wps:cNvSpPr>
                                  <a:spLocks noChangeArrowheads="1"/>
                                </wps:cNvSpPr>
                                <wps:spPr bwMode="auto">
                                  <a:xfrm>
                                    <a:off x="1884" y="1103"/>
                                    <a:ext cx="576" cy="576"/>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5" name="Freeform 2944"/>
                                <wps:cNvSpPr>
                                  <a:spLocks/>
                                </wps:cNvSpPr>
                                <wps:spPr bwMode="auto">
                                  <a:xfrm>
                                    <a:off x="1874" y="1094"/>
                                    <a:ext cx="591" cy="590"/>
                                  </a:xfrm>
                                  <a:custGeom>
                                    <a:avLst/>
                                    <a:gdLst>
                                      <a:gd name="T0" fmla="*/ 5 w 591"/>
                                      <a:gd name="T1" fmla="*/ 350 h 590"/>
                                      <a:gd name="T2" fmla="*/ 24 w 591"/>
                                      <a:gd name="T3" fmla="*/ 417 h 590"/>
                                      <a:gd name="T4" fmla="*/ 43 w 591"/>
                                      <a:gd name="T5" fmla="*/ 456 h 590"/>
                                      <a:gd name="T6" fmla="*/ 115 w 591"/>
                                      <a:gd name="T7" fmla="*/ 532 h 590"/>
                                      <a:gd name="T8" fmla="*/ 149 w 591"/>
                                      <a:gd name="T9" fmla="*/ 552 h 590"/>
                                      <a:gd name="T10" fmla="*/ 221 w 591"/>
                                      <a:gd name="T11" fmla="*/ 580 h 590"/>
                                      <a:gd name="T12" fmla="*/ 274 w 591"/>
                                      <a:gd name="T13" fmla="*/ 585 h 590"/>
                                      <a:gd name="T14" fmla="*/ 308 w 591"/>
                                      <a:gd name="T15" fmla="*/ 585 h 590"/>
                                      <a:gd name="T16" fmla="*/ 360 w 591"/>
                                      <a:gd name="T17" fmla="*/ 580 h 590"/>
                                      <a:gd name="T18" fmla="*/ 433 w 591"/>
                                      <a:gd name="T19" fmla="*/ 552 h 590"/>
                                      <a:gd name="T20" fmla="*/ 466 w 591"/>
                                      <a:gd name="T21" fmla="*/ 532 h 590"/>
                                      <a:gd name="T22" fmla="*/ 533 w 591"/>
                                      <a:gd name="T23" fmla="*/ 465 h 590"/>
                                      <a:gd name="T24" fmla="*/ 553 w 591"/>
                                      <a:gd name="T25" fmla="*/ 432 h 590"/>
                                      <a:gd name="T26" fmla="*/ 581 w 591"/>
                                      <a:gd name="T27" fmla="*/ 360 h 590"/>
                                      <a:gd name="T28" fmla="*/ 586 w 591"/>
                                      <a:gd name="T29" fmla="*/ 307 h 590"/>
                                      <a:gd name="T30" fmla="*/ 586 w 591"/>
                                      <a:gd name="T31" fmla="*/ 273 h 590"/>
                                      <a:gd name="T32" fmla="*/ 581 w 591"/>
                                      <a:gd name="T33" fmla="*/ 221 h 590"/>
                                      <a:gd name="T34" fmla="*/ 553 w 591"/>
                                      <a:gd name="T35" fmla="*/ 149 h 590"/>
                                      <a:gd name="T36" fmla="*/ 533 w 591"/>
                                      <a:gd name="T37" fmla="*/ 115 h 590"/>
                                      <a:gd name="T38" fmla="*/ 457 w 591"/>
                                      <a:gd name="T39" fmla="*/ 43 h 590"/>
                                      <a:gd name="T40" fmla="*/ 418 w 591"/>
                                      <a:gd name="T41" fmla="*/ 24 h 590"/>
                                      <a:gd name="T42" fmla="*/ 351 w 591"/>
                                      <a:gd name="T43" fmla="*/ 5 h 590"/>
                                      <a:gd name="T44" fmla="*/ 231 w 591"/>
                                      <a:gd name="T45" fmla="*/ 5 h 590"/>
                                      <a:gd name="T46" fmla="*/ 163 w 591"/>
                                      <a:gd name="T47" fmla="*/ 24 h 590"/>
                                      <a:gd name="T48" fmla="*/ 125 w 591"/>
                                      <a:gd name="T49" fmla="*/ 43 h 590"/>
                                      <a:gd name="T50" fmla="*/ 34 w 591"/>
                                      <a:gd name="T51" fmla="*/ 149 h 590"/>
                                      <a:gd name="T52" fmla="*/ 5 w 591"/>
                                      <a:gd name="T53" fmla="*/ 221 h 590"/>
                                      <a:gd name="T54" fmla="*/ 0 w 591"/>
                                      <a:gd name="T55" fmla="*/ 293 h 590"/>
                                      <a:gd name="T56" fmla="*/ 24 w 591"/>
                                      <a:gd name="T57" fmla="*/ 230 h 590"/>
                                      <a:gd name="T58" fmla="*/ 43 w 591"/>
                                      <a:gd name="T59" fmla="*/ 173 h 590"/>
                                      <a:gd name="T60" fmla="*/ 63 w 591"/>
                                      <a:gd name="T61" fmla="*/ 134 h 590"/>
                                      <a:gd name="T62" fmla="*/ 159 w 591"/>
                                      <a:gd name="T63" fmla="*/ 53 h 590"/>
                                      <a:gd name="T64" fmla="*/ 221 w 591"/>
                                      <a:gd name="T65" fmla="*/ 24 h 590"/>
                                      <a:gd name="T66" fmla="*/ 293 w 591"/>
                                      <a:gd name="T67" fmla="*/ 19 h 590"/>
                                      <a:gd name="T68" fmla="*/ 360 w 591"/>
                                      <a:gd name="T69" fmla="*/ 24 h 590"/>
                                      <a:gd name="T70" fmla="*/ 423 w 591"/>
                                      <a:gd name="T71" fmla="*/ 53 h 590"/>
                                      <a:gd name="T72" fmla="*/ 457 w 591"/>
                                      <a:gd name="T73" fmla="*/ 72 h 590"/>
                                      <a:gd name="T74" fmla="*/ 519 w 591"/>
                                      <a:gd name="T75" fmla="*/ 134 h 590"/>
                                      <a:gd name="T76" fmla="*/ 543 w 591"/>
                                      <a:gd name="T77" fmla="*/ 173 h 590"/>
                                      <a:gd name="T78" fmla="*/ 562 w 591"/>
                                      <a:gd name="T79" fmla="*/ 230 h 590"/>
                                      <a:gd name="T80" fmla="*/ 572 w 591"/>
                                      <a:gd name="T81" fmla="*/ 293 h 590"/>
                                      <a:gd name="T82" fmla="*/ 567 w 591"/>
                                      <a:gd name="T83" fmla="*/ 336 h 590"/>
                                      <a:gd name="T84" fmla="*/ 548 w 591"/>
                                      <a:gd name="T85" fmla="*/ 398 h 590"/>
                                      <a:gd name="T86" fmla="*/ 529 w 591"/>
                                      <a:gd name="T87" fmla="*/ 436 h 590"/>
                                      <a:gd name="T88" fmla="*/ 505 w 591"/>
                                      <a:gd name="T89" fmla="*/ 470 h 590"/>
                                      <a:gd name="T90" fmla="*/ 447 w 591"/>
                                      <a:gd name="T91" fmla="*/ 518 h 590"/>
                                      <a:gd name="T92" fmla="*/ 408 w 591"/>
                                      <a:gd name="T93" fmla="*/ 542 h 590"/>
                                      <a:gd name="T94" fmla="*/ 351 w 591"/>
                                      <a:gd name="T95" fmla="*/ 561 h 590"/>
                                      <a:gd name="T96" fmla="*/ 288 w 591"/>
                                      <a:gd name="T97" fmla="*/ 571 h 590"/>
                                      <a:gd name="T98" fmla="*/ 245 w 591"/>
                                      <a:gd name="T99" fmla="*/ 566 h 590"/>
                                      <a:gd name="T100" fmla="*/ 183 w 591"/>
                                      <a:gd name="T101" fmla="*/ 547 h 590"/>
                                      <a:gd name="T102" fmla="*/ 149 w 591"/>
                                      <a:gd name="T103" fmla="*/ 528 h 590"/>
                                      <a:gd name="T104" fmla="*/ 82 w 591"/>
                                      <a:gd name="T105" fmla="*/ 470 h 590"/>
                                      <a:gd name="T106" fmla="*/ 58 w 591"/>
                                      <a:gd name="T107" fmla="*/ 436 h 590"/>
                                      <a:gd name="T108" fmla="*/ 38 w 591"/>
                                      <a:gd name="T109" fmla="*/ 398 h 590"/>
                                      <a:gd name="T110" fmla="*/ 19 w 591"/>
                                      <a:gd name="T111" fmla="*/ 336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91" h="590">
                                        <a:moveTo>
                                          <a:pt x="0" y="293"/>
                                        </a:moveTo>
                                        <a:lnTo>
                                          <a:pt x="0" y="336"/>
                                        </a:lnTo>
                                        <a:lnTo>
                                          <a:pt x="5" y="350"/>
                                        </a:lnTo>
                                        <a:lnTo>
                                          <a:pt x="5" y="360"/>
                                        </a:lnTo>
                                        <a:lnTo>
                                          <a:pt x="19" y="408"/>
                                        </a:lnTo>
                                        <a:lnTo>
                                          <a:pt x="24" y="417"/>
                                        </a:lnTo>
                                        <a:lnTo>
                                          <a:pt x="34" y="432"/>
                                        </a:lnTo>
                                        <a:lnTo>
                                          <a:pt x="38" y="446"/>
                                        </a:lnTo>
                                        <a:lnTo>
                                          <a:pt x="43" y="456"/>
                                        </a:lnTo>
                                        <a:lnTo>
                                          <a:pt x="53" y="465"/>
                                        </a:lnTo>
                                        <a:lnTo>
                                          <a:pt x="63" y="480"/>
                                        </a:lnTo>
                                        <a:lnTo>
                                          <a:pt x="115" y="532"/>
                                        </a:lnTo>
                                        <a:lnTo>
                                          <a:pt x="125" y="537"/>
                                        </a:lnTo>
                                        <a:lnTo>
                                          <a:pt x="139" y="547"/>
                                        </a:lnTo>
                                        <a:lnTo>
                                          <a:pt x="149" y="552"/>
                                        </a:lnTo>
                                        <a:lnTo>
                                          <a:pt x="163" y="561"/>
                                        </a:lnTo>
                                        <a:lnTo>
                                          <a:pt x="173" y="566"/>
                                        </a:lnTo>
                                        <a:lnTo>
                                          <a:pt x="221" y="580"/>
                                        </a:lnTo>
                                        <a:lnTo>
                                          <a:pt x="231" y="580"/>
                                        </a:lnTo>
                                        <a:lnTo>
                                          <a:pt x="245" y="585"/>
                                        </a:lnTo>
                                        <a:lnTo>
                                          <a:pt x="274" y="585"/>
                                        </a:lnTo>
                                        <a:lnTo>
                                          <a:pt x="293" y="590"/>
                                        </a:lnTo>
                                        <a:lnTo>
                                          <a:pt x="298" y="590"/>
                                        </a:lnTo>
                                        <a:lnTo>
                                          <a:pt x="308" y="585"/>
                                        </a:lnTo>
                                        <a:lnTo>
                                          <a:pt x="336" y="585"/>
                                        </a:lnTo>
                                        <a:lnTo>
                                          <a:pt x="351" y="580"/>
                                        </a:lnTo>
                                        <a:lnTo>
                                          <a:pt x="360" y="580"/>
                                        </a:lnTo>
                                        <a:lnTo>
                                          <a:pt x="408" y="566"/>
                                        </a:lnTo>
                                        <a:lnTo>
                                          <a:pt x="418" y="561"/>
                                        </a:lnTo>
                                        <a:lnTo>
                                          <a:pt x="433" y="552"/>
                                        </a:lnTo>
                                        <a:lnTo>
                                          <a:pt x="447" y="547"/>
                                        </a:lnTo>
                                        <a:lnTo>
                                          <a:pt x="457" y="537"/>
                                        </a:lnTo>
                                        <a:lnTo>
                                          <a:pt x="466" y="532"/>
                                        </a:lnTo>
                                        <a:lnTo>
                                          <a:pt x="481" y="523"/>
                                        </a:lnTo>
                                        <a:lnTo>
                                          <a:pt x="524" y="480"/>
                                        </a:lnTo>
                                        <a:lnTo>
                                          <a:pt x="533" y="465"/>
                                        </a:lnTo>
                                        <a:lnTo>
                                          <a:pt x="538" y="456"/>
                                        </a:lnTo>
                                        <a:lnTo>
                                          <a:pt x="548" y="446"/>
                                        </a:lnTo>
                                        <a:lnTo>
                                          <a:pt x="553" y="432"/>
                                        </a:lnTo>
                                        <a:lnTo>
                                          <a:pt x="562" y="417"/>
                                        </a:lnTo>
                                        <a:lnTo>
                                          <a:pt x="567" y="408"/>
                                        </a:lnTo>
                                        <a:lnTo>
                                          <a:pt x="581" y="360"/>
                                        </a:lnTo>
                                        <a:lnTo>
                                          <a:pt x="581" y="350"/>
                                        </a:lnTo>
                                        <a:lnTo>
                                          <a:pt x="586" y="336"/>
                                        </a:lnTo>
                                        <a:lnTo>
                                          <a:pt x="586" y="307"/>
                                        </a:lnTo>
                                        <a:lnTo>
                                          <a:pt x="591" y="297"/>
                                        </a:lnTo>
                                        <a:lnTo>
                                          <a:pt x="591" y="293"/>
                                        </a:lnTo>
                                        <a:lnTo>
                                          <a:pt x="586" y="273"/>
                                        </a:lnTo>
                                        <a:lnTo>
                                          <a:pt x="586" y="245"/>
                                        </a:lnTo>
                                        <a:lnTo>
                                          <a:pt x="581" y="230"/>
                                        </a:lnTo>
                                        <a:lnTo>
                                          <a:pt x="581" y="221"/>
                                        </a:lnTo>
                                        <a:lnTo>
                                          <a:pt x="567" y="173"/>
                                        </a:lnTo>
                                        <a:lnTo>
                                          <a:pt x="562" y="163"/>
                                        </a:lnTo>
                                        <a:lnTo>
                                          <a:pt x="553" y="149"/>
                                        </a:lnTo>
                                        <a:lnTo>
                                          <a:pt x="548" y="139"/>
                                        </a:lnTo>
                                        <a:lnTo>
                                          <a:pt x="538" y="125"/>
                                        </a:lnTo>
                                        <a:lnTo>
                                          <a:pt x="533" y="115"/>
                                        </a:lnTo>
                                        <a:lnTo>
                                          <a:pt x="481" y="62"/>
                                        </a:lnTo>
                                        <a:lnTo>
                                          <a:pt x="466" y="53"/>
                                        </a:lnTo>
                                        <a:lnTo>
                                          <a:pt x="457" y="43"/>
                                        </a:lnTo>
                                        <a:lnTo>
                                          <a:pt x="447" y="38"/>
                                        </a:lnTo>
                                        <a:lnTo>
                                          <a:pt x="433" y="33"/>
                                        </a:lnTo>
                                        <a:lnTo>
                                          <a:pt x="418" y="24"/>
                                        </a:lnTo>
                                        <a:lnTo>
                                          <a:pt x="408" y="19"/>
                                        </a:lnTo>
                                        <a:lnTo>
                                          <a:pt x="360" y="5"/>
                                        </a:lnTo>
                                        <a:lnTo>
                                          <a:pt x="351" y="5"/>
                                        </a:lnTo>
                                        <a:lnTo>
                                          <a:pt x="336" y="0"/>
                                        </a:lnTo>
                                        <a:lnTo>
                                          <a:pt x="245" y="0"/>
                                        </a:lnTo>
                                        <a:lnTo>
                                          <a:pt x="231" y="5"/>
                                        </a:lnTo>
                                        <a:lnTo>
                                          <a:pt x="221" y="5"/>
                                        </a:lnTo>
                                        <a:lnTo>
                                          <a:pt x="173" y="19"/>
                                        </a:lnTo>
                                        <a:lnTo>
                                          <a:pt x="163" y="24"/>
                                        </a:lnTo>
                                        <a:lnTo>
                                          <a:pt x="149" y="33"/>
                                        </a:lnTo>
                                        <a:lnTo>
                                          <a:pt x="139" y="38"/>
                                        </a:lnTo>
                                        <a:lnTo>
                                          <a:pt x="125" y="43"/>
                                        </a:lnTo>
                                        <a:lnTo>
                                          <a:pt x="43" y="125"/>
                                        </a:lnTo>
                                        <a:lnTo>
                                          <a:pt x="38"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8" y="182"/>
                                        </a:lnTo>
                                        <a:lnTo>
                                          <a:pt x="43" y="173"/>
                                        </a:lnTo>
                                        <a:lnTo>
                                          <a:pt x="53" y="158"/>
                                        </a:lnTo>
                                        <a:lnTo>
                                          <a:pt x="58" y="149"/>
                                        </a:lnTo>
                                        <a:lnTo>
                                          <a:pt x="63" y="134"/>
                                        </a:lnTo>
                                        <a:lnTo>
                                          <a:pt x="135" y="62"/>
                                        </a:lnTo>
                                        <a:lnTo>
                                          <a:pt x="149" y="57"/>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3"/>
                                        </a:lnTo>
                                        <a:lnTo>
                                          <a:pt x="437" y="57"/>
                                        </a:lnTo>
                                        <a:lnTo>
                                          <a:pt x="447" y="62"/>
                                        </a:lnTo>
                                        <a:lnTo>
                                          <a:pt x="457" y="72"/>
                                        </a:lnTo>
                                        <a:lnTo>
                                          <a:pt x="471" y="81"/>
                                        </a:lnTo>
                                        <a:lnTo>
                                          <a:pt x="514" y="125"/>
                                        </a:lnTo>
                                        <a:lnTo>
                                          <a:pt x="519" y="134"/>
                                        </a:lnTo>
                                        <a:lnTo>
                                          <a:pt x="529" y="149"/>
                                        </a:lnTo>
                                        <a:lnTo>
                                          <a:pt x="533" y="158"/>
                                        </a:lnTo>
                                        <a:lnTo>
                                          <a:pt x="543" y="173"/>
                                        </a:lnTo>
                                        <a:lnTo>
                                          <a:pt x="548" y="182"/>
                                        </a:lnTo>
                                        <a:lnTo>
                                          <a:pt x="562" y="221"/>
                                        </a:lnTo>
                                        <a:lnTo>
                                          <a:pt x="562" y="230"/>
                                        </a:lnTo>
                                        <a:lnTo>
                                          <a:pt x="567" y="245"/>
                                        </a:lnTo>
                                        <a:lnTo>
                                          <a:pt x="567" y="273"/>
                                        </a:lnTo>
                                        <a:lnTo>
                                          <a:pt x="572" y="293"/>
                                        </a:lnTo>
                                        <a:lnTo>
                                          <a:pt x="572" y="288"/>
                                        </a:lnTo>
                                        <a:lnTo>
                                          <a:pt x="567" y="307"/>
                                        </a:lnTo>
                                        <a:lnTo>
                                          <a:pt x="567" y="336"/>
                                        </a:lnTo>
                                        <a:lnTo>
                                          <a:pt x="562" y="350"/>
                                        </a:lnTo>
                                        <a:lnTo>
                                          <a:pt x="562" y="360"/>
                                        </a:lnTo>
                                        <a:lnTo>
                                          <a:pt x="548" y="398"/>
                                        </a:lnTo>
                                        <a:lnTo>
                                          <a:pt x="543" y="408"/>
                                        </a:lnTo>
                                        <a:lnTo>
                                          <a:pt x="533" y="422"/>
                                        </a:lnTo>
                                        <a:lnTo>
                                          <a:pt x="529" y="436"/>
                                        </a:lnTo>
                                        <a:lnTo>
                                          <a:pt x="519" y="446"/>
                                        </a:lnTo>
                                        <a:lnTo>
                                          <a:pt x="514" y="456"/>
                                        </a:lnTo>
                                        <a:lnTo>
                                          <a:pt x="505" y="470"/>
                                        </a:lnTo>
                                        <a:lnTo>
                                          <a:pt x="471" y="504"/>
                                        </a:lnTo>
                                        <a:lnTo>
                                          <a:pt x="457" y="513"/>
                                        </a:lnTo>
                                        <a:lnTo>
                                          <a:pt x="447" y="518"/>
                                        </a:lnTo>
                                        <a:lnTo>
                                          <a:pt x="437" y="528"/>
                                        </a:lnTo>
                                        <a:lnTo>
                                          <a:pt x="423" y="532"/>
                                        </a:lnTo>
                                        <a:lnTo>
                                          <a:pt x="408" y="542"/>
                                        </a:lnTo>
                                        <a:lnTo>
                                          <a:pt x="399" y="547"/>
                                        </a:lnTo>
                                        <a:lnTo>
                                          <a:pt x="360" y="561"/>
                                        </a:lnTo>
                                        <a:lnTo>
                                          <a:pt x="351" y="561"/>
                                        </a:lnTo>
                                        <a:lnTo>
                                          <a:pt x="336" y="566"/>
                                        </a:lnTo>
                                        <a:lnTo>
                                          <a:pt x="308" y="566"/>
                                        </a:lnTo>
                                        <a:lnTo>
                                          <a:pt x="288" y="571"/>
                                        </a:lnTo>
                                        <a:lnTo>
                                          <a:pt x="293" y="571"/>
                                        </a:lnTo>
                                        <a:lnTo>
                                          <a:pt x="274" y="566"/>
                                        </a:lnTo>
                                        <a:lnTo>
                                          <a:pt x="245" y="566"/>
                                        </a:lnTo>
                                        <a:lnTo>
                                          <a:pt x="231" y="561"/>
                                        </a:lnTo>
                                        <a:lnTo>
                                          <a:pt x="221" y="561"/>
                                        </a:lnTo>
                                        <a:lnTo>
                                          <a:pt x="183" y="547"/>
                                        </a:lnTo>
                                        <a:lnTo>
                                          <a:pt x="173" y="542"/>
                                        </a:lnTo>
                                        <a:lnTo>
                                          <a:pt x="159" y="532"/>
                                        </a:lnTo>
                                        <a:lnTo>
                                          <a:pt x="149" y="528"/>
                                        </a:lnTo>
                                        <a:lnTo>
                                          <a:pt x="135" y="518"/>
                                        </a:lnTo>
                                        <a:lnTo>
                                          <a:pt x="125" y="513"/>
                                        </a:lnTo>
                                        <a:lnTo>
                                          <a:pt x="82" y="470"/>
                                        </a:lnTo>
                                        <a:lnTo>
                                          <a:pt x="72" y="456"/>
                                        </a:lnTo>
                                        <a:lnTo>
                                          <a:pt x="63" y="446"/>
                                        </a:lnTo>
                                        <a:lnTo>
                                          <a:pt x="58" y="436"/>
                                        </a:lnTo>
                                        <a:lnTo>
                                          <a:pt x="53" y="422"/>
                                        </a:lnTo>
                                        <a:lnTo>
                                          <a:pt x="43" y="408"/>
                                        </a:lnTo>
                                        <a:lnTo>
                                          <a:pt x="38"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6" name="Freeform 2945"/>
                                <wps:cNvSpPr>
                                  <a:spLocks/>
                                </wps:cNvSpPr>
                                <wps:spPr bwMode="auto">
                                  <a:xfrm>
                                    <a:off x="1821" y="1041"/>
                                    <a:ext cx="130" cy="187"/>
                                  </a:xfrm>
                                  <a:custGeom>
                                    <a:avLst/>
                                    <a:gdLst>
                                      <a:gd name="T0" fmla="*/ 111 w 130"/>
                                      <a:gd name="T1" fmla="*/ 182 h 187"/>
                                      <a:gd name="T2" fmla="*/ 116 w 130"/>
                                      <a:gd name="T3" fmla="*/ 182 h 187"/>
                                      <a:gd name="T4" fmla="*/ 116 w 130"/>
                                      <a:gd name="T5" fmla="*/ 187 h 187"/>
                                      <a:gd name="T6" fmla="*/ 125 w 130"/>
                                      <a:gd name="T7" fmla="*/ 187 h 187"/>
                                      <a:gd name="T8" fmla="*/ 125 w 130"/>
                                      <a:gd name="T9" fmla="*/ 182 h 187"/>
                                      <a:gd name="T10" fmla="*/ 130 w 130"/>
                                      <a:gd name="T11" fmla="*/ 182 h 187"/>
                                      <a:gd name="T12" fmla="*/ 130 w 130"/>
                                      <a:gd name="T13" fmla="*/ 173 h 187"/>
                                      <a:gd name="T14" fmla="*/ 19 w 130"/>
                                      <a:gd name="T15" fmla="*/ 5 h 187"/>
                                      <a:gd name="T16" fmla="*/ 15 w 130"/>
                                      <a:gd name="T17" fmla="*/ 5 h 187"/>
                                      <a:gd name="T18" fmla="*/ 15 w 130"/>
                                      <a:gd name="T19" fmla="*/ 0 h 187"/>
                                      <a:gd name="T20" fmla="*/ 5 w 130"/>
                                      <a:gd name="T21" fmla="*/ 0 h 187"/>
                                      <a:gd name="T22" fmla="*/ 5 w 130"/>
                                      <a:gd name="T23" fmla="*/ 5 h 187"/>
                                      <a:gd name="T24" fmla="*/ 0 w 130"/>
                                      <a:gd name="T25" fmla="*/ 5 h 187"/>
                                      <a:gd name="T26" fmla="*/ 0 w 130"/>
                                      <a:gd name="T27" fmla="*/ 14 h 187"/>
                                      <a:gd name="T28" fmla="*/ 111 w 130"/>
                                      <a:gd name="T29"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111" y="182"/>
                                        </a:moveTo>
                                        <a:lnTo>
                                          <a:pt x="116" y="182"/>
                                        </a:lnTo>
                                        <a:lnTo>
                                          <a:pt x="116" y="187"/>
                                        </a:lnTo>
                                        <a:lnTo>
                                          <a:pt x="125" y="187"/>
                                        </a:lnTo>
                                        <a:lnTo>
                                          <a:pt x="125" y="182"/>
                                        </a:lnTo>
                                        <a:lnTo>
                                          <a:pt x="130" y="182"/>
                                        </a:lnTo>
                                        <a:lnTo>
                                          <a:pt x="130" y="173"/>
                                        </a:lnTo>
                                        <a:lnTo>
                                          <a:pt x="19" y="5"/>
                                        </a:lnTo>
                                        <a:lnTo>
                                          <a:pt x="15" y="5"/>
                                        </a:lnTo>
                                        <a:lnTo>
                                          <a:pt x="15" y="0"/>
                                        </a:lnTo>
                                        <a:lnTo>
                                          <a:pt x="5" y="0"/>
                                        </a:lnTo>
                                        <a:lnTo>
                                          <a:pt x="5" y="5"/>
                                        </a:lnTo>
                                        <a:lnTo>
                                          <a:pt x="0" y="5"/>
                                        </a:lnTo>
                                        <a:lnTo>
                                          <a:pt x="0" y="14"/>
                                        </a:lnTo>
                                        <a:lnTo>
                                          <a:pt x="111"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7" name="Freeform 2946"/>
                                <wps:cNvSpPr>
                                  <a:spLocks/>
                                </wps:cNvSpPr>
                                <wps:spPr bwMode="auto">
                                  <a:xfrm>
                                    <a:off x="1821" y="302"/>
                                    <a:ext cx="19" cy="758"/>
                                  </a:xfrm>
                                  <a:custGeom>
                                    <a:avLst/>
                                    <a:gdLst>
                                      <a:gd name="T0" fmla="*/ 0 w 19"/>
                                      <a:gd name="T1" fmla="*/ 749 h 758"/>
                                      <a:gd name="T2" fmla="*/ 0 w 19"/>
                                      <a:gd name="T3" fmla="*/ 753 h 758"/>
                                      <a:gd name="T4" fmla="*/ 5 w 19"/>
                                      <a:gd name="T5" fmla="*/ 753 h 758"/>
                                      <a:gd name="T6" fmla="*/ 5 w 19"/>
                                      <a:gd name="T7" fmla="*/ 758 h 758"/>
                                      <a:gd name="T8" fmla="*/ 15 w 19"/>
                                      <a:gd name="T9" fmla="*/ 758 h 758"/>
                                      <a:gd name="T10" fmla="*/ 15 w 19"/>
                                      <a:gd name="T11" fmla="*/ 753 h 758"/>
                                      <a:gd name="T12" fmla="*/ 19 w 19"/>
                                      <a:gd name="T13" fmla="*/ 753 h 758"/>
                                      <a:gd name="T14" fmla="*/ 19 w 19"/>
                                      <a:gd name="T15" fmla="*/ 5 h 758"/>
                                      <a:gd name="T16" fmla="*/ 15 w 19"/>
                                      <a:gd name="T17" fmla="*/ 5 h 758"/>
                                      <a:gd name="T18" fmla="*/ 15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5" y="758"/>
                                        </a:lnTo>
                                        <a:lnTo>
                                          <a:pt x="15" y="753"/>
                                        </a:lnTo>
                                        <a:lnTo>
                                          <a:pt x="19" y="753"/>
                                        </a:lnTo>
                                        <a:lnTo>
                                          <a:pt x="19" y="5"/>
                                        </a:lnTo>
                                        <a:lnTo>
                                          <a:pt x="15" y="5"/>
                                        </a:lnTo>
                                        <a:lnTo>
                                          <a:pt x="15"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8" name="Freeform 2947"/>
                                <wps:cNvSpPr>
                                  <a:spLocks/>
                                </wps:cNvSpPr>
                                <wps:spPr bwMode="auto">
                                  <a:xfrm>
                                    <a:off x="2388" y="1041"/>
                                    <a:ext cx="130" cy="187"/>
                                  </a:xfrm>
                                  <a:custGeom>
                                    <a:avLst/>
                                    <a:gdLst>
                                      <a:gd name="T0" fmla="*/ 0 w 130"/>
                                      <a:gd name="T1" fmla="*/ 173 h 187"/>
                                      <a:gd name="T2" fmla="*/ 0 w 130"/>
                                      <a:gd name="T3" fmla="*/ 182 h 187"/>
                                      <a:gd name="T4" fmla="*/ 5 w 130"/>
                                      <a:gd name="T5" fmla="*/ 182 h 187"/>
                                      <a:gd name="T6" fmla="*/ 5 w 130"/>
                                      <a:gd name="T7" fmla="*/ 187 h 187"/>
                                      <a:gd name="T8" fmla="*/ 15 w 130"/>
                                      <a:gd name="T9" fmla="*/ 187 h 187"/>
                                      <a:gd name="T10" fmla="*/ 15 w 130"/>
                                      <a:gd name="T11" fmla="*/ 182 h 187"/>
                                      <a:gd name="T12" fmla="*/ 19 w 130"/>
                                      <a:gd name="T13" fmla="*/ 182 h 187"/>
                                      <a:gd name="T14" fmla="*/ 130 w 130"/>
                                      <a:gd name="T15" fmla="*/ 14 h 187"/>
                                      <a:gd name="T16" fmla="*/ 130 w 130"/>
                                      <a:gd name="T17" fmla="*/ 5 h 187"/>
                                      <a:gd name="T18" fmla="*/ 125 w 130"/>
                                      <a:gd name="T19" fmla="*/ 5 h 187"/>
                                      <a:gd name="T20" fmla="*/ 125 w 130"/>
                                      <a:gd name="T21" fmla="*/ 0 h 187"/>
                                      <a:gd name="T22" fmla="*/ 116 w 130"/>
                                      <a:gd name="T23" fmla="*/ 0 h 187"/>
                                      <a:gd name="T24" fmla="*/ 116 w 130"/>
                                      <a:gd name="T25" fmla="*/ 5 h 187"/>
                                      <a:gd name="T26" fmla="*/ 111 w 130"/>
                                      <a:gd name="T27" fmla="*/ 5 h 187"/>
                                      <a:gd name="T28" fmla="*/ 0 w 130"/>
                                      <a:gd name="T29"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0" y="173"/>
                                        </a:moveTo>
                                        <a:lnTo>
                                          <a:pt x="0" y="182"/>
                                        </a:lnTo>
                                        <a:lnTo>
                                          <a:pt x="5" y="182"/>
                                        </a:lnTo>
                                        <a:lnTo>
                                          <a:pt x="5" y="187"/>
                                        </a:lnTo>
                                        <a:lnTo>
                                          <a:pt x="15" y="187"/>
                                        </a:lnTo>
                                        <a:lnTo>
                                          <a:pt x="15" y="182"/>
                                        </a:lnTo>
                                        <a:lnTo>
                                          <a:pt x="19" y="182"/>
                                        </a:lnTo>
                                        <a:lnTo>
                                          <a:pt x="130" y="14"/>
                                        </a:lnTo>
                                        <a:lnTo>
                                          <a:pt x="130" y="5"/>
                                        </a:lnTo>
                                        <a:lnTo>
                                          <a:pt x="125" y="5"/>
                                        </a:lnTo>
                                        <a:lnTo>
                                          <a:pt x="125" y="0"/>
                                        </a:lnTo>
                                        <a:lnTo>
                                          <a:pt x="116" y="0"/>
                                        </a:lnTo>
                                        <a:lnTo>
                                          <a:pt x="116" y="5"/>
                                        </a:lnTo>
                                        <a:lnTo>
                                          <a:pt x="111"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9" name="Freeform 2948"/>
                                <wps:cNvSpPr>
                                  <a:spLocks/>
                                </wps:cNvSpPr>
                                <wps:spPr bwMode="auto">
                                  <a:xfrm>
                                    <a:off x="2499" y="302"/>
                                    <a:ext cx="19" cy="758"/>
                                  </a:xfrm>
                                  <a:custGeom>
                                    <a:avLst/>
                                    <a:gdLst>
                                      <a:gd name="T0" fmla="*/ 0 w 19"/>
                                      <a:gd name="T1" fmla="*/ 749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5 h 758"/>
                                      <a:gd name="T16" fmla="*/ 14 w 19"/>
                                      <a:gd name="T17" fmla="*/ 5 h 758"/>
                                      <a:gd name="T18" fmla="*/ 14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4" y="758"/>
                                        </a:lnTo>
                                        <a:lnTo>
                                          <a:pt x="14" y="753"/>
                                        </a:lnTo>
                                        <a:lnTo>
                                          <a:pt x="19" y="753"/>
                                        </a:lnTo>
                                        <a:lnTo>
                                          <a:pt x="19" y="5"/>
                                        </a:lnTo>
                                        <a:lnTo>
                                          <a:pt x="14" y="5"/>
                                        </a:lnTo>
                                        <a:lnTo>
                                          <a:pt x="14"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0" name="Freeform 2949"/>
                                <wps:cNvSpPr>
                                  <a:spLocks/>
                                </wps:cNvSpPr>
                                <wps:spPr bwMode="auto">
                                  <a:xfrm>
                                    <a:off x="1816" y="225"/>
                                    <a:ext cx="702" cy="159"/>
                                  </a:xfrm>
                                  <a:custGeom>
                                    <a:avLst/>
                                    <a:gdLst>
                                      <a:gd name="T0" fmla="*/ 10 w 702"/>
                                      <a:gd name="T1" fmla="*/ 96 h 159"/>
                                      <a:gd name="T2" fmla="*/ 24 w 702"/>
                                      <a:gd name="T3" fmla="*/ 87 h 159"/>
                                      <a:gd name="T4" fmla="*/ 24 w 702"/>
                                      <a:gd name="T5" fmla="*/ 72 h 159"/>
                                      <a:gd name="T6" fmla="*/ 34 w 702"/>
                                      <a:gd name="T7" fmla="*/ 53 h 159"/>
                                      <a:gd name="T8" fmla="*/ 44 w 702"/>
                                      <a:gd name="T9" fmla="*/ 48 h 159"/>
                                      <a:gd name="T10" fmla="*/ 58 w 702"/>
                                      <a:gd name="T11" fmla="*/ 39 h 159"/>
                                      <a:gd name="T12" fmla="*/ 72 w 702"/>
                                      <a:gd name="T13" fmla="*/ 29 h 159"/>
                                      <a:gd name="T14" fmla="*/ 101 w 702"/>
                                      <a:gd name="T15" fmla="*/ 29 h 159"/>
                                      <a:gd name="T16" fmla="*/ 154 w 702"/>
                                      <a:gd name="T17" fmla="*/ 20 h 159"/>
                                      <a:gd name="T18" fmla="*/ 207 w 702"/>
                                      <a:gd name="T19" fmla="*/ 24 h 159"/>
                                      <a:gd name="T20" fmla="*/ 226 w 702"/>
                                      <a:gd name="T21" fmla="*/ 34 h 159"/>
                                      <a:gd name="T22" fmla="*/ 241 w 702"/>
                                      <a:gd name="T23" fmla="*/ 44 h 159"/>
                                      <a:gd name="T24" fmla="*/ 265 w 702"/>
                                      <a:gd name="T25" fmla="*/ 53 h 159"/>
                                      <a:gd name="T26" fmla="*/ 274 w 702"/>
                                      <a:gd name="T27" fmla="*/ 72 h 159"/>
                                      <a:gd name="T28" fmla="*/ 293 w 702"/>
                                      <a:gd name="T29" fmla="*/ 96 h 159"/>
                                      <a:gd name="T30" fmla="*/ 318 w 702"/>
                                      <a:gd name="T31" fmla="*/ 125 h 159"/>
                                      <a:gd name="T32" fmla="*/ 337 w 702"/>
                                      <a:gd name="T33" fmla="*/ 144 h 159"/>
                                      <a:gd name="T34" fmla="*/ 366 w 702"/>
                                      <a:gd name="T35" fmla="*/ 159 h 159"/>
                                      <a:gd name="T36" fmla="*/ 524 w 702"/>
                                      <a:gd name="T37" fmla="*/ 154 h 159"/>
                                      <a:gd name="T38" fmla="*/ 548 w 702"/>
                                      <a:gd name="T39" fmla="*/ 144 h 159"/>
                                      <a:gd name="T40" fmla="*/ 577 w 702"/>
                                      <a:gd name="T41" fmla="*/ 140 h 159"/>
                                      <a:gd name="T42" fmla="*/ 596 w 702"/>
                                      <a:gd name="T43" fmla="*/ 130 h 159"/>
                                      <a:gd name="T44" fmla="*/ 615 w 702"/>
                                      <a:gd name="T45" fmla="*/ 125 h 159"/>
                                      <a:gd name="T46" fmla="*/ 635 w 702"/>
                                      <a:gd name="T47" fmla="*/ 116 h 159"/>
                                      <a:gd name="T48" fmla="*/ 654 w 702"/>
                                      <a:gd name="T49" fmla="*/ 111 h 159"/>
                                      <a:gd name="T50" fmla="*/ 678 w 702"/>
                                      <a:gd name="T51" fmla="*/ 101 h 159"/>
                                      <a:gd name="T52" fmla="*/ 702 w 702"/>
                                      <a:gd name="T53" fmla="*/ 92 h 159"/>
                                      <a:gd name="T54" fmla="*/ 688 w 702"/>
                                      <a:gd name="T55" fmla="*/ 77 h 159"/>
                                      <a:gd name="T56" fmla="*/ 668 w 702"/>
                                      <a:gd name="T57" fmla="*/ 82 h 159"/>
                                      <a:gd name="T58" fmla="*/ 644 w 702"/>
                                      <a:gd name="T59" fmla="*/ 92 h 159"/>
                                      <a:gd name="T60" fmla="*/ 625 w 702"/>
                                      <a:gd name="T61" fmla="*/ 96 h 159"/>
                                      <a:gd name="T62" fmla="*/ 606 w 702"/>
                                      <a:gd name="T63" fmla="*/ 106 h 159"/>
                                      <a:gd name="T64" fmla="*/ 587 w 702"/>
                                      <a:gd name="T65" fmla="*/ 111 h 159"/>
                                      <a:gd name="T66" fmla="*/ 567 w 702"/>
                                      <a:gd name="T67" fmla="*/ 120 h 159"/>
                                      <a:gd name="T68" fmla="*/ 539 w 702"/>
                                      <a:gd name="T69" fmla="*/ 125 h 159"/>
                                      <a:gd name="T70" fmla="*/ 519 w 702"/>
                                      <a:gd name="T71" fmla="*/ 140 h 159"/>
                                      <a:gd name="T72" fmla="*/ 447 w 702"/>
                                      <a:gd name="T73" fmla="*/ 140 h 159"/>
                                      <a:gd name="T74" fmla="*/ 356 w 702"/>
                                      <a:gd name="T75" fmla="*/ 135 h 159"/>
                                      <a:gd name="T76" fmla="*/ 356 w 702"/>
                                      <a:gd name="T77" fmla="*/ 130 h 159"/>
                                      <a:gd name="T78" fmla="*/ 327 w 702"/>
                                      <a:gd name="T79" fmla="*/ 106 h 159"/>
                                      <a:gd name="T80" fmla="*/ 313 w 702"/>
                                      <a:gd name="T81" fmla="*/ 92 h 159"/>
                                      <a:gd name="T82" fmla="*/ 298 w 702"/>
                                      <a:gd name="T83" fmla="*/ 82 h 159"/>
                                      <a:gd name="T84" fmla="*/ 293 w 702"/>
                                      <a:gd name="T85" fmla="*/ 63 h 159"/>
                                      <a:gd name="T86" fmla="*/ 284 w 702"/>
                                      <a:gd name="T87" fmla="*/ 53 h 159"/>
                                      <a:gd name="T88" fmla="*/ 269 w 702"/>
                                      <a:gd name="T89" fmla="*/ 39 h 159"/>
                                      <a:gd name="T90" fmla="*/ 245 w 702"/>
                                      <a:gd name="T91" fmla="*/ 24 h 159"/>
                                      <a:gd name="T92" fmla="*/ 231 w 702"/>
                                      <a:gd name="T93" fmla="*/ 10 h 159"/>
                                      <a:gd name="T94" fmla="*/ 188 w 702"/>
                                      <a:gd name="T95" fmla="*/ 5 h 159"/>
                                      <a:gd name="T96" fmla="*/ 140 w 702"/>
                                      <a:gd name="T97" fmla="*/ 5 h 159"/>
                                      <a:gd name="T98" fmla="*/ 77 w 702"/>
                                      <a:gd name="T99" fmla="*/ 15 h 159"/>
                                      <a:gd name="T100" fmla="*/ 58 w 702"/>
                                      <a:gd name="T101" fmla="*/ 29 h 159"/>
                                      <a:gd name="T102" fmla="*/ 44 w 702"/>
                                      <a:gd name="T103" fmla="*/ 24 h 159"/>
                                      <a:gd name="T104" fmla="*/ 29 w 702"/>
                                      <a:gd name="T105" fmla="*/ 34 h 159"/>
                                      <a:gd name="T106" fmla="*/ 10 w 702"/>
                                      <a:gd name="T107" fmla="*/ 48 h 159"/>
                                      <a:gd name="T108" fmla="*/ 5 w 702"/>
                                      <a:gd name="T109" fmla="*/ 63 h 159"/>
                                      <a:gd name="T110" fmla="*/ 10 w 702"/>
                                      <a:gd name="T111"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2" h="159">
                                        <a:moveTo>
                                          <a:pt x="5" y="87"/>
                                        </a:moveTo>
                                        <a:lnTo>
                                          <a:pt x="5" y="92"/>
                                        </a:lnTo>
                                        <a:lnTo>
                                          <a:pt x="10" y="96"/>
                                        </a:lnTo>
                                        <a:lnTo>
                                          <a:pt x="20" y="96"/>
                                        </a:lnTo>
                                        <a:lnTo>
                                          <a:pt x="24" y="92"/>
                                        </a:lnTo>
                                        <a:lnTo>
                                          <a:pt x="24" y="87"/>
                                        </a:lnTo>
                                        <a:lnTo>
                                          <a:pt x="20" y="82"/>
                                        </a:lnTo>
                                        <a:lnTo>
                                          <a:pt x="20" y="77"/>
                                        </a:lnTo>
                                        <a:lnTo>
                                          <a:pt x="24" y="72"/>
                                        </a:lnTo>
                                        <a:lnTo>
                                          <a:pt x="20" y="63"/>
                                        </a:lnTo>
                                        <a:lnTo>
                                          <a:pt x="24" y="63"/>
                                        </a:lnTo>
                                        <a:lnTo>
                                          <a:pt x="34" y="53"/>
                                        </a:lnTo>
                                        <a:lnTo>
                                          <a:pt x="39" y="48"/>
                                        </a:lnTo>
                                        <a:lnTo>
                                          <a:pt x="39" y="44"/>
                                        </a:lnTo>
                                        <a:lnTo>
                                          <a:pt x="44" y="48"/>
                                        </a:lnTo>
                                        <a:lnTo>
                                          <a:pt x="48" y="44"/>
                                        </a:lnTo>
                                        <a:lnTo>
                                          <a:pt x="53" y="44"/>
                                        </a:lnTo>
                                        <a:lnTo>
                                          <a:pt x="58" y="39"/>
                                        </a:lnTo>
                                        <a:lnTo>
                                          <a:pt x="68" y="39"/>
                                        </a:lnTo>
                                        <a:lnTo>
                                          <a:pt x="77" y="29"/>
                                        </a:lnTo>
                                        <a:lnTo>
                                          <a:pt x="72" y="29"/>
                                        </a:lnTo>
                                        <a:lnTo>
                                          <a:pt x="87" y="29"/>
                                        </a:lnTo>
                                        <a:lnTo>
                                          <a:pt x="87" y="24"/>
                                        </a:lnTo>
                                        <a:lnTo>
                                          <a:pt x="101" y="29"/>
                                        </a:lnTo>
                                        <a:lnTo>
                                          <a:pt x="111" y="24"/>
                                        </a:lnTo>
                                        <a:lnTo>
                                          <a:pt x="149" y="24"/>
                                        </a:lnTo>
                                        <a:lnTo>
                                          <a:pt x="154" y="20"/>
                                        </a:lnTo>
                                        <a:lnTo>
                                          <a:pt x="178" y="20"/>
                                        </a:lnTo>
                                        <a:lnTo>
                                          <a:pt x="188" y="24"/>
                                        </a:lnTo>
                                        <a:lnTo>
                                          <a:pt x="207" y="24"/>
                                        </a:lnTo>
                                        <a:lnTo>
                                          <a:pt x="212" y="29"/>
                                        </a:lnTo>
                                        <a:lnTo>
                                          <a:pt x="221" y="29"/>
                                        </a:lnTo>
                                        <a:lnTo>
                                          <a:pt x="226" y="34"/>
                                        </a:lnTo>
                                        <a:lnTo>
                                          <a:pt x="236" y="39"/>
                                        </a:lnTo>
                                        <a:lnTo>
                                          <a:pt x="236" y="34"/>
                                        </a:lnTo>
                                        <a:lnTo>
                                          <a:pt x="241" y="44"/>
                                        </a:lnTo>
                                        <a:lnTo>
                                          <a:pt x="245" y="44"/>
                                        </a:lnTo>
                                        <a:lnTo>
                                          <a:pt x="260" y="58"/>
                                        </a:lnTo>
                                        <a:lnTo>
                                          <a:pt x="265" y="53"/>
                                        </a:lnTo>
                                        <a:lnTo>
                                          <a:pt x="260" y="58"/>
                                        </a:lnTo>
                                        <a:lnTo>
                                          <a:pt x="269" y="68"/>
                                        </a:lnTo>
                                        <a:lnTo>
                                          <a:pt x="274" y="72"/>
                                        </a:lnTo>
                                        <a:lnTo>
                                          <a:pt x="274" y="77"/>
                                        </a:lnTo>
                                        <a:lnTo>
                                          <a:pt x="284" y="87"/>
                                        </a:lnTo>
                                        <a:lnTo>
                                          <a:pt x="293" y="96"/>
                                        </a:lnTo>
                                        <a:lnTo>
                                          <a:pt x="293" y="101"/>
                                        </a:lnTo>
                                        <a:lnTo>
                                          <a:pt x="308" y="116"/>
                                        </a:lnTo>
                                        <a:lnTo>
                                          <a:pt x="318" y="125"/>
                                        </a:lnTo>
                                        <a:lnTo>
                                          <a:pt x="332" y="140"/>
                                        </a:lnTo>
                                        <a:lnTo>
                                          <a:pt x="337" y="140"/>
                                        </a:lnTo>
                                        <a:lnTo>
                                          <a:pt x="337" y="144"/>
                                        </a:lnTo>
                                        <a:lnTo>
                                          <a:pt x="351" y="154"/>
                                        </a:lnTo>
                                        <a:lnTo>
                                          <a:pt x="361" y="154"/>
                                        </a:lnTo>
                                        <a:lnTo>
                                          <a:pt x="366" y="159"/>
                                        </a:lnTo>
                                        <a:lnTo>
                                          <a:pt x="447" y="159"/>
                                        </a:lnTo>
                                        <a:lnTo>
                                          <a:pt x="457" y="154"/>
                                        </a:lnTo>
                                        <a:lnTo>
                                          <a:pt x="524" y="154"/>
                                        </a:lnTo>
                                        <a:lnTo>
                                          <a:pt x="529" y="149"/>
                                        </a:lnTo>
                                        <a:lnTo>
                                          <a:pt x="543" y="149"/>
                                        </a:lnTo>
                                        <a:lnTo>
                                          <a:pt x="548" y="144"/>
                                        </a:lnTo>
                                        <a:lnTo>
                                          <a:pt x="558" y="144"/>
                                        </a:lnTo>
                                        <a:lnTo>
                                          <a:pt x="563" y="140"/>
                                        </a:lnTo>
                                        <a:lnTo>
                                          <a:pt x="577" y="140"/>
                                        </a:lnTo>
                                        <a:lnTo>
                                          <a:pt x="582" y="135"/>
                                        </a:lnTo>
                                        <a:lnTo>
                                          <a:pt x="591" y="135"/>
                                        </a:lnTo>
                                        <a:lnTo>
                                          <a:pt x="596" y="130"/>
                                        </a:lnTo>
                                        <a:lnTo>
                                          <a:pt x="606" y="130"/>
                                        </a:lnTo>
                                        <a:lnTo>
                                          <a:pt x="611" y="125"/>
                                        </a:lnTo>
                                        <a:lnTo>
                                          <a:pt x="615" y="125"/>
                                        </a:lnTo>
                                        <a:lnTo>
                                          <a:pt x="620" y="120"/>
                                        </a:lnTo>
                                        <a:lnTo>
                                          <a:pt x="630" y="120"/>
                                        </a:lnTo>
                                        <a:lnTo>
                                          <a:pt x="635" y="116"/>
                                        </a:lnTo>
                                        <a:lnTo>
                                          <a:pt x="639" y="116"/>
                                        </a:lnTo>
                                        <a:lnTo>
                                          <a:pt x="644" y="111"/>
                                        </a:lnTo>
                                        <a:lnTo>
                                          <a:pt x="654" y="111"/>
                                        </a:lnTo>
                                        <a:lnTo>
                                          <a:pt x="659" y="106"/>
                                        </a:lnTo>
                                        <a:lnTo>
                                          <a:pt x="668" y="101"/>
                                        </a:lnTo>
                                        <a:lnTo>
                                          <a:pt x="678" y="101"/>
                                        </a:lnTo>
                                        <a:lnTo>
                                          <a:pt x="683" y="96"/>
                                        </a:lnTo>
                                        <a:lnTo>
                                          <a:pt x="697" y="96"/>
                                        </a:lnTo>
                                        <a:lnTo>
                                          <a:pt x="702" y="92"/>
                                        </a:lnTo>
                                        <a:lnTo>
                                          <a:pt x="702" y="82"/>
                                        </a:lnTo>
                                        <a:lnTo>
                                          <a:pt x="697" y="77"/>
                                        </a:lnTo>
                                        <a:lnTo>
                                          <a:pt x="688" y="77"/>
                                        </a:lnTo>
                                        <a:lnTo>
                                          <a:pt x="692" y="77"/>
                                        </a:lnTo>
                                        <a:lnTo>
                                          <a:pt x="673" y="77"/>
                                        </a:lnTo>
                                        <a:lnTo>
                                          <a:pt x="668" y="82"/>
                                        </a:lnTo>
                                        <a:lnTo>
                                          <a:pt x="659" y="87"/>
                                        </a:lnTo>
                                        <a:lnTo>
                                          <a:pt x="649" y="87"/>
                                        </a:lnTo>
                                        <a:lnTo>
                                          <a:pt x="644" y="92"/>
                                        </a:lnTo>
                                        <a:lnTo>
                                          <a:pt x="635" y="92"/>
                                        </a:lnTo>
                                        <a:lnTo>
                                          <a:pt x="630" y="96"/>
                                        </a:lnTo>
                                        <a:lnTo>
                                          <a:pt x="625" y="96"/>
                                        </a:lnTo>
                                        <a:lnTo>
                                          <a:pt x="620" y="101"/>
                                        </a:lnTo>
                                        <a:lnTo>
                                          <a:pt x="611" y="101"/>
                                        </a:lnTo>
                                        <a:lnTo>
                                          <a:pt x="606" y="106"/>
                                        </a:lnTo>
                                        <a:lnTo>
                                          <a:pt x="601" y="106"/>
                                        </a:lnTo>
                                        <a:lnTo>
                                          <a:pt x="596" y="111"/>
                                        </a:lnTo>
                                        <a:lnTo>
                                          <a:pt x="587" y="111"/>
                                        </a:lnTo>
                                        <a:lnTo>
                                          <a:pt x="582" y="116"/>
                                        </a:lnTo>
                                        <a:lnTo>
                                          <a:pt x="572" y="116"/>
                                        </a:lnTo>
                                        <a:lnTo>
                                          <a:pt x="567" y="120"/>
                                        </a:lnTo>
                                        <a:lnTo>
                                          <a:pt x="553" y="120"/>
                                        </a:lnTo>
                                        <a:lnTo>
                                          <a:pt x="548" y="125"/>
                                        </a:lnTo>
                                        <a:lnTo>
                                          <a:pt x="539" y="125"/>
                                        </a:lnTo>
                                        <a:lnTo>
                                          <a:pt x="534" y="130"/>
                                        </a:lnTo>
                                        <a:lnTo>
                                          <a:pt x="524" y="130"/>
                                        </a:lnTo>
                                        <a:lnTo>
                                          <a:pt x="519" y="140"/>
                                        </a:lnTo>
                                        <a:lnTo>
                                          <a:pt x="524" y="135"/>
                                        </a:lnTo>
                                        <a:lnTo>
                                          <a:pt x="457" y="135"/>
                                        </a:lnTo>
                                        <a:lnTo>
                                          <a:pt x="447" y="140"/>
                                        </a:lnTo>
                                        <a:lnTo>
                                          <a:pt x="375" y="140"/>
                                        </a:lnTo>
                                        <a:lnTo>
                                          <a:pt x="370" y="135"/>
                                        </a:lnTo>
                                        <a:lnTo>
                                          <a:pt x="356" y="135"/>
                                        </a:lnTo>
                                        <a:lnTo>
                                          <a:pt x="361" y="135"/>
                                        </a:lnTo>
                                        <a:lnTo>
                                          <a:pt x="356" y="135"/>
                                        </a:lnTo>
                                        <a:lnTo>
                                          <a:pt x="356" y="130"/>
                                        </a:lnTo>
                                        <a:lnTo>
                                          <a:pt x="346" y="120"/>
                                        </a:lnTo>
                                        <a:lnTo>
                                          <a:pt x="342" y="120"/>
                                        </a:lnTo>
                                        <a:lnTo>
                                          <a:pt x="327" y="106"/>
                                        </a:lnTo>
                                        <a:lnTo>
                                          <a:pt x="322" y="111"/>
                                        </a:lnTo>
                                        <a:lnTo>
                                          <a:pt x="327" y="106"/>
                                        </a:lnTo>
                                        <a:lnTo>
                                          <a:pt x="313" y="92"/>
                                        </a:lnTo>
                                        <a:lnTo>
                                          <a:pt x="313" y="87"/>
                                        </a:lnTo>
                                        <a:lnTo>
                                          <a:pt x="303" y="77"/>
                                        </a:lnTo>
                                        <a:lnTo>
                                          <a:pt x="298" y="82"/>
                                        </a:lnTo>
                                        <a:lnTo>
                                          <a:pt x="303" y="77"/>
                                        </a:lnTo>
                                        <a:lnTo>
                                          <a:pt x="293" y="68"/>
                                        </a:lnTo>
                                        <a:lnTo>
                                          <a:pt x="293" y="63"/>
                                        </a:lnTo>
                                        <a:lnTo>
                                          <a:pt x="284" y="53"/>
                                        </a:lnTo>
                                        <a:lnTo>
                                          <a:pt x="279" y="58"/>
                                        </a:lnTo>
                                        <a:lnTo>
                                          <a:pt x="284" y="53"/>
                                        </a:lnTo>
                                        <a:lnTo>
                                          <a:pt x="279" y="48"/>
                                        </a:lnTo>
                                        <a:lnTo>
                                          <a:pt x="274" y="44"/>
                                        </a:lnTo>
                                        <a:lnTo>
                                          <a:pt x="269" y="39"/>
                                        </a:lnTo>
                                        <a:lnTo>
                                          <a:pt x="255" y="24"/>
                                        </a:lnTo>
                                        <a:lnTo>
                                          <a:pt x="250" y="24"/>
                                        </a:lnTo>
                                        <a:lnTo>
                                          <a:pt x="245" y="24"/>
                                        </a:lnTo>
                                        <a:lnTo>
                                          <a:pt x="245" y="20"/>
                                        </a:lnTo>
                                        <a:lnTo>
                                          <a:pt x="236" y="15"/>
                                        </a:lnTo>
                                        <a:lnTo>
                                          <a:pt x="231" y="10"/>
                                        </a:lnTo>
                                        <a:lnTo>
                                          <a:pt x="221" y="10"/>
                                        </a:lnTo>
                                        <a:lnTo>
                                          <a:pt x="217" y="5"/>
                                        </a:lnTo>
                                        <a:lnTo>
                                          <a:pt x="188" y="5"/>
                                        </a:lnTo>
                                        <a:lnTo>
                                          <a:pt x="178" y="0"/>
                                        </a:lnTo>
                                        <a:lnTo>
                                          <a:pt x="145" y="0"/>
                                        </a:lnTo>
                                        <a:lnTo>
                                          <a:pt x="140" y="5"/>
                                        </a:lnTo>
                                        <a:lnTo>
                                          <a:pt x="111" y="5"/>
                                        </a:lnTo>
                                        <a:lnTo>
                                          <a:pt x="101" y="10"/>
                                        </a:lnTo>
                                        <a:lnTo>
                                          <a:pt x="77" y="15"/>
                                        </a:lnTo>
                                        <a:lnTo>
                                          <a:pt x="77" y="20"/>
                                        </a:lnTo>
                                        <a:lnTo>
                                          <a:pt x="63" y="20"/>
                                        </a:lnTo>
                                        <a:lnTo>
                                          <a:pt x="58" y="29"/>
                                        </a:lnTo>
                                        <a:lnTo>
                                          <a:pt x="68" y="20"/>
                                        </a:lnTo>
                                        <a:lnTo>
                                          <a:pt x="48" y="20"/>
                                        </a:lnTo>
                                        <a:lnTo>
                                          <a:pt x="44" y="24"/>
                                        </a:lnTo>
                                        <a:lnTo>
                                          <a:pt x="39" y="24"/>
                                        </a:lnTo>
                                        <a:lnTo>
                                          <a:pt x="34" y="29"/>
                                        </a:lnTo>
                                        <a:lnTo>
                                          <a:pt x="29" y="34"/>
                                        </a:lnTo>
                                        <a:lnTo>
                                          <a:pt x="29" y="39"/>
                                        </a:lnTo>
                                        <a:lnTo>
                                          <a:pt x="24" y="34"/>
                                        </a:lnTo>
                                        <a:lnTo>
                                          <a:pt x="10" y="48"/>
                                        </a:lnTo>
                                        <a:lnTo>
                                          <a:pt x="15" y="53"/>
                                        </a:lnTo>
                                        <a:lnTo>
                                          <a:pt x="10" y="53"/>
                                        </a:lnTo>
                                        <a:lnTo>
                                          <a:pt x="5" y="63"/>
                                        </a:lnTo>
                                        <a:lnTo>
                                          <a:pt x="0" y="68"/>
                                        </a:lnTo>
                                        <a:lnTo>
                                          <a:pt x="0" y="87"/>
                                        </a:lnTo>
                                        <a:lnTo>
                                          <a:pt x="10" y="92"/>
                                        </a:lnTo>
                                        <a:lnTo>
                                          <a:pt x="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1" name="Rectangle 2950"/>
                                <wps:cNvSpPr>
                                  <a:spLocks noChangeArrowheads="1"/>
                                </wps:cNvSpPr>
                                <wps:spPr bwMode="auto">
                                  <a:xfrm>
                                    <a:off x="21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2" name="Rectangle 2951"/>
                                <wps:cNvSpPr>
                                  <a:spLocks noChangeArrowheads="1"/>
                                </wps:cNvSpPr>
                                <wps:spPr bwMode="auto">
                                  <a:xfrm>
                                    <a:off x="21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3" name="Rectangle 2952"/>
                                <wps:cNvSpPr>
                                  <a:spLocks noChangeArrowheads="1"/>
                                </wps:cNvSpPr>
                                <wps:spPr bwMode="auto">
                                  <a:xfrm>
                                    <a:off x="21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4" name="Rectangle 2953"/>
                                <wps:cNvSpPr>
                                  <a:spLocks noChangeArrowheads="1"/>
                                </wps:cNvSpPr>
                                <wps:spPr bwMode="auto">
                                  <a:xfrm>
                                    <a:off x="21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5" name="Rectangle 2954"/>
                                <wps:cNvSpPr>
                                  <a:spLocks noChangeArrowheads="1"/>
                                </wps:cNvSpPr>
                                <wps:spPr bwMode="auto">
                                  <a:xfrm>
                                    <a:off x="21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6" name="Rectangle 2955"/>
                                <wps:cNvSpPr>
                                  <a:spLocks noChangeArrowheads="1"/>
                                </wps:cNvSpPr>
                                <wps:spPr bwMode="auto">
                                  <a:xfrm>
                                    <a:off x="21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7" name="Rectangle 2956"/>
                                <wps:cNvSpPr>
                                  <a:spLocks noChangeArrowheads="1"/>
                                </wps:cNvSpPr>
                                <wps:spPr bwMode="auto">
                                  <a:xfrm>
                                    <a:off x="21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8" name="Rectangle 2957"/>
                                <wps:cNvSpPr>
                                  <a:spLocks noChangeArrowheads="1"/>
                                </wps:cNvSpPr>
                                <wps:spPr bwMode="auto">
                                  <a:xfrm>
                                    <a:off x="21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9" name="Rectangle 2958"/>
                                <wps:cNvSpPr>
                                  <a:spLocks noChangeArrowheads="1"/>
                                </wps:cNvSpPr>
                                <wps:spPr bwMode="auto">
                                  <a:xfrm>
                                    <a:off x="21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0" name="Rectangle 2959"/>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1" name="Rectangle 2960"/>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2" name="Rectangle 2961"/>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3" name="Rectangle 2962"/>
                                <wps:cNvSpPr>
                                  <a:spLocks noChangeArrowheads="1"/>
                                </wps:cNvSpPr>
                                <wps:spPr bwMode="auto">
                                  <a:xfrm>
                                    <a:off x="21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4" name="Rectangle 2963"/>
                                <wps:cNvSpPr>
                                  <a:spLocks noChangeArrowheads="1"/>
                                </wps:cNvSpPr>
                                <wps:spPr bwMode="auto">
                                  <a:xfrm>
                                    <a:off x="21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5" name="Rectangle 2964"/>
                                <wps:cNvSpPr>
                                  <a:spLocks noChangeArrowheads="1"/>
                                </wps:cNvSpPr>
                                <wps:spPr bwMode="auto">
                                  <a:xfrm>
                                    <a:off x="21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6" name="Rectangle 2965"/>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7" name="Rectangle 2966"/>
                                <wps:cNvSpPr>
                                  <a:spLocks noChangeArrowheads="1"/>
                                </wps:cNvSpPr>
                                <wps:spPr bwMode="auto">
                                  <a:xfrm>
                                    <a:off x="21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8" name="Rectangle 2967"/>
                                <wps:cNvSpPr>
                                  <a:spLocks noChangeArrowheads="1"/>
                                </wps:cNvSpPr>
                                <wps:spPr bwMode="auto">
                                  <a:xfrm>
                                    <a:off x="21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9" name="Rectangle 2968"/>
                                <wps:cNvSpPr>
                                  <a:spLocks noChangeArrowheads="1"/>
                                </wps:cNvSpPr>
                                <wps:spPr bwMode="auto">
                                  <a:xfrm>
                                    <a:off x="21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0" name="Rectangle 2969"/>
                                <wps:cNvSpPr>
                                  <a:spLocks noChangeArrowheads="1"/>
                                </wps:cNvSpPr>
                                <wps:spPr bwMode="auto">
                                  <a:xfrm>
                                    <a:off x="21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1" name="Rectangle 2970"/>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2" name="Rectangle 2971"/>
                                <wps:cNvSpPr>
                                  <a:spLocks noChangeArrowheads="1"/>
                                </wps:cNvSpPr>
                                <wps:spPr bwMode="auto">
                                  <a:xfrm>
                                    <a:off x="21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3" name="Rectangle 2972"/>
                                <wps:cNvSpPr>
                                  <a:spLocks noChangeArrowheads="1"/>
                                </wps:cNvSpPr>
                                <wps:spPr bwMode="auto">
                                  <a:xfrm>
                                    <a:off x="21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4" name="Rectangle 2973"/>
                                <wps:cNvSpPr>
                                  <a:spLocks noChangeArrowheads="1"/>
                                </wps:cNvSpPr>
                                <wps:spPr bwMode="auto">
                                  <a:xfrm>
                                    <a:off x="21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5" name="Rectangle 2974"/>
                                <wps:cNvSpPr>
                                  <a:spLocks noChangeArrowheads="1"/>
                                </wps:cNvSpPr>
                                <wps:spPr bwMode="auto">
                                  <a:xfrm>
                                    <a:off x="21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6" name="Rectangle 2975"/>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7" name="Rectangle 2976"/>
                                <wps:cNvSpPr>
                                  <a:spLocks noChangeArrowheads="1"/>
                                </wps:cNvSpPr>
                                <wps:spPr bwMode="auto">
                                  <a:xfrm>
                                    <a:off x="21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8" name="Rectangle 2977"/>
                                <wps:cNvSpPr>
                                  <a:spLocks noChangeArrowheads="1"/>
                                </wps:cNvSpPr>
                                <wps:spPr bwMode="auto">
                                  <a:xfrm>
                                    <a:off x="21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9" name="Rectangle 2978"/>
                                <wps:cNvSpPr>
                                  <a:spLocks noChangeArrowheads="1"/>
                                </wps:cNvSpPr>
                                <wps:spPr bwMode="auto">
                                  <a:xfrm>
                                    <a:off x="21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0" name="Rectangle 2979"/>
                                <wps:cNvSpPr>
                                  <a:spLocks noChangeArrowheads="1"/>
                                </wps:cNvSpPr>
                                <wps:spPr bwMode="auto">
                                  <a:xfrm>
                                    <a:off x="21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1" name="Rectangle 2980"/>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2" name="Rectangle 2981"/>
                                <wps:cNvSpPr>
                                  <a:spLocks noChangeArrowheads="1"/>
                                </wps:cNvSpPr>
                                <wps:spPr bwMode="auto">
                                  <a:xfrm>
                                    <a:off x="21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3" name="Rectangle 2982"/>
                                <wps:cNvSpPr>
                                  <a:spLocks noChangeArrowheads="1"/>
                                </wps:cNvSpPr>
                                <wps:spPr bwMode="auto">
                                  <a:xfrm>
                                    <a:off x="21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4" name="Rectangle 2983"/>
                                <wps:cNvSpPr>
                                  <a:spLocks noChangeArrowheads="1"/>
                                </wps:cNvSpPr>
                                <wps:spPr bwMode="auto">
                                  <a:xfrm>
                                    <a:off x="21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5" name="Rectangle 2984"/>
                                <wps:cNvSpPr>
                                  <a:spLocks noChangeArrowheads="1"/>
                                </wps:cNvSpPr>
                                <wps:spPr bwMode="auto">
                                  <a:xfrm>
                                    <a:off x="21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6" name="Rectangle 2985"/>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7" name="Rectangle 2986"/>
                                <wps:cNvSpPr>
                                  <a:spLocks noChangeArrowheads="1"/>
                                </wps:cNvSpPr>
                                <wps:spPr bwMode="auto">
                                  <a:xfrm>
                                    <a:off x="21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8" name="Rectangle 2987"/>
                                <wps:cNvSpPr>
                                  <a:spLocks noChangeArrowheads="1"/>
                                </wps:cNvSpPr>
                                <wps:spPr bwMode="auto">
                                  <a:xfrm>
                                    <a:off x="21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9" name="Rectangle 2988"/>
                                <wps:cNvSpPr>
                                  <a:spLocks noChangeArrowheads="1"/>
                                </wps:cNvSpPr>
                                <wps:spPr bwMode="auto">
                                  <a:xfrm>
                                    <a:off x="21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0" name="Rectangle 2989"/>
                                <wps:cNvSpPr>
                                  <a:spLocks noChangeArrowheads="1"/>
                                </wps:cNvSpPr>
                                <wps:spPr bwMode="auto">
                                  <a:xfrm>
                                    <a:off x="21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1" name="Rectangle 2990"/>
                                <wps:cNvSpPr>
                                  <a:spLocks noChangeArrowheads="1"/>
                                </wps:cNvSpPr>
                                <wps:spPr bwMode="auto">
                                  <a:xfrm>
                                    <a:off x="21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2" name="Rectangle 2991"/>
                                <wps:cNvSpPr>
                                  <a:spLocks noChangeArrowheads="1"/>
                                </wps:cNvSpPr>
                                <wps:spPr bwMode="auto">
                                  <a:xfrm>
                                    <a:off x="21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3" name="Rectangle 2992"/>
                                <wps:cNvSpPr>
                                  <a:spLocks noChangeArrowheads="1"/>
                                </wps:cNvSpPr>
                                <wps:spPr bwMode="auto">
                                  <a:xfrm>
                                    <a:off x="21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4" name="Rectangle 2993"/>
                                <wps:cNvSpPr>
                                  <a:spLocks noChangeArrowheads="1"/>
                                </wps:cNvSpPr>
                                <wps:spPr bwMode="auto">
                                  <a:xfrm>
                                    <a:off x="21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5" name="Rectangle 2994"/>
                                <wps:cNvSpPr>
                                  <a:spLocks noChangeArrowheads="1"/>
                                </wps:cNvSpPr>
                                <wps:spPr bwMode="auto">
                                  <a:xfrm>
                                    <a:off x="21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6" name="Rectangle 2995"/>
                                <wps:cNvSpPr>
                                  <a:spLocks noChangeArrowheads="1"/>
                                </wps:cNvSpPr>
                                <wps:spPr bwMode="auto">
                                  <a:xfrm>
                                    <a:off x="21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7" name="Rectangle 2996"/>
                                <wps:cNvSpPr>
                                  <a:spLocks noChangeArrowheads="1"/>
                                </wps:cNvSpPr>
                                <wps:spPr bwMode="auto">
                                  <a:xfrm>
                                    <a:off x="21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8" name="Rectangle 2997"/>
                                <wps:cNvSpPr>
                                  <a:spLocks noChangeArrowheads="1"/>
                                </wps:cNvSpPr>
                                <wps:spPr bwMode="auto">
                                  <a:xfrm>
                                    <a:off x="21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9" name="Rectangle 2998"/>
                                <wps:cNvSpPr>
                                  <a:spLocks noChangeArrowheads="1"/>
                                </wps:cNvSpPr>
                                <wps:spPr bwMode="auto">
                                  <a:xfrm>
                                    <a:off x="21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0" name="Rectangle 2999"/>
                                <wps:cNvSpPr>
                                  <a:spLocks noChangeArrowheads="1"/>
                                </wps:cNvSpPr>
                                <wps:spPr bwMode="auto">
                                  <a:xfrm>
                                    <a:off x="21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1" name="Rectangle 3000"/>
                                <wps:cNvSpPr>
                                  <a:spLocks noChangeArrowheads="1"/>
                                </wps:cNvSpPr>
                                <wps:spPr bwMode="auto">
                                  <a:xfrm>
                                    <a:off x="21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2" name="Rectangle 3001"/>
                                <wps:cNvSpPr>
                                  <a:spLocks noChangeArrowheads="1"/>
                                </wps:cNvSpPr>
                                <wps:spPr bwMode="auto">
                                  <a:xfrm>
                                    <a:off x="21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3" name="Rectangle 3002"/>
                                <wps:cNvSpPr>
                                  <a:spLocks noChangeArrowheads="1"/>
                                </wps:cNvSpPr>
                                <wps:spPr bwMode="auto">
                                  <a:xfrm>
                                    <a:off x="21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4" name="Rectangle 3003"/>
                                <wps:cNvSpPr>
                                  <a:spLocks noChangeArrowheads="1"/>
                                </wps:cNvSpPr>
                                <wps:spPr bwMode="auto">
                                  <a:xfrm>
                                    <a:off x="21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5" name="Rectangle 3004"/>
                                <wps:cNvSpPr>
                                  <a:spLocks noChangeArrowheads="1"/>
                                </wps:cNvSpPr>
                                <wps:spPr bwMode="auto">
                                  <a:xfrm>
                                    <a:off x="21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6" name="Rectangle 3005"/>
                                <wps:cNvSpPr>
                                  <a:spLocks noChangeArrowheads="1"/>
                                </wps:cNvSpPr>
                                <wps:spPr bwMode="auto">
                                  <a:xfrm>
                                    <a:off x="21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7" name="Rectangle 3006"/>
                                <wps:cNvSpPr>
                                  <a:spLocks noChangeArrowheads="1"/>
                                </wps:cNvSpPr>
                                <wps:spPr bwMode="auto">
                                  <a:xfrm>
                                    <a:off x="21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8" name="Rectangle 3007"/>
                                <wps:cNvSpPr>
                                  <a:spLocks noChangeArrowheads="1"/>
                                </wps:cNvSpPr>
                                <wps:spPr bwMode="auto">
                                  <a:xfrm>
                                    <a:off x="21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9" name="Rectangle 3008"/>
                                <wps:cNvSpPr>
                                  <a:spLocks noChangeArrowheads="1"/>
                                </wps:cNvSpPr>
                                <wps:spPr bwMode="auto">
                                  <a:xfrm>
                                    <a:off x="21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0" name="Rectangle 3009"/>
                                <wps:cNvSpPr>
                                  <a:spLocks noChangeArrowheads="1"/>
                                </wps:cNvSpPr>
                                <wps:spPr bwMode="auto">
                                  <a:xfrm>
                                    <a:off x="21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1" name="Rectangle 3010"/>
                                <wps:cNvSpPr>
                                  <a:spLocks noChangeArrowheads="1"/>
                                </wps:cNvSpPr>
                                <wps:spPr bwMode="auto">
                                  <a:xfrm>
                                    <a:off x="21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2" name="Rectangle 3011"/>
                                <wps:cNvSpPr>
                                  <a:spLocks noChangeArrowheads="1"/>
                                </wps:cNvSpPr>
                                <wps:spPr bwMode="auto">
                                  <a:xfrm>
                                    <a:off x="21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3" name="Rectangle 3012"/>
                                <wps:cNvSpPr>
                                  <a:spLocks noChangeArrowheads="1"/>
                                </wps:cNvSpPr>
                                <wps:spPr bwMode="auto">
                                  <a:xfrm>
                                    <a:off x="21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4" name="Rectangle 3013"/>
                                <wps:cNvSpPr>
                                  <a:spLocks noChangeArrowheads="1"/>
                                </wps:cNvSpPr>
                                <wps:spPr bwMode="auto">
                                  <a:xfrm>
                                    <a:off x="21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5" name="Rectangle 3014"/>
                                <wps:cNvSpPr>
                                  <a:spLocks noChangeArrowheads="1"/>
                                </wps:cNvSpPr>
                                <wps:spPr bwMode="auto">
                                  <a:xfrm>
                                    <a:off x="21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6" name="Rectangle 3015"/>
                                <wps:cNvSpPr>
                                  <a:spLocks noChangeArrowheads="1"/>
                                </wps:cNvSpPr>
                                <wps:spPr bwMode="auto">
                                  <a:xfrm>
                                    <a:off x="21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7" name="Rectangle 3016"/>
                                <wps:cNvSpPr>
                                  <a:spLocks noChangeArrowheads="1"/>
                                </wps:cNvSpPr>
                                <wps:spPr bwMode="auto">
                                  <a:xfrm>
                                    <a:off x="21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8" name="Rectangle 3017"/>
                                <wps:cNvSpPr>
                                  <a:spLocks noChangeArrowheads="1"/>
                                </wps:cNvSpPr>
                                <wps:spPr bwMode="auto">
                                  <a:xfrm>
                                    <a:off x="21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9" name="Rectangle 3018"/>
                                <wps:cNvSpPr>
                                  <a:spLocks noChangeArrowheads="1"/>
                                </wps:cNvSpPr>
                                <wps:spPr bwMode="auto">
                                  <a:xfrm>
                                    <a:off x="21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0" name="Rectangle 3019"/>
                                <wps:cNvSpPr>
                                  <a:spLocks noChangeArrowheads="1"/>
                                </wps:cNvSpPr>
                                <wps:spPr bwMode="auto">
                                  <a:xfrm>
                                    <a:off x="21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1" name="Rectangle 3020"/>
                                <wps:cNvSpPr>
                                  <a:spLocks noChangeArrowheads="1"/>
                                </wps:cNvSpPr>
                                <wps:spPr bwMode="auto">
                                  <a:xfrm>
                                    <a:off x="21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2" name="Rectangle 3021"/>
                                <wps:cNvSpPr>
                                  <a:spLocks noChangeArrowheads="1"/>
                                </wps:cNvSpPr>
                                <wps:spPr bwMode="auto">
                                  <a:xfrm>
                                    <a:off x="21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3" name="Rectangle 3022"/>
                                <wps:cNvSpPr>
                                  <a:spLocks noChangeArrowheads="1"/>
                                </wps:cNvSpPr>
                                <wps:spPr bwMode="auto">
                                  <a:xfrm>
                                    <a:off x="21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4" name="Rectangle 3023"/>
                                <wps:cNvSpPr>
                                  <a:spLocks noChangeArrowheads="1"/>
                                </wps:cNvSpPr>
                                <wps:spPr bwMode="auto">
                                  <a:xfrm>
                                    <a:off x="21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5" name="Rectangle 3024"/>
                                <wps:cNvSpPr>
                                  <a:spLocks noChangeArrowheads="1"/>
                                </wps:cNvSpPr>
                                <wps:spPr bwMode="auto">
                                  <a:xfrm>
                                    <a:off x="21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6" name="Rectangle 3025"/>
                                <wps:cNvSpPr>
                                  <a:spLocks noChangeArrowheads="1"/>
                                </wps:cNvSpPr>
                                <wps:spPr bwMode="auto">
                                  <a:xfrm>
                                    <a:off x="21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7" name="Rectangle 3026"/>
                                <wps:cNvSpPr>
                                  <a:spLocks noChangeArrowheads="1"/>
                                </wps:cNvSpPr>
                                <wps:spPr bwMode="auto">
                                  <a:xfrm>
                                    <a:off x="2172"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8" name="Rectangle 3027"/>
                                <wps:cNvSpPr>
                                  <a:spLocks noChangeArrowheads="1"/>
                                </wps:cNvSpPr>
                                <wps:spPr bwMode="auto">
                                  <a:xfrm>
                                    <a:off x="2172"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9" name="Rectangle 3028"/>
                                <wps:cNvSpPr>
                                  <a:spLocks noChangeArrowheads="1"/>
                                </wps:cNvSpPr>
                                <wps:spPr bwMode="auto">
                                  <a:xfrm>
                                    <a:off x="2172"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0" name="Rectangle 3029"/>
                                <wps:cNvSpPr>
                                  <a:spLocks noChangeArrowheads="1"/>
                                </wps:cNvSpPr>
                                <wps:spPr bwMode="auto">
                                  <a:xfrm>
                                    <a:off x="2172"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1" name="Rectangle 3030"/>
                                <wps:cNvSpPr>
                                  <a:spLocks noChangeArrowheads="1"/>
                                </wps:cNvSpPr>
                                <wps:spPr bwMode="auto">
                                  <a:xfrm>
                                    <a:off x="2172"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2" name="Rectangle 3031"/>
                                <wps:cNvSpPr>
                                  <a:spLocks noChangeArrowheads="1"/>
                                </wps:cNvSpPr>
                                <wps:spPr bwMode="auto">
                                  <a:xfrm>
                                    <a:off x="2172"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3" name="Rectangle 3032"/>
                                <wps:cNvSpPr>
                                  <a:spLocks noChangeArrowheads="1"/>
                                </wps:cNvSpPr>
                                <wps:spPr bwMode="auto">
                                  <a:xfrm>
                                    <a:off x="2172"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4" name="Rectangle 3033"/>
                                <wps:cNvSpPr>
                                  <a:spLocks noChangeArrowheads="1"/>
                                </wps:cNvSpPr>
                                <wps:spPr bwMode="auto">
                                  <a:xfrm>
                                    <a:off x="2172"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5" name="Rectangle 3034"/>
                                <wps:cNvSpPr>
                                  <a:spLocks noChangeArrowheads="1"/>
                                </wps:cNvSpPr>
                                <wps:spPr bwMode="auto">
                                  <a:xfrm>
                                    <a:off x="2172"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6" name="Rectangle 3035"/>
                                <wps:cNvSpPr>
                                  <a:spLocks noChangeArrowheads="1"/>
                                </wps:cNvSpPr>
                                <wps:spPr bwMode="auto">
                                  <a:xfrm>
                                    <a:off x="2172"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7" name="Rectangle 3036"/>
                                <wps:cNvSpPr>
                                  <a:spLocks noChangeArrowheads="1"/>
                                </wps:cNvSpPr>
                                <wps:spPr bwMode="auto">
                                  <a:xfrm>
                                    <a:off x="2172"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8" name="Rectangle 3037"/>
                                <wps:cNvSpPr>
                                  <a:spLocks noChangeArrowheads="1"/>
                                </wps:cNvSpPr>
                                <wps:spPr bwMode="auto">
                                  <a:xfrm>
                                    <a:off x="2172"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9" name="Rectangle 3038"/>
                                <wps:cNvSpPr>
                                  <a:spLocks noChangeArrowheads="1"/>
                                </wps:cNvSpPr>
                                <wps:spPr bwMode="auto">
                                  <a:xfrm>
                                    <a:off x="2172" y="5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450" name="Group 3039"/>
                              <wpg:cNvGrpSpPr>
                                <a:grpSpLocks/>
                              </wpg:cNvGrpSpPr>
                              <wpg:grpSpPr bwMode="auto">
                                <a:xfrm>
                                  <a:off x="897890" y="236220"/>
                                  <a:ext cx="1905" cy="594360"/>
                                  <a:chOff x="2172" y="571"/>
                                  <a:chExt cx="5" cy="1439"/>
                                </a:xfrm>
                              </wpg:grpSpPr>
                              <wps:wsp>
                                <wps:cNvPr id="25451" name="Rectangle 3040"/>
                                <wps:cNvSpPr>
                                  <a:spLocks noChangeArrowheads="1"/>
                                </wps:cNvSpPr>
                                <wps:spPr bwMode="auto">
                                  <a:xfrm>
                                    <a:off x="2172" y="5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2" name="Rectangle 3041"/>
                                <wps:cNvSpPr>
                                  <a:spLocks noChangeArrowheads="1"/>
                                </wps:cNvSpPr>
                                <wps:spPr bwMode="auto">
                                  <a:xfrm>
                                    <a:off x="2172" y="5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3" name="Rectangle 3042"/>
                                <wps:cNvSpPr>
                                  <a:spLocks noChangeArrowheads="1"/>
                                </wps:cNvSpPr>
                                <wps:spPr bwMode="auto">
                                  <a:xfrm>
                                    <a:off x="2172" y="5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4" name="Rectangle 3043"/>
                                <wps:cNvSpPr>
                                  <a:spLocks noChangeArrowheads="1"/>
                                </wps:cNvSpPr>
                                <wps:spPr bwMode="auto">
                                  <a:xfrm>
                                    <a:off x="2172" y="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5" name="Rectangle 3044"/>
                                <wps:cNvSpPr>
                                  <a:spLocks noChangeArrowheads="1"/>
                                </wps:cNvSpPr>
                                <wps:spPr bwMode="auto">
                                  <a:xfrm>
                                    <a:off x="2172" y="5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6" name="Rectangle 3045"/>
                                <wps:cNvSpPr>
                                  <a:spLocks noChangeArrowheads="1"/>
                                </wps:cNvSpPr>
                                <wps:spPr bwMode="auto">
                                  <a:xfrm>
                                    <a:off x="2172" y="5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7" name="Rectangle 3046"/>
                                <wps:cNvSpPr>
                                  <a:spLocks noChangeArrowheads="1"/>
                                </wps:cNvSpPr>
                                <wps:spPr bwMode="auto">
                                  <a:xfrm>
                                    <a:off x="2172" y="6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8" name="Rectangle 3047"/>
                                <wps:cNvSpPr>
                                  <a:spLocks noChangeArrowheads="1"/>
                                </wps:cNvSpPr>
                                <wps:spPr bwMode="auto">
                                  <a:xfrm>
                                    <a:off x="2172" y="6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9" name="Rectangle 3048"/>
                                <wps:cNvSpPr>
                                  <a:spLocks noChangeArrowheads="1"/>
                                </wps:cNvSpPr>
                                <wps:spPr bwMode="auto">
                                  <a:xfrm>
                                    <a:off x="2172" y="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0" name="Rectangle 3049"/>
                                <wps:cNvSpPr>
                                  <a:spLocks noChangeArrowheads="1"/>
                                </wps:cNvSpPr>
                                <wps:spPr bwMode="auto">
                                  <a:xfrm>
                                    <a:off x="2172" y="6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1" name="Rectangle 3050"/>
                                <wps:cNvSpPr>
                                  <a:spLocks noChangeArrowheads="1"/>
                                </wps:cNvSpPr>
                                <wps:spPr bwMode="auto">
                                  <a:xfrm>
                                    <a:off x="2172" y="6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2" name="Rectangle 3051"/>
                                <wps:cNvSpPr>
                                  <a:spLocks noChangeArrowheads="1"/>
                                </wps:cNvSpPr>
                                <wps:spPr bwMode="auto">
                                  <a:xfrm>
                                    <a:off x="21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3" name="Rectangle 3052"/>
                                <wps:cNvSpPr>
                                  <a:spLocks noChangeArrowheads="1"/>
                                </wps:cNvSpPr>
                                <wps:spPr bwMode="auto">
                                  <a:xfrm>
                                    <a:off x="2172"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4" name="Rectangle 3053"/>
                                <wps:cNvSpPr>
                                  <a:spLocks noChangeArrowheads="1"/>
                                </wps:cNvSpPr>
                                <wps:spPr bwMode="auto">
                                  <a:xfrm>
                                    <a:off x="2172"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5" name="Rectangle 3054"/>
                                <wps:cNvSpPr>
                                  <a:spLocks noChangeArrowheads="1"/>
                                </wps:cNvSpPr>
                                <wps:spPr bwMode="auto">
                                  <a:xfrm>
                                    <a:off x="2172"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6" name="Rectangle 3055"/>
                                <wps:cNvSpPr>
                                  <a:spLocks noChangeArrowheads="1"/>
                                </wps:cNvSpPr>
                                <wps:spPr bwMode="auto">
                                  <a:xfrm>
                                    <a:off x="2172"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7" name="Rectangle 3056"/>
                                <wps:cNvSpPr>
                                  <a:spLocks noChangeArrowheads="1"/>
                                </wps:cNvSpPr>
                                <wps:spPr bwMode="auto">
                                  <a:xfrm>
                                    <a:off x="2172"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8" name="Rectangle 3057"/>
                                <wps:cNvSpPr>
                                  <a:spLocks noChangeArrowheads="1"/>
                                </wps:cNvSpPr>
                                <wps:spPr bwMode="auto">
                                  <a:xfrm>
                                    <a:off x="2172"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9" name="Rectangle 3058"/>
                                <wps:cNvSpPr>
                                  <a:spLocks noChangeArrowheads="1"/>
                                </wps:cNvSpPr>
                                <wps:spPr bwMode="auto">
                                  <a:xfrm>
                                    <a:off x="2172"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0" name="Rectangle 3059"/>
                                <wps:cNvSpPr>
                                  <a:spLocks noChangeArrowheads="1"/>
                                </wps:cNvSpPr>
                                <wps:spPr bwMode="auto">
                                  <a:xfrm>
                                    <a:off x="2172"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1" name="Rectangle 3060"/>
                                <wps:cNvSpPr>
                                  <a:spLocks noChangeArrowheads="1"/>
                                </wps:cNvSpPr>
                                <wps:spPr bwMode="auto">
                                  <a:xfrm>
                                    <a:off x="2172"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2" name="Rectangle 3061"/>
                                <wps:cNvSpPr>
                                  <a:spLocks noChangeArrowheads="1"/>
                                </wps:cNvSpPr>
                                <wps:spPr bwMode="auto">
                                  <a:xfrm>
                                    <a:off x="2172"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3" name="Rectangle 3062"/>
                                <wps:cNvSpPr>
                                  <a:spLocks noChangeArrowheads="1"/>
                                </wps:cNvSpPr>
                                <wps:spPr bwMode="auto">
                                  <a:xfrm>
                                    <a:off x="2172"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4" name="Rectangle 3063"/>
                                <wps:cNvSpPr>
                                  <a:spLocks noChangeArrowheads="1"/>
                                </wps:cNvSpPr>
                                <wps:spPr bwMode="auto">
                                  <a:xfrm>
                                    <a:off x="2172"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5" name="Rectangle 3064"/>
                                <wps:cNvSpPr>
                                  <a:spLocks noChangeArrowheads="1"/>
                                </wps:cNvSpPr>
                                <wps:spPr bwMode="auto">
                                  <a:xfrm>
                                    <a:off x="2172" y="8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6" name="Rectangle 3065"/>
                                <wps:cNvSpPr>
                                  <a:spLocks noChangeArrowheads="1"/>
                                </wps:cNvSpPr>
                                <wps:spPr bwMode="auto">
                                  <a:xfrm>
                                    <a:off x="2172" y="8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7" name="Rectangle 3066"/>
                                <wps:cNvSpPr>
                                  <a:spLocks noChangeArrowheads="1"/>
                                </wps:cNvSpPr>
                                <wps:spPr bwMode="auto">
                                  <a:xfrm>
                                    <a:off x="2172" y="8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8" name="Rectangle 3067"/>
                                <wps:cNvSpPr>
                                  <a:spLocks noChangeArrowheads="1"/>
                                </wps:cNvSpPr>
                                <wps:spPr bwMode="auto">
                                  <a:xfrm>
                                    <a:off x="2172" y="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9" name="Rectangle 3068"/>
                                <wps:cNvSpPr>
                                  <a:spLocks noChangeArrowheads="1"/>
                                </wps:cNvSpPr>
                                <wps:spPr bwMode="auto">
                                  <a:xfrm>
                                    <a:off x="2172" y="8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0" name="Rectangle 3069"/>
                                <wps:cNvSpPr>
                                  <a:spLocks noChangeArrowheads="1"/>
                                </wps:cNvSpPr>
                                <wps:spPr bwMode="auto">
                                  <a:xfrm>
                                    <a:off x="2172" y="8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1" name="Rectangle 3070"/>
                                <wps:cNvSpPr>
                                  <a:spLocks noChangeArrowheads="1"/>
                                </wps:cNvSpPr>
                                <wps:spPr bwMode="auto">
                                  <a:xfrm>
                                    <a:off x="2172" y="8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2" name="Rectangle 3071"/>
                                <wps:cNvSpPr>
                                  <a:spLocks noChangeArrowheads="1"/>
                                </wps:cNvSpPr>
                                <wps:spPr bwMode="auto">
                                  <a:xfrm>
                                    <a:off x="2172" y="8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3" name="Rectangle 3072"/>
                                <wps:cNvSpPr>
                                  <a:spLocks noChangeArrowheads="1"/>
                                </wps:cNvSpPr>
                                <wps:spPr bwMode="auto">
                                  <a:xfrm>
                                    <a:off x="2172" y="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4" name="Rectangle 3073"/>
                                <wps:cNvSpPr>
                                  <a:spLocks noChangeArrowheads="1"/>
                                </wps:cNvSpPr>
                                <wps:spPr bwMode="auto">
                                  <a:xfrm>
                                    <a:off x="2172" y="8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5" name="Rectangle 3074"/>
                                <wps:cNvSpPr>
                                  <a:spLocks noChangeArrowheads="1"/>
                                </wps:cNvSpPr>
                                <wps:spPr bwMode="auto">
                                  <a:xfrm>
                                    <a:off x="2172" y="8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6" name="Rectangle 3075"/>
                                <wps:cNvSpPr>
                                  <a:spLocks noChangeArrowheads="1"/>
                                </wps:cNvSpPr>
                                <wps:spPr bwMode="auto">
                                  <a:xfrm>
                                    <a:off x="2172" y="8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7" name="Rectangle 3076"/>
                                <wps:cNvSpPr>
                                  <a:spLocks noChangeArrowheads="1"/>
                                </wps:cNvSpPr>
                                <wps:spPr bwMode="auto">
                                  <a:xfrm>
                                    <a:off x="21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8" name="Rectangle 3077"/>
                                <wps:cNvSpPr>
                                  <a:spLocks noChangeArrowheads="1"/>
                                </wps:cNvSpPr>
                                <wps:spPr bwMode="auto">
                                  <a:xfrm>
                                    <a:off x="21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9" name="Rectangle 3078"/>
                                <wps:cNvSpPr>
                                  <a:spLocks noChangeArrowheads="1"/>
                                </wps:cNvSpPr>
                                <wps:spPr bwMode="auto">
                                  <a:xfrm>
                                    <a:off x="21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0" name="Rectangle 3079"/>
                                <wps:cNvSpPr>
                                  <a:spLocks noChangeArrowheads="1"/>
                                </wps:cNvSpPr>
                                <wps:spPr bwMode="auto">
                                  <a:xfrm>
                                    <a:off x="21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1" name="Rectangle 3080"/>
                                <wps:cNvSpPr>
                                  <a:spLocks noChangeArrowheads="1"/>
                                </wps:cNvSpPr>
                                <wps:spPr bwMode="auto">
                                  <a:xfrm>
                                    <a:off x="21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2" name="Rectangle 3081"/>
                                <wps:cNvSpPr>
                                  <a:spLocks noChangeArrowheads="1"/>
                                </wps:cNvSpPr>
                                <wps:spPr bwMode="auto">
                                  <a:xfrm>
                                    <a:off x="21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3" name="Rectangle 3082"/>
                                <wps:cNvSpPr>
                                  <a:spLocks noChangeArrowheads="1"/>
                                </wps:cNvSpPr>
                                <wps:spPr bwMode="auto">
                                  <a:xfrm>
                                    <a:off x="21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4" name="Rectangle 3083"/>
                                <wps:cNvSpPr>
                                  <a:spLocks noChangeArrowheads="1"/>
                                </wps:cNvSpPr>
                                <wps:spPr bwMode="auto">
                                  <a:xfrm>
                                    <a:off x="21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5" name="Rectangle 3084"/>
                                <wps:cNvSpPr>
                                  <a:spLocks noChangeArrowheads="1"/>
                                </wps:cNvSpPr>
                                <wps:spPr bwMode="auto">
                                  <a:xfrm>
                                    <a:off x="21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6" name="Rectangle 3085"/>
                                <wps:cNvSpPr>
                                  <a:spLocks noChangeArrowheads="1"/>
                                </wps:cNvSpPr>
                                <wps:spPr bwMode="auto">
                                  <a:xfrm>
                                    <a:off x="21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7" name="Rectangle 3086"/>
                                <wps:cNvSpPr>
                                  <a:spLocks noChangeArrowheads="1"/>
                                </wps:cNvSpPr>
                                <wps:spPr bwMode="auto">
                                  <a:xfrm>
                                    <a:off x="21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8" name="Rectangle 3087"/>
                                <wps:cNvSpPr>
                                  <a:spLocks noChangeArrowheads="1"/>
                                </wps:cNvSpPr>
                                <wps:spPr bwMode="auto">
                                  <a:xfrm>
                                    <a:off x="21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9" name="Rectangle 3088"/>
                                <wps:cNvSpPr>
                                  <a:spLocks noChangeArrowheads="1"/>
                                </wps:cNvSpPr>
                                <wps:spPr bwMode="auto">
                                  <a:xfrm>
                                    <a:off x="21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0" name="Rectangle 3089"/>
                                <wps:cNvSpPr>
                                  <a:spLocks noChangeArrowheads="1"/>
                                </wps:cNvSpPr>
                                <wps:spPr bwMode="auto">
                                  <a:xfrm>
                                    <a:off x="21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1" name="Rectangle 3090"/>
                                <wps:cNvSpPr>
                                  <a:spLocks noChangeArrowheads="1"/>
                                </wps:cNvSpPr>
                                <wps:spPr bwMode="auto">
                                  <a:xfrm>
                                    <a:off x="21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2" name="Rectangle 3091"/>
                                <wps:cNvSpPr>
                                  <a:spLocks noChangeArrowheads="1"/>
                                </wps:cNvSpPr>
                                <wps:spPr bwMode="auto">
                                  <a:xfrm>
                                    <a:off x="21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3" name="Rectangle 3092"/>
                                <wps:cNvSpPr>
                                  <a:spLocks noChangeArrowheads="1"/>
                                </wps:cNvSpPr>
                                <wps:spPr bwMode="auto">
                                  <a:xfrm>
                                    <a:off x="21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4" name="Rectangle 3093"/>
                                <wps:cNvSpPr>
                                  <a:spLocks noChangeArrowheads="1"/>
                                </wps:cNvSpPr>
                                <wps:spPr bwMode="auto">
                                  <a:xfrm>
                                    <a:off x="21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5" name="Rectangle 3094"/>
                                <wps:cNvSpPr>
                                  <a:spLocks noChangeArrowheads="1"/>
                                </wps:cNvSpPr>
                                <wps:spPr bwMode="auto">
                                  <a:xfrm>
                                    <a:off x="21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6" name="Rectangle 3095"/>
                                <wps:cNvSpPr>
                                  <a:spLocks noChangeArrowheads="1"/>
                                </wps:cNvSpPr>
                                <wps:spPr bwMode="auto">
                                  <a:xfrm>
                                    <a:off x="21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7" name="Rectangle 3096"/>
                                <wps:cNvSpPr>
                                  <a:spLocks noChangeArrowheads="1"/>
                                </wps:cNvSpPr>
                                <wps:spPr bwMode="auto">
                                  <a:xfrm>
                                    <a:off x="21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8" name="Rectangle 3097"/>
                                <wps:cNvSpPr>
                                  <a:spLocks noChangeArrowheads="1"/>
                                </wps:cNvSpPr>
                                <wps:spPr bwMode="auto">
                                  <a:xfrm>
                                    <a:off x="21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9" name="Rectangle 3098"/>
                                <wps:cNvSpPr>
                                  <a:spLocks noChangeArrowheads="1"/>
                                </wps:cNvSpPr>
                                <wps:spPr bwMode="auto">
                                  <a:xfrm>
                                    <a:off x="21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0" name="Rectangle 3099"/>
                                <wps:cNvSpPr>
                                  <a:spLocks noChangeArrowheads="1"/>
                                </wps:cNvSpPr>
                                <wps:spPr bwMode="auto">
                                  <a:xfrm>
                                    <a:off x="21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1" name="Rectangle 3100"/>
                                <wps:cNvSpPr>
                                  <a:spLocks noChangeArrowheads="1"/>
                                </wps:cNvSpPr>
                                <wps:spPr bwMode="auto">
                                  <a:xfrm>
                                    <a:off x="21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2" name="Rectangle 3101"/>
                                <wps:cNvSpPr>
                                  <a:spLocks noChangeArrowheads="1"/>
                                </wps:cNvSpPr>
                                <wps:spPr bwMode="auto">
                                  <a:xfrm>
                                    <a:off x="21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3" name="Rectangle 3102"/>
                                <wps:cNvSpPr>
                                  <a:spLocks noChangeArrowheads="1"/>
                                </wps:cNvSpPr>
                                <wps:spPr bwMode="auto">
                                  <a:xfrm>
                                    <a:off x="21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4" name="Rectangle 3103"/>
                                <wps:cNvSpPr>
                                  <a:spLocks noChangeArrowheads="1"/>
                                </wps:cNvSpPr>
                                <wps:spPr bwMode="auto">
                                  <a:xfrm>
                                    <a:off x="21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5" name="Rectangle 3104"/>
                                <wps:cNvSpPr>
                                  <a:spLocks noChangeArrowheads="1"/>
                                </wps:cNvSpPr>
                                <wps:spPr bwMode="auto">
                                  <a:xfrm>
                                    <a:off x="21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6" name="Rectangle 3105"/>
                                <wps:cNvSpPr>
                                  <a:spLocks noChangeArrowheads="1"/>
                                </wps:cNvSpPr>
                                <wps:spPr bwMode="auto">
                                  <a:xfrm>
                                    <a:off x="21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7" name="Rectangle 3106"/>
                                <wps:cNvSpPr>
                                  <a:spLocks noChangeArrowheads="1"/>
                                </wps:cNvSpPr>
                                <wps:spPr bwMode="auto">
                                  <a:xfrm>
                                    <a:off x="21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8" name="Rectangle 3107"/>
                                <wps:cNvSpPr>
                                  <a:spLocks noChangeArrowheads="1"/>
                                </wps:cNvSpPr>
                                <wps:spPr bwMode="auto">
                                  <a:xfrm>
                                    <a:off x="21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9" name="Rectangle 3108"/>
                                <wps:cNvSpPr>
                                  <a:spLocks noChangeArrowheads="1"/>
                                </wps:cNvSpPr>
                                <wps:spPr bwMode="auto">
                                  <a:xfrm>
                                    <a:off x="21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0" name="Rectangle 3109"/>
                                <wps:cNvSpPr>
                                  <a:spLocks noChangeArrowheads="1"/>
                                </wps:cNvSpPr>
                                <wps:spPr bwMode="auto">
                                  <a:xfrm>
                                    <a:off x="21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1" name="Rectangle 3110"/>
                                <wps:cNvSpPr>
                                  <a:spLocks noChangeArrowheads="1"/>
                                </wps:cNvSpPr>
                                <wps:spPr bwMode="auto">
                                  <a:xfrm>
                                    <a:off x="21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2" name="Rectangle 3111"/>
                                <wps:cNvSpPr>
                                  <a:spLocks noChangeArrowheads="1"/>
                                </wps:cNvSpPr>
                                <wps:spPr bwMode="auto">
                                  <a:xfrm>
                                    <a:off x="21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3" name="Rectangle 3112"/>
                                <wps:cNvSpPr>
                                  <a:spLocks noChangeArrowheads="1"/>
                                </wps:cNvSpPr>
                                <wps:spPr bwMode="auto">
                                  <a:xfrm>
                                    <a:off x="21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4" name="Rectangle 3113"/>
                                <wps:cNvSpPr>
                                  <a:spLocks noChangeArrowheads="1"/>
                                </wps:cNvSpPr>
                                <wps:spPr bwMode="auto">
                                  <a:xfrm>
                                    <a:off x="21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5" name="Rectangle 3114"/>
                                <wps:cNvSpPr>
                                  <a:spLocks noChangeArrowheads="1"/>
                                </wps:cNvSpPr>
                                <wps:spPr bwMode="auto">
                                  <a:xfrm>
                                    <a:off x="2172"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6" name="Rectangle 3115"/>
                                <wps:cNvSpPr>
                                  <a:spLocks noChangeArrowheads="1"/>
                                </wps:cNvSpPr>
                                <wps:spPr bwMode="auto">
                                  <a:xfrm>
                                    <a:off x="2172"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7" name="Rectangle 3116"/>
                                <wps:cNvSpPr>
                                  <a:spLocks noChangeArrowheads="1"/>
                                </wps:cNvSpPr>
                                <wps:spPr bwMode="auto">
                                  <a:xfrm>
                                    <a:off x="2172"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8" name="Rectangle 3117"/>
                                <wps:cNvSpPr>
                                  <a:spLocks noChangeArrowheads="1"/>
                                </wps:cNvSpPr>
                                <wps:spPr bwMode="auto">
                                  <a:xfrm>
                                    <a:off x="2172"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9" name="Rectangle 3118"/>
                                <wps:cNvSpPr>
                                  <a:spLocks noChangeArrowheads="1"/>
                                </wps:cNvSpPr>
                                <wps:spPr bwMode="auto">
                                  <a:xfrm>
                                    <a:off x="2172"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0" name="Rectangle 3119"/>
                                <wps:cNvSpPr>
                                  <a:spLocks noChangeArrowheads="1"/>
                                </wps:cNvSpPr>
                                <wps:spPr bwMode="auto">
                                  <a:xfrm>
                                    <a:off x="2172"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1" name="Rectangle 3120"/>
                                <wps:cNvSpPr>
                                  <a:spLocks noChangeArrowheads="1"/>
                                </wps:cNvSpPr>
                                <wps:spPr bwMode="auto">
                                  <a:xfrm>
                                    <a:off x="2172"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2" name="Rectangle 3121"/>
                                <wps:cNvSpPr>
                                  <a:spLocks noChangeArrowheads="1"/>
                                </wps:cNvSpPr>
                                <wps:spPr bwMode="auto">
                                  <a:xfrm>
                                    <a:off x="2172"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3" name="Rectangle 3122"/>
                                <wps:cNvSpPr>
                                  <a:spLocks noChangeArrowheads="1"/>
                                </wps:cNvSpPr>
                                <wps:spPr bwMode="auto">
                                  <a:xfrm>
                                    <a:off x="2172"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4" name="Rectangle 3123"/>
                                <wps:cNvSpPr>
                                  <a:spLocks noChangeArrowheads="1"/>
                                </wps:cNvSpPr>
                                <wps:spPr bwMode="auto">
                                  <a:xfrm>
                                    <a:off x="2172"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5" name="Rectangle 3124"/>
                                <wps:cNvSpPr>
                                  <a:spLocks noChangeArrowheads="1"/>
                                </wps:cNvSpPr>
                                <wps:spPr bwMode="auto">
                                  <a:xfrm>
                                    <a:off x="2172"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6" name="Rectangle 3125"/>
                                <wps:cNvSpPr>
                                  <a:spLocks noChangeArrowheads="1"/>
                                </wps:cNvSpPr>
                                <wps:spPr bwMode="auto">
                                  <a:xfrm>
                                    <a:off x="2172"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7" name="Rectangle 3126"/>
                                <wps:cNvSpPr>
                                  <a:spLocks noChangeArrowheads="1"/>
                                </wps:cNvSpPr>
                                <wps:spPr bwMode="auto">
                                  <a:xfrm>
                                    <a:off x="2172"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8" name="Rectangle 3127"/>
                                <wps:cNvSpPr>
                                  <a:spLocks noChangeArrowheads="1"/>
                                </wps:cNvSpPr>
                                <wps:spPr bwMode="auto">
                                  <a:xfrm>
                                    <a:off x="2172"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9" name="Rectangle 3128"/>
                                <wps:cNvSpPr>
                                  <a:spLocks noChangeArrowheads="1"/>
                                </wps:cNvSpPr>
                                <wps:spPr bwMode="auto">
                                  <a:xfrm>
                                    <a:off x="2172"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0" name="Rectangle 3129"/>
                                <wps:cNvSpPr>
                                  <a:spLocks noChangeArrowheads="1"/>
                                </wps:cNvSpPr>
                                <wps:spPr bwMode="auto">
                                  <a:xfrm>
                                    <a:off x="2172"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1" name="Rectangle 3130"/>
                                <wps:cNvSpPr>
                                  <a:spLocks noChangeArrowheads="1"/>
                                </wps:cNvSpPr>
                                <wps:spPr bwMode="auto">
                                  <a:xfrm>
                                    <a:off x="2172"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2" name="Rectangle 3131"/>
                                <wps:cNvSpPr>
                                  <a:spLocks noChangeArrowheads="1"/>
                                </wps:cNvSpPr>
                                <wps:spPr bwMode="auto">
                                  <a:xfrm>
                                    <a:off x="2172"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3" name="Rectangle 3132"/>
                                <wps:cNvSpPr>
                                  <a:spLocks noChangeArrowheads="1"/>
                                </wps:cNvSpPr>
                                <wps:spPr bwMode="auto">
                                  <a:xfrm>
                                    <a:off x="2172"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4" name="Rectangle 3133"/>
                                <wps:cNvSpPr>
                                  <a:spLocks noChangeArrowheads="1"/>
                                </wps:cNvSpPr>
                                <wps:spPr bwMode="auto">
                                  <a:xfrm>
                                    <a:off x="2172"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5" name="Rectangle 3134"/>
                                <wps:cNvSpPr>
                                  <a:spLocks noChangeArrowheads="1"/>
                                </wps:cNvSpPr>
                                <wps:spPr bwMode="auto">
                                  <a:xfrm>
                                    <a:off x="2172"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6" name="Rectangle 3135"/>
                                <wps:cNvSpPr>
                                  <a:spLocks noChangeArrowheads="1"/>
                                </wps:cNvSpPr>
                                <wps:spPr bwMode="auto">
                                  <a:xfrm>
                                    <a:off x="2172"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7" name="Rectangle 3136"/>
                                <wps:cNvSpPr>
                                  <a:spLocks noChangeArrowheads="1"/>
                                </wps:cNvSpPr>
                                <wps:spPr bwMode="auto">
                                  <a:xfrm>
                                    <a:off x="2172"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8" name="Rectangle 3137"/>
                                <wps:cNvSpPr>
                                  <a:spLocks noChangeArrowheads="1"/>
                                </wps:cNvSpPr>
                                <wps:spPr bwMode="auto">
                                  <a:xfrm>
                                    <a:off x="2172"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9" name="Rectangle 3138"/>
                                <wps:cNvSpPr>
                                  <a:spLocks noChangeArrowheads="1"/>
                                </wps:cNvSpPr>
                                <wps:spPr bwMode="auto">
                                  <a:xfrm>
                                    <a:off x="2172"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0" name="Rectangle 3139"/>
                                <wps:cNvSpPr>
                                  <a:spLocks noChangeArrowheads="1"/>
                                </wps:cNvSpPr>
                                <wps:spPr bwMode="auto">
                                  <a:xfrm>
                                    <a:off x="2172"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1" name="Rectangle 3140"/>
                                <wps:cNvSpPr>
                                  <a:spLocks noChangeArrowheads="1"/>
                                </wps:cNvSpPr>
                                <wps:spPr bwMode="auto">
                                  <a:xfrm>
                                    <a:off x="2172"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2" name="Rectangle 3141"/>
                                <wps:cNvSpPr>
                                  <a:spLocks noChangeArrowheads="1"/>
                                </wps:cNvSpPr>
                                <wps:spPr bwMode="auto">
                                  <a:xfrm>
                                    <a:off x="2172"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3" name="Rectangle 3142"/>
                                <wps:cNvSpPr>
                                  <a:spLocks noChangeArrowheads="1"/>
                                </wps:cNvSpPr>
                                <wps:spPr bwMode="auto">
                                  <a:xfrm>
                                    <a:off x="2172"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4" name="Rectangle 3143"/>
                                <wps:cNvSpPr>
                                  <a:spLocks noChangeArrowheads="1"/>
                                </wps:cNvSpPr>
                                <wps:spPr bwMode="auto">
                                  <a:xfrm>
                                    <a:off x="2172"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5" name="Rectangle 3144"/>
                                <wps:cNvSpPr>
                                  <a:spLocks noChangeArrowheads="1"/>
                                </wps:cNvSpPr>
                                <wps:spPr bwMode="auto">
                                  <a:xfrm>
                                    <a:off x="2172"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6" name="Rectangle 3145"/>
                                <wps:cNvSpPr>
                                  <a:spLocks noChangeArrowheads="1"/>
                                </wps:cNvSpPr>
                                <wps:spPr bwMode="auto">
                                  <a:xfrm>
                                    <a:off x="2172"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7" name="Rectangle 3146"/>
                                <wps:cNvSpPr>
                                  <a:spLocks noChangeArrowheads="1"/>
                                </wps:cNvSpPr>
                                <wps:spPr bwMode="auto">
                                  <a:xfrm>
                                    <a:off x="2172"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8" name="Rectangle 3147"/>
                                <wps:cNvSpPr>
                                  <a:spLocks noChangeArrowheads="1"/>
                                </wps:cNvSpPr>
                                <wps:spPr bwMode="auto">
                                  <a:xfrm>
                                    <a:off x="2172"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9" name="Rectangle 3148"/>
                                <wps:cNvSpPr>
                                  <a:spLocks noChangeArrowheads="1"/>
                                </wps:cNvSpPr>
                                <wps:spPr bwMode="auto">
                                  <a:xfrm>
                                    <a:off x="2172"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0" name="Rectangle 3149"/>
                                <wps:cNvSpPr>
                                  <a:spLocks noChangeArrowheads="1"/>
                                </wps:cNvSpPr>
                                <wps:spPr bwMode="auto">
                                  <a:xfrm>
                                    <a:off x="2172"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1" name="Rectangle 3150"/>
                                <wps:cNvSpPr>
                                  <a:spLocks noChangeArrowheads="1"/>
                                </wps:cNvSpPr>
                                <wps:spPr bwMode="auto">
                                  <a:xfrm>
                                    <a:off x="2172"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2" name="Rectangle 3151"/>
                                <wps:cNvSpPr>
                                  <a:spLocks noChangeArrowheads="1"/>
                                </wps:cNvSpPr>
                                <wps:spPr bwMode="auto">
                                  <a:xfrm>
                                    <a:off x="2172"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3" name="Rectangle 3152"/>
                                <wps:cNvSpPr>
                                  <a:spLocks noChangeArrowheads="1"/>
                                </wps:cNvSpPr>
                                <wps:spPr bwMode="auto">
                                  <a:xfrm>
                                    <a:off x="2172"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4" name="Rectangle 3153"/>
                                <wps:cNvSpPr>
                                  <a:spLocks noChangeArrowheads="1"/>
                                </wps:cNvSpPr>
                                <wps:spPr bwMode="auto">
                                  <a:xfrm>
                                    <a:off x="2172"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5" name="Rectangle 3154"/>
                                <wps:cNvSpPr>
                                  <a:spLocks noChangeArrowheads="1"/>
                                </wps:cNvSpPr>
                                <wps:spPr bwMode="auto">
                                  <a:xfrm>
                                    <a:off x="2172"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6" name="Rectangle 3155"/>
                                <wps:cNvSpPr>
                                  <a:spLocks noChangeArrowheads="1"/>
                                </wps:cNvSpPr>
                                <wps:spPr bwMode="auto">
                                  <a:xfrm>
                                    <a:off x="2172"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7" name="Rectangle 3156"/>
                                <wps:cNvSpPr>
                                  <a:spLocks noChangeArrowheads="1"/>
                                </wps:cNvSpPr>
                                <wps:spPr bwMode="auto">
                                  <a:xfrm>
                                    <a:off x="2172"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8" name="Rectangle 3157"/>
                                <wps:cNvSpPr>
                                  <a:spLocks noChangeArrowheads="1"/>
                                </wps:cNvSpPr>
                                <wps:spPr bwMode="auto">
                                  <a:xfrm>
                                    <a:off x="2172"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9" name="Rectangle 3158"/>
                                <wps:cNvSpPr>
                                  <a:spLocks noChangeArrowheads="1"/>
                                </wps:cNvSpPr>
                                <wps:spPr bwMode="auto">
                                  <a:xfrm>
                                    <a:off x="2172"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0" name="Rectangle 3159"/>
                                <wps:cNvSpPr>
                                  <a:spLocks noChangeArrowheads="1"/>
                                </wps:cNvSpPr>
                                <wps:spPr bwMode="auto">
                                  <a:xfrm>
                                    <a:off x="2172"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1" name="Rectangle 3160"/>
                                <wps:cNvSpPr>
                                  <a:spLocks noChangeArrowheads="1"/>
                                </wps:cNvSpPr>
                                <wps:spPr bwMode="auto">
                                  <a:xfrm>
                                    <a:off x="2172"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2" name="Rectangle 3161"/>
                                <wps:cNvSpPr>
                                  <a:spLocks noChangeArrowheads="1"/>
                                </wps:cNvSpPr>
                                <wps:spPr bwMode="auto">
                                  <a:xfrm>
                                    <a:off x="2172"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3" name="Rectangle 3162"/>
                                <wps:cNvSpPr>
                                  <a:spLocks noChangeArrowheads="1"/>
                                </wps:cNvSpPr>
                                <wps:spPr bwMode="auto">
                                  <a:xfrm>
                                    <a:off x="2172"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4" name="Rectangle 3163"/>
                                <wps:cNvSpPr>
                                  <a:spLocks noChangeArrowheads="1"/>
                                </wps:cNvSpPr>
                                <wps:spPr bwMode="auto">
                                  <a:xfrm>
                                    <a:off x="2172"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5" name="Rectangle 3164"/>
                                <wps:cNvSpPr>
                                  <a:spLocks noChangeArrowheads="1"/>
                                </wps:cNvSpPr>
                                <wps:spPr bwMode="auto">
                                  <a:xfrm>
                                    <a:off x="2172" y="14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6" name="Rectangle 3165"/>
                                <wps:cNvSpPr>
                                  <a:spLocks noChangeArrowheads="1"/>
                                </wps:cNvSpPr>
                                <wps:spPr bwMode="auto">
                                  <a:xfrm>
                                    <a:off x="2172" y="14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7" name="Rectangle 3166"/>
                                <wps:cNvSpPr>
                                  <a:spLocks noChangeArrowheads="1"/>
                                </wps:cNvSpPr>
                                <wps:spPr bwMode="auto">
                                  <a:xfrm>
                                    <a:off x="2172" y="1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8" name="Rectangle 3167"/>
                                <wps:cNvSpPr>
                                  <a:spLocks noChangeArrowheads="1"/>
                                </wps:cNvSpPr>
                                <wps:spPr bwMode="auto">
                                  <a:xfrm>
                                    <a:off x="2172" y="1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9" name="Rectangle 3168"/>
                                <wps:cNvSpPr>
                                  <a:spLocks noChangeArrowheads="1"/>
                                </wps:cNvSpPr>
                                <wps:spPr bwMode="auto">
                                  <a:xfrm>
                                    <a:off x="2172" y="14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0" name="Rectangle 3169"/>
                                <wps:cNvSpPr>
                                  <a:spLocks noChangeArrowheads="1"/>
                                </wps:cNvSpPr>
                                <wps:spPr bwMode="auto">
                                  <a:xfrm>
                                    <a:off x="2172" y="14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1" name="Rectangle 3170"/>
                                <wps:cNvSpPr>
                                  <a:spLocks noChangeArrowheads="1"/>
                                </wps:cNvSpPr>
                                <wps:spPr bwMode="auto">
                                  <a:xfrm>
                                    <a:off x="2172" y="1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2" name="Rectangle 3171"/>
                                <wps:cNvSpPr>
                                  <a:spLocks noChangeArrowheads="1"/>
                                </wps:cNvSpPr>
                                <wps:spPr bwMode="auto">
                                  <a:xfrm>
                                    <a:off x="2172" y="1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3" name="Rectangle 3172"/>
                                <wps:cNvSpPr>
                                  <a:spLocks noChangeArrowheads="1"/>
                                </wps:cNvSpPr>
                                <wps:spPr bwMode="auto">
                                  <a:xfrm>
                                    <a:off x="2172" y="1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4" name="Rectangle 3173"/>
                                <wps:cNvSpPr>
                                  <a:spLocks noChangeArrowheads="1"/>
                                </wps:cNvSpPr>
                                <wps:spPr bwMode="auto">
                                  <a:xfrm>
                                    <a:off x="2172" y="14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5" name="Rectangle 3174"/>
                                <wps:cNvSpPr>
                                  <a:spLocks noChangeArrowheads="1"/>
                                </wps:cNvSpPr>
                                <wps:spPr bwMode="auto">
                                  <a:xfrm>
                                    <a:off x="2172" y="14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6" name="Rectangle 3175"/>
                                <wps:cNvSpPr>
                                  <a:spLocks noChangeArrowheads="1"/>
                                </wps:cNvSpPr>
                                <wps:spPr bwMode="auto">
                                  <a:xfrm>
                                    <a:off x="2172" y="1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7" name="Rectangle 3176"/>
                                <wps:cNvSpPr>
                                  <a:spLocks noChangeArrowheads="1"/>
                                </wps:cNvSpPr>
                                <wps:spPr bwMode="auto">
                                  <a:xfrm>
                                    <a:off x="2172"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8" name="Rectangle 3177"/>
                                <wps:cNvSpPr>
                                  <a:spLocks noChangeArrowheads="1"/>
                                </wps:cNvSpPr>
                                <wps:spPr bwMode="auto">
                                  <a:xfrm>
                                    <a:off x="2172"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9" name="Rectangle 3178"/>
                                <wps:cNvSpPr>
                                  <a:spLocks noChangeArrowheads="1"/>
                                </wps:cNvSpPr>
                                <wps:spPr bwMode="auto">
                                  <a:xfrm>
                                    <a:off x="2172"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0" name="Rectangle 3179"/>
                                <wps:cNvSpPr>
                                  <a:spLocks noChangeArrowheads="1"/>
                                </wps:cNvSpPr>
                                <wps:spPr bwMode="auto">
                                  <a:xfrm>
                                    <a:off x="2172"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1" name="Rectangle 3180"/>
                                <wps:cNvSpPr>
                                  <a:spLocks noChangeArrowheads="1"/>
                                </wps:cNvSpPr>
                                <wps:spPr bwMode="auto">
                                  <a:xfrm>
                                    <a:off x="2172"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2" name="Rectangle 3181"/>
                                <wps:cNvSpPr>
                                  <a:spLocks noChangeArrowheads="1"/>
                                </wps:cNvSpPr>
                                <wps:spPr bwMode="auto">
                                  <a:xfrm>
                                    <a:off x="2172"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3" name="Rectangle 3182"/>
                                <wps:cNvSpPr>
                                  <a:spLocks noChangeArrowheads="1"/>
                                </wps:cNvSpPr>
                                <wps:spPr bwMode="auto">
                                  <a:xfrm>
                                    <a:off x="2172"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4" name="Rectangle 3183"/>
                                <wps:cNvSpPr>
                                  <a:spLocks noChangeArrowheads="1"/>
                                </wps:cNvSpPr>
                                <wps:spPr bwMode="auto">
                                  <a:xfrm>
                                    <a:off x="2172"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5" name="Rectangle 3184"/>
                                <wps:cNvSpPr>
                                  <a:spLocks noChangeArrowheads="1"/>
                                </wps:cNvSpPr>
                                <wps:spPr bwMode="auto">
                                  <a:xfrm>
                                    <a:off x="2172"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6" name="Rectangle 3185"/>
                                <wps:cNvSpPr>
                                  <a:spLocks noChangeArrowheads="1"/>
                                </wps:cNvSpPr>
                                <wps:spPr bwMode="auto">
                                  <a:xfrm>
                                    <a:off x="2172"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7" name="Rectangle 3186"/>
                                <wps:cNvSpPr>
                                  <a:spLocks noChangeArrowheads="1"/>
                                </wps:cNvSpPr>
                                <wps:spPr bwMode="auto">
                                  <a:xfrm>
                                    <a:off x="2172"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8" name="Rectangle 3187"/>
                                <wps:cNvSpPr>
                                  <a:spLocks noChangeArrowheads="1"/>
                                </wps:cNvSpPr>
                                <wps:spPr bwMode="auto">
                                  <a:xfrm>
                                    <a:off x="2172"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9" name="Rectangle 3188"/>
                                <wps:cNvSpPr>
                                  <a:spLocks noChangeArrowheads="1"/>
                                </wps:cNvSpPr>
                                <wps:spPr bwMode="auto">
                                  <a:xfrm>
                                    <a:off x="2172"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0" name="Rectangle 3189"/>
                                <wps:cNvSpPr>
                                  <a:spLocks noChangeArrowheads="1"/>
                                </wps:cNvSpPr>
                                <wps:spPr bwMode="auto">
                                  <a:xfrm>
                                    <a:off x="2172" y="16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1" name="Rectangle 3190"/>
                                <wps:cNvSpPr>
                                  <a:spLocks noChangeArrowheads="1"/>
                                </wps:cNvSpPr>
                                <wps:spPr bwMode="auto">
                                  <a:xfrm>
                                    <a:off x="2172" y="1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2" name="Rectangle 3191"/>
                                <wps:cNvSpPr>
                                  <a:spLocks noChangeArrowheads="1"/>
                                </wps:cNvSpPr>
                                <wps:spPr bwMode="auto">
                                  <a:xfrm>
                                    <a:off x="2172" y="1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3" name="Rectangle 3192"/>
                                <wps:cNvSpPr>
                                  <a:spLocks noChangeArrowheads="1"/>
                                </wps:cNvSpPr>
                                <wps:spPr bwMode="auto">
                                  <a:xfrm>
                                    <a:off x="2172" y="16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4" name="Rectangle 3193"/>
                                <wps:cNvSpPr>
                                  <a:spLocks noChangeArrowheads="1"/>
                                </wps:cNvSpPr>
                                <wps:spPr bwMode="auto">
                                  <a:xfrm>
                                    <a:off x="2172" y="16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5" name="Rectangle 3194"/>
                                <wps:cNvSpPr>
                                  <a:spLocks noChangeArrowheads="1"/>
                                </wps:cNvSpPr>
                                <wps:spPr bwMode="auto">
                                  <a:xfrm>
                                    <a:off x="2172" y="16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6" name="Rectangle 3195"/>
                                <wps:cNvSpPr>
                                  <a:spLocks noChangeArrowheads="1"/>
                                </wps:cNvSpPr>
                                <wps:spPr bwMode="auto">
                                  <a:xfrm>
                                    <a:off x="2172" y="1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7" name="Rectangle 3196"/>
                                <wps:cNvSpPr>
                                  <a:spLocks noChangeArrowheads="1"/>
                                </wps:cNvSpPr>
                                <wps:spPr bwMode="auto">
                                  <a:xfrm>
                                    <a:off x="2172" y="1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8" name="Rectangle 3197"/>
                                <wps:cNvSpPr>
                                  <a:spLocks noChangeArrowheads="1"/>
                                </wps:cNvSpPr>
                                <wps:spPr bwMode="auto">
                                  <a:xfrm>
                                    <a:off x="2172" y="16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9" name="Rectangle 3198"/>
                                <wps:cNvSpPr>
                                  <a:spLocks noChangeArrowheads="1"/>
                                </wps:cNvSpPr>
                                <wps:spPr bwMode="auto">
                                  <a:xfrm>
                                    <a:off x="2172" y="16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0" name="Rectangle 3199"/>
                                <wps:cNvSpPr>
                                  <a:spLocks noChangeArrowheads="1"/>
                                </wps:cNvSpPr>
                                <wps:spPr bwMode="auto">
                                  <a:xfrm>
                                    <a:off x="2172" y="16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1" name="Rectangle 3200"/>
                                <wps:cNvSpPr>
                                  <a:spLocks noChangeArrowheads="1"/>
                                </wps:cNvSpPr>
                                <wps:spPr bwMode="auto">
                                  <a:xfrm>
                                    <a:off x="2172" y="1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2" name="Rectangle 3201"/>
                                <wps:cNvSpPr>
                                  <a:spLocks noChangeArrowheads="1"/>
                                </wps:cNvSpPr>
                                <wps:spPr bwMode="auto">
                                  <a:xfrm>
                                    <a:off x="2172"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3" name="Rectangle 3202"/>
                                <wps:cNvSpPr>
                                  <a:spLocks noChangeArrowheads="1"/>
                                </wps:cNvSpPr>
                                <wps:spPr bwMode="auto">
                                  <a:xfrm>
                                    <a:off x="2172"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4" name="Rectangle 3203"/>
                                <wps:cNvSpPr>
                                  <a:spLocks noChangeArrowheads="1"/>
                                </wps:cNvSpPr>
                                <wps:spPr bwMode="auto">
                                  <a:xfrm>
                                    <a:off x="2172"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5" name="Rectangle 3204"/>
                                <wps:cNvSpPr>
                                  <a:spLocks noChangeArrowheads="1"/>
                                </wps:cNvSpPr>
                                <wps:spPr bwMode="auto">
                                  <a:xfrm>
                                    <a:off x="2172"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6" name="Rectangle 3205"/>
                                <wps:cNvSpPr>
                                  <a:spLocks noChangeArrowheads="1"/>
                                </wps:cNvSpPr>
                                <wps:spPr bwMode="auto">
                                  <a:xfrm>
                                    <a:off x="2172"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7" name="Rectangle 3206"/>
                                <wps:cNvSpPr>
                                  <a:spLocks noChangeArrowheads="1"/>
                                </wps:cNvSpPr>
                                <wps:spPr bwMode="auto">
                                  <a:xfrm>
                                    <a:off x="2172"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8" name="Rectangle 3207"/>
                                <wps:cNvSpPr>
                                  <a:spLocks noChangeArrowheads="1"/>
                                </wps:cNvSpPr>
                                <wps:spPr bwMode="auto">
                                  <a:xfrm>
                                    <a:off x="2172"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9" name="Rectangle 3208"/>
                                <wps:cNvSpPr>
                                  <a:spLocks noChangeArrowheads="1"/>
                                </wps:cNvSpPr>
                                <wps:spPr bwMode="auto">
                                  <a:xfrm>
                                    <a:off x="2172"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0" name="Rectangle 3209"/>
                                <wps:cNvSpPr>
                                  <a:spLocks noChangeArrowheads="1"/>
                                </wps:cNvSpPr>
                                <wps:spPr bwMode="auto">
                                  <a:xfrm>
                                    <a:off x="2172"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1" name="Rectangle 3210"/>
                                <wps:cNvSpPr>
                                  <a:spLocks noChangeArrowheads="1"/>
                                </wps:cNvSpPr>
                                <wps:spPr bwMode="auto">
                                  <a:xfrm>
                                    <a:off x="2172"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2" name="Rectangle 3211"/>
                                <wps:cNvSpPr>
                                  <a:spLocks noChangeArrowheads="1"/>
                                </wps:cNvSpPr>
                                <wps:spPr bwMode="auto">
                                  <a:xfrm>
                                    <a:off x="2172"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3" name="Rectangle 3212"/>
                                <wps:cNvSpPr>
                                  <a:spLocks noChangeArrowheads="1"/>
                                </wps:cNvSpPr>
                                <wps:spPr bwMode="auto">
                                  <a:xfrm>
                                    <a:off x="2172"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4" name="Rectangle 3213"/>
                                <wps:cNvSpPr>
                                  <a:spLocks noChangeArrowheads="1"/>
                                </wps:cNvSpPr>
                                <wps:spPr bwMode="auto">
                                  <a:xfrm>
                                    <a:off x="2172"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5" name="Rectangle 3214"/>
                                <wps:cNvSpPr>
                                  <a:spLocks noChangeArrowheads="1"/>
                                </wps:cNvSpPr>
                                <wps:spPr bwMode="auto">
                                  <a:xfrm>
                                    <a:off x="2172"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6" name="Rectangle 3215"/>
                                <wps:cNvSpPr>
                                  <a:spLocks noChangeArrowheads="1"/>
                                </wps:cNvSpPr>
                                <wps:spPr bwMode="auto">
                                  <a:xfrm>
                                    <a:off x="2172"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7" name="Rectangle 3216"/>
                                <wps:cNvSpPr>
                                  <a:spLocks noChangeArrowheads="1"/>
                                </wps:cNvSpPr>
                                <wps:spPr bwMode="auto">
                                  <a:xfrm>
                                    <a:off x="2172"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8" name="Rectangle 3217"/>
                                <wps:cNvSpPr>
                                  <a:spLocks noChangeArrowheads="1"/>
                                </wps:cNvSpPr>
                                <wps:spPr bwMode="auto">
                                  <a:xfrm>
                                    <a:off x="2172"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9" name="Rectangle 3218"/>
                                <wps:cNvSpPr>
                                  <a:spLocks noChangeArrowheads="1"/>
                                </wps:cNvSpPr>
                                <wps:spPr bwMode="auto">
                                  <a:xfrm>
                                    <a:off x="2172"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0" name="Rectangle 3219"/>
                                <wps:cNvSpPr>
                                  <a:spLocks noChangeArrowheads="1"/>
                                </wps:cNvSpPr>
                                <wps:spPr bwMode="auto">
                                  <a:xfrm>
                                    <a:off x="2172"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1" name="Rectangle 3220"/>
                                <wps:cNvSpPr>
                                  <a:spLocks noChangeArrowheads="1"/>
                                </wps:cNvSpPr>
                                <wps:spPr bwMode="auto">
                                  <a:xfrm>
                                    <a:off x="2172"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2" name="Rectangle 3221"/>
                                <wps:cNvSpPr>
                                  <a:spLocks noChangeArrowheads="1"/>
                                </wps:cNvSpPr>
                                <wps:spPr bwMode="auto">
                                  <a:xfrm>
                                    <a:off x="2172"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3" name="Rectangle 3222"/>
                                <wps:cNvSpPr>
                                  <a:spLocks noChangeArrowheads="1"/>
                                </wps:cNvSpPr>
                                <wps:spPr bwMode="auto">
                                  <a:xfrm>
                                    <a:off x="2172"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4" name="Rectangle 3223"/>
                                <wps:cNvSpPr>
                                  <a:spLocks noChangeArrowheads="1"/>
                                </wps:cNvSpPr>
                                <wps:spPr bwMode="auto">
                                  <a:xfrm>
                                    <a:off x="2172"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5" name="Rectangle 3224"/>
                                <wps:cNvSpPr>
                                  <a:spLocks noChangeArrowheads="1"/>
                                </wps:cNvSpPr>
                                <wps:spPr bwMode="auto">
                                  <a:xfrm>
                                    <a:off x="2172"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6" name="Rectangle 3225"/>
                                <wps:cNvSpPr>
                                  <a:spLocks noChangeArrowheads="1"/>
                                </wps:cNvSpPr>
                                <wps:spPr bwMode="auto">
                                  <a:xfrm>
                                    <a:off x="2172"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7" name="Rectangle 3226"/>
                                <wps:cNvSpPr>
                                  <a:spLocks noChangeArrowheads="1"/>
                                </wps:cNvSpPr>
                                <wps:spPr bwMode="auto">
                                  <a:xfrm>
                                    <a:off x="2172"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8" name="Rectangle 3227"/>
                                <wps:cNvSpPr>
                                  <a:spLocks noChangeArrowheads="1"/>
                                </wps:cNvSpPr>
                                <wps:spPr bwMode="auto">
                                  <a:xfrm>
                                    <a:off x="2172"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9" name="Rectangle 3228"/>
                                <wps:cNvSpPr>
                                  <a:spLocks noChangeArrowheads="1"/>
                                </wps:cNvSpPr>
                                <wps:spPr bwMode="auto">
                                  <a:xfrm>
                                    <a:off x="2172"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0" name="Rectangle 3229"/>
                                <wps:cNvSpPr>
                                  <a:spLocks noChangeArrowheads="1"/>
                                </wps:cNvSpPr>
                                <wps:spPr bwMode="auto">
                                  <a:xfrm>
                                    <a:off x="2172"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1" name="Rectangle 3230"/>
                                <wps:cNvSpPr>
                                  <a:spLocks noChangeArrowheads="1"/>
                                </wps:cNvSpPr>
                                <wps:spPr bwMode="auto">
                                  <a:xfrm>
                                    <a:off x="2172" y="19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2" name="Rectangle 3231"/>
                                <wps:cNvSpPr>
                                  <a:spLocks noChangeArrowheads="1"/>
                                </wps:cNvSpPr>
                                <wps:spPr bwMode="auto">
                                  <a:xfrm>
                                    <a:off x="2172" y="19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3" name="Rectangle 3232"/>
                                <wps:cNvSpPr>
                                  <a:spLocks noChangeArrowheads="1"/>
                                </wps:cNvSpPr>
                                <wps:spPr bwMode="auto">
                                  <a:xfrm>
                                    <a:off x="2172"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4" name="Rectangle 3233"/>
                                <wps:cNvSpPr>
                                  <a:spLocks noChangeArrowheads="1"/>
                                </wps:cNvSpPr>
                                <wps:spPr bwMode="auto">
                                  <a:xfrm>
                                    <a:off x="2172" y="19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5" name="Rectangle 3234"/>
                                <wps:cNvSpPr>
                                  <a:spLocks noChangeArrowheads="1"/>
                                </wps:cNvSpPr>
                                <wps:spPr bwMode="auto">
                                  <a:xfrm>
                                    <a:off x="2172" y="19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6" name="Rectangle 3235"/>
                                <wps:cNvSpPr>
                                  <a:spLocks noChangeArrowheads="1"/>
                                </wps:cNvSpPr>
                                <wps:spPr bwMode="auto">
                                  <a:xfrm>
                                    <a:off x="2172" y="19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7" name="Rectangle 3236"/>
                                <wps:cNvSpPr>
                                  <a:spLocks noChangeArrowheads="1"/>
                                </wps:cNvSpPr>
                                <wps:spPr bwMode="auto">
                                  <a:xfrm>
                                    <a:off x="2172" y="19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8" name="Rectangle 3237"/>
                                <wps:cNvSpPr>
                                  <a:spLocks noChangeArrowheads="1"/>
                                </wps:cNvSpPr>
                                <wps:spPr bwMode="auto">
                                  <a:xfrm>
                                    <a:off x="2172"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9" name="Rectangle 3238"/>
                                <wps:cNvSpPr>
                                  <a:spLocks noChangeArrowheads="1"/>
                                </wps:cNvSpPr>
                                <wps:spPr bwMode="auto">
                                  <a:xfrm>
                                    <a:off x="2172" y="20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0" name="Rectangle 3239"/>
                                <wps:cNvSpPr>
                                  <a:spLocks noChangeArrowheads="1"/>
                                </wps:cNvSpPr>
                                <wps:spPr bwMode="auto">
                                  <a:xfrm>
                                    <a:off x="2172" y="2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651" name="Group 3240"/>
                              <wpg:cNvGrpSpPr>
                                <a:grpSpLocks/>
                              </wpg:cNvGrpSpPr>
                              <wpg:grpSpPr bwMode="auto">
                                <a:xfrm>
                                  <a:off x="897890" y="12065"/>
                                  <a:ext cx="922655" cy="820420"/>
                                  <a:chOff x="2172" y="29"/>
                                  <a:chExt cx="2234" cy="1986"/>
                                </a:xfrm>
                              </wpg:grpSpPr>
                              <wps:wsp>
                                <wps:cNvPr id="25652" name="Rectangle 3241"/>
                                <wps:cNvSpPr>
                                  <a:spLocks noChangeArrowheads="1"/>
                                </wps:cNvSpPr>
                                <wps:spPr bwMode="auto">
                                  <a:xfrm>
                                    <a:off x="2172" y="20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3" name="Freeform 3242"/>
                                <wps:cNvSpPr>
                                  <a:spLocks/>
                                </wps:cNvSpPr>
                                <wps:spPr bwMode="auto">
                                  <a:xfrm>
                                    <a:off x="3244"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4 w 1153"/>
                                      <a:gd name="T45" fmla="*/ 259 h 302"/>
                                      <a:gd name="T46" fmla="*/ 134 w 1153"/>
                                      <a:gd name="T47" fmla="*/ 264 h 302"/>
                                      <a:gd name="T48" fmla="*/ 148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0" y="249"/>
                                        </a:lnTo>
                                        <a:lnTo>
                                          <a:pt x="105" y="249"/>
                                        </a:lnTo>
                                        <a:lnTo>
                                          <a:pt x="110" y="254"/>
                                        </a:lnTo>
                                        <a:lnTo>
                                          <a:pt x="115" y="254"/>
                                        </a:lnTo>
                                        <a:lnTo>
                                          <a:pt x="120" y="259"/>
                                        </a:lnTo>
                                        <a:lnTo>
                                          <a:pt x="124" y="259"/>
                                        </a:lnTo>
                                        <a:lnTo>
                                          <a:pt x="129" y="264"/>
                                        </a:lnTo>
                                        <a:lnTo>
                                          <a:pt x="134" y="264"/>
                                        </a:lnTo>
                                        <a:lnTo>
                                          <a:pt x="139" y="268"/>
                                        </a:lnTo>
                                        <a:lnTo>
                                          <a:pt x="148"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4" name="Freeform 3243"/>
                                <wps:cNvSpPr>
                                  <a:spLocks/>
                                </wps:cNvSpPr>
                                <wps:spPr bwMode="auto">
                                  <a:xfrm>
                                    <a:off x="3234"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7 h 307"/>
                                      <a:gd name="T62" fmla="*/ 966 w 1168"/>
                                      <a:gd name="T63" fmla="*/ 293 h 307"/>
                                      <a:gd name="T64" fmla="*/ 923 w 1168"/>
                                      <a:gd name="T65" fmla="*/ 283 h 307"/>
                                      <a:gd name="T66" fmla="*/ 197 w 1168"/>
                                      <a:gd name="T67" fmla="*/ 283 h 307"/>
                                      <a:gd name="T68" fmla="*/ 168 w 1168"/>
                                      <a:gd name="T69" fmla="*/ 273 h 307"/>
                                      <a:gd name="T70" fmla="*/ 139 w 1168"/>
                                      <a:gd name="T71" fmla="*/ 264 h 307"/>
                                      <a:gd name="T72" fmla="*/ 120 w 1168"/>
                                      <a:gd name="T73" fmla="*/ 254 h 307"/>
                                      <a:gd name="T74" fmla="*/ 101 w 1168"/>
                                      <a:gd name="T75" fmla="*/ 240 h 307"/>
                                      <a:gd name="T76" fmla="*/ 53 w 1168"/>
                                      <a:gd name="T77" fmla="*/ 197 h 307"/>
                                      <a:gd name="T78" fmla="*/ 34 w 1168"/>
                                      <a:gd name="T79" fmla="*/ 168 h 307"/>
                                      <a:gd name="T80" fmla="*/ 19 w 1168"/>
                                      <a:gd name="T81" fmla="*/ 149 h 307"/>
                                      <a:gd name="T82" fmla="*/ 14 w 1168"/>
                                      <a:gd name="T83" fmla="*/ 125 h 307"/>
                                      <a:gd name="T84" fmla="*/ 14 w 1168"/>
                                      <a:gd name="T85" fmla="*/ 62 h 307"/>
                                      <a:gd name="T86" fmla="*/ 19 w 1168"/>
                                      <a:gd name="T87" fmla="*/ 34 h 307"/>
                                      <a:gd name="T88" fmla="*/ 34 w 1168"/>
                                      <a:gd name="T89" fmla="*/ 1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7"/>
                                        </a:lnTo>
                                        <a:lnTo>
                                          <a:pt x="995" y="297"/>
                                        </a:lnTo>
                                        <a:lnTo>
                                          <a:pt x="985" y="293"/>
                                        </a:lnTo>
                                        <a:lnTo>
                                          <a:pt x="966" y="293"/>
                                        </a:lnTo>
                                        <a:lnTo>
                                          <a:pt x="956" y="288"/>
                                        </a:lnTo>
                                        <a:lnTo>
                                          <a:pt x="932" y="288"/>
                                        </a:lnTo>
                                        <a:lnTo>
                                          <a:pt x="923" y="283"/>
                                        </a:lnTo>
                                        <a:lnTo>
                                          <a:pt x="879"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54"/>
                                        </a:lnTo>
                                        <a:lnTo>
                                          <a:pt x="120" y="249"/>
                                        </a:lnTo>
                                        <a:lnTo>
                                          <a:pt x="110" y="245"/>
                                        </a:lnTo>
                                        <a:lnTo>
                                          <a:pt x="101" y="240"/>
                                        </a:lnTo>
                                        <a:lnTo>
                                          <a:pt x="96" y="240"/>
                                        </a:lnTo>
                                        <a:lnTo>
                                          <a:pt x="72" y="216"/>
                                        </a:lnTo>
                                        <a:lnTo>
                                          <a:pt x="53" y="197"/>
                                        </a:lnTo>
                                        <a:lnTo>
                                          <a:pt x="53" y="192"/>
                                        </a:lnTo>
                                        <a:lnTo>
                                          <a:pt x="43" y="182"/>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5" name="Oval 3244"/>
                                <wps:cNvSpPr>
                                  <a:spLocks noChangeArrowheads="1"/>
                                </wps:cNvSpPr>
                                <wps:spPr bwMode="auto">
                                  <a:xfrm>
                                    <a:off x="3489" y="993"/>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6" name="Freeform 3245"/>
                                <wps:cNvSpPr>
                                  <a:spLocks/>
                                </wps:cNvSpPr>
                                <wps:spPr bwMode="auto">
                                  <a:xfrm>
                                    <a:off x="3479" y="984"/>
                                    <a:ext cx="586" cy="585"/>
                                  </a:xfrm>
                                  <a:custGeom>
                                    <a:avLst/>
                                    <a:gdLst>
                                      <a:gd name="T0" fmla="*/ 5 w 586"/>
                                      <a:gd name="T1" fmla="*/ 350 h 585"/>
                                      <a:gd name="T2" fmla="*/ 24 w 586"/>
                                      <a:gd name="T3" fmla="*/ 417 h 585"/>
                                      <a:gd name="T4" fmla="*/ 43 w 586"/>
                                      <a:gd name="T5" fmla="*/ 455 h 585"/>
                                      <a:gd name="T6" fmla="*/ 149 w 586"/>
                                      <a:gd name="T7" fmla="*/ 546 h 585"/>
                                      <a:gd name="T8" fmla="*/ 221 w 586"/>
                                      <a:gd name="T9" fmla="*/ 575 h 585"/>
                                      <a:gd name="T10" fmla="*/ 274 w 586"/>
                                      <a:gd name="T11" fmla="*/ 580 h 585"/>
                                      <a:gd name="T12" fmla="*/ 308 w 586"/>
                                      <a:gd name="T13" fmla="*/ 580 h 585"/>
                                      <a:gd name="T14" fmla="*/ 360 w 586"/>
                                      <a:gd name="T15" fmla="*/ 575 h 585"/>
                                      <a:gd name="T16" fmla="*/ 432 w 586"/>
                                      <a:gd name="T17" fmla="*/ 546 h 585"/>
                                      <a:gd name="T18" fmla="*/ 538 w 586"/>
                                      <a:gd name="T19" fmla="*/ 455 h 585"/>
                                      <a:gd name="T20" fmla="*/ 557 w 586"/>
                                      <a:gd name="T21" fmla="*/ 417 h 585"/>
                                      <a:gd name="T22" fmla="*/ 577 w 586"/>
                                      <a:gd name="T23" fmla="*/ 350 h 585"/>
                                      <a:gd name="T24" fmla="*/ 586 w 586"/>
                                      <a:gd name="T25" fmla="*/ 297 h 585"/>
                                      <a:gd name="T26" fmla="*/ 581 w 586"/>
                                      <a:gd name="T27" fmla="*/ 244 h 585"/>
                                      <a:gd name="T28" fmla="*/ 562 w 586"/>
                                      <a:gd name="T29" fmla="*/ 172 h 585"/>
                                      <a:gd name="T30" fmla="*/ 543 w 586"/>
                                      <a:gd name="T31" fmla="*/ 139 h 585"/>
                                      <a:gd name="T32" fmla="*/ 442 w 586"/>
                                      <a:gd name="T33" fmla="*/ 38 h 585"/>
                                      <a:gd name="T34" fmla="*/ 408 w 586"/>
                                      <a:gd name="T35" fmla="*/ 19 h 585"/>
                                      <a:gd name="T36" fmla="*/ 336 w 586"/>
                                      <a:gd name="T37" fmla="*/ 0 h 585"/>
                                      <a:gd name="T38" fmla="*/ 221 w 586"/>
                                      <a:gd name="T39" fmla="*/ 4 h 585"/>
                                      <a:gd name="T40" fmla="*/ 149 w 586"/>
                                      <a:gd name="T41" fmla="*/ 33 h 585"/>
                                      <a:gd name="T42" fmla="*/ 43 w 586"/>
                                      <a:gd name="T43" fmla="*/ 124 h 585"/>
                                      <a:gd name="T44" fmla="*/ 24 w 586"/>
                                      <a:gd name="T45" fmla="*/ 163 h 585"/>
                                      <a:gd name="T46" fmla="*/ 5 w 586"/>
                                      <a:gd name="T47" fmla="*/ 230 h 585"/>
                                      <a:gd name="T48" fmla="*/ 19 w 586"/>
                                      <a:gd name="T49" fmla="*/ 292 h 585"/>
                                      <a:gd name="T50" fmla="*/ 24 w 586"/>
                                      <a:gd name="T51" fmla="*/ 220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2 w 586"/>
                                      <a:gd name="T65" fmla="*/ 57 h 585"/>
                                      <a:gd name="T66" fmla="*/ 524 w 586"/>
                                      <a:gd name="T67" fmla="*/ 148 h 585"/>
                                      <a:gd name="T68" fmla="*/ 543 w 586"/>
                                      <a:gd name="T69" fmla="*/ 182 h 585"/>
                                      <a:gd name="T70" fmla="*/ 562 w 586"/>
                                      <a:gd name="T71" fmla="*/ 244 h 585"/>
                                      <a:gd name="T72" fmla="*/ 567 w 586"/>
                                      <a:gd name="T73" fmla="*/ 287 h 585"/>
                                      <a:gd name="T74" fmla="*/ 557 w 586"/>
                                      <a:gd name="T75" fmla="*/ 350 h 585"/>
                                      <a:gd name="T76" fmla="*/ 538 w 586"/>
                                      <a:gd name="T77" fmla="*/ 407 h 585"/>
                                      <a:gd name="T78" fmla="*/ 519 w 586"/>
                                      <a:gd name="T79" fmla="*/ 446 h 585"/>
                                      <a:gd name="T80" fmla="*/ 423 w 586"/>
                                      <a:gd name="T81" fmla="*/ 527 h 585"/>
                                      <a:gd name="T82" fmla="*/ 360 w 586"/>
                                      <a:gd name="T83" fmla="*/ 556 h 585"/>
                                      <a:gd name="T84" fmla="*/ 308 w 586"/>
                                      <a:gd name="T85" fmla="*/ 561 h 585"/>
                                      <a:gd name="T86" fmla="*/ 274 w 586"/>
                                      <a:gd name="T87" fmla="*/ 561 h 585"/>
                                      <a:gd name="T88" fmla="*/ 221 w 586"/>
                                      <a:gd name="T89" fmla="*/ 556 h 585"/>
                                      <a:gd name="T90" fmla="*/ 159 w 586"/>
                                      <a:gd name="T91" fmla="*/ 527 h 585"/>
                                      <a:gd name="T92" fmla="*/ 62 w 586"/>
                                      <a:gd name="T93" fmla="*/ 446 h 585"/>
                                      <a:gd name="T94" fmla="*/ 43 w 586"/>
                                      <a:gd name="T95" fmla="*/ 407 h 585"/>
                                      <a:gd name="T96" fmla="*/ 24 w 586"/>
                                      <a:gd name="T97" fmla="*/ 350 h 585"/>
                                      <a:gd name="T98" fmla="*/ 0 w 586"/>
                                      <a:gd name="T99" fmla="*/ 292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2"/>
                                        </a:moveTo>
                                        <a:lnTo>
                                          <a:pt x="0" y="335"/>
                                        </a:lnTo>
                                        <a:lnTo>
                                          <a:pt x="5" y="350"/>
                                        </a:lnTo>
                                        <a:lnTo>
                                          <a:pt x="5" y="359"/>
                                        </a:lnTo>
                                        <a:lnTo>
                                          <a:pt x="19" y="407"/>
                                        </a:lnTo>
                                        <a:lnTo>
                                          <a:pt x="24" y="417"/>
                                        </a:lnTo>
                                        <a:lnTo>
                                          <a:pt x="34" y="431"/>
                                        </a:lnTo>
                                        <a:lnTo>
                                          <a:pt x="38" y="441"/>
                                        </a:lnTo>
                                        <a:lnTo>
                                          <a:pt x="43" y="455"/>
                                        </a:lnTo>
                                        <a:lnTo>
                                          <a:pt x="125" y="537"/>
                                        </a:lnTo>
                                        <a:lnTo>
                                          <a:pt x="139" y="542"/>
                                        </a:lnTo>
                                        <a:lnTo>
                                          <a:pt x="149" y="546"/>
                                        </a:lnTo>
                                        <a:lnTo>
                                          <a:pt x="163" y="556"/>
                                        </a:lnTo>
                                        <a:lnTo>
                                          <a:pt x="173" y="561"/>
                                        </a:lnTo>
                                        <a:lnTo>
                                          <a:pt x="221" y="575"/>
                                        </a:lnTo>
                                        <a:lnTo>
                                          <a:pt x="231" y="575"/>
                                        </a:lnTo>
                                        <a:lnTo>
                                          <a:pt x="245" y="580"/>
                                        </a:lnTo>
                                        <a:lnTo>
                                          <a:pt x="274" y="580"/>
                                        </a:lnTo>
                                        <a:lnTo>
                                          <a:pt x="293" y="585"/>
                                        </a:lnTo>
                                        <a:lnTo>
                                          <a:pt x="298" y="585"/>
                                        </a:lnTo>
                                        <a:lnTo>
                                          <a:pt x="308" y="580"/>
                                        </a:lnTo>
                                        <a:lnTo>
                                          <a:pt x="336" y="580"/>
                                        </a:lnTo>
                                        <a:lnTo>
                                          <a:pt x="351" y="575"/>
                                        </a:lnTo>
                                        <a:lnTo>
                                          <a:pt x="360" y="575"/>
                                        </a:lnTo>
                                        <a:lnTo>
                                          <a:pt x="408" y="561"/>
                                        </a:lnTo>
                                        <a:lnTo>
                                          <a:pt x="418" y="556"/>
                                        </a:lnTo>
                                        <a:lnTo>
                                          <a:pt x="432" y="546"/>
                                        </a:lnTo>
                                        <a:lnTo>
                                          <a:pt x="442" y="542"/>
                                        </a:lnTo>
                                        <a:lnTo>
                                          <a:pt x="456" y="537"/>
                                        </a:lnTo>
                                        <a:lnTo>
                                          <a:pt x="538" y="455"/>
                                        </a:lnTo>
                                        <a:lnTo>
                                          <a:pt x="543" y="441"/>
                                        </a:lnTo>
                                        <a:lnTo>
                                          <a:pt x="548" y="431"/>
                                        </a:lnTo>
                                        <a:lnTo>
                                          <a:pt x="557" y="417"/>
                                        </a:lnTo>
                                        <a:lnTo>
                                          <a:pt x="562" y="407"/>
                                        </a:lnTo>
                                        <a:lnTo>
                                          <a:pt x="577" y="359"/>
                                        </a:lnTo>
                                        <a:lnTo>
                                          <a:pt x="577" y="350"/>
                                        </a:lnTo>
                                        <a:lnTo>
                                          <a:pt x="581" y="335"/>
                                        </a:lnTo>
                                        <a:lnTo>
                                          <a:pt x="581" y="307"/>
                                        </a:lnTo>
                                        <a:lnTo>
                                          <a:pt x="586" y="297"/>
                                        </a:lnTo>
                                        <a:lnTo>
                                          <a:pt x="586" y="292"/>
                                        </a:lnTo>
                                        <a:lnTo>
                                          <a:pt x="581" y="273"/>
                                        </a:lnTo>
                                        <a:lnTo>
                                          <a:pt x="581" y="244"/>
                                        </a:lnTo>
                                        <a:lnTo>
                                          <a:pt x="577" y="230"/>
                                        </a:lnTo>
                                        <a:lnTo>
                                          <a:pt x="577" y="220"/>
                                        </a:lnTo>
                                        <a:lnTo>
                                          <a:pt x="562" y="172"/>
                                        </a:lnTo>
                                        <a:lnTo>
                                          <a:pt x="557" y="163"/>
                                        </a:lnTo>
                                        <a:lnTo>
                                          <a:pt x="548" y="148"/>
                                        </a:lnTo>
                                        <a:lnTo>
                                          <a:pt x="543" y="139"/>
                                        </a:lnTo>
                                        <a:lnTo>
                                          <a:pt x="538" y="124"/>
                                        </a:lnTo>
                                        <a:lnTo>
                                          <a:pt x="456" y="43"/>
                                        </a:lnTo>
                                        <a:lnTo>
                                          <a:pt x="442" y="38"/>
                                        </a:lnTo>
                                        <a:lnTo>
                                          <a:pt x="432" y="33"/>
                                        </a:lnTo>
                                        <a:lnTo>
                                          <a:pt x="418" y="24"/>
                                        </a:lnTo>
                                        <a:lnTo>
                                          <a:pt x="408" y="19"/>
                                        </a:lnTo>
                                        <a:lnTo>
                                          <a:pt x="360" y="4"/>
                                        </a:lnTo>
                                        <a:lnTo>
                                          <a:pt x="351" y="4"/>
                                        </a:lnTo>
                                        <a:lnTo>
                                          <a:pt x="336" y="0"/>
                                        </a:lnTo>
                                        <a:lnTo>
                                          <a:pt x="245" y="0"/>
                                        </a:lnTo>
                                        <a:lnTo>
                                          <a:pt x="231" y="4"/>
                                        </a:lnTo>
                                        <a:lnTo>
                                          <a:pt x="221" y="4"/>
                                        </a:lnTo>
                                        <a:lnTo>
                                          <a:pt x="173" y="19"/>
                                        </a:lnTo>
                                        <a:lnTo>
                                          <a:pt x="163" y="24"/>
                                        </a:lnTo>
                                        <a:lnTo>
                                          <a:pt x="149" y="33"/>
                                        </a:lnTo>
                                        <a:lnTo>
                                          <a:pt x="139" y="38"/>
                                        </a:lnTo>
                                        <a:lnTo>
                                          <a:pt x="125" y="43"/>
                                        </a:lnTo>
                                        <a:lnTo>
                                          <a:pt x="43" y="124"/>
                                        </a:lnTo>
                                        <a:lnTo>
                                          <a:pt x="38" y="139"/>
                                        </a:lnTo>
                                        <a:lnTo>
                                          <a:pt x="34" y="148"/>
                                        </a:lnTo>
                                        <a:lnTo>
                                          <a:pt x="24" y="163"/>
                                        </a:lnTo>
                                        <a:lnTo>
                                          <a:pt x="19" y="172"/>
                                        </a:lnTo>
                                        <a:lnTo>
                                          <a:pt x="5" y="220"/>
                                        </a:lnTo>
                                        <a:lnTo>
                                          <a:pt x="5" y="230"/>
                                        </a:lnTo>
                                        <a:lnTo>
                                          <a:pt x="0" y="244"/>
                                        </a:lnTo>
                                        <a:lnTo>
                                          <a:pt x="0" y="292"/>
                                        </a:lnTo>
                                        <a:lnTo>
                                          <a:pt x="19" y="292"/>
                                        </a:lnTo>
                                        <a:lnTo>
                                          <a:pt x="19" y="244"/>
                                        </a:lnTo>
                                        <a:lnTo>
                                          <a:pt x="24" y="230"/>
                                        </a:lnTo>
                                        <a:lnTo>
                                          <a:pt x="24" y="220"/>
                                        </a:lnTo>
                                        <a:lnTo>
                                          <a:pt x="38" y="182"/>
                                        </a:lnTo>
                                        <a:lnTo>
                                          <a:pt x="43" y="172"/>
                                        </a:lnTo>
                                        <a:lnTo>
                                          <a:pt x="53" y="158"/>
                                        </a:lnTo>
                                        <a:lnTo>
                                          <a:pt x="58" y="148"/>
                                        </a:lnTo>
                                        <a:lnTo>
                                          <a:pt x="62" y="134"/>
                                        </a:lnTo>
                                        <a:lnTo>
                                          <a:pt x="135" y="62"/>
                                        </a:lnTo>
                                        <a:lnTo>
                                          <a:pt x="149" y="57"/>
                                        </a:lnTo>
                                        <a:lnTo>
                                          <a:pt x="159" y="52"/>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2"/>
                                        </a:lnTo>
                                        <a:lnTo>
                                          <a:pt x="432" y="57"/>
                                        </a:lnTo>
                                        <a:lnTo>
                                          <a:pt x="447" y="62"/>
                                        </a:lnTo>
                                        <a:lnTo>
                                          <a:pt x="519" y="134"/>
                                        </a:lnTo>
                                        <a:lnTo>
                                          <a:pt x="524" y="148"/>
                                        </a:lnTo>
                                        <a:lnTo>
                                          <a:pt x="529" y="158"/>
                                        </a:lnTo>
                                        <a:lnTo>
                                          <a:pt x="538" y="172"/>
                                        </a:lnTo>
                                        <a:lnTo>
                                          <a:pt x="543" y="182"/>
                                        </a:lnTo>
                                        <a:lnTo>
                                          <a:pt x="557" y="220"/>
                                        </a:lnTo>
                                        <a:lnTo>
                                          <a:pt x="557" y="230"/>
                                        </a:lnTo>
                                        <a:lnTo>
                                          <a:pt x="562" y="244"/>
                                        </a:lnTo>
                                        <a:lnTo>
                                          <a:pt x="562" y="273"/>
                                        </a:lnTo>
                                        <a:lnTo>
                                          <a:pt x="567" y="292"/>
                                        </a:lnTo>
                                        <a:lnTo>
                                          <a:pt x="567" y="287"/>
                                        </a:lnTo>
                                        <a:lnTo>
                                          <a:pt x="562" y="307"/>
                                        </a:lnTo>
                                        <a:lnTo>
                                          <a:pt x="562" y="335"/>
                                        </a:lnTo>
                                        <a:lnTo>
                                          <a:pt x="557" y="350"/>
                                        </a:lnTo>
                                        <a:lnTo>
                                          <a:pt x="557" y="359"/>
                                        </a:lnTo>
                                        <a:lnTo>
                                          <a:pt x="543" y="398"/>
                                        </a:lnTo>
                                        <a:lnTo>
                                          <a:pt x="538" y="407"/>
                                        </a:lnTo>
                                        <a:lnTo>
                                          <a:pt x="529" y="422"/>
                                        </a:lnTo>
                                        <a:lnTo>
                                          <a:pt x="524" y="431"/>
                                        </a:lnTo>
                                        <a:lnTo>
                                          <a:pt x="519" y="446"/>
                                        </a:lnTo>
                                        <a:lnTo>
                                          <a:pt x="447" y="518"/>
                                        </a:lnTo>
                                        <a:lnTo>
                                          <a:pt x="432" y="522"/>
                                        </a:lnTo>
                                        <a:lnTo>
                                          <a:pt x="423" y="527"/>
                                        </a:lnTo>
                                        <a:lnTo>
                                          <a:pt x="408" y="537"/>
                                        </a:lnTo>
                                        <a:lnTo>
                                          <a:pt x="399" y="542"/>
                                        </a:lnTo>
                                        <a:lnTo>
                                          <a:pt x="360" y="556"/>
                                        </a:lnTo>
                                        <a:lnTo>
                                          <a:pt x="351" y="556"/>
                                        </a:lnTo>
                                        <a:lnTo>
                                          <a:pt x="336" y="561"/>
                                        </a:lnTo>
                                        <a:lnTo>
                                          <a:pt x="308" y="561"/>
                                        </a:lnTo>
                                        <a:lnTo>
                                          <a:pt x="288" y="566"/>
                                        </a:lnTo>
                                        <a:lnTo>
                                          <a:pt x="293" y="566"/>
                                        </a:lnTo>
                                        <a:lnTo>
                                          <a:pt x="274" y="561"/>
                                        </a:lnTo>
                                        <a:lnTo>
                                          <a:pt x="245" y="561"/>
                                        </a:lnTo>
                                        <a:lnTo>
                                          <a:pt x="231" y="556"/>
                                        </a:lnTo>
                                        <a:lnTo>
                                          <a:pt x="221" y="556"/>
                                        </a:lnTo>
                                        <a:lnTo>
                                          <a:pt x="183" y="542"/>
                                        </a:lnTo>
                                        <a:lnTo>
                                          <a:pt x="173" y="537"/>
                                        </a:lnTo>
                                        <a:lnTo>
                                          <a:pt x="159" y="527"/>
                                        </a:lnTo>
                                        <a:lnTo>
                                          <a:pt x="149" y="522"/>
                                        </a:lnTo>
                                        <a:lnTo>
                                          <a:pt x="135" y="518"/>
                                        </a:lnTo>
                                        <a:lnTo>
                                          <a:pt x="62" y="446"/>
                                        </a:lnTo>
                                        <a:lnTo>
                                          <a:pt x="58" y="431"/>
                                        </a:lnTo>
                                        <a:lnTo>
                                          <a:pt x="53" y="422"/>
                                        </a:lnTo>
                                        <a:lnTo>
                                          <a:pt x="43" y="407"/>
                                        </a:lnTo>
                                        <a:lnTo>
                                          <a:pt x="38" y="398"/>
                                        </a:lnTo>
                                        <a:lnTo>
                                          <a:pt x="24" y="359"/>
                                        </a:lnTo>
                                        <a:lnTo>
                                          <a:pt x="24" y="350"/>
                                        </a:lnTo>
                                        <a:lnTo>
                                          <a:pt x="19" y="335"/>
                                        </a:lnTo>
                                        <a:lnTo>
                                          <a:pt x="19" y="292"/>
                                        </a:lnTo>
                                        <a:lnTo>
                                          <a:pt x="0"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7" name="Freeform 3246"/>
                                <wps:cNvSpPr>
                                  <a:spLocks/>
                                </wps:cNvSpPr>
                                <wps:spPr bwMode="auto">
                                  <a:xfrm>
                                    <a:off x="3421" y="926"/>
                                    <a:ext cx="135" cy="187"/>
                                  </a:xfrm>
                                  <a:custGeom>
                                    <a:avLst/>
                                    <a:gdLst>
                                      <a:gd name="T0" fmla="*/ 116 w 135"/>
                                      <a:gd name="T1" fmla="*/ 182 h 187"/>
                                      <a:gd name="T2" fmla="*/ 120 w 135"/>
                                      <a:gd name="T3" fmla="*/ 187 h 187"/>
                                      <a:gd name="T4" fmla="*/ 130 w 135"/>
                                      <a:gd name="T5" fmla="*/ 187 h 187"/>
                                      <a:gd name="T6" fmla="*/ 135 w 135"/>
                                      <a:gd name="T7" fmla="*/ 182 h 187"/>
                                      <a:gd name="T8" fmla="*/ 135 w 135"/>
                                      <a:gd name="T9" fmla="*/ 173 h 187"/>
                                      <a:gd name="T10" fmla="*/ 20 w 135"/>
                                      <a:gd name="T11" fmla="*/ 5 h 187"/>
                                      <a:gd name="T12" fmla="*/ 15 w 135"/>
                                      <a:gd name="T13" fmla="*/ 0 h 187"/>
                                      <a:gd name="T14" fmla="*/ 5 w 135"/>
                                      <a:gd name="T15" fmla="*/ 0 h 187"/>
                                      <a:gd name="T16" fmla="*/ 0 w 135"/>
                                      <a:gd name="T17" fmla="*/ 5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0" y="187"/>
                                        </a:lnTo>
                                        <a:lnTo>
                                          <a:pt x="130" y="187"/>
                                        </a:lnTo>
                                        <a:lnTo>
                                          <a:pt x="135" y="182"/>
                                        </a:lnTo>
                                        <a:lnTo>
                                          <a:pt x="135" y="173"/>
                                        </a:lnTo>
                                        <a:lnTo>
                                          <a:pt x="20" y="5"/>
                                        </a:lnTo>
                                        <a:lnTo>
                                          <a:pt x="15" y="0"/>
                                        </a:lnTo>
                                        <a:lnTo>
                                          <a:pt x="5" y="0"/>
                                        </a:lnTo>
                                        <a:lnTo>
                                          <a:pt x="0" y="5"/>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8" name="Freeform 3247"/>
                                <wps:cNvSpPr>
                                  <a:spLocks/>
                                </wps:cNvSpPr>
                                <wps:spPr bwMode="auto">
                                  <a:xfrm>
                                    <a:off x="3421" y="192"/>
                                    <a:ext cx="20" cy="753"/>
                                  </a:xfrm>
                                  <a:custGeom>
                                    <a:avLst/>
                                    <a:gdLst>
                                      <a:gd name="T0" fmla="*/ 0 w 20"/>
                                      <a:gd name="T1" fmla="*/ 744 h 753"/>
                                      <a:gd name="T2" fmla="*/ 0 w 20"/>
                                      <a:gd name="T3" fmla="*/ 748 h 753"/>
                                      <a:gd name="T4" fmla="*/ 5 w 20"/>
                                      <a:gd name="T5" fmla="*/ 748 h 753"/>
                                      <a:gd name="T6" fmla="*/ 5 w 20"/>
                                      <a:gd name="T7" fmla="*/ 753 h 753"/>
                                      <a:gd name="T8" fmla="*/ 15 w 20"/>
                                      <a:gd name="T9" fmla="*/ 753 h 753"/>
                                      <a:gd name="T10" fmla="*/ 15 w 20"/>
                                      <a:gd name="T11" fmla="*/ 748 h 753"/>
                                      <a:gd name="T12" fmla="*/ 20 w 20"/>
                                      <a:gd name="T13" fmla="*/ 748 h 753"/>
                                      <a:gd name="T14" fmla="*/ 20 w 20"/>
                                      <a:gd name="T15" fmla="*/ 5 h 753"/>
                                      <a:gd name="T16" fmla="*/ 15 w 20"/>
                                      <a:gd name="T17" fmla="*/ 5 h 753"/>
                                      <a:gd name="T18" fmla="*/ 15 w 20"/>
                                      <a:gd name="T19" fmla="*/ 0 h 753"/>
                                      <a:gd name="T20" fmla="*/ 5 w 20"/>
                                      <a:gd name="T21" fmla="*/ 0 h 753"/>
                                      <a:gd name="T22" fmla="*/ 5 w 20"/>
                                      <a:gd name="T23" fmla="*/ 5 h 753"/>
                                      <a:gd name="T24" fmla="*/ 0 w 20"/>
                                      <a:gd name="T25" fmla="*/ 5 h 753"/>
                                      <a:gd name="T26" fmla="*/ 0 w 20"/>
                                      <a:gd name="T27" fmla="*/ 10 h 753"/>
                                      <a:gd name="T28" fmla="*/ 0 w 20"/>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3">
                                        <a:moveTo>
                                          <a:pt x="0" y="744"/>
                                        </a:moveTo>
                                        <a:lnTo>
                                          <a:pt x="0" y="748"/>
                                        </a:lnTo>
                                        <a:lnTo>
                                          <a:pt x="5" y="748"/>
                                        </a:lnTo>
                                        <a:lnTo>
                                          <a:pt x="5" y="753"/>
                                        </a:lnTo>
                                        <a:lnTo>
                                          <a:pt x="15" y="753"/>
                                        </a:lnTo>
                                        <a:lnTo>
                                          <a:pt x="15" y="748"/>
                                        </a:lnTo>
                                        <a:lnTo>
                                          <a:pt x="20" y="748"/>
                                        </a:lnTo>
                                        <a:lnTo>
                                          <a:pt x="20" y="5"/>
                                        </a:lnTo>
                                        <a:lnTo>
                                          <a:pt x="15" y="5"/>
                                        </a:lnTo>
                                        <a:lnTo>
                                          <a:pt x="15" y="0"/>
                                        </a:lnTo>
                                        <a:lnTo>
                                          <a:pt x="5" y="0"/>
                                        </a:lnTo>
                                        <a:lnTo>
                                          <a:pt x="5"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9" name="Freeform 3248"/>
                                <wps:cNvSpPr>
                                  <a:spLocks/>
                                </wps:cNvSpPr>
                                <wps:spPr bwMode="auto">
                                  <a:xfrm>
                                    <a:off x="3988" y="926"/>
                                    <a:ext cx="135" cy="187"/>
                                  </a:xfrm>
                                  <a:custGeom>
                                    <a:avLst/>
                                    <a:gdLst>
                                      <a:gd name="T0" fmla="*/ 0 w 135"/>
                                      <a:gd name="T1" fmla="*/ 173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5 h 187"/>
                                      <a:gd name="T14" fmla="*/ 130 w 135"/>
                                      <a:gd name="T15" fmla="*/ 0 h 187"/>
                                      <a:gd name="T16" fmla="*/ 120 w 135"/>
                                      <a:gd name="T17" fmla="*/ 0 h 187"/>
                                      <a:gd name="T18" fmla="*/ 116 w 135"/>
                                      <a:gd name="T19" fmla="*/ 5 h 187"/>
                                      <a:gd name="T20" fmla="*/ 0 w 135"/>
                                      <a:gd name="T21"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3"/>
                                        </a:moveTo>
                                        <a:lnTo>
                                          <a:pt x="0" y="182"/>
                                        </a:lnTo>
                                        <a:lnTo>
                                          <a:pt x="5" y="187"/>
                                        </a:lnTo>
                                        <a:lnTo>
                                          <a:pt x="15" y="187"/>
                                        </a:lnTo>
                                        <a:lnTo>
                                          <a:pt x="20" y="182"/>
                                        </a:lnTo>
                                        <a:lnTo>
                                          <a:pt x="135" y="14"/>
                                        </a:lnTo>
                                        <a:lnTo>
                                          <a:pt x="135" y="5"/>
                                        </a:lnTo>
                                        <a:lnTo>
                                          <a:pt x="130" y="0"/>
                                        </a:lnTo>
                                        <a:lnTo>
                                          <a:pt x="120" y="0"/>
                                        </a:lnTo>
                                        <a:lnTo>
                                          <a:pt x="116"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0" name="Freeform 3249"/>
                                <wps:cNvSpPr>
                                  <a:spLocks/>
                                </wps:cNvSpPr>
                                <wps:spPr bwMode="auto">
                                  <a:xfrm>
                                    <a:off x="4104" y="192"/>
                                    <a:ext cx="19" cy="753"/>
                                  </a:xfrm>
                                  <a:custGeom>
                                    <a:avLst/>
                                    <a:gdLst>
                                      <a:gd name="T0" fmla="*/ 0 w 19"/>
                                      <a:gd name="T1" fmla="*/ 744 h 753"/>
                                      <a:gd name="T2" fmla="*/ 0 w 19"/>
                                      <a:gd name="T3" fmla="*/ 748 h 753"/>
                                      <a:gd name="T4" fmla="*/ 4 w 19"/>
                                      <a:gd name="T5" fmla="*/ 748 h 753"/>
                                      <a:gd name="T6" fmla="*/ 4 w 19"/>
                                      <a:gd name="T7" fmla="*/ 753 h 753"/>
                                      <a:gd name="T8" fmla="*/ 14 w 19"/>
                                      <a:gd name="T9" fmla="*/ 753 h 753"/>
                                      <a:gd name="T10" fmla="*/ 14 w 19"/>
                                      <a:gd name="T11" fmla="*/ 748 h 753"/>
                                      <a:gd name="T12" fmla="*/ 19 w 19"/>
                                      <a:gd name="T13" fmla="*/ 748 h 753"/>
                                      <a:gd name="T14" fmla="*/ 19 w 19"/>
                                      <a:gd name="T15" fmla="*/ 5 h 753"/>
                                      <a:gd name="T16" fmla="*/ 14 w 19"/>
                                      <a:gd name="T17" fmla="*/ 5 h 753"/>
                                      <a:gd name="T18" fmla="*/ 14 w 19"/>
                                      <a:gd name="T19" fmla="*/ 0 h 753"/>
                                      <a:gd name="T20" fmla="*/ 4 w 19"/>
                                      <a:gd name="T21" fmla="*/ 0 h 753"/>
                                      <a:gd name="T22" fmla="*/ 4 w 19"/>
                                      <a:gd name="T23" fmla="*/ 5 h 753"/>
                                      <a:gd name="T24" fmla="*/ 0 w 19"/>
                                      <a:gd name="T25" fmla="*/ 5 h 753"/>
                                      <a:gd name="T26" fmla="*/ 0 w 19"/>
                                      <a:gd name="T27" fmla="*/ 10 h 753"/>
                                      <a:gd name="T28" fmla="*/ 0 w 19"/>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3">
                                        <a:moveTo>
                                          <a:pt x="0" y="744"/>
                                        </a:moveTo>
                                        <a:lnTo>
                                          <a:pt x="0" y="748"/>
                                        </a:lnTo>
                                        <a:lnTo>
                                          <a:pt x="4" y="748"/>
                                        </a:lnTo>
                                        <a:lnTo>
                                          <a:pt x="4" y="753"/>
                                        </a:lnTo>
                                        <a:lnTo>
                                          <a:pt x="14" y="753"/>
                                        </a:lnTo>
                                        <a:lnTo>
                                          <a:pt x="14" y="748"/>
                                        </a:lnTo>
                                        <a:lnTo>
                                          <a:pt x="19" y="748"/>
                                        </a:lnTo>
                                        <a:lnTo>
                                          <a:pt x="19" y="5"/>
                                        </a:lnTo>
                                        <a:lnTo>
                                          <a:pt x="14" y="5"/>
                                        </a:lnTo>
                                        <a:lnTo>
                                          <a:pt x="14" y="0"/>
                                        </a:lnTo>
                                        <a:lnTo>
                                          <a:pt x="4" y="0"/>
                                        </a:lnTo>
                                        <a:lnTo>
                                          <a:pt x="4"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1" name="Freeform 3250"/>
                                <wps:cNvSpPr>
                                  <a:spLocks/>
                                </wps:cNvSpPr>
                                <wps:spPr bwMode="auto">
                                  <a:xfrm>
                                    <a:off x="3417" y="115"/>
                                    <a:ext cx="706" cy="154"/>
                                  </a:xfrm>
                                  <a:custGeom>
                                    <a:avLst/>
                                    <a:gdLst>
                                      <a:gd name="T0" fmla="*/ 9 w 706"/>
                                      <a:gd name="T1" fmla="*/ 96 h 154"/>
                                      <a:gd name="T2" fmla="*/ 24 w 706"/>
                                      <a:gd name="T3" fmla="*/ 87 h 154"/>
                                      <a:gd name="T4" fmla="*/ 14 w 706"/>
                                      <a:gd name="T5" fmla="*/ 72 h 154"/>
                                      <a:gd name="T6" fmla="*/ 28 w 706"/>
                                      <a:gd name="T7" fmla="*/ 58 h 154"/>
                                      <a:gd name="T8" fmla="*/ 38 w 706"/>
                                      <a:gd name="T9" fmla="*/ 48 h 154"/>
                                      <a:gd name="T10" fmla="*/ 57 w 706"/>
                                      <a:gd name="T11" fmla="*/ 39 h 154"/>
                                      <a:gd name="T12" fmla="*/ 76 w 706"/>
                                      <a:gd name="T13" fmla="*/ 39 h 154"/>
                                      <a:gd name="T14" fmla="*/ 91 w 706"/>
                                      <a:gd name="T15" fmla="*/ 29 h 154"/>
                                      <a:gd name="T16" fmla="*/ 115 w 706"/>
                                      <a:gd name="T17" fmla="*/ 24 h 154"/>
                                      <a:gd name="T18" fmla="*/ 182 w 706"/>
                                      <a:gd name="T19" fmla="*/ 19 h 154"/>
                                      <a:gd name="T20" fmla="*/ 216 w 706"/>
                                      <a:gd name="T21" fmla="*/ 29 h 154"/>
                                      <a:gd name="T22" fmla="*/ 240 w 706"/>
                                      <a:gd name="T23" fmla="*/ 39 h 154"/>
                                      <a:gd name="T24" fmla="*/ 254 w 706"/>
                                      <a:gd name="T25" fmla="*/ 39 h 154"/>
                                      <a:gd name="T26" fmla="*/ 269 w 706"/>
                                      <a:gd name="T27" fmla="*/ 58 h 154"/>
                                      <a:gd name="T28" fmla="*/ 283 w 706"/>
                                      <a:gd name="T29" fmla="*/ 82 h 154"/>
                                      <a:gd name="T30" fmla="*/ 312 w 706"/>
                                      <a:gd name="T31" fmla="*/ 115 h 154"/>
                                      <a:gd name="T32" fmla="*/ 341 w 706"/>
                                      <a:gd name="T33" fmla="*/ 144 h 154"/>
                                      <a:gd name="T34" fmla="*/ 360 w 706"/>
                                      <a:gd name="T35" fmla="*/ 149 h 154"/>
                                      <a:gd name="T36" fmla="*/ 466 w 706"/>
                                      <a:gd name="T37" fmla="*/ 149 h 154"/>
                                      <a:gd name="T38" fmla="*/ 562 w 706"/>
                                      <a:gd name="T39" fmla="*/ 144 h 154"/>
                                      <a:gd name="T40" fmla="*/ 591 w 706"/>
                                      <a:gd name="T41" fmla="*/ 134 h 154"/>
                                      <a:gd name="T42" fmla="*/ 615 w 706"/>
                                      <a:gd name="T43" fmla="*/ 130 h 154"/>
                                      <a:gd name="T44" fmla="*/ 629 w 706"/>
                                      <a:gd name="T45" fmla="*/ 120 h 154"/>
                                      <a:gd name="T46" fmla="*/ 648 w 706"/>
                                      <a:gd name="T47" fmla="*/ 115 h 154"/>
                                      <a:gd name="T48" fmla="*/ 663 w 706"/>
                                      <a:gd name="T49" fmla="*/ 106 h 154"/>
                                      <a:gd name="T50" fmla="*/ 687 w 706"/>
                                      <a:gd name="T51" fmla="*/ 96 h 154"/>
                                      <a:gd name="T52" fmla="*/ 706 w 706"/>
                                      <a:gd name="T53" fmla="*/ 82 h 154"/>
                                      <a:gd name="T54" fmla="*/ 696 w 706"/>
                                      <a:gd name="T55" fmla="*/ 77 h 154"/>
                                      <a:gd name="T56" fmla="*/ 663 w 706"/>
                                      <a:gd name="T57" fmla="*/ 87 h 154"/>
                                      <a:gd name="T58" fmla="*/ 643 w 706"/>
                                      <a:gd name="T59" fmla="*/ 91 h 154"/>
                                      <a:gd name="T60" fmla="*/ 624 w 706"/>
                                      <a:gd name="T61" fmla="*/ 101 h 154"/>
                                      <a:gd name="T62" fmla="*/ 610 w 706"/>
                                      <a:gd name="T63" fmla="*/ 106 h 154"/>
                                      <a:gd name="T64" fmla="*/ 591 w 706"/>
                                      <a:gd name="T65" fmla="*/ 115 h 154"/>
                                      <a:gd name="T66" fmla="*/ 557 w 706"/>
                                      <a:gd name="T67" fmla="*/ 120 h 154"/>
                                      <a:gd name="T68" fmla="*/ 523 w 706"/>
                                      <a:gd name="T69" fmla="*/ 134 h 154"/>
                                      <a:gd name="T70" fmla="*/ 451 w 706"/>
                                      <a:gd name="T71" fmla="*/ 134 h 154"/>
                                      <a:gd name="T72" fmla="*/ 355 w 706"/>
                                      <a:gd name="T73" fmla="*/ 130 h 154"/>
                                      <a:gd name="T74" fmla="*/ 355 w 706"/>
                                      <a:gd name="T75" fmla="*/ 125 h 154"/>
                                      <a:gd name="T76" fmla="*/ 326 w 706"/>
                                      <a:gd name="T77" fmla="*/ 101 h 154"/>
                                      <a:gd name="T78" fmla="*/ 317 w 706"/>
                                      <a:gd name="T79" fmla="*/ 87 h 154"/>
                                      <a:gd name="T80" fmla="*/ 288 w 706"/>
                                      <a:gd name="T81" fmla="*/ 53 h 154"/>
                                      <a:gd name="T82" fmla="*/ 273 w 706"/>
                                      <a:gd name="T83" fmla="*/ 43 h 154"/>
                                      <a:gd name="T84" fmla="*/ 264 w 706"/>
                                      <a:gd name="T85" fmla="*/ 34 h 154"/>
                                      <a:gd name="T86" fmla="*/ 254 w 706"/>
                                      <a:gd name="T87" fmla="*/ 19 h 154"/>
                                      <a:gd name="T88" fmla="*/ 240 w 706"/>
                                      <a:gd name="T89" fmla="*/ 15 h 154"/>
                                      <a:gd name="T90" fmla="*/ 221 w 706"/>
                                      <a:gd name="T91" fmla="*/ 5 h 154"/>
                                      <a:gd name="T92" fmla="*/ 148 w 706"/>
                                      <a:gd name="T93" fmla="*/ 0 h 154"/>
                                      <a:gd name="T94" fmla="*/ 105 w 706"/>
                                      <a:gd name="T95" fmla="*/ 10 h 154"/>
                                      <a:gd name="T96" fmla="*/ 67 w 706"/>
                                      <a:gd name="T97" fmla="*/ 19 h 154"/>
                                      <a:gd name="T98" fmla="*/ 72 w 706"/>
                                      <a:gd name="T99" fmla="*/ 19 h 154"/>
                                      <a:gd name="T100" fmla="*/ 38 w 706"/>
                                      <a:gd name="T101" fmla="*/ 24 h 154"/>
                                      <a:gd name="T102" fmla="*/ 19 w 706"/>
                                      <a:gd name="T103" fmla="*/ 39 h 154"/>
                                      <a:gd name="T104" fmla="*/ 4 w 706"/>
                                      <a:gd name="T105" fmla="*/ 53 h 154"/>
                                      <a:gd name="T106" fmla="*/ 0 w 706"/>
                                      <a:gd name="T107" fmla="*/ 87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06" h="154">
                                        <a:moveTo>
                                          <a:pt x="4" y="87"/>
                                        </a:moveTo>
                                        <a:lnTo>
                                          <a:pt x="4" y="91"/>
                                        </a:lnTo>
                                        <a:lnTo>
                                          <a:pt x="9" y="96"/>
                                        </a:lnTo>
                                        <a:lnTo>
                                          <a:pt x="19" y="96"/>
                                        </a:lnTo>
                                        <a:lnTo>
                                          <a:pt x="24" y="91"/>
                                        </a:lnTo>
                                        <a:lnTo>
                                          <a:pt x="24" y="87"/>
                                        </a:lnTo>
                                        <a:lnTo>
                                          <a:pt x="19" y="82"/>
                                        </a:lnTo>
                                        <a:lnTo>
                                          <a:pt x="19" y="77"/>
                                        </a:lnTo>
                                        <a:lnTo>
                                          <a:pt x="14" y="72"/>
                                        </a:lnTo>
                                        <a:lnTo>
                                          <a:pt x="19" y="72"/>
                                        </a:lnTo>
                                        <a:lnTo>
                                          <a:pt x="24" y="63"/>
                                        </a:lnTo>
                                        <a:lnTo>
                                          <a:pt x="28" y="58"/>
                                        </a:lnTo>
                                        <a:lnTo>
                                          <a:pt x="24" y="53"/>
                                        </a:lnTo>
                                        <a:lnTo>
                                          <a:pt x="28" y="58"/>
                                        </a:lnTo>
                                        <a:lnTo>
                                          <a:pt x="38" y="48"/>
                                        </a:lnTo>
                                        <a:lnTo>
                                          <a:pt x="43" y="48"/>
                                        </a:lnTo>
                                        <a:lnTo>
                                          <a:pt x="48" y="43"/>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19"/>
                                        </a:lnTo>
                                        <a:lnTo>
                                          <a:pt x="182" y="19"/>
                                        </a:lnTo>
                                        <a:lnTo>
                                          <a:pt x="192" y="24"/>
                                        </a:lnTo>
                                        <a:lnTo>
                                          <a:pt x="211" y="24"/>
                                        </a:lnTo>
                                        <a:lnTo>
                                          <a:pt x="216" y="29"/>
                                        </a:lnTo>
                                        <a:lnTo>
                                          <a:pt x="225" y="29"/>
                                        </a:lnTo>
                                        <a:lnTo>
                                          <a:pt x="230" y="34"/>
                                        </a:lnTo>
                                        <a:lnTo>
                                          <a:pt x="240" y="39"/>
                                        </a:lnTo>
                                        <a:lnTo>
                                          <a:pt x="245" y="39"/>
                                        </a:lnTo>
                                        <a:lnTo>
                                          <a:pt x="249" y="43"/>
                                        </a:lnTo>
                                        <a:lnTo>
                                          <a:pt x="254" y="39"/>
                                        </a:lnTo>
                                        <a:lnTo>
                                          <a:pt x="254" y="43"/>
                                        </a:lnTo>
                                        <a:lnTo>
                                          <a:pt x="264" y="53"/>
                                        </a:lnTo>
                                        <a:lnTo>
                                          <a:pt x="269" y="58"/>
                                        </a:lnTo>
                                        <a:lnTo>
                                          <a:pt x="269" y="63"/>
                                        </a:lnTo>
                                        <a:lnTo>
                                          <a:pt x="283" y="77"/>
                                        </a:lnTo>
                                        <a:lnTo>
                                          <a:pt x="283" y="82"/>
                                        </a:lnTo>
                                        <a:lnTo>
                                          <a:pt x="297" y="96"/>
                                        </a:lnTo>
                                        <a:lnTo>
                                          <a:pt x="297" y="101"/>
                                        </a:lnTo>
                                        <a:lnTo>
                                          <a:pt x="312" y="115"/>
                                        </a:lnTo>
                                        <a:lnTo>
                                          <a:pt x="317" y="110"/>
                                        </a:lnTo>
                                        <a:lnTo>
                                          <a:pt x="312" y="115"/>
                                        </a:lnTo>
                                        <a:lnTo>
                                          <a:pt x="341" y="144"/>
                                        </a:lnTo>
                                        <a:lnTo>
                                          <a:pt x="350" y="144"/>
                                        </a:lnTo>
                                        <a:lnTo>
                                          <a:pt x="350" y="149"/>
                                        </a:lnTo>
                                        <a:lnTo>
                                          <a:pt x="360" y="149"/>
                                        </a:lnTo>
                                        <a:lnTo>
                                          <a:pt x="365" y="154"/>
                                        </a:lnTo>
                                        <a:lnTo>
                                          <a:pt x="461" y="154"/>
                                        </a:lnTo>
                                        <a:lnTo>
                                          <a:pt x="466" y="149"/>
                                        </a:lnTo>
                                        <a:lnTo>
                                          <a:pt x="528" y="149"/>
                                        </a:lnTo>
                                        <a:lnTo>
                                          <a:pt x="533" y="144"/>
                                        </a:lnTo>
                                        <a:lnTo>
                                          <a:pt x="562" y="144"/>
                                        </a:lnTo>
                                        <a:lnTo>
                                          <a:pt x="567" y="139"/>
                                        </a:lnTo>
                                        <a:lnTo>
                                          <a:pt x="586" y="139"/>
                                        </a:lnTo>
                                        <a:lnTo>
                                          <a:pt x="591" y="134"/>
                                        </a:lnTo>
                                        <a:lnTo>
                                          <a:pt x="600" y="134"/>
                                        </a:lnTo>
                                        <a:lnTo>
                                          <a:pt x="605" y="130"/>
                                        </a:lnTo>
                                        <a:lnTo>
                                          <a:pt x="615" y="130"/>
                                        </a:lnTo>
                                        <a:lnTo>
                                          <a:pt x="619" y="125"/>
                                        </a:lnTo>
                                        <a:lnTo>
                                          <a:pt x="624" y="125"/>
                                        </a:lnTo>
                                        <a:lnTo>
                                          <a:pt x="629" y="120"/>
                                        </a:lnTo>
                                        <a:lnTo>
                                          <a:pt x="634" y="120"/>
                                        </a:lnTo>
                                        <a:lnTo>
                                          <a:pt x="639" y="115"/>
                                        </a:lnTo>
                                        <a:lnTo>
                                          <a:pt x="648" y="115"/>
                                        </a:lnTo>
                                        <a:lnTo>
                                          <a:pt x="653" y="110"/>
                                        </a:lnTo>
                                        <a:lnTo>
                                          <a:pt x="658" y="110"/>
                                        </a:lnTo>
                                        <a:lnTo>
                                          <a:pt x="663" y="106"/>
                                        </a:lnTo>
                                        <a:lnTo>
                                          <a:pt x="672" y="101"/>
                                        </a:lnTo>
                                        <a:lnTo>
                                          <a:pt x="682" y="101"/>
                                        </a:lnTo>
                                        <a:lnTo>
                                          <a:pt x="687" y="96"/>
                                        </a:lnTo>
                                        <a:lnTo>
                                          <a:pt x="701" y="96"/>
                                        </a:lnTo>
                                        <a:lnTo>
                                          <a:pt x="706" y="91"/>
                                        </a:lnTo>
                                        <a:lnTo>
                                          <a:pt x="706" y="82"/>
                                        </a:lnTo>
                                        <a:lnTo>
                                          <a:pt x="701" y="77"/>
                                        </a:lnTo>
                                        <a:lnTo>
                                          <a:pt x="691" y="77"/>
                                        </a:lnTo>
                                        <a:lnTo>
                                          <a:pt x="696" y="77"/>
                                        </a:lnTo>
                                        <a:lnTo>
                                          <a:pt x="677" y="77"/>
                                        </a:lnTo>
                                        <a:lnTo>
                                          <a:pt x="672" y="82"/>
                                        </a:lnTo>
                                        <a:lnTo>
                                          <a:pt x="663" y="87"/>
                                        </a:lnTo>
                                        <a:lnTo>
                                          <a:pt x="653" y="87"/>
                                        </a:lnTo>
                                        <a:lnTo>
                                          <a:pt x="648" y="91"/>
                                        </a:lnTo>
                                        <a:lnTo>
                                          <a:pt x="643" y="91"/>
                                        </a:lnTo>
                                        <a:lnTo>
                                          <a:pt x="639" y="96"/>
                                        </a:lnTo>
                                        <a:lnTo>
                                          <a:pt x="629" y="96"/>
                                        </a:lnTo>
                                        <a:lnTo>
                                          <a:pt x="624" y="101"/>
                                        </a:lnTo>
                                        <a:lnTo>
                                          <a:pt x="619" y="101"/>
                                        </a:lnTo>
                                        <a:lnTo>
                                          <a:pt x="615" y="106"/>
                                        </a:lnTo>
                                        <a:lnTo>
                                          <a:pt x="610" y="106"/>
                                        </a:lnTo>
                                        <a:lnTo>
                                          <a:pt x="605" y="110"/>
                                        </a:lnTo>
                                        <a:lnTo>
                                          <a:pt x="595" y="110"/>
                                        </a:lnTo>
                                        <a:lnTo>
                                          <a:pt x="591" y="115"/>
                                        </a:lnTo>
                                        <a:lnTo>
                                          <a:pt x="581" y="115"/>
                                        </a:lnTo>
                                        <a:lnTo>
                                          <a:pt x="576" y="120"/>
                                        </a:lnTo>
                                        <a:lnTo>
                                          <a:pt x="557" y="120"/>
                                        </a:lnTo>
                                        <a:lnTo>
                                          <a:pt x="552" y="125"/>
                                        </a:lnTo>
                                        <a:lnTo>
                                          <a:pt x="528" y="125"/>
                                        </a:lnTo>
                                        <a:lnTo>
                                          <a:pt x="523" y="134"/>
                                        </a:lnTo>
                                        <a:lnTo>
                                          <a:pt x="528" y="130"/>
                                        </a:lnTo>
                                        <a:lnTo>
                                          <a:pt x="456" y="130"/>
                                        </a:lnTo>
                                        <a:lnTo>
                                          <a:pt x="451" y="134"/>
                                        </a:lnTo>
                                        <a:lnTo>
                                          <a:pt x="374" y="134"/>
                                        </a:lnTo>
                                        <a:lnTo>
                                          <a:pt x="370" y="130"/>
                                        </a:lnTo>
                                        <a:lnTo>
                                          <a:pt x="355" y="130"/>
                                        </a:lnTo>
                                        <a:lnTo>
                                          <a:pt x="360" y="130"/>
                                        </a:lnTo>
                                        <a:lnTo>
                                          <a:pt x="360" y="134"/>
                                        </a:lnTo>
                                        <a:lnTo>
                                          <a:pt x="355" y="125"/>
                                        </a:lnTo>
                                        <a:lnTo>
                                          <a:pt x="350" y="125"/>
                                        </a:lnTo>
                                        <a:lnTo>
                                          <a:pt x="331" y="106"/>
                                        </a:lnTo>
                                        <a:lnTo>
                                          <a:pt x="326" y="101"/>
                                        </a:lnTo>
                                        <a:lnTo>
                                          <a:pt x="321" y="96"/>
                                        </a:lnTo>
                                        <a:lnTo>
                                          <a:pt x="317" y="91"/>
                                        </a:lnTo>
                                        <a:lnTo>
                                          <a:pt x="317" y="87"/>
                                        </a:lnTo>
                                        <a:lnTo>
                                          <a:pt x="302" y="72"/>
                                        </a:lnTo>
                                        <a:lnTo>
                                          <a:pt x="302" y="67"/>
                                        </a:lnTo>
                                        <a:lnTo>
                                          <a:pt x="288" y="53"/>
                                        </a:lnTo>
                                        <a:lnTo>
                                          <a:pt x="288" y="48"/>
                                        </a:lnTo>
                                        <a:lnTo>
                                          <a:pt x="278" y="39"/>
                                        </a:lnTo>
                                        <a:lnTo>
                                          <a:pt x="273" y="43"/>
                                        </a:lnTo>
                                        <a:lnTo>
                                          <a:pt x="278" y="39"/>
                                        </a:lnTo>
                                        <a:lnTo>
                                          <a:pt x="269" y="29"/>
                                        </a:lnTo>
                                        <a:lnTo>
                                          <a:pt x="264" y="34"/>
                                        </a:lnTo>
                                        <a:lnTo>
                                          <a:pt x="264" y="29"/>
                                        </a:lnTo>
                                        <a:lnTo>
                                          <a:pt x="259" y="24"/>
                                        </a:lnTo>
                                        <a:lnTo>
                                          <a:pt x="254" y="19"/>
                                        </a:lnTo>
                                        <a:lnTo>
                                          <a:pt x="245" y="19"/>
                                        </a:lnTo>
                                        <a:lnTo>
                                          <a:pt x="249" y="19"/>
                                        </a:lnTo>
                                        <a:lnTo>
                                          <a:pt x="240" y="15"/>
                                        </a:lnTo>
                                        <a:lnTo>
                                          <a:pt x="235" y="10"/>
                                        </a:lnTo>
                                        <a:lnTo>
                                          <a:pt x="225" y="10"/>
                                        </a:lnTo>
                                        <a:lnTo>
                                          <a:pt x="221" y="5"/>
                                        </a:lnTo>
                                        <a:lnTo>
                                          <a:pt x="192" y="5"/>
                                        </a:lnTo>
                                        <a:lnTo>
                                          <a:pt x="182" y="0"/>
                                        </a:lnTo>
                                        <a:lnTo>
                                          <a:pt x="148" y="0"/>
                                        </a:lnTo>
                                        <a:lnTo>
                                          <a:pt x="144" y="5"/>
                                        </a:lnTo>
                                        <a:lnTo>
                                          <a:pt x="115" y="5"/>
                                        </a:lnTo>
                                        <a:lnTo>
                                          <a:pt x="105" y="10"/>
                                        </a:lnTo>
                                        <a:lnTo>
                                          <a:pt x="81" y="15"/>
                                        </a:lnTo>
                                        <a:lnTo>
                                          <a:pt x="81" y="19"/>
                                        </a:lnTo>
                                        <a:lnTo>
                                          <a:pt x="67" y="19"/>
                                        </a:lnTo>
                                        <a:lnTo>
                                          <a:pt x="62" y="29"/>
                                        </a:lnTo>
                                        <a:lnTo>
                                          <a:pt x="67" y="19"/>
                                        </a:lnTo>
                                        <a:lnTo>
                                          <a:pt x="72" y="19"/>
                                        </a:lnTo>
                                        <a:lnTo>
                                          <a:pt x="48" y="24"/>
                                        </a:lnTo>
                                        <a:lnTo>
                                          <a:pt x="48" y="29"/>
                                        </a:lnTo>
                                        <a:lnTo>
                                          <a:pt x="38" y="24"/>
                                        </a:lnTo>
                                        <a:lnTo>
                                          <a:pt x="33" y="29"/>
                                        </a:lnTo>
                                        <a:lnTo>
                                          <a:pt x="28" y="29"/>
                                        </a:lnTo>
                                        <a:lnTo>
                                          <a:pt x="19" y="39"/>
                                        </a:lnTo>
                                        <a:lnTo>
                                          <a:pt x="14" y="43"/>
                                        </a:lnTo>
                                        <a:lnTo>
                                          <a:pt x="9" y="48"/>
                                        </a:lnTo>
                                        <a:lnTo>
                                          <a:pt x="4" y="53"/>
                                        </a:lnTo>
                                        <a:lnTo>
                                          <a:pt x="9" y="63"/>
                                        </a:lnTo>
                                        <a:lnTo>
                                          <a:pt x="4" y="63"/>
                                        </a:lnTo>
                                        <a:lnTo>
                                          <a:pt x="0" y="87"/>
                                        </a:lnTo>
                                        <a:lnTo>
                                          <a:pt x="9" y="91"/>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2" name="Freeform 3251"/>
                                <wps:cNvSpPr>
                                  <a:spLocks/>
                                </wps:cNvSpPr>
                                <wps:spPr bwMode="auto">
                                  <a:xfrm>
                                    <a:off x="3594" y="1617"/>
                                    <a:ext cx="351" cy="62"/>
                                  </a:xfrm>
                                  <a:custGeom>
                                    <a:avLst/>
                                    <a:gdLst>
                                      <a:gd name="T0" fmla="*/ 0 w 73"/>
                                      <a:gd name="T1" fmla="*/ 0 h 13"/>
                                      <a:gd name="T2" fmla="*/ 37 w 73"/>
                                      <a:gd name="T3" fmla="*/ 13 h 13"/>
                                      <a:gd name="T4" fmla="*/ 73 w 73"/>
                                      <a:gd name="T5" fmla="*/ 0 h 13"/>
                                      <a:gd name="T6" fmla="*/ 0 w 73"/>
                                      <a:gd name="T7" fmla="*/ 0 h 13"/>
                                    </a:gdLst>
                                    <a:ahLst/>
                                    <a:cxnLst>
                                      <a:cxn ang="0">
                                        <a:pos x="T0" y="T1"/>
                                      </a:cxn>
                                      <a:cxn ang="0">
                                        <a:pos x="T2" y="T3"/>
                                      </a:cxn>
                                      <a:cxn ang="0">
                                        <a:pos x="T4" y="T5"/>
                                      </a:cxn>
                                      <a:cxn ang="0">
                                        <a:pos x="T6" y="T7"/>
                                      </a:cxn>
                                    </a:cxnLst>
                                    <a:rect l="0" t="0" r="r" b="b"/>
                                    <a:pathLst>
                                      <a:path w="73" h="13">
                                        <a:moveTo>
                                          <a:pt x="0" y="0"/>
                                        </a:moveTo>
                                        <a:cubicBezTo>
                                          <a:pt x="11" y="8"/>
                                          <a:pt x="24" y="13"/>
                                          <a:pt x="37" y="13"/>
                                        </a:cubicBezTo>
                                        <a:cubicBezTo>
                                          <a:pt x="50" y="12"/>
                                          <a:pt x="63" y="8"/>
                                          <a:pt x="73"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3" name="Freeform 3252"/>
                                <wps:cNvSpPr>
                                  <a:spLocks/>
                                </wps:cNvSpPr>
                                <wps:spPr bwMode="auto">
                                  <a:xfrm>
                                    <a:off x="3594" y="1602"/>
                                    <a:ext cx="356" cy="77"/>
                                  </a:xfrm>
                                  <a:custGeom>
                                    <a:avLst/>
                                    <a:gdLst>
                                      <a:gd name="T0" fmla="*/ 5 w 356"/>
                                      <a:gd name="T1" fmla="*/ 0 h 77"/>
                                      <a:gd name="T2" fmla="*/ 0 w 356"/>
                                      <a:gd name="T3" fmla="*/ 15 h 77"/>
                                      <a:gd name="T4" fmla="*/ 5 w 356"/>
                                      <a:gd name="T5" fmla="*/ 15 h 77"/>
                                      <a:gd name="T6" fmla="*/ 20 w 356"/>
                                      <a:gd name="T7" fmla="*/ 29 h 77"/>
                                      <a:gd name="T8" fmla="*/ 34 w 356"/>
                                      <a:gd name="T9" fmla="*/ 39 h 77"/>
                                      <a:gd name="T10" fmla="*/ 44 w 356"/>
                                      <a:gd name="T11" fmla="*/ 44 h 77"/>
                                      <a:gd name="T12" fmla="*/ 58 w 356"/>
                                      <a:gd name="T13" fmla="*/ 48 h 77"/>
                                      <a:gd name="T14" fmla="*/ 72 w 356"/>
                                      <a:gd name="T15" fmla="*/ 58 h 77"/>
                                      <a:gd name="T16" fmla="*/ 82 w 356"/>
                                      <a:gd name="T17" fmla="*/ 63 h 77"/>
                                      <a:gd name="T18" fmla="*/ 96 w 356"/>
                                      <a:gd name="T19" fmla="*/ 68 h 77"/>
                                      <a:gd name="T20" fmla="*/ 120 w 356"/>
                                      <a:gd name="T21" fmla="*/ 72 h 77"/>
                                      <a:gd name="T22" fmla="*/ 173 w 356"/>
                                      <a:gd name="T23" fmla="*/ 77 h 77"/>
                                      <a:gd name="T24" fmla="*/ 231 w 356"/>
                                      <a:gd name="T25" fmla="*/ 72 h 77"/>
                                      <a:gd name="T26" fmla="*/ 255 w 356"/>
                                      <a:gd name="T27" fmla="*/ 68 h 77"/>
                                      <a:gd name="T28" fmla="*/ 269 w 356"/>
                                      <a:gd name="T29" fmla="*/ 63 h 77"/>
                                      <a:gd name="T30" fmla="*/ 279 w 356"/>
                                      <a:gd name="T31" fmla="*/ 58 h 77"/>
                                      <a:gd name="T32" fmla="*/ 293 w 356"/>
                                      <a:gd name="T33" fmla="*/ 48 h 77"/>
                                      <a:gd name="T34" fmla="*/ 308 w 356"/>
                                      <a:gd name="T35" fmla="*/ 44 h 77"/>
                                      <a:gd name="T36" fmla="*/ 317 w 356"/>
                                      <a:gd name="T37" fmla="*/ 39 h 77"/>
                                      <a:gd name="T38" fmla="*/ 332 w 356"/>
                                      <a:gd name="T39" fmla="*/ 29 h 77"/>
                                      <a:gd name="T40" fmla="*/ 346 w 356"/>
                                      <a:gd name="T41" fmla="*/ 20 h 77"/>
                                      <a:gd name="T42" fmla="*/ 356 w 356"/>
                                      <a:gd name="T43" fmla="*/ 15 h 77"/>
                                      <a:gd name="T44" fmla="*/ 351 w 356"/>
                                      <a:gd name="T45" fmla="*/ 0 h 77"/>
                                      <a:gd name="T46" fmla="*/ 346 w 356"/>
                                      <a:gd name="T47" fmla="*/ 0 h 77"/>
                                      <a:gd name="T48" fmla="*/ 327 w 356"/>
                                      <a:gd name="T49" fmla="*/ 10 h 77"/>
                                      <a:gd name="T50" fmla="*/ 313 w 356"/>
                                      <a:gd name="T51" fmla="*/ 20 h 77"/>
                                      <a:gd name="T52" fmla="*/ 303 w 356"/>
                                      <a:gd name="T53" fmla="*/ 24 h 77"/>
                                      <a:gd name="T54" fmla="*/ 293 w 356"/>
                                      <a:gd name="T55" fmla="*/ 29 h 77"/>
                                      <a:gd name="T56" fmla="*/ 274 w 356"/>
                                      <a:gd name="T57" fmla="*/ 34 h 77"/>
                                      <a:gd name="T58" fmla="*/ 265 w 356"/>
                                      <a:gd name="T59" fmla="*/ 39 h 77"/>
                                      <a:gd name="T60" fmla="*/ 250 w 356"/>
                                      <a:gd name="T61" fmla="*/ 44 h 77"/>
                                      <a:gd name="T62" fmla="*/ 226 w 356"/>
                                      <a:gd name="T63" fmla="*/ 48 h 77"/>
                                      <a:gd name="T64" fmla="*/ 178 w 356"/>
                                      <a:gd name="T65" fmla="*/ 53 h 77"/>
                                      <a:gd name="T66" fmla="*/ 183 w 356"/>
                                      <a:gd name="T67" fmla="*/ 58 h 77"/>
                                      <a:gd name="T68" fmla="*/ 130 w 356"/>
                                      <a:gd name="T69" fmla="*/ 53 h 77"/>
                                      <a:gd name="T70" fmla="*/ 106 w 356"/>
                                      <a:gd name="T71" fmla="*/ 48 h 77"/>
                                      <a:gd name="T72" fmla="*/ 92 w 356"/>
                                      <a:gd name="T73" fmla="*/ 44 h 77"/>
                                      <a:gd name="T74" fmla="*/ 82 w 356"/>
                                      <a:gd name="T75" fmla="*/ 39 h 77"/>
                                      <a:gd name="T76" fmla="*/ 68 w 356"/>
                                      <a:gd name="T77" fmla="*/ 34 h 77"/>
                                      <a:gd name="T78" fmla="*/ 53 w 356"/>
                                      <a:gd name="T79" fmla="*/ 24 h 77"/>
                                      <a:gd name="T80" fmla="*/ 44 w 356"/>
                                      <a:gd name="T81" fmla="*/ 20 h 77"/>
                                      <a:gd name="T82" fmla="*/ 29 w 356"/>
                                      <a:gd name="T83" fmla="*/ 10 h 77"/>
                                      <a:gd name="T84" fmla="*/ 15 w 356"/>
                                      <a:gd name="T85" fmla="*/ 5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6" h="77">
                                        <a:moveTo>
                                          <a:pt x="15" y="0"/>
                                        </a:moveTo>
                                        <a:lnTo>
                                          <a:pt x="5" y="0"/>
                                        </a:lnTo>
                                        <a:lnTo>
                                          <a:pt x="0" y="5"/>
                                        </a:lnTo>
                                        <a:lnTo>
                                          <a:pt x="0" y="15"/>
                                        </a:lnTo>
                                        <a:lnTo>
                                          <a:pt x="5" y="20"/>
                                        </a:lnTo>
                                        <a:lnTo>
                                          <a:pt x="5" y="15"/>
                                        </a:lnTo>
                                        <a:lnTo>
                                          <a:pt x="15" y="29"/>
                                        </a:lnTo>
                                        <a:lnTo>
                                          <a:pt x="20" y="29"/>
                                        </a:lnTo>
                                        <a:lnTo>
                                          <a:pt x="29" y="39"/>
                                        </a:lnTo>
                                        <a:lnTo>
                                          <a:pt x="34" y="39"/>
                                        </a:lnTo>
                                        <a:lnTo>
                                          <a:pt x="39" y="44"/>
                                        </a:lnTo>
                                        <a:lnTo>
                                          <a:pt x="44" y="44"/>
                                        </a:lnTo>
                                        <a:lnTo>
                                          <a:pt x="48" y="48"/>
                                        </a:lnTo>
                                        <a:lnTo>
                                          <a:pt x="58" y="48"/>
                                        </a:lnTo>
                                        <a:lnTo>
                                          <a:pt x="68" y="53"/>
                                        </a:lnTo>
                                        <a:lnTo>
                                          <a:pt x="72" y="58"/>
                                        </a:lnTo>
                                        <a:lnTo>
                                          <a:pt x="77" y="58"/>
                                        </a:lnTo>
                                        <a:lnTo>
                                          <a:pt x="82" y="63"/>
                                        </a:lnTo>
                                        <a:lnTo>
                                          <a:pt x="92" y="63"/>
                                        </a:lnTo>
                                        <a:lnTo>
                                          <a:pt x="96" y="68"/>
                                        </a:lnTo>
                                        <a:lnTo>
                                          <a:pt x="116" y="68"/>
                                        </a:lnTo>
                                        <a:lnTo>
                                          <a:pt x="120" y="72"/>
                                        </a:lnTo>
                                        <a:lnTo>
                                          <a:pt x="168" y="72"/>
                                        </a:lnTo>
                                        <a:lnTo>
                                          <a:pt x="173" y="77"/>
                                        </a:lnTo>
                                        <a:lnTo>
                                          <a:pt x="183" y="72"/>
                                        </a:lnTo>
                                        <a:lnTo>
                                          <a:pt x="231" y="72"/>
                                        </a:lnTo>
                                        <a:lnTo>
                                          <a:pt x="236" y="68"/>
                                        </a:lnTo>
                                        <a:lnTo>
                                          <a:pt x="255" y="68"/>
                                        </a:lnTo>
                                        <a:lnTo>
                                          <a:pt x="260" y="63"/>
                                        </a:lnTo>
                                        <a:lnTo>
                                          <a:pt x="269" y="63"/>
                                        </a:lnTo>
                                        <a:lnTo>
                                          <a:pt x="274" y="58"/>
                                        </a:lnTo>
                                        <a:lnTo>
                                          <a:pt x="279" y="58"/>
                                        </a:lnTo>
                                        <a:lnTo>
                                          <a:pt x="284" y="53"/>
                                        </a:lnTo>
                                        <a:lnTo>
                                          <a:pt x="293" y="48"/>
                                        </a:lnTo>
                                        <a:lnTo>
                                          <a:pt x="303" y="48"/>
                                        </a:lnTo>
                                        <a:lnTo>
                                          <a:pt x="308" y="44"/>
                                        </a:lnTo>
                                        <a:lnTo>
                                          <a:pt x="313" y="44"/>
                                        </a:lnTo>
                                        <a:lnTo>
                                          <a:pt x="317" y="39"/>
                                        </a:lnTo>
                                        <a:lnTo>
                                          <a:pt x="322" y="39"/>
                                        </a:lnTo>
                                        <a:lnTo>
                                          <a:pt x="332" y="29"/>
                                        </a:lnTo>
                                        <a:lnTo>
                                          <a:pt x="337" y="29"/>
                                        </a:lnTo>
                                        <a:lnTo>
                                          <a:pt x="346" y="20"/>
                                        </a:lnTo>
                                        <a:lnTo>
                                          <a:pt x="351" y="20"/>
                                        </a:lnTo>
                                        <a:lnTo>
                                          <a:pt x="356" y="15"/>
                                        </a:lnTo>
                                        <a:lnTo>
                                          <a:pt x="356" y="5"/>
                                        </a:lnTo>
                                        <a:lnTo>
                                          <a:pt x="351" y="0"/>
                                        </a:lnTo>
                                        <a:lnTo>
                                          <a:pt x="341" y="0"/>
                                        </a:lnTo>
                                        <a:lnTo>
                                          <a:pt x="346" y="0"/>
                                        </a:lnTo>
                                        <a:lnTo>
                                          <a:pt x="337" y="0"/>
                                        </a:lnTo>
                                        <a:lnTo>
                                          <a:pt x="327" y="10"/>
                                        </a:lnTo>
                                        <a:lnTo>
                                          <a:pt x="322" y="10"/>
                                        </a:lnTo>
                                        <a:lnTo>
                                          <a:pt x="313" y="20"/>
                                        </a:lnTo>
                                        <a:lnTo>
                                          <a:pt x="308" y="20"/>
                                        </a:lnTo>
                                        <a:lnTo>
                                          <a:pt x="303" y="24"/>
                                        </a:lnTo>
                                        <a:lnTo>
                                          <a:pt x="298" y="24"/>
                                        </a:lnTo>
                                        <a:lnTo>
                                          <a:pt x="293" y="29"/>
                                        </a:lnTo>
                                        <a:lnTo>
                                          <a:pt x="284" y="34"/>
                                        </a:lnTo>
                                        <a:lnTo>
                                          <a:pt x="274" y="34"/>
                                        </a:lnTo>
                                        <a:lnTo>
                                          <a:pt x="269" y="39"/>
                                        </a:lnTo>
                                        <a:lnTo>
                                          <a:pt x="265" y="39"/>
                                        </a:lnTo>
                                        <a:lnTo>
                                          <a:pt x="260" y="44"/>
                                        </a:lnTo>
                                        <a:lnTo>
                                          <a:pt x="250" y="44"/>
                                        </a:lnTo>
                                        <a:lnTo>
                                          <a:pt x="245" y="48"/>
                                        </a:lnTo>
                                        <a:lnTo>
                                          <a:pt x="226" y="48"/>
                                        </a:lnTo>
                                        <a:lnTo>
                                          <a:pt x="221" y="53"/>
                                        </a:lnTo>
                                        <a:lnTo>
                                          <a:pt x="178" y="53"/>
                                        </a:lnTo>
                                        <a:lnTo>
                                          <a:pt x="173" y="63"/>
                                        </a:lnTo>
                                        <a:lnTo>
                                          <a:pt x="183" y="58"/>
                                        </a:lnTo>
                                        <a:lnTo>
                                          <a:pt x="168" y="53"/>
                                        </a:lnTo>
                                        <a:lnTo>
                                          <a:pt x="130" y="53"/>
                                        </a:lnTo>
                                        <a:lnTo>
                                          <a:pt x="125" y="48"/>
                                        </a:lnTo>
                                        <a:lnTo>
                                          <a:pt x="106" y="48"/>
                                        </a:lnTo>
                                        <a:lnTo>
                                          <a:pt x="101" y="44"/>
                                        </a:lnTo>
                                        <a:lnTo>
                                          <a:pt x="92" y="44"/>
                                        </a:lnTo>
                                        <a:lnTo>
                                          <a:pt x="87" y="39"/>
                                        </a:lnTo>
                                        <a:lnTo>
                                          <a:pt x="82" y="39"/>
                                        </a:lnTo>
                                        <a:lnTo>
                                          <a:pt x="77" y="34"/>
                                        </a:lnTo>
                                        <a:lnTo>
                                          <a:pt x="68" y="34"/>
                                        </a:lnTo>
                                        <a:lnTo>
                                          <a:pt x="58" y="29"/>
                                        </a:lnTo>
                                        <a:lnTo>
                                          <a:pt x="53" y="24"/>
                                        </a:lnTo>
                                        <a:lnTo>
                                          <a:pt x="48" y="24"/>
                                        </a:lnTo>
                                        <a:lnTo>
                                          <a:pt x="44" y="20"/>
                                        </a:lnTo>
                                        <a:lnTo>
                                          <a:pt x="39" y="20"/>
                                        </a:lnTo>
                                        <a:lnTo>
                                          <a:pt x="29" y="10"/>
                                        </a:lnTo>
                                        <a:lnTo>
                                          <a:pt x="24" y="10"/>
                                        </a:lnTo>
                                        <a:lnTo>
                                          <a:pt x="15" y="5"/>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4" name="Freeform 3253"/>
                                <wps:cNvSpPr>
                                  <a:spLocks/>
                                </wps:cNvSpPr>
                                <wps:spPr bwMode="auto">
                                  <a:xfrm>
                                    <a:off x="3253"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5" name="Rectangle 3254"/>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6" name="Rectangle 3255"/>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7" name="Rectangle 3256"/>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8" name="Rectangle 3257"/>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9" name="Rectangle 3258"/>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0" name="Rectangle 3259"/>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1" name="Rectangle 3260"/>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2" name="Rectangle 3261"/>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3" name="Rectangle 3262"/>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4" name="Rectangle 3263"/>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5" name="Rectangle 3264"/>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6" name="Rectangle 3265"/>
                                <wps:cNvSpPr>
                                  <a:spLocks noChangeArrowheads="1"/>
                                </wps:cNvSpPr>
                                <wps:spPr bwMode="auto">
                                  <a:xfrm>
                                    <a:off x="3772" y="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7" name="Rectangle 3266"/>
                                <wps:cNvSpPr>
                                  <a:spLocks noChangeArrowheads="1"/>
                                </wps:cNvSpPr>
                                <wps:spPr bwMode="auto">
                                  <a:xfrm>
                                    <a:off x="3772"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8" name="Rectangle 3267"/>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9" name="Rectangle 3268"/>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0" name="Rectangle 3269"/>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1" name="Rectangle 3270"/>
                                <wps:cNvSpPr>
                                  <a:spLocks noChangeArrowheads="1"/>
                                </wps:cNvSpPr>
                                <wps:spPr bwMode="auto">
                                  <a:xfrm>
                                    <a:off x="3772"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2" name="Rectangle 3271"/>
                                <wps:cNvSpPr>
                                  <a:spLocks noChangeArrowheads="1"/>
                                </wps:cNvSpPr>
                                <wps:spPr bwMode="auto">
                                  <a:xfrm>
                                    <a:off x="3772"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3" name="Rectangle 3272"/>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4" name="Rectangle 3273"/>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5" name="Rectangle 3274"/>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6" name="Rectangle 3275"/>
                                <wps:cNvSpPr>
                                  <a:spLocks noChangeArrowheads="1"/>
                                </wps:cNvSpPr>
                                <wps:spPr bwMode="auto">
                                  <a:xfrm>
                                    <a:off x="3772"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7" name="Rectangle 3276"/>
                                <wps:cNvSpPr>
                                  <a:spLocks noChangeArrowheads="1"/>
                                </wps:cNvSpPr>
                                <wps:spPr bwMode="auto">
                                  <a:xfrm>
                                    <a:off x="3772"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8" name="Rectangle 3277"/>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9" name="Rectangle 3278"/>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0" name="Rectangle 3279"/>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1" name="Rectangle 3280"/>
                                <wps:cNvSpPr>
                                  <a:spLocks noChangeArrowheads="1"/>
                                </wps:cNvSpPr>
                                <wps:spPr bwMode="auto">
                                  <a:xfrm>
                                    <a:off x="37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2" name="Rectangle 3281"/>
                                <wps:cNvSpPr>
                                  <a:spLocks noChangeArrowheads="1"/>
                                </wps:cNvSpPr>
                                <wps:spPr bwMode="auto">
                                  <a:xfrm>
                                    <a:off x="37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3" name="Rectangle 3282"/>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4" name="Rectangle 3283"/>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5" name="Rectangle 3284"/>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6" name="Rectangle 3285"/>
                                <wps:cNvSpPr>
                                  <a:spLocks noChangeArrowheads="1"/>
                                </wps:cNvSpPr>
                                <wps:spPr bwMode="auto">
                                  <a:xfrm>
                                    <a:off x="37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7" name="Rectangle 3286"/>
                                <wps:cNvSpPr>
                                  <a:spLocks noChangeArrowheads="1"/>
                                </wps:cNvSpPr>
                                <wps:spPr bwMode="auto">
                                  <a:xfrm>
                                    <a:off x="37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8" name="Rectangle 3287"/>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9" name="Rectangle 3288"/>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0" name="Rectangle 3289"/>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1" name="Rectangle 3290"/>
                                <wps:cNvSpPr>
                                  <a:spLocks noChangeArrowheads="1"/>
                                </wps:cNvSpPr>
                                <wps:spPr bwMode="auto">
                                  <a:xfrm>
                                    <a:off x="37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2" name="Rectangle 3291"/>
                                <wps:cNvSpPr>
                                  <a:spLocks noChangeArrowheads="1"/>
                                </wps:cNvSpPr>
                                <wps:spPr bwMode="auto">
                                  <a:xfrm>
                                    <a:off x="37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3" name="Rectangle 3292"/>
                                <wps:cNvSpPr>
                                  <a:spLocks noChangeArrowheads="1"/>
                                </wps:cNvSpPr>
                                <wps:spPr bwMode="auto">
                                  <a:xfrm>
                                    <a:off x="37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4" name="Rectangle 3293"/>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5" name="Rectangle 3294"/>
                                <wps:cNvSpPr>
                                  <a:spLocks noChangeArrowheads="1"/>
                                </wps:cNvSpPr>
                                <wps:spPr bwMode="auto">
                                  <a:xfrm>
                                    <a:off x="37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6" name="Rectangle 3295"/>
                                <wps:cNvSpPr>
                                  <a:spLocks noChangeArrowheads="1"/>
                                </wps:cNvSpPr>
                                <wps:spPr bwMode="auto">
                                  <a:xfrm>
                                    <a:off x="37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7" name="Rectangle 3296"/>
                                <wps:cNvSpPr>
                                  <a:spLocks noChangeArrowheads="1"/>
                                </wps:cNvSpPr>
                                <wps:spPr bwMode="auto">
                                  <a:xfrm>
                                    <a:off x="37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8" name="Rectangle 3297"/>
                                <wps:cNvSpPr>
                                  <a:spLocks noChangeArrowheads="1"/>
                                </wps:cNvSpPr>
                                <wps:spPr bwMode="auto">
                                  <a:xfrm>
                                    <a:off x="37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9" name="Rectangle 3298"/>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0" name="Rectangle 3299"/>
                                <wps:cNvSpPr>
                                  <a:spLocks noChangeArrowheads="1"/>
                                </wps:cNvSpPr>
                                <wps:spPr bwMode="auto">
                                  <a:xfrm>
                                    <a:off x="37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1" name="Rectangle 3300"/>
                                <wps:cNvSpPr>
                                  <a:spLocks noChangeArrowheads="1"/>
                                </wps:cNvSpPr>
                                <wps:spPr bwMode="auto">
                                  <a:xfrm>
                                    <a:off x="37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2" name="Rectangle 3301"/>
                                <wps:cNvSpPr>
                                  <a:spLocks noChangeArrowheads="1"/>
                                </wps:cNvSpPr>
                                <wps:spPr bwMode="auto">
                                  <a:xfrm>
                                    <a:off x="37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3" name="Rectangle 3302"/>
                                <wps:cNvSpPr>
                                  <a:spLocks noChangeArrowheads="1"/>
                                </wps:cNvSpPr>
                                <wps:spPr bwMode="auto">
                                  <a:xfrm>
                                    <a:off x="37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4" name="Rectangle 3303"/>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5" name="Rectangle 3304"/>
                                <wps:cNvSpPr>
                                  <a:spLocks noChangeArrowheads="1"/>
                                </wps:cNvSpPr>
                                <wps:spPr bwMode="auto">
                                  <a:xfrm>
                                    <a:off x="37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6" name="Rectangle 3305"/>
                                <wps:cNvSpPr>
                                  <a:spLocks noChangeArrowheads="1"/>
                                </wps:cNvSpPr>
                                <wps:spPr bwMode="auto">
                                  <a:xfrm>
                                    <a:off x="37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7" name="Rectangle 3306"/>
                                <wps:cNvSpPr>
                                  <a:spLocks noChangeArrowheads="1"/>
                                </wps:cNvSpPr>
                                <wps:spPr bwMode="auto">
                                  <a:xfrm>
                                    <a:off x="37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8" name="Rectangle 3307"/>
                                <wps:cNvSpPr>
                                  <a:spLocks noChangeArrowheads="1"/>
                                </wps:cNvSpPr>
                                <wps:spPr bwMode="auto">
                                  <a:xfrm>
                                    <a:off x="37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9" name="Rectangle 3308"/>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0" name="Rectangle 3309"/>
                                <wps:cNvSpPr>
                                  <a:spLocks noChangeArrowheads="1"/>
                                </wps:cNvSpPr>
                                <wps:spPr bwMode="auto">
                                  <a:xfrm>
                                    <a:off x="37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1" name="Rectangle 3310"/>
                                <wps:cNvSpPr>
                                  <a:spLocks noChangeArrowheads="1"/>
                                </wps:cNvSpPr>
                                <wps:spPr bwMode="auto">
                                  <a:xfrm>
                                    <a:off x="37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2" name="Rectangle 3311"/>
                                <wps:cNvSpPr>
                                  <a:spLocks noChangeArrowheads="1"/>
                                </wps:cNvSpPr>
                                <wps:spPr bwMode="auto">
                                  <a:xfrm>
                                    <a:off x="37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3" name="Rectangle 3312"/>
                                <wps:cNvSpPr>
                                  <a:spLocks noChangeArrowheads="1"/>
                                </wps:cNvSpPr>
                                <wps:spPr bwMode="auto">
                                  <a:xfrm>
                                    <a:off x="37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4" name="Rectangle 3313"/>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5" name="Rectangle 3314"/>
                                <wps:cNvSpPr>
                                  <a:spLocks noChangeArrowheads="1"/>
                                </wps:cNvSpPr>
                                <wps:spPr bwMode="auto">
                                  <a:xfrm>
                                    <a:off x="37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6" name="Rectangle 3315"/>
                                <wps:cNvSpPr>
                                  <a:spLocks noChangeArrowheads="1"/>
                                </wps:cNvSpPr>
                                <wps:spPr bwMode="auto">
                                  <a:xfrm>
                                    <a:off x="37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7" name="Rectangle 3316"/>
                                <wps:cNvSpPr>
                                  <a:spLocks noChangeArrowheads="1"/>
                                </wps:cNvSpPr>
                                <wps:spPr bwMode="auto">
                                  <a:xfrm>
                                    <a:off x="37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8" name="Rectangle 3317"/>
                                <wps:cNvSpPr>
                                  <a:spLocks noChangeArrowheads="1"/>
                                </wps:cNvSpPr>
                                <wps:spPr bwMode="auto">
                                  <a:xfrm>
                                    <a:off x="37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9" name="Rectangle 3318"/>
                                <wps:cNvSpPr>
                                  <a:spLocks noChangeArrowheads="1"/>
                                </wps:cNvSpPr>
                                <wps:spPr bwMode="auto">
                                  <a:xfrm>
                                    <a:off x="37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0" name="Rectangle 3319"/>
                                <wps:cNvSpPr>
                                  <a:spLocks noChangeArrowheads="1"/>
                                </wps:cNvSpPr>
                                <wps:spPr bwMode="auto">
                                  <a:xfrm>
                                    <a:off x="37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1" name="Rectangle 3320"/>
                                <wps:cNvSpPr>
                                  <a:spLocks noChangeArrowheads="1"/>
                                </wps:cNvSpPr>
                                <wps:spPr bwMode="auto">
                                  <a:xfrm>
                                    <a:off x="37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2" name="Rectangle 3321"/>
                                <wps:cNvSpPr>
                                  <a:spLocks noChangeArrowheads="1"/>
                                </wps:cNvSpPr>
                                <wps:spPr bwMode="auto">
                                  <a:xfrm>
                                    <a:off x="37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3" name="Rectangle 3322"/>
                                <wps:cNvSpPr>
                                  <a:spLocks noChangeArrowheads="1"/>
                                </wps:cNvSpPr>
                                <wps:spPr bwMode="auto">
                                  <a:xfrm>
                                    <a:off x="37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4" name="Rectangle 3323"/>
                                <wps:cNvSpPr>
                                  <a:spLocks noChangeArrowheads="1"/>
                                </wps:cNvSpPr>
                                <wps:spPr bwMode="auto">
                                  <a:xfrm>
                                    <a:off x="37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5" name="Rectangle 3324"/>
                                <wps:cNvSpPr>
                                  <a:spLocks noChangeArrowheads="1"/>
                                </wps:cNvSpPr>
                                <wps:spPr bwMode="auto">
                                  <a:xfrm>
                                    <a:off x="37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6" name="Rectangle 3325"/>
                                <wps:cNvSpPr>
                                  <a:spLocks noChangeArrowheads="1"/>
                                </wps:cNvSpPr>
                                <wps:spPr bwMode="auto">
                                  <a:xfrm>
                                    <a:off x="37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7" name="Rectangle 3326"/>
                                <wps:cNvSpPr>
                                  <a:spLocks noChangeArrowheads="1"/>
                                </wps:cNvSpPr>
                                <wps:spPr bwMode="auto">
                                  <a:xfrm>
                                    <a:off x="37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8" name="Rectangle 3327"/>
                                <wps:cNvSpPr>
                                  <a:spLocks noChangeArrowheads="1"/>
                                </wps:cNvSpPr>
                                <wps:spPr bwMode="auto">
                                  <a:xfrm>
                                    <a:off x="37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9" name="Rectangle 3328"/>
                                <wps:cNvSpPr>
                                  <a:spLocks noChangeArrowheads="1"/>
                                </wps:cNvSpPr>
                                <wps:spPr bwMode="auto">
                                  <a:xfrm>
                                    <a:off x="37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0" name="Rectangle 3329"/>
                                <wps:cNvSpPr>
                                  <a:spLocks noChangeArrowheads="1"/>
                                </wps:cNvSpPr>
                                <wps:spPr bwMode="auto">
                                  <a:xfrm>
                                    <a:off x="37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1" name="Rectangle 3330"/>
                                <wps:cNvSpPr>
                                  <a:spLocks noChangeArrowheads="1"/>
                                </wps:cNvSpPr>
                                <wps:spPr bwMode="auto">
                                  <a:xfrm>
                                    <a:off x="37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2" name="Rectangle 3331"/>
                                <wps:cNvSpPr>
                                  <a:spLocks noChangeArrowheads="1"/>
                                </wps:cNvSpPr>
                                <wps:spPr bwMode="auto">
                                  <a:xfrm>
                                    <a:off x="37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3" name="Rectangle 3332"/>
                                <wps:cNvSpPr>
                                  <a:spLocks noChangeArrowheads="1"/>
                                </wps:cNvSpPr>
                                <wps:spPr bwMode="auto">
                                  <a:xfrm>
                                    <a:off x="37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4" name="Rectangle 3333"/>
                                <wps:cNvSpPr>
                                  <a:spLocks noChangeArrowheads="1"/>
                                </wps:cNvSpPr>
                                <wps:spPr bwMode="auto">
                                  <a:xfrm>
                                    <a:off x="37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5" name="Rectangle 3334"/>
                                <wps:cNvSpPr>
                                  <a:spLocks noChangeArrowheads="1"/>
                                </wps:cNvSpPr>
                                <wps:spPr bwMode="auto">
                                  <a:xfrm>
                                    <a:off x="37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6" name="Rectangle 3335"/>
                                <wps:cNvSpPr>
                                  <a:spLocks noChangeArrowheads="1"/>
                                </wps:cNvSpPr>
                                <wps:spPr bwMode="auto">
                                  <a:xfrm>
                                    <a:off x="37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7" name="Rectangle 3336"/>
                                <wps:cNvSpPr>
                                  <a:spLocks noChangeArrowheads="1"/>
                                </wps:cNvSpPr>
                                <wps:spPr bwMode="auto">
                                  <a:xfrm>
                                    <a:off x="37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8" name="Rectangle 3337"/>
                                <wps:cNvSpPr>
                                  <a:spLocks noChangeArrowheads="1"/>
                                </wps:cNvSpPr>
                                <wps:spPr bwMode="auto">
                                  <a:xfrm>
                                    <a:off x="37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9" name="Rectangle 3338"/>
                                <wps:cNvSpPr>
                                  <a:spLocks noChangeArrowheads="1"/>
                                </wps:cNvSpPr>
                                <wps:spPr bwMode="auto">
                                  <a:xfrm>
                                    <a:off x="37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0" name="Rectangle 3339"/>
                                <wps:cNvSpPr>
                                  <a:spLocks noChangeArrowheads="1"/>
                                </wps:cNvSpPr>
                                <wps:spPr bwMode="auto">
                                  <a:xfrm>
                                    <a:off x="37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1" name="Rectangle 3340"/>
                                <wps:cNvSpPr>
                                  <a:spLocks noChangeArrowheads="1"/>
                                </wps:cNvSpPr>
                                <wps:spPr bwMode="auto">
                                  <a:xfrm>
                                    <a:off x="37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2" name="Rectangle 3341"/>
                                <wps:cNvSpPr>
                                  <a:spLocks noChangeArrowheads="1"/>
                                </wps:cNvSpPr>
                                <wps:spPr bwMode="auto">
                                  <a:xfrm>
                                    <a:off x="37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3" name="Rectangle 3342"/>
                                <wps:cNvSpPr>
                                  <a:spLocks noChangeArrowheads="1"/>
                                </wps:cNvSpPr>
                                <wps:spPr bwMode="auto">
                                  <a:xfrm>
                                    <a:off x="37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4" name="Rectangle 3343"/>
                                <wps:cNvSpPr>
                                  <a:spLocks noChangeArrowheads="1"/>
                                </wps:cNvSpPr>
                                <wps:spPr bwMode="auto">
                                  <a:xfrm>
                                    <a:off x="37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5" name="Rectangle 3344"/>
                                <wps:cNvSpPr>
                                  <a:spLocks noChangeArrowheads="1"/>
                                </wps:cNvSpPr>
                                <wps:spPr bwMode="auto">
                                  <a:xfrm>
                                    <a:off x="37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6" name="Rectangle 3345"/>
                                <wps:cNvSpPr>
                                  <a:spLocks noChangeArrowheads="1"/>
                                </wps:cNvSpPr>
                                <wps:spPr bwMode="auto">
                                  <a:xfrm>
                                    <a:off x="37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7" name="Rectangle 3346"/>
                                <wps:cNvSpPr>
                                  <a:spLocks noChangeArrowheads="1"/>
                                </wps:cNvSpPr>
                                <wps:spPr bwMode="auto">
                                  <a:xfrm>
                                    <a:off x="37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8" name="Rectangle 3347"/>
                                <wps:cNvSpPr>
                                  <a:spLocks noChangeArrowheads="1"/>
                                </wps:cNvSpPr>
                                <wps:spPr bwMode="auto">
                                  <a:xfrm>
                                    <a:off x="37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9" name="Rectangle 3348"/>
                                <wps:cNvSpPr>
                                  <a:spLocks noChangeArrowheads="1"/>
                                </wps:cNvSpPr>
                                <wps:spPr bwMode="auto">
                                  <a:xfrm>
                                    <a:off x="37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0" name="Rectangle 3349"/>
                                <wps:cNvSpPr>
                                  <a:spLocks noChangeArrowheads="1"/>
                                </wps:cNvSpPr>
                                <wps:spPr bwMode="auto">
                                  <a:xfrm>
                                    <a:off x="37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1" name="Rectangle 3350"/>
                                <wps:cNvSpPr>
                                  <a:spLocks noChangeArrowheads="1"/>
                                </wps:cNvSpPr>
                                <wps:spPr bwMode="auto">
                                  <a:xfrm>
                                    <a:off x="37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2" name="Rectangle 3351"/>
                                <wps:cNvSpPr>
                                  <a:spLocks noChangeArrowheads="1"/>
                                </wps:cNvSpPr>
                                <wps:spPr bwMode="auto">
                                  <a:xfrm>
                                    <a:off x="37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3" name="Rectangle 3352"/>
                                <wps:cNvSpPr>
                                  <a:spLocks noChangeArrowheads="1"/>
                                </wps:cNvSpPr>
                                <wps:spPr bwMode="auto">
                                  <a:xfrm>
                                    <a:off x="37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4" name="Rectangle 3353"/>
                                <wps:cNvSpPr>
                                  <a:spLocks noChangeArrowheads="1"/>
                                </wps:cNvSpPr>
                                <wps:spPr bwMode="auto">
                                  <a:xfrm>
                                    <a:off x="37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5" name="Rectangle 3354"/>
                                <wps:cNvSpPr>
                                  <a:spLocks noChangeArrowheads="1"/>
                                </wps:cNvSpPr>
                                <wps:spPr bwMode="auto">
                                  <a:xfrm>
                                    <a:off x="3772" y="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6" name="Rectangle 3355"/>
                                <wps:cNvSpPr>
                                  <a:spLocks noChangeArrowheads="1"/>
                                </wps:cNvSpPr>
                                <wps:spPr bwMode="auto">
                                  <a:xfrm>
                                    <a:off x="3772" y="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7" name="Rectangle 3356"/>
                                <wps:cNvSpPr>
                                  <a:spLocks noChangeArrowheads="1"/>
                                </wps:cNvSpPr>
                                <wps:spPr bwMode="auto">
                                  <a:xfrm>
                                    <a:off x="3772" y="6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8" name="Rectangle 3357"/>
                                <wps:cNvSpPr>
                                  <a:spLocks noChangeArrowheads="1"/>
                                </wps:cNvSpPr>
                                <wps:spPr bwMode="auto">
                                  <a:xfrm>
                                    <a:off x="3772" y="6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9" name="Rectangle 3358"/>
                                <wps:cNvSpPr>
                                  <a:spLocks noChangeArrowheads="1"/>
                                </wps:cNvSpPr>
                                <wps:spPr bwMode="auto">
                                  <a:xfrm>
                                    <a:off x="3772" y="6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0" name="Rectangle 3359"/>
                                <wps:cNvSpPr>
                                  <a:spLocks noChangeArrowheads="1"/>
                                </wps:cNvSpPr>
                                <wps:spPr bwMode="auto">
                                  <a:xfrm>
                                    <a:off x="3772" y="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1" name="Rectangle 3360"/>
                                <wps:cNvSpPr>
                                  <a:spLocks noChangeArrowheads="1"/>
                                </wps:cNvSpPr>
                                <wps:spPr bwMode="auto">
                                  <a:xfrm>
                                    <a:off x="3772" y="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2" name="Rectangle 3361"/>
                                <wps:cNvSpPr>
                                  <a:spLocks noChangeArrowheads="1"/>
                                </wps:cNvSpPr>
                                <wps:spPr bwMode="auto">
                                  <a:xfrm>
                                    <a:off x="3772" y="6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3" name="Rectangle 3362"/>
                                <wps:cNvSpPr>
                                  <a:spLocks noChangeArrowheads="1"/>
                                </wps:cNvSpPr>
                                <wps:spPr bwMode="auto">
                                  <a:xfrm>
                                    <a:off x="3772" y="6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4" name="Rectangle 3363"/>
                                <wps:cNvSpPr>
                                  <a:spLocks noChangeArrowheads="1"/>
                                </wps:cNvSpPr>
                                <wps:spPr bwMode="auto">
                                  <a:xfrm>
                                    <a:off x="3772" y="6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5" name="Rectangle 3364"/>
                                <wps:cNvSpPr>
                                  <a:spLocks noChangeArrowheads="1"/>
                                </wps:cNvSpPr>
                                <wps:spPr bwMode="auto">
                                  <a:xfrm>
                                    <a:off x="3772" y="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6" name="Rectangle 3365"/>
                                <wps:cNvSpPr>
                                  <a:spLocks noChangeArrowheads="1"/>
                                </wps:cNvSpPr>
                                <wps:spPr bwMode="auto">
                                  <a:xfrm>
                                    <a:off x="3772" y="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7" name="Rectangle 3366"/>
                                <wps:cNvSpPr>
                                  <a:spLocks noChangeArrowheads="1"/>
                                </wps:cNvSpPr>
                                <wps:spPr bwMode="auto">
                                  <a:xfrm>
                                    <a:off x="3772"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8" name="Rectangle 3367"/>
                                <wps:cNvSpPr>
                                  <a:spLocks noChangeArrowheads="1"/>
                                </wps:cNvSpPr>
                                <wps:spPr bwMode="auto">
                                  <a:xfrm>
                                    <a:off x="3772"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9" name="Rectangle 3368"/>
                                <wps:cNvSpPr>
                                  <a:spLocks noChangeArrowheads="1"/>
                                </wps:cNvSpPr>
                                <wps:spPr bwMode="auto">
                                  <a:xfrm>
                                    <a:off x="3772"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0" name="Rectangle 3369"/>
                                <wps:cNvSpPr>
                                  <a:spLocks noChangeArrowheads="1"/>
                                </wps:cNvSpPr>
                                <wps:spPr bwMode="auto">
                                  <a:xfrm>
                                    <a:off x="3772"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1" name="Rectangle 3370"/>
                                <wps:cNvSpPr>
                                  <a:spLocks noChangeArrowheads="1"/>
                                </wps:cNvSpPr>
                                <wps:spPr bwMode="auto">
                                  <a:xfrm>
                                    <a:off x="3772"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2" name="Rectangle 3371"/>
                                <wps:cNvSpPr>
                                  <a:spLocks noChangeArrowheads="1"/>
                                </wps:cNvSpPr>
                                <wps:spPr bwMode="auto">
                                  <a:xfrm>
                                    <a:off x="3772"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3" name="Rectangle 3372"/>
                                <wps:cNvSpPr>
                                  <a:spLocks noChangeArrowheads="1"/>
                                </wps:cNvSpPr>
                                <wps:spPr bwMode="auto">
                                  <a:xfrm>
                                    <a:off x="3772"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4" name="Rectangle 3373"/>
                                <wps:cNvSpPr>
                                  <a:spLocks noChangeArrowheads="1"/>
                                </wps:cNvSpPr>
                                <wps:spPr bwMode="auto">
                                  <a:xfrm>
                                    <a:off x="3772"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5" name="Rectangle 3374"/>
                                <wps:cNvSpPr>
                                  <a:spLocks noChangeArrowheads="1"/>
                                </wps:cNvSpPr>
                                <wps:spPr bwMode="auto">
                                  <a:xfrm>
                                    <a:off x="3772"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6" name="Rectangle 3375"/>
                                <wps:cNvSpPr>
                                  <a:spLocks noChangeArrowheads="1"/>
                                </wps:cNvSpPr>
                                <wps:spPr bwMode="auto">
                                  <a:xfrm>
                                    <a:off x="3772"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7" name="Rectangle 3376"/>
                                <wps:cNvSpPr>
                                  <a:spLocks noChangeArrowheads="1"/>
                                </wps:cNvSpPr>
                                <wps:spPr bwMode="auto">
                                  <a:xfrm>
                                    <a:off x="3772"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8" name="Rectangle 3377"/>
                                <wps:cNvSpPr>
                                  <a:spLocks noChangeArrowheads="1"/>
                                </wps:cNvSpPr>
                                <wps:spPr bwMode="auto">
                                  <a:xfrm>
                                    <a:off x="3772"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9" name="Rectangle 3378"/>
                                <wps:cNvSpPr>
                                  <a:spLocks noChangeArrowheads="1"/>
                                </wps:cNvSpPr>
                                <wps:spPr bwMode="auto">
                                  <a:xfrm>
                                    <a:off x="37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0" name="Rectangle 3379"/>
                                <wps:cNvSpPr>
                                  <a:spLocks noChangeArrowheads="1"/>
                                </wps:cNvSpPr>
                                <wps:spPr bwMode="auto">
                                  <a:xfrm>
                                    <a:off x="3772" y="8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1" name="Rectangle 3380"/>
                                <wps:cNvSpPr>
                                  <a:spLocks noChangeArrowheads="1"/>
                                </wps:cNvSpPr>
                                <wps:spPr bwMode="auto">
                                  <a:xfrm>
                                    <a:off x="3772" y="8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2" name="Rectangle 3381"/>
                                <wps:cNvSpPr>
                                  <a:spLocks noChangeArrowheads="1"/>
                                </wps:cNvSpPr>
                                <wps:spPr bwMode="auto">
                                  <a:xfrm>
                                    <a:off x="3772" y="8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3" name="Rectangle 3382"/>
                                <wps:cNvSpPr>
                                  <a:spLocks noChangeArrowheads="1"/>
                                </wps:cNvSpPr>
                                <wps:spPr bwMode="auto">
                                  <a:xfrm>
                                    <a:off x="3772" y="8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4" name="Rectangle 3383"/>
                                <wps:cNvSpPr>
                                  <a:spLocks noChangeArrowheads="1"/>
                                </wps:cNvSpPr>
                                <wps:spPr bwMode="auto">
                                  <a:xfrm>
                                    <a:off x="3772" y="8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5" name="Rectangle 3384"/>
                                <wps:cNvSpPr>
                                  <a:spLocks noChangeArrowheads="1"/>
                                </wps:cNvSpPr>
                                <wps:spPr bwMode="auto">
                                  <a:xfrm>
                                    <a:off x="3772" y="8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6" name="Rectangle 3385"/>
                                <wps:cNvSpPr>
                                  <a:spLocks noChangeArrowheads="1"/>
                                </wps:cNvSpPr>
                                <wps:spPr bwMode="auto">
                                  <a:xfrm>
                                    <a:off x="3772" y="8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7" name="Rectangle 3386"/>
                                <wps:cNvSpPr>
                                  <a:spLocks noChangeArrowheads="1"/>
                                </wps:cNvSpPr>
                                <wps:spPr bwMode="auto">
                                  <a:xfrm>
                                    <a:off x="3772" y="9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8" name="Rectangle 3387"/>
                                <wps:cNvSpPr>
                                  <a:spLocks noChangeArrowheads="1"/>
                                </wps:cNvSpPr>
                                <wps:spPr bwMode="auto">
                                  <a:xfrm>
                                    <a:off x="3772" y="9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9" name="Rectangle 3388"/>
                                <wps:cNvSpPr>
                                  <a:spLocks noChangeArrowheads="1"/>
                                </wps:cNvSpPr>
                                <wps:spPr bwMode="auto">
                                  <a:xfrm>
                                    <a:off x="3772" y="9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0" name="Rectangle 3389"/>
                                <wps:cNvSpPr>
                                  <a:spLocks noChangeArrowheads="1"/>
                                </wps:cNvSpPr>
                                <wps:spPr bwMode="auto">
                                  <a:xfrm>
                                    <a:off x="3772" y="9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1" name="Rectangle 3390"/>
                                <wps:cNvSpPr>
                                  <a:spLocks noChangeArrowheads="1"/>
                                </wps:cNvSpPr>
                                <wps:spPr bwMode="auto">
                                  <a:xfrm>
                                    <a:off x="3772" y="9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2" name="Rectangle 3391"/>
                                <wps:cNvSpPr>
                                  <a:spLocks noChangeArrowheads="1"/>
                                </wps:cNvSpPr>
                                <wps:spPr bwMode="auto">
                                  <a:xfrm>
                                    <a:off x="3772"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3" name="Rectangle 3392"/>
                                <wps:cNvSpPr>
                                  <a:spLocks noChangeArrowheads="1"/>
                                </wps:cNvSpPr>
                                <wps:spPr bwMode="auto">
                                  <a:xfrm>
                                    <a:off x="3772"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4" name="Rectangle 3393"/>
                                <wps:cNvSpPr>
                                  <a:spLocks noChangeArrowheads="1"/>
                                </wps:cNvSpPr>
                                <wps:spPr bwMode="auto">
                                  <a:xfrm>
                                    <a:off x="3772"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5" name="Rectangle 3394"/>
                                <wps:cNvSpPr>
                                  <a:spLocks noChangeArrowheads="1"/>
                                </wps:cNvSpPr>
                                <wps:spPr bwMode="auto">
                                  <a:xfrm>
                                    <a:off x="3772"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6" name="Rectangle 3395"/>
                                <wps:cNvSpPr>
                                  <a:spLocks noChangeArrowheads="1"/>
                                </wps:cNvSpPr>
                                <wps:spPr bwMode="auto">
                                  <a:xfrm>
                                    <a:off x="3772"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7" name="Rectangle 3396"/>
                                <wps:cNvSpPr>
                                  <a:spLocks noChangeArrowheads="1"/>
                                </wps:cNvSpPr>
                                <wps:spPr bwMode="auto">
                                  <a:xfrm>
                                    <a:off x="3772"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8" name="Rectangle 3397"/>
                                <wps:cNvSpPr>
                                  <a:spLocks noChangeArrowheads="1"/>
                                </wps:cNvSpPr>
                                <wps:spPr bwMode="auto">
                                  <a:xfrm>
                                    <a:off x="3772"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9" name="Rectangle 3398"/>
                                <wps:cNvSpPr>
                                  <a:spLocks noChangeArrowheads="1"/>
                                </wps:cNvSpPr>
                                <wps:spPr bwMode="auto">
                                  <a:xfrm>
                                    <a:off x="3772"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0" name="Rectangle 3399"/>
                                <wps:cNvSpPr>
                                  <a:spLocks noChangeArrowheads="1"/>
                                </wps:cNvSpPr>
                                <wps:spPr bwMode="auto">
                                  <a:xfrm>
                                    <a:off x="3772"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1" name="Rectangle 3400"/>
                                <wps:cNvSpPr>
                                  <a:spLocks noChangeArrowheads="1"/>
                                </wps:cNvSpPr>
                                <wps:spPr bwMode="auto">
                                  <a:xfrm>
                                    <a:off x="3772"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2" name="Rectangle 3401"/>
                                <wps:cNvSpPr>
                                  <a:spLocks noChangeArrowheads="1"/>
                                </wps:cNvSpPr>
                                <wps:spPr bwMode="auto">
                                  <a:xfrm>
                                    <a:off x="3772"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3" name="Rectangle 3402"/>
                                <wps:cNvSpPr>
                                  <a:spLocks noChangeArrowheads="1"/>
                                </wps:cNvSpPr>
                                <wps:spPr bwMode="auto">
                                  <a:xfrm>
                                    <a:off x="3772"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4" name="Rectangle 3403"/>
                                <wps:cNvSpPr>
                                  <a:spLocks noChangeArrowheads="1"/>
                                </wps:cNvSpPr>
                                <wps:spPr bwMode="auto">
                                  <a:xfrm>
                                    <a:off x="37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5" name="Rectangle 3404"/>
                                <wps:cNvSpPr>
                                  <a:spLocks noChangeArrowheads="1"/>
                                </wps:cNvSpPr>
                                <wps:spPr bwMode="auto">
                                  <a:xfrm>
                                    <a:off x="37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6" name="Rectangle 3405"/>
                                <wps:cNvSpPr>
                                  <a:spLocks noChangeArrowheads="1"/>
                                </wps:cNvSpPr>
                                <wps:spPr bwMode="auto">
                                  <a:xfrm>
                                    <a:off x="37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7" name="Rectangle 3406"/>
                                <wps:cNvSpPr>
                                  <a:spLocks noChangeArrowheads="1"/>
                                </wps:cNvSpPr>
                                <wps:spPr bwMode="auto">
                                  <a:xfrm>
                                    <a:off x="37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8" name="Rectangle 3407"/>
                                <wps:cNvSpPr>
                                  <a:spLocks noChangeArrowheads="1"/>
                                </wps:cNvSpPr>
                                <wps:spPr bwMode="auto">
                                  <a:xfrm>
                                    <a:off x="37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9" name="Rectangle 3408"/>
                                <wps:cNvSpPr>
                                  <a:spLocks noChangeArrowheads="1"/>
                                </wps:cNvSpPr>
                                <wps:spPr bwMode="auto">
                                  <a:xfrm>
                                    <a:off x="37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0" name="Rectangle 3409"/>
                                <wps:cNvSpPr>
                                  <a:spLocks noChangeArrowheads="1"/>
                                </wps:cNvSpPr>
                                <wps:spPr bwMode="auto">
                                  <a:xfrm>
                                    <a:off x="37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1" name="Rectangle 3410"/>
                                <wps:cNvSpPr>
                                  <a:spLocks noChangeArrowheads="1"/>
                                </wps:cNvSpPr>
                                <wps:spPr bwMode="auto">
                                  <a:xfrm>
                                    <a:off x="37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2" name="Rectangle 3411"/>
                                <wps:cNvSpPr>
                                  <a:spLocks noChangeArrowheads="1"/>
                                </wps:cNvSpPr>
                                <wps:spPr bwMode="auto">
                                  <a:xfrm>
                                    <a:off x="37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3" name="Rectangle 3412"/>
                                <wps:cNvSpPr>
                                  <a:spLocks noChangeArrowheads="1"/>
                                </wps:cNvSpPr>
                                <wps:spPr bwMode="auto">
                                  <a:xfrm>
                                    <a:off x="37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4" name="Rectangle 3413"/>
                                <wps:cNvSpPr>
                                  <a:spLocks noChangeArrowheads="1"/>
                                </wps:cNvSpPr>
                                <wps:spPr bwMode="auto">
                                  <a:xfrm>
                                    <a:off x="37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5" name="Rectangle 3414"/>
                                <wps:cNvSpPr>
                                  <a:spLocks noChangeArrowheads="1"/>
                                </wps:cNvSpPr>
                                <wps:spPr bwMode="auto">
                                  <a:xfrm>
                                    <a:off x="37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6" name="Rectangle 3415"/>
                                <wps:cNvSpPr>
                                  <a:spLocks noChangeArrowheads="1"/>
                                </wps:cNvSpPr>
                                <wps:spPr bwMode="auto">
                                  <a:xfrm>
                                    <a:off x="37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7" name="Rectangle 3416"/>
                                <wps:cNvSpPr>
                                  <a:spLocks noChangeArrowheads="1"/>
                                </wps:cNvSpPr>
                                <wps:spPr bwMode="auto">
                                  <a:xfrm>
                                    <a:off x="37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8" name="Rectangle 3417"/>
                                <wps:cNvSpPr>
                                  <a:spLocks noChangeArrowheads="1"/>
                                </wps:cNvSpPr>
                                <wps:spPr bwMode="auto">
                                  <a:xfrm>
                                    <a:off x="37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9" name="Rectangle 3418"/>
                                <wps:cNvSpPr>
                                  <a:spLocks noChangeArrowheads="1"/>
                                </wps:cNvSpPr>
                                <wps:spPr bwMode="auto">
                                  <a:xfrm>
                                    <a:off x="37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0" name="Rectangle 3419"/>
                                <wps:cNvSpPr>
                                  <a:spLocks noChangeArrowheads="1"/>
                                </wps:cNvSpPr>
                                <wps:spPr bwMode="auto">
                                  <a:xfrm>
                                    <a:off x="37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1" name="Rectangle 3420"/>
                                <wps:cNvSpPr>
                                  <a:spLocks noChangeArrowheads="1"/>
                                </wps:cNvSpPr>
                                <wps:spPr bwMode="auto">
                                  <a:xfrm>
                                    <a:off x="37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2" name="Rectangle 3421"/>
                                <wps:cNvSpPr>
                                  <a:spLocks noChangeArrowheads="1"/>
                                </wps:cNvSpPr>
                                <wps:spPr bwMode="auto">
                                  <a:xfrm>
                                    <a:off x="37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3" name="Rectangle 3422"/>
                                <wps:cNvSpPr>
                                  <a:spLocks noChangeArrowheads="1"/>
                                </wps:cNvSpPr>
                                <wps:spPr bwMode="auto">
                                  <a:xfrm>
                                    <a:off x="37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4" name="Rectangle 3423"/>
                                <wps:cNvSpPr>
                                  <a:spLocks noChangeArrowheads="1"/>
                                </wps:cNvSpPr>
                                <wps:spPr bwMode="auto">
                                  <a:xfrm>
                                    <a:off x="37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5" name="Rectangle 3424"/>
                                <wps:cNvSpPr>
                                  <a:spLocks noChangeArrowheads="1"/>
                                </wps:cNvSpPr>
                                <wps:spPr bwMode="auto">
                                  <a:xfrm>
                                    <a:off x="37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6" name="Rectangle 3425"/>
                                <wps:cNvSpPr>
                                  <a:spLocks noChangeArrowheads="1"/>
                                </wps:cNvSpPr>
                                <wps:spPr bwMode="auto">
                                  <a:xfrm>
                                    <a:off x="37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7" name="Rectangle 3426"/>
                                <wps:cNvSpPr>
                                  <a:spLocks noChangeArrowheads="1"/>
                                </wps:cNvSpPr>
                                <wps:spPr bwMode="auto">
                                  <a:xfrm>
                                    <a:off x="37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8" name="Rectangle 3427"/>
                                <wps:cNvSpPr>
                                  <a:spLocks noChangeArrowheads="1"/>
                                </wps:cNvSpPr>
                                <wps:spPr bwMode="auto">
                                  <a:xfrm>
                                    <a:off x="37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9" name="Rectangle 3428"/>
                                <wps:cNvSpPr>
                                  <a:spLocks noChangeArrowheads="1"/>
                                </wps:cNvSpPr>
                                <wps:spPr bwMode="auto">
                                  <a:xfrm>
                                    <a:off x="37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0" name="Rectangle 3429"/>
                                <wps:cNvSpPr>
                                  <a:spLocks noChangeArrowheads="1"/>
                                </wps:cNvSpPr>
                                <wps:spPr bwMode="auto">
                                  <a:xfrm>
                                    <a:off x="37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1" name="Rectangle 3430"/>
                                <wps:cNvSpPr>
                                  <a:spLocks noChangeArrowheads="1"/>
                                </wps:cNvSpPr>
                                <wps:spPr bwMode="auto">
                                  <a:xfrm>
                                    <a:off x="37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2" name="Rectangle 3431"/>
                                <wps:cNvSpPr>
                                  <a:spLocks noChangeArrowheads="1"/>
                                </wps:cNvSpPr>
                                <wps:spPr bwMode="auto">
                                  <a:xfrm>
                                    <a:off x="37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3" name="Rectangle 3432"/>
                                <wps:cNvSpPr>
                                  <a:spLocks noChangeArrowheads="1"/>
                                </wps:cNvSpPr>
                                <wps:spPr bwMode="auto">
                                  <a:xfrm>
                                    <a:off x="37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4" name="Rectangle 3433"/>
                                <wps:cNvSpPr>
                                  <a:spLocks noChangeArrowheads="1"/>
                                </wps:cNvSpPr>
                                <wps:spPr bwMode="auto">
                                  <a:xfrm>
                                    <a:off x="37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5" name="Rectangle 3434"/>
                                <wps:cNvSpPr>
                                  <a:spLocks noChangeArrowheads="1"/>
                                </wps:cNvSpPr>
                                <wps:spPr bwMode="auto">
                                  <a:xfrm>
                                    <a:off x="37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6" name="Rectangle 3435"/>
                                <wps:cNvSpPr>
                                  <a:spLocks noChangeArrowheads="1"/>
                                </wps:cNvSpPr>
                                <wps:spPr bwMode="auto">
                                  <a:xfrm>
                                    <a:off x="37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7" name="Rectangle 3436"/>
                                <wps:cNvSpPr>
                                  <a:spLocks noChangeArrowheads="1"/>
                                </wps:cNvSpPr>
                                <wps:spPr bwMode="auto">
                                  <a:xfrm>
                                    <a:off x="37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8" name="Rectangle 3437"/>
                                <wps:cNvSpPr>
                                  <a:spLocks noChangeArrowheads="1"/>
                                </wps:cNvSpPr>
                                <wps:spPr bwMode="auto">
                                  <a:xfrm>
                                    <a:off x="37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9" name="Rectangle 3438"/>
                                <wps:cNvSpPr>
                                  <a:spLocks noChangeArrowheads="1"/>
                                </wps:cNvSpPr>
                                <wps:spPr bwMode="auto">
                                  <a:xfrm>
                                    <a:off x="37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0" name="Rectangle 3439"/>
                                <wps:cNvSpPr>
                                  <a:spLocks noChangeArrowheads="1"/>
                                </wps:cNvSpPr>
                                <wps:spPr bwMode="auto">
                                  <a:xfrm>
                                    <a:off x="37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1" name="Rectangle 3440"/>
                                <wps:cNvSpPr>
                                  <a:spLocks noChangeArrowheads="1"/>
                                </wps:cNvSpPr>
                                <wps:spPr bwMode="auto">
                                  <a:xfrm>
                                    <a:off x="37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5852" name="Rectangle 3441"/>
                              <wps:cNvSpPr>
                                <a:spLocks noChangeArrowheads="1"/>
                              </wps:cNvSpPr>
                              <wps:spPr bwMode="auto">
                                <a:xfrm>
                                  <a:off x="1558925" y="4819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3" name="Rectangle 3442"/>
                              <wps:cNvSpPr>
                                <a:spLocks noChangeArrowheads="1"/>
                              </wps:cNvSpPr>
                              <wps:spPr bwMode="auto">
                                <a:xfrm>
                                  <a:off x="1558925" y="4838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4" name="Rectangle 3443"/>
                              <wps:cNvSpPr>
                                <a:spLocks noChangeArrowheads="1"/>
                              </wps:cNvSpPr>
                              <wps:spPr bwMode="auto">
                                <a:xfrm>
                                  <a:off x="1558925" y="4857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5" name="Rectangle 3444"/>
                              <wps:cNvSpPr>
                                <a:spLocks noChangeArrowheads="1"/>
                              </wps:cNvSpPr>
                              <wps:spPr bwMode="auto">
                                <a:xfrm>
                                  <a:off x="1558925" y="487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6" name="Rectangle 3445"/>
                              <wps:cNvSpPr>
                                <a:spLocks noChangeArrowheads="1"/>
                              </wps:cNvSpPr>
                              <wps:spPr bwMode="auto">
                                <a:xfrm>
                                  <a:off x="1558925" y="489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7" name="Rectangle 3446"/>
                              <wps:cNvSpPr>
                                <a:spLocks noChangeArrowheads="1"/>
                              </wps:cNvSpPr>
                              <wps:spPr bwMode="auto">
                                <a:xfrm>
                                  <a:off x="1558925" y="4914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8" name="Rectangle 3447"/>
                              <wps:cNvSpPr>
                                <a:spLocks noChangeArrowheads="1"/>
                              </wps:cNvSpPr>
                              <wps:spPr bwMode="auto">
                                <a:xfrm>
                                  <a:off x="1558925" y="4940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9" name="Rectangle 3448"/>
                              <wps:cNvSpPr>
                                <a:spLocks noChangeArrowheads="1"/>
                              </wps:cNvSpPr>
                              <wps:spPr bwMode="auto">
                                <a:xfrm>
                                  <a:off x="1558925" y="495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0" name="Rectangle 3449"/>
                              <wps:cNvSpPr>
                                <a:spLocks noChangeArrowheads="1"/>
                              </wps:cNvSpPr>
                              <wps:spPr bwMode="auto">
                                <a:xfrm>
                                  <a:off x="1558925" y="49720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1" name="Rectangle 3450"/>
                              <wps:cNvSpPr>
                                <a:spLocks noChangeArrowheads="1"/>
                              </wps:cNvSpPr>
                              <wps:spPr bwMode="auto">
                                <a:xfrm>
                                  <a:off x="1558925" y="4997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2" name="Rectangle 3451"/>
                              <wps:cNvSpPr>
                                <a:spLocks noChangeArrowheads="1"/>
                              </wps:cNvSpPr>
                              <wps:spPr bwMode="auto">
                                <a:xfrm>
                                  <a:off x="1558925" y="501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3" name="Rectangle 3452"/>
                              <wps:cNvSpPr>
                                <a:spLocks noChangeArrowheads="1"/>
                              </wps:cNvSpPr>
                              <wps:spPr bwMode="auto">
                                <a:xfrm>
                                  <a:off x="1558925" y="503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4" name="Rectangle 3453"/>
                              <wps:cNvSpPr>
                                <a:spLocks noChangeArrowheads="1"/>
                              </wps:cNvSpPr>
                              <wps:spPr bwMode="auto">
                                <a:xfrm>
                                  <a:off x="1558925" y="505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5" name="Rectangle 3454"/>
                              <wps:cNvSpPr>
                                <a:spLocks noChangeArrowheads="1"/>
                              </wps:cNvSpPr>
                              <wps:spPr bwMode="auto">
                                <a:xfrm>
                                  <a:off x="1558925" y="507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6" name="Rectangle 3455"/>
                              <wps:cNvSpPr>
                                <a:spLocks noChangeArrowheads="1"/>
                              </wps:cNvSpPr>
                              <wps:spPr bwMode="auto">
                                <a:xfrm>
                                  <a:off x="1558925" y="50927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7" name="Rectangle 3456"/>
                              <wps:cNvSpPr>
                                <a:spLocks noChangeArrowheads="1"/>
                              </wps:cNvSpPr>
                              <wps:spPr bwMode="auto">
                                <a:xfrm>
                                  <a:off x="1558925" y="5118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8" name="Rectangle 3457"/>
                              <wps:cNvSpPr>
                                <a:spLocks noChangeArrowheads="1"/>
                              </wps:cNvSpPr>
                              <wps:spPr bwMode="auto">
                                <a:xfrm>
                                  <a:off x="1558925" y="513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9" name="Rectangle 3458"/>
                              <wps:cNvSpPr>
                                <a:spLocks noChangeArrowheads="1"/>
                              </wps:cNvSpPr>
                              <wps:spPr bwMode="auto">
                                <a:xfrm>
                                  <a:off x="1558925" y="5149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0" name="Rectangle 3459"/>
                              <wps:cNvSpPr>
                                <a:spLocks noChangeArrowheads="1"/>
                              </wps:cNvSpPr>
                              <wps:spPr bwMode="auto">
                                <a:xfrm>
                                  <a:off x="1558925" y="5175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1" name="Rectangle 3460"/>
                              <wps:cNvSpPr>
                                <a:spLocks noChangeArrowheads="1"/>
                              </wps:cNvSpPr>
                              <wps:spPr bwMode="auto">
                                <a:xfrm>
                                  <a:off x="1558925" y="519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2" name="Rectangle 3461"/>
                              <wps:cNvSpPr>
                                <a:spLocks noChangeArrowheads="1"/>
                              </wps:cNvSpPr>
                              <wps:spPr bwMode="auto">
                                <a:xfrm>
                                  <a:off x="1558925" y="521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3" name="Rectangle 3462"/>
                              <wps:cNvSpPr>
                                <a:spLocks noChangeArrowheads="1"/>
                              </wps:cNvSpPr>
                              <wps:spPr bwMode="auto">
                                <a:xfrm>
                                  <a:off x="1558925" y="523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4" name="Rectangle 3463"/>
                              <wps:cNvSpPr>
                                <a:spLocks noChangeArrowheads="1"/>
                              </wps:cNvSpPr>
                              <wps:spPr bwMode="auto">
                                <a:xfrm>
                                  <a:off x="1558925" y="525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5" name="Rectangle 3464"/>
                              <wps:cNvSpPr>
                                <a:spLocks noChangeArrowheads="1"/>
                              </wps:cNvSpPr>
                              <wps:spPr bwMode="auto">
                                <a:xfrm>
                                  <a:off x="1558925" y="52705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6" name="Rectangle 3465"/>
                              <wps:cNvSpPr>
                                <a:spLocks noChangeArrowheads="1"/>
                              </wps:cNvSpPr>
                              <wps:spPr bwMode="auto">
                                <a:xfrm>
                                  <a:off x="1558925" y="5295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7" name="Rectangle 3466"/>
                              <wps:cNvSpPr>
                                <a:spLocks noChangeArrowheads="1"/>
                              </wps:cNvSpPr>
                              <wps:spPr bwMode="auto">
                                <a:xfrm>
                                  <a:off x="1558925" y="5314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8" name="Rectangle 3467"/>
                              <wps:cNvSpPr>
                                <a:spLocks noChangeArrowheads="1"/>
                              </wps:cNvSpPr>
                              <wps:spPr bwMode="auto">
                                <a:xfrm>
                                  <a:off x="1558925" y="5334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9" name="Rectangle 3468"/>
                              <wps:cNvSpPr>
                                <a:spLocks noChangeArrowheads="1"/>
                              </wps:cNvSpPr>
                              <wps:spPr bwMode="auto">
                                <a:xfrm>
                                  <a:off x="1558925" y="5353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0" name="Rectangle 3469"/>
                              <wps:cNvSpPr>
                                <a:spLocks noChangeArrowheads="1"/>
                              </wps:cNvSpPr>
                              <wps:spPr bwMode="auto">
                                <a:xfrm>
                                  <a:off x="1558925" y="5372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1" name="Rectangle 3470"/>
                              <wps:cNvSpPr>
                                <a:spLocks noChangeArrowheads="1"/>
                              </wps:cNvSpPr>
                              <wps:spPr bwMode="auto">
                                <a:xfrm>
                                  <a:off x="1558925" y="5391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2" name="Rectangle 3471"/>
                              <wps:cNvSpPr>
                                <a:spLocks noChangeArrowheads="1"/>
                              </wps:cNvSpPr>
                              <wps:spPr bwMode="auto">
                                <a:xfrm>
                                  <a:off x="1558925" y="54102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3" name="Rectangle 3472"/>
                              <wps:cNvSpPr>
                                <a:spLocks noChangeArrowheads="1"/>
                              </wps:cNvSpPr>
                              <wps:spPr bwMode="auto">
                                <a:xfrm>
                                  <a:off x="1558925" y="54356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4" name="Rectangle 3473"/>
                              <wps:cNvSpPr>
                                <a:spLocks noChangeArrowheads="1"/>
                              </wps:cNvSpPr>
                              <wps:spPr bwMode="auto">
                                <a:xfrm>
                                  <a:off x="1558925" y="5448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5" name="Rectangle 3474"/>
                              <wps:cNvSpPr>
                                <a:spLocks noChangeArrowheads="1"/>
                              </wps:cNvSpPr>
                              <wps:spPr bwMode="auto">
                                <a:xfrm>
                                  <a:off x="1558925" y="5467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6" name="Rectangle 3475"/>
                              <wps:cNvSpPr>
                                <a:spLocks noChangeArrowheads="1"/>
                              </wps:cNvSpPr>
                              <wps:spPr bwMode="auto">
                                <a:xfrm>
                                  <a:off x="1558925" y="5492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7" name="Rectangle 3476"/>
                              <wps:cNvSpPr>
                                <a:spLocks noChangeArrowheads="1"/>
                              </wps:cNvSpPr>
                              <wps:spPr bwMode="auto">
                                <a:xfrm>
                                  <a:off x="1558925" y="5511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8" name="Rectangle 3477"/>
                              <wps:cNvSpPr>
                                <a:spLocks noChangeArrowheads="1"/>
                              </wps:cNvSpPr>
                              <wps:spPr bwMode="auto">
                                <a:xfrm>
                                  <a:off x="1558925" y="5530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9" name="Rectangle 3478"/>
                              <wps:cNvSpPr>
                                <a:spLocks noChangeArrowheads="1"/>
                              </wps:cNvSpPr>
                              <wps:spPr bwMode="auto">
                                <a:xfrm>
                                  <a:off x="1558925" y="5549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0" name="Rectangle 3479"/>
                              <wps:cNvSpPr>
                                <a:spLocks noChangeArrowheads="1"/>
                              </wps:cNvSpPr>
                              <wps:spPr bwMode="auto">
                                <a:xfrm>
                                  <a:off x="1558925" y="606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1" name="Rectangle 3480"/>
                              <wps:cNvSpPr>
                                <a:spLocks noChangeArrowheads="1"/>
                              </wps:cNvSpPr>
                              <wps:spPr bwMode="auto">
                                <a:xfrm>
                                  <a:off x="1558925" y="60833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2" name="Rectangle 3481"/>
                              <wps:cNvSpPr>
                                <a:spLocks noChangeArrowheads="1"/>
                              </wps:cNvSpPr>
                              <wps:spPr bwMode="auto">
                                <a:xfrm>
                                  <a:off x="1558925" y="61087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3" name="Rectangle 3482"/>
                              <wps:cNvSpPr>
                                <a:spLocks noChangeArrowheads="1"/>
                              </wps:cNvSpPr>
                              <wps:spPr bwMode="auto">
                                <a:xfrm>
                                  <a:off x="1558925" y="61214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4" name="Rectangle 3483"/>
                              <wps:cNvSpPr>
                                <a:spLocks noChangeArrowheads="1"/>
                              </wps:cNvSpPr>
                              <wps:spPr bwMode="auto">
                                <a:xfrm>
                                  <a:off x="1558925" y="614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5" name="Rectangle 3484"/>
                              <wps:cNvSpPr>
                                <a:spLocks noChangeArrowheads="1"/>
                              </wps:cNvSpPr>
                              <wps:spPr bwMode="auto">
                                <a:xfrm>
                                  <a:off x="1558925" y="616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6" name="Rectangle 3485"/>
                              <wps:cNvSpPr>
                                <a:spLocks noChangeArrowheads="1"/>
                              </wps:cNvSpPr>
                              <wps:spPr bwMode="auto">
                                <a:xfrm>
                                  <a:off x="1558925" y="618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7" name="Rectangle 3486"/>
                              <wps:cNvSpPr>
                                <a:spLocks noChangeArrowheads="1"/>
                              </wps:cNvSpPr>
                              <wps:spPr bwMode="auto">
                                <a:xfrm>
                                  <a:off x="1558925" y="620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8" name="Rectangle 3487"/>
                              <wps:cNvSpPr>
                                <a:spLocks noChangeArrowheads="1"/>
                              </wps:cNvSpPr>
                              <wps:spPr bwMode="auto">
                                <a:xfrm>
                                  <a:off x="1558925" y="622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9" name="Rectangle 3488"/>
                              <wps:cNvSpPr>
                                <a:spLocks noChangeArrowheads="1"/>
                              </wps:cNvSpPr>
                              <wps:spPr bwMode="auto">
                                <a:xfrm>
                                  <a:off x="1558925" y="624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0" name="Rectangle 3489"/>
                              <wps:cNvSpPr>
                                <a:spLocks noChangeArrowheads="1"/>
                              </wps:cNvSpPr>
                              <wps:spPr bwMode="auto">
                                <a:xfrm>
                                  <a:off x="1558925" y="62611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1" name="Rectangle 3490"/>
                              <wps:cNvSpPr>
                                <a:spLocks noChangeArrowheads="1"/>
                              </wps:cNvSpPr>
                              <wps:spPr bwMode="auto">
                                <a:xfrm>
                                  <a:off x="1558925" y="628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2" name="Rectangle 3491"/>
                              <wps:cNvSpPr>
                                <a:spLocks noChangeArrowheads="1"/>
                              </wps:cNvSpPr>
                              <wps:spPr bwMode="auto">
                                <a:xfrm>
                                  <a:off x="1558925" y="630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3" name="Rectangle 3492"/>
                              <wps:cNvSpPr>
                                <a:spLocks noChangeArrowheads="1"/>
                              </wps:cNvSpPr>
                              <wps:spPr bwMode="auto">
                                <a:xfrm>
                                  <a:off x="1558925" y="632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4" name="Rectangle 3493"/>
                              <wps:cNvSpPr>
                                <a:spLocks noChangeArrowheads="1"/>
                              </wps:cNvSpPr>
                              <wps:spPr bwMode="auto">
                                <a:xfrm>
                                  <a:off x="1558925" y="634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5" name="Rectangle 3494"/>
                              <wps:cNvSpPr>
                                <a:spLocks noChangeArrowheads="1"/>
                              </wps:cNvSpPr>
                              <wps:spPr bwMode="auto">
                                <a:xfrm>
                                  <a:off x="1558925" y="636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6" name="Rectangle 3495"/>
                              <wps:cNvSpPr>
                                <a:spLocks noChangeArrowheads="1"/>
                              </wps:cNvSpPr>
                              <wps:spPr bwMode="auto">
                                <a:xfrm>
                                  <a:off x="1558925" y="63817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7" name="Rectangle 3496"/>
                              <wps:cNvSpPr>
                                <a:spLocks noChangeArrowheads="1"/>
                              </wps:cNvSpPr>
                              <wps:spPr bwMode="auto">
                                <a:xfrm>
                                  <a:off x="1558925" y="640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8" name="Rectangle 3497"/>
                              <wps:cNvSpPr>
                                <a:spLocks noChangeArrowheads="1"/>
                              </wps:cNvSpPr>
                              <wps:spPr bwMode="auto">
                                <a:xfrm>
                                  <a:off x="1558925" y="641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9" name="Rectangle 3498"/>
                              <wps:cNvSpPr>
                                <a:spLocks noChangeArrowheads="1"/>
                              </wps:cNvSpPr>
                              <wps:spPr bwMode="auto">
                                <a:xfrm>
                                  <a:off x="1558925" y="6438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0" name="Rectangle 3499"/>
                              <wps:cNvSpPr>
                                <a:spLocks noChangeArrowheads="1"/>
                              </wps:cNvSpPr>
                              <wps:spPr bwMode="auto">
                                <a:xfrm>
                                  <a:off x="1558925" y="646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1" name="Rectangle 3500"/>
                              <wps:cNvSpPr>
                                <a:spLocks noChangeArrowheads="1"/>
                              </wps:cNvSpPr>
                              <wps:spPr bwMode="auto">
                                <a:xfrm>
                                  <a:off x="1558925" y="648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2" name="Rectangle 3501"/>
                              <wps:cNvSpPr>
                                <a:spLocks noChangeArrowheads="1"/>
                              </wps:cNvSpPr>
                              <wps:spPr bwMode="auto">
                                <a:xfrm>
                                  <a:off x="1558925" y="650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3" name="Rectangle 3502"/>
                              <wps:cNvSpPr>
                                <a:spLocks noChangeArrowheads="1"/>
                              </wps:cNvSpPr>
                              <wps:spPr bwMode="auto">
                                <a:xfrm>
                                  <a:off x="1558925" y="652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4" name="Rectangle 3503"/>
                              <wps:cNvSpPr>
                                <a:spLocks noChangeArrowheads="1"/>
                              </wps:cNvSpPr>
                              <wps:spPr bwMode="auto">
                                <a:xfrm>
                                  <a:off x="1558925" y="654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5" name="Rectangle 3504"/>
                              <wps:cNvSpPr>
                                <a:spLocks noChangeArrowheads="1"/>
                              </wps:cNvSpPr>
                              <wps:spPr bwMode="auto">
                                <a:xfrm>
                                  <a:off x="1558925" y="7054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6" name="Rectangle 3505"/>
                              <wps:cNvSpPr>
                                <a:spLocks noChangeArrowheads="1"/>
                              </wps:cNvSpPr>
                              <wps:spPr bwMode="auto">
                                <a:xfrm>
                                  <a:off x="1558925" y="7080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7" name="Rectangle 3506"/>
                              <wps:cNvSpPr>
                                <a:spLocks noChangeArrowheads="1"/>
                              </wps:cNvSpPr>
                              <wps:spPr bwMode="auto">
                                <a:xfrm>
                                  <a:off x="1558925" y="7099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8" name="Rectangle 3507"/>
                              <wps:cNvSpPr>
                                <a:spLocks noChangeArrowheads="1"/>
                              </wps:cNvSpPr>
                              <wps:spPr bwMode="auto">
                                <a:xfrm>
                                  <a:off x="1558925" y="71120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9" name="Rectangle 3508"/>
                              <wps:cNvSpPr>
                                <a:spLocks noChangeArrowheads="1"/>
                              </wps:cNvSpPr>
                              <wps:spPr bwMode="auto">
                                <a:xfrm>
                                  <a:off x="1558925" y="7137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0" name="Rectangle 3509"/>
                              <wps:cNvSpPr>
                                <a:spLocks noChangeArrowheads="1"/>
                              </wps:cNvSpPr>
                              <wps:spPr bwMode="auto">
                                <a:xfrm>
                                  <a:off x="1558925" y="7156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1" name="Rectangle 3510"/>
                              <wps:cNvSpPr>
                                <a:spLocks noChangeArrowheads="1"/>
                              </wps:cNvSpPr>
                              <wps:spPr bwMode="auto">
                                <a:xfrm>
                                  <a:off x="1558925" y="7175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2" name="Rectangle 3511"/>
                              <wps:cNvSpPr>
                                <a:spLocks noChangeArrowheads="1"/>
                              </wps:cNvSpPr>
                              <wps:spPr bwMode="auto">
                                <a:xfrm>
                                  <a:off x="1558925" y="7194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3" name="Rectangle 3512"/>
                              <wps:cNvSpPr>
                                <a:spLocks noChangeArrowheads="1"/>
                              </wps:cNvSpPr>
                              <wps:spPr bwMode="auto">
                                <a:xfrm>
                                  <a:off x="1558925" y="7213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4" name="Rectangle 3513"/>
                              <wps:cNvSpPr>
                                <a:spLocks noChangeArrowheads="1"/>
                              </wps:cNvSpPr>
                              <wps:spPr bwMode="auto">
                                <a:xfrm>
                                  <a:off x="1558925" y="72326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5" name="Rectangle 3514"/>
                              <wps:cNvSpPr>
                                <a:spLocks noChangeArrowheads="1"/>
                              </wps:cNvSpPr>
                              <wps:spPr bwMode="auto">
                                <a:xfrm>
                                  <a:off x="1558925" y="7258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6" name="Rectangle 3515"/>
                              <wps:cNvSpPr>
                                <a:spLocks noChangeArrowheads="1"/>
                              </wps:cNvSpPr>
                              <wps:spPr bwMode="auto">
                                <a:xfrm>
                                  <a:off x="1558925" y="7277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7" name="Rectangle 3516"/>
                              <wps:cNvSpPr>
                                <a:spLocks noChangeArrowheads="1"/>
                              </wps:cNvSpPr>
                              <wps:spPr bwMode="auto">
                                <a:xfrm>
                                  <a:off x="1558925" y="7296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8" name="Rectangle 3517"/>
                              <wps:cNvSpPr>
                                <a:spLocks noChangeArrowheads="1"/>
                              </wps:cNvSpPr>
                              <wps:spPr bwMode="auto">
                                <a:xfrm>
                                  <a:off x="1558925" y="73152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9" name="Rectangle 3518"/>
                              <wps:cNvSpPr>
                                <a:spLocks noChangeArrowheads="1"/>
                              </wps:cNvSpPr>
                              <wps:spPr bwMode="auto">
                                <a:xfrm>
                                  <a:off x="1558925" y="733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0" name="Rectangle 3519"/>
                              <wps:cNvSpPr>
                                <a:spLocks noChangeArrowheads="1"/>
                              </wps:cNvSpPr>
                              <wps:spPr bwMode="auto">
                                <a:xfrm>
                                  <a:off x="1558925" y="7353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1" name="Rectangle 3520"/>
                              <wps:cNvSpPr>
                                <a:spLocks noChangeArrowheads="1"/>
                              </wps:cNvSpPr>
                              <wps:spPr bwMode="auto">
                                <a:xfrm>
                                  <a:off x="1558925" y="7372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2" name="Rectangle 3521"/>
                              <wps:cNvSpPr>
                                <a:spLocks noChangeArrowheads="1"/>
                              </wps:cNvSpPr>
                              <wps:spPr bwMode="auto">
                                <a:xfrm>
                                  <a:off x="1558925" y="73977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3" name="Rectangle 3522"/>
                              <wps:cNvSpPr>
                                <a:spLocks noChangeArrowheads="1"/>
                              </wps:cNvSpPr>
                              <wps:spPr bwMode="auto">
                                <a:xfrm>
                                  <a:off x="1558925" y="74104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4" name="Rectangle 3523"/>
                              <wps:cNvSpPr>
                                <a:spLocks noChangeArrowheads="1"/>
                              </wps:cNvSpPr>
                              <wps:spPr bwMode="auto">
                                <a:xfrm>
                                  <a:off x="1558925" y="743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5" name="Rectangle 3524"/>
                              <wps:cNvSpPr>
                                <a:spLocks noChangeArrowheads="1"/>
                              </wps:cNvSpPr>
                              <wps:spPr bwMode="auto">
                                <a:xfrm>
                                  <a:off x="1558925" y="745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6" name="Rectangle 3525"/>
                              <wps:cNvSpPr>
                                <a:spLocks noChangeArrowheads="1"/>
                              </wps:cNvSpPr>
                              <wps:spPr bwMode="auto">
                                <a:xfrm>
                                  <a:off x="1558925" y="747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7" name="Rectangle 3526"/>
                              <wps:cNvSpPr>
                                <a:spLocks noChangeArrowheads="1"/>
                              </wps:cNvSpPr>
                              <wps:spPr bwMode="auto">
                                <a:xfrm>
                                  <a:off x="1558925" y="749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8" name="Rectangle 3527"/>
                              <wps:cNvSpPr>
                                <a:spLocks noChangeArrowheads="1"/>
                              </wps:cNvSpPr>
                              <wps:spPr bwMode="auto">
                                <a:xfrm>
                                  <a:off x="1558925" y="751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9" name="Rectangle 3528"/>
                              <wps:cNvSpPr>
                                <a:spLocks noChangeArrowheads="1"/>
                              </wps:cNvSpPr>
                              <wps:spPr bwMode="auto">
                                <a:xfrm>
                                  <a:off x="1558925" y="7531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0" name="Rectangle 3529"/>
                              <wps:cNvSpPr>
                                <a:spLocks noChangeArrowheads="1"/>
                              </wps:cNvSpPr>
                              <wps:spPr bwMode="auto">
                                <a:xfrm>
                                  <a:off x="1558925" y="75501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1" name="Rectangle 3530"/>
                              <wps:cNvSpPr>
                                <a:spLocks noChangeArrowheads="1"/>
                              </wps:cNvSpPr>
                              <wps:spPr bwMode="auto">
                                <a:xfrm>
                                  <a:off x="1558925" y="757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2" name="Rectangle 3531"/>
                              <wps:cNvSpPr>
                                <a:spLocks noChangeArrowheads="1"/>
                              </wps:cNvSpPr>
                              <wps:spPr bwMode="auto">
                                <a:xfrm>
                                  <a:off x="1558925" y="759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3" name="Rectangle 3532"/>
                              <wps:cNvSpPr>
                                <a:spLocks noChangeArrowheads="1"/>
                              </wps:cNvSpPr>
                              <wps:spPr bwMode="auto">
                                <a:xfrm>
                                  <a:off x="1558925" y="761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4" name="Rectangle 3533"/>
                              <wps:cNvSpPr>
                                <a:spLocks noChangeArrowheads="1"/>
                              </wps:cNvSpPr>
                              <wps:spPr bwMode="auto">
                                <a:xfrm>
                                  <a:off x="1558925" y="763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5" name="Rectangle 3534"/>
                              <wps:cNvSpPr>
                                <a:spLocks noChangeArrowheads="1"/>
                              </wps:cNvSpPr>
                              <wps:spPr bwMode="auto">
                                <a:xfrm>
                                  <a:off x="1558925" y="7651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6" name="Rectangle 3535"/>
                              <wps:cNvSpPr>
                                <a:spLocks noChangeArrowheads="1"/>
                              </wps:cNvSpPr>
                              <wps:spPr bwMode="auto">
                                <a:xfrm>
                                  <a:off x="1558925" y="7670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7" name="Rectangle 3536"/>
                              <wps:cNvSpPr>
                                <a:spLocks noChangeArrowheads="1"/>
                              </wps:cNvSpPr>
                              <wps:spPr bwMode="auto">
                                <a:xfrm>
                                  <a:off x="1558925" y="768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8" name="Rectangle 3537"/>
                              <wps:cNvSpPr>
                                <a:spLocks noChangeArrowheads="1"/>
                              </wps:cNvSpPr>
                              <wps:spPr bwMode="auto">
                                <a:xfrm>
                                  <a:off x="1558925" y="7708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9" name="Rectangle 3538"/>
                              <wps:cNvSpPr>
                                <a:spLocks noChangeArrowheads="1"/>
                              </wps:cNvSpPr>
                              <wps:spPr bwMode="auto">
                                <a:xfrm>
                                  <a:off x="1558925" y="77279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0" name="Rectangle 3539"/>
                              <wps:cNvSpPr>
                                <a:spLocks noChangeArrowheads="1"/>
                              </wps:cNvSpPr>
                              <wps:spPr bwMode="auto">
                                <a:xfrm>
                                  <a:off x="1558925" y="775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1" name="Rectangle 3540"/>
                              <wps:cNvSpPr>
                                <a:spLocks noChangeArrowheads="1"/>
                              </wps:cNvSpPr>
                              <wps:spPr bwMode="auto">
                                <a:xfrm>
                                  <a:off x="1558925" y="777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2" name="Rectangle 3541"/>
                              <wps:cNvSpPr>
                                <a:spLocks noChangeArrowheads="1"/>
                              </wps:cNvSpPr>
                              <wps:spPr bwMode="auto">
                                <a:xfrm>
                                  <a:off x="1558925" y="779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3" name="Rectangle 3542"/>
                              <wps:cNvSpPr>
                                <a:spLocks noChangeArrowheads="1"/>
                              </wps:cNvSpPr>
                              <wps:spPr bwMode="auto">
                                <a:xfrm>
                                  <a:off x="1558925" y="781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4" name="Rectangle 3543"/>
                              <wps:cNvSpPr>
                                <a:spLocks noChangeArrowheads="1"/>
                              </wps:cNvSpPr>
                              <wps:spPr bwMode="auto">
                                <a:xfrm>
                                  <a:off x="1558925" y="7829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5" name="Rectangle 3544"/>
                              <wps:cNvSpPr>
                                <a:spLocks noChangeArrowheads="1"/>
                              </wps:cNvSpPr>
                              <wps:spPr bwMode="auto">
                                <a:xfrm>
                                  <a:off x="1558925" y="78486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6" name="Freeform 3545"/>
                              <wps:cNvSpPr>
                                <a:spLocks/>
                              </wps:cNvSpPr>
                              <wps:spPr bwMode="auto">
                                <a:xfrm>
                                  <a:off x="306070" y="1022985"/>
                                  <a:ext cx="1203325" cy="321310"/>
                                </a:xfrm>
                                <a:custGeom>
                                  <a:avLst/>
                                  <a:gdLst>
                                    <a:gd name="T0" fmla="*/ 43 w 2912"/>
                                    <a:gd name="T1" fmla="*/ 24 h 777"/>
                                    <a:gd name="T2" fmla="*/ 29 w 2912"/>
                                    <a:gd name="T3" fmla="*/ 62 h 777"/>
                                    <a:gd name="T4" fmla="*/ 14 w 2912"/>
                                    <a:gd name="T5" fmla="*/ 105 h 777"/>
                                    <a:gd name="T6" fmla="*/ 10 w 2912"/>
                                    <a:gd name="T7" fmla="*/ 148 h 777"/>
                                    <a:gd name="T8" fmla="*/ 0 w 2912"/>
                                    <a:gd name="T9" fmla="*/ 187 h 777"/>
                                    <a:gd name="T10" fmla="*/ 5 w 2912"/>
                                    <a:gd name="T11" fmla="*/ 316 h 777"/>
                                    <a:gd name="T12" fmla="*/ 14 w 2912"/>
                                    <a:gd name="T13" fmla="*/ 340 h 777"/>
                                    <a:gd name="T14" fmla="*/ 19 w 2912"/>
                                    <a:gd name="T15" fmla="*/ 369 h 777"/>
                                    <a:gd name="T16" fmla="*/ 29 w 2912"/>
                                    <a:gd name="T17" fmla="*/ 393 h 777"/>
                                    <a:gd name="T18" fmla="*/ 48 w 2912"/>
                                    <a:gd name="T19" fmla="*/ 422 h 777"/>
                                    <a:gd name="T20" fmla="*/ 53 w 2912"/>
                                    <a:gd name="T21" fmla="*/ 441 h 777"/>
                                    <a:gd name="T22" fmla="*/ 77 w 2912"/>
                                    <a:gd name="T23" fmla="*/ 475 h 777"/>
                                    <a:gd name="T24" fmla="*/ 91 w 2912"/>
                                    <a:gd name="T25" fmla="*/ 494 h 777"/>
                                    <a:gd name="T26" fmla="*/ 115 w 2912"/>
                                    <a:gd name="T27" fmla="*/ 518 h 777"/>
                                    <a:gd name="T28" fmla="*/ 135 w 2912"/>
                                    <a:gd name="T29" fmla="*/ 542 h 777"/>
                                    <a:gd name="T30" fmla="*/ 159 w 2912"/>
                                    <a:gd name="T31" fmla="*/ 561 h 777"/>
                                    <a:gd name="T32" fmla="*/ 183 w 2912"/>
                                    <a:gd name="T33" fmla="*/ 585 h 777"/>
                                    <a:gd name="T34" fmla="*/ 207 w 2912"/>
                                    <a:gd name="T35" fmla="*/ 604 h 777"/>
                                    <a:gd name="T36" fmla="*/ 245 w 2912"/>
                                    <a:gd name="T37" fmla="*/ 628 h 777"/>
                                    <a:gd name="T38" fmla="*/ 279 w 2912"/>
                                    <a:gd name="T39" fmla="*/ 647 h 777"/>
                                    <a:gd name="T40" fmla="*/ 322 w 2912"/>
                                    <a:gd name="T41" fmla="*/ 666 h 777"/>
                                    <a:gd name="T42" fmla="*/ 365 w 2912"/>
                                    <a:gd name="T43" fmla="*/ 690 h 777"/>
                                    <a:gd name="T44" fmla="*/ 404 w 2912"/>
                                    <a:gd name="T45" fmla="*/ 700 h 777"/>
                                    <a:gd name="T46" fmla="*/ 457 w 2912"/>
                                    <a:gd name="T47" fmla="*/ 714 h 777"/>
                                    <a:gd name="T48" fmla="*/ 490 w 2912"/>
                                    <a:gd name="T49" fmla="*/ 724 h 777"/>
                                    <a:gd name="T50" fmla="*/ 538 w 2912"/>
                                    <a:gd name="T51" fmla="*/ 734 h 777"/>
                                    <a:gd name="T52" fmla="*/ 634 w 2912"/>
                                    <a:gd name="T53" fmla="*/ 738 h 777"/>
                                    <a:gd name="T54" fmla="*/ 855 w 2912"/>
                                    <a:gd name="T55" fmla="*/ 738 h 777"/>
                                    <a:gd name="T56" fmla="*/ 1052 w 2912"/>
                                    <a:gd name="T57" fmla="*/ 734 h 777"/>
                                    <a:gd name="T58" fmla="*/ 1172 w 2912"/>
                                    <a:gd name="T59" fmla="*/ 724 h 777"/>
                                    <a:gd name="T60" fmla="*/ 2311 w 2912"/>
                                    <a:gd name="T61" fmla="*/ 729 h 777"/>
                                    <a:gd name="T62" fmla="*/ 2355 w 2912"/>
                                    <a:gd name="T63" fmla="*/ 738 h 777"/>
                                    <a:gd name="T64" fmla="*/ 2398 w 2912"/>
                                    <a:gd name="T65" fmla="*/ 743 h 777"/>
                                    <a:gd name="T66" fmla="*/ 2441 w 2912"/>
                                    <a:gd name="T67" fmla="*/ 753 h 777"/>
                                    <a:gd name="T68" fmla="*/ 2479 w 2912"/>
                                    <a:gd name="T69" fmla="*/ 758 h 777"/>
                                    <a:gd name="T70" fmla="*/ 2518 w 2912"/>
                                    <a:gd name="T71" fmla="*/ 767 h 777"/>
                                    <a:gd name="T72" fmla="*/ 2580 w 2912"/>
                                    <a:gd name="T73" fmla="*/ 772 h 777"/>
                                    <a:gd name="T74" fmla="*/ 2648 w 2912"/>
                                    <a:gd name="T75" fmla="*/ 772 h 777"/>
                                    <a:gd name="T76" fmla="*/ 2686 w 2912"/>
                                    <a:gd name="T77" fmla="*/ 767 h 777"/>
                                    <a:gd name="T78" fmla="*/ 2725 w 2912"/>
                                    <a:gd name="T79" fmla="*/ 753 h 777"/>
                                    <a:gd name="T80" fmla="*/ 2749 w 2912"/>
                                    <a:gd name="T81" fmla="*/ 734 h 777"/>
                                    <a:gd name="T82" fmla="*/ 2773 w 2912"/>
                                    <a:gd name="T83" fmla="*/ 714 h 777"/>
                                    <a:gd name="T84" fmla="*/ 2797 w 2912"/>
                                    <a:gd name="T85" fmla="*/ 681 h 777"/>
                                    <a:gd name="T86" fmla="*/ 2825 w 2912"/>
                                    <a:gd name="T87" fmla="*/ 642 h 777"/>
                                    <a:gd name="T88" fmla="*/ 2850 w 2912"/>
                                    <a:gd name="T89" fmla="*/ 580 h 777"/>
                                    <a:gd name="T90" fmla="*/ 2869 w 2912"/>
                                    <a:gd name="T91" fmla="*/ 532 h 777"/>
                                    <a:gd name="T92" fmla="*/ 2883 w 2912"/>
                                    <a:gd name="T93" fmla="*/ 470 h 777"/>
                                    <a:gd name="T94" fmla="*/ 2893 w 2912"/>
                                    <a:gd name="T95" fmla="*/ 427 h 777"/>
                                    <a:gd name="T96" fmla="*/ 2902 w 2912"/>
                                    <a:gd name="T97" fmla="*/ 374 h 777"/>
                                    <a:gd name="T98" fmla="*/ 2907 w 2912"/>
                                    <a:gd name="T99" fmla="*/ 287 h 777"/>
                                    <a:gd name="T100" fmla="*/ 2907 w 2912"/>
                                    <a:gd name="T101" fmla="*/ 33 h 7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12" h="777">
                                      <a:moveTo>
                                        <a:pt x="53" y="0"/>
                                      </a:moveTo>
                                      <a:lnTo>
                                        <a:pt x="48" y="9"/>
                                      </a:lnTo>
                                      <a:lnTo>
                                        <a:pt x="43" y="24"/>
                                      </a:lnTo>
                                      <a:lnTo>
                                        <a:pt x="38" y="33"/>
                                      </a:lnTo>
                                      <a:lnTo>
                                        <a:pt x="38" y="43"/>
                                      </a:lnTo>
                                      <a:lnTo>
                                        <a:pt x="29" y="62"/>
                                      </a:lnTo>
                                      <a:lnTo>
                                        <a:pt x="24" y="76"/>
                                      </a:lnTo>
                                      <a:lnTo>
                                        <a:pt x="24" y="86"/>
                                      </a:lnTo>
                                      <a:lnTo>
                                        <a:pt x="14" y="105"/>
                                      </a:lnTo>
                                      <a:lnTo>
                                        <a:pt x="14" y="115"/>
                                      </a:lnTo>
                                      <a:lnTo>
                                        <a:pt x="10" y="124"/>
                                      </a:lnTo>
                                      <a:lnTo>
                                        <a:pt x="10" y="148"/>
                                      </a:lnTo>
                                      <a:lnTo>
                                        <a:pt x="5" y="158"/>
                                      </a:lnTo>
                                      <a:lnTo>
                                        <a:pt x="5" y="177"/>
                                      </a:lnTo>
                                      <a:lnTo>
                                        <a:pt x="0" y="187"/>
                                      </a:lnTo>
                                      <a:lnTo>
                                        <a:pt x="0" y="278"/>
                                      </a:lnTo>
                                      <a:lnTo>
                                        <a:pt x="5" y="287"/>
                                      </a:lnTo>
                                      <a:lnTo>
                                        <a:pt x="5" y="316"/>
                                      </a:lnTo>
                                      <a:lnTo>
                                        <a:pt x="10" y="326"/>
                                      </a:lnTo>
                                      <a:lnTo>
                                        <a:pt x="10" y="335"/>
                                      </a:lnTo>
                                      <a:lnTo>
                                        <a:pt x="14" y="340"/>
                                      </a:lnTo>
                                      <a:lnTo>
                                        <a:pt x="14" y="350"/>
                                      </a:lnTo>
                                      <a:lnTo>
                                        <a:pt x="19" y="359"/>
                                      </a:lnTo>
                                      <a:lnTo>
                                        <a:pt x="19" y="369"/>
                                      </a:lnTo>
                                      <a:lnTo>
                                        <a:pt x="24" y="374"/>
                                      </a:lnTo>
                                      <a:lnTo>
                                        <a:pt x="29" y="383"/>
                                      </a:lnTo>
                                      <a:lnTo>
                                        <a:pt x="29" y="393"/>
                                      </a:lnTo>
                                      <a:lnTo>
                                        <a:pt x="34" y="398"/>
                                      </a:lnTo>
                                      <a:lnTo>
                                        <a:pt x="43" y="417"/>
                                      </a:lnTo>
                                      <a:lnTo>
                                        <a:pt x="48" y="422"/>
                                      </a:lnTo>
                                      <a:lnTo>
                                        <a:pt x="48" y="431"/>
                                      </a:lnTo>
                                      <a:lnTo>
                                        <a:pt x="53" y="436"/>
                                      </a:lnTo>
                                      <a:lnTo>
                                        <a:pt x="53" y="441"/>
                                      </a:lnTo>
                                      <a:lnTo>
                                        <a:pt x="58" y="451"/>
                                      </a:lnTo>
                                      <a:lnTo>
                                        <a:pt x="67" y="455"/>
                                      </a:lnTo>
                                      <a:lnTo>
                                        <a:pt x="77" y="475"/>
                                      </a:lnTo>
                                      <a:lnTo>
                                        <a:pt x="82" y="479"/>
                                      </a:lnTo>
                                      <a:lnTo>
                                        <a:pt x="86" y="489"/>
                                      </a:lnTo>
                                      <a:lnTo>
                                        <a:pt x="91" y="494"/>
                                      </a:lnTo>
                                      <a:lnTo>
                                        <a:pt x="101" y="503"/>
                                      </a:lnTo>
                                      <a:lnTo>
                                        <a:pt x="106" y="513"/>
                                      </a:lnTo>
                                      <a:lnTo>
                                        <a:pt x="115" y="518"/>
                                      </a:lnTo>
                                      <a:lnTo>
                                        <a:pt x="120" y="527"/>
                                      </a:lnTo>
                                      <a:lnTo>
                                        <a:pt x="125" y="532"/>
                                      </a:lnTo>
                                      <a:lnTo>
                                        <a:pt x="135" y="542"/>
                                      </a:lnTo>
                                      <a:lnTo>
                                        <a:pt x="139" y="547"/>
                                      </a:lnTo>
                                      <a:lnTo>
                                        <a:pt x="149" y="556"/>
                                      </a:lnTo>
                                      <a:lnTo>
                                        <a:pt x="159" y="561"/>
                                      </a:lnTo>
                                      <a:lnTo>
                                        <a:pt x="163" y="571"/>
                                      </a:lnTo>
                                      <a:lnTo>
                                        <a:pt x="173" y="575"/>
                                      </a:lnTo>
                                      <a:lnTo>
                                        <a:pt x="183" y="585"/>
                                      </a:lnTo>
                                      <a:lnTo>
                                        <a:pt x="192" y="590"/>
                                      </a:lnTo>
                                      <a:lnTo>
                                        <a:pt x="197" y="594"/>
                                      </a:lnTo>
                                      <a:lnTo>
                                        <a:pt x="207" y="604"/>
                                      </a:lnTo>
                                      <a:lnTo>
                                        <a:pt x="216" y="609"/>
                                      </a:lnTo>
                                      <a:lnTo>
                                        <a:pt x="226" y="618"/>
                                      </a:lnTo>
                                      <a:lnTo>
                                        <a:pt x="245" y="628"/>
                                      </a:lnTo>
                                      <a:lnTo>
                                        <a:pt x="255" y="633"/>
                                      </a:lnTo>
                                      <a:lnTo>
                                        <a:pt x="264" y="642"/>
                                      </a:lnTo>
                                      <a:lnTo>
                                        <a:pt x="279" y="647"/>
                                      </a:lnTo>
                                      <a:lnTo>
                                        <a:pt x="298" y="657"/>
                                      </a:lnTo>
                                      <a:lnTo>
                                        <a:pt x="308" y="662"/>
                                      </a:lnTo>
                                      <a:lnTo>
                                        <a:pt x="322" y="666"/>
                                      </a:lnTo>
                                      <a:lnTo>
                                        <a:pt x="332" y="676"/>
                                      </a:lnTo>
                                      <a:lnTo>
                                        <a:pt x="346" y="681"/>
                                      </a:lnTo>
                                      <a:lnTo>
                                        <a:pt x="365" y="690"/>
                                      </a:lnTo>
                                      <a:lnTo>
                                        <a:pt x="380" y="695"/>
                                      </a:lnTo>
                                      <a:lnTo>
                                        <a:pt x="394" y="695"/>
                                      </a:lnTo>
                                      <a:lnTo>
                                        <a:pt x="404" y="700"/>
                                      </a:lnTo>
                                      <a:lnTo>
                                        <a:pt x="432" y="710"/>
                                      </a:lnTo>
                                      <a:lnTo>
                                        <a:pt x="442" y="714"/>
                                      </a:lnTo>
                                      <a:lnTo>
                                        <a:pt x="457" y="714"/>
                                      </a:lnTo>
                                      <a:lnTo>
                                        <a:pt x="471" y="719"/>
                                      </a:lnTo>
                                      <a:lnTo>
                                        <a:pt x="481" y="724"/>
                                      </a:lnTo>
                                      <a:lnTo>
                                        <a:pt x="490" y="724"/>
                                      </a:lnTo>
                                      <a:lnTo>
                                        <a:pt x="505" y="729"/>
                                      </a:lnTo>
                                      <a:lnTo>
                                        <a:pt x="519" y="729"/>
                                      </a:lnTo>
                                      <a:lnTo>
                                        <a:pt x="538" y="734"/>
                                      </a:lnTo>
                                      <a:lnTo>
                                        <a:pt x="567" y="734"/>
                                      </a:lnTo>
                                      <a:lnTo>
                                        <a:pt x="581" y="738"/>
                                      </a:lnTo>
                                      <a:lnTo>
                                        <a:pt x="634" y="738"/>
                                      </a:lnTo>
                                      <a:lnTo>
                                        <a:pt x="649" y="743"/>
                                      </a:lnTo>
                                      <a:lnTo>
                                        <a:pt x="836" y="743"/>
                                      </a:lnTo>
                                      <a:lnTo>
                                        <a:pt x="855" y="738"/>
                                      </a:lnTo>
                                      <a:lnTo>
                                        <a:pt x="951" y="738"/>
                                      </a:lnTo>
                                      <a:lnTo>
                                        <a:pt x="971" y="734"/>
                                      </a:lnTo>
                                      <a:lnTo>
                                        <a:pt x="1052" y="734"/>
                                      </a:lnTo>
                                      <a:lnTo>
                                        <a:pt x="1072" y="729"/>
                                      </a:lnTo>
                                      <a:lnTo>
                                        <a:pt x="1148" y="729"/>
                                      </a:lnTo>
                                      <a:lnTo>
                                        <a:pt x="1172" y="724"/>
                                      </a:lnTo>
                                      <a:lnTo>
                                        <a:pt x="2268" y="724"/>
                                      </a:lnTo>
                                      <a:lnTo>
                                        <a:pt x="2282" y="729"/>
                                      </a:lnTo>
                                      <a:lnTo>
                                        <a:pt x="2311" y="729"/>
                                      </a:lnTo>
                                      <a:lnTo>
                                        <a:pt x="2326" y="734"/>
                                      </a:lnTo>
                                      <a:lnTo>
                                        <a:pt x="2340" y="734"/>
                                      </a:lnTo>
                                      <a:lnTo>
                                        <a:pt x="2355" y="738"/>
                                      </a:lnTo>
                                      <a:lnTo>
                                        <a:pt x="2369" y="738"/>
                                      </a:lnTo>
                                      <a:lnTo>
                                        <a:pt x="2383" y="743"/>
                                      </a:lnTo>
                                      <a:lnTo>
                                        <a:pt x="2398" y="743"/>
                                      </a:lnTo>
                                      <a:lnTo>
                                        <a:pt x="2412" y="748"/>
                                      </a:lnTo>
                                      <a:lnTo>
                                        <a:pt x="2427" y="748"/>
                                      </a:lnTo>
                                      <a:lnTo>
                                        <a:pt x="2441" y="753"/>
                                      </a:lnTo>
                                      <a:lnTo>
                                        <a:pt x="2455" y="753"/>
                                      </a:lnTo>
                                      <a:lnTo>
                                        <a:pt x="2465" y="758"/>
                                      </a:lnTo>
                                      <a:lnTo>
                                        <a:pt x="2479" y="758"/>
                                      </a:lnTo>
                                      <a:lnTo>
                                        <a:pt x="2494" y="762"/>
                                      </a:lnTo>
                                      <a:lnTo>
                                        <a:pt x="2504" y="762"/>
                                      </a:lnTo>
                                      <a:lnTo>
                                        <a:pt x="2518" y="767"/>
                                      </a:lnTo>
                                      <a:lnTo>
                                        <a:pt x="2532" y="767"/>
                                      </a:lnTo>
                                      <a:lnTo>
                                        <a:pt x="2542" y="772"/>
                                      </a:lnTo>
                                      <a:lnTo>
                                        <a:pt x="2580" y="772"/>
                                      </a:lnTo>
                                      <a:lnTo>
                                        <a:pt x="2590" y="777"/>
                                      </a:lnTo>
                                      <a:lnTo>
                                        <a:pt x="2633" y="777"/>
                                      </a:lnTo>
                                      <a:lnTo>
                                        <a:pt x="2648" y="772"/>
                                      </a:lnTo>
                                      <a:lnTo>
                                        <a:pt x="2667" y="772"/>
                                      </a:lnTo>
                                      <a:lnTo>
                                        <a:pt x="2677" y="767"/>
                                      </a:lnTo>
                                      <a:lnTo>
                                        <a:pt x="2686" y="767"/>
                                      </a:lnTo>
                                      <a:lnTo>
                                        <a:pt x="2705" y="758"/>
                                      </a:lnTo>
                                      <a:lnTo>
                                        <a:pt x="2715" y="753"/>
                                      </a:lnTo>
                                      <a:lnTo>
                                        <a:pt x="2725" y="753"/>
                                      </a:lnTo>
                                      <a:lnTo>
                                        <a:pt x="2734" y="743"/>
                                      </a:lnTo>
                                      <a:lnTo>
                                        <a:pt x="2739" y="738"/>
                                      </a:lnTo>
                                      <a:lnTo>
                                        <a:pt x="2749" y="734"/>
                                      </a:lnTo>
                                      <a:lnTo>
                                        <a:pt x="2758" y="724"/>
                                      </a:lnTo>
                                      <a:lnTo>
                                        <a:pt x="2763" y="724"/>
                                      </a:lnTo>
                                      <a:lnTo>
                                        <a:pt x="2773" y="714"/>
                                      </a:lnTo>
                                      <a:lnTo>
                                        <a:pt x="2777" y="710"/>
                                      </a:lnTo>
                                      <a:lnTo>
                                        <a:pt x="2787" y="700"/>
                                      </a:lnTo>
                                      <a:lnTo>
                                        <a:pt x="2797" y="681"/>
                                      </a:lnTo>
                                      <a:lnTo>
                                        <a:pt x="2806" y="671"/>
                                      </a:lnTo>
                                      <a:lnTo>
                                        <a:pt x="2816" y="652"/>
                                      </a:lnTo>
                                      <a:lnTo>
                                        <a:pt x="2825" y="642"/>
                                      </a:lnTo>
                                      <a:lnTo>
                                        <a:pt x="2830" y="628"/>
                                      </a:lnTo>
                                      <a:lnTo>
                                        <a:pt x="2840" y="609"/>
                                      </a:lnTo>
                                      <a:lnTo>
                                        <a:pt x="2850" y="580"/>
                                      </a:lnTo>
                                      <a:lnTo>
                                        <a:pt x="2854" y="571"/>
                                      </a:lnTo>
                                      <a:lnTo>
                                        <a:pt x="2864" y="542"/>
                                      </a:lnTo>
                                      <a:lnTo>
                                        <a:pt x="2869" y="532"/>
                                      </a:lnTo>
                                      <a:lnTo>
                                        <a:pt x="2878" y="503"/>
                                      </a:lnTo>
                                      <a:lnTo>
                                        <a:pt x="2878" y="489"/>
                                      </a:lnTo>
                                      <a:lnTo>
                                        <a:pt x="2883" y="470"/>
                                      </a:lnTo>
                                      <a:lnTo>
                                        <a:pt x="2888" y="455"/>
                                      </a:lnTo>
                                      <a:lnTo>
                                        <a:pt x="2888" y="441"/>
                                      </a:lnTo>
                                      <a:lnTo>
                                        <a:pt x="2893" y="427"/>
                                      </a:lnTo>
                                      <a:lnTo>
                                        <a:pt x="2898" y="407"/>
                                      </a:lnTo>
                                      <a:lnTo>
                                        <a:pt x="2898" y="393"/>
                                      </a:lnTo>
                                      <a:lnTo>
                                        <a:pt x="2902" y="374"/>
                                      </a:lnTo>
                                      <a:lnTo>
                                        <a:pt x="2902" y="340"/>
                                      </a:lnTo>
                                      <a:lnTo>
                                        <a:pt x="2907" y="321"/>
                                      </a:lnTo>
                                      <a:lnTo>
                                        <a:pt x="2907" y="287"/>
                                      </a:lnTo>
                                      <a:lnTo>
                                        <a:pt x="2912" y="268"/>
                                      </a:lnTo>
                                      <a:lnTo>
                                        <a:pt x="2912" y="57"/>
                                      </a:lnTo>
                                      <a:lnTo>
                                        <a:pt x="2907" y="33"/>
                                      </a:lnTo>
                                      <a:lnTo>
                                        <a:pt x="2907" y="0"/>
                                      </a:lnTo>
                                      <a:lnTo>
                                        <a:pt x="53"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7" name="Freeform 3546"/>
                              <wps:cNvSpPr>
                                <a:spLocks/>
                              </wps:cNvSpPr>
                              <wps:spPr bwMode="auto">
                                <a:xfrm>
                                  <a:off x="301625" y="1021080"/>
                                  <a:ext cx="1209675" cy="323215"/>
                                </a:xfrm>
                                <a:custGeom>
                                  <a:avLst/>
                                  <a:gdLst>
                                    <a:gd name="T0" fmla="*/ 34 w 2927"/>
                                    <a:gd name="T1" fmla="*/ 67 h 782"/>
                                    <a:gd name="T2" fmla="*/ 5 w 2927"/>
                                    <a:gd name="T3" fmla="*/ 196 h 782"/>
                                    <a:gd name="T4" fmla="*/ 5 w 2927"/>
                                    <a:gd name="T5" fmla="*/ 302 h 782"/>
                                    <a:gd name="T6" fmla="*/ 24 w 2927"/>
                                    <a:gd name="T7" fmla="*/ 369 h 782"/>
                                    <a:gd name="T8" fmla="*/ 48 w 2927"/>
                                    <a:gd name="T9" fmla="*/ 432 h 782"/>
                                    <a:gd name="T10" fmla="*/ 72 w 2927"/>
                                    <a:gd name="T11" fmla="*/ 465 h 782"/>
                                    <a:gd name="T12" fmla="*/ 135 w 2927"/>
                                    <a:gd name="T13" fmla="*/ 542 h 782"/>
                                    <a:gd name="T14" fmla="*/ 202 w 2927"/>
                                    <a:gd name="T15" fmla="*/ 599 h 782"/>
                                    <a:gd name="T16" fmla="*/ 337 w 2927"/>
                                    <a:gd name="T17" fmla="*/ 681 h 782"/>
                                    <a:gd name="T18" fmla="*/ 409 w 2927"/>
                                    <a:gd name="T19" fmla="*/ 710 h 782"/>
                                    <a:gd name="T20" fmla="*/ 534 w 2927"/>
                                    <a:gd name="T21" fmla="*/ 739 h 782"/>
                                    <a:gd name="T22" fmla="*/ 913 w 2927"/>
                                    <a:gd name="T23" fmla="*/ 748 h 782"/>
                                    <a:gd name="T24" fmla="*/ 1139 w 2927"/>
                                    <a:gd name="T25" fmla="*/ 739 h 782"/>
                                    <a:gd name="T26" fmla="*/ 2249 w 2927"/>
                                    <a:gd name="T27" fmla="*/ 729 h 782"/>
                                    <a:gd name="T28" fmla="*/ 2355 w 2927"/>
                                    <a:gd name="T29" fmla="*/ 743 h 782"/>
                                    <a:gd name="T30" fmla="*/ 2437 w 2927"/>
                                    <a:gd name="T31" fmla="*/ 753 h 782"/>
                                    <a:gd name="T32" fmla="*/ 2509 w 2927"/>
                                    <a:gd name="T33" fmla="*/ 767 h 782"/>
                                    <a:gd name="T34" fmla="*/ 2576 w 2927"/>
                                    <a:gd name="T35" fmla="*/ 782 h 782"/>
                                    <a:gd name="T36" fmla="*/ 2715 w 2927"/>
                                    <a:gd name="T37" fmla="*/ 767 h 782"/>
                                    <a:gd name="T38" fmla="*/ 2845 w 2927"/>
                                    <a:gd name="T39" fmla="*/ 628 h 782"/>
                                    <a:gd name="T40" fmla="*/ 2879 w 2927"/>
                                    <a:gd name="T41" fmla="*/ 537 h 782"/>
                                    <a:gd name="T42" fmla="*/ 2908 w 2927"/>
                                    <a:gd name="T43" fmla="*/ 403 h 782"/>
                                    <a:gd name="T44" fmla="*/ 2922 w 2927"/>
                                    <a:gd name="T45" fmla="*/ 249 h 782"/>
                                    <a:gd name="T46" fmla="*/ 2922 w 2927"/>
                                    <a:gd name="T47" fmla="*/ 0 h 782"/>
                                    <a:gd name="T48" fmla="*/ 63 w 2927"/>
                                    <a:gd name="T49" fmla="*/ 9 h 782"/>
                                    <a:gd name="T50" fmla="*/ 2917 w 2927"/>
                                    <a:gd name="T51" fmla="*/ 101 h 782"/>
                                    <a:gd name="T52" fmla="*/ 2908 w 2927"/>
                                    <a:gd name="T53" fmla="*/ 331 h 782"/>
                                    <a:gd name="T54" fmla="*/ 2888 w 2927"/>
                                    <a:gd name="T55" fmla="*/ 475 h 782"/>
                                    <a:gd name="T56" fmla="*/ 2850 w 2927"/>
                                    <a:gd name="T57" fmla="*/ 585 h 782"/>
                                    <a:gd name="T58" fmla="*/ 2744 w 2927"/>
                                    <a:gd name="T59" fmla="*/ 743 h 782"/>
                                    <a:gd name="T60" fmla="*/ 2672 w 2927"/>
                                    <a:gd name="T61" fmla="*/ 767 h 782"/>
                                    <a:gd name="T62" fmla="*/ 2542 w 2927"/>
                                    <a:gd name="T63" fmla="*/ 767 h 782"/>
                                    <a:gd name="T64" fmla="*/ 2470 w 2927"/>
                                    <a:gd name="T65" fmla="*/ 753 h 782"/>
                                    <a:gd name="T66" fmla="*/ 2398 w 2927"/>
                                    <a:gd name="T67" fmla="*/ 739 h 782"/>
                                    <a:gd name="T68" fmla="*/ 2312 w 2927"/>
                                    <a:gd name="T69" fmla="*/ 724 h 782"/>
                                    <a:gd name="T70" fmla="*/ 2206 w 2927"/>
                                    <a:gd name="T71" fmla="*/ 724 h 782"/>
                                    <a:gd name="T72" fmla="*/ 1053 w 2927"/>
                                    <a:gd name="T73" fmla="*/ 729 h 782"/>
                                    <a:gd name="T74" fmla="*/ 601 w 2927"/>
                                    <a:gd name="T75" fmla="*/ 739 h 782"/>
                                    <a:gd name="T76" fmla="*/ 510 w 2927"/>
                                    <a:gd name="T77" fmla="*/ 724 h 782"/>
                                    <a:gd name="T78" fmla="*/ 390 w 2927"/>
                                    <a:gd name="T79" fmla="*/ 691 h 782"/>
                                    <a:gd name="T80" fmla="*/ 322 w 2927"/>
                                    <a:gd name="T81" fmla="*/ 662 h 782"/>
                                    <a:gd name="T82" fmla="*/ 197 w 2927"/>
                                    <a:gd name="T83" fmla="*/ 580 h 782"/>
                                    <a:gd name="T84" fmla="*/ 135 w 2927"/>
                                    <a:gd name="T85" fmla="*/ 518 h 782"/>
                                    <a:gd name="T86" fmla="*/ 72 w 2927"/>
                                    <a:gd name="T87" fmla="*/ 446 h 782"/>
                                    <a:gd name="T88" fmla="*/ 53 w 2927"/>
                                    <a:gd name="T89" fmla="*/ 417 h 782"/>
                                    <a:gd name="T90" fmla="*/ 34 w 2927"/>
                                    <a:gd name="T91" fmla="*/ 369 h 782"/>
                                    <a:gd name="T92" fmla="*/ 15 w 2927"/>
                                    <a:gd name="T93" fmla="*/ 302 h 782"/>
                                    <a:gd name="T94" fmla="*/ 15 w 2927"/>
                                    <a:gd name="T95" fmla="*/ 196 h 782"/>
                                    <a:gd name="T96" fmla="*/ 44 w 2927"/>
                                    <a:gd name="T97" fmla="*/ 67 h 782"/>
                                    <a:gd name="T98" fmla="*/ 58 w 2927"/>
                                    <a:gd name="T99"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927" h="782">
                                      <a:moveTo>
                                        <a:pt x="58" y="0"/>
                                      </a:moveTo>
                                      <a:lnTo>
                                        <a:pt x="48" y="19"/>
                                      </a:lnTo>
                                      <a:lnTo>
                                        <a:pt x="39" y="48"/>
                                      </a:lnTo>
                                      <a:lnTo>
                                        <a:pt x="34" y="67"/>
                                      </a:lnTo>
                                      <a:lnTo>
                                        <a:pt x="10" y="139"/>
                                      </a:lnTo>
                                      <a:lnTo>
                                        <a:pt x="10" y="153"/>
                                      </a:lnTo>
                                      <a:lnTo>
                                        <a:pt x="5" y="168"/>
                                      </a:lnTo>
                                      <a:lnTo>
                                        <a:pt x="5" y="196"/>
                                      </a:lnTo>
                                      <a:lnTo>
                                        <a:pt x="0" y="211"/>
                                      </a:lnTo>
                                      <a:lnTo>
                                        <a:pt x="0" y="264"/>
                                      </a:lnTo>
                                      <a:lnTo>
                                        <a:pt x="5" y="278"/>
                                      </a:lnTo>
                                      <a:lnTo>
                                        <a:pt x="5" y="302"/>
                                      </a:lnTo>
                                      <a:lnTo>
                                        <a:pt x="10" y="316"/>
                                      </a:lnTo>
                                      <a:lnTo>
                                        <a:pt x="10" y="331"/>
                                      </a:lnTo>
                                      <a:lnTo>
                                        <a:pt x="15" y="340"/>
                                      </a:lnTo>
                                      <a:lnTo>
                                        <a:pt x="24" y="369"/>
                                      </a:lnTo>
                                      <a:lnTo>
                                        <a:pt x="29" y="379"/>
                                      </a:lnTo>
                                      <a:lnTo>
                                        <a:pt x="34" y="393"/>
                                      </a:lnTo>
                                      <a:lnTo>
                                        <a:pt x="39" y="403"/>
                                      </a:lnTo>
                                      <a:lnTo>
                                        <a:pt x="48" y="432"/>
                                      </a:lnTo>
                                      <a:lnTo>
                                        <a:pt x="58" y="446"/>
                                      </a:lnTo>
                                      <a:lnTo>
                                        <a:pt x="58" y="441"/>
                                      </a:lnTo>
                                      <a:lnTo>
                                        <a:pt x="63" y="456"/>
                                      </a:lnTo>
                                      <a:lnTo>
                                        <a:pt x="72" y="465"/>
                                      </a:lnTo>
                                      <a:lnTo>
                                        <a:pt x="77" y="475"/>
                                      </a:lnTo>
                                      <a:lnTo>
                                        <a:pt x="87" y="489"/>
                                      </a:lnTo>
                                      <a:lnTo>
                                        <a:pt x="125" y="528"/>
                                      </a:lnTo>
                                      <a:lnTo>
                                        <a:pt x="135" y="542"/>
                                      </a:lnTo>
                                      <a:lnTo>
                                        <a:pt x="164" y="571"/>
                                      </a:lnTo>
                                      <a:lnTo>
                                        <a:pt x="178" y="580"/>
                                      </a:lnTo>
                                      <a:lnTo>
                                        <a:pt x="188" y="590"/>
                                      </a:lnTo>
                                      <a:lnTo>
                                        <a:pt x="202" y="599"/>
                                      </a:lnTo>
                                      <a:lnTo>
                                        <a:pt x="212" y="609"/>
                                      </a:lnTo>
                                      <a:lnTo>
                                        <a:pt x="303" y="667"/>
                                      </a:lnTo>
                                      <a:lnTo>
                                        <a:pt x="322" y="671"/>
                                      </a:lnTo>
                                      <a:lnTo>
                                        <a:pt x="337" y="681"/>
                                      </a:lnTo>
                                      <a:lnTo>
                                        <a:pt x="356" y="686"/>
                                      </a:lnTo>
                                      <a:lnTo>
                                        <a:pt x="370" y="695"/>
                                      </a:lnTo>
                                      <a:lnTo>
                                        <a:pt x="390" y="700"/>
                                      </a:lnTo>
                                      <a:lnTo>
                                        <a:pt x="409" y="710"/>
                                      </a:lnTo>
                                      <a:lnTo>
                                        <a:pt x="467" y="724"/>
                                      </a:lnTo>
                                      <a:lnTo>
                                        <a:pt x="491" y="734"/>
                                      </a:lnTo>
                                      <a:lnTo>
                                        <a:pt x="510" y="734"/>
                                      </a:lnTo>
                                      <a:lnTo>
                                        <a:pt x="534" y="739"/>
                                      </a:lnTo>
                                      <a:lnTo>
                                        <a:pt x="553" y="743"/>
                                      </a:lnTo>
                                      <a:lnTo>
                                        <a:pt x="577" y="743"/>
                                      </a:lnTo>
                                      <a:lnTo>
                                        <a:pt x="601" y="748"/>
                                      </a:lnTo>
                                      <a:lnTo>
                                        <a:pt x="913" y="748"/>
                                      </a:lnTo>
                                      <a:lnTo>
                                        <a:pt x="942" y="743"/>
                                      </a:lnTo>
                                      <a:lnTo>
                                        <a:pt x="1024" y="743"/>
                                      </a:lnTo>
                                      <a:lnTo>
                                        <a:pt x="1053" y="739"/>
                                      </a:lnTo>
                                      <a:lnTo>
                                        <a:pt x="1139" y="739"/>
                                      </a:lnTo>
                                      <a:lnTo>
                                        <a:pt x="1168" y="734"/>
                                      </a:lnTo>
                                      <a:lnTo>
                                        <a:pt x="2206" y="734"/>
                                      </a:lnTo>
                                      <a:lnTo>
                                        <a:pt x="2225" y="729"/>
                                      </a:lnTo>
                                      <a:lnTo>
                                        <a:pt x="2249" y="729"/>
                                      </a:lnTo>
                                      <a:lnTo>
                                        <a:pt x="2273" y="734"/>
                                      </a:lnTo>
                                      <a:lnTo>
                                        <a:pt x="2312" y="734"/>
                                      </a:lnTo>
                                      <a:lnTo>
                                        <a:pt x="2336" y="739"/>
                                      </a:lnTo>
                                      <a:lnTo>
                                        <a:pt x="2355" y="743"/>
                                      </a:lnTo>
                                      <a:lnTo>
                                        <a:pt x="2374" y="743"/>
                                      </a:lnTo>
                                      <a:lnTo>
                                        <a:pt x="2398" y="748"/>
                                      </a:lnTo>
                                      <a:lnTo>
                                        <a:pt x="2417" y="753"/>
                                      </a:lnTo>
                                      <a:lnTo>
                                        <a:pt x="2437" y="753"/>
                                      </a:lnTo>
                                      <a:lnTo>
                                        <a:pt x="2456" y="758"/>
                                      </a:lnTo>
                                      <a:lnTo>
                                        <a:pt x="2470" y="763"/>
                                      </a:lnTo>
                                      <a:lnTo>
                                        <a:pt x="2489" y="767"/>
                                      </a:lnTo>
                                      <a:lnTo>
                                        <a:pt x="2509" y="767"/>
                                      </a:lnTo>
                                      <a:lnTo>
                                        <a:pt x="2528" y="772"/>
                                      </a:lnTo>
                                      <a:lnTo>
                                        <a:pt x="2542" y="777"/>
                                      </a:lnTo>
                                      <a:lnTo>
                                        <a:pt x="2562" y="777"/>
                                      </a:lnTo>
                                      <a:lnTo>
                                        <a:pt x="2576" y="782"/>
                                      </a:lnTo>
                                      <a:lnTo>
                                        <a:pt x="2658" y="782"/>
                                      </a:lnTo>
                                      <a:lnTo>
                                        <a:pt x="2672" y="777"/>
                                      </a:lnTo>
                                      <a:lnTo>
                                        <a:pt x="2687" y="777"/>
                                      </a:lnTo>
                                      <a:lnTo>
                                        <a:pt x="2715" y="767"/>
                                      </a:lnTo>
                                      <a:lnTo>
                                        <a:pt x="2730" y="758"/>
                                      </a:lnTo>
                                      <a:lnTo>
                                        <a:pt x="2744" y="753"/>
                                      </a:lnTo>
                                      <a:lnTo>
                                        <a:pt x="2778" y="734"/>
                                      </a:lnTo>
                                      <a:lnTo>
                                        <a:pt x="2845" y="628"/>
                                      </a:lnTo>
                                      <a:lnTo>
                                        <a:pt x="2850" y="609"/>
                                      </a:lnTo>
                                      <a:lnTo>
                                        <a:pt x="2860" y="595"/>
                                      </a:lnTo>
                                      <a:lnTo>
                                        <a:pt x="2869" y="576"/>
                                      </a:lnTo>
                                      <a:lnTo>
                                        <a:pt x="2879" y="537"/>
                                      </a:lnTo>
                                      <a:lnTo>
                                        <a:pt x="2888" y="513"/>
                                      </a:lnTo>
                                      <a:lnTo>
                                        <a:pt x="2898" y="475"/>
                                      </a:lnTo>
                                      <a:lnTo>
                                        <a:pt x="2908" y="427"/>
                                      </a:lnTo>
                                      <a:lnTo>
                                        <a:pt x="2908" y="403"/>
                                      </a:lnTo>
                                      <a:lnTo>
                                        <a:pt x="2917" y="355"/>
                                      </a:lnTo>
                                      <a:lnTo>
                                        <a:pt x="2917" y="331"/>
                                      </a:lnTo>
                                      <a:lnTo>
                                        <a:pt x="2922" y="302"/>
                                      </a:lnTo>
                                      <a:lnTo>
                                        <a:pt x="2922" y="249"/>
                                      </a:lnTo>
                                      <a:lnTo>
                                        <a:pt x="2927" y="220"/>
                                      </a:lnTo>
                                      <a:lnTo>
                                        <a:pt x="2927" y="101"/>
                                      </a:lnTo>
                                      <a:lnTo>
                                        <a:pt x="2922" y="67"/>
                                      </a:lnTo>
                                      <a:lnTo>
                                        <a:pt x="2922" y="0"/>
                                      </a:lnTo>
                                      <a:lnTo>
                                        <a:pt x="63" y="0"/>
                                      </a:lnTo>
                                      <a:lnTo>
                                        <a:pt x="58" y="0"/>
                                      </a:lnTo>
                                      <a:lnTo>
                                        <a:pt x="68" y="9"/>
                                      </a:lnTo>
                                      <a:lnTo>
                                        <a:pt x="63" y="9"/>
                                      </a:lnTo>
                                      <a:lnTo>
                                        <a:pt x="2917" y="9"/>
                                      </a:lnTo>
                                      <a:lnTo>
                                        <a:pt x="2912" y="5"/>
                                      </a:lnTo>
                                      <a:lnTo>
                                        <a:pt x="2912" y="67"/>
                                      </a:lnTo>
                                      <a:lnTo>
                                        <a:pt x="2917" y="101"/>
                                      </a:lnTo>
                                      <a:lnTo>
                                        <a:pt x="2917" y="220"/>
                                      </a:lnTo>
                                      <a:lnTo>
                                        <a:pt x="2912" y="249"/>
                                      </a:lnTo>
                                      <a:lnTo>
                                        <a:pt x="2912" y="302"/>
                                      </a:lnTo>
                                      <a:lnTo>
                                        <a:pt x="2908" y="331"/>
                                      </a:lnTo>
                                      <a:lnTo>
                                        <a:pt x="2908" y="355"/>
                                      </a:lnTo>
                                      <a:lnTo>
                                        <a:pt x="2898" y="403"/>
                                      </a:lnTo>
                                      <a:lnTo>
                                        <a:pt x="2898" y="427"/>
                                      </a:lnTo>
                                      <a:lnTo>
                                        <a:pt x="2888" y="475"/>
                                      </a:lnTo>
                                      <a:lnTo>
                                        <a:pt x="2879" y="513"/>
                                      </a:lnTo>
                                      <a:lnTo>
                                        <a:pt x="2869" y="537"/>
                                      </a:lnTo>
                                      <a:lnTo>
                                        <a:pt x="2860" y="576"/>
                                      </a:lnTo>
                                      <a:lnTo>
                                        <a:pt x="2850" y="585"/>
                                      </a:lnTo>
                                      <a:lnTo>
                                        <a:pt x="2840" y="609"/>
                                      </a:lnTo>
                                      <a:lnTo>
                                        <a:pt x="2835" y="628"/>
                                      </a:lnTo>
                                      <a:lnTo>
                                        <a:pt x="2768" y="724"/>
                                      </a:lnTo>
                                      <a:lnTo>
                                        <a:pt x="2744" y="743"/>
                                      </a:lnTo>
                                      <a:lnTo>
                                        <a:pt x="2730" y="748"/>
                                      </a:lnTo>
                                      <a:lnTo>
                                        <a:pt x="2715" y="758"/>
                                      </a:lnTo>
                                      <a:lnTo>
                                        <a:pt x="2687" y="767"/>
                                      </a:lnTo>
                                      <a:lnTo>
                                        <a:pt x="2672" y="767"/>
                                      </a:lnTo>
                                      <a:lnTo>
                                        <a:pt x="2658" y="772"/>
                                      </a:lnTo>
                                      <a:lnTo>
                                        <a:pt x="2576" y="772"/>
                                      </a:lnTo>
                                      <a:lnTo>
                                        <a:pt x="2562" y="767"/>
                                      </a:lnTo>
                                      <a:lnTo>
                                        <a:pt x="2542" y="767"/>
                                      </a:lnTo>
                                      <a:lnTo>
                                        <a:pt x="2528" y="763"/>
                                      </a:lnTo>
                                      <a:lnTo>
                                        <a:pt x="2509" y="758"/>
                                      </a:lnTo>
                                      <a:lnTo>
                                        <a:pt x="2489" y="758"/>
                                      </a:lnTo>
                                      <a:lnTo>
                                        <a:pt x="2470" y="753"/>
                                      </a:lnTo>
                                      <a:lnTo>
                                        <a:pt x="2456" y="748"/>
                                      </a:lnTo>
                                      <a:lnTo>
                                        <a:pt x="2437" y="743"/>
                                      </a:lnTo>
                                      <a:lnTo>
                                        <a:pt x="2417" y="743"/>
                                      </a:lnTo>
                                      <a:lnTo>
                                        <a:pt x="2398" y="739"/>
                                      </a:lnTo>
                                      <a:lnTo>
                                        <a:pt x="2374" y="734"/>
                                      </a:lnTo>
                                      <a:lnTo>
                                        <a:pt x="2355" y="734"/>
                                      </a:lnTo>
                                      <a:lnTo>
                                        <a:pt x="2336" y="729"/>
                                      </a:lnTo>
                                      <a:lnTo>
                                        <a:pt x="2312" y="724"/>
                                      </a:lnTo>
                                      <a:lnTo>
                                        <a:pt x="2273" y="724"/>
                                      </a:lnTo>
                                      <a:lnTo>
                                        <a:pt x="2249" y="719"/>
                                      </a:lnTo>
                                      <a:lnTo>
                                        <a:pt x="2225" y="719"/>
                                      </a:lnTo>
                                      <a:lnTo>
                                        <a:pt x="2206" y="724"/>
                                      </a:lnTo>
                                      <a:lnTo>
                                        <a:pt x="1346" y="724"/>
                                      </a:lnTo>
                                      <a:lnTo>
                                        <a:pt x="1168" y="724"/>
                                      </a:lnTo>
                                      <a:lnTo>
                                        <a:pt x="1139" y="729"/>
                                      </a:lnTo>
                                      <a:lnTo>
                                        <a:pt x="1053" y="729"/>
                                      </a:lnTo>
                                      <a:lnTo>
                                        <a:pt x="1024" y="734"/>
                                      </a:lnTo>
                                      <a:lnTo>
                                        <a:pt x="942" y="734"/>
                                      </a:lnTo>
                                      <a:lnTo>
                                        <a:pt x="913" y="739"/>
                                      </a:lnTo>
                                      <a:lnTo>
                                        <a:pt x="601" y="739"/>
                                      </a:lnTo>
                                      <a:lnTo>
                                        <a:pt x="577" y="734"/>
                                      </a:lnTo>
                                      <a:lnTo>
                                        <a:pt x="553" y="734"/>
                                      </a:lnTo>
                                      <a:lnTo>
                                        <a:pt x="534" y="729"/>
                                      </a:lnTo>
                                      <a:lnTo>
                                        <a:pt x="510" y="724"/>
                                      </a:lnTo>
                                      <a:lnTo>
                                        <a:pt x="491" y="724"/>
                                      </a:lnTo>
                                      <a:lnTo>
                                        <a:pt x="467" y="715"/>
                                      </a:lnTo>
                                      <a:lnTo>
                                        <a:pt x="409" y="700"/>
                                      </a:lnTo>
                                      <a:lnTo>
                                        <a:pt x="390" y="691"/>
                                      </a:lnTo>
                                      <a:lnTo>
                                        <a:pt x="370" y="686"/>
                                      </a:lnTo>
                                      <a:lnTo>
                                        <a:pt x="356" y="676"/>
                                      </a:lnTo>
                                      <a:lnTo>
                                        <a:pt x="337" y="671"/>
                                      </a:lnTo>
                                      <a:lnTo>
                                        <a:pt x="322" y="662"/>
                                      </a:lnTo>
                                      <a:lnTo>
                                        <a:pt x="303" y="657"/>
                                      </a:lnTo>
                                      <a:lnTo>
                                        <a:pt x="221" y="599"/>
                                      </a:lnTo>
                                      <a:lnTo>
                                        <a:pt x="212" y="590"/>
                                      </a:lnTo>
                                      <a:lnTo>
                                        <a:pt x="197" y="580"/>
                                      </a:lnTo>
                                      <a:lnTo>
                                        <a:pt x="188" y="571"/>
                                      </a:lnTo>
                                      <a:lnTo>
                                        <a:pt x="173" y="561"/>
                                      </a:lnTo>
                                      <a:lnTo>
                                        <a:pt x="145" y="532"/>
                                      </a:lnTo>
                                      <a:lnTo>
                                        <a:pt x="135" y="518"/>
                                      </a:lnTo>
                                      <a:lnTo>
                                        <a:pt x="96" y="480"/>
                                      </a:lnTo>
                                      <a:lnTo>
                                        <a:pt x="87" y="465"/>
                                      </a:lnTo>
                                      <a:lnTo>
                                        <a:pt x="82" y="456"/>
                                      </a:lnTo>
                                      <a:lnTo>
                                        <a:pt x="72" y="446"/>
                                      </a:lnTo>
                                      <a:lnTo>
                                        <a:pt x="68" y="441"/>
                                      </a:lnTo>
                                      <a:lnTo>
                                        <a:pt x="68" y="436"/>
                                      </a:lnTo>
                                      <a:lnTo>
                                        <a:pt x="58" y="422"/>
                                      </a:lnTo>
                                      <a:lnTo>
                                        <a:pt x="53" y="417"/>
                                      </a:lnTo>
                                      <a:lnTo>
                                        <a:pt x="48" y="403"/>
                                      </a:lnTo>
                                      <a:lnTo>
                                        <a:pt x="44" y="393"/>
                                      </a:lnTo>
                                      <a:lnTo>
                                        <a:pt x="39" y="379"/>
                                      </a:lnTo>
                                      <a:lnTo>
                                        <a:pt x="34" y="369"/>
                                      </a:lnTo>
                                      <a:lnTo>
                                        <a:pt x="24" y="340"/>
                                      </a:lnTo>
                                      <a:lnTo>
                                        <a:pt x="20" y="331"/>
                                      </a:lnTo>
                                      <a:lnTo>
                                        <a:pt x="20" y="316"/>
                                      </a:lnTo>
                                      <a:lnTo>
                                        <a:pt x="15" y="302"/>
                                      </a:lnTo>
                                      <a:lnTo>
                                        <a:pt x="15" y="278"/>
                                      </a:lnTo>
                                      <a:lnTo>
                                        <a:pt x="10" y="264"/>
                                      </a:lnTo>
                                      <a:lnTo>
                                        <a:pt x="10" y="211"/>
                                      </a:lnTo>
                                      <a:lnTo>
                                        <a:pt x="15" y="196"/>
                                      </a:lnTo>
                                      <a:lnTo>
                                        <a:pt x="15" y="168"/>
                                      </a:lnTo>
                                      <a:lnTo>
                                        <a:pt x="20" y="153"/>
                                      </a:lnTo>
                                      <a:lnTo>
                                        <a:pt x="20" y="139"/>
                                      </a:lnTo>
                                      <a:lnTo>
                                        <a:pt x="44" y="67"/>
                                      </a:lnTo>
                                      <a:lnTo>
                                        <a:pt x="48" y="48"/>
                                      </a:lnTo>
                                      <a:lnTo>
                                        <a:pt x="58" y="19"/>
                                      </a:lnTo>
                                      <a:lnTo>
                                        <a:pt x="68" y="9"/>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8" name="Freeform 3547"/>
                              <wps:cNvSpPr>
                                <a:spLocks/>
                              </wps:cNvSpPr>
                              <wps:spPr bwMode="auto">
                                <a:xfrm>
                                  <a:off x="678815" y="1024890"/>
                                  <a:ext cx="357505" cy="61595"/>
                                </a:xfrm>
                                <a:custGeom>
                                  <a:avLst/>
                                  <a:gdLst>
                                    <a:gd name="T0" fmla="*/ 0 w 180"/>
                                    <a:gd name="T1" fmla="*/ 0 h 31"/>
                                    <a:gd name="T2" fmla="*/ 91 w 180"/>
                                    <a:gd name="T3" fmla="*/ 31 h 31"/>
                                    <a:gd name="T4" fmla="*/ 180 w 180"/>
                                    <a:gd name="T5" fmla="*/ 0 h 31"/>
                                    <a:gd name="T6" fmla="*/ 0 w 180"/>
                                    <a:gd name="T7" fmla="*/ 0 h 31"/>
                                  </a:gdLst>
                                  <a:ahLst/>
                                  <a:cxnLst>
                                    <a:cxn ang="0">
                                      <a:pos x="T0" y="T1"/>
                                    </a:cxn>
                                    <a:cxn ang="0">
                                      <a:pos x="T2" y="T3"/>
                                    </a:cxn>
                                    <a:cxn ang="0">
                                      <a:pos x="T4" y="T5"/>
                                    </a:cxn>
                                    <a:cxn ang="0">
                                      <a:pos x="T6" y="T7"/>
                                    </a:cxn>
                                  </a:cxnLst>
                                  <a:rect l="0" t="0" r="r" b="b"/>
                                  <a:pathLst>
                                    <a:path w="180" h="31">
                                      <a:moveTo>
                                        <a:pt x="0" y="0"/>
                                      </a:moveTo>
                                      <a:cubicBezTo>
                                        <a:pt x="26" y="20"/>
                                        <a:pt x="58" y="31"/>
                                        <a:pt x="91" y="31"/>
                                      </a:cubicBezTo>
                                      <a:cubicBezTo>
                                        <a:pt x="123" y="30"/>
                                        <a:pt x="154" y="20"/>
                                        <a:pt x="180"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9" name="Freeform 3548"/>
                              <wps:cNvSpPr>
                                <a:spLocks/>
                              </wps:cNvSpPr>
                              <wps:spPr bwMode="auto">
                                <a:xfrm>
                                  <a:off x="677545" y="1021080"/>
                                  <a:ext cx="360680" cy="67310"/>
                                </a:xfrm>
                                <a:custGeom>
                                  <a:avLst/>
                                  <a:gdLst>
                                    <a:gd name="T0" fmla="*/ 4 w 874"/>
                                    <a:gd name="T1" fmla="*/ 0 h 163"/>
                                    <a:gd name="T2" fmla="*/ 0 w 874"/>
                                    <a:gd name="T3" fmla="*/ 14 h 163"/>
                                    <a:gd name="T4" fmla="*/ 14 w 874"/>
                                    <a:gd name="T5" fmla="*/ 24 h 163"/>
                                    <a:gd name="T6" fmla="*/ 38 w 874"/>
                                    <a:gd name="T7" fmla="*/ 43 h 163"/>
                                    <a:gd name="T8" fmla="*/ 62 w 874"/>
                                    <a:gd name="T9" fmla="*/ 57 h 163"/>
                                    <a:gd name="T10" fmla="*/ 86 w 874"/>
                                    <a:gd name="T11" fmla="*/ 72 h 163"/>
                                    <a:gd name="T12" fmla="*/ 115 w 874"/>
                                    <a:gd name="T13" fmla="*/ 86 h 163"/>
                                    <a:gd name="T14" fmla="*/ 139 w 874"/>
                                    <a:gd name="T15" fmla="*/ 101 h 163"/>
                                    <a:gd name="T16" fmla="*/ 163 w 874"/>
                                    <a:gd name="T17" fmla="*/ 110 h 163"/>
                                    <a:gd name="T18" fmla="*/ 201 w 874"/>
                                    <a:gd name="T19" fmla="*/ 125 h 163"/>
                                    <a:gd name="T20" fmla="*/ 264 w 874"/>
                                    <a:gd name="T21" fmla="*/ 139 h 163"/>
                                    <a:gd name="T22" fmla="*/ 288 w 874"/>
                                    <a:gd name="T23" fmla="*/ 149 h 163"/>
                                    <a:gd name="T24" fmla="*/ 317 w 874"/>
                                    <a:gd name="T25" fmla="*/ 153 h 163"/>
                                    <a:gd name="T26" fmla="*/ 360 w 874"/>
                                    <a:gd name="T27" fmla="*/ 158 h 163"/>
                                    <a:gd name="T28" fmla="*/ 437 w 874"/>
                                    <a:gd name="T29" fmla="*/ 163 h 163"/>
                                    <a:gd name="T30" fmla="*/ 451 w 874"/>
                                    <a:gd name="T31" fmla="*/ 158 h 163"/>
                                    <a:gd name="T32" fmla="*/ 523 w 874"/>
                                    <a:gd name="T33" fmla="*/ 153 h 163"/>
                                    <a:gd name="T34" fmla="*/ 567 w 874"/>
                                    <a:gd name="T35" fmla="*/ 149 h 163"/>
                                    <a:gd name="T36" fmla="*/ 600 w 874"/>
                                    <a:gd name="T37" fmla="*/ 144 h 163"/>
                                    <a:gd name="T38" fmla="*/ 619 w 874"/>
                                    <a:gd name="T39" fmla="*/ 139 h 163"/>
                                    <a:gd name="T40" fmla="*/ 677 w 874"/>
                                    <a:gd name="T41" fmla="*/ 120 h 163"/>
                                    <a:gd name="T42" fmla="*/ 716 w 874"/>
                                    <a:gd name="T43" fmla="*/ 105 h 163"/>
                                    <a:gd name="T44" fmla="*/ 744 w 874"/>
                                    <a:gd name="T45" fmla="*/ 91 h 163"/>
                                    <a:gd name="T46" fmla="*/ 768 w 874"/>
                                    <a:gd name="T47" fmla="*/ 81 h 163"/>
                                    <a:gd name="T48" fmla="*/ 792 w 874"/>
                                    <a:gd name="T49" fmla="*/ 67 h 163"/>
                                    <a:gd name="T50" fmla="*/ 816 w 874"/>
                                    <a:gd name="T51" fmla="*/ 53 h 163"/>
                                    <a:gd name="T52" fmla="*/ 840 w 874"/>
                                    <a:gd name="T53" fmla="*/ 33 h 163"/>
                                    <a:gd name="T54" fmla="*/ 869 w 874"/>
                                    <a:gd name="T55" fmla="*/ 19 h 163"/>
                                    <a:gd name="T56" fmla="*/ 874 w 874"/>
                                    <a:gd name="T57" fmla="*/ 5 h 163"/>
                                    <a:gd name="T58" fmla="*/ 860 w 874"/>
                                    <a:gd name="T59" fmla="*/ 0 h 163"/>
                                    <a:gd name="T60" fmla="*/ 831 w 874"/>
                                    <a:gd name="T61" fmla="*/ 14 h 163"/>
                                    <a:gd name="T62" fmla="*/ 807 w 874"/>
                                    <a:gd name="T63" fmla="*/ 33 h 163"/>
                                    <a:gd name="T64" fmla="*/ 783 w 874"/>
                                    <a:gd name="T65" fmla="*/ 48 h 163"/>
                                    <a:gd name="T66" fmla="*/ 759 w 874"/>
                                    <a:gd name="T67" fmla="*/ 62 h 163"/>
                                    <a:gd name="T68" fmla="*/ 735 w 874"/>
                                    <a:gd name="T69" fmla="*/ 72 h 163"/>
                                    <a:gd name="T70" fmla="*/ 706 w 874"/>
                                    <a:gd name="T71" fmla="*/ 86 h 163"/>
                                    <a:gd name="T72" fmla="*/ 668 w 874"/>
                                    <a:gd name="T73" fmla="*/ 101 h 163"/>
                                    <a:gd name="T74" fmla="*/ 619 w 874"/>
                                    <a:gd name="T75" fmla="*/ 120 h 163"/>
                                    <a:gd name="T76" fmla="*/ 591 w 874"/>
                                    <a:gd name="T77" fmla="*/ 125 h 163"/>
                                    <a:gd name="T78" fmla="*/ 567 w 874"/>
                                    <a:gd name="T79" fmla="*/ 129 h 163"/>
                                    <a:gd name="T80" fmla="*/ 523 w 874"/>
                                    <a:gd name="T81" fmla="*/ 134 h 163"/>
                                    <a:gd name="T82" fmla="*/ 451 w 874"/>
                                    <a:gd name="T83" fmla="*/ 139 h 163"/>
                                    <a:gd name="T84" fmla="*/ 437 w 874"/>
                                    <a:gd name="T85" fmla="*/ 144 h 163"/>
                                    <a:gd name="T86" fmla="*/ 360 w 874"/>
                                    <a:gd name="T87" fmla="*/ 139 h 163"/>
                                    <a:gd name="T88" fmla="*/ 317 w 874"/>
                                    <a:gd name="T89" fmla="*/ 134 h 163"/>
                                    <a:gd name="T90" fmla="*/ 288 w 874"/>
                                    <a:gd name="T91" fmla="*/ 129 h 163"/>
                                    <a:gd name="T92" fmla="*/ 264 w 874"/>
                                    <a:gd name="T93" fmla="*/ 120 h 163"/>
                                    <a:gd name="T94" fmla="*/ 211 w 874"/>
                                    <a:gd name="T95" fmla="*/ 105 h 163"/>
                                    <a:gd name="T96" fmla="*/ 173 w 874"/>
                                    <a:gd name="T97" fmla="*/ 91 h 163"/>
                                    <a:gd name="T98" fmla="*/ 149 w 874"/>
                                    <a:gd name="T99" fmla="*/ 81 h 163"/>
                                    <a:gd name="T100" fmla="*/ 125 w 874"/>
                                    <a:gd name="T101" fmla="*/ 67 h 163"/>
                                    <a:gd name="T102" fmla="*/ 96 w 874"/>
                                    <a:gd name="T103" fmla="*/ 53 h 163"/>
                                    <a:gd name="T104" fmla="*/ 72 w 874"/>
                                    <a:gd name="T105" fmla="*/ 38 h 163"/>
                                    <a:gd name="T106" fmla="*/ 48 w 874"/>
                                    <a:gd name="T107" fmla="*/ 24 h 163"/>
                                    <a:gd name="T108" fmla="*/ 24 w 874"/>
                                    <a:gd name="T109" fmla="*/ 5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74" h="163">
                                      <a:moveTo>
                                        <a:pt x="14" y="0"/>
                                      </a:moveTo>
                                      <a:lnTo>
                                        <a:pt x="4" y="0"/>
                                      </a:lnTo>
                                      <a:lnTo>
                                        <a:pt x="0" y="5"/>
                                      </a:lnTo>
                                      <a:lnTo>
                                        <a:pt x="0" y="14"/>
                                      </a:lnTo>
                                      <a:lnTo>
                                        <a:pt x="4" y="19"/>
                                      </a:lnTo>
                                      <a:lnTo>
                                        <a:pt x="14" y="24"/>
                                      </a:lnTo>
                                      <a:lnTo>
                                        <a:pt x="28" y="33"/>
                                      </a:lnTo>
                                      <a:lnTo>
                                        <a:pt x="38" y="43"/>
                                      </a:lnTo>
                                      <a:lnTo>
                                        <a:pt x="52" y="53"/>
                                      </a:lnTo>
                                      <a:lnTo>
                                        <a:pt x="62" y="57"/>
                                      </a:lnTo>
                                      <a:lnTo>
                                        <a:pt x="76" y="67"/>
                                      </a:lnTo>
                                      <a:lnTo>
                                        <a:pt x="86" y="72"/>
                                      </a:lnTo>
                                      <a:lnTo>
                                        <a:pt x="100" y="81"/>
                                      </a:lnTo>
                                      <a:lnTo>
                                        <a:pt x="115" y="86"/>
                                      </a:lnTo>
                                      <a:lnTo>
                                        <a:pt x="125" y="91"/>
                                      </a:lnTo>
                                      <a:lnTo>
                                        <a:pt x="139" y="101"/>
                                      </a:lnTo>
                                      <a:lnTo>
                                        <a:pt x="153" y="105"/>
                                      </a:lnTo>
                                      <a:lnTo>
                                        <a:pt x="163" y="110"/>
                                      </a:lnTo>
                                      <a:lnTo>
                                        <a:pt x="192" y="120"/>
                                      </a:lnTo>
                                      <a:lnTo>
                                        <a:pt x="201" y="125"/>
                                      </a:lnTo>
                                      <a:lnTo>
                                        <a:pt x="249" y="139"/>
                                      </a:lnTo>
                                      <a:lnTo>
                                        <a:pt x="264" y="139"/>
                                      </a:lnTo>
                                      <a:lnTo>
                                        <a:pt x="269" y="144"/>
                                      </a:lnTo>
                                      <a:lnTo>
                                        <a:pt x="288" y="149"/>
                                      </a:lnTo>
                                      <a:lnTo>
                                        <a:pt x="302" y="149"/>
                                      </a:lnTo>
                                      <a:lnTo>
                                        <a:pt x="317" y="153"/>
                                      </a:lnTo>
                                      <a:lnTo>
                                        <a:pt x="346" y="153"/>
                                      </a:lnTo>
                                      <a:lnTo>
                                        <a:pt x="360" y="158"/>
                                      </a:lnTo>
                                      <a:lnTo>
                                        <a:pt x="418" y="158"/>
                                      </a:lnTo>
                                      <a:lnTo>
                                        <a:pt x="437" y="163"/>
                                      </a:lnTo>
                                      <a:lnTo>
                                        <a:pt x="442" y="163"/>
                                      </a:lnTo>
                                      <a:lnTo>
                                        <a:pt x="451" y="158"/>
                                      </a:lnTo>
                                      <a:lnTo>
                                        <a:pt x="509" y="158"/>
                                      </a:lnTo>
                                      <a:lnTo>
                                        <a:pt x="523" y="153"/>
                                      </a:lnTo>
                                      <a:lnTo>
                                        <a:pt x="552" y="153"/>
                                      </a:lnTo>
                                      <a:lnTo>
                                        <a:pt x="567" y="149"/>
                                      </a:lnTo>
                                      <a:lnTo>
                                        <a:pt x="581" y="149"/>
                                      </a:lnTo>
                                      <a:lnTo>
                                        <a:pt x="600" y="144"/>
                                      </a:lnTo>
                                      <a:lnTo>
                                        <a:pt x="605" y="139"/>
                                      </a:lnTo>
                                      <a:lnTo>
                                        <a:pt x="619" y="139"/>
                                      </a:lnTo>
                                      <a:lnTo>
                                        <a:pt x="668" y="125"/>
                                      </a:lnTo>
                                      <a:lnTo>
                                        <a:pt x="677" y="120"/>
                                      </a:lnTo>
                                      <a:lnTo>
                                        <a:pt x="706" y="110"/>
                                      </a:lnTo>
                                      <a:lnTo>
                                        <a:pt x="716" y="105"/>
                                      </a:lnTo>
                                      <a:lnTo>
                                        <a:pt x="730" y="101"/>
                                      </a:lnTo>
                                      <a:lnTo>
                                        <a:pt x="744" y="91"/>
                                      </a:lnTo>
                                      <a:lnTo>
                                        <a:pt x="754" y="86"/>
                                      </a:lnTo>
                                      <a:lnTo>
                                        <a:pt x="768" y="81"/>
                                      </a:lnTo>
                                      <a:lnTo>
                                        <a:pt x="783" y="72"/>
                                      </a:lnTo>
                                      <a:lnTo>
                                        <a:pt x="792" y="67"/>
                                      </a:lnTo>
                                      <a:lnTo>
                                        <a:pt x="807" y="57"/>
                                      </a:lnTo>
                                      <a:lnTo>
                                        <a:pt x="816" y="53"/>
                                      </a:lnTo>
                                      <a:lnTo>
                                        <a:pt x="831" y="43"/>
                                      </a:lnTo>
                                      <a:lnTo>
                                        <a:pt x="840" y="33"/>
                                      </a:lnTo>
                                      <a:lnTo>
                                        <a:pt x="855" y="24"/>
                                      </a:lnTo>
                                      <a:lnTo>
                                        <a:pt x="869" y="19"/>
                                      </a:lnTo>
                                      <a:lnTo>
                                        <a:pt x="874" y="14"/>
                                      </a:lnTo>
                                      <a:lnTo>
                                        <a:pt x="874" y="5"/>
                                      </a:lnTo>
                                      <a:lnTo>
                                        <a:pt x="869" y="0"/>
                                      </a:lnTo>
                                      <a:lnTo>
                                        <a:pt x="860" y="0"/>
                                      </a:lnTo>
                                      <a:lnTo>
                                        <a:pt x="845" y="5"/>
                                      </a:lnTo>
                                      <a:lnTo>
                                        <a:pt x="831" y="14"/>
                                      </a:lnTo>
                                      <a:lnTo>
                                        <a:pt x="821" y="24"/>
                                      </a:lnTo>
                                      <a:lnTo>
                                        <a:pt x="807" y="33"/>
                                      </a:lnTo>
                                      <a:lnTo>
                                        <a:pt x="797" y="38"/>
                                      </a:lnTo>
                                      <a:lnTo>
                                        <a:pt x="783" y="48"/>
                                      </a:lnTo>
                                      <a:lnTo>
                                        <a:pt x="773" y="53"/>
                                      </a:lnTo>
                                      <a:lnTo>
                                        <a:pt x="759" y="62"/>
                                      </a:lnTo>
                                      <a:lnTo>
                                        <a:pt x="744" y="67"/>
                                      </a:lnTo>
                                      <a:lnTo>
                                        <a:pt x="735" y="72"/>
                                      </a:lnTo>
                                      <a:lnTo>
                                        <a:pt x="720" y="81"/>
                                      </a:lnTo>
                                      <a:lnTo>
                                        <a:pt x="706" y="86"/>
                                      </a:lnTo>
                                      <a:lnTo>
                                        <a:pt x="696" y="91"/>
                                      </a:lnTo>
                                      <a:lnTo>
                                        <a:pt x="668" y="101"/>
                                      </a:lnTo>
                                      <a:lnTo>
                                        <a:pt x="658" y="105"/>
                                      </a:lnTo>
                                      <a:lnTo>
                                        <a:pt x="619" y="120"/>
                                      </a:lnTo>
                                      <a:lnTo>
                                        <a:pt x="605" y="120"/>
                                      </a:lnTo>
                                      <a:lnTo>
                                        <a:pt x="591" y="125"/>
                                      </a:lnTo>
                                      <a:lnTo>
                                        <a:pt x="581" y="129"/>
                                      </a:lnTo>
                                      <a:lnTo>
                                        <a:pt x="567" y="129"/>
                                      </a:lnTo>
                                      <a:lnTo>
                                        <a:pt x="552" y="134"/>
                                      </a:lnTo>
                                      <a:lnTo>
                                        <a:pt x="523" y="134"/>
                                      </a:lnTo>
                                      <a:lnTo>
                                        <a:pt x="509" y="139"/>
                                      </a:lnTo>
                                      <a:lnTo>
                                        <a:pt x="451" y="139"/>
                                      </a:lnTo>
                                      <a:lnTo>
                                        <a:pt x="432" y="144"/>
                                      </a:lnTo>
                                      <a:lnTo>
                                        <a:pt x="437" y="144"/>
                                      </a:lnTo>
                                      <a:lnTo>
                                        <a:pt x="418" y="139"/>
                                      </a:lnTo>
                                      <a:lnTo>
                                        <a:pt x="360" y="139"/>
                                      </a:lnTo>
                                      <a:lnTo>
                                        <a:pt x="346" y="134"/>
                                      </a:lnTo>
                                      <a:lnTo>
                                        <a:pt x="317" y="134"/>
                                      </a:lnTo>
                                      <a:lnTo>
                                        <a:pt x="302" y="129"/>
                                      </a:lnTo>
                                      <a:lnTo>
                                        <a:pt x="288" y="129"/>
                                      </a:lnTo>
                                      <a:lnTo>
                                        <a:pt x="278" y="125"/>
                                      </a:lnTo>
                                      <a:lnTo>
                                        <a:pt x="264" y="120"/>
                                      </a:lnTo>
                                      <a:lnTo>
                                        <a:pt x="249" y="120"/>
                                      </a:lnTo>
                                      <a:lnTo>
                                        <a:pt x="211" y="105"/>
                                      </a:lnTo>
                                      <a:lnTo>
                                        <a:pt x="201" y="101"/>
                                      </a:lnTo>
                                      <a:lnTo>
                                        <a:pt x="173" y="91"/>
                                      </a:lnTo>
                                      <a:lnTo>
                                        <a:pt x="163" y="86"/>
                                      </a:lnTo>
                                      <a:lnTo>
                                        <a:pt x="149" y="81"/>
                                      </a:lnTo>
                                      <a:lnTo>
                                        <a:pt x="134" y="72"/>
                                      </a:lnTo>
                                      <a:lnTo>
                                        <a:pt x="125" y="67"/>
                                      </a:lnTo>
                                      <a:lnTo>
                                        <a:pt x="110" y="62"/>
                                      </a:lnTo>
                                      <a:lnTo>
                                        <a:pt x="96" y="53"/>
                                      </a:lnTo>
                                      <a:lnTo>
                                        <a:pt x="86" y="48"/>
                                      </a:lnTo>
                                      <a:lnTo>
                                        <a:pt x="72" y="38"/>
                                      </a:lnTo>
                                      <a:lnTo>
                                        <a:pt x="62" y="33"/>
                                      </a:lnTo>
                                      <a:lnTo>
                                        <a:pt x="48" y="24"/>
                                      </a:lnTo>
                                      <a:lnTo>
                                        <a:pt x="38" y="14"/>
                                      </a:lnTo>
                                      <a:lnTo>
                                        <a:pt x="24" y="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0" name="Freeform 3549"/>
                              <wps:cNvSpPr>
                                <a:spLocks/>
                              </wps:cNvSpPr>
                              <wps:spPr bwMode="auto">
                                <a:xfrm>
                                  <a:off x="325755" y="1019175"/>
                                  <a:ext cx="1185545" cy="7620"/>
                                </a:xfrm>
                                <a:custGeom>
                                  <a:avLst/>
                                  <a:gdLst>
                                    <a:gd name="T0" fmla="*/ 10 w 2869"/>
                                    <a:gd name="T1" fmla="*/ 0 h 19"/>
                                    <a:gd name="T2" fmla="*/ 5 w 2869"/>
                                    <a:gd name="T3" fmla="*/ 0 h 19"/>
                                    <a:gd name="T4" fmla="*/ 5 w 2869"/>
                                    <a:gd name="T5" fmla="*/ 5 h 19"/>
                                    <a:gd name="T6" fmla="*/ 0 w 2869"/>
                                    <a:gd name="T7" fmla="*/ 5 h 19"/>
                                    <a:gd name="T8" fmla="*/ 0 w 2869"/>
                                    <a:gd name="T9" fmla="*/ 14 h 19"/>
                                    <a:gd name="T10" fmla="*/ 5 w 2869"/>
                                    <a:gd name="T11" fmla="*/ 14 h 19"/>
                                    <a:gd name="T12" fmla="*/ 5 w 2869"/>
                                    <a:gd name="T13" fmla="*/ 19 h 19"/>
                                    <a:gd name="T14" fmla="*/ 2864 w 2869"/>
                                    <a:gd name="T15" fmla="*/ 19 h 19"/>
                                    <a:gd name="T16" fmla="*/ 2864 w 2869"/>
                                    <a:gd name="T17" fmla="*/ 14 h 19"/>
                                    <a:gd name="T18" fmla="*/ 2869 w 2869"/>
                                    <a:gd name="T19" fmla="*/ 14 h 19"/>
                                    <a:gd name="T20" fmla="*/ 2869 w 2869"/>
                                    <a:gd name="T21" fmla="*/ 5 h 19"/>
                                    <a:gd name="T22" fmla="*/ 2864 w 2869"/>
                                    <a:gd name="T23" fmla="*/ 5 h 19"/>
                                    <a:gd name="T24" fmla="*/ 2864 w 2869"/>
                                    <a:gd name="T25" fmla="*/ 0 h 19"/>
                                    <a:gd name="T26" fmla="*/ 2859 w 2869"/>
                                    <a:gd name="T27" fmla="*/ 0 h 19"/>
                                    <a:gd name="T28" fmla="*/ 10 w 2869"/>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869" h="19">
                                      <a:moveTo>
                                        <a:pt x="10" y="0"/>
                                      </a:moveTo>
                                      <a:lnTo>
                                        <a:pt x="5" y="0"/>
                                      </a:lnTo>
                                      <a:lnTo>
                                        <a:pt x="5" y="5"/>
                                      </a:lnTo>
                                      <a:lnTo>
                                        <a:pt x="0" y="5"/>
                                      </a:lnTo>
                                      <a:lnTo>
                                        <a:pt x="0" y="14"/>
                                      </a:lnTo>
                                      <a:lnTo>
                                        <a:pt x="5" y="14"/>
                                      </a:lnTo>
                                      <a:lnTo>
                                        <a:pt x="5" y="19"/>
                                      </a:lnTo>
                                      <a:lnTo>
                                        <a:pt x="2864" y="19"/>
                                      </a:lnTo>
                                      <a:lnTo>
                                        <a:pt x="2864" y="14"/>
                                      </a:lnTo>
                                      <a:lnTo>
                                        <a:pt x="2869" y="14"/>
                                      </a:lnTo>
                                      <a:lnTo>
                                        <a:pt x="2869" y="5"/>
                                      </a:lnTo>
                                      <a:lnTo>
                                        <a:pt x="2864" y="5"/>
                                      </a:lnTo>
                                      <a:lnTo>
                                        <a:pt x="2864" y="0"/>
                                      </a:lnTo>
                                      <a:lnTo>
                                        <a:pt x="2859"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1" name="Rectangle 3550"/>
                              <wps:cNvSpPr>
                                <a:spLocks noChangeArrowheads="1"/>
                              </wps:cNvSpPr>
                              <wps:spPr bwMode="auto">
                                <a:xfrm>
                                  <a:off x="802005" y="828675"/>
                                  <a:ext cx="6921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202598" w:rsidRDefault="001C5812" w:rsidP="00D35342">
                                    <w:pPr>
                                      <w:rPr>
                                        <w:sz w:val="14"/>
                                      </w:rPr>
                                    </w:pPr>
                                    <w:r w:rsidRPr="00202598">
                                      <w:rPr>
                                        <w:rFonts w:ascii="Arial" w:hAnsi="Arial" w:cs="Arial"/>
                                        <w:color w:val="000000"/>
                                        <w:szCs w:val="30"/>
                                        <w:lang w:val="en-US"/>
                                      </w:rPr>
                                      <w:t>d</w:t>
                                    </w:r>
                                  </w:p>
                                </w:txbxContent>
                              </wps:txbx>
                              <wps:bodyPr rot="0" vert="horz" wrap="square" lIns="0" tIns="0" rIns="0" bIns="0" anchor="t" anchorCtr="0" upright="1">
                                <a:noAutofit/>
                              </wps:bodyPr>
                            </wps:wsp>
                            <wps:wsp>
                              <wps:cNvPr id="25962" name="Rectangle 3551"/>
                              <wps:cNvSpPr>
                                <a:spLocks noChangeArrowheads="1"/>
                              </wps:cNvSpPr>
                              <wps:spPr bwMode="auto">
                                <a:xfrm rot="16200000">
                                  <a:off x="1529715" y="1169035"/>
                                  <a:ext cx="142875" cy="6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202598" w:rsidRDefault="001C5812" w:rsidP="00D35342">
                                    <w:pPr>
                                      <w:rPr>
                                        <w:sz w:val="14"/>
                                      </w:rPr>
                                    </w:pPr>
                                    <w:r w:rsidRPr="00202598">
                                      <w:rPr>
                                        <w:rFonts w:ascii="Arial" w:hAnsi="Arial" w:cs="Arial"/>
                                        <w:color w:val="000000"/>
                                        <w:szCs w:val="30"/>
                                        <w:lang w:val="en-US"/>
                                      </w:rPr>
                                      <w:t>h</w:t>
                                    </w:r>
                                  </w:p>
                                </w:txbxContent>
                              </wps:txbx>
                              <wps:bodyPr rot="0" vert="horz" wrap="square" lIns="0" tIns="0" rIns="0" bIns="0" anchor="t" anchorCtr="0" upright="1">
                                <a:noAutofit/>
                              </wps:bodyPr>
                            </wps:wsp>
                            <wps:wsp>
                              <wps:cNvPr id="25963" name="Freeform 3552"/>
                              <wps:cNvSpPr>
                                <a:spLocks/>
                              </wps:cNvSpPr>
                              <wps:spPr bwMode="auto">
                                <a:xfrm>
                                  <a:off x="833755" y="13970"/>
                                  <a:ext cx="119380" cy="240030"/>
                                </a:xfrm>
                                <a:custGeom>
                                  <a:avLst/>
                                  <a:gdLst>
                                    <a:gd name="T0" fmla="*/ 192 w 289"/>
                                    <a:gd name="T1" fmla="*/ 0 h 580"/>
                                    <a:gd name="T2" fmla="*/ 192 w 289"/>
                                    <a:gd name="T3" fmla="*/ 287 h 580"/>
                                    <a:gd name="T4" fmla="*/ 289 w 289"/>
                                    <a:gd name="T5" fmla="*/ 287 h 580"/>
                                    <a:gd name="T6" fmla="*/ 144 w 289"/>
                                    <a:gd name="T7" fmla="*/ 580 h 580"/>
                                    <a:gd name="T8" fmla="*/ 0 w 289"/>
                                    <a:gd name="T9" fmla="*/ 287 h 580"/>
                                    <a:gd name="T10" fmla="*/ 96 w 289"/>
                                    <a:gd name="T11" fmla="*/ 287 h 580"/>
                                    <a:gd name="T12" fmla="*/ 96 w 289"/>
                                    <a:gd name="T13" fmla="*/ 0 h 580"/>
                                    <a:gd name="T14" fmla="*/ 192 w 289"/>
                                    <a:gd name="T15" fmla="*/ 0 h 5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80">
                                      <a:moveTo>
                                        <a:pt x="192" y="0"/>
                                      </a:moveTo>
                                      <a:lnTo>
                                        <a:pt x="192" y="287"/>
                                      </a:lnTo>
                                      <a:lnTo>
                                        <a:pt x="289" y="287"/>
                                      </a:lnTo>
                                      <a:lnTo>
                                        <a:pt x="144" y="580"/>
                                      </a:lnTo>
                                      <a:lnTo>
                                        <a:pt x="0" y="287"/>
                                      </a:lnTo>
                                      <a:lnTo>
                                        <a:pt x="96" y="287"/>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4" name="Freeform 3553"/>
                              <wps:cNvSpPr>
                                <a:spLocks/>
                              </wps:cNvSpPr>
                              <wps:spPr bwMode="auto">
                                <a:xfrm>
                                  <a:off x="831850" y="12065"/>
                                  <a:ext cx="123190" cy="243840"/>
                                </a:xfrm>
                                <a:custGeom>
                                  <a:avLst/>
                                  <a:gdLst>
                                    <a:gd name="T0" fmla="*/ 197 w 298"/>
                                    <a:gd name="T1" fmla="*/ 9 h 590"/>
                                    <a:gd name="T2" fmla="*/ 193 w 298"/>
                                    <a:gd name="T3" fmla="*/ 5 h 590"/>
                                    <a:gd name="T4" fmla="*/ 193 w 298"/>
                                    <a:gd name="T5" fmla="*/ 297 h 590"/>
                                    <a:gd name="T6" fmla="*/ 294 w 298"/>
                                    <a:gd name="T7" fmla="*/ 297 h 590"/>
                                    <a:gd name="T8" fmla="*/ 289 w 298"/>
                                    <a:gd name="T9" fmla="*/ 292 h 590"/>
                                    <a:gd name="T10" fmla="*/ 145 w 298"/>
                                    <a:gd name="T11" fmla="*/ 585 h 590"/>
                                    <a:gd name="T12" fmla="*/ 154 w 298"/>
                                    <a:gd name="T13" fmla="*/ 585 h 590"/>
                                    <a:gd name="T14" fmla="*/ 10 w 298"/>
                                    <a:gd name="T15" fmla="*/ 292 h 590"/>
                                    <a:gd name="T16" fmla="*/ 5 w 298"/>
                                    <a:gd name="T17" fmla="*/ 297 h 590"/>
                                    <a:gd name="T18" fmla="*/ 106 w 298"/>
                                    <a:gd name="T19" fmla="*/ 297 h 590"/>
                                    <a:gd name="T20" fmla="*/ 106 w 298"/>
                                    <a:gd name="T21" fmla="*/ 5 h 590"/>
                                    <a:gd name="T22" fmla="*/ 101 w 298"/>
                                    <a:gd name="T23" fmla="*/ 9 h 590"/>
                                    <a:gd name="T24" fmla="*/ 197 w 298"/>
                                    <a:gd name="T25" fmla="*/ 9 h 590"/>
                                    <a:gd name="T26" fmla="*/ 197 w 298"/>
                                    <a:gd name="T27" fmla="*/ 0 h 590"/>
                                    <a:gd name="T28" fmla="*/ 101 w 298"/>
                                    <a:gd name="T29" fmla="*/ 0 h 590"/>
                                    <a:gd name="T30" fmla="*/ 96 w 298"/>
                                    <a:gd name="T31" fmla="*/ 0 h 590"/>
                                    <a:gd name="T32" fmla="*/ 96 w 298"/>
                                    <a:gd name="T33" fmla="*/ 5 h 590"/>
                                    <a:gd name="T34" fmla="*/ 96 w 298"/>
                                    <a:gd name="T35" fmla="*/ 292 h 590"/>
                                    <a:gd name="T36" fmla="*/ 101 w 298"/>
                                    <a:gd name="T37" fmla="*/ 288 h 590"/>
                                    <a:gd name="T38" fmla="*/ 5 w 298"/>
                                    <a:gd name="T39" fmla="*/ 288 h 590"/>
                                    <a:gd name="T40" fmla="*/ 0 w 298"/>
                                    <a:gd name="T41" fmla="*/ 288 h 590"/>
                                    <a:gd name="T42" fmla="*/ 0 w 298"/>
                                    <a:gd name="T43" fmla="*/ 292 h 590"/>
                                    <a:gd name="T44" fmla="*/ 145 w 298"/>
                                    <a:gd name="T45" fmla="*/ 585 h 590"/>
                                    <a:gd name="T46" fmla="*/ 145 w 298"/>
                                    <a:gd name="T47" fmla="*/ 590 h 590"/>
                                    <a:gd name="T48" fmla="*/ 149 w 298"/>
                                    <a:gd name="T49" fmla="*/ 590 h 590"/>
                                    <a:gd name="T50" fmla="*/ 154 w 298"/>
                                    <a:gd name="T51" fmla="*/ 590 h 590"/>
                                    <a:gd name="T52" fmla="*/ 154 w 298"/>
                                    <a:gd name="T53" fmla="*/ 585 h 590"/>
                                    <a:gd name="T54" fmla="*/ 298 w 298"/>
                                    <a:gd name="T55" fmla="*/ 292 h 590"/>
                                    <a:gd name="T56" fmla="*/ 298 w 298"/>
                                    <a:gd name="T57" fmla="*/ 288 h 590"/>
                                    <a:gd name="T58" fmla="*/ 294 w 298"/>
                                    <a:gd name="T59" fmla="*/ 288 h 590"/>
                                    <a:gd name="T60" fmla="*/ 197 w 298"/>
                                    <a:gd name="T61" fmla="*/ 288 h 590"/>
                                    <a:gd name="T62" fmla="*/ 202 w 298"/>
                                    <a:gd name="T63" fmla="*/ 292 h 590"/>
                                    <a:gd name="T64" fmla="*/ 202 w 298"/>
                                    <a:gd name="T65" fmla="*/ 5 h 590"/>
                                    <a:gd name="T66" fmla="*/ 202 w 298"/>
                                    <a:gd name="T67" fmla="*/ 0 h 590"/>
                                    <a:gd name="T68" fmla="*/ 197 w 298"/>
                                    <a:gd name="T69" fmla="*/ 0 h 590"/>
                                    <a:gd name="T70" fmla="*/ 197 w 298"/>
                                    <a:gd name="T71" fmla="*/ 9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90">
                                      <a:moveTo>
                                        <a:pt x="197" y="9"/>
                                      </a:moveTo>
                                      <a:lnTo>
                                        <a:pt x="193" y="5"/>
                                      </a:lnTo>
                                      <a:lnTo>
                                        <a:pt x="193" y="297"/>
                                      </a:lnTo>
                                      <a:lnTo>
                                        <a:pt x="294" y="297"/>
                                      </a:lnTo>
                                      <a:lnTo>
                                        <a:pt x="289" y="292"/>
                                      </a:lnTo>
                                      <a:lnTo>
                                        <a:pt x="145" y="585"/>
                                      </a:lnTo>
                                      <a:lnTo>
                                        <a:pt x="154" y="585"/>
                                      </a:lnTo>
                                      <a:lnTo>
                                        <a:pt x="10" y="292"/>
                                      </a:lnTo>
                                      <a:lnTo>
                                        <a:pt x="5" y="297"/>
                                      </a:lnTo>
                                      <a:lnTo>
                                        <a:pt x="106" y="297"/>
                                      </a:lnTo>
                                      <a:lnTo>
                                        <a:pt x="106" y="5"/>
                                      </a:lnTo>
                                      <a:lnTo>
                                        <a:pt x="101" y="9"/>
                                      </a:lnTo>
                                      <a:lnTo>
                                        <a:pt x="197" y="9"/>
                                      </a:lnTo>
                                      <a:lnTo>
                                        <a:pt x="197" y="0"/>
                                      </a:lnTo>
                                      <a:lnTo>
                                        <a:pt x="101" y="0"/>
                                      </a:lnTo>
                                      <a:lnTo>
                                        <a:pt x="96" y="0"/>
                                      </a:lnTo>
                                      <a:lnTo>
                                        <a:pt x="96" y="5"/>
                                      </a:lnTo>
                                      <a:lnTo>
                                        <a:pt x="96" y="292"/>
                                      </a:lnTo>
                                      <a:lnTo>
                                        <a:pt x="101" y="288"/>
                                      </a:lnTo>
                                      <a:lnTo>
                                        <a:pt x="5" y="288"/>
                                      </a:lnTo>
                                      <a:lnTo>
                                        <a:pt x="0" y="288"/>
                                      </a:lnTo>
                                      <a:lnTo>
                                        <a:pt x="0" y="292"/>
                                      </a:lnTo>
                                      <a:lnTo>
                                        <a:pt x="145" y="585"/>
                                      </a:lnTo>
                                      <a:lnTo>
                                        <a:pt x="145" y="590"/>
                                      </a:lnTo>
                                      <a:lnTo>
                                        <a:pt x="149" y="590"/>
                                      </a:lnTo>
                                      <a:lnTo>
                                        <a:pt x="154" y="590"/>
                                      </a:lnTo>
                                      <a:lnTo>
                                        <a:pt x="154" y="585"/>
                                      </a:lnTo>
                                      <a:lnTo>
                                        <a:pt x="298" y="292"/>
                                      </a:lnTo>
                                      <a:lnTo>
                                        <a:pt x="298" y="288"/>
                                      </a:lnTo>
                                      <a:lnTo>
                                        <a:pt x="294" y="288"/>
                                      </a:lnTo>
                                      <a:lnTo>
                                        <a:pt x="197" y="288"/>
                                      </a:lnTo>
                                      <a:lnTo>
                                        <a:pt x="202" y="292"/>
                                      </a:lnTo>
                                      <a:lnTo>
                                        <a:pt x="202" y="5"/>
                                      </a:lnTo>
                                      <a:lnTo>
                                        <a:pt x="202" y="0"/>
                                      </a:lnTo>
                                      <a:lnTo>
                                        <a:pt x="197" y="0"/>
                                      </a:lnTo>
                                      <a:lnTo>
                                        <a:pt x="19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5" name="Rectangle 3554"/>
                              <wps:cNvSpPr>
                                <a:spLocks noChangeArrowheads="1"/>
                              </wps:cNvSpPr>
                              <wps:spPr bwMode="auto">
                                <a:xfrm>
                                  <a:off x="939165" y="0"/>
                                  <a:ext cx="76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202598" w:rsidRDefault="001C5812" w:rsidP="00D35342">
                                    <w:pPr>
                                      <w:rPr>
                                        <w:sz w:val="14"/>
                                      </w:rPr>
                                    </w:pPr>
                                    <w:r w:rsidRPr="00202598">
                                      <w:rPr>
                                        <w:rFonts w:ascii="Arial" w:hAnsi="Arial" w:cs="Arial"/>
                                        <w:color w:val="000000"/>
                                        <w:szCs w:val="30"/>
                                        <w:lang w:val="en-US"/>
                                      </w:rPr>
                                      <w:t>F</w:t>
                                    </w:r>
                                  </w:p>
                                </w:txbxContent>
                              </wps:txbx>
                              <wps:bodyPr rot="0" vert="horz" wrap="square" lIns="0" tIns="0" rIns="0" bIns="0" anchor="t" anchorCtr="0" upright="1">
                                <a:noAutofit/>
                              </wps:bodyPr>
                            </wps:wsp>
                            <wps:wsp>
                              <wps:cNvPr id="25966" name="Line 3555"/>
                              <wps:cNvCnPr/>
                              <wps:spPr bwMode="auto">
                                <a:xfrm flipV="1">
                                  <a:off x="681355" y="874395"/>
                                  <a:ext cx="0"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7" name="Line 3556"/>
                              <wps:cNvCnPr/>
                              <wps:spPr bwMode="auto">
                                <a:xfrm flipV="1">
                                  <a:off x="1036320" y="874395"/>
                                  <a:ext cx="635"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8" name="Line 3557"/>
                              <wps:cNvCnPr/>
                              <wps:spPr bwMode="auto">
                                <a:xfrm>
                                  <a:off x="681355" y="947420"/>
                                  <a:ext cx="35496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9" name="Freeform 3558"/>
                              <wps:cNvSpPr>
                                <a:spLocks/>
                              </wps:cNvSpPr>
                              <wps:spPr bwMode="auto">
                                <a:xfrm>
                                  <a:off x="681355" y="929640"/>
                                  <a:ext cx="37465" cy="37465"/>
                                </a:xfrm>
                                <a:custGeom>
                                  <a:avLst/>
                                  <a:gdLst>
                                    <a:gd name="T0" fmla="*/ 91 w 91"/>
                                    <a:gd name="T1" fmla="*/ 0 h 91"/>
                                    <a:gd name="T2" fmla="*/ 0 w 91"/>
                                    <a:gd name="T3" fmla="*/ 43 h 91"/>
                                    <a:gd name="T4" fmla="*/ 91 w 91"/>
                                    <a:gd name="T5" fmla="*/ 91 h 91"/>
                                    <a:gd name="T6" fmla="*/ 48 w 91"/>
                                    <a:gd name="T7" fmla="*/ 43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0" y="43"/>
                                      </a:lnTo>
                                      <a:lnTo>
                                        <a:pt x="91" y="91"/>
                                      </a:lnTo>
                                      <a:lnTo>
                                        <a:pt x="48" y="43"/>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0" name="Freeform 3559"/>
                              <wps:cNvSpPr>
                                <a:spLocks/>
                              </wps:cNvSpPr>
                              <wps:spPr bwMode="auto">
                                <a:xfrm>
                                  <a:off x="998855" y="929640"/>
                                  <a:ext cx="37465" cy="37465"/>
                                </a:xfrm>
                                <a:custGeom>
                                  <a:avLst/>
                                  <a:gdLst>
                                    <a:gd name="T0" fmla="*/ 0 w 91"/>
                                    <a:gd name="T1" fmla="*/ 0 h 91"/>
                                    <a:gd name="T2" fmla="*/ 91 w 91"/>
                                    <a:gd name="T3" fmla="*/ 43 h 91"/>
                                    <a:gd name="T4" fmla="*/ 0 w 91"/>
                                    <a:gd name="T5" fmla="*/ 91 h 91"/>
                                    <a:gd name="T6" fmla="*/ 43 w 91"/>
                                    <a:gd name="T7" fmla="*/ 43 h 91"/>
                                    <a:gd name="T8" fmla="*/ 0 w 91"/>
                                    <a:gd name="T9" fmla="*/ 0 h 91"/>
                                  </a:gdLst>
                                  <a:ahLst/>
                                  <a:cxnLst>
                                    <a:cxn ang="0">
                                      <a:pos x="T0" y="T1"/>
                                    </a:cxn>
                                    <a:cxn ang="0">
                                      <a:pos x="T2" y="T3"/>
                                    </a:cxn>
                                    <a:cxn ang="0">
                                      <a:pos x="T4" y="T5"/>
                                    </a:cxn>
                                    <a:cxn ang="0">
                                      <a:pos x="T6" y="T7"/>
                                    </a:cxn>
                                    <a:cxn ang="0">
                                      <a:pos x="T8" y="T9"/>
                                    </a:cxn>
                                  </a:cxnLst>
                                  <a:rect l="0" t="0" r="r" b="b"/>
                                  <a:pathLst>
                                    <a:path w="91" h="91">
                                      <a:moveTo>
                                        <a:pt x="0" y="0"/>
                                      </a:moveTo>
                                      <a:lnTo>
                                        <a:pt x="91" y="43"/>
                                      </a:lnTo>
                                      <a:lnTo>
                                        <a:pt x="0" y="91"/>
                                      </a:lnTo>
                                      <a:lnTo>
                                        <a:pt x="43" y="4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1" name="Line 3560"/>
                              <wps:cNvCnPr/>
                              <wps:spPr bwMode="auto">
                                <a:xfrm>
                                  <a:off x="1048385" y="1022985"/>
                                  <a:ext cx="62928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2" name="Line 3561"/>
                              <wps:cNvCnPr/>
                              <wps:spPr bwMode="auto">
                                <a:xfrm>
                                  <a:off x="871855" y="1083945"/>
                                  <a:ext cx="80581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3" name="Line 3562"/>
                              <wps:cNvCnPr/>
                              <wps:spPr bwMode="auto">
                                <a:xfrm>
                                  <a:off x="1697990" y="1083945"/>
                                  <a:ext cx="0" cy="2463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4" name="Freeform 3563"/>
                              <wps:cNvSpPr>
                                <a:spLocks/>
                              </wps:cNvSpPr>
                              <wps:spPr bwMode="auto">
                                <a:xfrm>
                                  <a:off x="1677670" y="1083945"/>
                                  <a:ext cx="38100" cy="36195"/>
                                </a:xfrm>
                                <a:custGeom>
                                  <a:avLst/>
                                  <a:gdLst>
                                    <a:gd name="T0" fmla="*/ 92 w 92"/>
                                    <a:gd name="T1" fmla="*/ 87 h 87"/>
                                    <a:gd name="T2" fmla="*/ 48 w 92"/>
                                    <a:gd name="T3" fmla="*/ 0 h 87"/>
                                    <a:gd name="T4" fmla="*/ 0 w 92"/>
                                    <a:gd name="T5" fmla="*/ 87 h 87"/>
                                    <a:gd name="T6" fmla="*/ 48 w 92"/>
                                    <a:gd name="T7" fmla="*/ 43 h 87"/>
                                    <a:gd name="T8" fmla="*/ 92 w 92"/>
                                    <a:gd name="T9" fmla="*/ 87 h 87"/>
                                  </a:gdLst>
                                  <a:ahLst/>
                                  <a:cxnLst>
                                    <a:cxn ang="0">
                                      <a:pos x="T0" y="T1"/>
                                    </a:cxn>
                                    <a:cxn ang="0">
                                      <a:pos x="T2" y="T3"/>
                                    </a:cxn>
                                    <a:cxn ang="0">
                                      <a:pos x="T4" y="T5"/>
                                    </a:cxn>
                                    <a:cxn ang="0">
                                      <a:pos x="T6" y="T7"/>
                                    </a:cxn>
                                    <a:cxn ang="0">
                                      <a:pos x="T8" y="T9"/>
                                    </a:cxn>
                                  </a:cxnLst>
                                  <a:rect l="0" t="0" r="r" b="b"/>
                                  <a:pathLst>
                                    <a:path w="92" h="87">
                                      <a:moveTo>
                                        <a:pt x="92" y="87"/>
                                      </a:moveTo>
                                      <a:lnTo>
                                        <a:pt x="48" y="0"/>
                                      </a:lnTo>
                                      <a:lnTo>
                                        <a:pt x="0" y="87"/>
                                      </a:lnTo>
                                      <a:lnTo>
                                        <a:pt x="48" y="43"/>
                                      </a:lnTo>
                                      <a:lnTo>
                                        <a:pt x="92"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5" name="Line 3564"/>
                              <wps:cNvCnPr/>
                              <wps:spPr bwMode="auto">
                                <a:xfrm>
                                  <a:off x="1697990" y="818515"/>
                                  <a:ext cx="0" cy="204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6" name="Freeform 3565"/>
                              <wps:cNvSpPr>
                                <a:spLocks/>
                              </wps:cNvSpPr>
                              <wps:spPr bwMode="auto">
                                <a:xfrm>
                                  <a:off x="1677670" y="986790"/>
                                  <a:ext cx="38100" cy="36195"/>
                                </a:xfrm>
                                <a:custGeom>
                                  <a:avLst/>
                                  <a:gdLst>
                                    <a:gd name="T0" fmla="*/ 92 w 92"/>
                                    <a:gd name="T1" fmla="*/ 0 h 87"/>
                                    <a:gd name="T2" fmla="*/ 48 w 92"/>
                                    <a:gd name="T3" fmla="*/ 87 h 87"/>
                                    <a:gd name="T4" fmla="*/ 0 w 92"/>
                                    <a:gd name="T5" fmla="*/ 0 h 87"/>
                                    <a:gd name="T6" fmla="*/ 48 w 92"/>
                                    <a:gd name="T7" fmla="*/ 43 h 87"/>
                                    <a:gd name="T8" fmla="*/ 92 w 92"/>
                                    <a:gd name="T9" fmla="*/ 0 h 87"/>
                                  </a:gdLst>
                                  <a:ahLst/>
                                  <a:cxnLst>
                                    <a:cxn ang="0">
                                      <a:pos x="T0" y="T1"/>
                                    </a:cxn>
                                    <a:cxn ang="0">
                                      <a:pos x="T2" y="T3"/>
                                    </a:cxn>
                                    <a:cxn ang="0">
                                      <a:pos x="T4" y="T5"/>
                                    </a:cxn>
                                    <a:cxn ang="0">
                                      <a:pos x="T6" y="T7"/>
                                    </a:cxn>
                                    <a:cxn ang="0">
                                      <a:pos x="T8" y="T9"/>
                                    </a:cxn>
                                  </a:cxnLst>
                                  <a:rect l="0" t="0" r="r" b="b"/>
                                  <a:pathLst>
                                    <a:path w="92" h="87">
                                      <a:moveTo>
                                        <a:pt x="92" y="0"/>
                                      </a:moveTo>
                                      <a:lnTo>
                                        <a:pt x="48" y="87"/>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8C1698A" id="Zone de dessin 25977" o:spid="_x0000_s1954" editas="canvas" style="position:absolute;left:0;text-align:left;margin-left:-3.85pt;margin-top:8.15pt;width:143.7pt;height:106.45pt;z-index:251683328;mso-position-horizontal-relative:text;mso-position-vertical-relative:text"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uvg8UAAADeAAAADwAAAGRycy9kb3ducmV2LnhtbERPy2qDQBTdF/IPww10&#10;14yaJhSbMQRJShehkAeU7i7OjYrOHXEmav6+syh0eTjvzXYyrRiod7VlBfEiAkFcWF1zqeB6Oby8&#10;gXAeWWNrmRQ8yME2mz1tMNV25BMNZ1+KEMIuRQWV910qpSsqMugWtiMO3M32Bn2AfSl1j2MIN61M&#10;omgtDdYcGirsKK+oaM53o+BjxHG3jPfDsbnlj5/L6uv7GJNSz/Np9w7C0+T/xX/uT60gWUWv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br4PFAAAA3gAA&#10;AA8AAAAAAAAAAAAAAAAAqgIAAGRycy9kb3ducmV2LnhtbFBLBQYAAAAABAAEAPoAAACcAw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TVsgA&#10;AADeAAAADwAAAGRycy9kb3ducmV2LnhtbESPT2vCQBTE74V+h+UVequ7SlttdBWNFHuT+od6fGSf&#10;STD7NmRXjfn0XaHQ4zAzv2Ems9ZW4kKNLx1r6PcUCOLMmZJzDbvt58sIhA/IBivHpOFGHmbTx4cJ&#10;JsZd+Zsum5CLCGGfoIYihDqR0mcFWfQ9VxNH7+gaiyHKJpemwWuE20oOlHqXFkuOCwXWlBaUnTZn&#10;q+GwXrpuqPLTcZUuhut033U//U7r56d2PgYRqA3/4b/2l9EweFOvH3C/E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tBNWyAAAAN4AAAAPAAAAAAAAAAAAAAAAAJgCAABk&#10;cnMvZG93bnJldi54bWxQSwUGAAAAAAQABAD1AAAAjQM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5"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8iccA&#10;AADeAAAADwAAAGRycy9kb3ducmV2LnhtbESPXWvCMBSG7wf7D+EMdjNmUkeHVKMMQaYMBLv1wrtD&#10;c2zKmpPSRK3/frkYePnyfvEsVqPrxIWG0HrWkE0UCOLam5YbDT/fm9cZiBCRDXaeScONAqyWjw8L&#10;LIy/8oEuZWxEGuFQoAYbY19IGWpLDsPE98TJO/nBYUxyaKQZ8JrGXSenSr1Lhy2nB4s9rS3Vv+XZ&#10;aXipxuzt63zczbK9+tzavMrrY6X189P4MQcRaYz38H97azRMc5UngIS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Y/In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ZWMcA&#10;AADeAAAADwAAAGRycy9kb3ducmV2LnhtbESPQWsCMRSE74X+h/AKvdVEwSKrUVQoFHvR1RV6e2xe&#10;N4ubl2UTdfXXN0Khx2FmvmFmi9414kJdqD1rGA4UCOLSm5orDYf9x9sERIjIBhvPpOFGARbz56cZ&#10;ZsZfeUeXPFYiQThkqMHG2GZShtKSwzDwLXHyfnznMCbZVdJ0eE1w18iRUu/SYc1pwWJLa0vlKT87&#10;DXm93q6K4qvY2PsqTOT2+E3qqPXrS7+cgojUx//wX/vTaBiN1XgIj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WV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1xsYA&#10;AADeAAAADwAAAGRycy9kb3ducmV2LnhtbESPQWsCMRSE7wX/Q3hCbzXriotsjSJKQXpq1R68PTbP&#10;za6blyVJdf33TaHQ4zAz3zDL9WA7cSMfGscKppMMBHHldMO1gtPx7WUBIkRkjZ1jUvCgAOvV6GmJ&#10;pXZ3/qTbIdYiQTiUqMDE2JdShsqQxTBxPXHyLs5bjEn6WmqP9wS3ncyzrJAWG04LBnvaGqquh2+r&#10;4P3iH+ctfrWF4Y9dcW65buVMqefxsHkFEWmI/+G/9l4ryOfZPIffO+k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1xs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5"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i/sgA&#10;AADeAAAADwAAAGRycy9kb3ducmV2LnhtbESPQWsCMRSE70L/Q3gFL1KTVVZka5RSKFoKgto9eHts&#10;XjdLNy/LJur23zeFgsdhZr5hVpvBteJKfWg8a8imCgRx5U3DtYbP09vTEkSIyAZbz6ThhwJs1g+j&#10;FRbG3/hA12OsRYJwKFCDjbErpAyVJYdh6jvi5H353mFMsq+l6fGW4K6VM6UW0mHDacFiR6+Wqu/j&#10;xWmYlEM2/7ic35fZXm13Ni/z6lxqPX4cXp5BRBriPfzf3hkNs1zlc/i7k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mL+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V0cgA&#10;AADeAAAADwAAAGRycy9kb3ducmV2LnhtbESPQWvCQBSE7wX/w/KE3nQ3olaiq7SlBYvY1ig9P7Kv&#10;STD7NmS3Gv+9Kwg9DjPzDbNYdbYWJ2p95VhDMlQgiHNnKi40HPbvgxkIH5AN1o5Jw4U8rJa9hwWm&#10;xp15R6csFCJC2KeooQyhSaX0eUkW/dA1xNH7da3FEGVbSNPiOcJtLUdKTaXFiuNCiQ29lpQfsz+r&#10;4Xu//ki+Xsaf6ue4nW6atypPnjKtH/vd8xxEoC78h+/ttdEwmqjJGG534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VXRyAAAAN4AAAAPAAAAAAAAAAAAAAAAAJgCAABk&#10;cnMvZG93bnJldi54bWxQSwUGAAAAAAQABAD1AAAAjQM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jW8YA&#10;AADeAAAADwAAAGRycy9kb3ducmV2LnhtbESPT4vCMBTE78J+h/AWvGmqUNFuU3FXBL0I/jns8dE8&#10;22LzUppYu/vpjSB4HGbmN0y67E0tOmpdZVnBZByBIM6trrhQcD5tRnMQziNrrC2Tgj9ysMw+Bikm&#10;2t75QN3RFyJA2CWooPS+SaR0eUkG3dg2xMG72NagD7ItpG7xHuCmltMomkmDFYeFEhv6KSm/Hm8m&#10;UE6/211z3hF9u/+97VaTxXq9UWr42a++QHjq/Tv8am+1gmkcxTE874Qr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jW8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di8YA&#10;AADeAAAADwAAAGRycy9kb3ducmV2LnhtbESP0WrCQBRE34X+w3KFvukmUrVNXaW0BHwTYz/gkr1N&#10;UnfvxuzWpH69Kwg+DjNzhlltBmvEmTrfOFaQThMQxKXTDVcKvg/55BWED8gajWNS8E8eNuun0Qoz&#10;7Xre07kIlYgQ9hkqqENoMyl9WZNFP3UtcfR+XGcxRNlVUnfYR7g1cpYkC2mx4bhQY0ufNZXH4s8q&#10;KPq33a9++UpPeXXZnZYyT3tjlHoeDx/vIAIN4RG+t7dawWyezBdwuxOv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0di8YAAADeAAAADwAAAAAAAAAAAAAAAACYAgAAZHJz&#10;L2Rvd25yZXYueG1sUEsFBgAAAAAEAAQA9QAAAIs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urcYA&#10;AADeAAAADwAAAGRycy9kb3ducmV2LnhtbESPQWvCQBSE70L/w/IK3nRXRVtSVynBggdBjAXp7ZF9&#10;TUKzb2N2G+O/dwXB4zAz3zDLdW9r0VHrK8caJmMFgjh3puJCw/fxa/QOwgdkg7Vj0nAlD+vVy2CJ&#10;iXEXPlCXhUJECPsENZQhNImUPi/Joh+7hjh6v661GKJsC2lavES4reVUqYW0WHFcKLGhtKT8L/u3&#10;GuRP1p/2p+um7s4zI9Nsl06U13r42n9+gAjUh2f40d4aDdO5mr/B/U6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urcYAAADeAAAADwAAAAAAAAAAAAAAAACYAgAAZHJz&#10;L2Rvd25yZXYueG1sUEsFBgAAAAAEAAQA9QAAAIs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sYsMA&#10;AADeAAAADwAAAGRycy9kb3ducmV2LnhtbERPS27CMBDdV+odrKnErjhBfNqAQQgUqTtE4ACjeEjS&#10;2uMQG5L29PUCieXT+682gzXiTp1vHCtIxwkI4tLphisF51P+/gHCB2SNxjEp+CUPm/Xrywoz7Xo+&#10;0r0IlYgh7DNUUIfQZlL6siaLfuxa4shdXGcxRNhVUnfYx3Br5CRJ5tJiw7GhxpZ2NZU/xc0qKPrP&#10;w7ee7tNrXv0drguZp70xSo3ehu0SRKAhPMUP95dWMJkls7g33o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sYsMAAADeAAAADwAAAAAAAAAAAAAAAACYAgAAZHJzL2Rv&#10;d25yZXYueG1sUEsFBgAAAAAEAAQA9QAAAIg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tP8YA&#10;AADeAAAADwAAAGRycy9kb3ducmV2LnhtbESPQYvCMBSE74L/ITzBm6YKylqNIi7iLnhYrYLHR/Ns&#10;i81Lt4la/fVmYcHjMDPfMLNFY0pxo9oVlhUM+hEI4tTqgjMFh2Td+wDhPLLG0jIpeJCDxbzdmmGs&#10;7Z13dNv7TAQIuxgV5N5XsZQuzcmg69uKOHhnWxv0QdaZ1DXeA9yUchhFY2mw4LCQY0WrnNLL/moU&#10;XJLzMXk+T8vmiKftryw33z+frFS30yynIDw1/h3+b39pBcNRNJrA351wBe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CtP8YAAADeAAAADwAAAAAAAAAAAAAAAACYAgAAZHJz&#10;L2Rvd25yZXYueG1sUEsFBgAAAAAEAAQA9QAAAIsDA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FcUA&#10;AADeAAAADwAAAGRycy9kb3ducmV2LnhtbESP32rCMBTG7we+QzjC7tZE2aRWYyniYAOR2fkAx+bY&#10;FpuT0mTavb25GOzy4/vHb52PthM3GnzrWMMsUSCIK2darjWcvt9fUhA+IBvsHJOGX/KQbyZPa8yM&#10;u/ORbmWoRRxhn6GGJoQ+k9JXDVn0ieuJo3dxg8UQ5VBLM+A9jttOzpVaSIstx4cGe9o2VF3LH6sB&#10;bTh023P6+fp1Odnd8rA/qiLV+nk6FisQgcbwH/5rfxgN8ze1iAARJ6K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5YVxQAAAN4AAAAPAAAAAAAAAAAAAAAAAJgCAABkcnMv&#10;ZG93bnJldi54bWxQSwUGAAAAAAQABAD1AAAAigM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C48gA&#10;AADeAAAADwAAAGRycy9kb3ducmV2LnhtbESPQWsCMRSE74X+h/AK3mriomK3RqmFghdBbQ/19ty8&#10;7i5uXrZJ1LW/3hQEj8PMfMNM551txIl8qB1rGPQVCOLCmZpLDV+fH88TECEiG2wck4YLBZjPHh+m&#10;mBt35g2dtrEUCcIhRw1VjG0uZSgqshj6riVO3o/zFmOSvpTG4znBbSMzpcbSYs1pocKW3isqDtuj&#10;1bB4mSx+10Ne/W32O9p97w+jzCute0/d2yuISF28h2/tpdGQjdR4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wLjyAAAAN4AAAAPAAAAAAAAAAAAAAAAAJgCAABk&#10;cnMvZG93bnJldi54bWxQSwUGAAAAAAQABAD1AAAAjQ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clMcA&#10;AADeAAAADwAAAGRycy9kb3ducmV2LnhtbESPQWsCMRSE74L/ITyhN026VNHVKLVQ6KWgtod6e25e&#10;dxc3L9sk1a2/3ghCj8PMfMMsVp1txIl8qB1reBwpEMSFMzWXGj4/XodTECEiG2wck4Y/CrBa9nsL&#10;zI0785ZOu1iKBOGQo4YqxjaXMhQVWQwj1xIn79t5izFJX0rj8ZzgtpGZUhNpsea0UGFLLxUVx92v&#10;1bCeTdc/myd+v2wPe9p/HY7jzCutHwbd8xxEpC7+h+/tN6MhG6tJ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nJTHAAAA3gAAAA8AAAAAAAAAAAAAAAAAmAIAAGRy&#10;cy9kb3ducmV2LnhtbFBLBQYAAAAABAAEAPUAAACMAw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D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8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5D8kAAADeAAAADwAAAAAAAAAAAAAAAACYAgAA&#10;ZHJzL2Rvd25yZXYueG1sUEsFBgAAAAAEAAQA9QAAAI4DA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he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R4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KF7yAAAAN4AAAAPAAAAAAAAAAAAAAAAAJgCAABk&#10;cnMvZG93bnJldi54bWxQSwUGAAAAAAQABAD1AAAAjQ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4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ATgyAAAAN4AAAAPAAAAAAAAAAAAAAAAAJgCAABk&#10;cnMvZG93bnJldi54bWxQSwUGAAAAAAQABAD1AAAAjQ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al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pqXyAAAAN4AAAAPAAAAAAAAAAAAAAAAAJgCAABk&#10;cnMvZG93bnJldi54bWxQSwUGAAAAAAQABAD1AAAAjQ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D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I/DMkAAADeAAAADwAAAAAAAAAAAAAAAACYAgAA&#10;ZHJzL2Rvd25yZXYueG1sUEsFBgAAAAAEAAQA9QAAAI4DA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fsUA&#10;AADeAAAADwAAAGRycy9kb3ducmV2LnhtbERPTWsCMRC9F/wPYQRvNXFR0dUoWih4KVTbQ72Nm3F3&#10;cTNZk6jb/vrmUOjx8b6X68424k4+1I41jIYKBHHhTM2lhs+P1+cZiBCRDTaOScM3BVivek9LzI17&#10;8J7uh1iKFMIhRw1VjG0uZSgqshiGriVO3Nl5izFBX0rj8ZHCbSMzpabSYs2pocKWXioqLoeb1bCd&#10;z7bX9zG//exPRzp+nS6TzCutB/1uswARqYv/4j/3zmjIJmqa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at+xQAAAN4AAAAPAAAAAAAAAAAAAAAAAJgCAABkcnMv&#10;ZG93bnJldi54bWxQSwUGAAAAAAQABAD1AAAAigM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O5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w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Q7lyAAAAN4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xp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pF4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iMaXHAAAA3gAAAA8AAAAAAAAAAAAAAAAAmAIAAGRy&#10;cy9kb3ducmV2LnhtbFBLBQYAAAAABAAEAPUAAACMAw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UPskA&#10;AADeAAAADwAAAGRycy9kb3ducmV2LnhtbESPT2sCMRTE70K/Q3iF3jRxqVVXo9RCoReh/jno7bl5&#10;3V3cvGyTVLd++qZQ6HGYmd8w82VnG3EhH2rHGoYDBYK4cKbmUsN+99qfgAgR2WDjmDR8U4Dl4q43&#10;x9y4K2/oso2lSBAOOWqoYmxzKUNRkcUwcC1x8j6ctxiT9KU0Hq8JbhuZKfUkLdacFips6aWi4rz9&#10;shpW08nq8/2R17fN6UjHw+k8yrzS+uG+e56BiNTF//Bf+81oyEZqP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a6UPskAAADeAAAADwAAAAAAAAAAAAAAAACYAgAA&#10;ZHJzL2Rvd25yZXYueG1sUEsFBgAAAAAEAAQA9QAAAI4DA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KS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ApJyAAAAN4AAAAPAAAAAAAAAAAAAAAAAJgCAABk&#10;cnMvZG93bnJldi54bWxQSwUGAAAAAAQABAD1AAAAjQ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v0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q+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Cv0skAAADeAAAADwAAAAAAAAAAAAAAAACYAgAA&#10;ZHJzL2Rvd25yZXYueG1sUEsFBgAAAAAEAAQA9QAAAI4DA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3p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Us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k3pskAAADeAAAADwAAAAAAAAAAAAAAAACYAgAA&#10;ZHJzL2Rvd25yZXYueG1sUEsFBgAAAAAEAAQA9QAAAI4DA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SP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XqK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ZI9yAAAAN4AAAAPAAAAAAAAAAAAAAAAAJgCAABk&#10;cnMvZG93bnJldi54bWxQSwUGAAAAAAQABAD1AAAAjQ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MS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cMSskAAADeAAAADwAAAAAAAAAAAAAAAACYAgAA&#10;ZHJzL2Rvd25yZXYueG1sUEsFBgAAAAAEAAQA9QAAAI4DA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p0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8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Qup0ckAAADeAAAADwAAAAAAAAAAAAAAAACYAgAA&#10;ZHJzL2Rvd25yZXYueG1sUEsFBgAAAAAEAAQA9QAAAI4DA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9o8UA&#10;AADeAAAADwAAAGRycy9kb3ducmV2LnhtbERPTWsCMRC9F/wPYYTeatJFW12NokKhl0K1HvQ2bqa7&#10;i5vJmqS69debQ6HHx/ueLTrbiAv5UDvW8DxQIIgLZ2ouNey+3p7GIEJENtg4Jg2/FGAx7z3MMDfu&#10;yhu6bGMpUgiHHDVUMba5lKGoyGIYuJY4cd/OW4wJ+lIaj9cUbhuZKfUiLdacGipsaV1Rcdr+WA2r&#10;yXh1/hzyx21zPNBhfzyNMq+0fux3yymISF38F/+5342GbKRe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2jxQAAAN4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YO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P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Jg4yAAAAN4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BgscA&#10;AADeAAAADwAAAGRycy9kb3ducmV2LnhtbESPzWoCMRSF90LfIVyhO00cahlHo9RCwY1QbRe6u06u&#10;M4OTm2mS6rRP3ywKLg/nj2+x6m0rruRD41jDZKxAEJfONFxp+Px4G+UgQkQ22DomDT8UYLV8GCyw&#10;MO7GO7ruYyXSCIcCNdQxdoWUoazJYhi7jjh5Z+ctxiR9JY3HWxq3rcyUepYWG04PNXb0WlN52X9b&#10;DetZvv56f+Lt7+50pOPhdJlmXmn9OOxf5iAi9fEe/m9v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3QYLHAAAA3gAAAA8AAAAAAAAAAAAAAAAAmAIAAGRy&#10;cy9kb3ducmV2LnhtbFBLBQYAAAAABAAEAPUAAACMAw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kGcgA&#10;AADeAAAADwAAAGRycy9kb3ducmV2LnhtbESPT2sCMRTE74V+h/AKvdXERcu6GqUWhF4K/umh3p6b&#10;193Fzcs2SXXbT98IgsdhZn7DzBa9bcWJfGgcaxgOFAji0pmGKw0fu9VTDiJEZIOtY9LwSwEW8/u7&#10;GRbGnXlDp22sRIJwKFBDHWNXSBnKmiyGgeuIk/flvMWYpK+k8XhOcNvKTKlnabHhtFBjR681lcft&#10;j9WwnOTL7/WI3/82hz3tPw/HceaV1o8P/csURKQ+3sLX9pvRkI1VPo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QZyAAAAN4AAAAPAAAAAAAAAAAAAAAAAJgCAABk&#10;cnMvZG93bnJldi54bWxQSwUGAAAAAAQABAD1AAAAjQM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6bsgA&#10;AADeAAAADwAAAGRycy9kb3ducmV2LnhtbESPQWsCMRSE74X+h/AEbzVx0bKuRqkFoZdCtT3o7bl5&#10;7i5uXrZJ1G1/fVMo9DjMzDfMYtXbVlzJh8axhvFIgSAunWm40vDxvnnIQYSIbLB1TBq+KMBqeX+3&#10;wMK4G2/puouVSBAOBWqoY+wKKUNZk8Uwch1x8k7OW4xJ+koaj7cEt63MlHqUFhtOCzV29FxTed5d&#10;rIb1LF9/vk349Xt7PNBhfzxP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XpuyAAAAN4AAAAPAAAAAAAAAAAAAAAAAJgCAABk&#10;cnMvZG93bnJldi54bWxQSwUGAAAAAAQABAD1AAAAjQ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9cgA&#10;AADeAAAADwAAAGRycy9kb3ducmV2LnhtbESPQUvDQBSE74L/YXmCN7trbCTGbostCL0INnqwt9fs&#10;MwnNvk131zb6692C4HGYmW+Y2WK0vTiSD51jDbcTBYK4dqbjRsP72/NNASJEZIO9Y9LwTQEW88uL&#10;GZbGnXhDxyo2IkE4lKihjXEopQx1SxbDxA3Eyft03mJM0jfSeDwluO1lptS9tNhxWmhxoFVL9b76&#10;shqWD8Xy8Drll5/Nbkvbj90+z7zS+vpqfHoEEWmM/+G/9tpoyHJV3M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5d/1yAAAAN4AAAAPAAAAAAAAAAAAAAAAAJgCAABk&#10;cnMvZG93bnJldi54bWxQSwUGAAAAAAQABAD1AAAAjQM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gcgA&#10;AADeAAAADwAAAGRycy9kb3ducmV2LnhtbESPQWsCMRSE7wX/Q3iCt5p00bLdGkULBS9CtT3U23Pz&#10;uru4eVmTqNv++qYg9DjMzDfMbNHbVlzIh8axhoexAkFcOtNwpeHj/fU+BxEissHWMWn4pgCL+eBu&#10;hoVxV97SZRcrkSAcCtRQx9gVUoayJoth7Dri5H05bzEm6StpPF4T3LYyU+pRWmw4LdTY0UtN5XF3&#10;thpWT/nq9Dbhzc/2sKf95+E4zb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EeByAAAAN4AAAAPAAAAAAAAAAAAAAAAAJgCAABk&#10;cnMvZG93bnJldi54bWxQSwUGAAAAAAQABAD1AAAAjQ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iGs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tVk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OIayAAAAN4AAAAPAAAAAAAAAAAAAAAAAJgCAABk&#10;cnMvZG93bnJldi54bWxQSwUGAAAAAAQABAD1AAAAjQ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8bc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qmM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nxtyAAAAN4AAAAPAAAAAAAAAAAAAAAAAJgCAABk&#10;cnMvZG93bnJldi54bWxQSwUGAAAAAAQABAD1AAAAjQ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Z9s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qeI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tn2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NhMUA&#10;AADeAAAADwAAAGRycy9kb3ducmV2LnhtbERPz2vCMBS+C/sfwhN208QyR61GmYOBF2G6HfT2bJ5t&#10;sXnpkky7/fXLYeDx4/u9WPW2FVfyoXGsYTJWIIhLZxquNHx+vI1yECEiG2wdk4YfCrBaPgwWWBh3&#10;4x1d97ESKYRDgRrqGLtCylDWZDGMXUecuLPzFmOCvpLG4y2F21ZmSj1Liw2nhho7eq2pvOy/rYb1&#10;LF9/vT/x9nd3OtLxcLpMM6+0fhz2L3MQkfp4F/+7N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U2ExQAAAN4AAAAPAAAAAAAAAAAAAAAAAJgCAABkcnMv&#10;ZG93bnJldi54bWxQSwUGAAAAAAQABAD1AAAAig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oH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Ujl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egfyAAAAN4AAAAPAAAAAAAAAAAAAAAAAJgCAABk&#10;cnMvZG93bnJldi54bWxQSwUGAAAAAAQABAD1AAAAjQ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XX8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rC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u11/HAAAA3gAAAA8AAAAAAAAAAAAAAAAAmAIAAGRy&#10;cy9kb3ducmV2LnhtbFBLBQYAAAAABAAEAPUAAACMAw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xMgA&#10;AADeAAAADwAAAGRycy9kb3ducmV2LnhtbESPQWsCMRSE70L/Q3iF3jRxqaJbo1Sh0EtBbQ/19ty8&#10;7i5uXtYk1W1/vREEj8PMfMPMFp1txIl8qB1rGA4UCOLCmZpLDV+fb/0JiBCRDTaOScMfBVjMH3oz&#10;zI0784ZO21iKBOGQo4YqxjaXMhQVWQwD1xIn78d5izFJX0rj8ZzgtpGZUmNpsea0UGFLq4qKw/bX&#10;alhOJ8vj+pk//jf7He2+94dR5pXWT4/d6wuISF28h2/td6MhG6np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nLEyAAAAN4AAAAPAAAAAAAAAAAAAAAAAJgCAABk&#10;cnMvZG93bnJldi54bWxQSwUGAAAAAAQABAD1AAAAjQM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ss8cA&#10;AADeAAAADwAAAGRycy9kb3ducmV2LnhtbESPQWsCMRSE74X+h/AK3mrSRYuuRqkFoZeCWg96e26e&#10;u4ubl20Sddtf3whCj8PMfMNM551txIV8qB1reOkrEMSFMzWXGrZfy+cRiBCRDTaOScMPBZjPHh+m&#10;mBt35TVdNrEUCcIhRw1VjG0uZSgqshj6riVO3tF5izFJX0rj8ZrgtpGZUq/SYs1pocKW3isqTpuz&#10;1bAYjxbfqwF//q4Pe9rvDqdh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7LPHAAAA3gAAAA8AAAAAAAAAAAAAAAAAmAIAAGRy&#10;cy9kb3ducmV2LnhtbFBLBQYAAAAABAAEAPUAAACMAw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JK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T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Eko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R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dFc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0x8gA&#10;AADeAAAADwAAAGRycy9kb3ducmV2LnhtbESPQWsCMRSE70L/Q3iF3jTp0i26NUoVCl6Eanuot+fm&#10;dXdx87Imqa7++qYg9DjMzDfMdN7bVpzIh8axhseRAkFcOtNwpeHz4204BhEissHWMWm4UID57G4w&#10;xcK4M2/otI2VSBAOBWqoY+wKKUNZk8Uwch1x8r6dtxiT9JU0Hs8JbluZKfUsLTacFmrsaFlTedj+&#10;WA2LyXhxfH/i9XWz39Hua3/IM6+0frjvX19AROrjf/jWXhkNWa4m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mXTH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s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4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w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PK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Hz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08r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bWcUA&#10;AADeAAAADwAAAGRycy9kb3ducmV2LnhtbERPz2vCMBS+D/wfwht4m8nKHLUzigqDXQbTedDbs3lr&#10;i81LTaJW//rlMNjx4/s9nfe2FRfyoXGs4XmkQBCXzjRcadh+vz/lIEJENtg6Jg03CjCfDR6mWBh3&#10;5TVdNrESKYRDgRrqGLtCylDWZDGMXEecuB/nLcYEfSWNx2sKt63MlHqVFhtODTV2tKqpPG7OVsNy&#10;ki9PXy/8eV8f9rTfHY7jzCuth4/94g1EpD7+i//cH0ZDNlaT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NtZxQAAAN4AAAAPAAAAAAAAAAAAAAAAAJgCAABkcnMv&#10;ZG93bnJldi54bWxQSwUGAAAAAAQABAD1AAAAig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wsgA&#10;AADeAAAADwAAAGRycy9kb3ducmV2LnhtbESPQUsDMRSE7wX/Q3iCt27iYkt3bVpsQfAi2OrB3l43&#10;z92lm5dtEtvVX98IBY/DzHzDzJeD7cSJfGgda7jPFAjiypmWaw0f78/jGYgQkQ12jknDDwVYLm5G&#10;cyyNO/OGTttYiwThUKKGJsa+lDJUDVkMmeuJk/flvMWYpK+l8XhOcNvJXKmptNhyWmiwp3VD1WH7&#10;bTWsitnq+PbAr7+b/Y52n/vDJPdK67vb4ekRRKQh/oev7RejIZ+oo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H7CyAAAAN4AAAAPAAAAAAAAAAAAAAAAAJgCAABk&#10;cnMvZG93bnJldi54bWxQSwUGAAAAAAQABAD1AAAAjQ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NRcYA&#10;AADeAAAADwAAAGRycy9kb3ducmV2LnhtbESPzWoCMRSF94LvEK7QnSYOWuzUKFoQ3AjVutDddXKd&#10;GZzcTJNUp336ZlHo8nD++ObLzjbiTj7UjjWMRwoEceFMzaWG48dmOAMRIrLBxjFp+KYAy0W/N8fc&#10;uAfv6X6IpUgjHHLUUMXY5lKGoiKLYeRa4uRdnbcYk/SlNB4fadw2MlPqWVqsOT1U2NJbRcXt8GU1&#10;rF9m68/3Ce9+9pcznU+X2zTzSuunQbd6BRGpi//hv/bWaMimY5U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NRcYAAADeAAAADwAAAAAAAAAAAAAAAACYAgAAZHJz&#10;L2Rvd25yZXYueG1sUEsFBgAAAAAEAAQA9QAAAIsDA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o3sgA&#10;AADeAAAADwAAAGRycy9kb3ducmV2LnhtbESPQUvDQBSE74L/YXlCb3Y3wUqN2RQrCL0UbPVgb6/Z&#10;ZxKafRt3t23017tCweMwM98w5WK0vTiRD51jDdlUgSCunem40fD+9nI7BxEissHeMWn4pgCL6vqq&#10;xMK4M2/otI2NSBAOBWpoYxwKKUPdksUwdQNx8j6dtxiT9I00Hs8JbnuZK3UvLXacFloc6Lml+rA9&#10;Wg3Lh/ny6/WO1z+b/Y52H/vDLPdK68nN+PQIItIY/8OX9spoyGeZyu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ejeyAAAAN4AAAAPAAAAAAAAAAAAAAAAAJgCAABk&#10;cnMvZG93bnJldi54bWxQSwUGAAAAAAQABAD1AAAAjQM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2qccA&#10;AADeAAAADwAAAGRycy9kb3ducmV2LnhtbESPQWsCMRSE74X+h/AEbzVx0aKrUWpB6KWgtod6e26e&#10;u4ubl20Sddtf3whCj8PMfMPMl51txIV8qB1rGA4UCOLCmZpLDZ8f66cJiBCRDTaOScMPBVguHh/m&#10;mBt35S1ddrEUCcIhRw1VjG0uZSgqshgGriVO3tF5izFJX0rj8ZrgtpGZUs/SYs1pocKWXisqTruz&#10;1bCaTlbfmxG//24Pe9p/HU7j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qnHAAAA3gAAAA8AAAAAAAAAAAAAAAAAmAIAAGRy&#10;cy9kb3ducmV2LnhtbFBLBQYAAAAABAAEAPUAAACMAw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TM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k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9MyyAAAAN4AAAAPAAAAAAAAAAAAAAAAAJgCAABk&#10;cnMvZG93bnJldi54bWxQSwUGAAAAAAQABAD1AAAAjQM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LR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GyAAAAN4AAAAPAAAAAAAAAAAAAAAAAJgCAABk&#10;cnMvZG93bnJldi54bWxQSwUGAAAAAAQABAD1AAAAjQM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u3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nyk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u7dyAAAAN4AAAAPAAAAAAAAAAAAAAAAAJgCAABk&#10;cnMvZG93bnJldi54bWxQSwUGAAAAAAQABAD1AAAAjQM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wqsgA&#10;AADeAAAADwAAAGRycy9kb3ducmV2LnhtbESPQWsCMRSE74X+h/AK3mriomK3RqmFghdBbQ/19ty8&#10;7i5uXrZJ1LW/3hQEj8PMfMNM551txIl8qB1rGPQVCOLCmZpLDV+fH88TECEiG2wck4YLBZjPHh+m&#10;mBt35g2dtrEUCcIhRw1VjG0uZSgqshj6riVO3o/zFmOSvpTG4znBbSMzpcbSYs1pocKW3isqDtuj&#10;1bB4mSx+10Ne/W32O9p97w+jzCute0/d2yuISF28h2/tpdGQjQ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oHCq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MckA&#10;AADeAAAADwAAAGRycy9kb3ducmV2LnhtbESPT2sCMRTE70K/Q3iF3jRxqVVXo9RCoReh/jno7bl5&#10;3V3cvGyTVLd++qZQ6HGYmd8w82VnG3EhH2rHGoYDBYK4cKbmUsN+99qfgAgR2WDjmDR8U4Dl4q43&#10;x9y4K2/oso2lSBAOOWqoYmxzKUNRkcUwcC1x8j6ctxiT9KU0Hq8JbhuZKfUkLdacFips6aWi4rz9&#10;shpW08nq8/2R17fN6UjHw+k8yrzS+uG+e56BiNTF//Bf+81oyEZDNY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VMckAAADeAAAADwAAAAAAAAAAAAAAAACYAgAA&#10;ZHJzL2Rvd25yZXYueG1sUEsFBgAAAAAEAAQA9QAAAI4DA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BQ8UA&#10;AADeAAAADwAAAGRycy9kb3ducmV2LnhtbERPTWsCMRC9C/6HMEJvmrhosVujaEHwIlTrQW/jZtxd&#10;3Ey2Sarb/vrmUOjx8b7ny8424k4+1I41jEcKBHHhTM2lhuPHZjgDESKywcYxafimAMtFvzfH3LgH&#10;7+l+iKVIIRxy1FDF2OZShqIii2HkWuLEXZ23GBP0pTQeHyncNjJT6llarDk1VNjSW0XF7fBlNaxf&#10;ZuvP9wnvfvaXM51Pl9s080rrp0G3egURqYv/4j/31mjIpmOV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FDxQAAAN4AAAAPAAAAAAAAAAAAAAAAAJgCAABkcnMv&#10;ZG93bnJldi54bWxQSwUGAAAAAAQABAD1AAAAig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2MgA&#10;AADeAAAADwAAAGRycy9kb3ducmV2LnhtbESPQWsCMRSE70L/Q3iF3jRxqaJbo1Sh0EtBbQ/19ty8&#10;7i5uXtYk1W1/vREEj8PMfMPMFp1txIl8qB1rGA4UCOLCmZpLDV+fb/0JiBCRDTaOScMfBVjMH3oz&#10;zI0784ZO21iKBOGQo4YqxjaXMhQVWQwD1xIn78d5izFJX0rj8ZzgtpGZUmNpsea0UGFLq4qKw/bX&#10;alhOJ8vj+pk//jf7He2+94dR5pXWT4/d6wuISF28h2/td6MhGw3V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TYyAAAAN4AAAAPAAAAAAAAAAAAAAAAAJgCAABk&#10;cnMvZG93bnJldi54bWxQSwUGAAAAAAQABAD1AAAAjQ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bmMcA&#10;AADeAAAADwAAAGRycy9kb3ducmV2LnhtbESPy2rCQBSG94LvMJyCO50k1KLRUbRQcCPUy0J3x8xp&#10;EsycSWdGTfv0nUXB5c9/45svO9OIOzlfW1aQjhIQxIXVNZcKjoeP4QSED8gaG8uk4Ic8LBf93hxz&#10;bR+8o/s+lCKOsM9RQRVCm0vpi4oM+pFtiaP3ZZ3BEKUrpXb4iOOmkVmSvEmDNceHClt6r6i47m9G&#10;wXo6WX9/vvL2d3c50/l0uY4zlyg1eOlWMxCBuvAM/7c3WkE2Tt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c25jHAAAA3gAAAA8AAAAAAAAAAAAAAAAAmAIAAGRy&#10;cy9kb3ducmV2LnhtbFBLBQYAAAAABAAEAPUAAACMAw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A8gA&#10;AADeAAAADwAAAGRycy9kb3ducmV2LnhtbESPT2vCQBTE70K/w/IKvekmoRaNrlKFQi8F//RQb8/s&#10;axLMvo27W41++q4geBxm5jfMdN6ZRpzI+dqygnSQgCAurK65VPC9/eiPQPiArLGxTAou5GE+e+pN&#10;Mdf2zGs6bUIpIoR9jgqqENpcSl9UZNAPbEscvV/rDIYoXSm1w3OEm0ZmSfImDdYcFypsaVlRcdj8&#10;GQWL8WhxXL3y13W939HuZ38YZi5R6uW5e5+ACNSFR/je/tQKsmGa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H4DyAAAAN4AAAAPAAAAAAAAAAAAAAAAAJgCAABk&#10;cnMvZG93bnJldi54bWxQSwUGAAAAAAQABAD1AAAAjQM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gdMgA&#10;AADeAAAADwAAAGRycy9kb3ducmV2LnhtbESPT2vCQBTE70K/w/IKvekmoRaNrlKFQi8F//RQb8/s&#10;axLMvo27W41++q4geBxm5jfMdN6ZRpzI+dqygnSQgCAurK65VPC9/eiPQPiArLGxTAou5GE+e+pN&#10;Mdf2zGs6bUIpIoR9jgqqENpcSl9UZNAPbEscvV/rDIYoXSm1w3OEm0ZmSfImDdYcFypsaVlRcdj8&#10;GQWL8WhxXL3y13W939HuZ38YZi5R6uW5e5+ACNSFR/je/tQKsmGa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uB0yAAAAN4AAAAPAAAAAAAAAAAAAAAAAJgCAABk&#10;cnMvZG93bnJldi54bWxQSwUGAAAAAAQABAD1AAAAjQM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5F7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kXvyAAAAN4AAAAPAAAAAAAAAAAAAAAAAJgCAABk&#10;cnMvZG93bnJldi54bWxQSwUGAAAAAAQABAD1AAAAjQ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dm8kA&#10;AADeAAAADwAAAGRycy9kb3ducmV2LnhtbESPT2vCQBTE74V+h+UVems2CSo2dRUVhF4K9c+h3p7Z&#10;1ySYfRt3t5r207sFweMwM79hJrPetOJMzjeWFWRJCoK4tLrhSsFuu3oZg/ABWWNrmRT8kofZ9PFh&#10;goW2F17TeRMqESHsC1RQh9AVUvqyJoM+sR1x9L6tMxiidJXUDi8RblqZp+lIGmw4LtTY0bKm8rj5&#10;MQoWr+PF6XPAH3/rw572X4fjMHepUs9P/fwNRKA+3MO39rtWkA+zbAD/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fdm8kAAADeAAAADwAAAAAAAAAAAAAAAACYAgAA&#10;ZHJzL2Rvd25yZXYueG1sUEsFBgAAAAAEAAQA9QAAAI4DA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4AMgA&#10;AADeAAAADwAAAGRycy9kb3ducmV2LnhtbESPQWvCQBSE74X+h+UJ3uomoSkaXaUWCl4EtT3U2zP7&#10;TILZt+nuqml/fVcQehxm5htmtuhNKy7kfGNZQTpKQBCXVjdcKfj8eH8ag/ABWWNrmRT8kIfF/PFh&#10;hoW2V97SZRcqESHsC1RQh9AVUvqyJoN+ZDvi6B2tMxiidJXUDq8RblqZJcmLNNhwXKixo7eaytPu&#10;bBQsJ+Pl9+aZ17/bw572X4dTnrlEqeGgf52CCNSH//C9vdIKsjx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3gAyAAAAN4AAAAPAAAAAAAAAAAAAAAAAJgCAABk&#10;cnMvZG93bnJldi54bWxQSwUGAAAAAAQABAD1AAAAjQM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md8kA&#10;AADeAAAADwAAAGRycy9kb3ducmV2LnhtbESPT2vCQBTE70K/w/IKvZlNQhWbuooWCr0U6p9DvT2z&#10;r0kw+zbubjX103cFweMwM79hpvPetOJEzjeWFWRJCoK4tLrhSsF28z6cgPABWWNrmRT8kYf57GEw&#10;xULbM6/otA6ViBD2BSqoQ+gKKX1Zk0Gf2I44ej/WGQxRukpqh+cIN63M03QsDTYcF2rs6K2m8rD+&#10;NQqWL5Pl8euZPy+r/Y523/vDKHepUk+P/eIVRKA+3MO39odWkI+yb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nmd8kAAADeAAAADwAAAAAAAAAAAAAAAACYAgAA&#10;ZHJzL2Rvd25yZXYueG1sUEsFBgAAAAAEAAQA9QAAAI4DA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D7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UPsyAAAAN4AAAAPAAAAAAAAAAAAAAAAAJgCAABk&#10;cnMvZG93bnJldi54bWxQSwUGAAAAAAQABAD1AAAAjQM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XnsUA&#10;AADeAAAADwAAAGRycy9kb3ducmV2LnhtbERPy2rCQBTdC/7DcAvudJJQi0ZH0ULBjVAfC91dM7dJ&#10;MHMnnRk17dd3FgWXh/OeLzvTiDs5X1tWkI4SEMSF1TWXCo6Hj+EEhA/IGhvLpOCHPCwX/d4cc20f&#10;vKP7PpQihrDPUUEVQptL6YuKDPqRbYkj92WdwRChK6V2+IjhppFZkrxJgzXHhgpbeq+ouO5vRsF6&#10;Oll/f77y9nd3OdP5dLmOM5coNXjpVjMQgbrwFP+7N1pBNk7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teexQAAAN4AAAAPAAAAAAAAAAAAAAAAAJgCAABkcnMv&#10;ZG93bnJldi54bWxQSwUGAAAAAAQABAD1AAAAig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yB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zT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nIFyAAAAN4AAAAPAAAAAAAAAAAAAAAAAJgCAABk&#10;cnMvZG93bnJldi54bWxQSwUGAAAAAAQABAD1AAAAjQ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RJc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Okkj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ESXHAAAA3gAAAA8AAAAAAAAAAAAAAAAAmAIAAGRy&#10;cy9kb3ducmV2LnhtbFBLBQYAAAAABAAEAPUAAACMAw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0vsgA&#10;AADeAAAADwAAAGRycy9kb3ducmV2LnhtbESPT2vCQBTE70K/w/IKvekmoRaNrlKFQi8F//RQb8/s&#10;axLMvo27W41++q4geBxm5jfMdN6ZRpzI+dqygnSQgCAurK65VPC9/eiPQPiArLGxTAou5GE+e+pN&#10;Mdf2zGs6bUIpIoR9jgqqENpcSl9UZNAPbEscvV/rDIYoXSm1w3OEm0ZmSfImDdYcFypsaVlRcdj8&#10;GQWL8WhxXL3y13W939HuZ38YZi5R6uW5e5+ACNSFR/je/tQKsmGa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S+yAAAAN4AAAAPAAAAAAAAAAAAAAAAAJgCAABk&#10;cnMvZG93bnJldi54bWxQSwUGAAAAAAQABAD1AAAAjQM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qyc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KsnHAAAA3gAAAA8AAAAAAAAAAAAAAAAAmAIAAGRy&#10;cy9kb3ducmV2LnhtbFBLBQYAAAAABAAEAPUAAACMAw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Us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o9S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XJscA&#10;AADeAAAADwAAAGRycy9kb3ducmV2LnhtbESPQWsCMRSE74X+h/AK3mrWRYuuRlFB6KWgtge9PTfP&#10;3cXNy5pEXf31jVDocZiZb5jJrDW1uJLzlWUFvW4Cgji3uuJCwc/36n0IwgdkjbVlUnAnD7Pp68sE&#10;M21vvKHrNhQiQthnqKAMocmk9HlJBn3XNsTRO1pnMETpCqkd3iLc1DJNkg9psOK4UGJDy5Ly0/Zi&#10;FCxGw8V53eevx+awp/3ucBqkLlGq89bOxyACteE//Nf+1ArSQS/t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FybHAAAA3gAAAA8AAAAAAAAAAAAAAAAAmAIAAGRy&#10;cy9kb3ducmV2LnhtbFBLBQYAAAAABAAEAPUAAACMAw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yvcgA&#10;AADeAAAADwAAAGRycy9kb3ducmV2LnhtbESPT2vCQBTE7wW/w/IKvdWNoSkaXUWFQi8F//RQb8/s&#10;axLMvo27W41++q4geBxm5jfMZNaZRpzI+dqygkE/AUFcWF1zqeB7+/E6BOEDssbGMim4kIfZtPc0&#10;wVzbM6/ptAmliBD2OSqoQmhzKX1RkUHfty1x9H6tMxiidKXUDs8RbhqZJsm7NFhzXKiwpWVFxWHz&#10;ZxQsRsPFcfXGX9f1fke7n/0hS12i1MtzNx+DCNSFR/je/tQK0myQ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7K9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sy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0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SzK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JU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bp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lR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dI8UA&#10;AADeAAAADwAAAGRycy9kb3ducmV2LnhtbERPz2vCMBS+C/sfwht409Qyh9ZGmYOBF0HdDvP22ry1&#10;xealS6JW/3pzGOz48f3OV71pxYWcbywrmIwTEMSl1Q1XCr4+P0YzED4ga2wtk4IbeVgtnwY5Ztpe&#10;eU+XQ6hEDGGfoYI6hC6T0pc1GfRj2xFH7sc6gyFCV0nt8BrDTSvTJHmVBhuODTV29F5TeTqcjYL1&#10;fLb+3b3w9r4vjnT8Lk7T1CVKDZ/7twWIQH34F/+5N1pBOp2k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h0jxQAAAN4AAAAPAAAAAAAAAAAAAAAAAJgCAABkcnMv&#10;ZG93bnJldi54bWxQSwUGAAAAAAQABAD1AAAAig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4uMcA&#10;AADeAAAADwAAAGRycy9kb3ducmV2LnhtbESPQWsCMRSE74L/IbyCN826aNGtUVQQvAhqe6i35+Z1&#10;d3HzsiZRt/31jVDocZiZb5jZojW1uJPzlWUFw0ECgji3uuJCwcf7pj8B4QOyxtoyKfgmD4t5tzPD&#10;TNsHH+h+DIWIEPYZKihDaDIpfV6SQT+wDXH0vqwzGKJ0hdQOHxFuapkmyas0WHFcKLGhdUn55Xgz&#10;ClbTyeq6H/Hu53A+0enzfBmnLlGq99Iu30AEasN/+K+91QrS8TC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KuLjHAAAA3gAAAA8AAAAAAAAAAAAAAAAAmAIAAGRy&#10;cy9kb3ducmV2LnhtbFBLBQYAAAAABAAEAPUAAACMAw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McA&#10;AADeAAAADwAAAGRycy9kb3ducmV2LnhtbESPzWrCQBSF94W+w3AL7urEWEVTx9AIgptCtV3o7pq5&#10;TYKZO+nMqGmfvrMQXB7OH98i700rLuR8Y1nBaJiAIC6tbrhS8PW5fp6B8AFZY2uZFPySh3z5+LDA&#10;TNsrb+myC5WII+wzVFCH0GVS+rImg35oO+LofVtnMETpKqkdXuO4aWWaJFNpsOH4UGNHq5rK0+5s&#10;FBTzWfHz8cLvf9vjgQ7742mSukSpwVP/9goiUB/u4Vt7oxWkk9E4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h/jHAAAA3gAAAA8AAAAAAAAAAAAAAAAAmAIAAGRy&#10;cy9kb3ducmV2LnhtbFBLBQYAAAAABAAEAPUAAACMAw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iY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9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SJjyAAAAN4AAAAPAAAAAAAAAAAAAAAAAJgCAABk&#10;cnMvZG93bnJldi54bWxQSwUGAAAAAAQABAD1AAAAjQM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8FM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97wU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Zj8gA&#10;AADeAAAADwAAAGRycy9kb3ducmV2LnhtbESPT2sCMRTE7wW/Q3hCbzXrWotujVILhV4E/x309ty8&#10;7i5uXrZJqquf3ghCj8PM/IaZzFpTixM5X1lW0O8lIIhzqysuFGw3Xy8jED4ga6wtk4ILeZhNO08T&#10;zLQ984pO61CICGGfoYIyhCaT0uclGfQ92xBH78c6gyFKV0jt8BzhppZpkrxJgxXHhRIb+iwpP67/&#10;jIL5eDT/Xb7y4ro67Gm/OxyHqUuUeu62H+8gArXhP/xof2sF6bA/G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mPyAAAAN4AAAAPAAAAAAAAAAAAAAAAAJgCAABk&#10;cnMvZG93bnJldi54bWxQSwUGAAAAAAQABAD1AAAAjQM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B+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oH7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4kYM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iRg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6F8kA&#10;AADeAAAADwAAAGRycy9kb3ducmV2LnhtbESPzWsCMRTE7wX/h/CE3mrW9QPdGqUKhV6E+nHQ23Pz&#10;uru4edkmqa7+9Y1Q6HGYmd8ws0VranEh5yvLCvq9BARxbnXFhYL97v1lAsIHZI21ZVJwIw+Leedp&#10;hpm2V97QZRsKESHsM1RQhtBkUvq8JIO+Zxvi6H1ZZzBE6QqpHV4j3NQyTZKxNFhxXCixoVVJ+Xn7&#10;YxQsp5Pl9+eQ1/fN6UjHw+k8Sl2i1HO3fXsFEagN/+G/9odWkI76gz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y6F8kAAADeAAAADwAAAAAAAAAAAAAAAACYAgAA&#10;ZHJzL2Rvd25yZXYueG1sUEsFBgAAAAAEAAQA9QAAAI4DA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fjM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A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B+M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sYA&#10;AADeAAAADwAAAGRycy9kb3ducmV2LnhtbERPz2vCMBS+D/Y/hDfwNlPrFO2MZRUEL4PpdtDbs3lr&#10;i81Ll0Tt9tcvB8Hjx/d7kfemFRdyvrGsYDRMQBCXVjdcKfj6XD/PQPiArLG1TAp+yUO+fHxYYKbt&#10;lbd02YVKxBD2GSqoQ+gyKX1Zk0E/tB1x5L6tMxgidJXUDq8x3LQyTZKpNNhwbKixo1VN5Wl3NgqK&#10;+az4+Xjh97/t8UCH/fE0SV2i1OCpf3sFEagPd/HNvdEK0sloH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L/sYAAADeAAAADwAAAAAAAAAAAAAAAACYAgAAZHJz&#10;L2Rvd25yZXYueG1sUEsFBgAAAAAEAAQA9QAAAIs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MuZ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9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5lyAAAAN4AAAAPAAAAAAAAAAAAAAAAAJgCAABk&#10;cnMvZG93bnJldi54bWxQSwUGAAAAAAQABAD1AAAAjQ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0hcYA&#10;AADeAAAADwAAAGRycy9kb3ducmV2LnhtbESPy2rCQBSG90LfYTiF7nRiUNHoKFoouBHqZaG7Y+aY&#10;BDNn4sxU0z59ZyG4/PlvfLNFa2pxJ+crywr6vQQEcW51xYWCw/6rOwbhA7LG2jIp+CUPi/lbZ4aZ&#10;tg/e0n0XChFH2GeooAyhyaT0eUkGfc82xNG7WGcwROkKqR0+4ripZZokI2mw4vhQYkOfJeXX3Y9R&#10;sJqMV7fvAW/+tucTnY7n6zB1iVIf7+1yCiJQG17hZ3utFaTD/i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0hcYAAADeAAAADwAAAAAAAAAAAAAAAACYAgAAZHJz&#10;L2Rvd25yZXYueG1sUEsFBgAAAAAEAAQA9QAAAIsDA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RHskA&#10;AADeAAAADwAAAGRycy9kb3ducmV2LnhtbESPT2vCQBTE74V+h+UVems2CSo2dRUVhF4K9c+h3p7Z&#10;1ySYfRt3t5r207sFweMwM79hJrPetOJMzjeWFWRJCoK4tLrhSsFuu3oZg/ABWWNrmRT8kofZ9PFh&#10;goW2F17TeRMqESHsC1RQh9AVUvqyJoM+sR1x9L6tMxiidJXUDi8RblqZp+lIGmw4LtTY0bKm8rj5&#10;MQoWr+PF6XPAH3/rw572X4fjMHepUs9P/fwNRKA+3MO39rtWkA+zQ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NRHskAAADeAAAADwAAAAAAAAAAAAAAAACYAgAA&#10;ZHJzL2Rvd25yZXYueG1sUEsFBgAAAAAEAAQA9QAAAI4DA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PaccA&#10;AADeAAAADwAAAGRycy9kb3ducmV2LnhtbESPQWsCMRSE74X+h/AK3mrWRYuuRlFB6KWgtge9PTfP&#10;3cXNy5pEXf31jVDocZiZb5jJrDW1uJLzlWUFvW4Cgji3uuJCwc/36n0IwgdkjbVlUnAnD7Pp68sE&#10;M21vvKHrNhQiQthnqKAMocmk9HlJBn3XNsTRO1pnMETpCqkd3iLc1DJNkg9psOK4UGJDy5Ly0/Zi&#10;FCxGw8V53eevx+awp/3ucBqkLlGq89bOxyACteE//Nf+1ArSQa+f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z2nHAAAA3gAAAA8AAAAAAAAAAAAAAAAAmAIAAGRy&#10;cy9kb3ducmV2LnhtbFBLBQYAAAAABAAEAPUAAACMAw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q8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Wry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yhsgA&#10;AADeAAAADwAAAGRycy9kb3ducmV2LnhtbESPT2vCQBTE74V+h+UVems2hlhsdBUtFHop+O9Qb8/s&#10;Mwlm38bdrab99F1B8DjMzG+Yyaw3rTiT841lBYMkBUFcWt1wpWC7+XgZgfABWWNrmRT8kofZ9PFh&#10;goW2F17ReR0qESHsC1RQh9AVUvqyJoM+sR1x9A7WGQxRukpqh5cIN63M0vRVGmw4LtTY0XtN5XH9&#10;YxQs3kaL0zLnr7/Vfke77/1xmLlUqeenfj4GEagP9/Ct/akVZMNBns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PKG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XHcgA&#10;AADeAAAADwAAAGRycy9kb3ducmV2LnhtbESPQWvCQBSE70L/w/IK3nRjMMVGV6mC4EVQ20O9PbPP&#10;JJh9m+6umvbXd4VCj8PMfMPMFp1pxI2cry0rGA0TEMSF1TWXCj7e14MJCB+QNTaWScE3eVjMn3oz&#10;zLW9855uh1CKCGGfo4IqhDaX0hcVGfRD2xJH72ydwRClK6V2eI9w08g0SV6kwZrjQoUtrSoqLoer&#10;UbB8nSy/dmPe/uxPRzp+ni5Z6hKl+s/d2xREoC78h//aG60gzU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FcdyAAAAN4AAAAPAAAAAAAAAAAAAAAAAJgCAABk&#10;cnMvZG93bnJldi54bWxQSwUGAAAAAAQABAD1AAAAjQM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Ja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0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yWrHAAAA3gAAAA8AAAAAAAAAAAAAAAAAmAIAAGRy&#10;cy9kb3ducmV2LnhtbFBLBQYAAAAABAAEAPUAAACMAw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s8cgA&#10;AADeAAAADwAAAGRycy9kb3ducmV2LnhtbESPT2sCMRTE7wW/Q3hCbzXrolW3RqkFoReh/jno7bl5&#10;3V3cvGyTqFs/fSMUPA4z8xtmOm9NLS7kfGVZQb+XgCDOra64ULDbLl/GIHxA1lhbJgW/5GE+6zxN&#10;MdP2ymu6bEIhIoR9hgrKEJpMSp+XZND3bEMcvW/rDIYoXSG1w2uEm1qmSfIqDVYcF0ps6KOk/LQ5&#10;GwWLyXjx8zXg1W19PNBhfzwNU5co9dxt399ABGrDI/zf/tQK0mF/M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mzx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4g8UA&#10;AADeAAAADwAAAGRycy9kb3ducmV2LnhtbERPy4rCMBTdC/MP4Q7MTlOLilaj6MCAG2F8LHR3ba5t&#10;sbmpSUY78/WTheDycN6zRWtqcSfnK8sK+r0EBHFudcWFgsP+qzsG4QOyxtoyKfglD4v5W2eGmbYP&#10;3tJ9FwoRQ9hnqKAMocmk9HlJBn3PNsSRu1hnMEToCqkdPmK4qWWaJCNpsOLYUGJDnyXl192PUbCa&#10;jFe37wFv/rbnE52O5+swdYlSH+/tcgoiUBte4qd7rRWkw/4g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fiDxQAAAN4AAAAPAAAAAAAAAAAAAAAAAJgCAABkcnMv&#10;ZG93bnJldi54bWxQSwUGAAAAAAQABAD1AAAAigM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dG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W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VXRjHAAAA3gAAAA8AAAAAAAAAAAAAAAAAmAIAAGRy&#10;cy9kb3ducmV2LnhtbFBLBQYAAAAABAAEAPUAAACMAw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iWMYA&#10;AADeAAAADwAAAGRycy9kb3ducmV2LnhtbESPzWrCQBSF9wXfYbiCuzoxmKLRUbQgdFNQ60J318w1&#10;CWbupDOjpn16Z1Ho8nD++ObLzjTiTs7XlhWMhgkI4sLqmksFh6/N6wSED8gaG8uk4Ic8LBe9lznm&#10;2j54R/d9KEUcYZ+jgiqENpfSFxUZ9EPbEkfvYp3BEKUrpXb4iOOmkWmSvEmDNceHClt6r6i47m9G&#10;wXo6WX9vx/z5uzuf6HQ8X7PUJUoN+t1qBiJQF/7Df+0PrSDNR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ZiWMYAAADeAAAADwAAAAAAAAAAAAAAAACYAgAAZHJz&#10;L2Rvd25yZXYueG1sUEsFBgAAAAAEAAQA9QAAAIsDA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Hw8gA&#10;AADeAAAADwAAAGRycy9kb3ducmV2LnhtbESPQWvCQBSE74X+h+UJ3uomoSkaXaUWCl4EtT3U2zP7&#10;TILZt+nuqml/fVcQehxm5htmtuhNKy7kfGNZQTpKQBCXVjdcKfj8eH8ag/ABWWNrmRT8kIfF/PFh&#10;hoW2V97SZRcqESHsC1RQh9AVUvqyJoN+ZDvi6B2tMxiidJXUDq8RblqZJcmLNNhwXKixo7eaytPu&#10;bBQsJ+Pl9+aZ17/bw572X4dTnrlEqeGgf52CCNSH//C9vdIKsjzN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fDyAAAAN4AAAAPAAAAAAAAAAAAAAAAAJgCAABk&#10;cnMvZG93bnJldi54bWxQSwUGAAAAAAQABAD1AAAAjQM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tMgA&#10;AADeAAAADwAAAGRycy9kb3ducmV2LnhtbESPT2vCQBTE7wW/w/IKvdWNoSkaXUWFQi8F//RQb8/s&#10;axLMvo27W41++q4geBxm5jfMZNaZRpzI+dqygkE/AUFcWF1zqeB7+/E6BOEDssbGMim4kIfZtPc0&#10;wVzbM6/ptAmliBD2OSqoQmhzKX1RkUHfty1x9H6tMxiidKXUDs8RbhqZJsm7NFhzXKiwpWVFxWHz&#10;ZxQsRsPFcfXGX9f1fke7n/0hS12i1MtzNx+DCNSFR/je/tQK0myQ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Fm0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8L8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PwvyAAAAN4AAAAPAAAAAAAAAAAAAAAAAJgCAABk&#10;cnMvZG93bnJldi54bWxQSwUGAAAAAAQABAD1AAAAjQM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kW8gA&#10;AADeAAAADwAAAGRycy9kb3ducmV2LnhtbESPQWvCQBSE70L/w/IK3nRjMMVGV6mC4EVQ20O9PbPP&#10;JJh9m+6umvbXd4VCj8PMfMPMFp1pxI2cry0rGA0TEMSF1TWXCj7e14MJCB+QNTaWScE3eVjMn3oz&#10;zLW9855uh1CKCGGfo4IqhDaX0hcVGfRD2xJH72ydwRClK6V2eI9w08g0SV6kwZrjQoUtrSoqLoer&#10;UbB8nSy/dmPe/uxPRzp+ni5Z6hKl+s/d2xREoC78h//aG60gzU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WRbyAAAAN4AAAAPAAAAAAAAAAAAAAAAAJgCAABk&#10;cnMvZG93bnJldi54bWxQSwUGAAAAAAQABAD1AAAAjQM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BwMgA&#10;AADeAAAADwAAAGRycy9kb3ducmV2LnhtbESPT2vCQBTE7wW/w/IKvdWNoSkaXUWFQi8F//RQb8/s&#10;axLMvo27W41++q4geBxm5jfMZNaZRpzI+dqygkE/AUFcWF1zqeB7+/E6BOEDssbGMim4kIfZtPc0&#10;wVzbM6/ptAmliBD2OSqoQmhzKX1RkUHfty1x9H6tMxiidKXUDs8RbhqZJsm7NFhzXKiwpWVFxWHz&#10;ZxQsRsPFcfXGX9f1fke7n/0hS12i1MtzNx+DCNSFR/je/tQK0myQ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wcHA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ft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1+3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L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b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os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uXsUA&#10;AADeAAAADwAAAGRycy9kb3ducmV2LnhtbERPz2vCMBS+D/wfwhO8zdRih1aj6EDYZaDOg96ezbMt&#10;Ni9dErXbX28Ogx0/vt/zZWcacSfna8sKRsMEBHFhdc2lgsPX5nUCwgdkjY1lUvBDHpaL3sscc20f&#10;vKP7PpQihrDPUUEVQptL6YuKDPqhbYkjd7HOYIjQlVI7fMRw08g0Sd6kwZpjQ4UtvVdUXPc3o2A9&#10;nay/t2P+/N2dT3Q6nq9Z6hKlBv1uNQMRqAv/4j/3h1aQZq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G5exQAAAN4AAAAPAAAAAAAAAAAAAAAAAJgCAABkcnMv&#10;ZG93bnJldi54bWxQSwUGAAAAAAQABAD1AAAAigM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LxcgA&#10;AADeAAAADwAAAGRycy9kb3ducmV2LnhtbESPQWvCQBSE74L/YXmF3nRjMKKpq6gg9FKotod6e2Zf&#10;k2D2bdzdavTXu4VCj8PMfMPMl51pxIWcry0rGA0TEMSF1TWXCj4/toMpCB+QNTaWScGNPCwX/d4c&#10;c22vvKPLPpQiQtjnqKAKoc2l9EVFBv3QtsTR+7bOYIjSlVI7vEa4aWSaJBNpsOa4UGFLm4qK0/7H&#10;KFjPpuvz+5jf7rvjgQ5fx1OWukSp56du9QIiUBf+w3/tV60gzUb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MvFyAAAAN4AAAAPAAAAAAAAAAAAAAAAAJgCAABk&#10;cnMvZG93bnJldi54bWxQSwUGAAAAAAQABAD1AAAAjQ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5cYA&#10;AADeAAAADwAAAGRycy9kb3ducmV2LnhtbESPy2rCQBSG9wXfYThCd3ViqKLRUVQQuil4W+jumDkm&#10;wcyZODPV1KfvLAouf/4b33TemlrcyfnKsoJ+LwFBnFtdcaHgsF9/jED4gKyxtkwKfsnDfNZ5m2Km&#10;7YO3dN+FQsQR9hkqKENoMil9XpJB37MNcfQu1hkMUbpCaoePOG5qmSbJUBqsOD6U2NCqpPy6+zEK&#10;luPR8rb55O/n9nyi0/F8HaQuUeq92y4mIAK14RX+b39pBemg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5cYAAADeAAAADwAAAAAAAAAAAAAAAACYAgAAZHJz&#10;L2Rvd25yZXYueG1sUEsFBgAAAAAEAAQA9QAAAIsDA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YNfskA&#10;AADeAAAADwAAAGRycy9kb3ducmV2LnhtbESPT2vCQBTE70K/w/IKvZlNQhWbuooWCr0U6p9DvT2z&#10;r0kw+zbubjX103cFweMwM79hpvPetOJEzjeWFWRJCoK4tLrhSsF28z6cgPABWWNrmRT8kYf57GEw&#10;xULbM6/otA6ViBD2BSqoQ+gKKX1Zk0Gf2I44ej/WGQxRukpqh+cIN63M03QsDTYcF2rs6K2m8rD+&#10;NQqWL5Pl8euZPy+r/Y523/vDKHepUk+P/eIVRKA+3MO39odWkI+yc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YNfskAAADeAAAADwAAAAAAAAAAAAAAAACYAgAA&#10;ZHJzL2Rvd25yZXYueG1sUEsFBgAAAAAEAAQA9QAAAI4DA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TC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h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JM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2kskA&#10;AADeAAAADwAAAGRycy9kb3ducmV2LnhtbESPzWsCMRTE7wX/h/CE3mrW9QPdGqUKhV6E+nHQ23Pz&#10;uru4edkmqa7+9Y1Q6HGYmd8ws0VranEh5yvLCvq9BARxbnXFhYL97v1lAsIHZI21ZVJwIw+Leedp&#10;hpm2V97QZRsKESHsM1RQhtBkUvq8JIO+Zxvi6H1ZZzBE6QqpHV4j3NQyTZKxNFhxXCixoVVJ+Xn7&#10;YxQsp5Pl9+eQ1/fN6UjHw+k8Sl2i1HO3fXsFEagN/+G/9odWkI764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g2ks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u5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y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hrubHAAAA3gAAAA8AAAAAAAAAAAAAAAAAmAIAAGRy&#10;cy9kb3ducmV2LnhtbFBLBQYAAAAABAAEAPUAAACMAw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Lf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Qt9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CsgA&#10;AADeAAAADwAAAGRycy9kb3ducmV2LnhtbESPT2vCQBTE74V+h+UVems2hhpsdJVaKPRS8N+h3p7Z&#10;ZxLMvk13t5r66V1B8DjMzG+Yyaw3rTiS841lBYMkBUFcWt1wpWCz/nwZgfABWWNrmRT8k4fZ9PFh&#10;goW2J17ScRUqESHsC1RQh9AVUvqyJoM+sR1x9PbWGQxRukpqh6cIN63M0jSXBhuOCzV29FFTeVj9&#10;GQXzt9H8d/HK3+flbkvbn91hmL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5UK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wkcgA&#10;AADeAAAADwAAAGRycy9kb3ducmV2LnhtbESPT2sCMRTE7wW/Q3hCbzXrola3RqlCoReh/jno7bl5&#10;3V3cvGyTVFc/vREKPQ4z8xtmOm9NLc7kfGVZQb+XgCDOra64ULDbfryMQfiArLG2TAqu5GE+6zxN&#10;MdP2wms6b0IhIoR9hgrKEJpMSp+XZND3bEMcvW/rDIYoXSG1w0uEm1qmSTKSBiuOCyU2tCwpP21+&#10;jYLFZLz4+Rrw6rY+HuiwP56GqUuUeu62728gArXhP/zX/tQK0mF/9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zCR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k48QA&#10;AADeAAAADwAAAGRycy9kb3ducmV2LnhtbERPy4rCMBTdD/gP4QqzG1PLKFqNooIwmwFfC91dm2tb&#10;bG5qktGOXz9ZDLg8nPd03ppa3Mn5yrKCfi8BQZxbXXGh4LBff4xA+ICssbZMCn7Jw3zWeZtipu2D&#10;t3TfhULEEPYZKihDaDIpfV6SQd+zDXHkLtYZDBG6QmqHjxhuapkmyVAarDg2lNjQqqT8uvsxCpbj&#10;0fK2+eTv5/Z8otPxfB2kLlHqvdsuJiACteEl/nd/aQXpo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pOPEAAAA3gAAAA8AAAAAAAAAAAAAAAAAmAIAAGRycy9k&#10;b3ducmV2LnhtbFBLBQYAAAAABAAEAPUAAACJAw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Be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8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AXjHAAAA3gAAAA8AAAAAAAAAAAAAAAAAmAIAAGRy&#10;cy9kb3ducmV2LnhtbFBLBQYAAAAABAAEAPUAAACMAw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O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8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PjjHAAAA3gAAAA8AAAAAAAAAAAAAAAAAmAIAAGRy&#10;cy9kb3ducmV2LnhtbFBLBQYAAAAABAAEAPUAAACMAw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o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9S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T5ujyAAAAN4AAAAPAAAAAAAAAAAAAAAAAJgCAABk&#10;cnMvZG93bnJldi54bWxQSwUGAAAAAAQABAD1AAAAjQM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0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av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QXUyAAAAN4AAAAPAAAAAAAAAAAAAAAAAJgCAABk&#10;cnMvZG93bnJldi54bWxQSwUGAAAAAAQABAD1AAAAjQM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gT8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g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0aBP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4O8gA&#10;AADeAAAADwAAAGRycy9kb3ducmV2LnhtbESPT2sCMRTE7wW/Q3hCbzXrolW3RqkFoReh/jno7bl5&#10;3V3cvGyTqFs/fSMUPA4z8xtmOm9NLS7kfGVZQb+XgCDOra64ULDbLl/GIHxA1lhbJgW/5GE+6zxN&#10;MdP2ymu6bEIhIoR9hgrKEJpMSp+XZND3bEMcvW/rDIYoXSG1w2uEm1qmSfIqDVYcF0ps6KOk/LQ5&#10;GwWLyXjx8zXg1W19PNBhfzwNU5co9dxt399ABGrDI/zf/tQK0mF/N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Dg7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do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Z8y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J2g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18gA&#10;AADeAAAADwAAAGRycy9kb3ducmV2LnhtbESPT2sCMRTE7wW/Q3hCbzXrola3RqlCoReh/jno7bl5&#10;3V3cvGyTVFc/vREKPQ4z8xtmOm9NLc7kfGVZQb+XgCDOra64ULDbfryMQfiArLG2TAqu5GE+6zxN&#10;MdP2wms6b0IhIoR9hgrKEJpMSp+XZND3bEMcvW/rDIYoXSG1w0uEm1qmSTKSBiuOCyU2tCwpP21+&#10;jYLFZLz4+Rrw6rY+HuiwP56GqUuUeu62728gArXhP/zX/tQK0mH/dQ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pgPX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T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a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6qZM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yPsUA&#10;AADeAAAADwAAAGRycy9kb3ducmV2LnhtbERPz2vCMBS+D/wfwhN2m6lFnXZGUUHwMlC3g96ezVtb&#10;bF5qkmnnX28Owo4f3+/pvDW1uJLzlWUF/V4Cgji3uuJCwffX+m0MwgdkjbVlUvBHHuazzssUM21v&#10;vKPrPhQihrDPUEEZQpNJ6fOSDPqebYgj92OdwRChK6R2eIvhppZpkoykwYpjQ4kNrUrKz/tfo2A5&#10;GS8v2wF/3nenIx0Pp/MwdYlSr9128QEiUBv+xU/3RitIh/33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TI+xQAAAN4AAAAPAAAAAAAAAAAAAAAAAJgCAABkcnMv&#10;ZG93bnJldi54bWxQSwUGAAAAAAQABAD1AAAAigM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Xp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N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ZelyAAAAN4AAAAPAAAAAAAAAAAAAAAAAJgCAABk&#10;cnMvZG93bnJldi54bWxQSwUGAAAAAAQABAD1AAAAjQ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OH8cA&#10;AADeAAAADwAAAGRycy9kb3ducmV2LnhtbESPy2rCQBSG94LvMJyCO50YaonRUbRQcCPUy0J3x8xp&#10;EsycSWdGTfv0nUXB5c9/45svO9OIOzlfW1YwHiUgiAuray4VHA8fwwyED8gaG8uk4Ic8LBf93hxz&#10;bR+8o/s+lCKOsM9RQRVCm0vpi4oM+pFtiaP3ZZ3BEKUrpXb4iOOmkWmSvEmDNceHClt6r6i47m9G&#10;wXqarb8/X3n7u7uc6Xy6XCepS5QavHSrGYhAXXiG/9sbrSCdjL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WTh/HAAAA3gAAAA8AAAAAAAAAAAAAAAAAmAIAAGRy&#10;cy9kb3ducmV2LnhtbFBLBQYAAAAABAAEAPUAAACMAw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rhMgA&#10;AADeAAAADwAAAGRycy9kb3ducmV2LnhtbESPQWvCQBSE70L/w/IKvekmoUqMrlKFgheh2h7q7Zl9&#10;TYLZt3F3q2l/vVsQehxm5htmvuxNKy7kfGNZQTpKQBCXVjdcKfh4fx3mIHxA1thaJgU/5GG5eBjM&#10;sdD2yju67EMlIoR9gQrqELpCSl/WZNCPbEccvS/rDIYoXSW1w2uEm1ZmSTKRBhuOCzV2tK6pPO2/&#10;jYLVNF+d3555+7s7HujweTyNM5co9fTYv8xABOrDf/je3mgF2TjN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muuEyAAAAN4AAAAPAAAAAAAAAAAAAAAAAJgCAABk&#10;cnMvZG93bnJldi54bWxQSwUGAAAAAAQABAD1AAAAjQM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188gA&#10;AADeAAAADwAAAGRycy9kb3ducmV2LnhtbESPQWvCQBSE74L/YXmF3nRjqBKjq2ih0EtBbQ/19sy+&#10;JsHs23R3q9Ff7wpCj8PMfMPMl51pxImcry0rGA0TEMSF1TWXCr4+3wYZCB+QNTaWScGFPCwX/d4c&#10;c23PvKXTLpQiQtjnqKAKoc2l9EVFBv3QtsTR+7HOYIjSlVI7PEe4aWSaJBNpsOa4UGFLrxUVx92f&#10;UbCeZuvfzQt/XLeHPe2/D8dx6hKlnp+61QxEoC78hx/td60gH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HXz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QaMgA&#10;AADeAAAADwAAAGRycy9kb3ducmV2LnhtbESPQWvCQBSE74L/YXmF3nRjWkuMrqKFQi9CtR709sy+&#10;JsHs23R3q9Ff7xYKPQ4z8w0zW3SmEWdyvrasYDRMQBAXVtdcKth9vg0yED4ga2wsk4IreVjM+70Z&#10;5tpeeEPnbShFhLDPUUEVQptL6YuKDPqhbYmj92WdwRClK6V2eIlw08g0SV6kwZrjQoUtvVZUnLY/&#10;RsFqkq2+P555fdscD3TYH0/j1CVKPT50yymIQF34D/+137WCdDz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NBo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1IHMgA&#10;AADeAAAADwAAAGRycy9kb3ducmV2LnhtbESPT2vCQBTE74V+h+UVeqsbg5Y0uooWCl4E/x3q7Zl9&#10;JsHs27i71ein7wqFHoeZ+Q0znnamERdyvrasoN9LQBAXVtdcKthtv94yED4ga2wsk4IbeZhOnp/G&#10;mGt75TVdNqEUEcI+RwVVCG0upS8qMuh7tiWO3tE6gyFKV0rt8BrhppFpkrxLgzXHhQpb+qyoOG1+&#10;jIL5RzY/rwa8vK8Pe9p/H07D1CVKvb50sxGIQF34D/+1F1pBOuxn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Ugc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th8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bJ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e2H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z8MkA&#10;AADeAAAADwAAAGRycy9kb3ducmV2LnhtbESPT2vCQBTE70K/w/IK3szGoJKmrlILhV4K9c+h3p7Z&#10;1ySYfZvubjX103cFweMwM79h5svetOJEzjeWFYyTFARxaXXDlYLd9m2Ug/ABWWNrmRT8kYfl4mEw&#10;x0LbM6/ptAmViBD2BSqoQ+gKKX1Zk0Gf2I44et/WGQxRukpqh+cIN63M0nQmDTYcF2rs6LWm8rj5&#10;NQpWT/nq53PCH5f1YU/7r8NxmrlUqeFj//IMIlAf7uFb+10ryKbjf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Nz8M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a8kA&#10;AADeAAAADwAAAGRycy9kb3ducmV2LnhtbESPT2vCQBTE74LfYXmCN90Y/JOmrqKFQi+Fqj3U2zP7&#10;TILZt+nuVtN++m5B6HGYmd8wy3VnGnEl52vLCibjBARxYXXNpYL3w/MoA+EDssbGMin4Jg/rVb+3&#10;xFzbG+/oug+liBD2OSqoQmhzKX1RkUE/ti1x9M7WGQxRulJqh7cIN41Mk2QuDdYcFyps6ami4rL/&#10;Mgq2D9n2823Krz+705GOH6fLLHWJUsNBt3kEEagL/+F7+0UrSGeT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Wa8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CGcUA&#10;AADeAAAADwAAAGRycy9kb3ducmV2LnhtbERPy2rCQBTdC/7DcAvudGKoJUZH0ULBjVAfC91dM7dJ&#10;MHMnnRk17dd3FgWXh/OeLzvTiDs5X1tWMB4lIIgLq2suFRwPH8MMhA/IGhvLpOCHPCwX/d4cc20f&#10;vKP7PpQihrDPUUEVQptL6YuKDPqRbYkj92WdwRChK6V2+IjhppFpkrxJgzXHhgpbeq+ouO5vRsF6&#10;mq2/P195+7u7nOl8ulwnqUuUGrx0qxmIQF14iv/dG60gnYyz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EIZxQAAAN4AAAAPAAAAAAAAAAAAAAAAAJgCAABkcnMv&#10;ZG93bnJldi54bWxQSwUGAAAAAAQABAD1AAAAigM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ngsgA&#10;AADeAAAADwAAAGRycy9kb3ducmV2LnhtbESPQWvCQBSE74L/YXmF3nRjqBJTV9FCwYtQbQ/19sy+&#10;JsHs23R3q9Ff7xYEj8PMfMPMFp1pxImcry0rGA0TEMSF1TWXCr4+3wcZCB+QNTaWScGFPCzm/d4M&#10;c23PvKXTLpQiQtjnqKAKoc2l9EVFBv3QtsTR+7HOYIjSlVI7PEe4aWSaJBNpsOa4UGFLbxUVx92f&#10;UbCaZqvfjxfeXLeHPe2/D8dx6hKlnp+65SuIQF14hO/ttVaQjkfZ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7OeCyAAAAN4AAAAPAAAAAAAAAAAAAAAAAJgCAABk&#10;cnMvZG93bnJldi54bWxQSwUGAAAAAAQABAD1AAAAjQ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ws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YBo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YwsYAAADeAAAADwAAAAAAAAAAAAAAAACYAgAAZHJz&#10;L2Rvd25yZXYueG1sUEsFBgAAAAAEAAQA9QAAAIsDA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9W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wn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31ZyAAAAN4AAAAPAAAAAAAAAAAAAAAAAJgCAABk&#10;cnMvZG93bnJldi54bWxQSwUGAAAAAAQABAD1AAAAjQM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jLscA&#10;AADeAAAADwAAAGRycy9kb3ducmV2LnhtbESPQWsCMRSE74L/IbyCN826aNGtUVQQvAhqe6i35+Z1&#10;d3HzsiZRt/31jVDocZiZb5jZojW1uJPzlWUFw0ECgji3uuJCwcf7pj8B4QOyxtoyKfgmD4t5tzPD&#10;TNsHH+h+DIWIEPYZKihDaDIpfV6SQT+wDXH0vqwzGKJ0hdQOHxFuapkmyas0WHFcKLGhdUn55Xgz&#10;ClbTyeq6H/Hu53A+0enzfBmnLlGq99Iu30AEasN/+K+91QrS8XC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4y7HAAAA3gAAAA8AAAAAAAAAAAAAAAAAmAIAAGRy&#10;cy9kb3ducmV2LnhtbFBLBQYAAAAABAAEAPUAAACMAw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1Gt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N3+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3Ua1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e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e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03sHHAAAA3gAAAA8AAAAAAAAAAAAAAAAAmAIAAGRy&#10;cy9kb3ducmV2LnhtbFBLBQYAAAAABAAEAPUAAACMAw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7WsgA&#10;AADeAAAADwAAAGRycy9kb3ducmV2LnhtbESPQWvCQBSE74L/YXmF3nRjMKKpq6gg9FKotod6e2Zf&#10;k2D2bdzdavTXu4VCj8PMfMPMl51pxIWcry0rGA0TEMSF1TWXCj4/toMpCB+QNTaWScGNPCwX/d4c&#10;c22vvKPLPpQiQtjnqKAKoc2l9EVFBv3QtsTR+7bOYIjSlVI7vEa4aWSaJBNpsOa4UGFLm4qK0/7H&#10;KFjPpuvz+5jf7rvjgQ5fx1OWukSp56du9QIiUBf+w3/tV60gzUa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Hta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lL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6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q5S3HAAAA3gAAAA8AAAAAAAAAAAAAAAAAmAIAAGRy&#10;cy9kb3ducmV2LnhtbFBLBQYAAAAABAAEAPUAAACMAw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t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Mo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5kC2yAAAAN4AAAAPAAAAAAAAAAAAAAAAAJgCAABk&#10;cnMvZG93bnJldi54bWxQSwUGAAAAAAQABAD1AAAAjQM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UxMQA&#10;AADeAAAADwAAAGRycy9kb3ducmV2LnhtbERPz2vCMBS+C/sfwhN209SiotUocyDsMlC3g96ezbMt&#10;Ni9dkmn1rzcHwePH93u+bE0tLuR8ZVnBoJ+AIM6trrhQ8Puz7k1A+ICssbZMCm7kYbl468wx0/bK&#10;W7rsQiFiCPsMFZQhNJmUPi/JoO/bhjhyJ+sMhghdIbXDaww3tUyTZCwNVhwbSmzos6T8vPs3ClbT&#10;yepvM+Tv+/Z4oMP+eB6lLlHqvdt+zEAEasNL/HR/aQXpaDCN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1MTEAAAA3gAAAA8AAAAAAAAAAAAAAAAAmAIAAGRycy9k&#10;b3ducmV2LnhtbFBLBQYAAAAABAAEAPUAAACJAw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xX8gA&#10;AADeAAAADwAAAGRycy9kb3ducmV2LnhtbESPQWvCQBSE7wX/w/KE3urGUMWkrqJCoZeC2h7q7Zl9&#10;JsHs27i71eivd4VCj8PMfMNM551pxJmcry0rGA4SEMSF1TWXCr6/3l8mIHxA1thYJgVX8jCf9Z6m&#10;mGt74Q2dt6EUEcI+RwVVCG0upS8qMugHtiWO3sE6gyFKV0rt8BLhppFpkoylwZrjQoUtrSoqjttf&#10;o2CZTZan9St/3jb7He1+9sdR6hKlnvvd4g1EoC78h//aH1pBOhp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NXFfyAAAAN4AAAAPAAAAAAAAAAAAAAAAAJgCAABk&#10;cnMvZG93bnJldi54bWxQSwUGAAAAAAQABAD1AAAAjQ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sOcgA&#10;AADeAAAADwAAAGRycy9kb3ducmV2LnhtbESPT2vCQBTE7wW/w/IK3uqmQYtN3YgWBC9C/XOot2f2&#10;NQnJvk13V41++m6h0OMwM79hZvPetOJCzteWFTyPEhDEhdU1lwoO+9XTFIQPyBpby6TgRh7m+eBh&#10;hpm2V97SZRdKESHsM1RQhdBlUvqiIoN+ZDvi6H1ZZzBE6UqpHV4j3LQyTZIXabDmuFBhR+8VFc3u&#10;bBQsX6fL748xb+7b05GOn6dmkrpEqeFjv3gDEagP/+G/9lorSCe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Cw5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JoscA&#10;AADeAAAADwAAAGRycy9kb3ducmV2LnhtbESPQWsCMRSE74X+h/AEbzVx0aKrUWpB6KWgtod6e26e&#10;u4ubl20Sddtf3whCj8PMfMPMl51txIV8qB1rGA4UCOLCmZpLDZ8f66cJiBCRDTaOScMPBVguHh/m&#10;mBt35S1ddrEUCcIhRw1VjG0uZSgqshgGriVO3tF5izFJX0rj8ZrgtpGZUs/SYs1pocKWXisqTruz&#10;1bCaTlbfmxG//24Pe9p/HU7j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siaL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X1cgA&#10;AADeAAAADwAAAGRycy9kb3ducmV2LnhtbESPQWsCMRSE70L/Q3hCb5oYarFbo1Sh0EtBbQ/19ty8&#10;7i5uXtYk1W1/fSMUehxm5htmvuxdK84UYuPZwGSsQBCX3jZcGXh/ex7NQMSEbLH1TAa+KcJycTOY&#10;Y2H9hbd03qVKZAjHAg3UKXWFlLGsyWEc+444e58+OExZhkragJcMd63USt1Lhw3nhRo7WtdUHndf&#10;zsDqYbY6be749Wd72NP+43Cc6qCMuR32T48gEvXpP/zXfrEG9FQr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hfVyAAAAN4AAAAPAAAAAAAAAAAAAAAAAJgCAABk&#10;cnMvZG93bnJldi54bWxQSwUGAAAAAAQABAD1AAAAjQM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TsgA&#10;AADeAAAADwAAAGRycy9kb3ducmV2LnhtbESPQWsCMRSE74X+h/AKvXWTbrXo1ihVKHgpqO1Bb8/N&#10;6+7i5mVNUt321zeC0OMwM98wk1lvW3EiHxrHGh4zBYK4dKbhSsPnx9vDCESIyAZbx6ThhwLMprc3&#10;EyyMO/OaTptYiQThUKCGOsaukDKUNVkMmeuIk/flvMWYpK+k8XhOcNvKXKlnabHhtFBjR4uaysPm&#10;22qYj0fz42rA77/r/Y522/1hmHul9f1d//oCIlIf/8PX9tJoyIe5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8rJOyAAAAN4AAAAPAAAAAAAAAAAAAAAAAJgCAABk&#10;cnMvZG93bnJldi54bWxQSwUGAAAAAAQABAD1AAAAjQM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qOs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KjrHAAAA3gAAAA8AAAAAAAAAAAAAAAAAmAIAAGRy&#10;cy9kb3ducmV2LnhtbFBLBQYAAAAABAAEAPUAAACMAw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Poc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y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4+hyAAAAN4AAAAPAAAAAAAAAAAAAAAAAJgCAABk&#10;cnMvZG93bnJldi54bWxQSwUGAAAAAAQABAD1AAAAjQM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R1scA&#10;AADeAAAADwAAAGRycy9kb3ducmV2LnhtbESPQWsCMRSE74L/ITyhN026VNHVKLVQ6KWgtod6e25e&#10;dxc3L9sk1a2/3ghCj8PMfMMsVp1txIl8qB1reBwpEMSFMzWXGj4/XodTECEiG2wck4Y/CrBa9nsL&#10;zI0785ZOu1iKBOGQo4YqxjaXMhQVWQwj1xIn79t5izFJX0rj8ZzgtpGZUhNpsea0UGFLLxUVx92v&#10;1bCeTdc/myd+v2wPe9p/HY7jzCutHwbd8xxEpC7+h+/tN6MhG2d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FEdbHAAAA3gAAAA8AAAAAAAAAAAAAAAAAmAIAAGRy&#10;cy9kb3ducmV2LnhtbFBLBQYAAAAABAAEAPUAAACMAw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0T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bRNyAAAAN4AAAAPAAAAAAAAAAAAAAAAAJgCAABk&#10;cnMvZG93bnJldi54bWxQSwUGAAAAAAQABAD1AAAAjQM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gP8QA&#10;AADeAAAADwAAAGRycy9kb3ducmV2LnhtbERPy2oCMRTdC/2HcAvuNOlQxU6NUgsFN4KvRd1dJ7cz&#10;g5ObaRJ12q83C8Hl4byn88424kI+1I41vAwVCOLCmZpLDfvd12ACIkRkg41j0vBHAeazp94Uc+Ou&#10;vKHLNpYihXDIUUMVY5tLGYqKLIaha4kT9+O8xZigL6XxeE3htpGZUmNpsebUUGFLnxUVp+3Zali8&#10;TRa/61de/W+OBzp8H0+jzCut+8/dxzuISF18iO/updGQjTK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WID/EAAAA3gAAAA8AAAAAAAAAAAAAAAAAmAIAAGRycy9k&#10;b3ducmV2LnhtbFBLBQYAAAAABAAEAPUAAACJAw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FpMcA&#10;AADeAAAADwAAAGRycy9kb3ducmV2LnhtbESPQWsCMRSE74X+h/AK3mrSRYuuRqkFoZeCWg96e26e&#10;u4ubl20Sddtf3whCj8PMfMNM551txIV8qB1reOkrEMSFMzWXGrZfy+cRiBCRDTaOScMPBZjPHh+m&#10;mBt35TVdNrEUCcIhRw1VjG0uZSgqshj6riVO3tF5izFJX0rj8ZrgtpGZUq/SYs1pocKW3isqTpuz&#10;1bAYjxbfqwF//q4Pe9rvDqdh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haTHAAAA3gAAAA8AAAAAAAAAAAAAAAAAmAIAAGRy&#10;cy9kb3ducmV2LnhtbFBLBQYAAAAABAAEAPUAAACMAw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65M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mk4i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uuTHAAAA3gAAAA8AAAAAAAAAAAAAAAAAmAIAAGRy&#10;cy9kb3ducmV2LnhtbFBLBQYAAAAABAAEAPUAAACMAw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ff8gA&#10;AADeAAAADwAAAGRycy9kb3ducmV2LnhtbESPT2vCQBTE70K/w/IKvekmoRaNrlKFQi8F//RQb8/s&#10;axLMvo27W41++q4geBxm5jfMdN6ZRpzI+dqygnSQgCAurK65VPC9/eiPQPiArLGxTAou5GE+e+pN&#10;Mdf2zGs6bUIpIoR9jgqqENpcSl9UZNAPbEscvV/rDIYoXSm1w3OEm0ZmSfImDdYcFypsaVlRcdj8&#10;GQWL8WhxXL3y13W939HuZ38YZi5R6uW5e5+ACNSFR/je/tQKsmGW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R9/yAAAAN4AAAAPAAAAAAAAAAAAAAAAAJgCAABk&#10;cnMvZG93bnJldi54bWxQSwUGAAAAAAQABAD1AAAAjQM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BCM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gQjHAAAA3gAAAA8AAAAAAAAAAAAAAAAAmAIAAGRy&#10;cy9kb3ducmV2LnhtbFBLBQYAAAAABAAEAPUAAACMAw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kk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yST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858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r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vOfHAAAA3gAAAA8AAAAAAAAAAAAAAAAAmAIAAGRy&#10;cy9kb3ducmV2LnhtbFBLBQYAAAAABAAEAPUAAACMAw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ZfMgA&#10;AADeAAAADwAAAGRycy9kb3ducmV2LnhtbESPT2vCQBTE7wW/w/IKvdWNoSkaXUWFQi8F//RQb8/s&#10;axLMvo27W41++q4geBxm5jfMZNaZRpzI+dqygkE/AUFcWF1zqeB7+/E6BOEDssbGMim4kIfZtPc0&#10;wVzbM6/ptAmliBD2OSqoQmhzKX1RkUHfty1x9H6tMxiidKXUDs8RbhqZJsm7NFhzXKiwpWVFxWHz&#10;ZxQsRsPFcfXGX9f1fke7n/0hS12i1MtzNx+DCNSFR/je/tQK0iwd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hl8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C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2lv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cL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ik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h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CKQ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4sUA&#10;AADeAAAADwAAAGRycy9kb3ducmV2LnhtbERPz2vCMBS+C/sfwht409Qyh9ZGmYOBF0HdDvP22ry1&#10;xealS6JW/3pzGOz48f3OV71pxYWcbywrmIwTEMSl1Q1XCr4+P0YzED4ga2wtk4IbeVgtnwY5Ztpe&#10;eU+XQ6hEDGGfoYI6hC6T0pc1GfRj2xFH7sc6gyFCV0nt8BrDTSvTJHmVBhuODTV29F5TeTqcjYL1&#10;fLb+3b3w9r4vjnT8Lk7T1CVKDZ/7twWIQH34F/+5N1pBOk0n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7bixQAAAN4AAAAPAAAAAAAAAAAAAAAAAJgCAABkcnMv&#10;ZG93bnJldi54bWxQSwUGAAAAAAQABAD1AAAAigM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TeccA&#10;AADeAAAADwAAAGRycy9kb3ducmV2LnhtbESPQWsCMRSE74L/IbyCN826aNGtUVQQvAhqe6i35+Z1&#10;d3HzsiZRt/31jVDocZiZb5jZojW1uJPzlWUFw0ECgji3uuJCwcf7pj8B4QOyxtoyKfgmD4t5tzPD&#10;TNsHH+h+DIWIEPYZKihDaDIpfV6SQT+wDXH0vqwzGKJ0hdQOHxFuapkmyas0WHFcKLGhdUn55Xgz&#10;ClbTyeq6H/Hu53A+0enzfBmnLlGq99Iu30AEasN/+K+91QrScTqc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E3nHAAAA3gAAAA8AAAAAAAAAAAAAAAAAmAIAAGRy&#10;cy9kb3ducmV2LnhtbFBLBQYAAAAABAAEAPUAAACMAw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VwWcYA&#10;AADeAAAADwAAAGRycy9kb3ducmV2LnhtbESPy2oCMRSG90LfIZyCO800VLFTo9RCwY3gbVF3x8np&#10;zODkZJpEnfbpzUJw+fPf+KbzzjbiQj7UjjW8DDMQxIUzNZca9ruvwQREiMgGG8ek4Y8CzGdPvSnm&#10;xl15Q5dtLEUa4ZCjhirGNpcyFBVZDEPXEifvx3mLMUlfSuPxmsZtI1WWjaXFmtNDhS19VlSctmer&#10;YfE2WfyuX3n1vzke6PB9PI2Uz7TuP3cf7yAidfERvreXRoMaKZU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VwWcYAAADeAAAADwAAAAAAAAAAAAAAAACYAgAAZHJz&#10;L2Rvd25yZXYueG1sUEsFBgAAAAAEAAQA9QAAAIs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Vws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1cL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LtcgA&#10;AADeAAAADwAAAGRycy9kb3ducmV2LnhtbESPT2sCMRTE74LfIbxCb5ptqGK3RlGh0Euh/jnU23Pz&#10;uru4eVmTVLf99KYgeBxm5jfMdN7ZRpzJh9qxhqdhBoK4cKbmUsNu+zaYgAgR2WDjmDT8UoD5rN+b&#10;Ym7chdd03sRSJAiHHDVUMba5lKGoyGIYupY4ed/OW4xJ+lIaj5cEt41UWTaWFmtOCxW2tKqoOG5+&#10;rIbly2R5+nzmj7/1YU/7r8NxpHym9eNDt3gFEamL9/Ct/W40qJFSCv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0u1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uLsgA&#10;AADeAAAADwAAAGRycy9kb3ducmV2LnhtbESPQWsCMRSE74X+h/AKvXWzTbXo1ihVKHgpqO1Bb8/N&#10;6+7i5mVNUt321zeC0OMwM98wk1lvW3EiHxrHGh6zHARx6UzDlYbPj7eHEYgQkQ22jknDDwWYTW9v&#10;JlgYd+Y1nTaxEgnCoUANdYxdIWUoa7IYMtcRJ+/LeYsxSV9J4/Gc4LaVKs+fpcWG00KNHS1qKg+b&#10;b6thPh7Nj6sBv/+u9zvabfeHofK51vd3/esLiEh9/A9f20ujQQ2V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4u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2Ws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dlrHAAAA3gAAAA8AAAAAAAAAAAAAAAAAmAIAAGRy&#10;cy9kb3ducmV2LnhtbFBLBQYAAAAABAAEAPUAAACMAw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TwcgA&#10;AADeAAAADwAAAGRycy9kb3ducmV2LnhtbESPQWsCMRSE70L/Q3hCb5o1dIuuRqmFQi+FanvQ23Pz&#10;3F3cvGyTVFd/fVMo9DjMzDfMYtXbVpzJh8axhsk4A0FcOtNwpeHz42U0BREissHWMWm4UoDV8m6w&#10;wMK4C2/ovI2VSBAOBWqoY+wKKUNZk8Uwdh1x8o7OW4xJ+koaj5cEt61UWfYoLTacFmrs6Lmm8rT9&#10;thrWs+n66/2B326bw572u8MpVz7T+n7YP81BROrjf/iv/Wo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tPB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NtscA&#10;AADeAAAADwAAAGRycy9kb3ducmV2LnhtbESPQWsCMRSE74L/ITyhN802VNHVKLVQ6KWgtod6e25e&#10;dxc3L9sk1a2/3ghCj8PMfMMsVp1txIl8qB1reBxlIIgLZ2ouNXx+vA6nIEJENtg4Jg1/FGC17PcW&#10;mBt35i2ddrEUCcIhRw1VjG0uZSgqshhGriVO3rfzFmOSvpTG4znBbSNVlk2kxZrTQoUtvVRUHHe/&#10;VsN6Nl3/bJ74/bI97Gn/dTiOlc+0fhh0z3MQkbr4H76334wGNVZ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TbbHAAAA3gAAAA8AAAAAAAAAAAAAAAAAmAIAAGRy&#10;cy9kb3ducmV2LnhtbFBLBQYAAAAABAAEAPUAAACMAw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oLcgA&#10;AADeAAAADwAAAGRycy9kb3ducmV2LnhtbESPQWsCMRSE74X+h/AKvXWzDbXVrVGqIPQiVNuD3p6b&#10;193FzcuaRN366xuh0OMwM98w42lvW3EiHxrHGh6zHARx6UzDlYavz8XDEESIyAZbx6ThhwJMJ7c3&#10;YyyMO/OKTutYiQThUKCGOsaukDKUNVkMmeuIk/ftvMWYpK+k8XhOcNtKlefP0mLDaaHGjuY1lfv1&#10;0WqYjYazw8cTLy+r3Za2m91+oHyu9f1d//YKIlIf/8N/7XejQQ2UeoH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Ogt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8X8QA&#10;AADeAAAADwAAAGRycy9kb3ducmV2LnhtbERPy2oCMRTdC/2HcAvuNNNQxU6NUgsFN4KvRd1dJ7cz&#10;g5ObaRJ12q83C8Hl4byn88424kI+1I41vAwzEMSFMzWXGva7r8EERIjIBhvHpOGPAsxnT70p5sZd&#10;eUOXbSxFCuGQo4YqxjaXMhQVWQxD1xIn7sd5izFBX0rj8ZrCbSNVlo2lxZpTQ4UtfVZUnLZnq2Hx&#10;Nln8rl959b85HujwfTyNlM+07j93H+8gInXxIb67l0aDGim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fF/EAAAA3gAAAA8AAAAAAAAAAAAAAAAAmAIAAGRycy9k&#10;b3ducmV2LnhtbFBLBQYAAAAABAAEAPUAAACJAw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x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2cTHAAAA3gAAAA8AAAAAAAAAAAAAAAAAmAIAAGRy&#10;cy9kb3ducmV2LnhtbFBLBQYAAAAABAAEAPUAAACMAw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mh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Ql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M5oTHAAAA3gAAAA8AAAAAAAAAAAAAAAAAmAIAAGRy&#10;cy9kb3ducmV2LnhtbFBLBQYAAAAABAAEAPUAAACMAw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DH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AEMfyAAAAN4AAAAPAAAAAAAAAAAAAAAAAJgCAABk&#10;cnMvZG93bnJldi54bWxQSwUGAAAAAAQABAD1AAAAjQM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daMgA&#10;AADeAAAADwAAAGRycy9kb3ducmV2LnhtbESPQWsCMRSE74X+h/AKvXWzTbXo1ihVKHgpqO1Bb8/N&#10;6+7i5mVNUt321zeC0OMwM98wk1lvW3EiHxrHGh6zHARx6UzDlYbPj7eHEYgQkQ22jknDDwWYTW9v&#10;JlgYd+Y1nTaxEgnCoUANdYxdIWUoa7IYMtcRJ+/LeYsxSV9J4/Gc4LaVKs+fpcWG00KNHS1qKg+b&#10;b6thPh7Nj6sBv/+u9zvabfeHofK51vd3/esLiEh9/A9f20ujQQ3Vk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0t1o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48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kw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njz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gh8gA&#10;AADeAAAADwAAAGRycy9kb3ducmV2LnhtbESPQWsCMRSE74X+h/AKvdWsqxZdjVIFwYugtod6e26e&#10;u4ubl22S6uqvNwWhx2FmvmEms9bU4kzOV5YVdDsJCOLc6ooLBV+fy7chCB+QNdaWScGVPMymz08T&#10;zLS98JbOu1CICGGfoYIyhCaT0uclGfQd2xBH72idwRClK6R2eIlwU8s0Sd6lwYrjQokNLUrKT7tf&#10;o2A+Gs5/Nn1e37aHPe2/D6dB6hKlXl/ajzGIQG34Dz/aK60gHaS9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d+CH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H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9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0Uc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ba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HaG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6dtr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8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A+v8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X7w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qgsUA&#10;AADeAAAADwAAAGRycy9kb3ducmV2LnhtbERPz2vCMBS+D/wfwhN2m+k6HVpNiw4GuwjTedDbs3lr&#10;i81LTTKt/vXLYbDjx/d7UfSmFRdyvrGs4HmUgCAurW64UrD7en+agvABWWNrmRTcyEORDx4WmGl7&#10;5Q1dtqESMYR9hgrqELpMSl/WZNCPbEccuW/rDIYIXSW1w2sMN61Mk+RVGmw4NtTY0VtN5Wn7YxSs&#10;ZtPV+XPM6/vmeKDD/niapC5R6nHYL+cgAvXhX/zn/tAK0kn6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uqCxQAAAN4AAAAPAAAAAAAAAAAAAAAAAJgCAABkcnMv&#10;ZG93bnJldi54bWxQSwUGAAAAAAQABAD1AAAAig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n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k8ZyAAAAN4AAAAPAAAAAAAAAAAAAAAAAJgCAABk&#10;cnMvZG93bnJldi54bWxQSwUGAAAAAAQABAD1AAAAjQ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V+cYA&#10;AADeAAAADwAAAGRycy9kb3ducmV2LnhtbESPy2rCQBSG90LfYTgFdzppUNHoKFUQ3Aheuqi7Y+Y0&#10;CWbOpDOjpn16ZyG4/PlvfLNFa2pxI+crywo++gkI4tzqigsFX8d1bwzCB2SNtWVS8EceFvO3zgwz&#10;be+8p9shFCKOsM9QQRlCk0np85IM+r5tiKP3Y53BEKUrpHZ4j+OmlmmSjKTBiuNDiQ2tSsovh6tR&#10;sJyMl7+7AW//9+cTnb7Pl2HqEqW67+3nFESgNrzCz/ZGK0iH6S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V+cYAAADeAAAADwAAAAAAAAAAAAAAAACYAgAAZHJz&#10;L2Rvd25yZXYueG1sUEsFBgAAAAAEAAQA9QAAAIsDA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wYs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v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MGL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uF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UrhXHAAAA3gAAAA8AAAAAAAAAAAAAAAAAmAIAAGRy&#10;cy9kb3ducmV2LnhtbFBLBQYAAAAABAAEAPUAAACMAw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jsgA&#10;AADeAAAADwAAAGRycy9kb3ducmV2LnhtbESPQWsCMRSE74X+h/AKvdWsqxZdjVIFwYugtod6e26e&#10;u4ubl22S6uqvNwWhx2FmvmEms9bU4kzOV5YVdDsJCOLc6ooLBV+fy7chCB+QNdaWScGVPMymz08T&#10;zLS98JbOu1CICGGfoYIyhCaT0uclGfQd2xBH72idwRClK6R2eIlwU8s0Sd6lwYrjQokNLUrKT7tf&#10;o2A+Gs5/Nn1e37aHPe2/D6dB6hKlXl/ajzGIQG34Dz/aK60gHaT9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AuO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T+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L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cZP6yAAAAN4AAAAPAAAAAAAAAAAAAAAAAJgCAABk&#10;cnMvZG93bnJldi54bWxQSwUGAAAAAAQABAD1AAAAjQM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2YcgA&#10;AADeAAAADwAAAGRycy9kb3ducmV2LnhtbESPT2vCQBTE74V+h+UVequbBlM0uooKQi8F//RQb8/s&#10;axLMvo27W41++q4geBxm5jfMeNqZRpzI+dqygvdeAoK4sLrmUsH3dvk2AOEDssbGMim4kIfp5Plp&#10;jLm2Z17TaRNKESHsc1RQhdDmUvqiIoO+Z1vi6P1aZzBE6UqpHZ4j3DQyTZIPabDmuFBhS4uKisPm&#10;zyiYDwfz46rPX9f1fke7n/0hS12i1OtLNxuBCNSFR/je/tQK0izt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TZh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F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g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6gW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Nj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gbv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w2N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yZ/8UA&#10;AADeAAAADwAAAGRycy9kb3ducmV2LnhtbERPy4rCMBTdC/MP4Q6403SKilajjILgRvAxi3F3be60&#10;xeamk0TtzNebheDycN6zRWtqcSPnK8sKPvoJCOLc6ooLBV/HdW8MwgdkjbVlUvBHHhbzt84MM23v&#10;vKfbIRQihrDPUEEZQpNJ6fOSDPq+bYgj92OdwRChK6R2eI/hppZpkoykwYpjQ4kNrUrKL4erUbCc&#10;jJe/uwFv//fnE52+z5dh6hKluu/t5xREoDa8xE/3RitIh+kg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Jn/xQAAAN4AAAAPAAAAAAAAAAAAAAAAAJgCAABkcnMv&#10;ZG93bnJldi54bWxQSwUGAAAAAAQABAD1AAAAig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MTZPnIAAAA&#10;3gAAAA8AAAAAAAAAAAAAAAAAqgIAAGRycy9kb3ducmV2LnhtbFBLBQYAAAAABAAEAPoAAACfAwAA&#10;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JMcA&#10;AADeAAAADwAAAGRycy9kb3ducmV2LnhtbESPy2rCQBSG9wXfYTiF7uqkoREbMxEVCt0U6mVRd8fM&#10;MQlmzsSZqaZ9+s5CcPnz3/iK+WA6cSHnW8sKXsYJCOLK6pZrBbvt+/MUhA/IGjvLpOCXPMzL0UOB&#10;ubZXXtNlE2oRR9jnqKAJoc+l9FVDBv3Y9sTRO1pnMETpaqkdXuO46WSaJBNpsOX40GBPq4aq0+bH&#10;KFi+TZfnr1f+/Fsf9rT/Ppyy1CVKPT0OixmIQEO4h2/tD60gzd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AyTHAAAA3gAAAA8AAAAAAAAAAAAAAAAAmAIAAGRy&#10;cy9kb3ducmV2LnhtbFBLBQYAAAAABAAEAPUAAACMAw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mv8gA&#10;AADeAAAADwAAAGRycy9kb3ducmV2LnhtbESPT2vCQBTE7wW/w/IKvdWNoSkaXUWFQi8F//RQb8/s&#10;axLMvo27W41++q4geBxm5jfMZNaZRpzI+dqygkE/AUFcWF1zqeB7+/E6BOEDssbGMim4kIfZtPc0&#10;wVzbM6/ptAmliBD2OSqoQmhzKX1RkUHfty1x9H6tMxiidKXUDs8RbhqZJsm7NFhzXKiwpWVFxWHz&#10;ZxQsRsPFcfXGX9f1fke7n/0hS12i1MtzNx+DCNSFR/je/tQK0izN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6a/yAAAAN4AAAAPAAAAAAAAAAAAAAAAAJgCAABk&#10;cnMvZG93bnJldi54bWxQSwUGAAAAAAQABAD1AAAAjQM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4yMYA&#10;AADeAAAADwAAAGRycy9kb3ducmV2LnhtbERPy2rCQBTdF/yH4Rbc1UmDFps6ES0IboT6WNTdNXOb&#10;hGTupDOjRr++UyiUszqcF2c2700rLuR8bVnB8ygBQVxYXXOp4LBfPU1B+ICssbVMCm7kYZ4PHmaY&#10;aXvlLV12oRSxhH2GCqoQukxKX1Rk0I9sRxy1L+sMhkhdKbXDayw3rUyT5EUarDkuVNjRe0VFszsb&#10;BcvX6fL7Y8yb+/Z0pOPnqZmkLlFq+Ngv3kAE6sO/+S+91grSSQT83olX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04yMYAAADeAAAADwAAAAAAAAAAAAAAAACYAgAAZHJz&#10;L2Rvd25yZXYueG1sUEsFBgAAAAAEAAQA9QAAAIsDA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dU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Z1T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FJ8gA&#10;AADeAAAADwAAAGRycy9kb3ducmV2LnhtbESPT2vCQBTE74V+h+UVequbBlM0uooKQi8F//RQb8/s&#10;axLMvo27W41++q4geBxm5jfMeNqZRpzI+dqygvdeAoK4sLrmUsH3dvk2AOEDssbGMim4kIfp5Plp&#10;jLm2Z17TaRNKESHsc1RQhdDmUvqiIoO+Z1vi6P1aZzBE6UqpHZ4j3DQyTZIPabDmuFBhS4uKisPm&#10;zyiYDwfz46rPX9f1fke7n/0hS12i1OtLNxuBCNSFR/je/tQK0izN+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AUn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gvMcA&#10;AADeAAAADwAAAGRycy9kb3ducmV2LnhtbESPQWvCQBSE74L/YXmF3nTTYMRGV1FB6KVQbQ/19sw+&#10;k2D2bdzdavTXu4VCj8PMfMPMFp1pxIWcry0reBkmIIgLq2suFXx9bgYTED4ga2wsk4IbeVjM+70Z&#10;5tpeeUuXXShFhLDPUUEVQptL6YuKDPqhbYmjd7TOYIjSlVI7vEa4aWSaJGNpsOa4UGFL64qK0+7H&#10;KFi9TlbnjxG/37eHPe2/D6csdYlSz0/dcgoiUBf+w3/tN60gzdIs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koLzHAAAA3gAAAA8AAAAAAAAAAAAAAAAAmAIAAGRy&#10;cy9kb3ducmV2LnhtbFBLBQYAAAAABAAEAPUAAACMAw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y8gA&#10;AADeAAAADwAAAGRycy9kb3ducmV2LnhtbESPT2vCQBTE70K/w/IKvemmoRGbukoVBC9C/XPQ2zP7&#10;mgSzb9PdVWM/fbcgeBxm5jfMeNqZRlzI+dqygtdBAoK4sLrmUsFuu+iPQPiArLGxTApu5GE6eeqN&#10;Mdf2ymu6bEIpIoR9jgqqENpcSl9UZNAPbEscvW/rDIYoXSm1w2uEm0amSTKUBmuOCxW2NK+oOG3O&#10;RsHsfTT7+Xrj1e/6eKDD/njKUpco9fLcfX6ACNSFR/jeXmoFaZZm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j7L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bU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3qbUMkAAADeAAAADwAAAAAAAAAAAAAAAACYAgAA&#10;ZHJzL2Rvd25yZXYueG1sUEsFBgAAAAAEAAQA9QAAAI4DA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PIsYA&#10;AADeAAAADwAAAGRycy9kb3ducmV2LnhtbERPy2rCQBTdF/yH4Ra6q5OGRmzMRFQodFOoj0XdXTPX&#10;JJi5E2emmvbrOwvB5eG8i/lgOnEh51vLCl7GCQjiyuqWawW77fvzFIQPyBo7y6TglzzMy9FDgbm2&#10;V17TZRNqEUPY56igCaHPpfRVQwb92PbEkTtaZzBE6GqpHV5juOlkmiQTabDl2NBgT6uGqtPmxyhY&#10;vk2X569X/vxbH/a0/z6cstQlSj09DosZiEBDuItv7g+tIM3S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UPIsYAAADeAAAADwAAAAAAAAAAAAAAAACYAgAAZHJz&#10;L2Rvd25yZXYueG1sUEsFBgAAAAAEAAQA9QAAAIs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qucgA&#10;AADeAAAADwAAAGRycy9kb3ducmV2LnhtbESPT2vCQBTE7wW/w/IKvdVNQ1M0uooKhV4K/umh3p7Z&#10;ZxLMvo27W41++q4geBxm5jfMeNqZRpzI+dqygrd+AoK4sLrmUsHP5vN1AMIHZI2NZVJwIQ/TSe9p&#10;jLm2Z17RaR1KESHsc1RQhdDmUvqiIoO+b1vi6O2tMxiidKXUDs8RbhqZJsmHNFhzXKiwpUVFxWH9&#10;ZxTMh4P5cfnO39fVbkvb390hS12i1MtzNxuBCNSFR/je/tIK0izN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q5yAAAAN4AAAAPAAAAAAAAAAAAAAAAAJgCAABk&#10;cnMvZG93bnJldi54bWxQSwUGAAAAAAQABAD1AAAAjQ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m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ROo4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JmcYAAADeAAAADwAAAAAAAAAAAAAAAACYAgAAZHJz&#10;L2Rvd25yZXYueG1sUEsFBgAAAAAEAAQA9QAAAIsDA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sA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mw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2wCyAAAAN4AAAAPAAAAAAAAAAAAAAAAAJgCAABk&#10;cnMvZG93bnJldi54bWxQSwUGAAAAAAQABAD1AAAAjQM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yd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YT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8nXHAAAA3gAAAA8AAAAAAAAAAAAAAAAAmAIAAGRy&#10;cy9kb3ducmV2LnhtbFBLBQYAAAAABAAEAPUAAACMAw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X7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67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Vfu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Pm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o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M+a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AcgA&#10;AADeAAAADwAAAGRycy9kb3ducmV2LnhtbESPT2vCQBTE70K/w/IKvemmoRGbukoVBC9C/XPQ2zP7&#10;mgSzb9PdVWM/fbcgeBxm5jfMeNqZRlzI+dqygtdBAoK4sLrmUsFuu+iPQPiArLGxTApu5GE6eeqN&#10;Mdf2ymu6bEIpIoR9jgqqENpcSl9UZNAPbEscvW/rDIYoXSm1w2uEm0amSTKUBmuOCxW2NK+oOG3O&#10;RsHsfTT7+Xrj1e/6eKDD/njKUpco9fLcfX6ACNSFR/jeXmoFaZYO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GoB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0dsgA&#10;AADeAAAADwAAAGRycy9kb3ducmV2LnhtbESPT2vCQBTE74V+h+UVvNVNgwaNrlILBS8F/x309sy+&#10;JsHs23R31bSf3i0IHoeZ+Q0znXemERdyvras4K2fgCAurK65VLDbfr6OQPiArLGxTAp+ycN89vw0&#10;xVzbK6/psgmliBD2OSqoQmhzKX1RkUHfty1x9L6tMxiidKXUDq8RbhqZJkkmDdYcFyps6aOi4rQ5&#10;GwWL8Wjxsxrw19/6eKDD/ngapi5RqvfSvU9ABOrCI3xvL7WCdJh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vR2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7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B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lHt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Fn8QA&#10;AADeAAAADwAAAGRycy9kb3ducmV2LnhtbERPz2vCMBS+C/sfwht409SiotUoUxC8CNPtMG/P5tkW&#10;m5cuiVr315uDsOPH93u+bE0tbuR8ZVnBoJ+AIM6trrhQ8P216U1A+ICssbZMCh7kYbl468wx0/bO&#10;e7odQiFiCPsMFZQhNJmUPi/JoO/bhjhyZ+sMhghdIbXDeww3tUyTZCwNVhwbSmxoXVJ+OVyNgtV0&#10;svr9HPLub3860vHndBmlLlGq+95+zEAEasO/+OXeagXpKB3H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xZ/EAAAA3gAAAA8AAAAAAAAAAAAAAAAAmAIAAGRycy9k&#10;b3ducmV2LnhtbFBLBQYAAAAABAAEAPUAAACJAw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VgB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qa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YATHAAAA3gAAAA8AAAAAAAAAAAAAAAAAmAIAAGRy&#10;cy9kb3ducmV2LnhtbFBLBQYAAAAABAAEAPUAAACMAw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fRMcA&#10;AADeAAAADwAAAGRycy9kb3ducmV2LnhtbESPzWrCQBSF94LvMFyhO50YarVpRtFCoRuhahd1d81c&#10;k2DmTpyZxtin7ywKXR7OH1++6k0jOnK+tqxgOklAEBdW11wq+Dy8jRcgfEDW2FgmBXfysFoOBzlm&#10;2t54R90+lCKOsM9QQRVCm0npi4oM+oltiaN3ts5giNKVUju8xXHTyDRJnqTBmuNDhS29VlRc9t9G&#10;weZ5sbl+PPL2Z3c60vHrdJmlLlHqYdSvX0AE6sN/+K/9rhWks3Qe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mX0THAAAA3gAAAA8AAAAAAAAAAAAAAAAAmAIAAGRy&#10;cy9kb3ducmV2LnhtbFBLBQYAAAAABAAEAPUAAACMAw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63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X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vrfyAAAAN4AAAAPAAAAAAAAAAAAAAAAAJgCAABk&#10;cnMvZG93bnJldi54bWxQSwUGAAAAAAQABAD1AAAAjQM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kqMgA&#10;AADeAAAADwAAAGRycy9kb3ducmV2LnhtbESPQWsCMRSE74X+h/AKvXWzDbXVrVGqIPQiVNuD3p6b&#10;193FzcuaRN366xuh0OMwM98w42lvW3EiHxrHGh6zHARx6UzDlYavz8XDEESIyAZbx6ThhwJMJ7c3&#10;YyyMO/OKTutYiQThUKCGOsaukDKUNVkMmeuIk/ftvMWYpK+k8XhOcNtKlefP0mLDaaHGjuY1lfv1&#10;0WqYjYazw8cTLy+r3Za2m91+oHyu9f1d//YKIlIf/8N/7XejQQ3Ui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GSo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M8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C+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MEz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ZR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h7G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VlH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H83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1H83MkAAADeAAAADwAAAAAAAAAAAAAAAACYAgAA&#10;ZHJzL2Rvd25yZXYueG1sUEsFBgAAAAAEAAQA9QAAAI4DA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iq8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3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2Kr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M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aj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8cw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TQsUA&#10;AADeAAAADwAAAGRycy9kb3ducmV2LnhtbERPz2vCMBS+C/4P4Qm7aWqZ03WNooPBLsLUHebt2Tzb&#10;YvNSk6zW/fXLYbDjx/c7X/WmER05X1tWMJ0kIIgLq2suFXwe3sYLED4ga2wsk4I7eVgth4McM21v&#10;vKNuH0oRQ9hnqKAKoc2k9EVFBv3EtsSRO1tnMEToSqkd3mK4aWSaJE/SYM2xocKWXisqLvtvo2Dz&#10;vNhcPx55+7M7Hen4dbrMUpco9TDq1y8gAvXhX/znftcK0lk6j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FNCxQAAAN4AAAAPAAAAAAAAAAAAAAAAAJgCAABkcnMv&#10;ZG93bnJldi54bWxQSwUGAAAAAAQABAD1AAAAig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22cgA&#10;AADeAAAADwAAAGRycy9kb3ducmV2LnhtbESPzWsCMRTE7wX/h/AEbzXr4udqFC0UeinUj4Penpvn&#10;7uLmZZukuu1f3xSEHoeZ+Q2zWLWmFjdyvrKsYNBPQBDnVldcKDjsX5+nIHxA1lhbJgXf5GG17Dwt&#10;MNP2zlu67UIhIoR9hgrKEJpMSp+XZND3bUMcvYt1BkOUrpDa4T3CTS3TJBlLgxXHhRIbeikpv+6+&#10;jILNbLr5/Bjy+8/2fKLT8XwdpS5Rqtdt13MQgdrwH36037SCdJR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PbZyAAAAN4AAAAPAAAAAAAAAAAAAAAAAJgCAABk&#10;cnMvZG93bnJldi54bWxQSwUGAAAAAAQABAD1AAAAjQ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vY8YA&#10;AADeAAAADwAAAGRycy9kb3ducmV2LnhtbESPy2rCQBSG9wXfYThCd3Vi0BKjo2hB6KbgbaG7Y+aY&#10;BDNn0pmppn16Z1Fw+fPf+GaLzjTiRs7XlhUMBwkI4sLqmksFh/36LQPhA7LGxjIp+CUPi3nvZYa5&#10;tnfe0m0XShFH2OeooAqhzaX0RUUG/cC2xNG7WGcwROlKqR3e47hpZJok79JgzfGhwpY+Kiquux+j&#10;YDXJVt+bEX/9bc8nOh3P13HqEqVe+91yCiJQF57h//anVpCO0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MvY8YAAADeAAAADwAAAAAAAAAAAAAAAACYAgAAZHJz&#10;L2Rvd25yZXYueG1sUEsFBgAAAAAEAAQA9QAAAIsDA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MgA&#10;AADeAAAADwAAAGRycy9kb3ducmV2LnhtbESPQWvCQBSE74L/YXmF3nRjqBKjq2ih0EtBbQ/19sy+&#10;JsHs23R3q9Ff7wpCj8PMfMPMl51pxImcry0rGA0TEMSF1TWXCr4+3wYZCB+QNTaWScGFPCwX/d4c&#10;c23PvKXTLpQiQtjnqKAKoc2l9EVFBv3QtsTR+7HOYIjSlVI7PEe4aWSaJBNpsOa4UGFLrxUVx92f&#10;UbCeZuvfzQt/XLeHPe2/D8dx6hKlnp+61QxEoC78hx/td60gHaf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4r4yAAAAN4AAAAPAAAAAAAAAAAAAAAAAJgCAABk&#10;cnMvZG93bnJldi54bWxQSwUGAAAAAAQABAD1AAAAjQM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Uj8gA&#10;AADeAAAADwAAAGRycy9kb3ducmV2LnhtbESPQWsCMRSE74X+h/AEbzVr0LKuRqkFoZdCtT3o7bl5&#10;7i5uXrZJ1G1/fVMo9DjMzDfMYtXbVlzJh8axhvEoA0FcOtNwpeHjffOQgwgR2WDrmDR8UYDV8v5u&#10;gYVxN97SdRcrkSAcCtRQx9gVUoayJoth5Dri5J2ctxiT9JU0Hm8JblupsuxRWmw4LdTY0XNN5Xl3&#10;sRrWs3z9+Tbh1+/t8UCH/fE8VT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RSP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F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bEU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pYMgA&#10;AADeAAAADwAAAGRycy9kb3ducmV2LnhtbESPQWvCQBSE70L/w/IK3nTToCVNXaUKghehag/19sy+&#10;JsHs23R31eiv7xYEj8PMfMNMZp1pxJmcry0reBkmIIgLq2suFXztloMMhA/IGhvLpOBKHmbTp94E&#10;c20vvKHzNpQiQtjnqKAKoc2l9EVFBv3QtsTR+7HOYIjSlVI7vES4aWSaJK/SYM1xocKWFhUVx+3J&#10;KJi/ZfPfzxGvb5vDnvbfh+M4dYlS/efu4x1EoC48wvf2SitIx2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Clg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M+8gA&#10;AADeAAAADwAAAGRycy9kb3ducmV2LnhtbESPT2vCQBTE74LfYXmF3nTT0JQYXUULhV4K9c9Bb8/s&#10;Mwlm36a7W41++m6h0OMwM79hZovetOJCzjeWFTyNExDEpdUNVwp227dRDsIHZI2tZVJwIw+L+XAw&#10;w0LbK6/psgmViBD2BSqoQ+gKKX1Zk0E/th1x9E7WGQxRukpqh9cIN61Mk+RFGmw4LtTY0WtN5Xnz&#10;bRSsJvnq6/OZP+7r44EO++M5S12i1ONDv5yCCNSH//Bf+10rSLM0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Iz7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SjMgA&#10;AADeAAAADwAAAGRycy9kb3ducmV2LnhtbESPT2vCQBTE70K/w/IKvZlNQ5UYXaUWCr0U/HfQ2zP7&#10;mgSzb9Pdrab99G5B8DjMzG+Y2aI3rTiT841lBc9JCoK4tLrhSsFu+z7MQfiArLG1TAp+ycNi/jCY&#10;YaHthdd03oRKRAj7AhXUIXSFlL6syaBPbEccvS/rDIYoXSW1w0uEm1ZmaTqWBhuOCzV29FZTedr8&#10;GAXLSb78Xr3w59/6eKDD/ngaZS5V6umxf52CCNSHe/jW/tAKslGW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hKM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3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N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rcXyAAAAN4AAAAPAAAAAAAAAAAAAAAAAJgCAABk&#10;cnMvZG93bnJldi54bWxQSwUGAAAAAAQABAD1AAAAjQM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jZcUA&#10;AADeAAAADwAAAGRycy9kb3ducmV2LnhtbERPy2rCQBTdF/yH4Qrd1YlBS4yOogWhm4Kvhe6umWsS&#10;zNxJZ6aa9uudRcHl4bxni8404kbO15YVDAcJCOLC6ppLBYf9+i0D4QOyxsYyKfglD4t572WGubZ3&#10;3tJtF0oRQ9jnqKAKoc2l9EVFBv3AtsSRu1hnMEToSqkd3mO4aWSaJO/SYM2xocKWPioqrrsfo2A1&#10;yVbfmxF//W3PJzodz9dx6hKlXvvdcgoiUBee4n/3p1aQjt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SNlxQAAAN4AAAAPAAAAAAAAAAAAAAAAAJgCAABkcnMv&#10;ZG93bnJldi54bWxQSwUGAAAAAAQABAD1AAAAig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G/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a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Yb+yAAAAN4AAAAPAAAAAAAAAAAAAAAAAJgCAABk&#10;cnMvZG93bnJldi54bWxQSwUGAAAAAAQABAD1AAAAjQ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5v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e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ub7HAAAA3gAAAA8AAAAAAAAAAAAAAAAAmAIAAGRy&#10;cy9kb3ducmV2LnhtbFBLBQYAAAAABAAEAPUAAACMAw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cJccA&#10;AADeAAAADwAAAGRycy9kb3ducmV2LnhtbESPQWsCMRSE74L/IbyCN826aNGtUVQQvAhqe6i35+Z1&#10;d3HzsiZRt/31jVDocZiZb5jZojW1uJPzlWUFw0ECgji3uuJCwcf7pj8B4QOyxtoyKfgmD4t5tzPD&#10;TNsHH+h+DIWIEPYZKihDaDIpfV6SQT+wDXH0vqwzGKJ0hdQOHxFuapkmyas0WHFcKLGhdUn55Xgz&#10;ClbTyeq6H/Hu53A+0enzfBmnLlGq99Iu30AEasN/+K+91QrScTo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HCXHAAAA3gAAAA8AAAAAAAAAAAAAAAAAmAIAAGRy&#10;cy9kb3ducmV2LnhtbFBLBQYAAAAABAAEAPUAAACMAw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CU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0glLHAAAA3gAAAA8AAAAAAAAAAAAAAAAAmAIAAGRy&#10;cy9kb3ducmV2LnhtbFBLBQYAAAAABAAEAPUAAACMAw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fJ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v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v73HAAAA3gAAAA8AAAAAAAAAAAAAAAAAmAIAAGRy&#10;cy9kb3ducmV2LnhtbFBLBQYAAAAABAAEAPUAAACMAw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0aJsgA&#10;AADeAAAADwAAAGRycy9kb3ducmV2LnhtbESPT2vCQBTE7wW/w/IKvdVNQ1M0uooKhV4K/umh3p7Z&#10;ZxLMvo27W41++q4geBxm5jfMeNqZRpzI+dqygrd+AoK4sLrmUsHP5vN1AMIHZI2NZVJwIQ/TSe9p&#10;jLm2Z17RaR1KESHsc1RQhdDmUvqiIoO+b1vi6O2tMxiidKXUDs8RbhqZJsmHNFhzXKiwpUVFxWH9&#10;ZxTMh4P5cfnO39fVbkvb390hS12i1MtzNxuBCNSFR/je/tIK0iwd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Rom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U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oZ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hFHHAAAA3gAAAA8AAAAAAAAAAAAAAAAAmAIAAGRy&#10;cy9kb3ducmV2LnhtbFBLBQYAAAAABAAEAPUAAACMAw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ysgA&#10;AADeAAAADwAAAGRycy9kb3ducmV2LnhtbESPzWsCMRTE7wX/h/AEbzXr4udqFC0UeinUj4Penpvn&#10;7uLmZZukuu1f3xSEHoeZ+Q2zWLWmFjdyvrKsYNBPQBDnVldcKDjsX5+nIHxA1lhbJgXf5GG17Dwt&#10;MNP2zlu67UIhIoR9hgrKEJpMSp+XZND3bUMcvYt1BkOUrpDa4T3CTS3TJBlLgxXHhRIbeikpv+6+&#10;jILNbLr5/Bjy+8/2fKLT8XwdpS5Rqtdt13MQgdrwH36037SCdJT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yHK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1uMUA&#10;AADeAAAADwAAAGRycy9kb3ducmV2LnhtbERPz2vCMBS+C/4P4Q28aboyh3ZGsYOBF2E6D3p7Nm9t&#10;sXnpklirf/1yGOz48f1erHrTiI6cry0reJ4kIIgLq2suFRy+PsYzED4ga2wsk4I7eVgth4MFZtre&#10;eEfdPpQihrDPUEEVQptJ6YuKDPqJbYkj922dwRChK6V2eIvhppFpkrxKgzXHhgpbeq+ouOyvRkE+&#10;n+U/ny+8fezOJzodz5dp6hKlRk/9+g1EoD78i//cG60gnabz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LW4xQAAAN4AAAAPAAAAAAAAAAAAAAAAAJgCAABkcnMv&#10;ZG93bnJldi54bWxQSwUGAAAAAAQABAD1AAAAig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QI8gA&#10;AADeAAAADwAAAGRycy9kb3ducmV2LnhtbESPT2vCQBTE74LfYXmF3nTTUIuJrqJCoZeCf3qot2f2&#10;mQSzb+PuVtN++q4geBxm5jfMdN6ZRlzI+dqygpdhAoK4sLrmUsHX7n0wBuEDssbGMin4JQ/zWb83&#10;xVzbK2/osg2liBD2OSqoQmhzKX1RkUE/tC1x9I7WGQxRulJqh9cIN41Mk+RNGqw5LlTY0qqi4rT9&#10;MQqW2Xh5Xr/y59/msKf99+E0Sl2i1PNTt5iACNSFR/je/tAK0lGa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BAjyAAAAN4AAAAPAAAAAAAAAAAAAAAAAJgCAABk&#10;cnMvZG93bnJldi54bWxQSwUGAAAAAAQABAD1AAAAjQ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jpM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elE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BI6THAAAA3gAAAA8AAAAAAAAAAAAAAAAAmAIAAGRy&#10;cy9kb3ducmV2LnhtbFBLBQYAAAAABAAEAPUAAACMAw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GP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YY/yAAAAN4AAAAPAAAAAAAAAAAAAAAAAJgCAABk&#10;cnMvZG93bnJldi54bWxQSwUGAAAAAAQABAD1AAAAjQM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YSMgA&#10;AADeAAAADwAAAGRycy9kb3ducmV2LnhtbESPQWsCMRSE74X+h/AKvXWTbrXo1ihVKHgpqO1Bb8/N&#10;6+7i5mVNUt321zeC0OMwM98wk1lvW3EiHxrHGh4zBYK4dKbhSsPnx9vDCESIyAZbx6ThhwLMprc3&#10;EyyMO/OaTptYiQThUKCGOsaukDKUNVkMmeuIk/flvMWYpK+k8XhOcNvKXKlnabHhtFBjR4uaysPm&#10;22qYj0fz42rA77/r/Y522/1hmHul9f1d//oCIlIf/8PX9tJoyId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xhI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908gA&#10;AADeAAAADwAAAGRycy9kb3ducmV2LnhtbESPQWsCMRSE74X+h/AKvdWkay26GqUWhF4EtT3U23Pz&#10;uru4edkmUdf++kYQPA4z8w0zmXW2EUfyoXas4bmnQBAXztRcavj6XDwNQYSIbLBxTBrOFGA2vb+b&#10;YG7cidd03MRSJAiHHDVUMba5lKGoyGLouZY4eT/OW4xJ+lIaj6cEt43MlHqVFmtOCxW29F5Rsd8c&#10;rIb5aDj/Xb3w8m+929L2e7cfZF5p/fjQvY1BROriLXxtfxgN2aCv+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73TyAAAAN4AAAAPAAAAAAAAAAAAAAAAAJgCAABk&#10;cnMvZG93bnJldi54bWxQSwUGAAAAAAQABAD1AAAAjQM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lp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f1A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olp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PMkA&#10;AADeAAAADwAAAGRycy9kb3ducmV2LnhtbESPT0sDMRTE7wW/Q3iCtzZxdaVdmxYrFLwI9s+hvb1u&#10;nrtLNy9rkrarn94UBI/DzPyGmc5724oz+dA41nA/UiCIS2carjRsN8vhGESIyAZbx6ThmwLMZzeD&#10;KRbGXXhF53WsRIJwKFBDHWNXSBnKmiyGkeuIk/fpvMWYpK+k8XhJcNvKTKknabHhtFBjR681lcf1&#10;yWpYTMaLr49Hfv9ZHfa03x2OeeaV1ne3/csziEh9/A//td+Mhix/UD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PMkAAADeAAAADwAAAAAAAAAAAAAAAACYAgAA&#10;ZHJzL2Rvd25yZXYueG1sUEsFBgAAAAAEAAQA9QAAAI4DA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eS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e1B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QeS8kAAADeAAAADwAAAAAAAAAAAAAAAACYAgAA&#10;ZHJzL2Rvd25yZXYueG1sUEsFBgAAAAAEAAQA9QAAAI4DA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70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Pag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i70MkAAADeAAAADwAAAAAAAAAAAAAAAACYAgAA&#10;ZHJzL2Rvd25yZXYueG1sUEsFBgAAAAAEAAQA9QAAAI4DA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vosUA&#10;AADeAAAADwAAAGRycy9kb3ducmV2LnhtbERPTWsCMRC9F/wPYYTeatKtFl2NooVCL0K1HvQ2bqa7&#10;i5vJmqS6+uubQ6HHx/ueLTrbiAv5UDvW8DxQIIgLZ2ouNey+3p/GIEJENtg4Jg03CrCY9x5mmBt3&#10;5Q1dtrEUKYRDjhqqGNtcylBUZDEMXEucuG/nLcYEfSmNx2sKt43MlHqVFmtODRW29FZRcdr+WA2r&#10;yXh1/hzy+r45HuiwP55GmVdaP/a75RREpC7+i//cH0ZDNnpR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ixQAAAN4AAAAPAAAAAAAAAAAAAAAAAJgCAABkcnMv&#10;ZG93bnJldi54bWxQSwUGAAAAAAQABAD1AAAAig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KO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4o5yAAAAN4AAAAPAAAAAAAAAAAAAAAAAJgCAABk&#10;cnMvZG93bnJldi54bWxQSwUGAAAAAAQABAD1AAAAjQ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1eccA&#10;AADeAAAADwAAAGRycy9kb3ducmV2LnhtbESPzWrCQBSF94W+w3AL7urEWEVTx9AIgptCtV3o7pq5&#10;TYKZO+nMqGmfvrMQXB7OH98i700rLuR8Y1nBaJiAIC6tbrhS8PW5fp6B8AFZY2uZFPySh3z5+LDA&#10;TNsrb+myC5WII+wzVFCH0GVS+rImg35oO+LofVtnMETpKqkdXuO4aWWaJFNpsOH4UGNHq5rK0+5s&#10;FBTzWfHz8cLvf9vjgQ7742mSukSpwVP/9goiUB/u4Vt7oxWkk/Eo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tXnHAAAA3gAAAA8AAAAAAAAAAAAAAAAAmAIAAGRy&#10;cy9kb3ducmV2LnhtbFBLBQYAAAAABAAEAPUAAACMAw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Q4s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egp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BDiyAAAAN4AAAAPAAAAAAAAAAAAAAAAAJgCAABk&#10;cnMvZG93bnJldi54bWxQSwUGAAAAAAQABAD1AAAAjQM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Olc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o6V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rD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DQ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isOyAAAAN4AAAAPAAAAAAAAAAAAAAAAAJgCAABk&#10;cnMvZG93bnJldi54bWxQSwUGAAAAAAQABAD1AAAAjQM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ze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7N6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W4c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xbh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IlskA&#10;AADeAAAADwAAAGRycy9kb3ducmV2LnhtbESPzWsCMRTE7wX/h/CE3mrW9QPdGqUKhV6E+nHQ23Pz&#10;uru4edkmqa7+9Y1Q6HGYmd8ws0VranEh5yvLCvq9BARxbnXFhYL97v1lAsIHZI21ZVJwIw+Leedp&#10;hpm2V97QZRsKESHsM1RQhtBkUvq8JIO+Zxvi6H1ZZzBE6QqpHV4j3NQyTZKxNFhxXCixoVVJ+Xn7&#10;YxQsp5Pl9+eQ1/fN6UjHw+k8Sl2i1HO3fXsFEagN/+G/9odWkI4G/T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2IlskAAADeAAAADwAAAAAAAAAAAAAAAACYAgAA&#10;ZHJzL2Rvd25yZXYueG1sUEsFBgAAAAAEAAQA9QAAAI4DA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D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5/w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S0N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5f8YA&#10;AADeAAAADwAAAGRycy9kb3ducmV2LnhtbERPz2vCMBS+D/Y/hDfwNlPrFO2MZRUEL4PpdtDbs3lr&#10;i81Ll0Tt9tcvB8Hjx/d7kfemFRdyvrGsYDRMQBCXVjdcKfj6XD/PQPiArLG1TAp+yUO+fHxYYKbt&#10;lbd02YVKxBD2GSqoQ+gyKX1Zk0E/tB1x5L6tMxgidJXUDq8x3LQyTZKpNNhwbKixo1VN5Wl3NgqK&#10;+az4+Xjh97/t8UCH/fE0SV2i1OCpf3sFEagPd/HNvdEK0sl4F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65f8YAAADeAAAADwAAAAAAAAAAAAAAAACYAgAAZHJz&#10;L2Rvd25yZXYueG1sUEsFBgAAAAAEAAQA9QAAAIs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5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jr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hzkyAAAAN4AAAAPAAAAAAAAAAAAAAAAAJgCAABk&#10;cnMvZG93bnJldi54bWxQSwUGAAAAAAQABAD1AAAAjQ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x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5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f8THAAAA3gAAAA8AAAAAAAAAAAAAAAAAmAIAAGRy&#10;cy9kb3ducmV2LnhtbFBLBQYAAAAABAAEAPUAAACMAw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aX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NpfyAAAAN4AAAAPAAAAAAAAAAAAAAAAAJgCAABk&#10;cnMvZG93bnJldi54bWxQSwUGAAAAAAQABAD1AAAAjQM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EKMgA&#10;AADeAAAADwAAAGRycy9kb3ducmV2LnhtbESPQWsCMRSE74X+h/AKvXWzTbXo1ihVKHgpqO1Bb8/N&#10;6+7i5mVNUt321zeC0OMwM98wk1lvW3EiHxrHGh6zHARx6UzDlYbPj7eHEYgQkQ22jknDDwWYTW9v&#10;JlgYd+Y1nTaxEgnCoUANdYxdIWUoa7IYMtcRJ+/LeYsxSV9J4/Gc4LaVKs+fpcWG00KNHS1qKg+b&#10;b6thPh7Nj6sBv/+u9zvabfeHofK51vd3/esLiEh9/A9f20ujQQ2fl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6kQo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hs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yk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uGz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95x8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3nH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X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9xc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CK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vHc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UIr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ns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cv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eew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zwsUA&#10;AADeAAAADwAAAGRycy9kb3ducmV2LnhtbERPz2vCMBS+D/wfwhN2m+k6HVpNiw4GuwjTedDbs3lr&#10;i81LTTKt/vXLYbDjx/d7UfSmFRdyvrGs4HmUgCAurW64UrD7en+agvABWWNrmRTcyEORDx4WmGl7&#10;5Q1dtqESMYR9hgrqELpMSl/WZNCPbEccuW/rDIYIXSW1w2sMN61Mk+RVGmw4NtTY0VtN5Wn7YxSs&#10;ZtPV+XPM6/vmeKDD/niapC5R6nHYL+cgAvXhX/zn/tAK0slL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nPCxQAAAN4AAAAPAAAAAAAAAAAAAAAAAJgCAABkcnMv&#10;ZG93bnJldi54bWxQSwUGAAAAAAQABAD1AAAAig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7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wn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TtZZyAAAAN4AAAAPAAAAAAAAAAAAAAAAAJgCAABk&#10;cnMvZG93bnJldi54bWxQSwUGAAAAAAQABAD1AAAAjQ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3pGccA&#10;AADeAAAADwAAAGRycy9kb3ducmV2LnhtbESPy2rCQBSG9wXfYTgFd3XSWEWjo2ih0I1QLwvdHTPH&#10;JJg5k86Mmvr0nYXg8ue/8U3nranFlZyvLCt47yUgiHOrKy4U7LZfbyMQPiBrrC2Tgj/yMJ91XqaY&#10;aXvjNV03oRBxhH2GCsoQmkxKn5dk0PdsQxy9k3UGQ5SukNrhLY6bWqZJMpQGK44PJTb0WVJ+3lyM&#10;guV4tPz9+eDVfX080GF/PA9SlyjVfW0XExCB2vAMP9rfWkE66Pc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6RnHAAAA3gAAAA8AAAAAAAAAAAAAAAAAmAIAAGRy&#10;cy9kb3ducmV2LnhtbFBLBQYAAAAABAAEAPUAAACMAw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Mg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Aw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UyCyAAAAN4AAAAPAAAAAAAAAAAAAAAAAJgCAABk&#10;cnMvZG93bnJldi54bWxQSwUGAAAAAAQABAD1AAAAjQM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S9c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wM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9L1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93bsgA&#10;AADeAAAADwAAAGRycy9kb3ducmV2LnhtbESPQWvCQBSE7wX/w/KE3uqmSS0aXaUWCr0I1XrQ2zP7&#10;mgSzb9PdrUZ/vSsUPA4z8w0znXemEUdyvras4HmQgCAurK65VLD5/ngagfABWWNjmRScycN81nuY&#10;Yq7tiVd0XIdSRAj7HBVUIbS5lL6oyKAf2JY4ej/WGQxRulJqh6cIN41Mk+RVGqw5LlTY0ntFxWH9&#10;ZxQsxqPF79cLLy+r/Y522/1hmLpEqcd+9zYBEagL9/B/+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3du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vGs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u8a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KgcgA&#10;AADeAAAADwAAAGRycy9kb3ducmV2LnhtbESPQWvCQBSE7wX/w/KE3uqmsSkaXaUWCr0I1XrQ2zP7&#10;mgSzb9PdrUZ/vSsUPA4z8w0znXemEUdyvras4HmQgCAurK65VLD5/ngagfABWWNjmRScycN81nuY&#10;Yq7tiVd0XIdSRAj7HBVUIbS5lL6oyKAf2JY4ej/WGQxRulJqh6cIN41Mk+RVGqw5LlTY0ntFxWH9&#10;ZxQsxqPF79cLLy+r/Y522/0hS12i1GO/e5uACNSFe/i//akVpNlw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kqB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U9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NT2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xbckA&#10;AADeAAAADwAAAGRycy9kb3ducmV2LnhtbESPT2sCMRTE70K/Q3iF3jTbtf7papRaKPQiqPVQb8/N&#10;c3dx87JNUl399I0g9DjMzG+Y6bw1tTiR85VlBc+9BARxbnXFhYLt10d3DMIHZI21ZVJwIQ/z2UNn&#10;ipm2Z17TaRMKESHsM1RQhtBkUvq8JIO+Zxvi6B2sMxiidIXUDs8RbmqZJslQGqw4LpTY0HtJ+XHz&#10;axQsXseLn9ULL6/r/Y523/vjIHWJUk+P7dsERKA2/Ifv7U+tIB30+y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RxbckAAADeAAAADwAAAAAAAAAAAAAAAACYAgAA&#10;ZHJzL2Rvd25yZXYueG1sUEsFBgAAAAAEAAQA9QAAAI4DA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lH8UA&#10;AADeAAAADwAAAGRycy9kb3ducmV2LnhtbERPu27CMBTdK/EP1q3EVpyGgiBgEFSq1AWpPAbYLvEl&#10;iYivU9tAytfXAxLj0XlP562pxZWcrywreO8lIIhzqysuFOy2X28jED4ga6wtk4I/8jCfdV6mmGl7&#10;4zVdN6EQMYR9hgrKEJpMSp+XZND3bEMcuZN1BkOErpDa4S2Gm1qmSTKUBiuODSU29FlSft5cjILl&#10;eLT8/fng1X19PNBhfzwPUpco1X1tFxMQgdrwFD/c31pBOuj3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UfxQAAAN4AAAAPAAAAAAAAAAAAAAAAAJgCAABkcnMv&#10;ZG93bnJldi54bWxQSwUGAAAAAAQABAD1AAAAig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Ah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D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0CEyAAAAN4AAAAPAAAAAAAAAAAAAAAAAJgCAABk&#10;cnMvZG93bnJldi54bWxQSwUGAAAAAAQABAD1AAAAjQ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aZMcA&#10;AADeAAAADwAAAGRycy9kb3ducmV2LnhtbESPzWrCQBSF9wXfYbhCd3ViqqKpE9FCoZuC2i50d83c&#10;JiGZO+nMVNM+vbMQXB7OH99y1ZtWnMn52rKC8SgBQVxYXXOp4Ovz7WkOwgdkja1lUvBHHlb54GGJ&#10;mbYX3tF5H0oRR9hnqKAKocuk9EVFBv3IdsTR+7bOYIjSlVI7vMRx08o0SWbSYM3xocKOXisqmv2v&#10;UbBZzDc/2wl//O9ORzoeTs00dYlSj8N+/QIiUB/u4Vv7XStIp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mmTHAAAA3gAAAA8AAAAAAAAAAAAAAAAAmAIAAGRy&#10;cy9kb3ducmV2LnhtbFBLBQYAAAAABAAEAPUAAACMAw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5z//yAAAAN4AAAAPAAAAAAAAAAAAAAAAAJgCAABk&#10;cnMvZG93bnJldi54bWxQSwUGAAAAAAQABAD1AAAAjQM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Whi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aGI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EE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6O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QQT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cZ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5f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CcZ8kAAADeAAAADwAAAAAAAAAAAAAAAACYAgAA&#10;ZHJzL2Rvd25yZXYueG1sUEsFBgAAAAAEAAQA9QAAAI4DA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w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Dn8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ni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9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Dqe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ICE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G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gIQyAAAAN4AAAAPAAAAAAAAAAAAAAAAAJgCAABk&#10;cnMvZG93bnJldi54bWxQSwUGAAAAAAQABAD1AAAAjQM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WYsYA&#10;AADeAAAADwAAAGRycy9kb3ducmV2LnhtbERPz2vCMBS+D/wfwhN2m6mdinamooPBLgN1O+jt2by1&#10;pc1Ll2Ta7a83B8Hjx/d7uepNK87kfG1ZwXiUgCAurK65VPD1+fY0B+EDssbWMin4Iw+rfPCwxEzb&#10;C+/ovA+liCHsM1RQhdBlUvqiIoN+ZDviyH1bZzBE6EqpHV5iuGllmiQzabDm2FBhR68VFc3+1yjY&#10;LOabn+2EP/53pyMdD6dmmrpEqcdhv34BEagPd/HN/a4VpNPnS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WYsYAAADeAAAADwAAAAAAAAAAAAAAAACYAgAAZHJz&#10;L2Rvd25yZXYueG1sUEsFBgAAAAAEAAQA9QAAAIs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z+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TP5yAAAAN4AAAAPAAAAAAAAAAAAAAAAAJgCAABk&#10;cnMvZG93bnJldi54bWxQSwUGAAAAAAQABAD1AAAAjQ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uccA&#10;AADeAAAADwAAAGRycy9kb3ducmV2LnhtbESPzWrCQBSF9wXfYbhCd3ViNEWjo6hQ6Eaotou6u2au&#10;STBzJ85MNfr0nUWhy8P545svO9OIKzlfW1YwHCQgiAuray4VfH2+vUxA+ICssbFMCu7kYbnoPc0x&#10;1/bGO7ruQyniCPscFVQhtLmUvqjIoB/Yljh6J+sMhihdKbXDWxw3jUyT5FUarDk+VNjSpqLivP8x&#10;CtbTyfryMebtY3c80OH7eM5Slyj13O9WMxCBuvAf/mu/awVpNso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yDLnHAAAA3gAAAA8AAAAAAAAAAAAAAAAAmAIAAGRy&#10;cy9kb3ducmV2LnhtbFBLBQYAAAAABAAEAPUAAACMAw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6pI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qkiyAAAAN4AAAAPAAAAAAAAAAAAAAAAAJgCAABk&#10;cnMvZG93bnJldi54bWxQSwUGAAAAAAQABAD1AAAAjQM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3V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DdV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yMcA&#10;AADeAAAADwAAAGRycy9kb3ducmV2LnhtbESPQWvCQBSE74X+h+UJ3upGxSKpq6hQKHrR2Ai9PbKv&#10;2WD2bchuNfrrXaHgcZiZb5jZorO1OFPrK8cKhoMEBHHhdMWlgu/D59sUhA/IGmvHpOBKHhbz15cZ&#10;ptpdeE/nLJQiQtinqMCE0KRS+sKQRT9wDXH0fl1rMUTZllK3eIlwW8tRkrxLixXHBYMNrQ0Vp+zP&#10;Ksiq9W6V59t8Y24rP5W74w8lR6X6vW75ASJQF57h//aXVjCajCdj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XA8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0rckA&#10;AADeAAAADwAAAGRycy9kb3ducmV2LnhtbESP3WrCQBSE74W+w3IKvTObWH9K6iptUVCkVWPp9SF7&#10;mgSzZ0N21fTt3YLg5TAz3zDTeWdqcabWVZYVJFEMgji3uuJCwfdh2X8B4TyyxtoyKfgjB/PZQ2+K&#10;qbYX3tM584UIEHYpKii9b1IpXV6SQRfZhjh4v7Y16INsC6lbvAS4qeUgjsfSYMVhocSGPkrKj9nJ&#10;KNgdVutk+z78in+On+NNs6jyZJIp9fTYvb2C8NT5e/jWXmkFg9HzaAj/d8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w0rckAAADeAAAADwAAAAAAAAAAAAAAAACYAgAA&#10;ZHJzL2Rvd25yZXYueG1sUEsFBgAAAAAEAAQA9QAAAI4DA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BMMkA&#10;AADeAAAADwAAAGRycy9kb3ducmV2LnhtbESPQUvDQBSE74L/YXkFb3bTSKTEboMKLVV7aVNRb8/s&#10;Mwlm34bdbRv767uC4HGYmW+YWTGYThzI+daygsk4AUFcWd1yrWBXLq6nIHxA1thZJgU/5KGYX17M&#10;MNf2yBs6bEMtIoR9jgqaEPpcSl81ZNCPbU8cvS/rDIYoXS21w2OEm06mSXIrDbYcFxrs6bGh6nu7&#10;NwpeSzytk4/lwzs+v5Vut395yk6fSl2Nhvs7EIGG8B/+a6+0gjS7yTL4vROvgJy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UBMM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tqsMA&#10;AADeAAAADwAAAGRycy9kb3ducmV2LnhtbESP0YrCMBRE3wX/IVzBN023oitdo4iwIPsiuv2AS3Nt&#10;S5ubNslq/fuNIPg4zMwZZrMbTCtu5HxtWcHHPAFBXFhdc6kg//2erUH4gKyxtUwKHuRhtx2PNphp&#10;e+cz3S6hFBHCPkMFVQhdJqUvKjLo57Yjjt7VOoMhSldK7fAe4aaVaZKspMGa40KFHR0qKprLn1Gw&#10;wDQ4239ir9PTz/mYJ9j0jVLTybD/AhFoCO/wq33UCtLlYrmC5514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ptqsMAAADeAAAADwAAAAAAAAAAAAAAAACYAgAAZHJzL2Rv&#10;d25yZXYueG1sUEsFBgAAAAAEAAQA9QAAAIgDA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9qscA&#10;AADeAAAADwAAAGRycy9kb3ducmV2LnhtbESPQWvCQBSE7wX/w/KE3upGxSrRVUSRVvCgRsHjI/tM&#10;gtm3MbvV6K93C4Ueh5n5hpnMGlOKG9WusKyg24lAEKdWF5wpOCSrjxEI55E1lpZJwYMczKattwnG&#10;2t55R7e9z0SAsItRQe59FUvp0pwMuo6tiIN3trVBH2SdSV3jPcBNKXtR9CkNFhwWcqxokVN62f8Y&#10;BZfkfEyez9O8OeJpc5Xl13q7ZKXe2818DMJT4//Df+1vraA36A+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G/arHAAAA3gAAAA8AAAAAAAAAAAAAAAAAmAIAAGRy&#10;cy9kb3ducmV2LnhtbFBLBQYAAAAABAAEAPUAAACMAw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cQ8EA&#10;AADeAAAADwAAAGRycy9kb3ducmV2LnhtbERPy4rCMBTdC/MP4Q6403QqPuiYlmFAkNmIjw+4NNe2&#10;tLlpk6j17ycLweXhvLfFaDpxJ+cbywq+5gkI4tLqhisFl/NutgHhA7LGzjIpeJKHIv+YbDHT9sFH&#10;up9CJWII+wwV1CH0mZS+rMmgn9ueOHJX6wyGCF0ltcNHDDedTJNkJQ02HBtq7Om3prI93YyCBabB&#10;2WGNg04Pf8f9JcF2aJWafo4/3yACjeEtfrn3WkG6XCzj3ngnXgG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5XEPBAAAA3gAAAA8AAAAAAAAAAAAAAAAAmAIAAGRycy9kb3du&#10;cmV2LnhtbFBLBQYAAAAABAAEAPUAAACG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MQ8cA&#10;AADeAAAADwAAAGRycy9kb3ducmV2LnhtbESPQWvCQBSE7wX/w/KE3upGxaLRVUSRVvCgRsHjI/tM&#10;gtm3MbvV6K93C4Ueh5n5hpnMGlOKG9WusKyg24lAEKdWF5wpOCSrjyEI55E1lpZJwYMczKattwnG&#10;2t55R7e9z0SAsItRQe59FUvp0pwMuo6tiIN3trVBH2SdSV3jPcBNKXtR9CkNFhwWcqxokVN62f8Y&#10;BZfkfEyez9O8OeJpc5Xl13q7ZKXe2818DMJT4//Df+1vraA36A9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VzEPHAAAA3gAAAA8AAAAAAAAAAAAAAAAAmAIAAGRy&#10;cy9kb3ducmV2LnhtbFBLBQYAAAAABAAEAPUAAACM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0BUcUA&#10;AADeAAAADwAAAGRycy9kb3ducmV2LnhtbESPXWvCMBSG74X9h3AG3gxNVSpSjTKGijiErYrXh+Ss&#10;LWtOShO1/ntzIXj58n7xLFadrcWVWl85VjAaJiCItTMVFwpOx81gBsIHZIO1Y1JwJw+r5VtvgZlx&#10;N/6lax4KEUfYZ6igDKHJpPS6JIt+6Bri6P251mKIsi2kafEWx20tx0kylRYrjg8lNvRVkv7PL1bB&#10;IZ/kxSjV9cfP/mT8dq3P6fdMqf579zkHEagLr/CzvTMKxulkGgEiTkQ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QFRxQAAAN4AAAAPAAAAAAAAAAAAAAAAAJgCAABkcnMv&#10;ZG93bnJldi54bWxQSwUGAAAAAAQABAD1AAAAig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jn8kA&#10;AADeAAAADwAAAGRycy9kb3ducmV2LnhtbESPzWsCMRTE7wX/h/CE3mrW9QPdGqUKhV6E+nHQ23Pz&#10;uru4edkmqa7+9Y1Q6HGYmd8ws0VranEh5yvLCvq9BARxbnXFhYL97v1lAsIHZI21ZVJwIw+Leedp&#10;hpm2V97QZRsKESHsM1RQhtBkUvq8JIO+Zxvi6H1ZZzBE6QqpHV4j3NQyTZKxNFhxXCixoVVJ+Xn7&#10;YxQsp5Pl9+eQ1/fN6UjHw+k8Sl2i1HO3fXsFEagN/+G/9odWkI4G4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Jjn8kAAADeAAAADwAAAAAAAAAAAAAAAACYAgAA&#10;ZHJzL2Rvd25yZXYueG1sUEsFBgAAAAAEAAQA9QAAAI4DA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96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Fvm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P3o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Yc8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Fhz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B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8n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cAH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lnMgA&#10;AADeAAAADwAAAGRycy9kb3ducmV2LnhtbESPQWvCQBSE7wX/w/KE3uqmqRGNrlILhV6Eaj3o7Zl9&#10;TYLZt+nuVqO/visIPQ4z8w0zW3SmESdyvras4HmQgCAurK65VLD9en8ag/ABWWNjmRRcyMNi3nuY&#10;Ya7tmdd02oRSRAj7HBVUIbS5lL6oyKAf2JY4et/WGQxRulJqh+cIN41Mk2QkDdYcFyps6a2i4rj5&#10;NQqWk/Hy53PIq+v6sKf97nDM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WWc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768gA&#10;AADeAAAADwAAAGRycy9kb3ducmV2LnhtbESPQWvCQBSE7wX/w/KE3uqmqQaNrlILhV6Eaj3o7Zl9&#10;TYLZt+nuVqO/visIPQ4z8w0zW3SmESdyvras4HmQgCAurK65VLD9en8ag/ABWWNjmRRcyMNi3nuY&#10;Ya7tmdd02oRSRAj7HBVUIbS5lL6oyKAf2JY4et/WGQxRulJqh+cIN41MkySTBmuOCxW29FZRcdz8&#10;GgXLyXj58znk1XV92NN+dziO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vryAAAAN4AAAAPAAAAAAAAAAAAAAAAAJgCAABk&#10;cnMvZG93bnJldi54bWxQSwUGAAAAAAQABAD1AAAAjQM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cMkA&#10;AADeAAAADwAAAGRycy9kb3ducmV2LnhtbESPT2sCMRTE70K/Q3iF3jTbtf7papRaKHgR1Hqot+fm&#10;ubu4eVmTVFc/fVMo9DjMzG+Y6bw1tbiQ85VlBc+9BARxbnXFhYLd50d3DMIHZI21ZVJwIw/z2UNn&#10;ipm2V97QZRsKESHsM1RQhtBkUvq8JIO+Zxvi6B2tMxiidIXUDq8RbmqZJslQGqw4LpTY0HtJ+Wn7&#10;bRQsXseL8/qFV/fNYU/7r8NpkLpEqafH9m0CIlAb/sN/7aVWkA76w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ecM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KAsUA&#10;AADeAAAADwAAAGRycy9kb3ducmV2LnhtbERPz2vCMBS+D/wfwhO8zXSdilaj6GCwizB1h3l7Nm9t&#10;sXmpSdTqX78cBI8f3+/ZojW1uJDzlWUFb/0EBHFudcWFgp/d5+sYhA/IGmvLpOBGHhbzzssMM22v&#10;vKHLNhQihrDPUEEZQpNJ6fOSDPq+bYgj92edwRChK6R2eI3hppZpkoykwYpjQ4kNfZSUH7dno2A1&#10;Ga9O3wNe3zeHPe1/D8dh6hKlet12OQURqA1P8cP9pRWkw/d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MoCxQAAAN4AAAAPAAAAAAAAAAAAAAAAAJgCAABkcnMv&#10;ZG93bnJldi54bWxQSwUGAAAAAAQABAD1AAAAigM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m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O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G+ZyAAAAN4AAAAPAAAAAAAAAAAAAAAAAJgCAABk&#10;cnMvZG93bnJldi54bWxQSwUGAAAAAAQABAD1AAAAjQ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Q2ccA&#10;AADeAAAADwAAAGRycy9kb3ducmV2LnhtbESPvW7CMBSFdyTewbpIbOAQSktTDCqVKrEgAWWA7RJf&#10;koj4OrVdSPv0eEDqeHT+9M0WranFlZyvLCsYDRMQxLnVFRcK9l+fgykIH5A11pZJwS95WMy7nRlm&#10;2t54S9ddKEQcYZ+hgjKEJpPS5yUZ9EPbEEfvbJ3BEKUrpHZ4i+OmlmmSPEuDFceHEhv6KCm/7H6M&#10;guXrdPm9eeL13/Z0pOPhdJmkLlGq32vf30AEasN/+NFeaQXpZPw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UNnHAAAA3gAAAA8AAAAAAAAAAAAAAAAAmAIAAGRy&#10;cy9kb3ducmV2LnhtbFBLBQYAAAAABAAEAPUAAACMAw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1Q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5t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VCyAAAAN4AAAAPAAAAAAAAAAAAAAAAAJgCAABk&#10;cnMvZG93bnJldi54bWxQSwUGAAAAAAQABAD1AAAAjQM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rNc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8m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WWs1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OrskA&#10;AADeAAAADwAAAGRycy9kb3ducmV2LnhtbESPT2sCMRTE70K/Q3iF3jTbtf7papRaKPQiqPVQb8/N&#10;c3dx87JNUl399I0g9DjMzG+Y6bw1tTiR85VlBc+9BARxbnXFhYLt10d3DMIHZI21ZVJwIQ/z2UNn&#10;ipm2Z17TaRMKESHsM1RQhtBkUvq8JIO+Zxvi6B2sMxiidIXUDs8RbmqZJslQGqw4LpTY0HtJ+XHz&#10;axQsXseLn9ULL6/r/Y523/vjIHWJUk+P7dsERKA2/Ifv7U+tIB30R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XOrskAAADeAAAADwAAAAAAAAAAAAAAAACYAgAA&#10;ZHJzL2Rvd25yZXYueG1sUEsFBgAAAAAEAAQA9QAAAI4DA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W2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a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zQ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sfn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DzQckAAADeAAAADwAAAAAAAAAAAAAAAACYAgAA&#10;ZHJzL2Rvd25yZXYueG1sUEsFBgAAAAAEAAQA9QAAAI4DA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tNskA&#10;AADeAAAADwAAAGRycy9kb3ducmV2LnhtbESPT2sCMRTE70K/Q3iF3jTbtf7papRaKHgR1Hqot+fm&#10;ubu4eVmTVFc/fVMo9DjMzG+Y6bw1tbiQ85VlBc+9BARxbnXFhYLd50d3DMIHZI21ZVJwIw/z2UNn&#10;ipm2V97QZRsKESHsM1RQhtBkUvq8JIO+Zxvi6B2tMxiidIXUDq8RbmqZJslQGqw4LpTY0HtJ+Wn7&#10;bRQsXseL8/qFV/fNYU/7r8NpkLpEqafH9m0CIlAb/sN/7aVWkA76o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JtNskAAADeAAAADwAAAAAAAAAAAAAAAACYAgAA&#10;ZHJzL2Rvd25yZXYueG1sUEsFBgAAAAAEAAQA9QAAAI4DA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7Irc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Ta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ityAAAAN4AAAAPAAAAAAAAAAAAAAAAAJgCAABk&#10;cnMvZG93bnJldi54bWxQSwUGAAAAAAQABAD1AAAAjQM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c38UA&#10;AADeAAAADwAAAGRycy9kb3ducmV2LnhtbERPPW/CMBDdkfgP1iGxgUMoLU0xqFSqxIIElAG2Iz6S&#10;iPic2i6k/fV4QOr49L5ni9bU4krOV5YVjIYJCOLc6ooLBfuvz8EUhA/IGmvLpOCXPCzm3c4MM21v&#10;vKXrLhQihrDPUEEZQpNJ6fOSDPqhbYgjd7bOYIjQFVI7vMVwU8s0SZ6lwYpjQ4kNfZSUX3Y/RsHy&#10;dbr83jzx+m97OtLxcLpMUpco1e+1728gArXhX/xwr7SCdDJ+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VzfxQAAAN4AAAAPAAAAAAAAAAAAAAAAAJgCAABkcnMv&#10;ZG93bnJldi54bWxQSwUGAAAAAAQABAD1AAAAig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35R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xZ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lEyAAAAN4AAAAPAAAAAAAAAAAAAAAAAJgCAABk&#10;cnMvZG93bnJldi54bWxQSwUGAAAAAAQABAD1AAAAjQ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Ig/scA&#10;AADeAAAADwAAAGRycy9kb3ducmV2LnhtbESPy2rCQBSG94W+w3AK7urEVCVGR6kFwU2hXha6O2aO&#10;STBzJp0ZNfbpO4tClz//jW+26EwjbuR8bVnBoJ+AIC6srrlUsN+tXjMQPiBrbCyTggd5WMyfn2aY&#10;a3vnDd22oRRxhH2OCqoQ2lxKX1Rk0PdtSxy9s3UGQ5SulNrhPY6bRqZJMpYGa44PFbb0UVFx2V6N&#10;guUkW35/DfnzZ3M60vFwuoxSlyjVe+nepyACdeE//NdeawXp6C2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P7HAAAA3gAAAA8AAAAAAAAAAAAAAAAAmAIAAGRy&#10;cy9kb3ducmV2LnhtbFBLBQYAAAAABAAEAPUAAACMAw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6F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Py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oVlyAAAAN4AAAAPAAAAAAAAAAAAAAAAAJgCAABk&#10;cnMvZG93bnJldi54bWxQSwUGAAAAAAQABAD1AAAAjQM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bE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fg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jBsS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icgA&#10;AADeAAAADwAAAGRycy9kb3ducmV2LnhtbESPQWvCQBSE7wX/w/KE3uqmsZYYXaUWCr0I1XrQ2zP7&#10;mgSzb9PdrUZ/vSsUPA4z8w0znXemEUdyvras4HmQgCAurK65VLD5/njKQPiArLGxTArO5GE+6z1M&#10;Mdf2xCs6rkMpIoR9jgqqENpcSl9UZNAPbEscvR/rDIYoXSm1w1OEm0amSfIqDdYcFyps6b2i4rD+&#10;MwoW42zx+/XCy8tqv6Pddn8YpS5R6rHfvU1ABOrCPfzf/tQK0tEw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L6J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c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w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b9yAAAAN4AAAAPAAAAAAAAAAAAAAAAAJgCAABk&#10;cnMvZG93bnJldi54bWxQSwUGAAAAAAQABAD1AAAAjQM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D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WDZskAAADeAAAADwAAAAAAAAAAAAAAAACYAgAA&#10;ZHJzL2Rvd25yZXYueG1sUEsFBgAAAAAEAAQA9QAAAI4DA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dEckA&#10;AADeAAAADwAAAGRycy9kb3ducmV2LnhtbESPT2vCQBTE7wW/w/KE3uqm8Q9p6ipVKPQiqO2h3p7Z&#10;1ySYfZvubjX66V1B6HGYmd8w03lnGnEk52vLCp4HCQjiwuqaSwVfn+9PGQgfkDU2lknBmTzMZ72H&#10;KebannhDx20oRYSwz1FBFUKbS+mLigz6gW2Jo/djncEQpSuldniKcNPINEkm0mDNcaHClpYVFYft&#10;n1GweMkWv+sRry6b/Y523/vDOHWJUo/97u0VRKAu/Ifv7Q+tIB0P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cdEckAAADeAAAADwAAAAAAAAAAAAAAAACYAgAA&#10;ZHJzL2Rvd25yZXYueG1sUEsFBgAAAAAEAAQA9QAAAI4DA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iskA&#10;AADeAAAADwAAAGRycy9kb3ducmV2LnhtbESPQWvCQBSE7wX/w/KE3urGtNoYXUULhV6Eanuot2f2&#10;mQSzb+PuVlN/fbdQ8DjMzDfMbNGZRpzJ+dqyguEgAUFcWF1zqeDz4/UhA+EDssbGMin4IQ+Lee9u&#10;hrm2F97QeRtKESHsc1RQhdDmUvqiIoN+YFvi6B2sMxiidKXUDi8RbhqZJslYGqw5LlTY0ktFxXH7&#10;bRSsJtnq9P7E6+tmv6Pd1/44Sl2i1H2/W05BBOrCLfzfftM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4iskAAADeAAAADwAAAAAAAAAAAAAAAACYAgAA&#10;ZHJzL2Rvd25yZXYueG1sUEsFBgAAAAAEAAQA9QAAAI4DA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s+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egt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4xQAAAN4AAAAPAAAAAAAAAAAAAAAAAJgCAABkcnMv&#10;ZG93bnJldi54bWxQSwUGAAAAAAQABAD1AAAAig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J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y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IljyAAAAN4AAAAPAAAAAAAAAAAAAAAAAJgCAABk&#10;cnMvZG93bnJldi54bWxQSwUGAAAAAAQABAD1AAAAjQ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2I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f4w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LtiPHAAAA3gAAAA8AAAAAAAAAAAAAAAAAmAIAAGRy&#10;cy9kb3ducmV2LnhtbFBLBQYAAAAABAAEAPUAAACMAw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T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gb9+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xO4yAAAAN4AAAAPAAAAAAAAAAAAAAAAAJgCAABk&#10;cnMvZG93bnJldi54bWxQSwUGAAAAAAQABAD1AAAAjQM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Nz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wm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Y3PyAAAAN4AAAAPAAAAAAAAAAAAAAAAAJgCAABk&#10;cnMvZG93bnJldi54bWxQSwUGAAAAAAQABAD1AAAAjQM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o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A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ShU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w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8LAgyAAAAN4AAAAPAAAAAAAAAAAAAAAAAJgCAABk&#10;cnMvZG93bnJldi54bWxQSwUGAAAAAAQABAD1AAAAjQM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Vu8gA&#10;AADeAAAADwAAAGRycy9kb3ducmV2LnhtbESPQWvCQBSE70L/w/KE3nRj2hSNrlILhV6Eaj3o7Zl9&#10;JsHs23R3q9Ff7xYKPQ4z8w0zW3SmEWdyvrasYDRMQBAXVtdcKth+vQ/GIHxA1thYJgVX8rCYP/Rm&#10;mGt74TWdN6EUEcI+RwVVCG0upS8qMuiHtiWO3tE6gyFKV0rt8BLhppFpkrxIgzXHhQpbequoOG1+&#10;jILlZLz8/nzm1W192NN+dzhl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BW7yAAAAN4AAAAPAAAAAAAAAAAAAAAAAJgCAABk&#10;cnMvZG93bnJldi54bWxQSwUGAAAAAAQABAD1AAAAjQM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6Lz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P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ovM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u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x8g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i5X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6JcUA&#10;AADeAAAADwAAAGRycy9kb3ducmV2LnhtbERPu27CMBTdK/UfrFuJrTikBUHAIKhUqQtSeQywXeJL&#10;EhFfB9tAytfXAxLj0XlPZq2pxZWcrywr6HUTEMS51RUXCrab7/chCB+QNdaWScEfeZhNX18mmGl7&#10;4xVd16EQMYR9hgrKEJpMSp+XZNB3bUMcuaN1BkOErpDa4S2Gm1qmSTKQBiuODSU29FVSflpfjILF&#10;aLg4/37y8r467Gm/O5z6qUuU6ry18zGIQG14ih/uH60g7X+M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vbolxQAAAN4AAAAPAAAAAAAAAAAAAAAAAJgCAABkcnMv&#10;ZG93bnJldi54bWxQSwUGAAAAAAQABAD1AAAAig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fvsgA&#10;AADeAAAADwAAAGRycy9kb3ducmV2LnhtbESPQWvCQBSE70L/w/KE3nRjWouJrlILhV6Eaj3o7Zl9&#10;JsHs23R3q9Ff7xYKPQ4z8w0zW3SmEWdyvrasYDRMQBAXVtdcKth+vQ8mIHxA1thYJgVX8rCYP/Rm&#10;mGt74TWdN6EUEcI+RwVVCG0upS8qMuiHtiWO3tE6gyFKV0rt8BLhppFpkrxIgzXHhQpbequoOG1+&#10;jIJlNll+fz7z6rY+7Gm/O5zGqUuUeux3r1MQgbrwH/5rf2gF6fg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R++yAAAAN4AAAAPAAAAAAAAAAAAAAAAAJgCAABk&#10;cnMvZG93bnJldi54bWxQSwUGAAAAAAQABAD1AAAAjQ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uwcYA&#10;AADeAAAADwAAAGRycy9kb3ducmV2LnhtbESPzWoCMRSF9wXfIVyhu5p00KKjUVQQ3Ahqu6i76+R2&#10;ZnByMyapTvv0ZlHo8nD++GaLzjbiRj7UjjW8DhQI4sKZmksNH++blzGIEJENNo5Jww8FWMx7TzPM&#10;jbvzgW7HWIo0wiFHDVWMbS5lKCqyGAauJU7el/MWY5K+lMbjPY3bRmZKvUmLNaeHCltaV1Rcjt9W&#10;w2oyXl33Q979Hs4nOn2eL6PMK62f+91yCiJSF//Df+2t0ZCNhi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vuwcYAAADeAAAADwAAAAAAAAAAAAAAAACYAgAAZHJz&#10;L2Rvd25yZXYueG1sUEsFBgAAAAAEAAQA9QAAAIs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W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0tayAAAAN4AAAAPAAAAAAAAAAAAAAAAAJgCAABk&#10;cnMvZG93bnJldi54bWxQSwUGAAAAAAQABAD1AAAAjQM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VL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11S3HAAAA3gAAAA8AAAAAAAAAAAAAAAAAmAIAAGRy&#10;cy9kb3ducmV2LnhtbFBLBQYAAAAABAAEAPUAAACMAw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wt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8H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lwtskAAADeAAAADwAAAAAAAAAAAAAAAACYAgAA&#10;ZHJzL2Rvd25yZXYueG1sUEsFBgAAAAAEAAQA9QAAAI4DA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w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OjCyAAAAN4AAAAPAAAAAAAAAAAAAAAAAJgCAABk&#10;cnMvZG93bnJldi54bWxQSwUGAAAAAAQABAD1AAAAjQM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NWc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KZyu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HE1Z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TL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tMu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2t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6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J2tckAAADeAAAADwAAAAAAAAAAAAAAAACYAgAA&#10;ZHJzL2Rvd25yZXYueG1sUEsFBgAAAAAEAAQA9QAAAI4DA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ix8UA&#10;AADeAAAADwAAAGRycy9kb3ducmV2LnhtbERPTWsCMRC9F/wPYYTeatJFi65GUUHwIqjtod7GzXR3&#10;cTNZk1S3/fXmUOjx8b5ni8424kY+1I41vA4UCOLCmZpLDR/vm5cxiBCRDTaOScMPBVjMe08zzI27&#10;84Fux1iKFMIhRw1VjG0uZSgqshgGriVO3JfzFmOCvpTG4z2F20ZmSr1JizWnhgpbWldUXI7fVsNq&#10;Ml5d90Pe/R7OJzp9ni+jzCutn/vdcgoiUhf/xX/urdGQjYY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eLHxQAAAN4AAAAPAAAAAAAAAAAAAAAAAJgCAABkcnMv&#10;ZG93bnJldi54bWxQSwUGAAAAAAQABAD1AAAAig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H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UUdcyAAAAN4AAAAPAAAAAAAAAAAAAAAAAJgCAABk&#10;cnMvZG93bnJldi54bWxQSwUGAAAAAAQABAD1AAAAjQ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4HMYA&#10;AADeAAAADwAAAGRycy9kb3ducmV2LnhtbESPy2rCQBSG90LfYTiF7nRiUNHoKFoouBHqZaG7Y+aY&#10;BDNn4sxU0z59ZyG4/PlvfLNFa2pxJ+crywr6vQQEcW51xYWCw/6rOwbhA7LG2jIp+CUPi/lbZ4aZ&#10;tg/e0n0XChFH2GeooAyhyaT0eUkGfc82xNG7WGcwROkKqR0+4ripZZokI2mw4vhQYkOfJeXX3Y9R&#10;sJqMV7fvAW/+tucTnY7n6zB1iVIf7+1yCiJQG17hZ3utFaTDQ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4HMYAAADeAAAADwAAAAAAAAAAAAAAAACYAgAAZHJz&#10;L2Rvd25yZXYueG1sUEsFBgAAAAAEAAQA9QAAAIsDA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h8kA&#10;AADeAAAADwAAAGRycy9kb3ducmV2LnhtbESPT2vCQBTE74V+h+UVems2CSo2dRUVhF4K9c+h3p7Z&#10;1ySYfRt3t5r207sFweMwM79hJrPetOJMzjeWFWRJCoK4tLrhSsFuu3oZg/ABWWNrmRT8kofZ9PFh&#10;goW2F17TeRMqESHsC1RQh9AVUvqyJoM+sR1x9L6tMxiidJXUDi8RblqZp+lIGmw4LtTY0bKm8rj5&#10;MQoWr+PF6XPAH3/rw572X4fjMHepUs9P/fwNRKA+3MO39rtWkA8H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7dh8kAAADeAAAADwAAAAAAAAAAAAAAAACYAgAA&#10;ZHJzL2Rvd25yZXYueG1sUEsFBgAAAAAEAAQA9QAAAI4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D8McA&#10;AADeAAAADwAAAGRycy9kb3ducmV2LnhtbESPQWsCMRSE74X+h/AK3mrWRYuuRlFB6KWgtge9PTfP&#10;3cXNy5pEXf31jVDocZiZb5jJrDW1uJLzlWUFvW4Cgji3uuJCwc/36n0IwgdkjbVlUnAnD7Pp68sE&#10;M21vvKHrNhQiQthnqKAMocmk9HlJBn3XNsTRO1pnMETpCqkd3iLc1DJNkg9psOK4UGJDy5Ly0/Zi&#10;FCxGw8V53eevx+awp/3ucBqkLlGq89bOxyACteE//Nf+1ArSQb+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Q/DHAAAA3gAAAA8AAAAAAAAAAAAAAAAAmAIAAGRy&#10;cy9kb3ducmV2LnhtbFBLBQYAAAAABAAEAPUAAACMAw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ma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ZryAAAAN4AAAAPAAAAAAAAAAAAAAAAAJgCAABk&#10;cnMvZG93bnJldi54bWxQSwUGAAAAAAQABAD1AAAAjQM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H8gA&#10;AADeAAAADwAAAGRycy9kb3ducmV2LnhtbESPT2vCQBTE74V+h+UVems2hlhsdBUtFHop+O9Qb8/s&#10;Mwlm38bdrab99F1B8DjMzG+Yyaw3rTiT841lBYMkBUFcWt1wpWC7+XgZgfABWWNrmRT8kofZ9PFh&#10;goW2F17ReR0qESHsC1RQh9AVUvqyJoM+sR1x9A7WGQxRukpqh5cIN63M0vRVGmw4LtTY0XtN5XH9&#10;YxQs3kaL0zLnr7/Vfke77/1xmLlUqeenfj4GEagP9/Ct/akVZMN8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X4f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bhMgA&#10;AADeAAAADwAAAGRycy9kb3ducmV2LnhtbESPQWvCQBSE70L/w/IK3nRjMMVGV6mC4EVQ20O9PbPP&#10;JJh9m+6umvbXd4VCj8PMfMPMFp1pxI2cry0rGA0TEMSF1TWXCj7e14MJCB+QNTaWScE3eVjMn3oz&#10;zLW9855uh1CKCGGfo4IqhDaX0hcVGfRD2xJH72ydwRClK6V2eI9w08g0SV6kwZrjQoUtrSoqLoer&#10;UbB8nSy/dmPe/uxPRzp+ni5Z6hKl+s/d2xREoC78h//aG60gzca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xduE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F8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RfPHAAAA3gAAAA8AAAAAAAAAAAAAAAAAmAIAAGRy&#10;cy9kb3ducmV2LnhtbFBLBQYAAAAABAAEAPUAAACMAw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gaMgA&#10;AADeAAAADwAAAGRycy9kb3ducmV2LnhtbESPT2sCMRTE7wW/Q3hCbzXrolW3RqkFoReh/jno7bl5&#10;3V3cvGyTqFs/fSMUPA4z8xtmOm9NLS7kfGVZQb+XgCDOra64ULDbLl/GIHxA1lhbJgW/5GE+6zxN&#10;MdP2ymu6bEIhIoR9hgrKEJpMSp+XZND3bEMcvW/rDIYoXSG1w2uEm1qmSfIqDVYcF0ps6KOk/LQ5&#10;GwWLyXjx8zXg1W19PNBhfzwNU5co9dxt399ABGrDI/zf/tQK0uGg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o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0GsUA&#10;AADeAAAADwAAAGRycy9kb3ducmV2LnhtbERPy4rCMBTdC/MP4Q7MTlOLilaj6MCAG2F8LHR3ba5t&#10;sbmpSUY78/WTheDycN6zRWtqcSfnK8sK+r0EBHFudcWFgsP+qzsG4QOyxtoyKfglD4v5W2eGmbYP&#10;3tJ9FwoRQ9hnqKAMocmk9HlJBn3PNsSRu1hnMEToCqkdPmK4qWWaJCNpsOLYUGJDnyXl192PUbCa&#10;jFe37wFv/rbnE52O5+swdYlSH+/tcgoiUBte4qd7rRWkw0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HQaxQAAAN4AAAAPAAAAAAAAAAAAAAAAAJgCAABkcnMv&#10;ZG93bnJldi54bWxQSwUGAAAAAAQABAD1AAAAig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Rg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0YHHAAAA3gAAAA8AAAAAAAAAAAAAAAAAmAIAAGRy&#10;cy9kb3ducmV2LnhtbFBLBQYAAAAABAAEAPUAAACMAw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yocYA&#10;AADeAAAADwAAAGRycy9kb3ducmV2LnhtbESPy2rCQBSG90LfYTgFdzppUNHoKFUQ3Aheuqi7Y+Y0&#10;CWbOpDOjpn16ZyG4/PlvfLNFa2pxI+crywo++gkI4tzqigsFX8d1bwzCB2SNtWVS8EceFvO3zgwz&#10;be+8p9shFCKOsM9QQRlCk0np85IM+r5tiKP3Y53BEKUrpHZ4j+OmlmmSjKTBiuNDiQ2tSsovh6tR&#10;sJyMl7+7AW//9+cTnb7Pl2HqEqW67+3nFESgNrzCz/ZGK0iHg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6yocYAAADeAAAADwAAAAAAAAAAAAAAAACYAgAAZHJz&#10;L2Rvd25yZXYueG1sUEsFBgAAAAAEAAQA9QAAAIsDA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XOscA&#10;AADeAAAADwAAAGRycy9kb3ducmV2LnhtbESPQWsCMRSE74X+h/AK3mrWRYuuRlFB6KWgtge9PTfP&#10;3cXNy5pEXf31jVDocZiZb5jJrDW1uJLzlWUFvW4Cgji3uuJCwc/36n0IwgdkjbVlUnAnD7Pp68sE&#10;M21vvKHrNhQiQthnqKAMocmk9HlJBn3XNsTRO1pnMETpCqkd3iLc1DJNkg9psOK4UGJDy5Ly0/Zi&#10;FCxGw8V53eevx+awp/3ucBqkLlGq89bOxyACteE//Nf+1ArSQT/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Fzr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T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iU3HAAAA3gAAAA8AAAAAAAAAAAAAAAAAmAIAAGRy&#10;cy9kb3ducmV2LnhtbFBLBQYAAAAABAAEAPUAAACMAw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s1s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T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CzW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0o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bSi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ROcgA&#10;AADeAAAADwAAAGRycy9kb3ducmV2LnhtbESPT2vCQBTE74V+h+UVequbBlM0uooKQi8F//RQb8/s&#10;axLMvo27W41++q4geBxm5jfMeNqZRpzI+dqygvdeAoK4sLrmUsH3dvk2AOEDssbGMim4kIfp5Plp&#10;jLm2Z17TaRNKESHsc1RQhdDmUvqiIoO+Z1vi6P1aZzBE6UqpHZ4j3DQyTZIPabDmuFBhS4uKisPm&#10;zyiYDwfz46rPX9f1fke7n/0hS12i1OtLNxuBCNSFR/je/tQK0qyf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RE5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PT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49O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cq1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iY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yrVyAAAAN4AAAAPAAAAAAAAAAAAAAAAAJgCAABk&#10;cnMvZG93bnJldi54bWxQSwUGAAAAAAQABAD1AAAAjQM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p8UA&#10;AADeAAAADwAAAGRycy9kb3ducmV2LnhtbERPy4rCMBTdC/MP4Q6403SKilajjILgRvAxi3F3be60&#10;xeamk0TtzNebheDycN6zRWtqcSPnK8sKPvoJCOLc6ooLBV/HdW8MwgdkjbVlUvBHHhbzt84MM23v&#10;vKfbIRQihrDPUEEZQpNJ6fOSDPq+bYgj92OdwRChK6R2eI/hppZpkoykwYpjQ4kNrUrKL4erUbCc&#10;jJe/uwFv//fnE52+z5dh6hKluu/t5xREoDa8xE/3RitIh4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L6nxQAAAN4AAAAPAAAAAAAAAAAAAAAAAJgCAABkcnMv&#10;ZG93bnJldi54bWxQSwUGAAAAAAQABAD1AAAAig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P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GzzHAAAA3gAAAA8AAAAAAAAAAAAAAAAAmAIAAGRy&#10;cy9kb3ducmV2LnhtbFBLBQYAAAAABAAEAPUAAACMAw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kfMcA&#10;AADeAAAADwAAAGRycy9kb3ducmV2LnhtbESPzWrCQBSF9wXfYbhCd3ViqqKpE9FCoZuC2i50d83c&#10;JiGZO+nMVNM+vbMQXB7OH99y1ZtWnMn52rKC8SgBQVxYXXOp4Ovz7WkOwgdkja1lUvBHHlb54GGJ&#10;mbYX3tF5H0oRR9hnqKAKocuk9EVFBv3IdsTR+7bOYIjSlVI7vMRx08o0SWbSYM3xocKOXisqmv2v&#10;UbBZzDc/2wl//O9ORzoeTs00dYlSj8N+/QIiUB/u4Vv7XStIp5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JHzHAAAA3gAAAA8AAAAAAAAAAAAAAAAAmAIAAGRy&#10;cy9kb3ducmV2LnhtbFBLBQYAAAAABAAEAPUAAACMAw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B5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S4HnyAAAAN4AAAAPAAAAAAAAAAAAAAAAAJgCAABk&#10;cnMvZG93bnJldi54bWxQSwUGAAAAAAQABAD1AAAAjQM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fk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R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R+Q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6C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boL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f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wif8kAAADeAAAADwAAAAAAAAAAAAAAAACYAgAA&#10;ZHJzL2Rvd25yZXYueG1sUEsFBgAAAAAEAAQA9QAAAI4DA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CH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o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Ifk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Zk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f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ohmT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8C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4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rwI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oesYA&#10;AADeAAAADwAAAGRycy9kb3ducmV2LnhtbERPz2vCMBS+D/wfwhN2m6mdinamooPBLgN1O+jt2by1&#10;pc1Ll2Ta7a83B8Hjx/d7uepNK87kfG1ZwXiUgCAurK65VPD1+fY0B+EDssbWMin4Iw+rfPCwxEzb&#10;C+/ovA+liCHsM1RQhdBlUvqiIoN+ZDviyH1bZzBE6EqpHV5iuGllmiQzabDm2FBhR68VFc3+1yjY&#10;LOabn+2EP/53pyMdD6dmmrpEqcdhv34BEagPd/HN/a4VpNPJ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EoesYAAADeAAAADwAAAAAAAAAAAAAAAACYAgAAZHJz&#10;L2Rvd25yZXYueG1sUEsFBgAAAAAEAAQA9QAAAIsDA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N4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Y3hyAAAAN4AAAAPAAAAAAAAAAAAAAAAAJgCAABk&#10;cnMvZG93bnJldi54bWxQSwUGAAAAAAQABAD1AAAAjQ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XAcYA&#10;AADeAAAADwAAAGRycy9kb3ducmV2LnhtbESPzWrCQBSF9wXfYbhCd3ViiEWjo6ggdFNQ60J318w1&#10;CWbuxJmppn16Z1Ho8nD++GaLzjTiTs7XlhUMBwkI4sLqmksFh6/N2xiED8gaG8uk4Ic8LOa9lxnm&#10;2j54R/d9KEUcYZ+jgiqENpfSFxUZ9APbEkfvYp3BEKUrpXb4iOOmkWmSvEuDNceHCltaV1Rc999G&#10;wWoyXt22GX/+7s4nOh3P11HqEqVe+91yCiJQF/7Df+0PrSAdZV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FXAcYAAADeAAAADwAAAAAAAAAAAAAAAACYAgAAZHJz&#10;L2Rvd25yZXYueG1sUEsFBgAAAAAEAAQA9QAAAIsDA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3ymsgA&#10;AADeAAAADwAAAGRycy9kb3ducmV2LnhtbESPT2vCQBTE74V+h+UVems2hlhsdBUtFHop+O9Qb8/s&#10;Mwlm38bdrab99F1B8DjMzG+Yyaw3rTiT841lBYMkBUFcWt1wpWC7+XgZgfABWWNrmRT8kofZ9PFh&#10;goW2F17ReR0qESHsC1RQh9AVUvqyJoM+sR1x9A7WGQxRukpqh5cIN63M0vRVGmw4LtTY0XtN5XH9&#10;YxQs3kaL0zLnr7/Vfke77/1xmLlUqeenfj4GEagP9/Ct/akVZMM8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fKayAAAAN4AAAAPAAAAAAAAAAAAAAAAAJgCAABk&#10;cnMvZG93bnJldi54bWxQSwUGAAAAAAQABAD1AAAAjQM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s7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M/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2zt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Jd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7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PJdskAAADeAAAADwAAAAAAAAAAAAAAAACYAgAA&#10;ZHJzL2Rvd25yZXYueG1sUEsFBgAAAAAEAAQA9QAAAI4DA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RAsgA&#10;AADeAAAADwAAAGRycy9kb3ducmV2LnhtbESPQWvCQBSE70L/w/IK3nTTEItNXaUKghehag/19sy+&#10;JsHs23R31eiv7xYEj8PMfMNMZp1pxJmcry0reBkmIIgLq2suFXztloMxCB+QNTaWScGVPMymT70J&#10;5tpeeEPnbShFhLDPUUEVQptL6YuKDPqhbYmj92OdwRClK6V2eIlw08g0SV6lwZrjQoUtLSoqjtuT&#10;UTB/G89/PzNe3zaHPe2/D8dR6hKl+s/dxzuIQF14hO/tlVaQjrIs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OlEC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0m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vSZ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q7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GruyAAAAN4AAAAPAAAAAAAAAAAAAAAAAJgCAABk&#10;cnMvZG93bnJldi54bWxQSwUGAAAAAAQABAD1AAAAjQM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Pdc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Rl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6M91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B8UA&#10;AADeAAAADwAAAGRycy9kb3ducmV2LnhtbERPz2vCMBS+D/wfwhN2m6mlDq1GUUHYZaDOg96ezbMt&#10;Ni81ybTbX28Ogx0/vt+zRWcacSfna8sKhoMEBHFhdc2lgsPX5m0MwgdkjY1lUvBDHhbz3ssMc20f&#10;vKP7PpQihrDPUUEVQptL6YuKDPqBbYkjd7HOYIjQlVI7fMRw08g0Sd6lwZpjQ4UtrSsqrvtvo2A1&#10;Ga9u24w/f3fnE52O5+sodYlSr/1uOQURqAv/4j/3h1aQj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1sHxQAAAN4AAAAPAAAAAAAAAAAAAAAAAJgCAABkcnMv&#10;ZG93bnJldi54bWxQSwUGAAAAAAQABAD1AAAAig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n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y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cyAAAAN4AAAAPAAAAAAAAAAAAAAAAAJgCAABk&#10;cnMvZG93bnJldi54bWxQSwUGAAAAAAQABAD1AAAAjQ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7mUHFAAAA3gAA&#10;AA8AAAAAAAAAAAAAAAAAqgIAAGRycy9kb3ducmV2LnhtbFBLBQYAAAAABAAEAPoAAACcAwAAA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kR8gA&#10;AADeAAAADwAAAGRycy9kb3ducmV2LnhtbESPQWvCQBSE70L/w/IK3nRjMMVGV6mC4EVQ20O9PbPP&#10;JJh9m+6umvbXd4VCj8PMfMPMFp1pxI2cry0rGA0TEMSF1TWXCj7e14MJCB+QNTaWScE3eVjMn3oz&#10;zLW9855uh1CKCGGfo4IqhDaX0hcVGfRD2xJH72ydwRClK6V2eI9w08g0SV6kwZrjQoUtrSoqLoer&#10;UbB8nSy/dmPe/uxPRzp+ni5Z6hKl+s/d2xREoC78h//aG60gzcbZ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GRHyAAAAN4AAAAPAAAAAAAAAAAAAAAAAJgCAABk&#10;cnMvZG93bnJldi54bWxQSwUGAAAAAAQABAD1AAAAjQM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6MMgA&#10;AADeAAAADwAAAGRycy9kb3ducmV2LnhtbESPT2vCQBTE74V+h+UVequbBlM0uooKQi8F//RQb8/s&#10;axLMvo27W41++q4geBxm5jfMeNqZRpzI+dqygvdeAoK4sLrmUsH3dvk2AOEDssbGMim4kIfp5Plp&#10;jLm2Z17TaRNKESHsc1RQhdDmUvqiIoO+Z1vi6P1aZzBE6UqpHZ4j3DQyTZIPabDmuFBhS4uKisPm&#10;zyiYDwfz46rPX9f1fke7n/0hS12i1OtLNxuBCNSFR/je/tQK0qyf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Rvow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fq8gA&#10;AADeAAAADwAAAGRycy9kb3ducmV2LnhtbESPQWvCQBSE7wX/w/KE3uqm0RSbukoVCr0Ianuot2f2&#10;NQlm36a7W43+elcQPA4z8w0zmXWmEQdyvras4HmQgCAurK65VPD99fE0BuEDssbGMik4kYfZtPcw&#10;wVzbI6/psAmliBD2OSqoQmhzKX1RkUE/sC1x9H6tMxiidKXUDo8RbhqZJsmLNFhzXKiwpUVFxX7z&#10;bxTMX8fzv9WIl+f1bkvbn90+S12i1GO/e38DEagL9/Ct/akVpNk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Cl+r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H3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8ff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iRMgA&#10;AADeAAAADwAAAGRycy9kb3ducmV2LnhtbESPT2vCQBTE74V+h+UVequbBlM0uooKQi8F//RQb8/s&#10;axLMvo27W41++q4geBxm5jfMeNqZRpzI+dqygvdeAoK4sLrmUsH3dvk2AOEDssbGMim4kIfp5Plp&#10;jLm2Z17TaRNKESHsc1RQhdDmUvqiIoO+Z1vi6P1aZzBE6UqpHZ4j3DQyTZIPabDmuFBhS4uKisPm&#10;zyiYDwfz46rPX9f1fke7n/0hS12i1OtLNxuBCNSFR/je/tQK0qyf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2JE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38M8gA&#10;AADeAAAADwAAAGRycy9kb3ducmV2LnhtbESPT2vCQBTE74LfYXkFb7ppMGJTV9GC4KVQ/xzq7Zl9&#10;TYLZt+nuqqmfvisUehxm5jfMbNGZRlzJ+dqygudRAoK4sLrmUsFhvx5OQfiArLGxTAp+yMNi3u/N&#10;MNf2xlu67kIpIoR9jgqqENpcSl9UZNCPbEscvS/rDIYoXSm1w1uEm0amSTKRBmuOCxW29FZRcd5d&#10;jILVy3T1/THm9/v2dKTj5+mcpS5RavDULV9BBOrCf/ivvdEK0myc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fwz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Zq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FZqMkAAADeAAAADwAAAAAAAAAAAAAAAACYAgAA&#10;ZHJzL2Rvd25yZXYueG1sUEsFBgAAAAAEAAQA9QAAAI4DA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N2sUA&#10;AADeAAAADwAAAGRycy9kb3ducmV2LnhtbERPz2vCMBS+C/4P4Qm7aWqxQ6tRdDDYZaDOg96ezbMt&#10;Ni81ybTbX28Ogx0/vt+LVWcacSfna8sKxqMEBHFhdc2lgsPX+3AKwgdkjY1lUvBDHlbLfm+BubYP&#10;3tF9H0oRQ9jnqKAKoc2l9EVFBv3ItsSRu1hnMEToSqkdPmK4aWSaJK/SYM2xocKW3ioqrvtvo2Az&#10;m25u2wl//u7OJzodz9csdYlSL4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3axQAAAN4AAAAPAAAAAAAAAAAAAAAAAJgCAABkcnMv&#10;ZG93bnJldi54bWxQSwUGAAAAAAQABAD1AAAAig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QcgA&#10;AADeAAAADwAAAGRycy9kb3ducmV2LnhtbESPQWvCQBSE7wX/w/IEb3VjMEVTV1FB6KWgtod6e2af&#10;STD7Nu6umvbXd4VCj8PMfMPMFp1pxI2cry0rGA0TEMSF1TWXCj4/Ns8TED4ga2wsk4Jv8rCY955m&#10;mGt75x3d9qEUEcI+RwVVCG0upS8qMuiHtiWO3sk6gyFKV0rt8B7hppFpkrxIgzXHhQpbWldUnPdX&#10;o2A1nawu2zG//+yOBzp8Hc9Z6hKlBv1u+QoiUBf+w3/tN60gzcb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mhByAAAAN4AAAAPAAAAAAAAAAAAAAAAAJgCAABk&#10;cnMvZG93bnJldi54bWxQSwUGAAAAAAQABAD1AAAAjQ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LYcYA&#10;AADeAAAADwAAAGRycy9kb3ducmV2LnhtbESPy2rCQBSG9wXfYTgFd3XSoGKjo2hBcFPwtqi7Y+aY&#10;BDNn0plRU5/eWQguf/4b32TWmlpcyfnKsoLPXgKCOLe64kLBfrf8GIHwAVljbZkU/JOH2bTzNsFM&#10;2xtv6LoNhYgj7DNUUIbQZFL6vCSDvmcb4uidrDMYonSF1A5vcdzUMk2SoTRYcXwosaHvkvLz9mIU&#10;LL5Gi791n3/um+OBDr/H8yB1iVLd93Y+BhGoDa/ws73SCtJBfx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LYcYAAADeAAAADwAAAAAAAAAAAAAAAACYAgAAZHJz&#10;L2Rvd25yZXYueG1sUEsFBgAAAAAEAAQA9QAAAIsDA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rvr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wj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KjCN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VF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e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ZpUW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8NY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w1i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o+cgA&#10;AADeAAAADwAAAGRycy9kb3ducmV2LnhtbESPT2vCQBTE74LfYXkFb7ppMGJTV9GC4KVQ/xzq7Zl9&#10;TYLZt+nuqqmfvisUehxm5jfMbNGZRlzJ+dqygudRAoK4sLrmUsFhvx5OQfiArLGxTAp+yMNi3u/N&#10;MNf2xlu67kIpIoR9jgqqENpcSl9UZNCPbEscvS/rDIYoXSm1w1uEm0amSTKRBmuOCxW29FZRcd5d&#10;jILVy3T1/THm9/v2dKTj5+mcpS5RavDULV9BBOrCf/ivvdE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6j5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2j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1H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E2js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TF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3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MVyAAAAN4AAAAPAAAAAAAAAAAAAAAAAJgCAABk&#10;cnMvZG93bnJldi54bWxQSwUGAAAAAAQABAD1AAAAjQM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HZ8QA&#10;AADeAAAADwAAAGRycy9kb3ducmV2LnhtbERPy4rCMBTdD/gP4Q64G9MpKk41ig4IbgZ8Lcbdtbm2&#10;xeamk0Tt+PVmIbg8nPdk1ppaXMn5yrKCz14Cgji3uuJCwX63/BiB8AFZY22ZFPyTh9m08zbBTNsb&#10;b+i6DYWIIewzVFCG0GRS+rwkg75nG+LInawzGCJ0hdQObzHc1DJNkqE0WHFsKLGh75Ly8/ZiFCy+&#10;Rou/dZ9/7pvjgQ6/x/MgdYlS3fd2PgYRqA0v8dO90grSQX8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CB2fEAAAA3gAAAA8AAAAAAAAAAAAAAAAAmAIAAGRycy9k&#10;b3ducmV2LnhtbFBLBQYAAAAABAAEAPUAAACJAw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i/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ovzHAAAA3gAAAA8AAAAAAAAAAAAAAAAAmAIAAGRy&#10;cy9kb3ducmV2LnhtbFBLBQYAAAAABAAEAPUAAACMAw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dv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tnbzHAAAA3gAAAA8AAAAAAAAAAAAAAAAAmAIAAGRy&#10;cy9kb3ducmV2LnhtbFBLBQYAAAAABAAEAPUAAACMAw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4J8gA&#10;AADeAAAADwAAAGRycy9kb3ducmV2LnhtbESPT2sCMRTE7wW/Q3hCbzXrolW3RqkFoReh/jno7bl5&#10;3V3cvGyTqFs/fSMUPA4z8xtmOm9NLS7kfGVZQb+XgCDOra64ULDbLl/GIHxA1lhbJgW/5GE+6zxN&#10;MdP2ymu6bEIhIoR9hgrKEJpMSp+XZND3bEMcvW/rDIYoXSG1w2uEm1qmSfIqDVYcF0ps6KOk/LQ5&#10;GwWLyXjx8zXg1W19PNBhfzwNU5co9dxt399ABGrDI/zf/tQK0uFg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TgnyAAAAN4AAAAPAAAAAAAAAAAAAAAAAJgCAABk&#10;cnMvZG93bnJldi54bWxQSwUGAAAAAAQABAD1AAAAjQM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mU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j4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6ZQ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Dy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Y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wPL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bv8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S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Vpu/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J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o+JMkAAADeAAAADwAAAAAAAAAAAAAAAACYAgAA&#10;ZHJzL2Rvd25yZXYueG1sUEsFBgAAAAAEAAQA9QAAAI4DA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gU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1f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KBTyAAAAN4AAAAPAAAAAAAAAAAAAAAAAJgCAABk&#10;cnMvZG93bnJldi54bWxQSwUGAAAAAAQABAD1AAAAjQM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yMgA&#10;AADeAAAADwAAAGRycy9kb3ducmV2LnhtbESPT2sCMRTE74V+h/CE3mrWxX/dGqUKghdBbQ/19ty8&#10;7i5uXtYk1dVPb4RCj8PM/IaZzFpTizM5X1lW0OsmIIhzqysuFHx9Ll/HIHxA1lhbJgVX8jCbPj9N&#10;MNP2wls670IhIoR9hgrKEJpMSp+XZNB3bUMcvR/rDIYoXSG1w0uEm1qmSTKUBiuOCyU2tCgpP+5+&#10;jYL523h+2vR5fdse9rT/PhwHqUuUeum0H+8gArXhP/zXXmkF6aA/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AXI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RusUA&#10;AADeAAAADwAAAGRycy9kb3ducmV2LnhtbERPu27CMBTdK/UfrIvEVhwiKBAwqFRCYqlUHgNsl/iS&#10;RMTXqW0g7dfXAxLj0XnPFq2pxY2crywr6PcSEMS51RUXCva71dsYhA/IGmvLpOCXPCzmry8zzLS9&#10;84Zu21CIGMI+QwVlCE0mpc9LMuh7tiGO3Nk6gyFCV0jt8B7DTS3TJHmXBiuODSU29FlSftlejYLl&#10;ZLz8+R7w19/mdKTj4XQZpi5RqttpP6YgArXhKX6411pBOh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5G6xQAAAN4AAAAPAAAAAAAAAAAAAAAAAJgCAABkcnMv&#10;ZG93bnJldi54bWxQSwUGAAAAAAQABAD1AAAAig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0I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3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zQhyAAAAN4AAAAPAAAAAAAAAAAAAAAAAJgCAABk&#10;cnMvZG93bnJldi54bWxQSwUGAAAAAAQABAD1AAAAjQ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tm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9L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47ZvHAAAA3gAAAA8AAAAAAAAAAAAAAAAAmAIAAGRy&#10;cy9kb3ducmV2LnhtbFBLBQYAAAAABAAEAPUAAACMAw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AMgA&#10;AADeAAAADwAAAGRycy9kb3ducmV2LnhtbESPT2vCQBTE74V+h+UVeqsbg5Y0uooWCl4E/x3q7Zl9&#10;JsHs27i71ein7wqFHoeZ+Q0znnamERdyvrasoN9LQBAXVtdcKthtv94yED4ga2wsk4IbeZhOnp/G&#10;mGt75TVdNqEUEcI+RwVVCG0upS8qMuh7tiWO3tE6gyFKV0rt8BrhppFpkrxLgzXHhQpb+qyoOG1+&#10;jIL5RzY/rwa8vK8Pe9p/H07D1CVKvb50sxGIQF34D/+1F1pBOhxk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EgAyAAAAN4AAAAPAAAAAAAAAAAAAAAAAJgCAABk&#10;cnMvZG93bnJldi54bWxQSwUGAAAAAAQABAD1AAAAjQM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Wd8gA&#10;AADeAAAADwAAAGRycy9kb3ducmV2LnhtbESPQWvCQBSE70L/w/IK3nTToCVNXaUKghehag/19sy+&#10;JsHs23R31eiv7xYEj8PMfMNMZp1pxJmcry0reBkmIIgLq2suFXztloMMhA/IGhvLpOBKHmbTp94E&#10;c20vvKHzNpQiQtjnqKAKoc2l9EVFBv3QtsTR+7HOYIjSlVI7vES4aWSaJK/SYM1xocKWFhUVx+3J&#10;KJi/ZfPfzxGvb5vDnvbfh+M4dYlS/efu4x1EoC48wvf2SitIx6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tZ3yAAAAN4AAAAPAAAAAAAAAAAAAAAAAJgCAABk&#10;cnMvZG93bnJldi54bWxQSwUGAAAAAAQABAD1AAAAjQM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z7M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nPs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rmMgA&#10;AADeAAAADwAAAGRycy9kb3ducmV2LnhtbESPQWvCQBSE70L/w/IK3nTTECVGV6mFgheh2h7q7Zl9&#10;TYLZt+nuqml/vVsQehxm5htmsepNKy7kfGNZwdM4AUFcWt1wpeDj/XWUg/ABWWNrmRT8kIfV8mGw&#10;wELbK+/osg+ViBD2BSqoQ+gKKX1Zk0E/th1x9L6sMxiidJXUDq8RblqZJslUGmw4LtTY0UtN5Wl/&#10;NgrWs3z9/Zbx9nd3PNDh83iapC5RavjYP89BBOrDf/je3mgF6STL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uYyAAAAN4AAAAPAAAAAAAAAAAAAAAAAJgCAABk&#10;cnMvZG93bnJldi54bWxQSwUGAAAAAAQABAD1AAAAjQM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9OA8gA&#10;AADeAAAADwAAAGRycy9kb3ducmV2LnhtbESPQWvCQBSE74X+h+UVvNWNwZQYXaUWCl4EtT3U2zP7&#10;TILZt+nuqml/fVcQehxm5htmtuhNKy7kfGNZwWiYgCAurW64UvD58f6cg/ABWWNrmRT8kIfF/PFh&#10;hoW2V97SZRcqESHsC1RQh9AVUvqyJoN+aDvi6B2tMxiidJXUDq8RblqZJsmLNNhwXKixo7eaytPu&#10;bBQsJ/nyezPm9e/2sKf91+GUpS5RavDUv05BBOrDf/jeXmkFaTbO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04DyAAAAN4AAAAPAAAAAAAAAAAAAAAAAJgCAABk&#10;cnMvZG93bnJldi54bWxQSwUGAAAAAAQABAD1AAAAjQM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Qd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3QdMkAAADeAAAADwAAAAAAAAAAAAAAAACYAgAA&#10;ZHJzL2Rvd25yZXYueG1sUEsFBgAAAAAEAAQA9QAAAI4DA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178gA&#10;AADeAAAADwAAAGRycy9kb3ducmV2LnhtbESPQWvCQBSE74L/YXlCb7pp0DZGV9FCoZdCtR709sy+&#10;JsHs27i71bS/visUPA4z8w0zX3amERdyvras4HGUgCAurK65VLD7fB1mIHxA1thYJgU/5GG56Pfm&#10;mGt75Q1dtqEUEcI+RwVVCG0upS8qMuhHtiWO3pd1BkOUrpTa4TXCTSPTJHmSBmuOCxW29FJRcdp+&#10;GwXrabY+f4z5/XdzPNBhfzxNUpco9TDoVjMQgbpwD/+337SCdDL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XXv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hncUA&#10;AADeAAAADwAAAGRycy9kb3ducmV2LnhtbERPy2rCQBTdF/oPwy10VycNKjE6ihYKboT6WOjumrlN&#10;gpk7cWaq0a/vLASXh/OezDrTiAs5X1tW8NlLQBAXVtdcKthtvz8yED4ga2wsk4IbeZhNX18mmGt7&#10;5TVdNqEUMYR9jgqqENpcSl9UZND3bEscuV/rDIYIXSm1w2sMN41Mk2QoDdYcGyps6aui4rT5MwoW&#10;o2xx/unz6r4+HuiwP54GqUuUen/r5mMQgbrwFD/cS60gHfSz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GdxQAAAN4AAAAPAAAAAAAAAAAAAAAAAJgCAABkcnMv&#10;ZG93bnJldi54bWxQSwUGAAAAAAQABAD1AAAAig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EB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b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QGyAAAAN4AAAAPAAAAAAAAAAAAAAAAAJgCAABk&#10;cnMvZG93bnJldi54bWxQSwUGAAAAAAQABAD1AAAAjQ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7RsYA&#10;AADeAAAADwAAAGRycy9kb3ducmV2LnhtbESPy2rCQBSG94LvMByhO50YVDR1FC0U3Aj1sqi7Y+aY&#10;BDNn4sxU0z59ZyG4/PlvfPNla2pxJ+crywqGgwQEcW51xYWC4+GzPwXhA7LG2jIp+CUPy0W3M8dM&#10;2wfv6L4PhYgj7DNUUIbQZFL6vCSDfmAb4uhdrDMYonSF1A4fcdzUMk2SiTRYcXwosaGPkvLr/sco&#10;WM+m69vXiLd/u/OJTt/n6zh1iVJvvXb1DiJQG17hZ3ujFaTj0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F7RsYAAADeAAAADwAAAAAAAAAAAAAAAACYAgAAZHJz&#10;L2Rvd25yZXYueG1sUEsFBgAAAAAEAAQA9QAAAIs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e3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d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t3t3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Aq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QKrHAAAA3gAAAA8AAAAAAAAAAAAAAAAAmAIAAGRy&#10;cy9kb3ducmV2LnhtbFBLBQYAAAAABAAEAPUAAACMAw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lM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s+Ux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9R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w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Wn1FyAAAAN4AAAAPAAAAAAAAAAAAAAAAAJgCAABk&#10;cnMvZG93bnJldi54bWxQSwUGAAAAAAQABAD1AAAAjQM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Y3sgA&#10;AADeAAAADwAAAGRycy9kb3ducmV2LnhtbESPQWvCQBSE7wX/w/IEb3VjMEVTV1FB6KWgtod6e2af&#10;STD7Nu6umvbXd4VCj8PMfMPMFp1pxI2cry0rGA0TEMSF1TWXCj4/Ns8TED4ga2wsk4Jv8rCY955m&#10;mGt75x3d9qEUEcI+RwVVCG0upS8qMuiHtiWO3sk6gyFKV0rt8B7hppFpkrxIgzXHhQpbWldUnPdX&#10;o2A1nawu2zG//+yOBzp8Hc9Z6hKlBv1u+QoiUBf+w3/tN60gzcb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tje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Gq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ERqnHAAAA3gAAAA8AAAAAAAAAAAAAAAAAmAIAAGRy&#10;cy9kb3ducmV2LnhtbFBLBQYAAAAABAAEAPUAAACMAw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Ms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3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OMy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3QMUA&#10;AADeAAAADwAAAGRycy9kb3ducmV2LnhtbERPy4rCMBTdC/5DuMLsNLWoaMcoOjDgRhgfi3F3ba5t&#10;sbmpSUY78/WTheDycN7zZWtqcSfnK8sKhoMEBHFudcWFguPhsz8F4QOyxtoyKfglD8tFtzPHTNsH&#10;7+i+D4WIIewzVFCG0GRS+rwkg35gG+LIXawzGCJ0hdQOHzHc1DJNkok0WHFsKLGhj5Ly6/7HKFjP&#10;puvb14i3f7vziU7f5+s4dYlSb7129Q4iUBte4qd7oxWk49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dAxQAAAN4AAAAPAAAAAAAAAAAAAAAAAJgCAABkcnMv&#10;ZG93bnJldi54bWxQSwUGAAAAAAQABAD1AAAAigM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S28gA&#10;AADeAAAADwAAAGRycy9kb3ducmV2LnhtbESPQWvCQBSE74X+h+UVeqsbg4pJXUUFoZeC2h7q7Zl9&#10;JsHs27i71eivd4VCj8PMfMNMZp1pxJmcry0r6PcSEMSF1TWXCr6/Vm9jED4ga2wsk4IreZhNn58m&#10;mGt74Q2dt6EUEcI+RwVVCG0upS8qMuh7tiWO3sE6gyFKV0rt8BLhppFpkoykwZrjQoUtLSsqjttf&#10;o2CRjRen9YA/b5v9jnY/++MwdYlSry/d/B1EoC78h//aH1pBOhx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9LbyAAAAN4AAAAPAAAAAAAAAAAAAAAAAJgCAABk&#10;cnMvZG93bnJldi54bWxQSwUGAAAAAAQABAD1AAAAjQ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hXMcA&#10;AADeAAAADwAAAGRycy9kb3ducmV2LnhtbESPzWoCMRSF90LfIVyhO00cOkVHo9RCoZtCtV3o7jq5&#10;zgxObqZJqqNP3ywKLg/nj2+x6m0rzuRD41jDZKxAEJfONFxp+P56G01BhIhssHVMGq4UYLV8GCyw&#10;MO7CGzpvYyXSCIcCNdQxdoWUoazJYhi7jjh5R+ctxiR9JY3HSxq3rcyUepYWG04PNXb0WlN52v5a&#10;DevZdP3z+cQft81hT/vd4ZRnXmn9OOxf5iAi9fEe/m+/Gw1Zn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K4VzHAAAA3gAAAA8AAAAAAAAAAAAAAAAAmAIAAGRy&#10;cy9kb3ducmV2LnhtbFBLBQYAAAAABAAEAPUAAACMAw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Ex8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jxXI7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kTHyAAAAN4AAAAPAAAAAAAAAAAAAAAAAJgCAABk&#10;cnMvZG93bnJldi54bWxQSwUGAAAAAAQABAD1AAAAjQM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as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lcP/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Nqw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K8kA&#10;AADeAAAADwAAAGRycy9kb3ducmV2LnhtbESPT0sDMRTE7wW/Q3iCtzZxdaVdmxYrFLwI9s+hvb1u&#10;nrtLNy9rkrarn94UBI/DzPyGmc5724oz+dA41nA/UiCIS2carjRsN8vhGESIyAZbx6ThmwLMZzeD&#10;KRbGXXhF53WsRIJwKFBDHWNXSBnKmiyGkeuIk/fpvMWYpK+k8XhJcNvKTKknabHhtFBjR681lcf1&#10;yWpYTMaLr49Hfv9ZHfa03x2OeeaV1ne3/csziEh9/A//td+MhizP1Q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h/K8kAAADeAAAADwAAAAAAAAAAAAAAAACYAgAA&#10;ZHJzL2Rvd25yZXYueG1sUEsFBgAAAAAEAAQA9QAAAI4DA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nX8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Jcze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edfyAAAAN4AAAAPAAAAAAAAAAAAAAAAAJgCAABk&#10;cnMvZG93bnJldi54bWxQSwUGAAAAAAQABAD1AAAAjQM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Cx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ULE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s8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9yz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N5KM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W5eoL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3koyAAAAN4AAAAPAAAAAAAAAAAAAAAAAJgCAABk&#10;cnMvZG93bnJldi54bWxQSwUGAAAAAAQABAD1AAAAjQM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tWsUA&#10;AADeAAAADwAAAGRycy9kb3ducmV2LnhtbERPz2vCMBS+C/sfwhN208SyDq1GmYPBLoPpdtDbs3m2&#10;xealSzKt/vXLYeDx4/u9WPW2FWfyoXGsYTJWIIhLZxquNHx/vY2mIEJENtg6Jg1XCrBaPgwWWBh3&#10;4Q2dt7ESKYRDgRrqGLtCylDWZDGMXUecuKPzFmOCvpLG4yWF21ZmSj1Liw2nhho7eq2pPG1/rYb1&#10;bLr++Xzij9vmsKf97nDKM6+0fhz2L3MQkfp4F/+7342GLM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1axQAAAN4AAAAPAAAAAAAAAAAAAAAAAJgCAABkcnMv&#10;ZG93bnJldi54bWxQSwUGAAAAAAQABAD1AAAAigM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IwcgA&#10;AADeAAAADwAAAGRycy9kb3ducmV2LnhtbESPQWsCMRSE70L/Q3iF3jTp0i26NUoVCl6Eanuot+fm&#10;dXdx87Imqa7++qYg9DjMzDfMdN7bVpzIh8axhseRAkFcOtNwpeHz4204BhEissHWMWm4UID57G4w&#10;xcK4M2/otI2VSBAOBWqoY+wKKUNZk8Uwch1x8r6dtxiT9JU0Hs8JbluZKfUsLTacFmrsaFlTedj+&#10;WA2LyXhxfH/i9XWz39Hua3/IM6+0frjvX19AROrjf/jWXhkNWZ6rC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EjByAAAAN4AAAAPAAAAAAAAAAAAAAAAAJgCAABk&#10;cnMvZG93bnJldi54bWxQSwUGAAAAAAQABAD1AAAAjQ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3gcYA&#10;AADeAAAADwAAAGRycy9kb3ducmV2LnhtbESPzWrCQBSF9wXfYbiCuzoxmKLRUbQgdFNQ60J318w1&#10;CWbupDOjpn16Z1Ho8nD++ObLzjTiTs7XlhWMhgkI4sLqmksFh6/N6wSED8gaG8uk4Ic8LBe9lznm&#10;2j54R/d9KEUcYZ+jgiqENpfSFxUZ9EPbEkfvYp3BEKUrpXb4iOOmkWmSvEmDNceHClt6r6i47m9G&#10;wXo6WX9vx/z5uzuf6HQ8X7PUJUoN+t1qBiJQF/7Df+0PrSDNslE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N3gcYAAADeAAAADwAAAAAAAAAAAAAAAACYAgAAZHJz&#10;L2Rvd25yZXYueG1sUEsFBgAAAAAEAAQA9QAAAIsDA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GsgA&#10;AADeAAAADwAAAGRycy9kb3ducmV2LnhtbESPQWvCQBSE74X+h+UJ3uomoSkaXaUWCl4EtT3U2zP7&#10;TILZt+nuqml/fVcQehxm5htmtuhNKy7kfGNZQTpKQBCXVjdcKfj8eH8ag/ABWWNrmRT8kIfF/PFh&#10;hoW2V97SZRcqESHsC1RQh9AVUvqyJoN+ZDvi6B2tMxiidJXUDq8RblqZJcmLNNhwXKixo7eaytPu&#10;bBQsJ+Pl9+aZ17/bw572X4dTnrlEqeGgf52CCNSH//C9vdIKsjxP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9IayAAAAN4AAAAPAAAAAAAAAAAAAAAAAJgCAABk&#10;cnMvZG93bnJldi54bWxQSwUGAAAAAAQABAD1AAAAjQM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bcgA&#10;AADeAAAADwAAAGRycy9kb3ducmV2LnhtbESPT2vCQBTE7wW/w/IKvdWNoSkaXUWFQi8F//RQb8/s&#10;axLMvo27W41++q4geBxm5jfMZNaZRpzI+dqygkE/AUFcWF1zqeB7+/E6BOEDssbGMim4kIfZtPc0&#10;wVzbM6/ptAmliBD2OSqoQmhzKX1RkUHfty1x9H6tMxiidKXUDs8RbhqZJsm7NFhzXKiwpWVFxWHz&#10;ZxQsRsPFcfXGX9f1fke7n/0hS12i1MtzNx+DCNSFR/je/tQK0iwbp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Uxt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p9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en2yAAAAN4AAAAPAAAAAAAAAAAAAAAAAJgCAABk&#10;cnMvZG93bnJldi54bWxQSwUGAAAAAAQABAD1AAAAjQM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xgsgA&#10;AADeAAAADwAAAGRycy9kb3ducmV2LnhtbESPQWvCQBSE70L/w/IK3nRjMMVGV6mC4EVQ20O9PbPP&#10;JJh9m+6umvbXd4VCj8PMfMPMFp1pxI2cry0rGA0TEMSF1TWXCj7e14MJCB+QNTaWScE3eVjMn3oz&#10;zLW9855uh1CKCGGfo4IqhDaX0hcVGfRD2xJH72ydwRClK6V2eI9w08g0SV6kwZrjQoUtrSoqLoer&#10;UbB8nSy/dmPe/uxPRzp+ni5Z6hKl+s/d2xREoC78h//aG60gzbLR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aHGC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UGcgA&#10;AADeAAAADwAAAGRycy9kb3ducmV2LnhtbESPT2vCQBTE7wW/w/IKvdWNoSkaXUWFQi8F//RQb8/s&#10;axLMvo27W41++q4geBxm5jfMZNaZRpzI+dqygkE/AUFcWF1zqeB7+/E6BOEDssbGMim4kIfZtPc0&#10;wVzbM6/ptAmliBD2OSqoQmhzKX1RkUHfty1x9H6tMxiidKXUDs8RbhqZJsm7NFhzXKiwpWVFxWHz&#10;ZxQsRsPFcfXGX9f1fke7n/0hS12i1MtzNx+DCNSFR/je/tQK0iwb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NQZ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Kbs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kpu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v9c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Y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u/1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7h8UA&#10;AADeAAAADwAAAGRycy9kb3ducmV2LnhtbERPz2vCMBS+D/wfwhO8zdRih1aj6EDYZaDOg96ezbMt&#10;Ni9dErXbX28Ogx0/vt/zZWcacSfna8sKRsMEBHFhdc2lgsPX5nUCwgdkjY1lUvBDHpaL3sscc20f&#10;vKP7PpQihrDPUUEVQptL6YuKDPqhbYkjd7HOYIjQlVI7fMRw08g0Sd6kwZpjQ4UtvVdUXPc3o2A9&#10;nay/t2P+/N2dT3Q6nq9Z6hKlBv1uNQMRqAv/4j/3h1aQZtko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XuHxQAAAN4AAAAPAAAAAAAAAAAAAAAAAJgCAABkcnMv&#10;ZG93bnJldi54bWxQSwUGAAAAAAQABAD1AAAAig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eH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R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4cyAAAAN4AAAAPAAAAAAAAAAAAAAAAAJgCAABk&#10;cnMvZG93bnJldi54bWxQSwUGAAAAAAQABAD1AAAAjQ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PMcA&#10;AADeAAAADwAAAGRycy9kb3ducmV2LnhtbESPy2rCQBSG9wXfYTiF7uqkoREbMxEVCt0U6mVRd8fM&#10;MQlmzsSZqaZ9+s5CcPnz3/iK+WA6cSHnW8sKXsYJCOLK6pZrBbvt+/MUhA/IGjvLpOCXPMzL0UOB&#10;ubZXXtNlE2oRR9jnqKAJoc+l9FVDBv3Y9sTRO1pnMETpaqkdXuO46WSaJBNpsOX40GBPq4aq0+bH&#10;KFi+TZfnr1f+/Fsf9rT/Ppyy1CVKPT0OixmIQEO4h2/tD60gzbI0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TzHAAAA3gAAAA8AAAAAAAAAAAAAAAAAmAIAAGRy&#10;cy9kb3ducmV2LnhtbFBLBQYAAAAABAAEAPUAAACMAw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Yp8gA&#10;AADeAAAADwAAAGRycy9kb3ducmV2LnhtbESPT2vCQBTE7wW/w/IKvdWNoSkaXUWFQi8F//RQb8/s&#10;axLMvo27W41++q4geBxm5jfMZNaZRpzI+dqygkE/AUFcWF1zqeB7+/E6BOEDssbGMim4kIfZtPc0&#10;wVzbM6/ptAmliBD2OSqoQmhzKX1RkUHfty1x9H6tMxiidKXUDs8RbhqZJsm7NFhzXKiwpWVFxWHz&#10;ZxQsRsPFcfXGX9f1fke7n/0hS12i1MtzNx+DCNSFR/je/tQK0ixLB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inyAAAAN4AAAAPAAAAAAAAAAAAAAAAAJgCAABk&#10;cnMvZG93bnJldi54bWxQSwUGAAAAAAQABAD1AAAAjQM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GG0MgA&#10;AADeAAAADwAAAGRycy9kb3ducmV2LnhtbESPQWsCMRSE70L/Q3hCb5o1dIuuRqmFQi+FanvQ23Pz&#10;3F3cvGyTVFd/fVMo9DjMzDfMYtXbVpzJh8axhsk4A0FcOtNwpeHz42U0BREissHWMWm4UoDV8m6w&#10;wMK4C2/ovI2VSBAOBWqoY+wKKUNZk8Uwdh1x8o7OW4xJ+koaj5cEt61UWfYoLTacFmrs6Lmm8rT9&#10;thrWs+n66/2B326bw572u8MpVz7T+n7YP81BROrjf/iv/Wo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YbQ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0jS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7SNL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7P8gA&#10;AADeAAAADwAAAGRycy9kb3ducmV2LnhtbESPT2vCQBTE74V+h+UVequbBlM0uooKQi8F//RQb8/s&#10;axLMvo27W41++q4geBxm5jfMeNqZRpzI+dqygvdeAoK4sLrmUsH3dvk2AOEDssbGMim4kIfp5Plp&#10;jLm2Z17TaRNKESHsc1RQhdDmUvqiIoO+Z1vi6P1aZzBE6UqpHZ4j3DQyTZIPabDmuFBhS4uKisPm&#10;zyiYDwfz46rPX9f1fke7n/0hS12i1OtLNxuBCNSFR/je/tQK0ixL+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L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epMcA&#10;AADeAAAADwAAAGRycy9kb3ducmV2LnhtbESPQWvCQBSE74L/YXmF3nTTYMRGV1FB6KVQbQ/19sw+&#10;k2D2bdzdavTXu4VCj8PMfMPMFp1pxIWcry0reBkmIIgLq2suFXx9bgYTED4ga2wsk4IbeVjM+70Z&#10;5tpeeUuXXShFhLDPUUEVQptL6YuKDPqhbYmjd7TOYIjSlVI7vEa4aWSaJGNpsOa4UGFL64qK0+7H&#10;KFi9TlbnjxG/37eHPe2/D6csdYlSz0/dcgoiUBf+w3/tN60gzbI0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HqTHAAAA3gAAAA8AAAAAAAAAAAAAAAAAmAIAAGRy&#10;cy9kb3ducmV2LnhtbFBLBQYAAAAABAAEAPUAAACMAw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A08gA&#10;AADeAAAADwAAAGRycy9kb3ducmV2LnhtbESPT2vCQBTE70K/w/IKvemmoRGbukoVBC9C/XPQ2zP7&#10;mgSzb9PdVWM/fbcgeBxm5jfMeNqZRlzI+dqygtdBAoK4sLrmUsFuu+iPQPiArLGxTApu5GE6eeqN&#10;Mdf2ymu6bEIpIoR9jgqqENpcSl9UZNAPbEscvW/rDIYoXSm1w2uEm0amSTKUBmuOCxW2NK+oOG3O&#10;RsHsfTT7+Xrj1e/6eKDD/njKUpco9fLcfX6ACNSFR/jeXmoFaZa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oDTyAAAAN4AAAAPAAAAAAAAAAAAAAAAAJgCAABk&#10;cnMvZG93bnJldi54bWxQSwUGAAAAAAQABAD1AAAAjQM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YlS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d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9YlSMkAAADeAAAADwAAAAAAAAAAAAAAAACYAgAA&#10;ZHJzL2Rvd25yZXYueG1sUEsFBgAAAAAEAAQA9QAAAI4DA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xOs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N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mxOsYAAADeAAAADwAAAAAAAAAAAAAAAACYAgAAZHJz&#10;L2Rvd25yZXYueG1sUEsFBgAAAAAEAAQA9QAAAIsDA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UocgA&#10;AADeAAAADwAAAGRycy9kb3ducmV2LnhtbESPT2vCQBTE7wW/w/IKvdVNQ1M0uooKhV4K/umh3p7Z&#10;ZxLMvo27W41++q4geBxm5jfMeNqZRpzI+dqygrd+AoK4sLrmUsHP5vN1AMIHZI2NZVJwIQ/TSe9p&#10;jLm2Z17RaR1KESHsc1RQhdDmUvqiIoO+b1vi6O2tMxiidKXUDs8RbhqZJsmHNFhzXKiwpUVFxWH9&#10;ZxTMh4P5cfnO39fVbkvb390hS12i1MtzNxuBCNSFR/je/tIK0ixLh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ShyAAAAN4AAAAPAAAAAAAAAAAAAAAAAJgCAABk&#10;cnMvZG93bnJldi54bWxQSwUGAAAAAAQABAD1AAAAjQ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r4ccA&#10;AADeAAAADwAAAGRycy9kb3ducmV2LnhtbESPzWrCQBSF9wXfYbhCd3ViNEWjo6hQ6Eaotou6u2au&#10;STBzJ85MNfr0nUWhy8P545svO9OIKzlfW1YwHCQgiAuray4VfH2+vUxA+ICssbFMCu7kYbnoPc0x&#10;1/bGO7ruQyniCPscFVQhtLmUvqjIoB/Yljh6J+sMhihdKbXDWxw3jUyT5FUarDk+VNjSpqLivP8x&#10;CtbTyfryMebtY3c80OH7eM5Slyj13O9WMxCBuvAf/mu/awVplo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K+HHAAAA3gAAAA8AAAAAAAAAAAAAAAAAmAIAAGRy&#10;cy9kb3ducmV2LnhtbFBLBQYAAAAABAAEAPUAAACMAw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e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qo56yAAAAN4AAAAPAAAAAAAAAAAAAAAAAJgCAABk&#10;cnMvZG93bnJldi54bWxQSwUGAAAAAAQABAD1AAAAjQM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QD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BAN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1lsgA&#10;AADeAAAADwAAAGRycy9kb3ducmV2LnhtbESPQWvCQBSE7wX/w/KE3uqmsSkaXaUWCr0I1XrQ2zP7&#10;mgSzb9PdrUZ/vSsUPA4z8w0znXemEUdyvras4HmQgCAurK65VLD5/ngagfABWWNjmRScycN81nuY&#10;Yq7tiVd0XIdSRAj7HBVUIbS5lL6oyKAf2JY4ej/WGQxRulJqh6cIN41Mk+RVGqw5LlTY0ntFxWH9&#10;ZxQsxqPF79cLLy+r/Y522/0hS12i1GO/e5uACNSFe/i//akVpFk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LWWyAAAAN4AAAAPAAAAAAAAAAAAAAAAAJgCAABk&#10;cnMvZG93bnJldi54bWxQSwUGAAAAAAQABAD1AAAAjQM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t4s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S3iyAAAAN4AAAAPAAAAAAAAAAAAAAAAAJgCAABk&#10;cnMvZG93bnJldi54bWxQSwUGAAAAAAQABAD1AAAAjQM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Ie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Yh5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WDs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xYO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l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hy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zlckAAADeAAAADwAAAAAAAAAAAAAAAACYAgAA&#10;ZHJzL2Rvd25yZXYueG1sUEsFBgAAAAAEAAQA9QAAAI4DA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n58UA&#10;AADeAAAADwAAAGRycy9kb3ducmV2LnhtbERPz2vCMBS+D/wfwhN2m6nVDq1GUWGwizDdDvP2bJ5t&#10;sXmpSabVv345DHb8+H7Pl51pxJWcry0rGA4SEMSF1TWXCr4+314mIHxA1thYJgV38rBc9J7mmGt7&#10;4x1d96EUMYR9jgqqENpcSl9UZNAPbEscuZN1BkOErpTa4S2Gm0amSfIqDdYcGypsaVNRcd7/GAXr&#10;6WR9+Rjz9rE7HujwfTxnqUuUeu53qxmIQF34F/+537WCNMt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CfnxQAAAN4AAAAPAAAAAAAAAAAAAAAAAJgCAABkcnMv&#10;ZG93bnJldi54bWxQSwUGAAAAAAQABAD1AAAAig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CfMgA&#10;AADeAAAADwAAAGRycy9kb3ducmV2LnhtbESPQWvCQBSE70L/w/KE3nRj2hSNrlILhV6Eaj3o7Zl9&#10;JsHs23R3q9Ff7xYKPQ4z8w0zW3SmEWdyvrasYDRMQBAXVtdcKth+vQ/GIHxA1thYJgVX8rCYP/Rm&#10;mGt74TWdN6EUEcI+RwVVCG0upS8qMuiHtiWO3tE6gyFKV0rt8BLhppFpkrxIgzXHhQpbequoOG1+&#10;jILlZLz8/nzm1W192NN+dzhl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3IJ8yAAAAN4AAAAPAAAAAAAAAAAAAAAAAJgCAABk&#10;cnMvZG93bnJldi54bWxQSwUGAAAAAAQABAD1AAAAjQ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YnMYA&#10;AADeAAAADwAAAGRycy9kb3ducmV2LnhtbESPzWrCQBSF94LvMFyhO50YTNHoKFoodFNQ60J318w1&#10;CWbuxJmppn16Z1Ho8nD++BarzjTiTs7XlhWMRwkI4sLqmksFh6/34RSED8gaG8uk4Ic8rJb93gJz&#10;bR+8o/s+lCKOsM9RQRVCm0vpi4oM+pFtiaN3sc5giNKVUjt8xHHTyDRJXqXBmuNDhS29VVRc999G&#10;wWY23dy2E/783Z1PdDqer1nqEqVeBt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BYnMYAAADeAAAADwAAAAAAAAAAAAAAAACYAgAAZHJz&#10;L2Rvd25yZXYueG1sUEsFBgAAAAAEAAQA9QAAAIsDA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9B8gA&#10;AADeAAAADwAAAGRycy9kb3ducmV2LnhtbESPQWvCQBSE70L/w/IK3nRjMMVGV6mC4EVQ20O9PbPP&#10;JJh9m+6umvbXd4VCj8PMfMPMFp1pxI2cry0rGA0TEMSF1TWXCj7e14MJCB+QNTaWScE3eVjMn3oz&#10;zLW9855uh1CKCGGfo4IqhDaX0hcVGfRD2xJH72ydwRClK6V2eI9w08g0SV6kwZrjQoUtrSoqLoer&#10;UbB8nSy/dmPe/uxPRzp+ni5Z6hKl+s/d2xREoC78h//aG60gzbLx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P0HyAAAAN4AAAAPAAAAAAAAAAAAAAAAAJgCAABk&#10;cnMvZG93bnJldi54bWxQSwUGAAAAAAQABAD1AAAAjQM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5jcMgA&#10;AADeAAAADwAAAGRycy9kb3ducmV2LnhtbESPT2vCQBTE74V+h+UVequbBlM0uooKQi8F//RQb8/s&#10;axLMvo27W41++q4geBxm5jfMeNqZRpzI+dqygvdeAoK4sLrmUsH3dvk2AOEDssbGMim4kIfp5Plp&#10;jLm2Z17TaRNKESHsc1RQhdDmUvqiIoO+Z1vi6P1aZzBE6UqpHZ4j3DQyTZIPabDmuFBhS4uKisPm&#10;zyiYDwfz46rPX9f1fke7n/0hS12i1OtLNxuBCNSFR/je/tQK0izrp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mNwyAAAAN4AAAAPAAAAAAAAAAAAAAAAAJgCAABk&#10;cnMvZG93bnJldi54bWxQSwUGAAAAAAQABAD1AAAAjQM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G68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sbr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en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216fyAAAAN4AAAAPAAAAAAAAAAAAAAAAAJgCAABk&#10;cnMvZG93bnJldi54bWxQSwUGAAAAAAQABAD1AAAAjQM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7BMgA&#10;AADeAAAADwAAAGRycy9kb3ducmV2LnhtbESPT2vCQBTE74V+h+UVequbBlM0uooKQi8F//RQb8/s&#10;axLMvo27W41++q4geBxm5jfMeNqZRpzI+dqygvdeAoK4sLrmUsH3dvk2AOEDssbGMim4kIfp5Plp&#10;jLm2Z17TaRNKESHsc1RQhdDmUvqiIoO+Z1vi6P1aZzBE6UqpHZ4j3DQyTZIPabDmuFBhS4uKisPm&#10;zyiYDwfz46rPX9f1fke7n/0hS12i1OtLNxuBCNSFR/je/tQK0izr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sE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l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WVzyAAAAN4AAAAPAAAAAAAAAAAAAAAAAJgCAABk&#10;cnMvZG93bnJldi54bWxQSwUGAAAAAAQABAD1AAAAjQM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A6M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0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nA6MkAAADeAAAADwAAAAAAAAAAAAAAAACYAgAA&#10;ZHJzL2Rvd25yZXYueG1sUEsFBgAAAAAEAAQA9QAAAI4DA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UmsUA&#10;AADeAAAADwAAAGRycy9kb3ducmV2LnhtbERPz2vCMBS+C/4P4Qm7aWqxQ6tRdDDYZaDOg96ezbMt&#10;Ni81ybTbX28Ogx0/vt+LVWcacSfna8sKxqMEBHFhdc2lgsPX+3AKwgdkjY1lUvBDHlbLfm+BubYP&#10;3tF9H0oRQ9jnqKAKoc2l9EVFBv3ItsSRu1hnMEToSqkdPmK4aWSaJK/SYM2xocKW3ioqrvtvo2Az&#10;m25u2wl//u7OJzodz9csdYlSL4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lSaxQAAAN4AAAAPAAAAAAAAAAAAAAAAAJgCAABkcnMv&#10;ZG93bnJldi54bWxQSwUGAAAAAAQABAD1AAAAig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xAcgA&#10;AADeAAAADwAAAGRycy9kb3ducmV2LnhtbESPQWvCQBSE7wX/w/IEb3VjMEVTV1FB6KWgtod6e2af&#10;STD7Nu6umvbXd4VCj8PMfMPMFp1pxI2cry0rGA0TEMSF1TWXCj4/Ns8TED4ga2wsk4Jv8rCY955m&#10;mGt75x3d9qEUEcI+RwVVCG0upS8qMuiHtiWO3sk6gyFKV0rt8B7hppFpkrxIgzXHhQpbWldUnPdX&#10;o2A1nawu2zG//+yOBzp8Hc9Z6hKlBv1u+QoiUBf+w3/tN60gzbLx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vEByAAAAN4AAAAPAAAAAAAAAAAAAAAAAJgCAABk&#10;cnMvZG93bnJldi54bWxQSwUGAAAAAAQABAD1AAAAjQ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QccA&#10;AADeAAAADwAAAGRycy9kb3ducmV2LnhtbESPy2rCQBSG9wXfYTiF7uqkoREbMxEVCt0U6mVRd8fM&#10;MQlmzsSZqaZ9+s5CcPnz3/iK+WA6cSHnW8sKXsYJCOLK6pZrBbvt+/MUhA/IGjvLpOCXPMzL0UOB&#10;ubZXXtNlE2oRR9jnqKAJoc+l9FVDBv3Y9sTRO1pnMETpaqkdXuO46WSaJBNpsOX40GBPq4aq0+bH&#10;KFi+TZfnr1f+/Fsf9rT/Ppyy1CVKPT0OixmIQEO4h2/tD60gzb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5zkHHAAAA3gAAAA8AAAAAAAAAAAAAAAAAmAIAAGRy&#10;cy9kb3ducmV2LnhtbFBLBQYAAAAABAAEAPUAAACMAw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Vr2sgA&#10;AADeAAAADwAAAGRycy9kb3ducmV2LnhtbESPT2vCQBTE7wW/w/IKvdWNoSkaXUWFQi8F//RQb8/s&#10;axLMvo27W41++q4geBxm5jfMZNaZRpzI+dqygkE/AUFcWF1zqeB7+/E6BOEDssbGMim4kIfZtPc0&#10;wVzbM6/ptAmliBD2OSqoQmhzKX1RkUHfty1x9H6tMxiidKXUDs8RbhqZJsm7NFhzXKiwpWVFxWHz&#10;ZxQsRsPFcfXGX9f1fke7n/0hS12i1MtzNx+DCNSFR/je/tQK0izL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WvayAAAAN4AAAAPAAAAAAAAAAAAAAAAAJgCAABk&#10;cnMvZG93bnJldi54bWxQSwUGAAAAAAQABAD1AAAAjQM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f1rccA&#10;AADeAAAADwAAAGRycy9kb3ducmV2LnhtbESPQWvCQBSE74L/YXmF3nTTYMRGV1FB6KVQbQ/19sw+&#10;k2D2bdzdavTXu4VCj8PMfMPMFp1pxIWcry0reBkmIIgLq2suFXx9bgYTED4ga2wsk4IbeVjM+70Z&#10;5tpeeUuXXShFhLDPUUEVQptL6YuKDPqhbYmjd7TOYIjSlVI7vEa4aWSaJGNpsOa4UGFL64qK0+7H&#10;KFi9TlbnjxG/37eHPe2/D6csdYlSz0/dcgoiUBf+w3/tN60gzbI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n9a3HAAAA3gAAAA8AAAAAAAAAAAAAAAAAmAIAAGRy&#10;cy9kb3ducmV2LnhtbFBLBQYAAAAABAAEAPUAAACMAw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QNs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61A2yAAAAN4AAAAPAAAAAAAAAAAAAAAAAJgCAABk&#10;cnMvZG93bnJldi54bWxQSwUGAAAAAAQABAD1AAAAjQM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IQsgA&#10;AADeAAAADwAAAGRycy9kb3ducmV2LnhtbESPT2vCQBTE74V+h+UVequbBlM0uooKQi8F//RQb8/s&#10;axLMvo27W41++q4geBxm5jfMeNqZRpzI+dqygvdeAoK4sLrmUsH3dvk2AOEDssbGMim4kIfp5Plp&#10;jLm2Z17TaRNKESHsc1RQhdDmUvqiIoO+Z1vi6P1aZzBE6UqpHZ4j3DQyTZIPabDmuFBhS4uKisPm&#10;zyiYDwfz46rPX9f1fke7n/0hS12i1OtLNxuBCNSFR/je/tQK0izL+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shCyAAAAN4AAAAPAAAAAAAAAAAAAAAAAJgCAABk&#10;cnMvZG93bnJldi54bWxQSwUGAAAAAAQABAD1AAAAjQM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t2cYA&#10;AADeAAAADwAAAGRycy9kb3ducmV2LnhtbERPy2rCQBTdF/yH4Rbc1UmDFps6ES0IboT6WNTdNXOb&#10;hGTupDOjRr++Uyj07A7nxZnNe9OKCzlfW1bwPEpAEBdW11wqOOxXT1MQPiBrbC2Tght5mOeDhxlm&#10;2l55S5ddKEUsYZ+hgiqELpPSFxUZ9CPbEUftyzqDIVJXSu3wGstNK9MkeZEGa44LFXb0XlHR7M5G&#10;wfJ1uvz+GPPmvj0d6fh5aiapS5QaPvaLNxCB+vBv/kuvtYJ0EgG/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5t2cYAAADeAAAADwAAAAAAAAAAAAAAAACYAgAAZHJz&#10;L2Rvd25yZXYueG1sUEsFBgAAAAAEAAQA9QAAAIs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zrsgA&#10;AADeAAAADwAAAGRycy9kb3ducmV2LnhtbESPT2vCQBTE74V+h+UVvDWbBiMaXaUWCr0U/HfQ2zP7&#10;mgSzb9Pdrab99G5B8DjMzG+Y2aI3rTiT841lBS9JCoK4tLrhSsFu+/48BuEDssbWMin4JQ+L+ePD&#10;DAttL7ym8yZUIkLYF6igDqErpPRlTQZ9Yjvi6H1ZZzBE6SqpHV4i3LQyS9ORNNhwXKixo7eaytPm&#10;xyhYTsbL79WQP//WxwMd9sdTnrlUqcFT/zoFEagP9/Ct/aEVZHm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POu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WN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BWNckAAADeAAAADwAAAAAAAAAAAAAAAACYAgAA&#10;ZHJzL2Rvd25yZXYueG1sUEsFBgAAAAAEAAQA9QAAAI4DA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R8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CR8YAAADeAAAADwAAAAAAAAAAAAAAAACYAgAAZHJz&#10;L2Rvd25yZXYueG1sUEsFBgAAAAAEAAQA9QAAAIsDA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n3MgA&#10;AADeAAAADwAAAGRycy9kb3ducmV2LnhtbESPT2vCQBTE7wW/w/IKvdVNQ1M0uooKhV4K/umh3p7Z&#10;ZxLMvo27W41++q4geBxm5jfMeNqZRpzI+dqygrd+AoK4sLrmUsHP5vN1AMIHZI2NZVJwIQ/TSe9p&#10;jLm2Z17RaR1KESHsc1RQhdDmUvqiIoO+b1vi6O2tMxiidKXUDs8RbhqZJsmHNFhzXKiwpUVFxWH9&#10;ZxTMh4P5cfnO39fVbkvb390hS12i1MtzNxuBCNSFR/je/tIK0izL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2fcyAAAAN4AAAAPAAAAAAAAAAAAAAAAAJgCAABk&#10;cnMvZG93bnJldi54bWxQSwUGAAAAAAQABAD1AAAAjQ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E/McA&#10;AADeAAAADwAAAGRycy9kb3ducmV2LnhtbESPy2rCQBSG94W+w3AK3dVJQyMaHUULBTeCly7q7pg5&#10;TYKZM3Fm1OjTOwvB5c9/4xtPO9OIMzlfW1bw2UtAEBdW11wq+N3+fAxA+ICssbFMCq7kYTp5fRlj&#10;ru2F13TehFLEEfY5KqhCaHMpfVGRQd+zLXH0/q0zGKJ0pdQOL3HcNDJNkr40WHN8qLCl74qKw+Zk&#10;FMyHg/lx9cXL23q/o93f/pCl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BPzHAAAA3gAAAA8AAAAAAAAAAAAAAAAAmAIAAGRy&#10;cy9kb3ducmV2LnhtbFBLBQYAAAAABAAEAPUAAACMAw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hZ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aFnyAAAAN4AAAAPAAAAAAAAAAAAAAAAAJgCAABk&#10;cnMvZG93bnJldi54bWxQSwUGAAAAAAQABAD1AAAAjQM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EMgA&#10;AADeAAAADwAAAGRycy9kb3ducmV2LnhtbESPT2vCQBTE70K/w/IKvemmoRGbukoVBC9C/XPQ2zP7&#10;mgSzb9PdVWM/fbcgeBxm5jfMeNqZRlzI+dqygtdBAoK4sLrmUsFuu+iPQPiArLGxTApu5GE6eeqN&#10;Mdf2ymu6bEIpIoR9jgqqENpcSl9UZNAPbEscvW/rDIYoXSm1w2uEm0amSTKUBmuOCxW2NK+oOG3O&#10;RsHsfTT7+Xrj1e/6eKDD/njKUpco9fLcfX6ACNSFR/jeXmoFaZYNU/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z8QyAAAAN4AAAAPAAAAAAAAAAAAAAAAAJgCAABk&#10;cnMvZG93bnJldi54bWxQSwUGAAAAAAQABAD1AAAAjQM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ai8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5qLyAAAAN4AAAAPAAAAAAAAAAAAAAAAAJgCAABk&#10;cnMvZG93bnJldi54bWxQSwUGAAAAAAQABAD1AAAAjQM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gL/yAAAAN4AAAAPAAAAAAAAAAAAAAAAAJgCAABk&#10;cnMvZG93bnJldi54bWxQSwUGAAAAAAQABAD1AAAAjQM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nZMgA&#10;AADeAAAADwAAAGRycy9kb3ducmV2LnhtbESPT2vCQBTE74V+h+UVvDWbBiMaXaUWCr0U/HfQ2zP7&#10;mgSzb9Pdrab99G5B8DjMzG+Y2aI3rTiT841lBS9JCoK4tLrhSsFu+/48BuEDssbWMin4JQ+L+ePD&#10;DAttL7ym8yZUIkLYF6igDqErpPRlTQZ9Yjvi6H1ZZzBE6SqpHV4i3LQyS9ORNNhwXKixo7eaytPm&#10;xyhYTsbL79WQP//WxwMd9sdTnrlUqcFT/zoFEagP9/Ct/aEVZHk+yu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qdkyAAAAN4AAAAPAAAAAAAAAAAAAAAAAJgCAABk&#10;cnMvZG93bnJldi54bWxQSwUGAAAAAAQABAD1AAAAjQM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5E8gA&#10;AADeAAAADwAAAGRycy9kb3ducmV2LnhtbESPQWvCQBSE74L/YXlCb7ppaIJGV6mFQi8FtT3U2zP7&#10;mgSzb9Pdrab+elcQehxm5htmsepNK07kfGNZweMkAUFcWt1wpeDz43U8BeEDssbWMin4Iw+r5XCw&#10;wELbM2/ptAuViBD2BSqoQ+gKKX1Zk0E/sR1x9L6tMxiidJXUDs8RblqZJkkuDTYcF2rs6KWm8rj7&#10;NQrWs+n6Z/PE75ftYU/7r8MxS12i1MOof56DCNSH//C9/aYVpFmW5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8DkTyAAAAN4AAAAPAAAAAAAAAAAAAAAAAJgCAABk&#10;cnMvZG93bnJldi54bWxQSwUGAAAAAAQABAD1AAAAjQM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ci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yciM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I+sUA&#10;AADeAAAADwAAAGRycy9kb3ducmV2LnhtbERPy2rCQBTdF/oPwy10VycNjWh0FC0U3Ag+uqi7a+Y2&#10;CWbuxJlRo1/vLASXh/MeTzvTiDM5X1tW8NlLQBAXVtdcKvjd/nwMQPiArLGxTAqu5GE6eX0ZY67t&#10;hdd03oRSxBD2OSqoQmhzKX1RkUHfsy1x5P6tMxgidKXUDi8x3DQyTZK+NFhzbKiwpe+KisPmZBTM&#10;h4P5cfXFy9t6v6Pd3/6QpS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wj6xQAAAN4AAAAPAAAAAAAAAAAAAAAAAJgCAABkcnMv&#10;ZG93bnJldi54bWxQSwUGAAAAAAQABAD1AAAAigM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Y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a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61hyAAAAN4AAAAPAAAAAAAAAAAAAAAAAJgCAABk&#10;cnMvZG93bnJldi54bWxQSwUGAAAAAAQABAD1AAAAjQM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SIccA&#10;AADeAAAADwAAAGRycy9kb3ducmV2LnhtbESPzWrCQBSF94W+w3AL3dWJwViNjlKFQjeC2i7q7pq5&#10;JsHMnXRmqtGndxaCy8P545vOO9OIEzlfW1bQ7yUgiAuray4V/Hx/vo1A+ICssbFMCi7kYT57fppi&#10;ru2ZN3TahlLEEfY5KqhCaHMpfVGRQd+zLXH0DtYZDFG6UmqH5zhuGpkmyVAarDk+VNjSsqLiuP03&#10;Chbj0eJvPeDVdbPf0e53f8xSlyj1+tJ9TEAE6sIjfG9/aQVplr1H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kiHHAAAA3gAAAA8AAAAAAAAAAAAAAAAAmAIAAGRy&#10;cy9kb3ducmV2LnhtbFBLBQYAAAAABAAEAPUAAACMAw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3u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a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De6yAAAAN4AAAAPAAAAAAAAAAAAAAAAAJgCAABk&#10;cnMvZG93bnJldi54bWxQSwUGAAAAAAQABAD1AAAAjQM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pz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KpzckAAADeAAAADwAAAAAAAAAAAAAAAACYAgAA&#10;ZHJzL2Rvd25yZXYueG1sUEsFBgAAAAAEAAQA9QAAAI4DA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4MV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p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4MVs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UIs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8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eUI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u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xuckAAADeAAAADwAAAAAAAAAAAAAAAACYAgAA&#10;ZHJzL2Rvd25yZXYueG1sUEsFBgAAAAAEAAQA9QAAAI4DA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vz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mvzskAAADeAAAADwAAAAAAAAAAAAAAAACYAgAA&#10;ZHJzL2Rvd25yZXYueG1sUEsFBgAAAAAEAAQA9QAAAI4DA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KVcgA&#10;AADeAAAADwAAAGRycy9kb3ducmV2LnhtbESPQWvCQBSE70L/w/IK3nRjaKpNXaUWBC+Fqj3U2zP7&#10;TILZt+nuqml/fVcQPA4z8w0znXemEWdyvrasYDRMQBAXVtdcKvjaLgcTED4ga2wsk4Jf8jCfPfSm&#10;mGt74TWdN6EUEcI+RwVVCG0upS8qMuiHtiWO3sE6gyFKV0rt8BLhppFpkjxLgzXHhQpbeq+oOG5O&#10;RsHiZbL4+Xzij7/1fke77/0xS12iVP+xe3sFEagL9/CtvdIK0iwbj+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QpV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J8UA&#10;AADeAAAADwAAAGRycy9kb3ducmV2LnhtbERPz2vCMBS+D/Y/hDfYbaYW67QaZQqDXQR1O8zbs3m2&#10;xealSzKt/vXmIHj8+H5P551pxImcry0r6PcSEMSF1TWXCn6+P99GIHxA1thYJgUX8jCfPT9NMdf2&#10;zBs6bUMpYgj7HBVUIbS5lL6oyKDv2ZY4cgfrDIYIXSm1w3MMN41Mk2QoDdYcGypsaVlRcdz+GwWL&#10;8Wjxtx7w6rrZ72j3uz9mqUuUen3pPiYgAnXhIb67v7SCNMve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4nxQAAAN4AAAAPAAAAAAAAAAAAAAAAAJgCAABkcnMv&#10;ZG93bnJldi54bWxQSwUGAAAAAAQABAD1AAAAig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7vM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a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ju8yAAAAN4AAAAPAAAAAAAAAAAAAAAAAJgCAABk&#10;cnMvZG93bnJldi54bWxQSwUGAAAAAAQABAD1AAAAjQ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iB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u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Z4gbHAAAA3gAAAA8AAAAAAAAAAAAAAAAAmAIAAGRy&#10;cy9kb3ducmV2LnhtbFBLBQYAAAAABAAEAPUAAACMAw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Hn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b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UedyAAAAN4AAAAPAAAAAAAAAAAAAAAAAJgCAABk&#10;cnMvZG93bnJldi54bWxQSwUGAAAAAAQABAD1AAAAjQM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6sgA&#10;AADeAAAADwAAAGRycy9kb3ducmV2LnhtbESPT2vCQBTE74LfYXmF3nTT0JQYXUULhV4K9c9Bb8/s&#10;Mwlm36a7W41++m6h0OMwM79hZovetOJCzjeWFTyNExDEpdUNVwp227dRDsIHZI2tZVJwIw+L+XAw&#10;w0LbK6/psgmViBD2BSqoQ+gKKX1Zk0E/th1x9E7WGQxRukpqh9cIN61Mk+RFGmw4LtTY0WtN5Xnz&#10;bRSsJvnq6/OZP+7r44EO++M5S12i1ONDv5yCCNSH//Bf+10rSLMsT+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9nqyAAAAN4AAAAPAAAAAAAAAAAAAAAAAJgCAABk&#10;cnMvZG93bnJldi54bWxQSwUGAAAAAAQABAD1AAAAjQM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8c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t8cckAAADeAAAADwAAAAAAAAAAAAAAAACYAgAA&#10;ZHJzL2Rvd25yZXYueG1sUEsFBgAAAAAEAAQA9QAAAI4DA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kBcgA&#10;AADeAAAADwAAAGRycy9kb3ducmV2LnhtbESPQWvCQBSE74X+h+UVvNWNwZQYXaUWCl4EtT3U2zP7&#10;TILZt+nuqml/fVcQehxm5htmtuhNKy7kfGNZwWiYgCAurW64UvD58f6cg/ABWWNrmRT8kIfF/PFh&#10;hoW2V97SZRcqESHsC1RQh9AVUvqyJoN+aDvi6B2tMxiidJXUDq8RblqZJsmLNNhwXKixo7eaytPu&#10;bBQsJ/nyezPm9e/2sKf91+GUpS5RavDUv05BBOrDf/jeXmkFaZb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uQFyAAAAN4AAAAPAAAAAAAAAAAAAAAAAJgCAABk&#10;cnMvZG93bnJldi54bWxQSwUGAAAAAAQABAD1AAAAjQM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BnsgA&#10;AADeAAAADwAAAGRycy9kb3ducmV2LnhtbESPT2vCQBTE74LfYXmF3nTT0JQYXUULhV4K9c9Bb8/s&#10;Mwlm36a7W41++m6h0OMwM79hZovetOJCzjeWFTyNExDEpdUNVwp227dRDsIHZI2tZVJwIw+L+XAw&#10;w0LbK6/psgmViBD2BSqoQ+gKKX1Zk0E/th1x9E7WGQxRukpqh9cIN61Mk+RFGmw4LtTY0WtN5Xnz&#10;bRSsJvnq6/OZP+7r44EO++M5S12i1ONDv5yCCNSH//Bf+10rSL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kGe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zf6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Lx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p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6csgA&#10;AADeAAAADwAAAGRycy9kb3ducmV2LnhtbESPQWvCQBSE74X+h+UVvNVNg6kxdZVaEHoRqu1Bb8/s&#10;axLMvk13V0399V2h4HGYmW+Y6bw3rTiR841lBU/DBARxaXXDlYKvz+VjDsIHZI2tZVLwSx7ms/u7&#10;KRbannlNp02oRISwL1BBHUJXSOnLmgz6oe2Io/dtncEQpaukdniOcNPKNEmepcGG40KNHb3VVB42&#10;R6NgMckXPx8jXl3W+x3ttvtDlrpEqcFD//oCIlAfbuH/9rtWkGZZP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sHpy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AMUA&#10;AADeAAAADwAAAGRycy9kb3ducmV2LnhtbERPy2rCQBTdC/2H4Qrd6cTQlDQ6Si0U3Ai+FnV3zVyT&#10;YOZOOjPVtF/vLAouD+c9W/SmFVdyvrGsYDJOQBCXVjdcKTjsP0c5CB+QNbaWScEveVjMnwYzLLS9&#10;8Zauu1CJGMK+QAV1CF0hpS9rMujHtiOO3Nk6gyFCV0nt8BbDTSvTJHmVBhuODTV29FFTedn9GAXL&#10;t3z5vXnh9d/2dKTj1+mSpS5R6nnYv09BBOrDQ/zvXmkFaZb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4AxQAAAN4AAAAPAAAAAAAAAAAAAAAAAJgCAABkcnMv&#10;ZG93bnJldi54bWxQSwUGAAAAAAQABAD1AAAAig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Lm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0ubyAAAAN4AAAAPAAAAAAAAAAAAAAAAAJgCAABk&#10;cnMvZG93bnJldi54bWxQSwUGAAAAAAQABAD1AAAAjQ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028YA&#10;AADeAAAADwAAAGRycy9kb3ducmV2LnhtbESPzWrCQBSF9wXfYbiCuzoxmKLRUbQgdFNQ60J318w1&#10;CWbupDOjpn16Z1Ho8nD++ObLzjTiTs7XlhWMhgkI4sLqmksFh6/N6wSED8gaG8uk4Ic8LBe9lznm&#10;2j54R/d9KEUcYZ+jgiqENpfSFxUZ9EPbEkfvYp3BEKUrpXb4iOOmkWmSvEmDNceHClt6r6i47m9G&#10;wXo6WX9vx/z5uzuf6HQ8X7PUJUoN+t1qBiJQF/7Df+0PrSDNsm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B028YAAADeAAAADwAAAAAAAAAAAAAAAACYAgAAZHJz&#10;L2Rvd25yZXYueG1sUEsFBgAAAAAEAAQA9QAAAIsDA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RQ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zNFAyAAAAN4AAAAPAAAAAAAAAAAAAAAAAJgCAABk&#10;cnMvZG93bnJldi54bWxQSwUGAAAAAAQABAD1AAAAjQM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5PN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p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k83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qrMgA&#10;AADeAAAADwAAAGRycy9kb3ducmV2LnhtbESPQWvCQBSE70L/w/KE3nRj2hSNrlILhV6Eaj3o7Zl9&#10;JsHs23R3q9Ff7xYKPQ4z8w0zW3SmEWdyvrasYDRMQBAXVtdcKth+vQ/GIHxA1thYJgVX8rCYP/Rm&#10;mGt74TWdN6EUEcI+RwVVCG0upS8qMuiHtiWO3tE6gyFKV0rt8BLhppFpkrxIgzXHhQpbequoOG1+&#10;jILlZLz8/nzm1W192NN+dzhl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uqs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y2MgA&#10;AADeAAAADwAAAGRycy9kb3ducmV2LnhtbESPQWvCQBSE7wX/w/IEb3VjMEVTV1FB6KWgtod6e2af&#10;STD7Nu6umvbXd4VCj8PMfMPMFp1pxI2cry0rGA0TEMSF1TWXCj4/Ns8TED4ga2wsk4Jv8rCY955m&#10;mGt75x3d9qEUEcI+RwVVCG0upS8qMuiHtiWO3sk6gyFKV0rt8B7hppFpkrxIgzXHhQpbWldUnPdX&#10;o2A1nawu2zG//+yOBzp8Hc9Z6hKlBv1u+QoiUBf+w3/tN60gzbLp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u3LYyAAAAN4AAAAPAAAAAAAAAAAAAAAAAJgCAABk&#10;cnMvZG93bnJldi54bWxQSwUGAAAAAAQABAD1AAAAjQM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Q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99dD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JN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Z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k0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sr8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Z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eyvyAAAAN4AAAAPAAAAAAAAAAAAAAAAAJgCAABk&#10;cnMvZG93bnJldi54bWxQSwUGAAAAAAQABAD1AAAAjQM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3cUA&#10;AADeAAAADwAAAGRycy9kb3ducmV2LnhtbERPz2vCMBS+D/wfwhO8zdRih1aj6EDYZaDOg96ezbMt&#10;Ni9dErXbX28Ogx0/vt/zZWcacSfna8sKRsMEBHFhdc2lgsPX5nUCwgdkjY1lUvBDHpaL3sscc20f&#10;vKP7PpQihrDPUUEVQptL6YuKDPqhbYkjd7HOYIjQlVI7fMRw08g0Sd6kwZpjQ4UtvVdUXPc3o2A9&#10;nay/t2P+/N2dT3Q6nq9Z6hKlBv1uNQMRqAv/4j/3h1aQZtk0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njdxQAAAN4AAAAPAAAAAAAAAAAAAAAAAJgCAABkcnMv&#10;ZG93bnJldi54bWxQSwUGAAAAAAQABAD1AAAAigM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dRsgA&#10;AADeAAAADwAAAGRycy9kb3ducmV2LnhtbESPQWvCQBSE70L/w/IKvemmoRETXaUKhV4K1fZQb8/s&#10;Mwlm38bdrUZ/vVsQehxm5htmtuhNK07kfGNZwfMoAUFcWt1wpeD76204AeEDssbWMim4kIfF/GEw&#10;w0LbM6/ptAmViBD2BSqoQ+gKKX1Zk0E/sh1x9PbWGQxRukpqh+cIN61Mk2QsDTYcF2rsaFVTedj8&#10;GgXLfLI8fr7wx3W929L2Z3fIUpco9fTYv05BBOrDf/jeftcK0izLc/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t1GyAAAAN4AAAAPAAAAAAAAAAAAAAAAAJgCAABk&#10;cnMvZG93bnJldi54bWxQSwUGAAAAAAQABAD1AAAAjQ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IMYA&#10;AADeAAAADwAAAGRycy9kb3ducmV2LnhtbESPzWoCMRSF9wXfIVzBXU0cVHQ0ihYKbgrVdlF318l1&#10;ZnByMyZRp336ZlHo8nD++JbrzjbiTj7UjjWMhgoEceFMzaWGz4/X5xmIEJENNo5JwzcFWK96T0vM&#10;jXvwnu6HWIo0wiFHDVWMbS5lKCqyGIauJU7e2XmLMUlfSuPxkcZtIzOlptJizemhwpZeKiouh5vV&#10;sJ3Pttf3Mb/97E9HOn6dLpPMK60H/W6zABGpi//hv/bOaMgmU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IMYAAADeAAAADwAAAAAAAAAAAAAAAACYAgAAZHJz&#10;L2Rvd25yZXYueG1sUEsFBgAAAAAEAAQA9QAAAIsDA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u8gA&#10;AADeAAAADwAAAGRycy9kb3ducmV2LnhtbESPQWsCMRSE74X+h/AK3mriomK3RqmFghdBbQ/19ty8&#10;7i5uXrZJ1LW/3hQEj8PMfMNM551txIl8qB1rGPQVCOLCmZpLDV+fH88TECEiG2wck4YLBZjPHh+m&#10;mBt35g2dtrEUCcIhRw1VjG0uZSgqshj6riVO3o/zFmOSvpTG4znBbSMzpcbSYs1pocKW3isqDtuj&#10;1bB4mSx+10Ne/W32O9p97w+jzCute0/d2yuISF28h2/tpdGQjcZ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4yW7yAAAAN4AAAAPAAAAAAAAAAAAAAAAAJgCAABk&#10;cnMvZG93bnJldi54bWxQSwUGAAAAAAQABAD1AAAAjQM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7zMcA&#10;AADeAAAADwAAAGRycy9kb3ducmV2LnhtbESPQWsCMRSE74L/ITyhN026VNHVKLVQ6KWgtod6e25e&#10;dxc3L9sk1a2/3ghCj8PMfMMsVp1txIl8qB1reBwpEMSFMzWXGj4/XodTECEiG2wck4Y/CrBa9nsL&#10;zI0785ZOu1iKBOGQo4YqxjaXMhQVWQwj1xIn79t5izFJX0rj8ZzgtpGZUhNpsea0UGFLLxUVx92v&#10;1bCeTdc/myd+v2wPe9p/HY7jzCutHwbd8xxEpC7+h+/tN6MhG09U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xu8zHAAAA3gAAAA8AAAAAAAAAAAAAAAAAmAIAAGRy&#10;cy9kb3ducmV2LnhtbFBLBQYAAAAABAAEAPUAAACMAw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eV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G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0eV8kAAADeAAAADwAAAAAAAAAAAAAAAACYAgAA&#10;ZHJzL2Rvd25yZXYueG1sUEsFBgAAAAAEAAQA9QAAAI4DA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I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cZ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YjyAAAAN4AAAAPAAAAAAAAAAAAAAAAAJgCAABk&#10;cnMvZG93bnJldi54bWxQSwUGAAAAAAQABAD1AAAAjQM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ju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2CO4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9z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Cr3P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YV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G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0YYVM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MJsUA&#10;AADeAAAADwAAAGRycy9kb3ducmV2LnhtbERPTWsCMRC9F/wPYQRvNXFR0dUoWih4KVTbQ72Nm3F3&#10;cTNZk6jb/vrmUOjx8b6X68424k4+1I41jIYKBHHhTM2lhs+P1+cZiBCRDTaOScM3BVivek9LzI17&#10;8J7uh1iKFMIhRw1VjG0uZSgqshiGriVO3Nl5izFBX0rj8ZHCbSMzpabSYs2pocKWXioqLoeb1bCd&#10;z7bX9zG//exPRzp+nS6TzCutB/1uswARqYv/4j/3zmjIJl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wmxQAAAN4AAAAPAAAAAAAAAAAAAAAAAJgCAABkcnMv&#10;ZG93bnJldi54bWxQSwUGAAAAAAQABAD1AAAAigM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v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YZ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Sm9yAAAAN4AAAAPAAAAAAAAAAAAAAAAAJgCAABk&#10;cnMvZG93bnJldi54bWxQSwUGAAAAAAQABAD1AAAAjQ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W/cYA&#10;AADeAAAADwAAAGRycy9kb3ducmV2LnhtbESPy2rCQBSG9wXfYThCd3ViqKLRUVQQuil4W+jumDkm&#10;wcyZODPV1KfvLAouf/4b33TemlrcyfnKsoJ+LwFBnFtdcaHgsF9/jED4gKyxtkwKfsnDfNZ5m2Km&#10;7YO3dN+FQsQR9hkqKENoMil9XpJB37MNcfQu1hkMUbpCaoePOG5qmSbJUBqsOD6U2NCqpPy6+zEK&#10;luPR8rb55O/n9nyi0/F8HaQuUeq92y4mIAK14RX+b39pBelg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YW/cYAAADeAAAADwAAAAAAAAAAAAAAAACYAgAAZHJz&#10;L2Rvd25yZXYueG1sUEsFBgAAAAAEAAQA9QAAAIsDA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zZskA&#10;AADeAAAADwAAAGRycy9kb3ducmV2LnhtbESPT2vCQBTE70K/w/IKvZlNQhWbuooWCr0U6p9DvT2z&#10;r0kw+zbubjX103cFweMwM79hpvPetOJEzjeWFWRJCoK4tLrhSsF28z6cgPABWWNrmRT8kYf57GEw&#10;xULbM6/otA6ViBD2BSqoQ+gKKX1Zk0Gf2I44ej/WGQxRukpqh+cIN63M03QsDTYcF2rs6K2m8rD+&#10;NQqWL5Pl8euZPy+r/Y523/vDKHepUk+P/eIVRKA+3MO39odWkI/G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qzZskAAADeAAAADwAAAAAAAAAAAAAAAACYAgAA&#10;ZHJzL2Rvd25yZXYueG1sUEsFBgAAAAAEAAQA9QAAAI4DA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tE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6C0RyAAAAN4AAAAPAAAAAAAAAAAAAAAAAJgCAABk&#10;cnMvZG93bnJldi54bWxQSwUGAAAAAAQABAD1AAAAjQM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IiskA&#10;AADeAAAADwAAAGRycy9kb3ducmV2LnhtbESPzWsCMRTE7wX/h/CE3mrW9QPdGqUKhV6E+nHQ23Pz&#10;uru4edkmqa7+9Y1Q6HGYmd8ws0VranEh5yvLCvq9BARxbnXFhYL97v1lAsIHZI21ZVJwIw+Leedp&#10;hpm2V97QZRsKESHsM1RQhtBkUvq8JIO+Zxvi6H1ZZzBE6QqpHV4j3NQyTZKxNFhxXCixoVVJ+Xn7&#10;YxQsp5Pl9+eQ1/fN6UjHw+k8Sl2i1HO3fXsFEagN/+G/9odWkI7G/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SIiskAAADeAAAADwAAAAAAAAAAAAAAAACYAgAA&#10;ZHJzL2Rvd25yZXYueG1sUEsFBgAAAAAEAAQA9QAAAI4DA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Q/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EP7HAAAA3gAAAA8AAAAAAAAAAAAAAAAAmAIAAGRy&#10;cy9kb3ducmV2LnhtbFBLBQYAAAAABAAEAPUAAACMAw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1Z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bVlyAAAAN4AAAAPAAAAAAAAAAAAAAAAAJgCAABk&#10;cnMvZG93bnJldi54bWxQSwUGAAAAAAQABAD1AAAAjQM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rEsgA&#10;AADeAAAADwAAAGRycy9kb3ducmV2LnhtbESPT2vCQBTE74V+h+UVems2hhpsdJVaKPRS8N+h3p7Z&#10;ZxLMvk13t5r66V1B8DjMzG+Yyaw3rTiS841lBYMkBUFcWt1wpWCz/nwZgfABWWNrmRT8k4fZ9PFh&#10;goW2J17ScRUqESHsC1RQh9AVUvqyJoM+sR1x9PbWGQxRukpqh6cIN63M0jSXBhuOCzV29FFTeVj9&#10;GQXzt9H8d/HK3+flbkvbn91hmL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0ysS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icgA&#10;AADeAAAADwAAAGRycy9kb3ducmV2LnhtbESPT2sCMRTE7wW/Q3hCbzXrola3RqlCoReh/jno7bl5&#10;3V3cvGyTVFc/vREKPQ4z8xtmOm9NLc7kfGVZQb+XgCDOra64ULDbfryMQfiArLG2TAqu5GE+6zxN&#10;MdP2wms6b0IhIoR9hgrKEJpMSp+XZND3bEMcvW/rDIYoXSG1w0uEm1qmSTKSBiuOCyU2tCwpP21+&#10;jYLFZLz4+Rrw6rY+HuiwP56GqUuUeu62728gArXhP/zX/tQK0uGo/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n46J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8QA&#10;AADeAAAADwAAAGRycy9kb3ducmV2LnhtbERPy4rCMBTdD/gP4QqzG1PLKFqNooIwmwFfC91dm2tb&#10;bG5qktGOXz9ZDLg8nPd03ppa3Mn5yrKCfi8BQZxbXXGh4LBff4xA+ICssbZMCn7Jw3zWeZtipu2D&#10;t3TfhULEEPYZKihDaDIpfV6SQd+zDXHkLtYZDBG6QmqHjxhuapkmyVAarDg2lNjQqqT8uvsxCpbj&#10;0fK2+eTv5/Z8otPxfB2kLlHqvdsuJiACteEl/nd/aQXpY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AGvvEAAAA3gAAAA8AAAAAAAAAAAAAAAAAmAIAAGRycy9k&#10;b3ducmV2LnhtbFBLBQYAAAAABAAEAPUAAACJAw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Y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v2DHAAAA3gAAAA8AAAAAAAAAAAAAAAAAmAIAAGRy&#10;cy9kb3ducmV2LnhtbFBLBQYAAAAABAAEAPUAAACMAw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cQM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RO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cQMYAAADeAAAADwAAAAAAAAAAAAAAAACYAgAAZHJz&#10;L2Rvd25yZXYueG1sUEsFBgAAAAAEAAQA9QAAAIs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52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nnbyAAAAN4AAAAPAAAAAAAAAAAAAAAAAJgCAABk&#10;cnMvZG93bnJldi54bWxQSwUGAAAAAAQABAD1AAAAjQM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nrMcA&#10;AADeAAAADwAAAGRycy9kb3ducmV2LnhtbESPQWsCMRSE74L/ITyhN802VNHVKLVQ6KWgtod6e25e&#10;dxc3L9sk1a2/3ghCj8PMfMMsVp1txIl8qB1reBxlIIgLZ2ouNXx+vA6nIEJENtg4Jg1/FGC17PcW&#10;mBt35i2ddrEUCcIhRw1VjG0uZSgqshhGriVO3rfzFmOSvpTG4znBbSNVlk2kxZrTQoUtvVRUHHe/&#10;VsN6Nl3/bJ74/bI97Gn/dTiOlc+0fhh0z3MQkbr4H76334wGNZ4o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56zHAAAA3gAAAA8AAAAAAAAAAAAAAAAAmAIAAGRy&#10;cy9kb3ducmV2LnhtbFBLBQYAAAAABAAEAPUAAACMAw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CN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Ew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EI3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aQ8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dpDyAAAAN4AAAAPAAAAAAAAAAAAAAAAAJgCAABk&#10;cnMvZG93bnJldi54bWxQSwUGAAAAAAQABAD1AAAAjQM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1/2MgA&#10;AADeAAAADwAAAGRycy9kb3ducmV2LnhtbESPT2vCQBTE70K/w/IKvemmoRGbukoVBC9C/XPQ2zP7&#10;mgSzb9PdVWM/fbcgeBxm5jfMeNqZRlzI+dqygtdBAoK4sLrmUsFuu+iPQPiArLGxTApu5GE6eeqN&#10;Mdf2ymu6bEIpIoR9jgqqENpcSl9UZNAPbEscvW/rDIYoXSm1w2uEm0amSTKUBmuOCxW2NK+oOG3O&#10;RsHsfTT7+Xrj1e/6eKDD/njKUpco9fLcfX6ACNSFR/jeXmoFaTZM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X/Y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r8gA&#10;AADeAAAADwAAAGRycy9kb3ducmV2LnhtbESPT2vCQBTE74V+h+UVvNVNgwaNrlILBS8F/x309sy+&#10;JsHs23R31bSf3i0IHoeZ+Q0znXemERdyvras4K2fgCAurK65VLDbfr6OQPiArLGxTAp+ycN89vw0&#10;xVzbK6/psgmliBD2OSqoQmhzKX1RkUHfty1x9L6tMxiidKXUDq8RbhqZJkkmDdYcFyps6aOi4rQ5&#10;GwWL8Wjxsxrw19/6eKDD/ngapi5RqvfSvU9ABOrCI3xvL7WCdJil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Gv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ENM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0Q0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QRsQA&#10;AADeAAAADwAAAGRycy9kb3ducmV2LnhtbERPz2vCMBS+C/sfwht409SiotUoUxC8CNPtMG/P5tkW&#10;m5cuiVr315uDsOPH93u+bE0tbuR8ZVnBoJ+AIM6trrhQ8P216U1A+ICssbZMCh7kYbl468wx0/bO&#10;e7odQiFiCPsMFZQhNJmUPi/JoO/bhjhyZ+sMhghdIbXDeww3tUyTZCwNVhwbSmxoXVJ+OVyNgtV0&#10;svr9HPLub3860vHndBmlLlGq+95+zEAEasO/+OXeagXpaJz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0EbEAAAA3gAAAA8AAAAAAAAAAAAAAAAAmAIAAGRycy9k&#10;b3ducmV2LnhtbFBLBQYAAAAABAAEAPUAAACJAw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13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i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gdd3HAAAA3gAAAA8AAAAAAAAAAAAAAAAAmAIAAGRy&#10;cy9kb3ducmV2LnhtbFBLBQYAAAAABAAEAPUAAACMAw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KnccA&#10;AADeAAAADwAAAGRycy9kb3ducmV2LnhtbESPzWoCMRSF9wXfIVzBXc10qqKjUbRQ6Eao2kXdXSe3&#10;M4OTmzGJOvr0zUJweTh/fLNFa2pxIecrywre+gkI4tzqigsFP7vP1zEIH5A11pZJwY08LOadlxlm&#10;2l55Q5dtKEQcYZ+hgjKEJpPS5yUZ9H3bEEfvzzqDIUpXSO3wGsdNLdMkGUmDFceHEhv6KCk/bs9G&#10;wWoyXp2+B7y+bw572v8ejsPUJUr1uu1yCiJQG57hR/tLK0iHo/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Sp3HAAAA3gAAAA8AAAAAAAAAAAAAAAAAmAIAAGRy&#10;cy9kb3ducmV2LnhtbFBLBQYAAAAABAAEAPUAAACMAw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BskA&#10;AADeAAAADwAAAGRycy9kb3ducmV2LnhtbESPzWsCMRTE7wX/h/CE3mrW9QPdGqUKhV6E+nHQ23Pz&#10;uru4edkmqa7+9Y1Q6HGYmd8ws0VranEh5yvLCvq9BARxbnXFhYL97v1lAsIHZI21ZVJwIw+Leedp&#10;hpm2V97QZRsKESHsM1RQhtBkUvq8JIO+Zxvi6H1ZZzBE6QqpHV4j3NQyTZKxNFhxXCixoVVJ+Xn7&#10;YxQsp5Pl9+eQ1/fN6UjHw+k8Sl2i1HO3fXsFEagN/+G/9odWkI7G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vBskAAADeAAAADwAAAAAAAAAAAAAAAACYAgAA&#10;ZHJzL2Rvd25yZXYueG1sUEsFBgAAAAAEAAQA9QAAAI4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1xc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Gw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XXFx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U6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k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Tq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Mn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f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yeyAAAAN4AAAAPAAAAAAAAAAAAAAAAAJgCAABk&#10;cnMvZG93bnJldi54bWxQSwUGAAAAAAQABAD1AAAAjQM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pBcgA&#10;AADeAAAADwAAAGRycy9kb3ducmV2LnhtbESPQWvCQBSE7wX/w/KE3uqmqRGNrlILhV6Eaj3o7Zl9&#10;TYLZt+nuVqO/visIPQ4z8w0zW3SmESdyvras4HmQgCAurK65VLD9en8ag/ABWWNjmRRcyMNi3nuY&#10;Ya7tmdd02oRSRAj7HBVUIbS5lL6oyKAf2JY4et/WGQxRulJqh+cIN41Mk2QkDdYcFyps6a2i4rj5&#10;NQqWk/Hy53PIq+v6sKf97nDM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OkF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3csgA&#10;AADeAAAADwAAAGRycy9kb3ducmV2LnhtbESPQWvCQBSE7wX/w/KE3uqmqQaNrlILhV6Eaj3o7Zl9&#10;TYLZt+nuVqO/visIPQ4z8w0zW3SmESdyvras4HmQgCAurK65VLD9en8ag/ABWWNjmRRcyMNi3nuY&#10;Ya7tmdd02oRSRAj7HBVUIbS5lL6oyKAf2JY4et/WGQxRulJqh+cIN41MkySTBmuOCxW29FZRcdz8&#10;GgXLyXj58znk1XV92NN+dziO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ndy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S6ckA&#10;AADeAAAADwAAAGRycy9kb3ducmV2LnhtbESPT2sCMRTE70K/Q3iF3jTbtf7papRaKHgR1Hqot+fm&#10;ubu4eVmTVFc/fVMo9DjMzG+Y6bw1tbiQ85VlBc+9BARxbnXFhYLd50d3DMIHZI21ZVJwIw/z2UNn&#10;ipm2V97QZRsKESHsM1RQhtBkUvq8JIO+Zxvi6B2tMxiidIXUDq8RbmqZJslQGqw4LpTY0HtJ+Wn7&#10;bRQsXseL8/qFV/fNYU/7r8NpkLpEqafH9m0CIlAb/sN/7aVWkA6G/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rS6ckAAADeAAAADwAAAAAAAAAAAAAAAACYAgAA&#10;ZHJzL2Rvd25yZXYueG1sUEsFBgAAAAAEAAQA9QAAAI4DA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Gm8UA&#10;AADeAAAADwAAAGRycy9kb3ducmV2LnhtbERPz2vCMBS+D/wfwhO8zXSdilaj6GCwizB1h3l7Nm9t&#10;sXmpSdTqX78cBI8f3+/ZojW1uJDzlWUFb/0EBHFudcWFgp/d5+sYhA/IGmvLpOBGHhbzzssMM22v&#10;vKHLNhQihrDPUEEZQpNJ6fOSDPq+bYgj92edwRChK6R2eI3hppZpkoykwYpjQ4kNfZSUH7dno2A1&#10;Ga9O3wNe3zeHPe1/D8dh6hKlet12OQURqA1P8cP9pRWkw9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UabxQAAAN4AAAAPAAAAAAAAAAAAAAAAAJgCAABkcnMv&#10;ZG93bnJldi54bWxQSwUGAAAAAAQABAD1AAAAigM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w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MAyAAAAN4AAAAPAAAAAAAAAAAAAAAAAJgCAABk&#10;cnMvZG93bnJldi54bWxQSwUGAAAAAAQABAD1AAAAjQ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54MYA&#10;AADeAAAADwAAAGRycy9kb3ducmV2LnhtbESPy2rCQBSG9wXfYTgFd3XSoGKjo2hBcFPwtqi7Y+aY&#10;BDNn0plRU5/eWQguf/4b32TWmlpcyfnKsoLPXgKCOLe64kLBfrf8GIHwAVljbZkU/JOH2bTzNsFM&#10;2xtv6LoNhYgj7DNUUIbQZFL6vCSDvmcb4uidrDMYonSF1A5vcdzUMk2SoTRYcXwosaHvkvLz9mIU&#10;LL5Gi791n3/um+OBDr/H8yB1iVLd93Y+BhGoDa/ws73SCtLBs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U54MYAAADeAAAADwAAAAAAAAAAAAAAAACYAgAAZHJz&#10;L2Rvd25yZXYueG1sUEsFBgAAAAAEAAQA9QAAAIsDA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ce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nHvHAAAA3gAAAA8AAAAAAAAAAAAAAAAAmAIAAGRy&#10;cy9kb3ducmV2LnhtbFBLBQYAAAAABAAEAPUAAACMAw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CD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wIM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nl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e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6eXyAAAAN4AAAAPAAAAAAAAAAAAAAAAAJgCAABk&#10;cnMvZG93bnJldi54bWxQSwUGAAAAAAQABAD1AAAAjQM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4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jyAAAAN4AAAAPAAAAAAAAAAAAAAAAAJgCAABk&#10;cnMvZG93bnJldi54bWxQSwUGAAAAAAQABAD1AAAAjQM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aeMgA&#10;AADeAAAADwAAAGRycy9kb3ducmV2LnhtbESPT2vCQBTE74LfYXkFb7ppMGJTV9GC4KVQ/xzq7Zl9&#10;TYLZt+nuqqmfvisUehxm5jfMbNGZRlzJ+dqygudRAoK4sLrmUsFhvx5OQfiArLGxTAp+yMNi3u/N&#10;MNf2xlu67kIpIoR9jgqqENpcSl9UZNCPbEscvS/rDIYoXSm1w1uEm0amSTKRBmuOCxW29FZRcd5d&#10;jILVy3T1/THm9/v2dKTj5+mcpS5RavDULV9BBOrCf/ivvdE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p4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ED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z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AED8kAAADeAAAADwAAAAAAAAAAAAAAAACYAgAA&#10;ZHJzL2Rvd25yZXYueG1sUEsFBgAAAAAEAAQA9QAAAI4DA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hl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2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KGU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15sQA&#10;AADeAAAADwAAAGRycy9kb3ducmV2LnhtbERPy4rCMBTdD/gP4Q64G9MpKk41ig4IbgZ8Lcbdtbm2&#10;xeamk0Tt+PVmIbg8nPdk1ppaXMn5yrKCz14Cgji3uuJCwX63/BiB8AFZY22ZFPyTh9m08zbBTNsb&#10;b+i6DYWIIewzVFCG0GRS+rwkg75nG+LInawzGCJ0hdQObzHc1DJNkqE0WHFsKLGh75Ly8/ZiFCy+&#10;Rou/dZ9/7pvjgQ6/x/MgdYlS3fd2PgYRqA0v8dO90grSwb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NebEAAAA3gAAAA8AAAAAAAAAAAAAAAAAmAIAAGRycy9k&#10;b3ducmV2LnhtbFBLBQYAAAAABAAEAPUAAACJAw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kH3HAAAA3gAAAA8AAAAAAAAAAAAAAAAAmAIAAGRy&#10;cy9kb3ducmV2LnhtbFBLBQYAAAAABAAEAPUAAACMAw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vPccA&#10;AADeAAAADwAAAGRycy9kb3ducmV2LnhtbESPy2rCQBSG94W+w3AK3dVJQyMaHUULBTeCly7q7pg5&#10;TYKZM3Fm1OjTOwvB5c9/4xtPO9OIMzlfW1bw2UtAEBdW11wq+N3+fAxA+ICssbFMCq7kYTp5fRlj&#10;ru2F13TehFLEEfY5KqhCaHMpfVGRQd+zLXH0/q0zGKJ0pdQOL3HcNDJNkr40WHN8qLCl74qKw+Zk&#10;FMyHg/lx9cXL23q/o93f/pCl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crz3HAAAA3gAAAA8AAAAAAAAAAAAAAAAAmAIAAGRy&#10;cy9kb3ducmV2LnhtbFBLBQYAAAAABAAEAPUAAACMAw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NSO8YAAADeAAAADwAAAGRycy9kb3ducmV2LnhtbESPQYvCMBSE7wv+h/AE&#10;b2tapbJUo4i44kGE1QXx9miebbF5KU22rf/eCMIeh5n5hlmselOJlhpXWlYQjyMQxJnVJecKfs/f&#10;n18gnEfWWFkmBQ9ysFoOPhaYatvxD7Unn4sAYZeigsL7OpXSZQUZdGNbEwfvZhuDPsgml7rBLsBN&#10;JSdRNJMGSw4LBda0KSi7n/6Mgl2H3Xoab9vD/bZ5XM/J8XKISanRsF/PQXjq/X/43d5rBZNklsT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M1I7xgAAAN4A&#10;AAAPAAAAAAAAAAAAAAAAAKoCAABkcnMvZG93bnJldi54bWxQSwUGAAAAAAQABAD6AAAAnQM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U0cgA&#10;AADeAAAADwAAAGRycy9kb3ducmV2LnhtbESPT2vCQBTE70K/w/IKvemmoRGbukoVBC9C/XPQ2zP7&#10;mgSzb9PdVWM/fbcgeBxm5jfMeNqZRlzI+dqygtdBAoK4sLrmUsFuu+iPQPiArLGxTApu5GE6eeqN&#10;Mdf2ymu6bEIpIoR9jgqqENpcSl9UZNAPbEscvW/rDIYoXSm1w2uEm0amSTKUBmuOCxW2NK+oOG3O&#10;RsHsfTT7+Xrj1e/6eKDD/njKUpco9fLcfX6ACNSFR/jeXmoFaTbM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gpTRyAAAAN4AAAAPAAAAAAAAAAAAAAAAAJgCAABk&#10;cnMvZG93bnJldi54bWxQSwUGAAAAAAQABAD1AAAAjQM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SpcUA&#10;AADeAAAADwAAAGRycy9kb3ducmV2LnhtbESPQWsCMRSE74L/ITzBm2ZVXMrWKKIIxVOr9uDtsXlu&#10;drt5WZJU13/fFAo9DjPzDbPa9LYVd/KhdqxgNs1AEJdO11wpuJwPkxcQISJrbB2TgicF2KyHgxUW&#10;2j34g+6nWIkE4VCgAhNjV0gZSkMWw9R1xMm7OW8xJukrqT0+Ety2cp5lubRYc1ow2NHOUPl1+rYK&#10;jjf/vO7ws8kNv+/za8NVIxdKjUf99hVEpD7+h//ab1rBfJkvF/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lKlxQAAAN4AAAAPAAAAAAAAAAAAAAAAAJgCAABkcnMv&#10;ZG93bnJldi54bWxQSwUGAAAAAAQABAD1AAAAigM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5"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4csgA&#10;AADeAAAADwAAAGRycy9kb3ducmV2LnhtbESPQWvCQBSE7wX/w/IEL6VuYhuR6CoiSC0FQWsO3h7Z&#10;ZzaYfRuyq6b/vlso9DjMzDfMYtXbRtyp87VjBek4AUFcOl1zpeD0tX2ZgfABWWPjmBR8k4fVcvC0&#10;wFy7Bx/ofgyViBD2OSowIbS5lL40ZNGPXUscvYvrLIYou0rqDh8Rbhs5SZKptFhzXDDY0sZQeT3e&#10;rILnok9fP2/nj1m6T953Jiuy8lwoNRr26zmIQH34D/+1d1rBJJtmb/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Dhy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4yssgA&#10;AADeAAAADwAAAGRycy9kb3ducmV2LnhtbESPQWvCQBSE7wX/w/IKvekmYtKSuoqKBUvR1ig9P7Kv&#10;STD7NmS3Gv+9WxB6HGbmG2Y6700jztS52rKCeBSBIC6srrlUcDy8DV9AOI+ssbFMCq7kYD4bPEwx&#10;0/bCezrnvhQBwi5DBZX3bSalKyoy6Ea2JQ7ej+0M+iC7UuoOLwFuGjmOolQarDksVNjSqqLilP8a&#10;BV+HzXv8uZzsou/TNv1o13URP+dKPT32i1cQnnr/H763N1rBOEmTBP7uh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KyyAAAAN4AAAAPAAAAAAAAAAAAAAAAAJgCAABk&#10;cnMvZG93bnJldi54bWxQSwUGAAAAAAQABAD1AAAAjQM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1MYA&#10;AADeAAAADwAAAGRycy9kb3ducmV2LnhtbESPQWvCQBSE7wX/w/IEb3VjIKGNrqIVIbkUqh56fGSf&#10;STD7NmS3Mfrr3UKhx2FmvmFWm9G0YqDeNZYVLOYRCOLS6oYrBefT4fUNhPPIGlvLpOBODjbrycsK&#10;M21v/EXD0VciQNhlqKD2vsukdGVNBt3cdsTBu9jeoA+yr6Tu8RbgppVxFKXSYMNhocaOPmoqr8cf&#10;Eyin77zozgXRzj0+7bBdvO/3B6Vm03G7BOFp9P/hv3auFcRJmqTweydc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P/1M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66MYA&#10;AADeAAAADwAAAGRycy9kb3ducmV2LnhtbESPzWrDMBCE74W+g9hAbo3skF83SigNhtxC3TzAYm1s&#10;N9LKsdTYydNXhUKPw8x8w2x2gzXiRp1vHCtIJwkI4tLphisFp8/8ZQXCB2SNxjEpuJOH3fb5aYOZ&#10;dj1/0K0IlYgQ9hkqqENoMyl9WZNFP3EtcfTOrrMYouwqqTvsI9waOU2ShbTYcFyosaX3mspL8W0V&#10;FP36+KVn+/SaV4/jdSnztDdGqfFoeHsFEWgI/+G/9kErmM4X8yX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66M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sCsQA&#10;AADeAAAADwAAAGRycy9kb3ducmV2LnhtbERP3UrDMBS+F3yHcAa7c2mHK1KXjaFYJuKF3R7grDk2&#10;1eakJLGre/rlQvDy4/tfbyfbi5F86BwryBcZCOLG6Y5bBcfDy90DiBCRNfaOScEvBdhubm/WWGp3&#10;5g8a69iKFMKhRAUmxqGUMjSGLIaFG4gT9+m8xZigb6X2eE7htpfLLCukxY5Tg8GBngw13/WPVZA9&#10;13n1drz/8qF4Ne+XvOrGU6XUfDbtHkFEmuK/+M+91wqWq2KV9qY76Qr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rArEAAAA3gAAAA8AAAAAAAAAAAAAAAAAmAIAAGRycy9k&#10;b3ducmV2LnhtbFBLBQYAAAAABAAEAPUAAACJ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LAcYA&#10;AADeAAAADwAAAGRycy9kb3ducmV2LnhtbESP3WrCQBSE7wu+w3KE3tVNxJ+auopUAr0TUx/gkD1N&#10;UnfPxuzWpH16VxB6OczMN8x6O1gjrtT5xrGCdJKAIC6dbrhScPrMX15B+ICs0TgmBb/kYbsZPa0x&#10;067nI12LUIkIYZ+hgjqENpPSlzVZ9BPXEkfvy3UWQ5RdJXWHfYRbI6dJspAWG44LNbb0XlN5Ln6s&#10;gqJfHb71bJ9e8urvcFnKPO2NUep5POzeQAQawn/40f7QCqbzxXwF9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LAcYAAADeAAAADwAAAAAAAAAAAAAAAACYAgAAZHJz&#10;L2Rvd25yZXYueG1sUEsFBgAAAAAEAAQA9QAAAIs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GccA&#10;AADeAAAADwAAAGRycy9kb3ducmV2LnhtbESPzU7CQBSF9ya+w+SSsJMpJDRaGAgSCbiAKKBsL51L&#10;p7Fzp+mMpfj0zsLE5cn5yzedd7YSLTW+dKxgOEhAEOdOl1woOB5WD48gfEDWWDkmBTfyMJ/d300x&#10;0+7K79TuQyHiCPsMFZgQ6kxKnxuy6AeuJo7exTUWQ5RNIXWD1zhuKzlKklRaLDk+GKxpaSj/2n9b&#10;BT+7z/XL68fm+fhWnf1yy8G0pyel+r1uMQERqAv/4b/2RisYjdM0AkSci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WqhnHAAAA3gAAAA8AAAAAAAAAAAAAAAAAmAIAAGRy&#10;cy9kb3ducmV2LnhtbFBLBQYAAAAABAAEAPUAAACMAw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tsUA&#10;AADeAAAADwAAAGRycy9kb3ducmV2LnhtbESPX2vCMBTF3wd+h3CFvc1UwW5Wo6gwmL5ZxedLc22q&#10;zU1tonb79Isw2OPh/PlxZovO1uJOra8cKxgOEhDEhdMVlwoO+8+3DxA+IGusHZOCb/KwmPdeZphp&#10;9+Ad3fNQijjCPkMFJoQmk9IXhiz6gWuIo3dyrcUQZVtK3eIjjttajpIklRYrjgSDDa0NFZf8ZiP3&#10;OC4n75tNnu7Pkx973ZrDamuUeu13yymIQF34D/+1v7SC0ThNh/C8E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G2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O58gA&#10;AADeAAAADwAAAGRycy9kb3ducmV2LnhtbESPQWvCQBSE7wX/w/IK3uqmQYOkrhKMQi6FVqXo7ZF9&#10;TYLZtyG7mvjvu4VCj8PMfMOsNqNpxZ1611hW8DqLQBCXVjdcKTgd9y9LEM4ja2wtk4IHOdisJ08r&#10;TLUd+JPuB1+JAGGXooLa+y6V0pU1GXQz2xEH79v2Bn2QfSV1j0OAm1bGUZRIgw2HhRo72tZUXg83&#10;o2B5LPN8t/swX5c4ur3Ps/N1cSqUmj6P2RsIT6P/D/+1C60gXiR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XU7nyAAAAN4AAAAPAAAAAAAAAAAAAAAAAJgCAABk&#10;cnMvZG93bnJldi54bWxQSwUGAAAAAAQABAD1AAAAjQMAAAAA&#10;" path="m,c11,8,24,13,37,13,50,12,63,8,73,l,xe" filled="f" stroked="f">
                          <v:path arrowok="t" o:connecttype="custom" o:connectlocs="0,0;178,62;351,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ZEMQA&#10;AADeAAAADwAAAGRycy9kb3ducmV2LnhtbESP3YrCMBSE7wXfIRzBG9FUxSJdo4gobC/9eYBjc2zL&#10;NielSbX69BtB8HKYmW+Y1aYzlbhT40rLCqaTCARxZnXJuYLL+TBegnAeWWNlmRQ8ycFm3e+tMNH2&#10;wUe6n3wuAoRdggoK7+tESpcVZNBNbE0cvJttDPogm1zqBh8Bbio5i6JYGiw5LBRY066g7O/UGgXX&#10;3Mb0Sl/nURXpdHqt2yzdt0oNB932B4Snzn/Dn/avVjBbxPEc3nfC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pGRDEAAAA3gAAAA8AAAAAAAAAAAAAAAAAmAIAAGRycy9k&#10;b3ducmV2LnhtbFBLBQYAAAAABAAEAPUAAACJAw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yhccA&#10;AADeAAAADwAAAGRycy9kb3ducmV2LnhtbESPQWvCQBSE7wX/w/IEb3Wj2CCpq6ggiL3YaITeHtnX&#10;bGj2bciumvbXdwsFj8PMfMMsVr1txI06XztWMBknIIhLp2uuFJxPu+c5CB+QNTaOScE3eVgtB08L&#10;zLS78zvd8lCJCGGfoQITQptJ6UtDFv3YtcTR+3SdxRBlV0nd4T3CbSOnSZJKizXHBYMtbQ2VX/nV&#10;Ksjr7XFTFG/Fwfxs/FweLx+UXJQaDfv1K4hAfXiE/9t7rWD6kqYz+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88o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GGMgA&#10;AADeAAAADwAAAGRycy9kb3ducmV2LnhtbESPQWvCQBSE74L/YXlCb7ppaIJGV6mFQi8FtT3U2zP7&#10;mgSzb9Pdrab+elcQehxm5htmsepNK07kfGNZweMkAUFcWt1wpeDz43U8BeEDssbWMin4Iw+r5XCw&#10;wELbM2/ptAuViBD2BSqoQ+gKKX1Zk0E/sR1x9L6tMxiidJXUDs8RblqZJkkuDTYcF2rs6KWm8rj7&#10;NQrWs+n6Z/PE75ftYU/7r8MxS12i1MOof56DCNSH//C9/aYVpFme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8YY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b8gA&#10;AADeAAAADwAAAGRycy9kb3ducmV2LnhtbESPT2vCQBTE74V+h+UVems2DTVodJVaKPQi+O+gt2f2&#10;NQlm36a7W4399G5B8DjMzG+Yyaw3rTiR841lBa9JCoK4tLrhSsF28/kyBOEDssbWMim4kIfZ9PFh&#10;goW2Z17RaR0qESHsC1RQh9AVUvqyJoM+sR1x9L6tMxiidJXUDs8RblqZpWkuDTYcF2rs6KOm8rj+&#10;NQrmo+H8Z/nGi7/VYU/73eE4yFyq1PNT/z4GEagP9/Ct/aUVZIM8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1Vhv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99MgA&#10;AADeAAAADwAAAGRycy9kb3ducmV2LnhtbESPQWvCQBSE7wX/w/KE3uqmQVObukoVCr0Ianuot2f2&#10;NQlm36a7W43+elcQPA4z8w0zmXWmEQdyvras4HmQgCAurK65VPD99fE0BuEDssbGMik4kYfZtPcw&#10;wVzbI6/psAmliBD2OSqoQmhzKX1RkUE/sC1x9H6tMxiidKXUDo8RbhqZJkkmDdYcFypsaVFRsd/8&#10;GwXz1/H8bzXk5Xm929L2Z7cfpS5R6rHfvb+BCNSFe/jW/tQK0lGW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f30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phsUA&#10;AADeAAAADwAAAGRycy9kb3ducmV2LnhtbERPy2rCQBTdF/oPwy10VycNNWh0FC0U3Ag+uqi7a+Y2&#10;CWbuxJlRo1/vLASXh/MeTzvTiDM5X1tW8NlLQBAXVtdcKvjd/nwMQPiArLGxTAqu5GE6eX0ZY67t&#10;hdd03oRSxBD2OSqoQmhzKX1RkUHfsy1x5P6tMxgidKXUDi8x3DQyTZJMGqw5NlTY0ndFxWFzMgrm&#10;w8H8uPri5W2939Hub3/opy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mmGxQAAAN4AAAAPAAAAAAAAAAAAAAAAAJgCAABkcnMv&#10;ZG93bnJldi54bWxQSwUGAAAAAAQABAD1AAAAigM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MHcgA&#10;AADeAAAADwAAAGRycy9kb3ducmV2LnhtbESPT2vCQBTE74V+h+UVems2hho0dRUtFHop+O9Qb8/s&#10;Mwlm38bdrab99G5B8DjMzG+Yyaw3rTiT841lBYMkBUFcWt1wpWC7+XgZgfABWWNrmRT8kofZ9PFh&#10;goW2F17ReR0qESHsC1RQh9AVUvqyJoM+sR1x9A7WGQxRukpqh5cIN63M0jSXBhuOCzV29F5TeVz/&#10;GAWL8WhxWr7y199qv6Pd9/44zFyq1PNTP38DEagP9/Ct/akVZMM8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swdyAAAAN4AAAAPAAAAAAAAAAAAAAAAAJgCAABk&#10;cnMvZG93bnJldi54bWxQSwUGAAAAAAQABAD1AAAAjQ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zX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qa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813HAAAA3gAAAA8AAAAAAAAAAAAAAAAAmAIAAGRy&#10;cy9kb3ducmV2LnhtbFBLBQYAAAAABAAEAPUAAACMAw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xsgA&#10;AADeAAAADwAAAGRycy9kb3ducmV2LnhtbESPT2sCMRTE7wW/Q3hCbzXrola3RqlCoReh/jno7bl5&#10;3V3cvGyTVFc/vREKPQ4z8xtmOm9NLc7kfGVZQb+XgCDOra64ULDbfryMQfiArLG2TAqu5GE+6zxN&#10;MdP2wms6b0IhIoR9hgrKEJpMSp+XZND3bEMcvW/rDIYoXSG1w0uEm1qmSTKSBiuOCyU2tCwpP21+&#10;jYLFZLz4+Rrw6rY+HuiwP56GqUuUeu62728gArXhP/zX/tQK0uHo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5VbGyAAAAN4AAAAPAAAAAAAAAAAAAAAAAJgCAABk&#10;cnMvZG93bnJldi54bWxQSwUGAAAAAAQABAD1AAAAjQM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Is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8ix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tKskA&#10;AADeAAAADwAAAGRycy9kb3ducmV2LnhtbESPT2sCMRTE70K/Q3iF3jTbtf7papRaKHgR1Hqot+fm&#10;ubu4eVmTVFc/fVMo9DjMzG+Y6bw1tbiQ85VlBc+9BARxbnXFhYLd50d3DMIHZI21ZVJwIw/z2UNn&#10;ipm2V97QZRsKESHsM1RQhtBkUvq8JIO+Zxvi6B2tMxiidIXUDq8RbmqZJslQGqw4LpTY0HtJ+Wn7&#10;bRQsXseL8/qFV/fNYU/7r8NpkLpEqafH9m0CIlAb/sN/7aVWkA6G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ttKskAAADeAAAADwAAAAAAAAAAAAAAAACYAgAA&#10;ZHJzL2Rvd25yZXYueG1sUEsFBgAAAAAEAAQA9QAAAI4DA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L1X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1f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vVe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x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G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5QxckAAADeAAAADwAAAAAAAAAAAAAAAACYAgAA&#10;ZHJzL2Rvd25yZXYueG1sUEsFBgAAAAAEAAQA9QAAAI4DA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OssgA&#10;AADeAAAADwAAAGRycy9kb3ducmV2LnhtbESPQWvCQBSE7wX/w/KE3uqmQVObukoVCr0Ianuot2f2&#10;NQlm36a7W43+elcQPA4z8w0zmXWmEQdyvras4HmQgCAurK65VPD99fE0BuEDssbGMik4kYfZtPcw&#10;wVzbI6/psAmliBD2OSqoQmhzKX1RkUE/sC1x9H6tMxiidKXUDo8RbhqZJkkmDdYcFypsaVFRsd/8&#10;GwXz1/H8bzXk5Xm929L2Z7cfpS5R6rHfvb+BCNSFe/jW/tQK0lH2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M6y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rK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e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Gsp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YA&#10;AADeAAAADwAAAGRycy9kb3ducmV2LnhtbERPu27CMBTdK/EP1kXqVhyi8kpxEFSq1KUS0A6wXeLb&#10;JEp8ndoupP16PCAxHp33ctWbVpzJ+dqygvEoAUFcWF1zqeDr8+1pDsIHZI2tZVLwRx5W+eBhiZm2&#10;F97ReR9KEUPYZ6igCqHLpPRFRQb9yHbEkfu2zmCI0JVSO7zEcNPKNEmm0mDNsaHCjl4rKpr9r1Gw&#10;Wcw3P9tn/vjfnY50PJyaSeoSpR6H/foFRKA+3MU397tWkE6m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W8YAAADeAAAADwAAAAAAAAAAAAAAAACYAgAAZHJz&#10;L2Rvd25yZXYueG1sUEsFBgAAAAAEAAQA9QAAAIs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a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w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k1rAyAAAAN4AAAAPAAAAAAAAAAAAAAAAAJgCAABk&#10;cnMvZG93bnJldi54bWxQSwUGAAAAAAQABAD1AAAAjQ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yDesYA&#10;AADeAAAADwAAAGRycy9kb3ducmV2LnhtbESPzWrCQBSF9wXfYbhCd3ViqBKjo6ggdFNQ60J318w1&#10;CWbuxJmppj59Z1Ho8nD++GaLzjTiTs7XlhUMBwkI4sLqmksFh6/NWwbCB2SNjWVS8EMeFvPeywxz&#10;bR+8o/s+lCKOsM9RQRVCm0vpi4oM+oFtiaN3sc5giNKVUjt8xHHTyDRJxtJgzfGhwpbWFRXX/bdR&#10;sJpkq9v2nT+fu/OJTsfzdZS6RKnXfrecggjUhf/wX/tDK0hH4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yDesYAAADeAAAADwAAAAAAAAAAAAAAAACYAgAAZHJz&#10;L2Rvd25yZXYueG1sUEsFBgAAAAAEAAQA9QAAAIsDA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m4ckA&#10;AADeAAAADwAAAGRycy9kb3ducmV2LnhtbESPT2vCQBTE70K/w/IK3szGoJKmrlILhV4K9c+h3p7Z&#10;1ySYfZvubjX103cFweMwM79h5svetOJEzjeWFYyTFARxaXXDlYLd9m2Ug/ABWWNrmRT8kYfl4mEw&#10;x0LbM6/ptAmViBD2BSqoQ+gKKX1Zk0Gf2I44et/WGQxRukpqh+cIN63M0nQmDTYcF2rs6LWm8rj5&#10;NQpWT/nq53PCH5f1YU/7r8NxmrlUqeFj//IMIlAf7uFb+10ryKaz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Am4ckAAADeAAAADwAAAAAAAAAAAAAAAACYAgAA&#10;ZHJzL2Rvd25yZXYueG1sUEsFBgAAAAAEAAQA9QAAAI4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4lsgA&#10;AADeAAAADwAAAGRycy9kb3ducmV2LnhtbESPT2vCQBTE70K/w/IKvZlNQ5UYXaUWCr0U/HfQ2zP7&#10;mgSzb9Pdrab99G5B8DjMzG+Y2aI3rTiT841lBc9JCoK4tLrhSsFu+z7MQfiArLG1TAp+ycNi/jCY&#10;YaHthdd03oRKRAj7AhXUIXSFlL6syaBPbEccvS/rDIYoXSW1w0uEm1ZmaTqWBhuOCzV29FZTedr8&#10;GAXLSb78Xr3w59/6eKDD/ngaZS5V6umxf52CCNSHe/jW/tAKstE4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4riW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4dDckA&#10;AADeAAAADwAAAGRycy9kb3ducmV2LnhtbESPT2vCQBTE7wW/w/KE3uqm8Q9p6ipVKPQiqO2h3p7Z&#10;1ySYfZvubjX66V1B6HGYmd8w03lnGnEk52vLCp4HCQjiwuqaSwVfn+9PGQgfkDU2lknBmTzMZ72H&#10;KebannhDx20oRYSwz1FBFUKbS+mLigz6gW2Jo/djncEQpSuldniKcNPINEkm0mDNcaHClpYVFYft&#10;n1GweMkWv+sRry6b/Y523/vDOHWJUo/97u0VRKAu/Ifv7Q+tIB1Psi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4dDckAAADeAAAADwAAAAAAAAAAAAAAAACYAgAA&#10;ZHJzL2Rvd25yZXYueG1sUEsFBgAAAAAEAAQA9QAAAI4DA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Fec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j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eFeckAAADeAAAADwAAAAAAAAAAAAAAAACYAgAA&#10;ZHJzL2Rvd25yZXYueG1sUEsFBgAAAAAEAAQA9QAAAI4DA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4sgA&#10;AADeAAAADwAAAGRycy9kb3ducmV2LnhtbESPQWvCQBSE7wX/w/KE3uqmoZEYXaUKQi8FtT3U2zP7&#10;mgSzb9Pdrab+elcQehxm5htmtuhNK07kfGNZwfMoAUFcWt1wpeDzY/2Ug/ABWWNrmRT8kYfFfPAw&#10;w0LbM2/ptAuViBD2BSqoQ+gKKX1Zk0E/sh1x9L6tMxiidJXUDs8RblqZJslYGmw4LtTY0aqm8rj7&#10;NQqWk3z5s3nh98v2sKf91+GYpS5R6nHYv05BBOrDf/jeftMK0myc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yDi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lcgA&#10;AADeAAAADwAAAGRycy9kb3ducmV2LnhtbESPQWvCQBSE70L/w/IK3nTToCFGV6mFgheh2h7q7Zl9&#10;TYLZt+nuqrG/vlsQehxm5htmsepNKy7kfGNZwdM4AUFcWt1wpeDj/XWUg/ABWWNrmRTcyMNq+TBY&#10;YKHtlXd02YdKRAj7AhXUIXSFlL6syaAf2444el/WGQxRukpqh9cIN61MkySTBhuOCzV29FJTedqf&#10;jYL1LF9/v014+7M7HujweTxNU5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2b6V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D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Wic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RsO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PfMUA&#10;AADeAAAADwAAAGRycy9kb3ducmV2LnhtbERPz2vCMBS+D/wfwhN2m6llSq1GUUHYZaDOg96ezbMt&#10;Ni81ybTzr18Ogx0/vt+zRWcacSfna8sKhoMEBHFhdc2lgsPX5i0D4QOyxsYyKfghD4t572WGubYP&#10;3tF9H0oRQ9jnqKAKoc2l9EVFBv3AtsSRu1hnMEToSqkdPmK4aWSaJGNpsObYUGFL64qK6/7bKFhN&#10;stVt+86fz935RKfj+TpKXaLUa79bTkEE6sK/+M/9oRWko3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98xQAAAN4AAAAPAAAAAAAAAAAAAAAAAJgCAABkcnMv&#10;ZG93bnJldi54bWxQSwUGAAAAAAQABAD1AAAAig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Yq58kA&#10;AADeAAAADwAAAGRycy9kb3ducmV2LnhtbESPT2vCQBTE70K/w/IK3symQSWmrqKFQi+F+udQb8/s&#10;axLMvo27W0376bsFweMwM79h5svetOJCzjeWFTwlKQji0uqGKwX73esoB+EDssbWMin4IQ/LxcNg&#10;joW2V97QZRsqESHsC1RQh9AVUvqyJoM+sR1x9L6sMxiidJXUDq8RblqZpelUGmw4LtTY0UtN5Wn7&#10;bRSsZ/n6/DHm99/N8UCHz+NpkrlUqeFjv3oGEagP9/Ct/aYVZJNp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Yq58kAAADeAAAADwAAAAAAAAAAAAAAAACYAgAA&#10;ZHJzL2Rvd25yZXYueG1sUEsFBgAAAAAEAAQA9QAAAI4DA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Vp8YA&#10;AADeAAAADwAAAGRycy9kb3ducmV2LnhtbESPy2rCQBSG9wXfYThCd3ViqKLRUVQQuil4W+jumDkm&#10;wcyZODPV1KfvLAouf/4b33TemlrcyfnKsoJ+LwFBnFtdcaHgsF9/jED4gKyxtkwKfsnDfNZ5m2Km&#10;7YO3dN+FQsQR9hkqKENoMil9XpJB37MNcfQu1hkMUbpCaoePOG5qmSbJUBqsOD6U2NCqpPy6+zEK&#10;luPR8rb55O/n9nyi0/F8HaQuUeq92y4mIAK14RX+b39pBelgO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UVp8YAAADeAAAADwAAAAAAAAAAAAAAAACYAgAAZHJz&#10;L2Rvd25yZXYueG1sUEsFBgAAAAAEAAQA9QAAAIsDA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P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sDzHAAAA3gAAAA8AAAAAAAAAAAAAAAAAmAIAAGRy&#10;cy9kb3ducmV2LnhtbFBLBQYAAAAABAAEAPUAAACMAw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uS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Wi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7LkvHAAAA3gAAAA8AAAAAAAAAAAAAAAAAmAIAAGRy&#10;cy9kb3ducmV2LnhtbFBLBQYAAAAABAAEAPUAAACMAw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L0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Fw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4vQyAAAAN4AAAAPAAAAAAAAAAAAAAAAAJgCAABk&#10;cnMvZG93bnJldi54bWxQSwUGAAAAAAQABAD1AAAAjQM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4Tp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E6THAAAA3gAAAA8AAAAAAAAAAAAAAAAAmAIAAGRy&#10;cy9kb3ducmV2LnhtbFBLBQYAAAAABAAEAPUAAACMAw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2P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Tae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0rY/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oSMgA&#10;AADeAAAADwAAAGRycy9kb3ducmV2LnhtbESPT2vCQBTE74V+h+UVems2hho0dRUtFHop+O9Qb8/s&#10;Mwlm38bdrab99G5B8DjMzG+Yyaw3rTiT841lBYMkBUFcWt1wpWC7+XgZgfABWWNrmRT8kofZ9PFh&#10;goW2F17ReR0qESHsC1RQh9AVUvqyJoM+sR1x9A7WGQxRukpqh5cIN63M0jSXBhuOCzV29F5TeVz/&#10;GAWL8WhxWr7y199qv6Pd9/44zFyq1PNTP38DEagP9/Ct/akVZMN8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hI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N08gA&#10;AADeAAAADwAAAGRycy9kb3ducmV2LnhtbESPT2sCMRTE7wW/Q3hCbzXbRa2uRlGh0Euh/jno7bl5&#10;3V3cvKxJqls/vREKPQ4z8xtmOm9NLS7kfGVZwWsvAUGcW11xoWC3fX8ZgfABWWNtmRT8kof5rPM0&#10;xUzbK6/psgmFiBD2GSooQ2gyKX1ekkHfsw1x9L6tMxiidIXUDq8RbmqZJslQGqw4LpTY0Kqk/LT5&#10;MQqW49Hy/NXnz9v6eKDD/ngapC5R6rnbLiYgArXhP/zX/tAK0sFw/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TI3T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ZocQA&#10;AADeAAAADwAAAGRycy9kb3ducmV2LnhtbERPy4rCMBTdD/gP4QqzG1PLKFqNooIwmwFfC91dm2tb&#10;bG5qktGOXz9ZDLg8nPd03ppa3Mn5yrKCfi8BQZxbXXGh4LBff4xA+ICssbZMCn7Jw3zWeZtipu2D&#10;t3TfhULEEPYZKihDaDIpfV6SQd+zDXHkLtYZDBG6QmqHjxhuapkmyVAarDg2lNjQqqT8uvsxCpbj&#10;0fK2+eTv5/Z8otPxfB2kLlHqvdsuJiACteEl/nd/aQXpYDi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TGaHEAAAA3gAAAA8AAAAAAAAAAAAAAAAAmAIAAGRycy9k&#10;b3ducmV2LnhtbFBLBQYAAAAABAAEAPUAAACJAw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skA&#10;AADeAAAADwAAAGRycy9kb3ducmV2LnhtbESPT2vCQBTE74LfYXlCb2bTUMWkrqKFQi+F+udQb8/s&#10;axLMvo27W0376bsFweMwM79h5svetOJCzjeWFTwmKQji0uqGKwX73et4BsIHZI2tZVLwQx6Wi+Fg&#10;joW2V97QZRsqESHsC1RQh9AVUvqyJoM+sR1x9L6sMxiidJXUDq8RblqZpelUGmw4LtTY0UtN5Wn7&#10;bRSs89n6/PHE77+b44EOn8fTJHOpUg+jfvUMIlAf7uFb+00ryCb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8OskAAADeAAAADwAAAAAAAAAAAAAAAACYAgAA&#10;ZHJzL2Rvd25yZXYueG1sUEsFBgAAAAAEAAQA9QAAAI4DA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Pv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9Ko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j73HAAAA3gAAAA8AAAAAAAAAAAAAAAAAmAIAAGRy&#10;cy9kb3ducmV2LnhtbFBLBQYAAAAABAAEAPUAAACMAw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qJskA&#10;AADeAAAADwAAAGRycy9kb3ducmV2LnhtbESPT2sCMRTE70K/Q3iF3jRxqVVXo9RCoReh/jno7bl5&#10;3V3cvGyTVLd++qZQ6HGYmd8w82VnG3EhH2rHGoYDBYK4cKbmUsN+99qfgAgR2WDjmDR8U4Dl4q43&#10;x9y4K2/oso2lSBAOOWqoYmxzKUNRkcUwcC1x8j6ctxiT9KU0Hq8JbhuZKfUkLdacFips6aWi4rz9&#10;shpW08nq8/2R17fN6UjHw+k8yrzS+uG+e56BiNTF//Bf+81oyEZjNY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IqJskAAADeAAAADwAAAAAAAAAAAAAAAACYAgAA&#10;ZHJzL2Rvd25yZXYueG1sUEsFBgAAAAAEAAQA9QAAAI4DA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0U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0LRRyAAAAN4AAAAPAAAAAAAAAAAAAAAAAJgCAABk&#10;cnMvZG93bnJldi54bWxQSwUGAAAAAAQABAD1AAAAjQM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Ry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D9Q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wRyskAAADeAAAADwAAAAAAAAAAAAAAAACYAgAA&#10;ZHJzL2Rvd25yZXYueG1sUEsFBgAAAAAEAAQA9QAAAI4DA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Jv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2Gqg/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WJvs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sJ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VPKo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SwlyAAAAN4AAAAPAAAAAAAAAAAAAAAAAJgCAABk&#10;cnMvZG93bnJldi54bWxQSwUGAAAAAAQABAD1AAAAjQM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yU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e1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uyUskAAADeAAAADwAAAAAAAAAAAAAAAACYAgAA&#10;ZHJzL2Rvd25yZXYueG1sUEsFBgAAAAAEAAQA9QAAAI4DA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Xy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N1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cXyckAAADeAAAADwAAAAAAAAAAAAAAAACYAgAA&#10;ZHJzL2Rvd25yZXYueG1sUEsFBgAAAAAEAAQA9QAAAI4DA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Du8UA&#10;AADeAAAADwAAAGRycy9kb3ducmV2LnhtbERPTWsCMRC9F/wPYYTeatJFW12NokKhl0K1HvQ2bqa7&#10;i5vJmqS69debQ6HHx/ueLTrbiAv5UDvW8DxQIIgLZ2ouNey+3p7GIEJENtg4Jg2/FGAx7z3MMDfu&#10;yhu6bGMpUgiHHDVUMba5lKGoyGIYuJY4cd/OW4wJ+lIaj9cUbhuZKfUiLdacGipsaV1Rcdr+WA2r&#10;yXh1/hzyx21zPNBhfzyNMq+0fux3yymISF38F/+5342GbPSq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IO7xQAAAN4AAAAPAAAAAAAAAAAAAAAAAJgCAABkcnMv&#10;ZG93bnJldi54bWxQSwUGAAAAAAQABAD1AAAAig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mI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lQ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CYgyAAAAN4AAAAPAAAAAAAAAAAAAAAAAJgCAABk&#10;cnMvZG93bnJldi54bWxQSwUGAAAAAAQABAD1AAAAjQ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ZY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3/s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GWDHAAAA3gAAAA8AAAAAAAAAAAAAAAAAmAIAAGRy&#10;cy9kb3ducmV2LnhtbFBLBQYAAAAABAAEAPUAAACMAw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8+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eglT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27z7yAAAAN4AAAAPAAAAAAAAAAAAAAAAAJgCAABk&#10;cnMvZG93bnJldi54bWxQSwUGAAAAAAQABAD1AAAAjQM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ij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6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SKM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HF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1/w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YcX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fY8gA&#10;AADeAAAADwAAAGRycy9kb3ducmV2LnhtbESPT2sCMRTE7wW/Q3hCbzXrolW3RqkFoReh/jno7bl5&#10;3V3cvGyTqFs/fSMUPA4z8xtmOm9NLS7kfGVZQb+XgCDOra64ULDbLl/GIHxA1lhbJgW/5GE+6zxN&#10;MdP2ymu6bEIhIoR9hgrKEJpMSp+XZND3bEMcvW/rDIYoXSG1w2uEm1qmSfIqDVYcF0ps6KOk/LQ5&#10;GwWLyXjx8zXg1W19PNBhfzwNU5co9dxt399ABGrDI/zf/tQK0uGo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B9jyAAAAN4AAAAPAAAAAAAAAAAAAAAAAJgCAABk&#10;cnMvZG93bnJldi54bWxQSwUGAAAAAAQABAD1AAAAjQM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Yy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4Lr4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kj8gA&#10;AADeAAAADwAAAGRycy9kb3ducmV2LnhtbESPT2sCMRTE7wW/Q3hCbzXrola3RqlCoReh/jno7bl5&#10;3V3cvGyTVFc/vREKPQ4z8xtmOm9NLc7kfGVZQb+XgCDOra64ULDbfryMQfiArLG2TAqu5GE+6zxN&#10;MdP2wms6b0IhIoR9hgrKEJpMSp+XZND3bEMcvW/rDIYoXSG1w0uEm1qmSTKSBiuOCyU2tCwpP21+&#10;jYLFZLz4+Rrw6rY+HuiwP56GqUuUeu62728gArXhP/zX/tQK0uF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iSP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F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N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oEU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VZsUA&#10;AADeAAAADwAAAGRycy9kb3ducmV2LnhtbERPz2vCMBS+D/wfwhN2m6lFnXZGUUHwMlC3g96ezVtb&#10;bF5qkmnnX28Owo4f3+/pvDW1uJLzlWUF/V4Cgji3uuJCwffX+m0MwgdkjbVlUvBHHuazzssUM21v&#10;vKPrPhQihrDPUEEZQpNJ6fOSDPqebYgj92OdwRChK6R2eIvhppZpkoykwYpjQ4kNrUrKz/tfo2A5&#10;GS8v2wF/3nenIx0Pp/MwdYlSr9128QEiUBv+xU/3RitIh+/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RVmxQAAAN4AAAAPAAAAAAAAAAAAAAAAAJgCAABkcnMv&#10;ZG93bnJldi54bWxQSwUGAAAAAAQABAD1AAAAigM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2w/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o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bD9yAAAAN4AAAAPAAAAAAAAAAAAAAAAAJgCAABk&#10;cnMvZG93bnJldi54bWxQSwUGAAAAAAQABAD1AAAAjQ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T3ccA&#10;AADeAAAADwAAAGRycy9kb3ducmV2LnhtbESPzWrCQBSF94LvMFyhO50YarVpRtFCoRuhahd1d81c&#10;k2DmTpyZxtin7ywKXR7OH1++6k0jOnK+tqxgOklAEBdW11wq+Dy8jRcgfEDW2FgmBXfysFoOBzlm&#10;2t54R90+lCKOsM9QQRVCm0npi4oM+oltiaN3ts5giNKVUju8xXHTyDRJnqTBmuNDhS29VlRc9t9G&#10;weZ5sbl+PPL2Z3c60vHrdJmlLlHqYdSvX0AE6sN/+K/9rhWks3k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7093HAAAA3gAAAA8AAAAAAAAAAAAAAAAAmAIAAGRy&#10;cy9kb3ducmV2LnhtbFBLBQYAAAAABAAEAPUAAACMAw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2Rs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3ZGyAAAAN4AAAAPAAAAAAAAAAAAAAAAAJgCAABk&#10;cnMvZG93bnJldi54bWxQSwUGAAAAAAQABAD1AAAAjQM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oMcgA&#10;AADeAAAADwAAAGRycy9kb3ducmV2LnhtbESPQWsCMRSE74X+h/AKvXWzDbXVrVGqIPQiVNuD3p6b&#10;193FzcuaRN366xuh0OMwM98w42lvW3EiHxrHGh6zHARx6UzDlYavz8XDEESIyAZbx6ThhwJMJ7c3&#10;YyyMO/OKTutYiQThUKCGOsaukDKUNVkMmeuIk/ftvMWYpK+k8XhOcNtKlefP0mLDaaHGjuY1lfv1&#10;0WqYjYazw8cTLy+r3Za2m91+oHyu9f1d//YKIlIf/8N/7XejQQ1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egx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Nqs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a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U2q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V3s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gl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NXeyAAAAN4AAAAPAAAAAAAAAAAAAAAAAJgCAABk&#10;cnMvZG93bnJldi54bWxQSwUGAAAAAAQABAD1AAAAjQM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wR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xwRckAAADeAAAADwAAAAAAAAAAAAAAAACYAgAA&#10;ZHJzL2Rvd25yZXYueG1sUEsFBgAAAAAEAAQA9QAAAI4DA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uMs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T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u4y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Lq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kup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3f28UA&#10;AADeAAAADwAAAGRycy9kb3ducmV2LnhtbERPz2vCMBS+C/4P4Qm7aWqZ03WNooPBLsLUHebt2Tzb&#10;YvNSk6zW/fXLYbDjx/c7X/WmER05X1tWMJ0kIIgLq2suFXwe3sYLED4ga2wsk4I7eVgth4McM21v&#10;vKNuH0oRQ9hnqKAKoc2k9EVFBv3EtsSRO1tnMEToSqkd3mK4aWSaJE/SYM2xocKWXisqLvtvo2Dz&#10;vNhcPx55+7M7Hen4dbrMUpco9TDq1y8gAvXhX/znftcK0tk8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d/bxQAAAN4AAAAPAAAAAAAAAAAAAAAAAJgCAABkcnMv&#10;ZG93bnJldi54bWxQSwUGAAAAAAQABAD1AAAAigM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6QMgA&#10;AADeAAAADwAAAGRycy9kb3ducmV2LnhtbESPzWsCMRTE7wX/h/AEbzXr4udqFC0UeinUj4Penpvn&#10;7uLmZZukuu1f3xSEHoeZ+Q2zWLWmFjdyvrKsYNBPQBDnVldcKDjsX5+nIHxA1lhbJgXf5GG17Dwt&#10;MNP2zlu67UIhIoR9hgrKEJpMSp+XZND3bUMcvYt1BkOUrpDa4T3CTS3TJBlLgxXHhRIbeikpv+6+&#10;jILNbLr5/Bjy+8/2fKLT8XwdpS5Rqtdt13MQgdrwH36037SCdDRJZ/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XpAyAAAAN4AAAAPAAAAAAAAAAAAAAAAAJgCAABk&#10;cnMvZG93bnJldi54bWxQSwUGAAAAAAQABAD1AAAAjQ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FAMcA&#10;AADeAAAADwAAAGRycy9kb3ducmV2LnhtbESPvW7CMBSFdyTewbpIbOAQSktTDCqVKrEgAWWA7RJf&#10;koj4OrVdSPv0eEDqeHT+9M0WranFlZyvLCsYDRMQxLnVFRcK9l+fgykIH5A11pZJwS95WMy7nRlm&#10;2t54S9ddKEQcYZ+hgjKEJpPS5yUZ9EPbEEfvbJ3BEKUrpHZ4i+OmlmmSPEuDFceHEhv6KCm/7H6M&#10;guXrdPm9eeL13/Z0pOPhdJmkLlGq32vf30AEasN/+NFeaQXp5GUc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iRQDHAAAA3gAAAA8AAAAAAAAAAAAAAAAAmAIAAGRy&#10;cy9kb3ducmV2LnhtbFBLBQYAAAAABAAEAPUAAACMAw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gm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1u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buCbyAAAAN4AAAAPAAAAAAAAAAAAAAAAAJgCAABk&#10;cnMvZG93bnJldi54bWxQSwUGAAAAAAQABAD1AAAAjQM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7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6n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H7s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bd8kA&#10;AADeAAAADwAAAGRycy9kb3ducmV2LnhtbESPT2sCMRTE70K/Q3iF3jTbtf7papRaKPQiqPVQb8/N&#10;c3dx87JNUl399I0g9DjMzG+Y6bw1tTiR85VlBc+9BARxbnXFhYLt10d3DMIHZI21ZVJwIQ/z2UNn&#10;ipm2Z17TaRMKESHsM1RQhtBkUvq8JIO+Zxvi6B2sMxiidIXUDs8RbmqZJslQGqw4LpTY0HtJ+XHz&#10;axQsXseLn9ULL6/r/Y523/vjIHWJUk+P7dsERKA2/Ifv7U+tIB2M+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Dbd8kAAADeAAAADwAAAAAAAAAAAAAAAACYAgAA&#10;ZHJzL2Rvd25yZXYueG1sUEsFBgAAAAAEAAQA9QAAAI4DA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D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UMD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mmM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H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XmmMkAAADeAAAADwAAAAAAAAAAAAAAAACYAgAA&#10;ZHJzL2Rvd25yZXYueG1sUEsFBgAAAAAEAAQA9QAAAI4DA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478kA&#10;AADeAAAADwAAAGRycy9kb3ducmV2LnhtbESPT2sCMRTE70K/Q3iF3jTbtf7papRaKHgR1Hqot+fm&#10;ubu4eVmTVFc/fVMo9DjMzG+Y6bw1tbiQ85VlBc+9BARxbnXFhYLd50d3DMIHZI21ZVJwIw/z2UNn&#10;ipm2V97QZRsKESHsM1RQhtBkUvq8JIO+Zxvi6B2tMxiidIXUDq8RbmqZJslQGqw4LpTY0HtJ+Wn7&#10;bRQsXseL8/qFV/fNYU/7r8NpkLpEqafH9m0CIlAb/sN/7aVWkA5G/S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Id478kAAADeAAAADwAAAAAAAAAAAAAAAACYAgAA&#10;ZHJzL2Rvd25yZXYueG1sUEsFBgAAAAAEAAQA9QAAAI4DA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ddM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oaQ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910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JBsUA&#10;AADeAAAADwAAAGRycy9kb3ducmV2LnhtbERPPW/CMBDdkfgP1iGxgUMoLU0xqFSqxIIElAG2Iz6S&#10;iPic2i6k/fV4QOr49L5ni9bU4krOV5YVjIYJCOLc6ooLBfuvz8EUhA/IGmvLpOCXPCzm3c4MM21v&#10;vKXrLhQihrDPUEEZQpNJ6fOSDPqhbYgjd7bOYIjQFVI7vMVwU8s0SZ6lwYpjQ4kNfZSUX3Y/RsHy&#10;dbr83jzx+m97OtLxcLpMUpco1e+1728gArXhX/xwr7SCdPIyjn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EkGxQAAAN4AAAAPAAAAAAAAAAAAAAAAAJgCAABkcnMv&#10;ZG93bnJldi54bWxQSwUGAAAAAAQABAD1AAAAig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sn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lc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OydyAAAAN4AAAAPAAAAAAAAAAAAAAAAAJgCAABk&#10;cnMvZG93bnJldi54bWxQSwUGAAAAAAQABAD1AAAAjQ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2f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A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Nn3HAAAA3gAAAA8AAAAAAAAAAAAAAAAAmAIAAGRy&#10;cy9kb3ducmV2LnhtbFBLBQYAAAAABAAEAPUAAACMAw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T5sgA&#10;AADeAAAADwAAAGRycy9kb3ducmV2LnhtbESPT2sCMRTE7wW/Q3hCbzXrolW3RqkFoReh/jno7bl5&#10;3V3cvGyTqFs/fSMUPA4z8xtmOm9NLS7kfGVZQb+XgCDOra64ULDbLl/GIHxA1lhbJgW/5GE+6zxN&#10;MdP2ymu6bEIhIoR9hgrKEJpMSp+XZND3bEMcvW/rDIYoXSG1w2uEm1qmSfIqDVYcF0ps6KOk/LQ5&#10;GwWLyXjx8zXg1W19PNBhfzwNU5co9dxt399ABGrDI/zf/tQK0uFo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aJPmyAAAAN4AAAAPAAAAAAAAAAAAAAAAAJgCAABk&#10;cnMvZG93bnJldi54bWxQSwUGAAAAAAQABAD1AAAAjQM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hl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2R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oC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eP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9qgK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wfsgA&#10;AADeAAAADwAAAGRycy9kb3ducmV2LnhtbESPQWvCQBSE7wX/w/IEb3XTEFuNrqJCoRehWg96e2Zf&#10;k2D2bdzdauqv7xYKPQ4z8w0zW3SmEVdyvras4GmYgCAurK65VLD/eH0cg/ABWWNjmRR8k4fFvPcw&#10;w1zbG2/puguliBD2OSqoQmhzKX1RkUE/tC1x9D6tMxiidKXUDm8RbhqZJsmzNFhzXKiwpXVFxXn3&#10;ZRSsJuPV5T3jzX17OtLxcDqPUpcoNeh3yymIQF34D/+137SCdPSS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HzB+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V5c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OV5ckAAADeAAAADwAAAAAAAAAAAAAAAACYAgAA&#10;ZHJzL2Rvd25yZXYueG1sUEsFBgAAAAAEAAQA9QAAAI4DA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Lk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0M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QuS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2uCcgA&#10;AADeAAAADwAAAGRycy9kb3ducmV2LnhtbESPT2sCMRTE74V+h/CE3mrWxX/dGqUKghdBbQ/19ty8&#10;7i5uXtYk1dVPb4RCj8PM/IaZzFpTizM5X1lW0OsmIIhzqysuFHx9Ll/HIHxA1lhbJgVX8jCbPj9N&#10;MNP2wls670IhIoR9hgrKEJpMSp+XZNB3bUMcvR/rDIYoXSG1w0uEm1qmSTKUBiuOCyU2tCgpP+5+&#10;jYL523h+2vR5fdse9rT/PhwHqUuUeum0H+8gArXhP/zXXmkF6WDU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a4J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6e8UA&#10;AADeAAAADwAAAGRycy9kb3ducmV2LnhtbERPu27CMBTdK/UfrIvEVhwiKBAwqFRCYqlUHgNsl/iS&#10;RMTXqW0g7dfXAxLj0XnPFq2pxY2crywr6PcSEMS51RUXCva71dsYhA/IGmvLpOCXPCzmry8zzLS9&#10;84Zu21CIGMI+QwVlCE0mpc9LMuh7tiGO3Nk6gyFCV0jt8B7DTS3TJHmXBiuODSU29FlSftlejYLl&#10;ZLz8+R7w19/mdKTj4XQZpi5RqttpP6YgArXhKX6411pBOhw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jp7xQAAAN4AAAAPAAAAAAAAAAAAAAAAAJgCAABkcnMv&#10;ZG93bnJldi54bWxQSwUGAAAAAAQABAD1AAAAig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6f4M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p/gyAAAAN4AAAAPAAAAAAAAAAAAAAAAAJgCAABk&#10;cnMvZG93bnJldi54bWxQSwUGAAAAAAQABAD1AAAAjQ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goMcA&#10;AADeAAAADwAAAGRycy9kb3ducmV2LnhtbESPzWrCQBSF94W+w3AL3dWJwViNjlKFQjeC2i7q7pq5&#10;JsHMnXRmqtGndxaCy8P545vOO9OIEzlfW1bQ7yUgiAuray4V/Hx/vo1A+ICssbFMCi7kYT57fppi&#10;ru2ZN3TahlLEEfY5KqhCaHMpfVGRQd+zLXH0DtYZDFG6UmqH5zhuGpkmyVAarDk+VNjSsqLiuP03&#10;Chbj0eJvPeDVdbPf0e53f8xSlyj1+tJ9TEAE6sIjfG9/aQVp9p5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oKDHAAAA3gAAAA8AAAAAAAAAAAAAAAAAmAIAAGRy&#10;cy9kb3ducmV2LnhtbFBLBQYAAAAABAAEAPUAAACMAw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FO8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a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QU7yAAAAN4AAAAPAAAAAAAAAAAAAAAAAJgCAABk&#10;cnMvZG93bnJldi54bWxQSwUGAAAAAAQABAD1AAAAjQM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bT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ObTMkAAADeAAAADwAAAAAAAAAAAAAAAACYAgAA&#10;ZHJzL2Rvd25yZXYueG1sUEsFBgAAAAAEAAQA9QAAAI4DA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18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8g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8+18kAAADeAAAADwAAAAAAAAAAAAAAAACYAgAA&#10;ZHJzL2Rvd25yZXYueG1sUEsFBgAAAAAEAAQA9QAAAI4DA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mo8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amo8kAAADeAAAADwAAAAAAAAAAAAAAAACYAgAA&#10;ZHJzL2Rvd25yZXYueG1sUEsFBgAAAAAEAAQA9QAAAI4DA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DO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oDOMkAAADeAAAADwAAAAAAAAAAAAAAAACYAgAA&#10;ZHJzL2Rvd25yZXYueG1sUEsFBgAAAAAEAAQA9QAAAI4DA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dT8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idT8kAAADeAAAADwAAAAAAAAAAAAAAAACYAgAA&#10;ZHJzL2Rvd25yZXYueG1sUEsFBgAAAAAEAAQA9QAAAI4DA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41MgA&#10;AADeAAAADwAAAGRycy9kb3ducmV2LnhtbESPQWvCQBSE70L/w/IK3nRjaKpNXaUWBC+Fqj3U2zP7&#10;TILZt+nuqml/fVcQPA4z8w0znXemEWdyvrasYDRMQBAXVtdcKvjaLgcTED4ga2wsk4Jf8jCfPfSm&#10;mGt74TWdN6EUEcI+RwVVCG0upS8qMuiHtiWO3sE6gyFKV0rt8BLhppFpkjxLgzXHhQpbeq+oOG5O&#10;RsHiZbL4+Xzij7/1fke77/0xS12iVP+xe3sFEagL9/CtvdIK0myc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DjU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uspsUA&#10;AADeAAAADwAAAGRycy9kb3ducmV2LnhtbERPz2vCMBS+D/Y/hDfYbaYW67QaZQqDXQR1O8zbs3m2&#10;xealSzKt/vXmIHj8+H5P551pxImcry0r6PcSEMSF1TWXCn6+P99GIHxA1thYJgUX8jCfPT9NMdf2&#10;zBs6bUMpYgj7HBVUIbS5lL6oyKDv2ZY4cgfrDIYIXSm1w3MMN41Mk2QoDdYcGypsaVlRcdz+GwWL&#10;8Wjxtx7w6rrZ72j3uz9mqUuUen3pPiYgAnXhIb67v7SCNHvP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6ymxQAAAN4AAAAPAAAAAAAAAAAAAAAAAJgCAABkcnMv&#10;ZG93bnJldi54bWxQSwUGAAAAAAQABAD1AAAAig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JPc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a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xwk9yAAAAN4AAAAPAAAAAAAAAAAAAAAAAJgCAABk&#10;cnMvZG93bnJldi54bWxQSwUGAAAAAAQABAD1AAAAjQ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qH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ah3HAAAA3gAAAA8AAAAAAAAAAAAAAAAAmAIAAGRy&#10;cy9kb3ducmV2LnhtbFBLBQYAAAAABAAEAPUAAACMAw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PhsgA&#10;AADeAAAADwAAAGRycy9kb3ducmV2LnhtbESPT2sCMRTE7wW/Q3hCbzXrola3RqlCoReh/jno7bl5&#10;3V3cvGyTVFc/vREKPQ4z8xtmOm9NLc7kfGVZQb+XgCDOra64ULDbfryMQfiArLG2TAqu5GE+6zxN&#10;MdP2wms6b0IhIoR9hgrKEJpMSp+XZND3bEMcvW/rDIYoXSG1w0uEm1qmSTKSBiuOCyU2tCwpP21+&#10;jYLFZLz4+Rrw6rY+HuiwP56GqUuUeu62728gArXhP/zX/tQK0uH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3c+GyAAAAN4AAAAPAAAAAAAAAAAAAAAAAJgCAABk&#10;cnMvZG93bnJldi54bWxQSwUGAAAAAAQABAD1AAAAjQM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R8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8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1Hx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0askA&#10;AADeAAAADwAAAGRycy9kb3ducmV2LnhtbESPT2sCMRTE70K/Q3iF3jTbtf7papRaKHgR1Hqot+fm&#10;ubu4eVmTVFc/fVMo9DjMzG+Y6bw1tbiQ85VlBc+9BARxbnXFhYLd50d3DMIHZI21ZVJwIw/z2UNn&#10;ipm2V97QZRsKESHsM1RQhtBkUvq8JIO+Zxvi6B2tMxiidIXUDq8RbmqZJslQGqw4LpTY0HtJ+Wn7&#10;bRQsXseL8/qFV/fNYU/7r8NpkLpEqafH9m0CIlAb/sN/7aVWkA5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0P0askAAADeAAAADwAAAAAAAAAAAAAAAACYAgAA&#10;ZHJzL2Rvd25yZXYueG1sUEsFBgAAAAAEAAQA9QAAAI4DA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sH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2M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we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h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JhckAAADeAAAADwAAAAAAAAAAAAAAAACYAgAA&#10;ZHJzL2Rvd25yZXYueG1sUEsFBgAAAAAEAAQA9QAAAI4DA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X8sgA&#10;AADeAAAADwAAAGRycy9kb3ducmV2LnhtbESPQWvCQBSE7wX/w/KE3uqmQVObukoVCr0Ianuot2f2&#10;NQlm36a7W43+elcQPA4z8w0zmXWmEQdyvras4HmQgCAurK65VPD99fE0BuEDssbGMik4kYfZtPcw&#10;wVzbI6/psAmliBD2OSqoQmhzKX1RkUE/sC1x9H6tMxiidKXUDo8RbhqZJkkmDdYcFypsaVFRsd/8&#10;GwXz1/H8bzXk5Xm929L2Z7cfpS5R6rHfvb+BCNSFe/jW/tQK0tFL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Ffy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ya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QZ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PJp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dmG8YA&#10;AADeAAAADwAAAGRycy9kb3ducmV2LnhtbERPu27CMBTdK/EP1kXqVhyi8kpxEFSq1KUS0A6wXeLb&#10;JEp8ndoupP16PCAxHp33ctWbVpzJ+dqygvEoAUFcWF1zqeDr8+1pDsIHZI2tZVLwRx5W+eBhiZm2&#10;F97ReR9KEUPYZ6igCqHLpPRFRQb9yHbEkfu2zmCI0JVSO7zEcNPKNEmm0mDNsaHCjl4rKpr9r1Gw&#10;Wcw3P9tn/vjfnY50PJyaSeoSpR6H/foFRKA+3MU397tWkE5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dmG8YAAADeAAAADwAAAAAAAAAAAAAAAACYAgAAZHJz&#10;L2Rvd25yZXYueG1sUEsFBgAAAAAEAAQA9QAAAIs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D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q8OAyAAAAN4AAAAPAAAAAAAAAAAAAAAAAJgCAABk&#10;cnMvZG93bnJldi54bWxQSwUGAAAAAAQABAD1AAAAjQ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8wMYA&#10;AADeAAAADwAAAGRycy9kb3ducmV2LnhtbESPy2rCQBSG9wXfYThCd3XS4DU6igqCm4LaLurumDlN&#10;gpkzcWaqqU/vLIQuf/4b32zRmlpcyfnKsoL3XgKCOLe64kLB1+fmbQzCB2SNtWVS8EceFvPOywwz&#10;bW+8p+shFCKOsM9QQRlCk0np85IM+p5tiKP3Y53BEKUrpHZ4i+OmlmmSDKXBiuNDiQ2tS8rPh1+j&#10;YDUZry67Pn/c96cjHb9P50HqEqVeu+1yCiJQG/7Dz/ZWK0gHo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j8wMYAAADeAAAADwAAAAAAAAAAAAAAAACYAgAAZHJz&#10;L2Rvd25yZXYueG1sUEsFBgAAAAAEAAQA9QAAAIs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ZW8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FlbyAAAAN4AAAAPAAAAAAAAAAAAAAAAAJgCAABk&#10;cnMvZG93bnJldi54bWxQSwUGAAAAAAQABAD1AAAAjQM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HL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1scs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it8gA&#10;AADeAAAADwAAAGRycy9kb3ducmV2LnhtbESPQWsCMRSE74L/ITyhN812W6vdGqUKQi+C2h7q7bl5&#10;3V3cvGyTqKu/3giFHoeZ+YaZzFpTixM5X1lW8DhIQBDnVldcKPj6XPbHIHxA1lhbJgUX8jCbdjsT&#10;zLQ984ZO21CICGGfoYIyhCaT0uclGfQD2xBH78c6gyFKV0jt8BzhppZpkrxIgxXHhRIbWpSUH7ZH&#10;o2D+Op7/rp95dd3sd7T73h+GqUuUeui1728gArXhP/zX/tAK0uFo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mK3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6w8gA&#10;AADeAAAADwAAAGRycy9kb3ducmV2LnhtbESPT2sCMRTE74V+h/CE3mrWxX/dGqUKghdBbQ/19ty8&#10;7i5uXtYk1dVPb4RCj8PM/IaZzFpTizM5X1lW0OsmIIhzqysuFHx9Ll/HIHxA1lhbJgVX8jCbPj9N&#10;MNP2wls670IhIoR9hgrKEJpMSp+XZNB3bUMcvR/rDIYoXSG1w0uEm1qmSTKUBiuOCyU2tCgpP+5+&#10;jYL523h+2vR5fdse9rT/PhwHqUuUeum0H+8gArXhP/zXXmkF6WA0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rD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fWMgA&#10;AADeAAAADwAAAGRycy9kb3ducmV2LnhtbESPQWvCQBSE70L/w/IK3nRjaKpNXaUWBC+Fqj3U2zP7&#10;TILZt+nuqml/fVcQPA4z8w0znXemEWdyvrasYDRMQBAXVtdcKvjaLgcTED4ga2wsk4Jf8jCfPfSm&#10;mGt74TWdN6EUEcI+RwVVCG0upS8qMuiHtiWO3sE6gyFKV0rt8BLhppFpkjxLgzXHhQpbeq+oOG5O&#10;RsHiZbL4+Xzij7/1fke77/0xS12iVP+xe3sFEagL9/CtvdIK0mw8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9Y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3BL8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Z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7cEv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ktMgA&#10;AADeAAAADwAAAGRycy9kb3ducmV2LnhtbESPQWvCQBSE7wX/w/KE3uqmoTYaXaUWCr0I1XrQ2zP7&#10;mgSzb9PdrUZ/vSsIPQ4z8w0znXemEUdyvras4HmQgCAurK65VLD5/ngagfABWWNjmRScycN81nuY&#10;Yq7tiVd0XIdSRAj7HBVUIbS5lL6oyKAf2JY4ej/WGQxRulJqh6cIN41Mk+RVGqw5LlTY0ntFxWH9&#10;ZxQsxqPF79cLLy+r/Y522/1hmLpEqcd+9zYBEagL/+F7+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WS0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wxsUA&#10;AADeAAAADwAAAGRycy9kb3ducmV2LnhtbERPu27CMBTdK/EP1kXqVpxGPAMGARISSyWgHcp2iW+T&#10;iPg62C6kfD0ekDoenfds0ZpaXMn5yrKC914Cgji3uuJCwdfn5m0MwgdkjbVlUvBHHhbzzssMM21v&#10;vKfrIRQihrDPUEEZQpNJ6fOSDPqebYgj92OdwRChK6R2eIvhppZpkgylwYpjQ4kNrUvKz4dfo2A1&#10;Ga8uuz5/3PenIx2/T+dB6hKlXrvtcgoiUBv+xU/3VitIB6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vDGxQAAAN4AAAAPAAAAAAAAAAAAAAAAAJgCAABkcnMv&#10;ZG93bnJldi54bWxQSwUGAAAAAAQABAD1AAAAig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VXc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VdyAAAAN4AAAAPAAAAAAAAAAAAAAAAAJgCAABk&#10;cnMvZG93bnJldi54bWxQSwUGAAAAAAQABAD1AAAAjQ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2M58cA&#10;AADeAAAADwAAAGRycy9kb3ducmV2LnhtbESPy2rCQBSG9wXfYTiCuzox1Bqjo2ih0E2hXha6O2aO&#10;STBzJs6MmvbpO4tClz//jW++7Ewj7uR8bVnBaJiAIC6srrlUsN+9P2cgfEDW2FgmBd/kYbnoPc0x&#10;1/bBG7pvQyniCPscFVQhtLmUvqjIoB/aljh6Z+sMhihdKbXDRxw3jUyT5FUarDk+VNjSW0XFZXsz&#10;CtbTbH39euHPn83pSMfD6TJOXaLUoN+tZiACdeE//Nf+0ArS8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jOfHAAAA3gAAAA8AAAAAAAAAAAAAAAAAmAIAAGRy&#10;cy9kb3ducmV2LnhtbFBLBQYAAAAABAAEAPUAAACMAw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pfMkA&#10;AADeAAAADwAAAGRycy9kb3ducmV2LnhtbESPT2vCQBTE74LfYXmCN90Y/JOmrqKFQi+Fqj3U2zP7&#10;TILZt+nuVtN++m5B6HGYmd8wy3VnGnEl52vLCibjBARxYXXNpYL3w/MoA+EDssbGMin4Jg/rVb+3&#10;xFzbG+/oug+liBD2OSqoQmhzKX1RkUE/ti1x9M7WGQxRulJqh7cIN41Mk2QuDdYcFyps6ami4rL/&#10;Mgq2D9n2823Krz+705GOH6fLLHWJUsNBt3kEEagL/+F7+0UrSGeL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EpfMkAAADeAAAADwAAAAAAAAAAAAAAAACYAgAA&#10;ZHJzL2Rvd25yZXYueG1sUEsFBgAAAAAEAAQA9QAAAI4DA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3C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XCU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7cL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SkMkA&#10;AADeAAAADwAAAGRycy9kb3ducmV2LnhtbESPQWvCQBSE7wX/w/KE3urGtNoYXUULhV6Eanuot2f2&#10;mQSzb+PuVlN/fbdQ8DjMzDfMbNGZRpzJ+dqyguEgAUFcWF1zqeDz4/UhA+EDssbGMin4IQ+Lee9u&#10;hrm2F97QeRtKESHsc1RQhdDmUvqiIoN+YFvi6B2sMxiidKXUDi8RbhqZJslYGqw5LlTY0ktFxXH7&#10;bRSsJtnq9P7E6+tmv6Pd1/44Sl2i1H2/W05BBOrCLfzfftMK0tFz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8SkMkAAADeAAAADwAAAAAAAAAAAAAAAACYAgAA&#10;ZHJzL2Rvd25yZXYueG1sUEsFBgAAAAAEAAQA9QAAAI4DA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K5MgA&#10;AADeAAAADwAAAGRycy9kb3ducmV2LnhtbESPQWvCQBSE74L/YXlCb7pp0DZGV9FCoZdCtR709sy+&#10;JsHs27i71bS/visUPA4z8w0zX3amERdyvras4HGUgCAurK65VLD7fB1mIHxA1thYJgU/5GG56Pfm&#10;mGt75Q1dtqEUEcI+RwVVCG0upS8qMuhHtiWO3pd1BkOUrpTa4TXCTSPTJHmSBmuOCxW29FJRcdp+&#10;GwXrabY+f4z5/XdzPNBhfzxNUpco9TDoVjMQgbpwD/+337SCdPK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pork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f8gA&#10;AADeAAAADwAAAGRycy9kb3ducmV2LnhtbESPQWvCQBSE74X+h+UVvNVNg6kxdZVaEHoRqu1Bb8/s&#10;axLMvk13V0399V2h4HGYmW+Y6bw3rTiR841lBU/DBARxaXXDlYKvz+VjDsIHZI2tZVLwSx7ms/u7&#10;KRbannlNp02oRISwL1BBHUJXSOnLmgz6oe2Io/dtncEQpaukdniOcNPKNEmepcGG40KNHb3VVB42&#10;R6NgMckXPx8jXl3W+x3ttvtDlrpEqcFD//oCIlAfbuH/9rtWkGb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6i9/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xC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egl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OLEI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Uk8gA&#10;AADeAAAADwAAAGRycy9kb3ducmV2LnhtbESPQWvCQBSE74L/YXlCb7pp0JqmrlKFQi9CtT3U2zP7&#10;mgSzb9PdrUZ/vSsIPQ4z8w0zW3SmEUdyvras4HGUgCAurK65VPD1+TbMQPiArLGxTArO5GEx7/dm&#10;mGt74g0dt6EUEcI+RwVVCG0upS8qMuhHtiWO3o91BkOUrpTa4SnCTSPTJHmSBmuOCxW2tKqoOGz/&#10;jILlc7b8/Rjz+rLZ72j3vT9MUpco9TDoXl9ABOrCf/jeftcK0sk0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BSTyAAAAN4AAAAPAAAAAAAAAAAAAAAAAJgCAABk&#10;cnMvZG93bnJldi54bWxQSwUGAAAAAAQABAD1AAAAjQM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A4cUA&#10;AADeAAAADwAAAGRycy9kb3ducmV2LnhtbERPu27CMBTdK/EP1kViKw5RKSFgEFSq1KVSeQywXeJL&#10;EhFfB9tA2q+vh0odj857vuxMI+7kfG1ZwWiYgCAurK65VLDfvT9nIHxA1thYJgXf5GG56D3NMdf2&#10;wRu6b0MpYgj7HBVUIbS5lL6oyKAf2pY4cmfrDIYIXSm1w0cMN41Mk+RVGqw5NlTY0ltFxWV7MwrW&#10;02x9/Xrhz5/N6UjHw+kyTl2i1KDfrWYgAnXhX/zn/tAK0vE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64DhxQAAAN4AAAAPAAAAAAAAAAAAAAAAAJgCAABkcnMv&#10;ZG93bnJldi54bWxQSwUGAAAAAAQABAD1AAAAig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le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y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yV6yAAAAN4AAAAPAAAAAAAAAAAAAAAAAJgCAABk&#10;cnMvZG93bnJldi54bWxQSwUGAAAAAAQABAD1AAAAjQ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aOscA&#10;AADeAAAADwAAAGRycy9kb3ducmV2LnhtbESPzWoCMRSF9wXfIVzBXc100KqjUVQQ3BSq7UJ318nt&#10;zODkZkyiTvv0zUJweTh/fLNFa2pxI+crywre+gkI4tzqigsF31+b1zEIH5A11pZJwS95WMw7LzPM&#10;tL3zjm77UIg4wj5DBWUITSalz0sy6Pu2IY7ej3UGQ5SukNrhPY6bWqZJ8i4NVhwfSmxoXVJ+3l+N&#10;gtVkvLp8Dvjjb3c60vFwOg9TlyjV67bLKYhAbXiGH+2tVpAOR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GjrHAAAA3gAAAA8AAAAAAAAAAAAAAAAAmAIAAGRy&#10;cy9kb3ducmV2LnhtbFBLBQYAAAAABAAEAPUAAACMAw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o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Fo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L+hyAAAAN4AAAAPAAAAAAAAAAAAAAAAAJgCAABk&#10;cnMvZG93bnJldi54bWxQSwUGAAAAAAQABAD1AAAAjQM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1sgA&#10;AADeAAAADwAAAGRycy9kb3ducmV2LnhtbESPzWsCMRTE7wX/h/AEbzXr4udqFC0UeinUj4Penpvn&#10;7uLmZZukuu1f3xSEHoeZ+Q2zWLWmFjdyvrKsYNBPQBDnVldcKDjsX5+nIHxA1lhbJgXf5GG17Dwt&#10;MNP2zlu67UIhIoR9hgrKEJpMSp+XZND3bUMcvYt1BkOUrpDa4T3CTS3TJBlLgxXHhRIbeikpv+6+&#10;jILNbLr5/Bjy+8/2fKLT8XwdpS5Rqtdt13MQgdrwH36037SCdDS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2iHW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ET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l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oRN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cO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xw5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5os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Yy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7mi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1c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SfVyAAAAN4AAAAPAAAAAAAAAAAAAAAAAJgCAABk&#10;cnMvZG93bnJldi54bWxQSwUGAAAAAAQABAD1AAAAjQM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CTs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YJO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WPMUA&#10;AADeAAAADwAAAGRycy9kb3ducmV2LnhtbERPz2vCMBS+D/wfwhO8zXRFp1ajqCB4GUy3g96ezVtb&#10;bF5qErXbX78cBI8f3+/ZojW1uJHzlWUFb/0EBHFudcWFgu+vzesYhA/IGmvLpOCXPCzmnZcZZtre&#10;eUe3fShEDGGfoYIyhCaT0uclGfR92xBH7sc6gyFCV0jt8B7DTS3TJHmXBiuODSU2tC4pP++vRsFq&#10;Ml5dPgf88bc7Hel4OJ2HqUuU6nXb5RREoDY8xQ/3VitIh6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hY8xQAAAN4AAAAPAAAAAAAAAAAAAAAAAJgCAABkcnMv&#10;ZG93bnJldi54bWxQSwUGAAAAAAQABAD1AAAAig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6zp8gA&#10;AADeAAAADwAAAGRycy9kb3ducmV2LnhtbESPT2vCQBTE74LfYXmCN90Y/JfUVbRQ6KVQtYd6e2Zf&#10;k2D2bbq71bSfvlsQehxm5jfMatOZRlzJ+dqygsk4AUFcWF1zqeDt+DRagvABWWNjmRR8k4fNut9b&#10;Ya7tjfd0PYRSRAj7HBVUIbS5lL6oyKAf25Y4eh/WGQxRulJqh7cIN41Mk2QuDdYcFyps6bGi4nL4&#10;Mgp22XL3+Trll5/9+USn9/NllrpEqeGg2z6ACNSF//C9/awVpLNF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frOnyAAAAN4AAAAPAAAAAAAAAAAAAAAAAJgCAABk&#10;cnMvZG93bnJldi54bWxQSwUGAAAAAAQABAD1AAAAjQ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b68cA&#10;AADeAAAADwAAAGRycy9kb3ducmV2LnhtbESPzWoCMRSF90LfIVyhO00cahlHo9RCwY1QbRe6u06u&#10;M4OTm2mS6rRP3ywKLg/nj2+x6m0rruRD41jDZKxAEJfONFxp+Px4G+UgQkQ22DomDT8UYLV8GCyw&#10;MO7GO7ruYyXSCIcCNdQxdoWUoazJYhi7jjh5Z+ctxiR9JY3HWxq3rcyUepYWG04PNXb0WlN52X9b&#10;DetZvv56f+Lt7+50pOPhdJlmXmn9OOxf5iAi9fEe/m9v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G+vHAAAA3gAAAA8AAAAAAAAAAAAAAAAAmAIAAGRy&#10;cy9kb3ducmV2LnhtbFBLBQYAAAAABAAEAPUAAACMAw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cMgA&#10;AADeAAAADwAAAGRycy9kb3ducmV2LnhtbESPT2sCMRTE74V+h/AKvdXERcu6GqUWhF4K/umh3p6b&#10;193Fzcs2SXXbT98IgsdhZn7DzBa9bcWJfGgcaxgOFAji0pmGKw0fu9VTDiJEZIOtY9LwSwEW8/u7&#10;GRbGnXlDp22sRIJwKFBDHWNXSBnKmiyGgeuIk/flvMWYpK+k8XhOcNvKTKlnabHhtFBjR681lcft&#10;j9WwnOTL7/WI3/82hz3tPw/HceaV1o8P/csURKQ+3sLX9pvRkI1z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r5wyAAAAN4AAAAPAAAAAAAAAAAAAAAAAJgCAABk&#10;cnMvZG93bnJldi54bWxQSwUGAAAAAAQABAD1AAAAjQM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gB8gA&#10;AADeAAAADwAAAGRycy9kb3ducmV2LnhtbESPQWsCMRSE74X+h/AEbzVx0bKuRqkFoZdCtT3o7bl5&#10;7i5uXrZJ1G1/fVMo9DjMzDfMYtXbVlzJh8axhvFIgSAunWm40vDxvnnIQYSIbLB1TBq+KMBqeX+3&#10;wMK4G2/puouVSBAOBWqoY+wKKUNZk8Uwch1x8k7OW4xJ+koaj7cEt63MlHqUFhtOCzV29FxTed5d&#10;rIb1LF9/vk349Xt7PNBhfzxP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CAH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FnMgA&#10;AADeAAAADwAAAGRycy9kb3ducmV2LnhtbESPQUvDQBSE74L/YXmCN7trbCTGbostCL0INnqwt9fs&#10;MwnNvk131zb6692C4HGYmW+Y2WK0vTiSD51jDbcTBYK4dqbjRsP72/NNASJEZIO9Y9LwTQEW88uL&#10;GZbGnXhDxyo2IkE4lKihjXEopQx1SxbDxA3Eyft03mJM0jfSeDwluO1lptS9tNhxWmhxoFVL9b76&#10;shqWD8Xy8Drll5/Nbkvbj90+z7zS+vpqfHoEEWmM/+G/9tpoyPJ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IWc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d6MgA&#10;AADeAAAADwAAAGRycy9kb3ducmV2LnhtbESPQWsCMRSE7wX/Q3iCt5p00bLdGkULBS9CtT3U23Pz&#10;uru4eVmTqNv++qYg9DjMzDfMbNHbVlzIh8axhoexAkFcOtNwpeHj/fU+BxEissHWMWn4pgCL+eBu&#10;hoVxV97SZRcrkSAcCtRQx9gVUoayJoth7Dri5H05bzEm6StpPF4T3LYyU+pRWmw4LdTY0UtN5XF3&#10;thpWT/nq9Dbhzc/2sKf95+E4zb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3oyAAAAN4AAAAPAAAAAAAAAAAAAAAAAJgCAABk&#10;cnMvZG93bnJldi54bWxQSwUGAAAAAAQABAD1AAAAjQM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24c8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sL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bhz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8mB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F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yYE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Dn8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F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4Of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7cUA&#10;AADeAAAADwAAAGRycy9kb3ducmV2LnhtbERPz2vCMBS+C/sfwhN208QyR61GmYOBF2G6HfT2bJ5t&#10;sXnpkky7/fXLYeDx4/u9WPW2FVfyoXGsYTJWIIhLZxquNHx+vI1yECEiG2wdk4YfCrBaPgwWWBh3&#10;4x1d97ESKYRDgRrqGLtCylDWZDGMXUecuLPzFmOCvpLG4y2F21ZmSj1Liw2nhho7eq2pvOy/rYb1&#10;LF9/vT/x9nd3OtLxcLpMM6+0fhz2L3MQkfp4F/+7N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ftxQAAAN4AAAAPAAAAAAAAAAAAAAAAAJgCAABkcnMv&#10;ZG93bnJldi54bWxQSwUGAAAAAAQABAD1AAAAig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yd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ShX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LJ2yAAAAN4AAAAPAAAAAAAAAAAAAAAAAJgCAABk&#10;cnMvZG93bnJldi54bWxQSwUGAAAAAAQABAD1AAAAjQ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NNscA&#10;AADeAAAADwAAAGRycy9kb3ducmV2LnhtbESPy2rCQBSG94LvMJyCO50YaonRUbRQcCPUy0J3x8xp&#10;EsycSWdGTfv0nUXB5c9/45svO9OIOzlfW1YwHiUgiAuray4VHA8fwwyED8gaG8uk4Ic8LBf93hxz&#10;bR+8o/s+lCKOsM9RQRVCm0vpi4oM+pFtiaP3ZZ3BEKUrpXb4iOOmkWmSvEmDNceHClt6r6i47m9G&#10;wXqarb8/X3n7u7uc6Xy6XCepS5QavHSrGYhAXXiG/9sbrSCdZO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jjTbHAAAA3gAAAA8AAAAAAAAAAAAAAAAAmAIAAGRy&#10;cy9kb3ducmV2LnhtbFBLBQYAAAAABAAEAPUAAACMAw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orcgA&#10;AADeAAAADwAAAGRycy9kb3ducmV2LnhtbESPQWvCQBSE70L/w/IKvekmoUqMrlKFgheh2h7q7Zl9&#10;TYLZt3F3q2l/vVsQehxm5htmvuxNKy7kfGNZQTpKQBCXVjdcKfh4fx3mIHxA1thaJgU/5GG5eBjM&#10;sdD2yju67EMlIoR9gQrqELpCSl/WZNCPbEccvS/rDIYoXSW1w2uEm1ZmSTKRBhuOCzV2tK6pPO2/&#10;jYLVNF+d3555+7s7HujweTyNM5co9fTYv8xABOrDf/je3mgF2ThP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yityAAAAN4AAAAPAAAAAAAAAAAAAAAAAJgCAABk&#10;cnMvZG93bnJldi54bWxQSwUGAAAAAAQABAD1AAAAjQM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22sgA&#10;AADeAAAADwAAAGRycy9kb3ducmV2LnhtbESPQWvCQBSE74L/YXmF3nRjqBKjq2ih0EtBbQ/19sy+&#10;JsHs23R3q9Ff7wpCj8PMfMPMl51pxImcry0rGA0TEMSF1TWXCr4+3wYZCB+QNTaWScGFPCwX/d4c&#10;c23PvKXTLpQiQtjnqKAKoc2l9EVFBv3QtsTR+7HOYIjSlVI7PEe4aWSaJBNpsOa4UGFLrxUVx92f&#10;UbCeZuvfzQt/XLeHPe2/D8dx6hKlnp+61QxEoC78hx/td60gHWe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bba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TQ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y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RNB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NcgA&#10;AADeAAAADwAAAGRycy9kb3ducmV2LnhtbESPT2vCQBTE74V+h+UVeqsbg5Y0uooWCl4E/x3q7Zl9&#10;JsHs27i71ein7wqFHoeZ+Q0znnamERdyvrasoN9LQBAXVtdcKthtv94yED4ga2wsk4IbeZhOnp/G&#10;mGt75TVdNqEUEcI+RwVVCG0upS8qMuh7tiWO3tE6gyFKV0rt8BrhppFpkrxLgzXHhQpb+qyoOG1+&#10;jIL5RzY/rwa8vK8Pe9p/H07D1CVKvb50sxGIQF34D/+1F1pBOsz6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Is1yAAAAN4AAAAPAAAAAAAAAAAAAAAAAJgCAABk&#10;cnMvZG93bnJldi54bWxQSwUGAAAAAAQABAD1AAAAjQM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r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C6u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w2ckA&#10;AADeAAAADwAAAGRycy9kb3ducmV2LnhtbESPT2vCQBTE70K/w/IK3szGoJKmrlILhV4K9c+h3p7Z&#10;1ySYfZvubjX103cFweMwM79h5svetOJEzjeWFYyTFARxaXXDlYLd9m2Ug/ABWWNrmRT8kYfl4mEw&#10;x0LbM6/ptAmViBD2BSqoQ+gKKX1Zk0Gf2I44et/WGQxRukpqh+cIN63M0nQmDTYcF2rs6LWm8rj5&#10;NQpWT/nq53PCH5f1YU/7r8NxmrlUqeFj//IMIlAf7uFb+10ryKb5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aw2ckAAADeAAAADwAAAAAAAAAAAAAAAACYAgAA&#10;ZHJzL2Rvd25yZXYueG1sUEsFBgAAAAAEAAQA9QAAAI4DA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VQskA&#10;AADeAAAADwAAAGRycy9kb3ducmV2LnhtbESPT2vCQBTE74LfYXmCN90Y/JOmrqKFQi+Fqj3U2zP7&#10;TILZt+nuVtN++m5B6HGYmd8wy3VnGnEl52vLCibjBARxYXXNpYL3w/MoA+EDssbGMin4Jg/rVb+3&#10;xFzbG+/oug+liBD2OSqoQmhzKX1RkUE/ti1x9M7WGQxRulJqh7cIN41Mk2QuDdYcFyps6ami4rL/&#10;Mgq2D9n2823Krz+705GOH6fLLHWJUsNBt3kEEagL/+F7+0UrSGf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oVQskAAADeAAAADwAAAAAAAAAAAAAAAACYAgAA&#10;ZHJzL2Rvd25yZXYueG1sUEsFBgAAAAAEAAQA9QAAAI4DA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BMMUA&#10;AADeAAAADwAAAGRycy9kb3ducmV2LnhtbERPy2rCQBTdC/7DcAvudGKoJUZH0ULBjVAfC91dM7dJ&#10;MHMnnRk17dd3FgWXh/OeLzvTiDs5X1tWMB4lIIgLq2suFRwPH8MMhA/IGhvLpOCHPCwX/d4cc20f&#10;vKP7PpQihrDPUUEVQptL6YuKDPqRbYkj92WdwRChK6V2+IjhppFpkrxJgzXHhgpbeq+ouO5vRsF6&#10;mq2/P195+7u7nOl8ulwnqUuUGrx0qxmIQF14iv/dG60gnWT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YEwxQAAAN4AAAAPAAAAAAAAAAAAAAAAAJgCAABkcnMv&#10;ZG93bnJldi54bWxQSwUGAAAAAAQABAD1AAAAigM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kq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SSryAAAAN4AAAAPAAAAAAAAAAAAAAAAAJgCAABk&#10;cnMvZG93bnJldi54bWxQSwUGAAAAAAQABAD1AAAAjQ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9Hi8YA&#10;AADeAAAADwAAAGRycy9kb3ducmV2LnhtbESPy2rCQBSG9wXfYThCd3Vi0BKjo2hB6KbgbaG7Y+aY&#10;BDNn0pmppn16Z1Fw+fPf+GaLzjTiRs7XlhUMBwkI4sLqmksFh/36LQPhA7LGxjIp+CUPi3nvZYa5&#10;tnfe0m0XShFH2OeooAqhzaX0RUUG/cC2xNG7WGcwROlKqR3e47hpZJok79JgzfGhwpY+Kiquux+j&#10;YDXJVt+bEX/9bc8nOh3P13HqEqVe+91yCiJQF57h//anVpCOs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9Hi8YAAADeAAAADwAAAAAAAAAAAAAAAACYAgAAZHJz&#10;L2Rvd25yZXYueG1sUEsFBgAAAAAEAAQA9QAAAIsDA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iEMgA&#10;AADeAAAADwAAAGRycy9kb3ducmV2LnhtbESPQWvCQBSE74L/YXmF3nRjqBKjq2ih0EtBbQ/19sy+&#10;JsHs23R3q9Ff7wpCj8PMfMPMl51pxImcry0rGA0TEMSF1TWXCr4+3wYZCB+QNTaWScGFPCwX/d4c&#10;c23PvKXTLpQiQtjnqKAKoc2l9EVFBv3QtsTR+7HOYIjSlVI7PEe4aWSaJBNpsOa4UGFLrxUVx92f&#10;UbCeZuvfzQt/XLeHPe2/D8dx6hKlnp+61QxEoC78hx/td60gHWf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IQyAAAAN4AAAAPAAAAAAAAAAAAAAAAAJgCAABk&#10;cnMvZG93bnJldi54bWxQSwUGAAAAAAQABAD1AAAAjQM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8Z8gA&#10;AADeAAAADwAAAGRycy9kb3ducmV2LnhtbESPQWsCMRSE74X+h/AEbzVr0LKuRqkFoZdCtT3o7bl5&#10;7i5uXrZJ1G1/fVMo9DjMzDfMYtXbVlzJh8axhvEoA0FcOtNwpeHjffOQgwgR2WDrmDR8UYDV8v5u&#10;gYVxN97SdRcrkSAcCtRQx9gVUoayJoth5Dri5J2ctxiT9JU0Hm8JblupsuxRWmw4LdTY0XNN5Xl3&#10;sRrWs3z9+Tbh1+/t8UCH/fE8VT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Xxn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Z/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ndn8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BiMgA&#10;AADeAAAADwAAAGRycy9kb3ducmV2LnhtbESPQWvCQBSE70L/w/IK3nTToCVNXaUKghehag/19sy+&#10;JsHs23R31eiv7xYEj8PMfMNMZp1pxJmcry0reBkmIIgLq2suFXztloMMhA/IGhvLpOBKHmbTp94E&#10;c20vvKHzNpQiQtjnqKAKoc2l9EVFBv3QtsTR+7HOYIjSlVI7vES4aWSaJK/SYM1xocKWFhUVx+3J&#10;KJi/ZfPfzxGvb5vDnvbfh+M4dYlS/efu4x1EoC48wvf2SitIx1k6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dEGIyAAAAN4AAAAPAAAAAAAAAAAAAAAAAJgCAABk&#10;cnMvZG93bnJldi54bWxQSwUGAAAAAAQABAD1AAAAjQM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E8gA&#10;AADeAAAADwAAAGRycy9kb3ducmV2LnhtbESPT2vCQBTE74LfYXmF3nTT0JQYXUULhV4K9c9Bb8/s&#10;Mwlm36a7W41++m6h0OMwM79hZovetOJCzjeWFTyNExDEpdUNVwp227dRDsIHZI2tZVJwIw+L+XAw&#10;w0LbK6/psgmViBD2BSqoQ+gKKX1Zk0E/th1x9E7WGQxRukpqh9cIN61Mk+RFGmw4LtTY0WtN5Xnz&#10;bRSsJvnq6/OZP+7r44EO++M5S12i1ONDv5yCCNSH//Bf+10rSLM8ze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OOQT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MgA&#10;AADeAAAADwAAAGRycy9kb3ducmV2LnhtbESPT2vCQBTE70K/w/IKvZlNQ5UYXaUWCr0U/HfQ2zP7&#10;mgSzb9Pdrab99G5B8DjMzG+Y2aI3rTiT841lBc9JCoK4tLrhSsFu+z7MQfiArLG1TAp+ycNi/jCY&#10;YaHthdd03oRKRAj7AhXUIXSFlL6syaBPbEccvS/rDIYoXSW1w0uEm1ZmaTqWBhuOCzV29FZTedr8&#10;GAXLSb78Xr3w59/6eKDD/ngaZS5V6umxf52CCNSHe/jW/tAKslGe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npk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B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t//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LjcUA&#10;AADeAAAADwAAAGRycy9kb3ducmV2LnhtbERPy2rCQBTdF/yH4Qrd1YlBS4yOogWhm4Kvhe6umWsS&#10;zNxJZ6aa9uudRcHl4bxni8404kbO15YVDAcJCOLC6ppLBYf9+i0D4QOyxsYyKfglD4t572WGubZ3&#10;3tJtF0oRQ9jnqKAKoc2l9EVFBv3AtsSRu1hnMEToSqkd3mO4aWSaJO/SYM2xocKWPioqrrsfo2A1&#10;yVbfmxF//W3PJzodz9dx6hKlXvvdcgoiUBee4n/3p1aQjr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UuNxQAAAN4AAAAPAAAAAAAAAAAAAAAAAJgCAABkcnMv&#10;ZG93bnJldi54bWxQSwUGAAAAAAQABAD1AAAAigM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uF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WT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e4WyAAAAN4AAAAPAAAAAAAAAAAAAAAAAJgCAABk&#10;cnMvZG93bnJldi54bWxQSwUGAAAAAAQABAD1AAAAjQ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RVscA&#10;AADeAAAADwAAAGRycy9kb3ducmV2LnhtbESPy2rCQBSG94W+w3AK7urEVCVGR6kFwU2hXha6O2aO&#10;STBzJp0ZNfbpO4tClz//jW+26EwjbuR8bVnBoJ+AIC6srrlUsN+tXjMQPiBrbCyTggd5WMyfn2aY&#10;a3vnDd22oRRxhH2OCqoQ2lxKX1Rk0PdtSxy9s3UGQ5SulNrhPY6bRqZJMpYGa44PFbb0UVFx2V6N&#10;guUkW35/DfnzZ3M60vFwuoxSlyjVe+nepyACdeE//NdeawXpKHu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W0VbHAAAA3gAAAA8AAAAAAAAAAAAAAAAAmAIAAGRy&#10;cy9kb3ducmV2LnhtbFBLBQYAAAAABAAEAPUAAACMAw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0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w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nTNyAAAAN4AAAAPAAAAAAAAAAAAAAAAAJgCAABk&#10;cnMvZG93bnJldi54bWxQSwUGAAAAAAQABAD1AAAAjQM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qu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COq6yAAAAN4AAAAPAAAAAAAAAAAAAAAAAJgCAABk&#10;cnMvZG93bnJldi54bWxQSwUGAAAAAAQABAD1AAAAjQM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PIcgA&#10;AADeAAAADwAAAGRycy9kb3ducmV2LnhtbESPQWvCQBSE7wX/w/KE3uqmsZYYXaUWCr0I1XrQ2zP7&#10;mgSzb9PdrUZ/vSsUPA4z8w0znXemEUdyvras4HmQgCAurK65VLD5/njKQPiArLGxTArO5GE+6z1M&#10;Mdf2xCs6rkMpIoR9jgqqENpcSl9UZNAPbEscvR/rDIYoXSm1w1OEm0amSfIqDdYcFyps6b2i4rD+&#10;MwoW42zx+/XCy8tqv6Pddn8YpS5R6rHfvU1ABOrCPfzf/tQK0lE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8hyAAAAN4AAAAPAAAAAAAAAAAAAAAAAJgCAABk&#10;cnMvZG93bnJldi54bWxQSwUGAAAAAAQABAD1AAAAjQM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XVc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ddV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y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FyzskAAADeAAAADwAAAAAAAAAAAAAAAACYAgAA&#10;ZHJzL2Rvd25yZXYueG1sUEsFBgAAAAAEAAQA9QAAAI4DA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suckA&#10;AADeAAAADwAAAGRycy9kb3ducmV2LnhtbESPT2vCQBTE7wW/w/KE3uqm8Q9p6ipVKPQiqO2h3p7Z&#10;1ySYfZvubjX66V1B6HGYmd8w03lnGnEk52vLCp4HCQjiwuqaSwVfn+9PGQgfkDU2lknBmTzMZ72H&#10;KebannhDx20oRYSwz1FBFUKbS+mLigz6gW2Jo/djncEQpSuldniKcNPINEkm0mDNcaHClpYVFYft&#10;n1GweMkWv+sRry6b/Y523/vDOHWJUo/97u0VRKAu/Ifv7Q+tIB1n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PsuckAAADeAAAADwAAAAAAAAAAAAAAAACYAgAA&#10;ZHJzL2Rvd25yZXYueG1sUEsFBgAAAAAEAAQA9QAAAI4DA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9JIskA&#10;AADeAAAADwAAAGRycy9kb3ducmV2LnhtbESPQWvCQBSE7wX/w/KE3urGtNoYXUULhV6Eanuot2f2&#10;mQSzb+PuVlN/fbdQ8DjMzDfMbNGZRpzJ+dqyguEgAUFcWF1zqeDz4/UhA+EDssbGMin4IQ+Lee9u&#10;hrm2F97QeRtKESHsc1RQhdDmUvqiIoN+YFvi6B2sMxiidKXUDi8RbhqZJslYGqw5LlTY0ktFxXH7&#10;bRSsJtnq9P7E6+tmv6Pd1/44Sl2i1H2/W05BBOrCLfzfftM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9JIskAAADeAAAADwAAAAAAAAAAAAAAAACYAgAA&#10;ZHJzL2Rvd25yZXYueG1sUEsFBgAAAAAEAAQA9QAAAI4DA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dU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Sh7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N1QxQAAAN4AAAAPAAAAAAAAAAAAAAAAAJgCAABkcnMv&#10;ZG93bnJldi54bWxQSwUGAAAAAAQABAD1AAAAig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4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w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HjLyAAAAN4AAAAPAAAAAAAAAAAAAAAAAJgCAABk&#10;cnMvZG93bnJldi54bWxQSwUGAAAAAAQABAD1AAAAjQM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iK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ZP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oivHAAAA3gAAAA8AAAAAAAAAAAAAAAAAmAIAAGRy&#10;cy9kb3ducmV2LnhtbFBLBQYAAAAABAAEAPUAAACMAw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sMgA&#10;AADeAAAADwAAAGRycy9kb3ducmV2LnhtbESPT2vCQBTE74V+h+UVeqsbg5Y0uooWCl4E/x3q7Zl9&#10;JsHs27i71ein7wqFHoeZ+Q0znnamERdyvrasoN9LQBAXVtdcKthtv94yED4ga2wsk4IbeZhOnp/G&#10;mGt75TVdNqEUEcI+RwVVCG0upS8qMuh7tiWO3tE6gyFKV0rt8BrhppFpkrxLgzXHhQpb+qyoOG1+&#10;jIL5RzY/rwa8vK8Pe9p/H07D1CVKvb50sxGIQF34D/+1F1pBOsw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3AewyAAAAN4AAAAPAAAAAAAAAAAAAAAAAJgCAABk&#10;cnMvZG93bnJldi54bWxQSwUGAAAAAAQABAD1AAAAjQM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Zx8gA&#10;AADeAAAADwAAAGRycy9kb3ducmV2LnhtbESPQWvCQBSE70L/w/IK3nTToCVNXaUKghehag/19sy+&#10;JsHs23R31eiv7xYEj8PMfMNMZp1pxJmcry0reBkmIIgLq2suFXztloMMhA/IGhvLpOBKHmbTp94E&#10;c20vvKHzNpQiQtjnqKAKoc2l9EVFBv3QtsTR+7HOYIjSlVI7vES4aWSaJK/SYM1xocKWFhUVx+3J&#10;KJi/ZfPfzxGvb5vDnvbfh+M4dYlS/efu4x1EoC48wvf2SitIx9k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DpnH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8XM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jxcyAAAAN4AAAAPAAAAAAAAAAAAAAAAAJgCAABk&#10;cnMvZG93bnJldi54bWxQSwUGAAAAAAQABAD1AAAAjQM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kKMgA&#10;AADeAAAADwAAAGRycy9kb3ducmV2LnhtbESPQWvCQBSE70L/w/IK3nTTECVGV6mFgheh2h7q7Zl9&#10;TYLZt+nuqml/vVsQehxm5htmsepNKy7kfGNZwdM4AUFcWt1wpeDj/XWUg/ABWWNrmRT8kIfV8mGw&#10;wELbK+/osg+ViBD2BSqoQ+gKKX1Zk0E/th1x9L6sMxiidJXUDq8RblqZJslUGmw4LtTY0UtN5Wl/&#10;NgrWs3z9/Zbx9nd3PNDh83iapC5RavjYP89BBOrDf/je3mgF6ST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6Qo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Bs8gA&#10;AADeAAAADwAAAGRycy9kb3ducmV2LnhtbESPQWvCQBSE74X+h+UVvNWNwZQYXaUWCl4EtT3U2zP7&#10;TILZt+nuqml/fVcQehxm5htmtuhNKy7kfGNZwWiYgCAurW64UvD58f6cg/ABWWNrmRT8kIfF/PFh&#10;hoW2V97SZRcqESHsC1RQh9AVUvqyJoN+aDvi6B2tMxiidJXUDq8RblqZJsmLNNhwXKixo7eaytPu&#10;bBQsJ/nyezPm9e/2sKf91+GUpS5RavDUv05BBOrDf/jeXmkFaZa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wGz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fx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WfxMkAAADeAAAADwAAAAAAAAAAAAAAAACYAgAA&#10;ZHJzL2Rvd25yZXYueG1sUEsFBgAAAAAEAAQA9QAAAI4DA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6X8gA&#10;AADeAAAADwAAAGRycy9kb3ducmV2LnhtbESPQWvCQBSE74L/YXlCb7pp0DZGV9FCoZdCtR709sy+&#10;JsHs27i71bS/visUPA4z8w0zX3amERdyvras4HGUgCAurK65VLD7fB1mIHxA1thYJgU/5GG56Pfm&#10;mGt75Q1dtqEUEcI+RwVVCG0upS8qMuhHtiWO3pd1BkOUrpTa4TXCTSPTJHmSBmuOCxW29FJRcdp+&#10;GwXrabY+f4z5/XdzPNBhfzxNUpco9TDoVjMQgbpwD/+337SCdJK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Tpf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uLcUA&#10;AADeAAAADwAAAGRycy9kb3ducmV2LnhtbERPy2rCQBTdF/oPwy10VycNKjE6ihYKboT6WOjumrlN&#10;gpk7cWaq0a/vLASXh/OezDrTiAs5X1tW8NlLQBAXVtdcKthtvz8yED4ga2wsk4IbeZhNX18mmGt7&#10;5TVdNqEUMYR9jgqqENpcSl9UZND3bEscuV/rDIYIXSm1w2sMN41Mk2QoDdYcGyps6aui4rT5MwoW&#10;o2xx/unz6r4+HuiwP54GqUuUen/r5mMQgbrwFD/cS60gHWT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q4txQAAAN4AAAAPAAAAAAAAAAAAAAAAAJgCAABkcnMv&#10;ZG93bnJldi54bWxQSwUGAAAAAAQABAD1AAAAig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Lt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gu2yAAAAN4AAAAPAAAAAAAAAAAAAAAAAJgCAABk&#10;cnMvZG93bnJldi54bWxQSwUGAAAAAAQABAD1AAAAjQ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09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mc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JNPbHAAAA3gAAAA8AAAAAAAAAAAAAAAAAmAIAAGRy&#10;cy9kb3ducmV2LnhtbFBLBQYAAAAABAAEAPUAAACMAw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Rb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n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BZFtyAAAAN4AAAAPAAAAAAAAAAAAAAAAAJgCAABk&#10;cnMvZG93bnJldi54bWxQSwUGAAAAAAQABAD1AAAAjQM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PGsgA&#10;AADeAAAADwAAAGRycy9kb3ducmV2LnhtbESPT2vCQBTE74LfYXmF3nTT0JQYXUULhV4K9c9Bb8/s&#10;Mwlm36a7W41++m6h0OMwM79hZovetOJCzjeWFTyNExDEpdUNVwp227dRDsIHZI2tZVJwIw+L+XAw&#10;w0LbK6/psgmViBD2BSqoQ+gKKX1Zk0E/th1x9E7WGQxRukpqh9cIN61Mk+RFGmw4LtTY0WtN5Xnz&#10;bRSsJvnq6/OZP+7r44EO++M5S12i1ONDv5yCCNSH//Bf+10rSLM8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1w8ayAAAAN4AAAAPAAAAAAAAAAAAAAAAAJgCAABk&#10;cnMvZG93bnJldi54bWxQSwUGAAAAAAQABAD1AAAAjQM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qg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5uqgckAAADeAAAADwAAAAAAAAAAAAAAAACYAgAA&#10;ZHJzL2Rvd25yZXYueG1sUEsFBgAAAAAEAAQA9QAAAI4DA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y9cgA&#10;AADeAAAADwAAAGRycy9kb3ducmV2LnhtbESPQWvCQBSE74X+h+UVvNWNwZQYXaUWCl4EtT3U2zP7&#10;TILZt+nuqml/fVcQehxm5htmtuhNKy7kfGNZwWiYgCAurW64UvD58f6cg/ABWWNrmRT8kIfF/PFh&#10;hoW2V97SZRcqESHsC1RQh9AVUvqyJoN+aDvi6B2tMxiidJXUDq8RblqZJsmLNNhwXKixo7eaytPu&#10;bBQsJ/nyezPm9e/2sKf91+GUpS5RavDUv05BBOrDf/jeXmkFaZZ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jL1yAAAAN4AAAAPAAAAAAAAAAAAAAAAAJgCAABk&#10;cnMvZG93bnJldi54bWxQSwUGAAAAAAQABAD1AAAAjQM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XbsgA&#10;AADeAAAADwAAAGRycy9kb3ducmV2LnhtbESPT2vCQBTE74LfYXmF3nTT0JQYXUULhV4K9c9Bb8/s&#10;Mwlm36a7W41++m6h0OMwM79hZovetOJCzjeWFTyNExDEpdUNVwp227dRDsIHZI2tZVJwIw+L+XAw&#10;w0LbK6/psgmViBD2BSqoQ+gKKX1Zk0E/th1x9E7WGQxRukpqh9cIN61Mk+RFGmw4LtTY0WtN5Xnz&#10;bRSsJvnq6/OZP+7r44EO++M5S12i1ONDv5yCCNSH//Bf+10rSL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pduyAAAAN4AAAAPAAAAAAAAAAAAAAAAAJgCAABk&#10;cnMvZG93bnJldi54bWxQSwUGAAAAAAQABAD1AAAAjQM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G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P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7AkZyAAAAN4AAAAPAAAAAAAAAAAAAAAAAJgCAABk&#10;cnMvZG93bnJldi54bWxQSwUGAAAAAAQABAD1AAAAjQM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sgsgA&#10;AADeAAAADwAAAGRycy9kb3ducmV2LnhtbESPQWvCQBSE74X+h+UVvNVNg6kxdZVaEHoRqu1Bb8/s&#10;axLMvk13V0399V2h4HGYmW+Y6bw3rTiR841lBU/DBARxaXXDlYKvz+VjDsIHZI2tZVLwSx7ms/u7&#10;KRbannlNp02oRISwL1BBHUJXSOnLmgz6oe2Io/dtncEQpaukdniOcNPKNEmepcGG40KNHb3VVB42&#10;R6NgMckXPx8jXl3W+x3ttvtDlrpEqcFD//oCIlAfbuH/9rtWkGZ5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KyCyAAAAN4AAAAPAAAAAAAAAAAAAAAAAJgCAABk&#10;cnMvZG93bnJldi54bWxQSwUGAAAAAAQABAD1AAAAjQM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48MUA&#10;AADeAAAADwAAAGRycy9kb3ducmV2LnhtbERPy2rCQBTdC/2H4Qrd6cTQlDQ6Si0U3Ai+FnV3zVyT&#10;YOZOOjPVtF/vLAouD+c9W/SmFVdyvrGsYDJOQBCXVjdcKTjsP0c5CB+QNbaWScEveVjMnwYzLLS9&#10;8Zauu1CJGMK+QAV1CF0hpS9rMujHtiOO3Nk6gyFCV0nt8BbDTSvTJHmVBhuODTV29FFTedn9GAXL&#10;t3z5vXnh9d/2dKTj1+mSpS5R6nnYv09BBOrDQ/zvXmkFaZZ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zjwxQAAAN4AAAAPAAAAAAAAAAAAAAAAAJgCAABkcnMv&#10;ZG93bnJldi54bWxQSwUGAAAAAAQABAD1AAAAigM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da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1ryAAAAN4AAAAPAAAAAAAAAAAAAAAAAJgCAABk&#10;cnMvZG93bnJldi54bWxQSwUGAAAAAAQABAD1AAAAjQM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X+S8YA&#10;AADeAAAADwAAAGRycy9kb3ducmV2LnhtbESPzWrCQBSF9wXfYbhCd3ViqBKjo6ggdFNQ60J318w1&#10;CWbuxJmppj59Z1Ho8nD++GaLzjTiTs7XlhUMBwkI4sLqmksFh6/NWwbCB2SNjWVS8EMeFvPeywxz&#10;bR+8o/s+lCKOsM9RQRVCm0vpi4oM+oFtiaN3sc5giNKVUjt8xHHTyDRJxtJgzfGhwpbWFRXX/bdR&#10;sJpkq9v2nT+fu/OJTsfzdZS6RKnXfrecggjUhf/wX/tDK0hH2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X+S8YAAADeAAAADwAAAAAAAAAAAAAAAACYAgAAZHJz&#10;L2Rvd25yZXYueG1sUEsFBgAAAAAEAAQA9QAAAIsDA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b0MkA&#10;AADeAAAADwAAAGRycy9kb3ducmV2LnhtbESPT2vCQBTE70K/w/IK3szGoJKmrlILhV4K9c+h3p7Z&#10;1ySYfZvubjX103cFweMwM79h5svetOJEzjeWFYyTFARxaXXDlYLd9m2Ug/ABWWNrmRT8kYfl4mEw&#10;x0LbM6/ptAmViBD2BSqoQ+gKKX1Zk0Gf2I44et/WGQxRukpqh+cIN63M0nQmDTYcF2rs6LWm8rj5&#10;NQpWT/nq53PCH5f1YU/7r8NxmrlUqeFj//IMIlAf7uFb+10ryKb5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lb0MkAAADeAAAADwAAAAAAAAAAAAAAAACYAgAA&#10;ZHJzL2Rvd25yZXYueG1sUEsFBgAAAAAEAAQA9QAAAI4DA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Fp8gA&#10;AADeAAAADwAAAGRycy9kb3ducmV2LnhtbESPT2vCQBTE70K/w/IKvZlNQ5UYXaUWCr0U/HfQ2zP7&#10;mgSzb9Pdrab99G5B8DjMzG+Y2aI3rTiT841lBc9JCoK4tLrhSsFu+z7MQfiArLG1TAp+ycNi/jCY&#10;YaHthdd03oRKRAj7AhXUIXSFlL6syaBPbEccvS/rDIYoXSW1w0uEm1ZmaTqWBhuOCzV29FZTedr8&#10;GAXLSb78Xr3w59/6eKDD/ngaZS5V6umxf52CCNSHe/jW/tAKslE+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8Wn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gPMkA&#10;AADeAAAADwAAAGRycy9kb3ducmV2LnhtbESPT2vCQBTE7wW/w/KE3uqm8Q9p6ipVKPQiqO2h3p7Z&#10;1ySYfZvubjX66V1B6HGYmd8w03lnGnEk52vLCp4HCQjiwuqaSwVfn+9PGQgfkDU2lknBmTzMZ72H&#10;KebannhDx20oRYSwz1FBFUKbS+mLigz6gW2Jo/djncEQpSuldniKcNPINEkm0mDNcaHClpYVFYft&#10;n1GweMkWv+sRry6b/Y523/vDOHWJUo/97u0VRKAu/Ifv7Q+tIB1n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dgP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4S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74SM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d08gA&#10;AADeAAAADwAAAGRycy9kb3ducmV2LnhtbESPQWvCQBSE7wX/w/KE3uqmoZEYXaUKQi8FtT3U2zP7&#10;mgSzb9Pdrab+elcQehxm5htmtuhNK07kfGNZwfMoAUFcWt1wpeDzY/2Ug/ABWWNrmRT8kYfFfPAw&#10;w0LbM2/ptAuViBD2BSqoQ+gKKX1Zk0E/sh1x9L6tMxiidJXUDs8RblqZJslYGmw4LtTY0aqm8rj7&#10;NQqWk3z5s3nh98v2sKf91+GYpS5R6nHYv05BBOrDf/jeftMK0iwf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l3T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DpMgA&#10;AADeAAAADwAAAGRycy9kb3ducmV2LnhtbESPQWvCQBSE70L/w/IK3nTToCFGV6mFgheh2h7q7Zl9&#10;TYLZt+nuqrG/vlsQehxm5htmsepNKy7kfGNZwdM4AUFcWt1wpeDj/XWUg/ABWWNrmRTcyMNq+TBY&#10;YKHtlXd02YdKRAj7AhXUIXSFlL6syaAf2444el/WGQxRukpqh9cIN61MkySTBhuOCzV29FJTedqf&#10;jYL1LF9/v014+7M7HujweTxNU5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gMOk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mP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gb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GY/yAAAAN4AAAAPAAAAAAAAAAAAAAAAAJgCAABk&#10;cnMvZG93bnJldi54bWxQSwUGAAAAAAQABAD1AAAAjQM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yTcUA&#10;AADeAAAADwAAAGRycy9kb3ducmV2LnhtbERPz2vCMBS+D/wfwhN2m6llSq1GUUHYZaDOg96ezbMt&#10;Ni81ybTzr18Ogx0/vt+zRWcacSfna8sKhoMEBHFhdc2lgsPX5i0D4QOyxsYyKfghD4t572WGubYP&#10;3tF9H0oRQ9jnqKAKoc2l9EVFBv3AtsSRu1hnMEToSqkdPmK4aWSaJGNpsObYUGFL64qK6/7bKFhN&#10;stVt+86fz935RKfj+TpKXaLUa79bTkEE6sK/+M/9oRWko2w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NxQAAAN4AAAAPAAAAAAAAAAAAAAAAAJgCAABkcnMv&#10;ZG93bnJldi54bWxQSwUGAAAAAAQABAD1AAAAigM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X1skA&#10;AADeAAAADwAAAGRycy9kb3ducmV2LnhtbESPT2vCQBTE70K/w/IK3symQSWmrqKFQi+F+udQb8/s&#10;axLMvo27W0376bsFweMwM79h5svetOJCzjeWFTwlKQji0uqGKwX73esoB+EDssbWMin4IQ/LxcNg&#10;joW2V97QZRsqESHsC1RQh9AVUvqyJoM+sR1x9L6sMxiidJXUDq8RblqZpelUGmw4LtTY0UtN5Wn7&#10;bRSsZ/n6/DHm99/N8UCHz+NpkrlUqeFjv3oGEagP9/Ct/aYVZJN8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9X1skAAADeAAAADwAAAAAAAAAAAAAAAACYAgAA&#10;ZHJzL2Rvd25yZXYueG1sUEsFBgAAAAAEAAQA9QAAAI4DA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olscA&#10;AADeAAAADwAAAGRycy9kb3ducmV2LnhtbESPy2rCQBSG9wXfYTiCuzox1Bqjo2ih0E2hXha6O2aO&#10;STBzJs6MmvbpO4tClz//jW++7Ewj7uR8bVnBaJiAIC6srrlUsN+9P2cgfEDW2FgmBd/kYbnoPc0x&#10;1/bBG7pvQyniCPscFVQhtLmUvqjIoB/aljh6Z+sMhihdKbXDRxw3jUyT5FUarDk+VNjSW0XFZXsz&#10;CtbTbH39euHPn83pSMfD6TJOXaLUoN+tZiACdeE//Nf+0A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8aJbHAAAA3gAAAA8AAAAAAAAAAAAAAAAAmAIAAGRy&#10;cy9kb3ducmV2LnhtbFBLBQYAAAAABAAEAPUAAACMAw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NDckA&#10;AADeAAAADwAAAGRycy9kb3ducmV2LnhtbESPT2vCQBTE74LfYXmCN90Y/JOmrqKFQi+Fqj3U2zP7&#10;TILZt+nuVtN++m5B6HGYmd8wy3VnGnEl52vLCibjBARxYXXNpYL3w/MoA+EDssbGMin4Jg/rVb+3&#10;xFzbG+/oug+liBD2OSqoQmhzKX1RkUE/ti1x9M7WGQxRulJqh7cIN41Mk2QuDdYcFyps6ami4rL/&#10;Mgq2D9n2823Krz+705GOH6fLLHWJUsNBt3kEEagL/+F7+0UrSGf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DNDckAAADeAAAADwAAAAAAAAAAAAAAAACYAgAA&#10;ZHJzL2Rvd25yZXYueG1sUEsFBgAAAAAEAAQA9QAAAI4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Te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Ab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lN6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724ckA&#10;AADeAAAADwAAAGRycy9kb3ducmV2LnhtbESPQWvCQBSE7wX/w/KE3urGtNoYXUULhV6Eanuot2f2&#10;mQSzb+PuVlN/fbdQ8DjMzDfMbNGZRpzJ+dqyguEgAUFcWF1zqeDz4/UhA+EDssbGMin4IQ+Lee9u&#10;hrm2F97QeRtKESHsc1RQhdDmUvqiIoN+YFvi6B2sMxiidKXUDi8RbhqZJslYGqw5LlTY0ktFxXH7&#10;bRSsJtnq9P7E6+tmv6Pd1/44Sl2i1H2/W05BBOrCLfzfftM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724ckAAADeAAAADwAAAAAAAAAAAAAAAACYAgAA&#10;ZHJzL2Rvd25yZXYueG1sUEsFBgAAAAAEAAQA9QAAAI4DA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ulcgA&#10;AADeAAAADwAAAGRycy9kb3ducmV2LnhtbESPQWvCQBSE74L/YXlCb7pp0DZGV9FCoZdCtR709sy+&#10;JsHs27i71bS/visUPA4z8w0zX3amERdyvras4HGUgCAurK65VLD7fB1mIHxA1thYJgU/5GG56Pfm&#10;mGt75Q1dtqEUEcI+RwVVCG0upS8qMuhHtiWO3pd1BkOUrpTa4TXCTSPTJHmSBmuOCxW29FJRcdp+&#10;GwXrabY+f4z5/XdzPNBhfzxNUpco9TDoVjMQgbpwD/+337SCdJI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x26V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LDsgA&#10;AADeAAAADwAAAGRycy9kb3ducmV2LnhtbESPQWvCQBSE74X+h+UVvNVNg6kxdZVaEHoRqu1Bb8/s&#10;axLMvk13V0399V2h4HGYmW+Y6bw3rTiR841lBU/DBARxaXXDlYKvz+VjDsIHZI2tZVLwSx7ms/u7&#10;KRbannlNp02oRISwL1BBHUJXSOnLmgz6oe2Io/dtncEQpaukdniOcNPKNEmepcGG40KNHb3VVB42&#10;R6NgMckXPx8jXl3W+x3ttvtDlrpEqcFD//oCIlAfbuH/9rtWkGb5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8sO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V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h7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VV5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w4sgA&#10;AADeAAAADwAAAGRycy9kb3ducmV2LnhtbESPQWvCQBSE74L/YXlCb7pp0JqmrlKFQi9CtT3U2zP7&#10;mgSzb9PdrUZ/vSsIPQ4z8w0zW3SmEUdyvras4HGUgCAurK65VPD1+TbMQPiArLGxTArO5GEx7/dm&#10;mGt74g0dt6EUEcI+RwVVCG0upS8qMuhHtiWO3o91BkOUrpTa4SnCTSPTJHmSBmuOCxW2tKqoOGz/&#10;jILlc7b8/Rjz+rLZ72j3vT9MUpco9TDoXl9ABOrCf/jeftcK0kk2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fDi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kkMUA&#10;AADeAAAADwAAAGRycy9kb3ducmV2LnhtbERPu27CMBTdK/EP1kViKw5RKSFgEFSq1KVSeQywXeJL&#10;EhFfB9tA2q+vh0odj857vuxMI+7kfG1ZwWiYgCAurK65VLDfvT9nIHxA1thYJgXf5GG56D3NMdf2&#10;wRu6b0MpYgj7HBVUIbS5lL6oyKAf2pY4cmfrDIYIXSm1w0cMN41Mk+RVGqw5NlTY0ltFxWV7MwrW&#10;02x9/Xrhz5/N6UjHw+kyTl2i1KDfrWYgAnXhX/zn/tA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mSQxQAAAN4AAAAPAAAAAAAAAAAAAAAAAJgCAABkcnMv&#10;ZG93bnJldi54bWxQSwUGAAAAAAQABAD1AAAAigM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BC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y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sELyAAAAN4AAAAPAAAAAAAAAAAAAAAAAJgCAABk&#10;cnMvZG93bnJldi54bWxQSwUGAAAAAAQABAD1AAAAjQ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YscYA&#10;AADeAAAADwAAAGRycy9kb3ducmV2LnhtbESPy2rCQBSG9wXfYThCd3Vi0BKjo2hB6KbgbaG7Y+aY&#10;BDNn0pmppn16Z1Fw+fPf+GaLzjTiRs7XlhUMBwkI4sLqmksFh/36LQPhA7LGxjIp+CUPi3nvZYa5&#10;tnfe0m0XShFH2OeooAqhzaX0RUUG/cC2xNG7WGcwROlKqR3e47hpZJok79JgzfGhwpY+Kiquux+j&#10;YDXJVt+bEX/9bc8nOh3P13HqEqVe+91yCiJQF57h//anVpCOs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kYscYAAADeAAAADwAAAAAAAAAAAAAAAACYAgAAZHJz&#10;L2Rvd25yZXYueG1sUEsFBgAAAAAEAAQA9QAAAIsDA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9KsgA&#10;AADeAAAADwAAAGRycy9kb3ducmV2LnhtbESPQWvCQBSE74L/YXkFb7oxVElTV9FCwYtQbQ/19sy+&#10;JsHs23R31eivdwtCj8PMfMPMFp1pxJmcry0rGI8SEMSF1TWXCr4+34cZCB+QNTaWScGVPCzm/d4M&#10;c20vvKXzLpQiQtjnqKAKoc2l9EVFBv3ItsTR+7HOYIjSlVI7vES4aWSaJFNpsOa4UGFLbxUVx93J&#10;KFi9ZKvfj2fe3LaHPe2/D8dJ6hKlBk/d8hVEoC78hx/ttVaQTr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0qyAAAAN4AAAAPAAAAAAAAAAAAAAAAAJgCAABk&#10;cnMvZG93bnJldi54bWxQSwUGAAAAAAQABAD1AAAAjQM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jXc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R1m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3I13HAAAA3gAAAA8AAAAAAAAAAAAAAAAAmAIAAGRy&#10;cy9kb3ducmV2LnhtbFBLBQYAAAAABAAEAPUAAACMAw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x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4bGyAAAAN4AAAAPAAAAAAAAAAAAAAAAAJgCAABk&#10;cnMvZG93bnJldi54bWxQSwUGAAAAAAQABAD1AAAAjQM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essgA&#10;AADeAAAADwAAAGRycy9kb3ducmV2LnhtbESPQWvCQBSE70L/w/IK3nTToCVNXaUKghehag/19sy+&#10;JsHs23R31eiv7xYEj8PMfMNMZp1pxJmcry0reBkmIIgLq2suFXztloMMhA/IGhvLpOBKHmbTp94E&#10;c20vvKHzNpQiQtjnqKAKoc2l9EVFBv3QtsTR+7HOYIjSlVI7vES4aWSaJK/SYM1xocKWFhUVx+3J&#10;KJi/ZfPfzxGvb5vDnvbfh+M4dYlS/efu4x1EoC48wvf2SitIx1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Eh6y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7KcgA&#10;AADeAAAADwAAAGRycy9kb3ducmV2LnhtbESPT2vCQBTE74LfYXmF3nTT0JQYXUULhV4K9c9Bb8/s&#10;Mwlm36a7W41++m6h0OMwM79hZovetOJCzjeWFTyNExDEpdUNVwp227dRDsIHZI2tZVJwIw+L+XAw&#10;w0LbK6/psgmViBD2BSqoQ+gKKX1Zk0E/th1x9E7WGQxRukpqh9cIN61Mk+RFGmw4LtTY0WtN5Xnz&#10;bRSsJvnq6/OZP+7r44EO++M5S12i1ONDv5yCCNSH//Bf+10rSLM8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rsp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XsgA&#10;AADeAAAADwAAAGRycy9kb3ducmV2LnhtbESPT2vCQBTE70K/w/IKvZlNQ5UYXaUWCr0U/HfQ2zP7&#10;mgSzb9Pdrab99G5B8DjMzG+Y2aI3rTiT841lBc9JCoK4tLrhSsFu+z7MQfiArLG1TAp+ycNi/jCY&#10;YaHthdd03oRKRAj7AhXUIXSFlL6syaBPbEccvS/rDIYoXSW1w0uEm1ZmaTqWBhuOCzV29FZTedr8&#10;GAXLSb78Xr3w59/6eKDD/ngaZS5V6umxf52CCNSHe/jW/tAKslGe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CVe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Ax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L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IDF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Ut8UA&#10;AADeAAAADwAAAGRycy9kb3ducmV2LnhtbERPy2rCQBTdF/yH4Qrd1YlBS4yOogWhm4Kvhe6umWsS&#10;zNxJZ6aa9uudRcHl4bxni8404kbO15YVDAcJCOLC6ppLBYf9+i0D4QOyxsYyKfglD4t572WGubZ3&#10;3tJtF0oRQ9jnqKAKoc2l9EVFBv3AtsSRu1hnMEToSqkd3mO4aWSaJO/SYM2xocKWPioqrrsfo2A1&#10;yVbfmxF//W3PJzodz9dx6hKlXvvdcgoiUBee4n/3p1aQjr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xS3xQAAAN4AAAAPAAAAAAAAAAAAAAAAAJgCAABkcnMv&#10;ZG93bnJldi54bWxQSwUGAAAAAAQABAD1AAAAig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L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jr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7EsyAAAAN4AAAAPAAAAAAAAAAAAAAAAAJgCAABk&#10;cnMvZG93bnJldi54bWxQSwUGAAAAAAQABAD1AAAAjQ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ObM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zi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wjmzHAAAA3gAAAA8AAAAAAAAAAAAAAAAAmAIAAGRy&#10;cy9kb3ducmV2LnhtbFBLBQYAAAAABAAEAPUAAACMAw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r9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Cv3yAAAAN4AAAAPAAAAAAAAAAAAAAAAAJgCAABk&#10;cnMvZG93bnJldi54bWxQSwUGAAAAAAQABAD1AAAAjQM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1gMgA&#10;AADeAAAADwAAAGRycy9kb3ducmV2LnhtbESPT2vCQBTE74LfYXmF3nTTUCVGV9FCoZeCf3qot2f2&#10;mQSzb9Pdrab99K4geBxm5jfMbNGZRpzJ+dqygpdhAoK4sLrmUsHX7n2QgfABWWNjmRT8kYfFvN+b&#10;Ya7thTd03oZSRAj7HBVUIbS5lL6oyKAf2pY4ekfrDIYoXSm1w0uEm0amSTKWBmuOCxW29FZRcdr+&#10;GgWrSbb6Wb/y5//msKf99+E0Sl2i1PNTt5yCCNSFR/je/tAK0lE2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brWA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QG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x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hAbyAAAAN4AAAAPAAAAAAAAAAAAAAAAAJgCAABk&#10;cnMvZG93bnJldi54bWxQSwUGAAAAAAQABAD1AAAAjQM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b8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4hvyAAAAN4AAAAPAAAAAAAAAAAAAAAAAJgCAABk&#10;cnMvZG93bnJldi54bWxQSwUGAAAAAAQABAD1AAAAjQM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9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y30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zg8kA&#10;AADeAAAADwAAAGRycy9kb3ducmV2LnhtbESPT2vCQBTE70K/w/IK3symQSWmrqKFQi+F+udQb8/s&#10;axLMvo27W0376bsFweMwM79h5svetOJCzjeWFTwlKQji0uqGKwX73esoB+EDssbWMin4IQ/LxcNg&#10;joW2V97QZRsqESHsC1RQh9AVUvqyJoM+sR1x9L6sMxiidJXUDq8RblqZpelUGmw4LtTY0UtN5Wn7&#10;bRSsZ/n6/DHm99/N8UCHz+NpkrlUqeFjv3oGEagP9/Ct/aYVZJN8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Wzg8kAAADeAAAADwAAAAAAAAAAAAAAAACYAgAA&#10;ZHJzL2Rvd25yZXYueG1sUEsFBgAAAAAEAAQA9QAAAI4DA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WG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x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YY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CasUA&#10;AADeAAAADwAAAGRycy9kb3ducmV2LnhtbERPy2rCQBTdC/7DcAvudNJQS4yOooWCG8FHF3V3zVyT&#10;YOZOOjNq2q93FgWXh/OeLTrTiBs5X1tW8DpKQBAXVtdcKvg6fA4zED4ga2wsk4Jf8rCY93szzLW9&#10;845u+1CKGMI+RwVVCG0upS8qMuhHtiWO3Nk6gyFCV0rt8B7DTSPTJHmXBmuODRW29FFRcdlfjYLV&#10;JFv9bN9487c7Hen4fbqMU5coNXjpllMQgbrwFP+711pBOs4m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oJqxQAAAN4AAAAPAAAAAAAAAAAAAAAAAJgCAABkcnMv&#10;ZG93bnJldi54bWxQSwUGAAAAAAQABAD1AAAAig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n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EdZ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ifxyAAAAN4AAAAPAAAAAAAAAAAAAAAAAJgCAABk&#10;cnMvZG93bnJldi54bWxQSwUGAAAAAAQABAD1AAAAjQ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Uds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PFE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bFHbHAAAA3gAAAA8AAAAAAAAAAAAAAAAAmAIAAGRy&#10;cy9kb3ducmV2LnhtbFBLBQYAAAAABAAEAPUAAACMAw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x7cgA&#10;AADeAAAADwAAAGRycy9kb3ducmV2LnhtbESPQWsCMRSE70L/Q3iF3jRxqaJbo1Sh0EtBbQ/19ty8&#10;7i5uXtYk1W1/vREEj8PMfMPMFp1txIl8qB1rGA4UCOLCmZpLDV+fb/0JiBCRDTaOScMfBVjMH3oz&#10;zI0784ZO21iKBOGQo4YqxjaXMhQVWQwD1xIn78d5izFJX0rj8ZzgtpGZUmNpsea0UGFLq4qKw/bX&#10;alhOJ8vj+pk//jf7He2+94dR5pXWT4/d6wuISF28h2/td6MhG03V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7HtyAAAAN4AAAAPAAAAAAAAAAAAAAAAAJgCAABk&#10;cnMvZG93bnJldi54bWxQSwUGAAAAAAQABAD1AAAAjQM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vmscA&#10;AADeAAAADwAAAGRycy9kb3ducmV2LnhtbESPQWsCMRSE74X+h/AK3mrSRYuuRqkFoZeCWg96e26e&#10;u4ubl20Sddtf3whCj8PMfMNM551txIV8qB1reOkrEMSFMzWXGrZfy+cRiBCRDTaOScMPBZjPHh+m&#10;mBt35TVdNrEUCcIhRw1VjG0uZSgqshj6riVO3tF5izFJX0rj8ZrgtpGZUq/SYs1pocKW3isqTpuz&#10;1bAYjxbfqwF//q4Pe9rvDqdh5pXWvafubQIiUhf/w/f2h9GQDc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FL5rHAAAA3gAAAA8AAAAAAAAAAAAAAAAAmAIAAGRy&#10;cy9kb3ducmV2LnhtbFBLBQYAAAAABAAEAPUAAACMAw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KA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m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yYoByAAAAN4AAAAPAAAAAAAAAAAAAAAAAJgCAABk&#10;cnMvZG93bnJldi54bWxQSwUGAAAAAAQABAD1AAAAjQM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Sd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BJ1yAAAAN4AAAAPAAAAAAAAAAAAAAAAAJgCAABk&#10;cnMvZG93bnJldi54bWxQSwUGAAAAAAQABAD1AAAAjQM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37sgA&#10;AADeAAAADwAAAGRycy9kb3ducmV2LnhtbESPQWsCMRSE70L/Q3iF3jTp0i26NUoVCl6Eanuot+fm&#10;dXdx87Imqa7++qYg9DjMzDfMdN7bVpzIh8axhseRAkFcOtNwpeHz4204BhEissHWMWm4UID57G4w&#10;xcK4M2/otI2VSBAOBWqoY+wKKUNZk8Uwch1x8r6dtxiT9JU0Hs8JbluZKfUsLTacFmrsaFlTedj+&#10;WA2LyXhxfH/i9XWz39Hua3/IM6+0frjvX19AROrjf/jWXhkNWT5R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LfuyAAAAN4AAAAPAAAAAAAAAAAAAAAAAJgCAABk&#10;cnMvZG93bnJldi54bWxQSwUGAAAAAAQABAD1AAAAjQM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4pm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cZ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mZ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A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mr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owC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YcMUA&#10;AADeAAAADwAAAGRycy9kb3ducmV2LnhtbERPz2vCMBS+D/wfwht4m8nKHLUzigqDXQbTedDbs3lr&#10;i81LTaJW//rlMNjx4/s9nfe2FRfyoXGs4XmkQBCXzjRcadh+vz/lIEJENtg6Jg03CjCfDR6mWBh3&#10;5TVdNrESKYRDgRrqGLtCylDWZDGMXEecuB/nLcYEfSWNx2sKt63MlHqVFhtODTV2tKqpPG7OVsNy&#10;ki9PXy/8eV8f9rTfHY7jzCuth4/94g1EpD7+i//cH0ZDNp6o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hwxQAAAN4AAAAPAAAAAAAAAAAAAAAAAJgCAABkcnMv&#10;ZG93bnJldi54bWxQSwUGAAAAAAQABAD1AAAAigM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968gA&#10;AADeAAAADwAAAGRycy9kb3ducmV2LnhtbESPQUsDMRSE7wX/Q3iCt27iYkt3bVpsQfAi2OrB3l43&#10;z92lm5dtEtvVX98IBY/DzHzDzJeD7cSJfGgda7jPFAjiypmWaw0f78/jGYgQkQ12jknDDwVYLm5G&#10;cyyNO/OGTttYiwThUKKGJsa+lDJUDVkMmeuJk/flvMWYpK+l8XhOcNvJXKmptNhyWmiwp3VD1WH7&#10;bTWsitnq+PbAr7+b/Y52n/vDJPdK67vb4ekRRKQh/oev7RejIZ8U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Ib3ryAAAAN4AAAAPAAAAAAAAAAAAAAAAAJgCAABk&#10;cnMvZG93bnJldi54bWxQSwUGAAAAAAQABAD1AAAAjQ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Cq8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d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KCq8YAAADeAAAADwAAAAAAAAAAAAAAAACYAgAAZHJz&#10;L2Rvd25yZXYueG1sUEsFBgAAAAAEAAQA9QAAAIs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nMM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pyk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icwyAAAAN4AAAAPAAAAAAAAAAAAAAAAAJgCAABk&#10;cnMvZG93bnJldi54bWxQSwUGAAAAAAQABAD1AAAAjQM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5R8cA&#10;AADeAAAADwAAAGRycy9kb3ducmV2LnhtbESPQWsCMRSE74L/IbyCN826aNGtUVQQvAhqe6i35+Z1&#10;d3HzsiZRt/31jVDocZiZb5jZojW1uJPzlWUFw0ECgji3uuJCwcf7pj8B4QOyxtoyKfgmD4t5tzPD&#10;TNsHH+h+DIWIEPYZKihDaDIpfV6SQT+wDXH0vqwzGKJ0hdQOHxFuapkmyas0WHFcKLGhdUn55Xgz&#10;ClbTyeq6H/Hu53A+0enzfBmnLlGq99Iu30AEasN/+K+91QrS8X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uUfHAAAA3gAAAA8AAAAAAAAAAAAAAAAAmAIAAGRy&#10;cy9kb3ducmV2LnhtbFBLBQYAAAAABAAEAPUAAACMAw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c3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j3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Bzc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Eq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5hKjHAAAA3gAAAA8AAAAAAAAAAAAAAAAAmAIAAGRy&#10;cy9kb3ducmV2LnhtbFBLBQYAAAAABAAEAPUAAACMAw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UhM8gA&#10;AADeAAAADwAAAGRycy9kb3ducmV2LnhtbESPQWvCQBSE74L/YXmF3nRjMKKpq6gg9FKotod6e2Zf&#10;k2D2bdzdavTXu4VCj8PMfMPMl51pxIWcry0rGA0TEMSF1TWXCj4/toMpCB+QNTaWScGNPCwX/d4c&#10;c22vvKPLPpQiQtjnqKAKoc2l9EVFBv3QtsTR+7bOYIjSlVI7vEa4aWSaJBNpsOa4UGFLm4qK0/7H&#10;KFjPpuvz+5jf7rvjgQ5fx1OWukSp56du9QIiUBf+w3/tV60gzWa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tSEz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R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Q4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nv0THAAAA3gAAAA8AAAAAAAAAAAAAAAAAmAIAAGRy&#10;cy9kb3ducmV2LnhtbFBLBQYAAAAABAAEAPUAAACMAw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a3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k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xrf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OrcQA&#10;AADeAAAADwAAAGRycy9kb3ducmV2LnhtbERPz2vCMBS+C/sfwhN209SiotUocyDsMlC3g96ezbMt&#10;Ni9dkmn1rzcHwePH93u+bE0tLuR8ZVnBoJ+AIM6trrhQ8Puz7k1A+ICssbZMCm7kYbl468wx0/bK&#10;W7rsQiFiCPsMFZQhNJmUPi/JoO/bhjhyJ+sMhghdIbXDaww3tUyTZCwNVhwbSmzos6T8vPs3ClbT&#10;yepvM+Tv+/Z4oMP+eB6lLlHqvdt+zEAEasNL/HR/aQXpaDq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0jq3EAAAA3gAAAA8AAAAAAAAAAAAAAAAAmAIAAGRycy9k&#10;b3ducmV2LnhtbFBLBQYAAAAABAAEAPUAAACJAw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rNsgA&#10;AADeAAAADwAAAGRycy9kb3ducmV2LnhtbESPQWvCQBSE7wX/w/KE3urGUMWkrqJCoZeC2h7q7Zl9&#10;JsHs27i71eivd4VCj8PMfMNM551pxJmcry0rGA4SEMSF1TWXCr6/3l8mIHxA1thYJgVX8jCf9Z6m&#10;mGt74Q2dt6EUEcI+RwVVCG0upS8qMugHtiWO3sE6gyFKV0rt8BLhppFpkoylwZrjQoUtrSoqjttf&#10;o2CZTZan9St/3jb7He1+9sdR6hKlnvvd4g1EoC78h//aH1pBOsq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Cs2yAAAAN4AAAAPAAAAAAAAAAAAAAAAAJgCAABk&#10;cnMvZG93bnJldi54bWxQSwUGAAAAAAQABAD1AAAAjQ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5IF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a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uSBbHAAAA3gAAAA8AAAAAAAAAAAAAAAAAmAIAAGRy&#10;cy9kb3ducmV2LnhtbFBLBQYAAAAABAAEAPUAAACMAw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tjccA&#10;AADeAAAADwAAAGRycy9kb3ducmV2LnhtbESPQWsCMRSE74L/IbyCN826aNGtUVQQvAhqe6i35+Z1&#10;d3HzsiZRt/31jVDocZiZb5jZojW1uJPzlWUFw0ECgji3uuJCwcf7pj8B4QOyxtoyKfgmD4t5tzPD&#10;TNsHH+h+DIWIEPYZKihDaDIpfV6SQT+wDXH0vqwzGKJ0hdQOHxFuapkmyas0WHFcKLGhdUn55Xgz&#10;ClbTyeq6H/Hu53A+0enzfBmnLlGq99Iu30AEasN/+K+91QrS8T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i7Y3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z+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o6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c/rHAAAA3gAAAA8AAAAAAAAAAAAAAAAAmAIAAGRy&#10;cy9kb3ducmV2LnhtbFBLBQYAAAAABAAEAPUAAACMAw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W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0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NZh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OF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S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VThXHAAAA3gAAAA8AAAAAAAAAAAAAAAAAmAIAAGRy&#10;cy9kb3ducmV2LnhtbFBLBQYAAAAABAAEAPUAAACMAw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rjs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2euO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1+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Q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LdfnHAAAA3gAAAA8AAAAAAAAAAAAAAAAAmAIAAGRy&#10;cy9kb3ducmV2LnhtbFBLBQYAAAAABAAEAPUAAACMAw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QYsgA&#10;AADeAAAADwAAAGRycy9kb3ducmV2LnhtbESPzWsCMRTE7wX/h/AEbzXr4udqFC0UeinUj4Penpvn&#10;7uLmZZukuu1f3xSEHoeZ+Q2zWLWmFjdyvrKsYNBPQBDnVldcKDjsX5+nIHxA1lhbJgXf5GG17Dwt&#10;MNP2zlu67UIhIoR9hgrKEJpMSp+XZND3bUMcvYt1BkOUrpDa4T3CTS3TJBlLgxXHhRIbeikpv+6+&#10;jILNbLr5/Bjy+8/2fKLT8XwdpS5Rqtdt13MQgdrwH36037SCdDRL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9Bi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hEEMUA&#10;AADeAAAADwAAAGRycy9kb3ducmV2LnhtbERPz2vCMBS+C/4P4Q28aboyh3ZGsYOBF2E6D3p7Nm9t&#10;sXnpklirf/1yGOz48f1erHrTiI6cry0reJ4kIIgLq2suFRy+PsYzED4ga2wsk4I7eVgth4MFZtre&#10;eEfdPpQihrDPUEEVQptJ6YuKDPqJbYkj922dwRChK6V2eIvhppFpkrxKgzXHhgpbeq+ouOyvRkE+&#10;n+U/ny+8fezOJzodz5dp6hKlRk/9+g1EoD78i//cG60gnc7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EQQxQAAAN4AAAAPAAAAAAAAAAAAAAAAAJgCAABkcnMv&#10;ZG93bnJldi54bWxQSwUGAAAAAAQABAD1AAAAigM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hi8gA&#10;AADeAAAADwAAAGRycy9kb3ducmV2LnhtbESPT2vCQBTE74LfYXmF3nTTUIuJrqJCoZeCf3qot2f2&#10;mQSzb+PuVtN++q4geBxm5jfMdN6ZRlzI+dqygpdhAoK4sLrmUsHX7n0wBuEDssbGMin4JQ/zWb83&#10;xVzbK2/osg2liBD2OSqoQmhzKX1RkUE/tC1x9I7WGQxRulJqh9cIN41Mk+RNGqw5LlTY0qqi4rT9&#10;MQqW2Xh5Xr/y59/msKf99+E0Sl2i1PNTt5iACNSFR/je/tAK0lGW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OGLyAAAAN4AAAAPAAAAAAAAAAAAAAAAAJgCAABk&#10;cnMvZG93bnJldi54bWxQSwUGAAAAAAQABAD1AAAAjQ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ey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jz4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33svHAAAA3gAAAA8AAAAAAAAAAAAAAAAAmAIAAGRy&#10;cy9kb3ducmV2LnhtbFBLBQYAAAAABAAEAPUAAACMAw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7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i/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3tQyAAAAN4AAAAPAAAAAAAAAAAAAAAAAJgCAABk&#10;cnMvZG93bnJldi54bWxQSwUGAAAAAAQABAD1AAAAjQM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J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0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eUn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A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Dq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UC8yAAAAN4AAAAPAAAAAAAAAAAAAAAAAJgCAABk&#10;cnMvZG93bnJldi54bWxQSwUGAAAAAAQABAD1AAAAjQM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Yy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x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NjI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9U8gA&#10;AADeAAAADwAAAGRycy9kb3ducmV2LnhtbESPQWvCQBSE70L/w/KE3nRj2hSNrlILhV6Eaj3o7Zl9&#10;JsHs23R3q9Ff7xYKPQ4z8w0zW3SmEWdyvrasYDRMQBAXVtdcKth+vQ/GIHxA1thYJgVX8rCYP/Rm&#10;mGt74TWdN6EUEcI+RwVVCG0upS8qMuiHtiWO3tE6gyFKV0rt8BLhppFpkrxIgzXHhQpbequoOG1+&#10;jILlZLz8/nzm1W192NN+dzhlqUuUeux3r1MQgbrwH/5rf2gFaTZ5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H1T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jJ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4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uMk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G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jy+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nka/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SzcUA&#10;AADeAAAADwAAAGRycy9kb3ducmV2LnhtbERPu27CMBTdK/UfrFuJrTikBUHAIKhUqQtSeQywXeJL&#10;EhFfB9tAytfXAxLj0XlPZq2pxZWcrywr6HUTEMS51RUXCrab7/chCB+QNdaWScEfeZhNX18mmGl7&#10;4xVd16EQMYR9hgrKEJpMSp+XZNB3bUMcuaN1BkOErpDa4S2Gm1qmSTKQBiuODSU29FVSflpfjILF&#10;aLg4/37y8r467Gm/O5z6qUuU6ry18zGIQG14ih/uH60g7Y8+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dLNxQAAAN4AAAAPAAAAAAAAAAAAAAAAAJgCAABkcnMv&#10;ZG93bnJldi54bWxQSwUGAAAAAAQABAD1AAAAig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3VsgA&#10;AADeAAAADwAAAGRycy9kb3ducmV2LnhtbESPQWvCQBSE70L/w/KE3nRjWouJrlILhV6Eaj3o7Zl9&#10;JsHs23R3q9Ff7xYKPQ4z8w0zW3SmEWdyvrasYDRMQBAXVtdcKth+vQ8mIHxA1thYJgVX8rCYP/Rm&#10;mGt74TWdN6EUEcI+RwVVCG0upS8qMuiHtiWO3tE6gyFKV0rt8BLhppFpkrxIgzXHhQpbequoOG1+&#10;jIJlNll+fz7z6rY+7Gm/O5zGqUuUeux3r1MQgbrwH/5rf2gF6Th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XdWyAAAAN4AAAAPAAAAAAAAAAAAAAAAAJgCAABk&#10;cnMvZG93bnJldi54bWxQSwUGAAAAAAQABAD1AAAAjQ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ttsYA&#10;AADeAAAADwAAAGRycy9kb3ducmV2LnhtbESPy2rCQBSG94LvMByhO50YVDR1FC0U3Aj1sqi7Y+aY&#10;BDNn4sxU0z59ZyG4/PlvfPNla2pxJ+crywqGgwQEcW51xYWC4+GzPwXhA7LG2jIp+CUPy0W3M8dM&#10;2wfv6L4PhYgj7DNUUIbQZFL6vCSDfmAb4uhdrDMYonSF1A4fcdzUMk2SiTRYcXwosaGPkvLr/sco&#10;WM+m69vXiLd/u/OJTt/n6zh1iVJvvXb1DiJQG17hZ3ujFaTj2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ttsYAAADeAAAADwAAAAAAAAAAAAAAAACYAgAAZHJz&#10;L2Rvd25yZXYueG1sUEsFBgAAAAAEAAQA9QAAAIsDA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IL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9CC3HAAAA3gAAAA8AAAAAAAAAAAAAAAAAmAIAAGRy&#10;cy9kb3ducmV2LnhtbFBLBQYAAAAABAAEAPUAAACMAw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W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lrHAAAA3gAAAA8AAAAAAAAAAAAAAAAAmAIAAGRy&#10;cy9kb3ducmV2LnhtbFBLBQYAAAAABAAEAPUAAACMAw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zw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x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zPB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rtcgA&#10;AADeAAAADwAAAGRycy9kb3ducmV2LnhtbESPQWvCQBSE74X+h+UVvNWNIYqmrqKFQi8FtT3U2zP7&#10;TILZt3F31eivd4VCj8PMfMNM551pxJmcry0rGPQTEMSF1TWXCn6+P17HIHxA1thYJgVX8jCfPT9N&#10;Mdf2wms6b0IpIoR9jgqqENpcSl9UZND3bUscvb11BkOUrpTa4SXCTSPTJBlJgzXHhQpbeq+oOGxO&#10;RsFyMl4eVxl/3da7LW1/d4dh6hKlei/d4g1EoC78h//an1pBOpxk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qu1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OLsgA&#10;AADeAAAADwAAAGRycy9kb3ducmV2LnhtbESPQWvCQBSE7wX/w/IEb3VjMEVTV1FB6KWgtod6e2af&#10;STD7Nu6umvbXd4VCj8PMfMPMFp1pxI2cry0rGA0TEMSF1TWXCj4/Ns8TED4ga2wsk4Jv8rCY955m&#10;mGt75x3d9qEUEcI+RwVVCG0upS8qMuiHtiWO3sk6gyFKV0rt8B7hppFpkrxIgzXHhQpbWldUnPdX&#10;o2A1nawu2zG//+yOBzp8Hc9Z6hKlBv1u+QoiUBf+w3/tN60gza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Bg4u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QW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w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kFnHAAAA3gAAAA8AAAAAAAAAAAAAAAAAmAIAAGRy&#10;cy9kb3ducmV2LnhtbFBLBQYAAAAABAAEAPUAAACMAw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1wsgA&#10;AADeAAAADwAAAGRycy9kb3ducmV2LnhtbESPT2sCMRTE74V+h/AKvdVsF626GkULQi9C/XPQ23Pz&#10;uru4eVmTqFs/fSMUPA4z8xtmPG1NLS7kfGVZwXsnAUGcW11xoWC7WbwNQPiArLG2TAp+ycN08vw0&#10;xkzbK6/osg6FiBD2GSooQ2gyKX1ekkHfsQ1x9H6sMxiidIXUDq8RbmqZJsmHNFhxXCixoc+S8uP6&#10;bBTMh4P56bvLy9vqsKf97nDspS5R6vWlnY1ABGrDI/zf/tIK0t6w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DXC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hsMUA&#10;AADeAAAADwAAAGRycy9kb3ducmV2LnhtbERPy4rCMBTdC/5DuMLsNLWoaMcoOjDgRhgfi3F3ba5t&#10;sbmpSUY78/WTheDycN7zZWtqcSfnK8sKhoMEBHFudcWFguPhsz8F4QOyxtoyKfglD8tFtzPHTNsH&#10;7+i+D4WIIewzVFCG0GRS+rwkg35gG+LIXawzGCJ0hdQOHzHc1DJNkok0WHFsKLGhj5Ly6/7HKFjP&#10;puvb14i3f7vziU7f5+s4dYlSb7129Q4iUBte4qd7oxWk49k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6GwxQAAAN4AAAAPAAAAAAAAAAAAAAAAAJgCAABkcnMv&#10;ZG93bnJldi54bWxQSwUGAAAAAAQABAD1AAAAig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K8gA&#10;AADeAAAADwAAAGRycy9kb3ducmV2LnhtbESPQWvCQBSE74X+h+UVeqsbg4pJXUUFoZeC2h7q7Zl9&#10;JsHs27i71eivd4VCj8PMfMNMZp1pxJmcry0r6PcSEMSF1TWXCr6/Vm9jED4ga2wsk4IreZhNn58m&#10;mGt74Q2dt6EUEcI+RwVVCG0upS8qMuh7tiWO3sE6gyFKV0rt8BLhppFpkoykwZrjQoUtLSsqjttf&#10;o2CRjRen9YA/b5v9jnY/++MwdYlSry/d/B1EoC78h//aH1pBOsw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SwQryAAAAN4AAAAPAAAAAAAAAAAAAAAAAJgCAABk&#10;cnMvZG93bnJldi54bWxQSwUGAAAAAAQABAD1AAAAjQ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7a8YA&#10;AADeAAAADwAAAGRycy9kb3ducmV2LnhtbESPzWrCQBSF9wXfYbiCuzoxmKLRUbQgdFNQ60J318w1&#10;CWbupDOjpn16Z1Ho8nD++ObLzjTiTs7XlhWMhgkI4sLqmksFh6/N6wSED8gaG8uk4Ic8LBe9lznm&#10;2j54R/d9KEUcYZ+jgiqENpfSFxUZ9EPbEkfvYp3BEKUrpXb4iOOmkWmSvEmDNceHClt6r6i47m9G&#10;wXo6WX9vx/z5uzuf6HQ8X7PUJUoN+t1qBiJQF/7Df+0PrSDNp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7a8YAAADeAAAADwAAAAAAAAAAAAAAAACYAgAAZHJz&#10;L2Rvd25yZXYueG1sUEsFBgAAAAAEAAQA9QAAAIsDA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8MgA&#10;AADeAAAADwAAAGRycy9kb3ducmV2LnhtbESPQWvCQBSE74L/YXmF3nRjMKKpq6gg9FKotod6e2Zf&#10;k2D2bdzdavTXu4VCj8PMfMPMl51pxIWcry0rGA0TEMSF1TWXCj4/toMpCB+QNTaWScGNPCwX/d4c&#10;c22vvKPLPpQiQtjnqKAKoc2l9EVFBv3QtsTR+7bOYIjSlVI7vEa4aWSaJBNpsOa4UGFLm4qK0/7H&#10;KFjPpuvz+5jf7rvjgQ5fx1OWukSp56du9QIiUBf+w3/tV60gzWb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5J7wyAAAAN4AAAAPAAAAAAAAAAAAAAAAAJgCAABk&#10;cnMvZG93bnJldi54bWxQSwUGAAAAAAQABAD1AAAAjQM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h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NgCH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lHMgA&#10;AADeAAAADwAAAGRycy9kb3ducmV2LnhtbESPQWvCQBSE70L/w/KE3nRj2hSNrlILhV6Eaj3o7Zl9&#10;JsHs23R3q9Ff7xYKPQ4z8w0zW3SmEWdyvrasYDRMQBAXVtdcKth+vQ/GIHxA1thYJgVX8rCYP/Rm&#10;mGt74TWdN6EUEcI+RwVVCG0upS8qMuiHtiWO3tE6gyFKV0rt8BLhppFpkrxIgzXHhQpbequoOG1+&#10;jILlZLz8/nzm1W192NN+dzhlqUuUeux3r1MQgbrwH/5rf2gFaTbJ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qUcyAAAAN4AAAAPAAAAAAAAAAAAAAAAAJgCAABk&#10;cnMvZG93bnJldi54bWxQSwUGAAAAAAQABAD1AAAAjQM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9aMgA&#10;AADeAAAADwAAAGRycy9kb3ducmV2LnhtbESPQWvCQBSE7wX/w/IEb3VjMEVTV1FB6KWgtod6e2af&#10;STD7Nu6umvbXd4VCj8PMfMPMFp1pxI2cry0rGA0TEMSF1TWXCj4/Ns8TED4ga2wsk4Jv8rCY955m&#10;mGt75x3d9qEUEcI+RwVVCG0upS8qMuiHtiWO3sk6gyFKV0rt8B7hppFpkrxIgzXHhQpbWldUnPdX&#10;o2A1nawu2zG//+yOBzp8Hc9Z6hKlBv1u+QoiUBf+w3/tN60gza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z1o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8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35jzyAAAAN4AAAAPAAAAAAAAAAAAAAAAAJgCAABk&#10;cnMvZG93bnJldi54bWxQSwUGAAAAAAQABAD1AAAAjQM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70MUA&#10;AADeAAAADwAAAGRycy9kb3ducmV2LnhtbESPQWvCQBSE7wX/w/IEL0U3SpNodJUSCe21puD1kX0m&#10;wezbkN2a9N93C4Ueh5n5hjmcJtOJBw2utaxgvYpAEFdWt1wr+CyL5RaE88gaO8uk4JscnI6zpwNm&#10;2o78QY+Lr0WAsMtQQeN9n0npqoYMupXtiYN3s4NBH+RQSz3gGOCmk5soSqTBlsNCgz3lDVX3y5dR&#10;UKJ56a7Xt/y5wKTFcyrTIr8ptZhPr3sQnib/H/5rv2sFm3gXJ/B7J1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rvQxQAAAN4AAAAPAAAAAAAAAAAAAAAAAJgCAABkcnMv&#10;ZG93bnJldi54bWxQSwUGAAAAAAQABAD1AAAAigM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5" o:title="" type="pattern"/>
                        <v:path arrowok="t" o:connecttype="custom" o:connectlocs="17769,9925;11984,25639;5785,43420;4132,61202;0,77329;2066,130674;5785,140599;7851,152591;11984,162516;19835,174508;21901,182365;31819,196425;37604,204282;47521,214207;55786,224131;65704,231988;75621,241913;85539,249770;101241,259695;115291,267552;133060,275409;150829,285333;166945,289468;188846,295258;202483,299393;222318,303528;261988,305182;353311,305182;434718,303528;484305,299393;954974,301461;973156,305182;990925,307250;1008694,311385;1024397,313453;1040512,317175;1066133,319242;1094232,319242;1109935,317175;1126051,311385;1135969,303528;1145886,295258;1155804,281611;1167374,265484;1177705,239845;1185556,219996;1191341,194357;1195474,176576;1199193,154659;1201259,118682;1201259,1364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ZdcMA&#10;AADeAAAADwAAAGRycy9kb3ducmV2LnhtbESPzYrCMBSF94LvEO7AbGRMFWyn1SjiILidKnR7aa5t&#10;meamNFGrT28EYZaH8/NxVpvBtOJKvWssK5hNIxDEpdUNVwpOx/3XNwjnkTW2lknBnRxs1uPRCjNt&#10;b/xL19xXIoywy1BB7X2XSenKmgy6qe2Ig3e2vUEfZF9J3eMtjJtWzqMolgYbDoQaO9rVVP7lF6OA&#10;kyj9CczmQvtHXphJfCjusVKfH8N2CcLT4P/D7/ZBK5gv0kUCrzvh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Zd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14052,27692;2066,81010;2066,124822;9919,152514;19838,178554;29756,192193;55793,224019;83483,247578;139276,281470;169032,293456;220692,305442;377326,309162;470728,305442;929470,301309;973278,307096;1007167,311229;1036923,317015;1064613,323215;1122059,317015;1175786,259564;1189837,221952;1201823,166567;1207609,102916;1207609,0;26037,3720;1205542,41745;1201823,136808;1193557,196326;1177852,241791;1134044,307096;1104288,317015;1050562,317015;1020805,311229;991049,305442;955507,299243;911699,299243;435185,301309;248382,305442;210774,299243;161180,285603;133077,273617;81416,239725;55793,214099;29756,184340;21904,172354;14052,152514;6199,124822;6199,81010;18184,27692;23970,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oDMQA&#10;AADeAAAADwAAAGRycy9kb3ducmV2LnhtbERPTWvCQBC9F/wPywi91Y1SmxpdRaVCDwWpevE2ZMck&#10;mJ0Nu1tN++s7h0KPj/e9WPWuVTcKsfFsYDzKQBGX3jZcGTgdd0+voGJCtth6JgPfFGG1HDwssLD+&#10;zp90O6RKSQjHAg3UKXWF1rGsyWEc+Y5YuIsPDpPAUGkb8C7hrtWTLHvRDhuWhho72tZUXg9fzsBP&#10;vj1mb/nzrM0/8l3Yb8R3DsY8Dvv1HFSiPv2L/9zv1sBkOpvKXrkjV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aAzEAAAA3gAAAA8AAAAAAAAAAAAAAAAAmAIAAGRycy9k&#10;b3ducmV2LnhtbFBLBQYAAAAABAAEAPUAAACJAwAAAAA=&#10;" path="m,c26,20,58,31,91,31,123,30,154,20,180,l,xe" filled="f" stroked="f">
                        <v:path arrowok="t" o:connecttype="custom" o:connectlocs="0,0;180739,61595;357505,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O/8cA&#10;AADeAAAADwAAAGRycy9kb3ducmV2LnhtbESPT2vCQBTE7wW/w/KE3nRjSqqmriIRqfTmn4O9PbKv&#10;SWr2bciuSfrtuwWhx2FmfsOsNoOpRUetqywrmE0jEMS51RUXCi7n/WQBwnlkjbVlUvBDDjbr0dMK&#10;U217PlJ38oUIEHYpKii9b1IpXV6SQTe1DXHwvmxr0AfZFlK32Ae4qWUcRa/SYMVhocSGspLy2+lu&#10;FNzIfuxM3X3q7fx6NdmBX5rvd6Wex8P2DYSnwf+HH+2DVhAny2QJf3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Tv/HAAAA3gAAAA8AAAAAAAAAAAAAAAAAmAIAAGRy&#10;cy9kb3ducmV2LnhtbFBLBQYAAAAABAAEAPUAAACMAw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1651,0;0,5781;5777,9911;15682,17757;25586,23538;35490,29732;47458,35513;57362,41707;67266,45424;82948,51618;108947,57399;118851,61529;130819,63181;148564,65245;180340,67310;186117,65245;215830,63181;233988,61529;247606,59464;255447,57399;279383,49553;295477,43359;307032,37578;316936,33449;326840,27667;336745,21886;346649,13627;358617,7846;360680,2065;354903,0;342935,5781;333031,13627;323126,19821;313222,25603;303318,29732;291350,35513;275668,41707;255447,49553;243892,51618;233988,53270;215830,55335;186117,57399;180340,59464;148564,57399;130819,55335;118851,53270;108947,49553;87075,43359;71393,37578;61489,33449;51585,27667;39617,21886;29713,15692;19809,9911;9904,2065"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nNsUA&#10;AADeAAAADwAAAGRycy9kb3ducmV2LnhtbESPu2rDMBSG90DeQZxAt1iuQ0zqRAmhEMjQobkN3Q7W&#10;iW1qHTmSartvXw2FjD//jW+zG00renK+sazgNUlBEJdWN1wpuF4O8xUIH5A1tpZJwS952G2nkw0W&#10;2g58ov4cKhFH2BeooA6hK6T0ZU0GfWI74ujdrTMYonSV1A6HOG5amaVpLg02HB9q7Oi9pvL7/GMU&#10;jKYfFsuUssPD9LfPrxzLD5cr9TIb92sQgcbwDP+3j1pBtnzLI0DEiSg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Oc2xQAAAN4AAAAPAAAAAAAAAAAAAAAAAJgCAABkcnMv&#10;ZG93bnJldi54bWxQSwUGAAAAAAQABAD1AAAAigMAAAAA&#10;" path="m10,l5,r,5l,5r,9l5,14r,5l2864,19r,-5l2869,14r,-9l2864,5r,-5l2859,,10,xe" fillcolor="black" stroked="f">
                        <v:path arrowok="t" o:connecttype="custom" o:connectlocs="4132,0;2066,0;2066,2005;0,2005;0,5615;2066,5615;2066,7620;1183479,7620;1183479,5615;1185545,5615;1185545,2005;1183479,2005;1183479,0;1181413,0;413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hosYA&#10;AADeAAAADwAAAGRycy9kb3ducmV2LnhtbESPT4vCMBTE7wv7HcJb8LamCoqtRpFV0aN/FtTbo3m2&#10;ZZuX0kRb/fRGEPY4zMxvmMmsNaW4Ue0Kywp63QgEcWp1wZmC38PqewTCeWSNpWVScCcHs+nnxwQT&#10;bRve0W3vMxEg7BJUkHtfJVK6NCeDrmsr4uBdbG3QB1lnUtfYBLgpZT+KhtJgwWEhx4p+ckr/9lej&#10;YD2q5qeNfTRZuTyvj9tjvDjEXqnOVzsfg/DU+v/wu73RCvqD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hosYAAADeAAAADwAAAAAAAAAAAAAAAACYAgAAZHJz&#10;L2Rvd25yZXYueG1sUEsFBgAAAAAEAAQA9QAAAIsDAAAAAA==&#10;" filled="f" stroked="f">
                        <v:textbox inset="0,0,0,0">
                          <w:txbxContent>
                            <w:p w:rsidR="001C5812" w:rsidRPr="00202598" w:rsidRDefault="001C5812" w:rsidP="00D35342">
                              <w:pPr>
                                <w:rPr>
                                  <w:sz w:val="14"/>
                                </w:rPr>
                              </w:pPr>
                              <w:r w:rsidRPr="00202598">
                                <w:rPr>
                                  <w:rFonts w:ascii="Arial" w:hAnsi="Arial" w:cs="Arial"/>
                                  <w:color w:val="000000"/>
                                  <w:szCs w:val="30"/>
                                  <w:lang w:val="en-US"/>
                                </w:rPr>
                                <w:t>d</w:t>
                              </w:r>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AR8UA&#10;AADeAAAADwAAAGRycy9kb3ducmV2LnhtbESPzWrDMBCE74W+g9hAbo0UQ0ziRgml0FJySfMDuS7W&#10;Vja1VsZSY/vto0Ahx2F2vtlZbwfXiCt1ofasYT5TIIhLb2q2Gs6nj5cliBCRDTaeScNIAbab56c1&#10;Fsb3fKDrMVqRIBwK1FDF2BZShrIih2HmW+Lk/fjOYUyys9J02Ce4a2SmVC4d1pwaKmzpvaLy9/jn&#10;0hvjJ+1GlnaVLy9W9dn3oPa91tPJ8PYKItIQH8f/6S+jIVus8gzucxID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gBHxQAAAN4AAAAPAAAAAAAAAAAAAAAAAJgCAABkcnMv&#10;ZG93bnJldi54bWxQSwUGAAAAAAQABAD1AAAAigMAAAAA&#10;" filled="f" stroked="f">
                        <v:textbox inset="0,0,0,0">
                          <w:txbxContent>
                            <w:p w:rsidR="001C5812" w:rsidRPr="00202598" w:rsidRDefault="001C5812" w:rsidP="00D35342">
                              <w:pPr>
                                <w:rPr>
                                  <w:sz w:val="14"/>
                                </w:rPr>
                              </w:pPr>
                              <w:r w:rsidRPr="00202598">
                                <w:rPr>
                                  <w:rFonts w:ascii="Arial" w:hAnsi="Arial" w:cs="Arial"/>
                                  <w:color w:val="000000"/>
                                  <w:szCs w:val="30"/>
                                  <w:lang w:val="en-US"/>
                                </w:rPr>
                                <w:t>h</w:t>
                              </w:r>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gNMgA&#10;AADeAAAADwAAAGRycy9kb3ducmV2LnhtbESPQUvDQBSE70L/w/IEb3bTqlFjt6WIglAq2vbi7ZF9&#10;zYZm34bsa5r+e7cgeBxm5htmthh8o3rqYh3YwGScgSIug625MrDbvt8+gYqCbLEJTAbOFGExH13N&#10;sLDhxN/Ub6RSCcKxQANOpC20jqUjj3EcWuLk7UPnUZLsKm07PCW4b/Q0y3Ltsea04LClV0flYXP0&#10;BsLKnT+Pb/frXf7187jvDzIpt2LMzfWwfAElNMh/+K/9YQ1MH57zO7jcSVdA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aA0yAAAAN4AAAAPAAAAAAAAAAAAAAAAAJgCAABk&#10;cnMvZG93bnJldi54bWxQSwUGAAAAAAQABAD1AAAAjQMAAAAA&#10;" path="m192,r,287l289,287,144,580,,287r96,l96,r96,xe" fillcolor="red" stroked="f">
                        <v:path arrowok="t" o:connecttype="custom" o:connectlocs="79311,0;79311,118773;119380,118773;59483,240030;0,118773;39656,118773;39656,0;79311,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ZccA&#10;AADeAAAADwAAAGRycy9kb3ducmV2LnhtbESPQWvCQBSE7wX/w/KE3urGoFKjawiFUj1W68HbI/vM&#10;RrNv0+zWpP313ULB4zAz3zDrfLCNuFHna8cKppMEBHHpdM2Vgo/D69MzCB+QNTaOScE3ecg3o4c1&#10;Ztr1/E63fahEhLDPUIEJoc2k9KUhi37iWuLonV1nMUTZVVJ32Ee4bWSaJAtpsea4YLClF0Pldf9l&#10;FdQXs8Xjz+G0u5zc7s1+zgs7a5V6HA/FCkSgIdzD/+2tVpDOl4sZ/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G+2X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81438,3720;79784,2066;79784,122747;121536,122747;119469,120680;59941,241774;63662,241774;4134,120680;2067,122747;43819,122747;43819,2066;41752,3720;81438,3720;81438,0;41752,0;39685,0;39685,2066;39685,120680;41752,119027;2067,119027;0,119027;0,120680;59941,241774;59941,243840;61595,243840;63662,243840;63662,241774;123190,120680;123190,119027;121536,119027;81438,119027;83505,120680;83505,2066;83505,0;81438,0;81438,3720"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nocYA&#10;AADeAAAADwAAAGRycy9kb3ducmV2LnhtbESPT4vCMBTE74LfITzBm6YKiu0aRXRFj/4Dd2+P5m1b&#10;bF5Kk7Xd/fRGEDwOM/MbZr5sTSnuVLvCsoLRMAJBnFpdcKbgct4OZiCcR9ZYWiYFf+Rgueh25pho&#10;2/CR7iefiQBhl6CC3PsqkdKlORl0Q1sRB+/H1gZ9kHUmdY1NgJtSjqNoKg0WHBZyrGidU3o7/RoF&#10;u1m1+trb/yYrP79318M13pxjr1S/164+QHhq/Tv8au+1gvEk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TnocYAAADeAAAADwAAAAAAAAAAAAAAAACYAgAAZHJz&#10;L2Rvd25yZXYueG1sUEsFBgAAAAAEAAQA9QAAAIsDAAAAAA==&#10;" filled="f" stroked="f">
                        <v:textbox inset="0,0,0,0">
                          <w:txbxContent>
                            <w:p w:rsidR="001C5812" w:rsidRPr="00202598" w:rsidRDefault="001C5812"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6UCckAAADeAAAADwAAAGRycy9kb3ducmV2LnhtbESPT0sDMRTE74LfITyhN5u10NWuTUtR&#10;LEWw0n+H3l43z92lm5clSbvx2xtB8DjMzG+Y6TyaVlzJ+caygodhBoK4tLrhSsF+93b/BMIHZI2t&#10;ZVLwTR7ms9ubKRba9ryh6zZUIkHYF6igDqErpPRlTQb90HbEyfuyzmBI0lVSO+wT3LRylGW5NNhw&#10;Wqixo5eayvP2YhRs1o98cstLPMdT//F5PFTvh9eFUoO7uHgGESiG//Bfe6U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9OlAn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xksgAAADeAAAADwAAAGRycy9kb3ducmV2LnhtbESPT2sCMRTE74V+h/AKvdWsgtquRpEW&#10;iwht8d/B23Pz3F3cvCxJdNNv3xQKPQ4z8xtmOo+mETdyvrasoN/LQBAXVtdcKtjvlk/PIHxA1thY&#10;JgXf5GE+u7+bYq5txxu6bUMpEoR9jgqqENpcSl9UZND3bEucvLN1BkOSrpTaYZfgppGDLBtJgzWn&#10;hQpbeq2ouGyvRsHmc8wn936Nl3jqPr6Oh3J9eFso9fgQFxMQgWL4D/+1V1rBYPgyGsPvnXQF5O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Ixk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A/h8IAAADeAAAADwAAAGRycy9kb3ducmV2LnhtbERPTYvCMBC9L/gfwgh7W1MFu7UaRcRF&#10;va2uwh6HZmyDzaQ0Ueu/NwfB4+N9zxadrcWNWm8cKxgOEhDEhdOGSwXHv5+vDIQPyBprx6TgQR4W&#10;897HDHPt7ryn2yGUIoawz1FBFUKTS+mLiiz6gWuII3d2rcUQYVtK3eI9httajpIklRYNx4YKG1pV&#10;VFwOV6vA/Kab8e77NDnJ9SYM/7NLZuxRqc9+t5yCCNSFt/jl3moFo/EkjXvjnXgF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A/h8IAAADeAAAADwAAAAAAAAAAAAAA&#10;AAChAgAAZHJzL2Rvd25yZXYueG1sUEsFBgAAAAAEAAQA+QAAAJADA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yZMkA&#10;AADeAAAADwAAAGRycy9kb3ducmV2LnhtbESPQWvCQBSE7wX/w/KE3upupWqSukqRFjyooC0tvb1m&#10;X5No9m3IbjX+e1cQehxm5htmOu9sLY7U+sqxhseBAkGcO1NxoeHj/e0hAeEDssHaMWk4k4f5rHc3&#10;xcy4E2/puAuFiBD2GWooQ2gyKX1ekkU/cA1x9H5dazFE2RbStHiKcFvLoVJjabHiuFBiQ4uS8sPu&#10;z2pYLX6avUsnm26SPH2+bhK1/vpWWt/3u5dnEIG68B++tZdGw3CUjlO43o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lyZMkAAADeAAAADwAAAAAAAAAAAAAAAACYAgAA&#10;ZHJzL2Rvd25yZXYueG1sUEsFBgAAAAAEAAQA9QAAAI4DAAAAAA==&#10;" path="m91,l,43,91,91,48,43,91,xe" fillcolor="black" strokeweight="0">
                        <v:path arrowok="t" o:connecttype="custom" o:connectlocs="37465,0;0,17703;37465,37465;19762,17703;37465,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NJMcA&#10;AADeAAAADwAAAGRycy9kb3ducmV2LnhtbESPzWrCQBSF9wXfYbiF7upMpZqYOkqRFlyooC1Kd7eZ&#10;2yQ2cydkRo1v7ywEl4fzxzeZdbYWJ2p95VjDS1+BIM6dqbjQ8P31+ZyC8AHZYO2YNFzIw2zae5hg&#10;ZtyZN3TahkLEEfYZaihDaDIpfV6SRd93DXH0/lxrMUTZFtK0eI7jtpYDpUbSYsXxocSG5iXl/9uj&#10;1bCc/zYHN07WXZK+7j7WqVrtf5TWT4/d+xuIQF24h2/thdEwGI6TCBBxIg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6TSTHAAAA3gAAAA8AAAAAAAAAAAAAAAAAmAIAAGRy&#10;cy9kb3ducmV2LnhtbFBLBQYAAAAABAAEAPUAAACMAwAAAAA=&#10;" path="m,l91,43,,91,43,43,,xe" fillcolor="black" strokeweight="0">
                        <v:path arrowok="t" o:connecttype="custom" o:connectlocs="0,0;37465,17703;0,37465;17703,17703;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Ax8YAAADeAAAADwAAAGRycy9kb3ducmV2LnhtbESPT4vCMBTE74LfIbyFvWlaQa1do4go&#10;rrf1H+zx0bxtg81LaaJ2v/1GWPA4zMxvmPmys7W4U+uNYwXpMAFBXDhtuFRwPm0HGQgfkDXWjknB&#10;L3lYLvq9OebaPfhA92MoRYSwz1FBFUKTS+mLiiz6oWuIo/fjWoshyraUusVHhNtajpJkIi0ajgsV&#10;NrSuqLgeb1aB+ZrsxvvpZXaRm11Iv7NrZuxZqfe3bvUBIlAXXuH/9qdWMBrPpi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DAMfGAAAA3gAAAA8AAAAAAAAA&#10;AAAAAAAAoQIAAGRycy9kb3ducmV2LnhtbFBLBQYAAAAABAAEAPkAAACUAw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GesMcAAADeAAAADwAAAGRycy9kb3ducmV2LnhtbESPQWvCQBSE7wX/w/IKvdWNATWmWUXE&#10;YnuzqUKPj+xrsph9G7LbmP77bkHwOMzMN0yxGW0rBuq9caxgNk1AEFdOG64VnD5fnzMQPiBrbB2T&#10;gl/ysFlPHgrMtbvyBw1lqEWEsM9RQRNCl0vpq4Ys+qnriKP37XqLIcq+lrrHa4TbVqZJspAWDceF&#10;BjvaNVRdyh+rwBwXh/n78rw6y/0hzL6yS2bsSamnx3H7AiLQGO7hW/tNK0j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Z6wxwAAAN4AAAAPAAAAAAAA&#10;AAAAAAAAAKECAABkcnMvZG93bnJldi54bWxQSwUGAAAAAAQABAD5AAAAlQM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07K8YAAADeAAAADwAAAGRycy9kb3ducmV2LnhtbESPT4vCMBTE7wt+h/AEb2uqotZqFBEX&#10;d2/+BY+P5tkGm5fSRO1++83Cwh6HmfkNs1i1thJParxxrGDQT0AQ504bLhScTx/vKQgfkDVWjknB&#10;N3lYLTtvC8y0e/GBnsdQiAhhn6GCMoQ6k9LnJVn0fVcTR+/mGoshyqaQusFXhNtKDpNkIi0ajgsl&#10;1rQpKb8fH1aB2U9246/pZXaR210YXNN7auxZqV63Xc9BBGrDf/iv/akVDMez6Qh+78Qr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dOyvGAAAA3gAAAA8AAAAAAAAA&#10;AAAAAAAAoQIAAGRycy9kb3ducmV2LnhtbFBLBQYAAAAABAAEAPkAAACUAw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BMHMYA&#10;AADeAAAADwAAAGRycy9kb3ducmV2LnhtbESPQWsCMRSE74X+h/AKvdVspa26GqW0FAQLYtyLt8fm&#10;uVncvCxJquu/b4RCj8PMfMMsVoPrxJlCbD0reB4VIIhrb1puFFT7r6cpiJiQDXaeScGVIqyW93cL&#10;LI2/8I7OOjUiQziWqMCm1JdSxtqSwzjyPXH2jj44TFmGRpqAlwx3nRwXxZt02HJesNjTh6X6pH+c&#10;gp2uDk5vr9/Bfja13rh1dZJeqceH4X0OItGQ/sN/7bVRMH6dTV7gdidf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BMHMYAAADeAAAADwAAAAAAAAAAAAAAAACYAgAAZHJz&#10;L2Rvd25yZXYueG1sUEsFBgAAAAAEAAQA9QAAAIsDAAAAAA==&#10;" path="m92,87l48,,,87,48,43,92,87xe" fillcolor="black" strokeweight="0">
                        <v:path arrowok="t" o:connecttype="custom" o:connectlocs="38100,36195;19878,0;0,36195;19878,17889;38100,36195"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GxMcAAADeAAAADwAAAGRycy9kb3ducmV2LnhtbESPQWvCQBSE7wX/w/IKvdWNQjSmWUXE&#10;YnuzqUKPj+xrsph9G7LbmP77bkHwOMzMN0yxGW0rBuq9caxgNk1AEFdOG64VnD5fnzMQPiBrbB2T&#10;gl/ysFlPHgrMtbvyBw1lqEWEsM9RQRNCl0vpq4Ys+qnriKP37XqLIcq+lrrHa4TbVs6TZCEtGo4L&#10;DXa0a6i6lD9WgTkuDun78rw6y/0hzL6yS2bsSamnx3H7AiLQGO7hW/tNK5i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AbE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538MYA&#10;AADeAAAADwAAAGRycy9kb3ducmV2LnhtbESPQWsCMRSE74X+h/CE3mpWoVZXo5SWglChGPfi7bF5&#10;bhY3L0uS6vrvG6HQ4zAz3zCrzeA6caEQW88KJuMCBHHtTcuNgurw+TwHEROywc4zKbhRhM368WGF&#10;pfFX3tNFp0ZkCMcSFdiU+lLKWFtyGMe+J87eyQeHKcvQSBPwmuGuk9OimEmHLecFiz29W6rP+scp&#10;2Ovq6PT3bRfsR1PrL7etztIr9TQa3pYgEg3pP/zX3hoF05fF6wzu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538MYAAADeAAAADwAAAAAAAAAAAAAAAACYAgAAZHJz&#10;L2Rvd25yZXYueG1sUEsFBgAAAAAEAAQA9QAAAIsDAAAAAA==&#10;" path="m92,l48,87,,,48,43,92,xe" fillcolor="black" strokeweight="0">
                        <v:path arrowok="t" o:connecttype="custom" o:connectlocs="38100,0;19878,36195;0,0;19878,17889;38100,0" o:connectangles="0,0,0,0,0"/>
                      </v:shape>
                    </v:group>
                  </w:pict>
                </mc:Fallback>
              </mc:AlternateConten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La charge est choisie en fonction du diamètre de la bille et de la nature du matériau pour que le diamètre de l'empreinte d soit compris entre 0,25 D et 0,5 D.</w:t>
            </w:r>
          </w:p>
          <w:p w:rsidR="00D35342" w:rsidRPr="00125132" w:rsidRDefault="00D35342" w:rsidP="00084B79"/>
          <w:p w:rsidR="00D35342" w:rsidRPr="00125132" w:rsidRDefault="00D35342" w:rsidP="00084B79">
            <w:r w:rsidRPr="00125132">
              <w:lastRenderedPageBreak/>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30" type="#_x0000_t75" style="width:108pt;height:37.5pt" o:ole="">
            <v:imagedata r:id="rId33" o:title=""/>
          </v:shape>
          <o:OLEObject Type="Embed" ProgID="Equation.DSMT4" ShapeID="_x0000_i1030" DrawAspect="Content" ObjectID="_1488112371" r:id="rId34"/>
        </w:object>
      </w:r>
      <w:r w:rsidRPr="00125132">
        <w:t xml:space="preserve"> </w:t>
      </w:r>
      <w:r w:rsidRPr="00125132">
        <w:tab/>
        <w:t xml:space="preserve"> forces en N, dimensions en mm</w:t>
      </w:r>
    </w:p>
    <w:p w:rsidR="00D35342" w:rsidRPr="00125132" w:rsidRDefault="00D35342" w:rsidP="00D35342"/>
    <w:p w:rsidR="00D35342" w:rsidRPr="00125132" w:rsidRDefault="00D35342" w:rsidP="00403611">
      <w:pPr>
        <w:pStyle w:val="Titre4"/>
      </w:pPr>
      <w:bookmarkStart w:id="26" w:name="_Toc414370393"/>
      <w:r w:rsidRPr="00125132">
        <w:t>Essai Vickers</w:t>
      </w:r>
      <w:bookmarkEnd w:id="26"/>
    </w:p>
    <w:p w:rsidR="00D35342" w:rsidRPr="00125132" w:rsidRDefault="00D35342" w:rsidP="00D35342">
      <w:pPr>
        <w:jc w:val="center"/>
      </w:pPr>
      <w:r w:rsidRPr="00125132">
        <w:rPr>
          <w:noProof/>
          <w:lang w:eastAsia="fr-FR"/>
        </w:rPr>
        <w:drawing>
          <wp:inline distT="0" distB="0" distL="0" distR="0" wp14:anchorId="55FACDE4" wp14:editId="11B97A99">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35"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 xml:space="preserve">                   </w:t>
      </w:r>
      <w:r w:rsidRPr="00125132">
        <w:tab/>
      </w:r>
      <w:r w:rsidRPr="00125132">
        <w:rPr>
          <w:noProof/>
          <w:lang w:eastAsia="fr-FR"/>
        </w:rPr>
        <w:drawing>
          <wp:inline distT="0" distB="0" distL="0" distR="0" wp14:anchorId="13A10019" wp14:editId="228D819F">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36"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pPr>
              <w:jc w:val="center"/>
            </w:pPr>
            <w:r>
              <w:rPr>
                <w:noProof/>
                <w:lang w:eastAsia="fr-FR"/>
              </w:rPr>
              <mc:AlternateContent>
                <mc:Choice Requires="wpc">
                  <w:drawing>
                    <wp:inline distT="0" distB="0" distL="0" distR="0" wp14:anchorId="29B26FA1" wp14:editId="3D71362D">
                      <wp:extent cx="2288540" cy="1654175"/>
                      <wp:effectExtent l="1905" t="2540" r="0" b="10160"/>
                      <wp:docPr id="25047" name="Zone de dessin 250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4304" name="Group 963"/>
                              <wpg:cNvGrpSpPr>
                                <a:grpSpLocks/>
                              </wpg:cNvGrpSpPr>
                              <wpg:grpSpPr bwMode="auto">
                                <a:xfrm>
                                  <a:off x="0" y="30057"/>
                                  <a:ext cx="1451585" cy="749872"/>
                                  <a:chOff x="0" y="58"/>
                                  <a:chExt cx="2801" cy="1447"/>
                                </a:xfrm>
                              </wpg:grpSpPr>
                              <wps:wsp>
                                <wps:cNvPr id="24305" name="Freeform 964"/>
                                <wps:cNvSpPr>
                                  <a:spLocks/>
                                </wps:cNvSpPr>
                                <wps:spPr bwMode="auto">
                                  <a:xfrm>
                                    <a:off x="1634" y="1202"/>
                                    <a:ext cx="1163" cy="303"/>
                                  </a:xfrm>
                                  <a:custGeom>
                                    <a:avLst/>
                                    <a:gdLst>
                                      <a:gd name="T0" fmla="*/ 24 w 1163"/>
                                      <a:gd name="T1" fmla="*/ 5 h 303"/>
                                      <a:gd name="T2" fmla="*/ 19 w 1163"/>
                                      <a:gd name="T3" fmla="*/ 14 h 303"/>
                                      <a:gd name="T4" fmla="*/ 14 w 1163"/>
                                      <a:gd name="T5" fmla="*/ 29 h 303"/>
                                      <a:gd name="T6" fmla="*/ 9 w 1163"/>
                                      <a:gd name="T7" fmla="*/ 48 h 303"/>
                                      <a:gd name="T8" fmla="*/ 5 w 1163"/>
                                      <a:gd name="T9" fmla="*/ 86 h 303"/>
                                      <a:gd name="T10" fmla="*/ 5 w 1163"/>
                                      <a:gd name="T11" fmla="*/ 91 h 303"/>
                                      <a:gd name="T12" fmla="*/ 9 w 1163"/>
                                      <a:gd name="T13" fmla="*/ 130 h 303"/>
                                      <a:gd name="T14" fmla="*/ 14 w 1163"/>
                                      <a:gd name="T15" fmla="*/ 144 h 303"/>
                                      <a:gd name="T16" fmla="*/ 19 w 1163"/>
                                      <a:gd name="T17" fmla="*/ 158 h 303"/>
                                      <a:gd name="T18" fmla="*/ 24 w 1163"/>
                                      <a:gd name="T19" fmla="*/ 168 h 303"/>
                                      <a:gd name="T20" fmla="*/ 29 w 1163"/>
                                      <a:gd name="T21" fmla="*/ 173 h 303"/>
                                      <a:gd name="T22" fmla="*/ 38 w 1163"/>
                                      <a:gd name="T23" fmla="*/ 187 h 303"/>
                                      <a:gd name="T24" fmla="*/ 43 w 1163"/>
                                      <a:gd name="T25" fmla="*/ 192 h 303"/>
                                      <a:gd name="T26" fmla="*/ 48 w 1163"/>
                                      <a:gd name="T27" fmla="*/ 197 h 303"/>
                                      <a:gd name="T28" fmla="*/ 53 w 1163"/>
                                      <a:gd name="T29" fmla="*/ 207 h 303"/>
                                      <a:gd name="T30" fmla="*/ 57 w 1163"/>
                                      <a:gd name="T31" fmla="*/ 211 h 303"/>
                                      <a:gd name="T32" fmla="*/ 67 w 1163"/>
                                      <a:gd name="T33" fmla="*/ 216 h 303"/>
                                      <a:gd name="T34" fmla="*/ 72 w 1163"/>
                                      <a:gd name="T35" fmla="*/ 221 h 303"/>
                                      <a:gd name="T36" fmla="*/ 86 w 1163"/>
                                      <a:gd name="T37" fmla="*/ 235 h 303"/>
                                      <a:gd name="T38" fmla="*/ 91 w 1163"/>
                                      <a:gd name="T39" fmla="*/ 240 h 303"/>
                                      <a:gd name="T40" fmla="*/ 101 w 1163"/>
                                      <a:gd name="T41" fmla="*/ 245 h 303"/>
                                      <a:gd name="T42" fmla="*/ 110 w 1163"/>
                                      <a:gd name="T43" fmla="*/ 250 h 303"/>
                                      <a:gd name="T44" fmla="*/ 125 w 1163"/>
                                      <a:gd name="T45" fmla="*/ 259 h 303"/>
                                      <a:gd name="T46" fmla="*/ 139 w 1163"/>
                                      <a:gd name="T47" fmla="*/ 264 h 303"/>
                                      <a:gd name="T48" fmla="*/ 149 w 1163"/>
                                      <a:gd name="T49" fmla="*/ 269 h 303"/>
                                      <a:gd name="T50" fmla="*/ 163 w 1163"/>
                                      <a:gd name="T51" fmla="*/ 274 h 303"/>
                                      <a:gd name="T52" fmla="*/ 182 w 1163"/>
                                      <a:gd name="T53" fmla="*/ 279 h 303"/>
                                      <a:gd name="T54" fmla="*/ 197 w 1163"/>
                                      <a:gd name="T55" fmla="*/ 283 h 303"/>
                                      <a:gd name="T56" fmla="*/ 226 w 1163"/>
                                      <a:gd name="T57" fmla="*/ 288 h 303"/>
                                      <a:gd name="T58" fmla="*/ 408 w 1163"/>
                                      <a:gd name="T59" fmla="*/ 283 h 303"/>
                                      <a:gd name="T60" fmla="*/ 932 w 1163"/>
                                      <a:gd name="T61" fmla="*/ 288 h 303"/>
                                      <a:gd name="T62" fmla="*/ 961 w 1163"/>
                                      <a:gd name="T63" fmla="*/ 293 h 303"/>
                                      <a:gd name="T64" fmla="*/ 990 w 1163"/>
                                      <a:gd name="T65" fmla="*/ 298 h 303"/>
                                      <a:gd name="T66" fmla="*/ 1018 w 1163"/>
                                      <a:gd name="T67" fmla="*/ 303 h 303"/>
                                      <a:gd name="T68" fmla="*/ 1067 w 1163"/>
                                      <a:gd name="T69" fmla="*/ 298 h 303"/>
                                      <a:gd name="T70" fmla="*/ 1091 w 1163"/>
                                      <a:gd name="T71" fmla="*/ 288 h 303"/>
                                      <a:gd name="T72" fmla="*/ 1095 w 1163"/>
                                      <a:gd name="T73" fmla="*/ 283 h 303"/>
                                      <a:gd name="T74" fmla="*/ 1115 w 1163"/>
                                      <a:gd name="T75" fmla="*/ 274 h 303"/>
                                      <a:gd name="T76" fmla="*/ 1124 w 1163"/>
                                      <a:gd name="T77" fmla="*/ 259 h 303"/>
                                      <a:gd name="T78" fmla="*/ 1129 w 1163"/>
                                      <a:gd name="T79" fmla="*/ 245 h 303"/>
                                      <a:gd name="T80" fmla="*/ 1134 w 1163"/>
                                      <a:gd name="T81" fmla="*/ 235 h 303"/>
                                      <a:gd name="T82" fmla="*/ 1139 w 1163"/>
                                      <a:gd name="T83" fmla="*/ 226 h 303"/>
                                      <a:gd name="T84" fmla="*/ 1143 w 1163"/>
                                      <a:gd name="T85" fmla="*/ 211 h 303"/>
                                      <a:gd name="T86" fmla="*/ 1148 w 1163"/>
                                      <a:gd name="T87" fmla="*/ 197 h 303"/>
                                      <a:gd name="T88" fmla="*/ 1153 w 1163"/>
                                      <a:gd name="T89" fmla="*/ 173 h 303"/>
                                      <a:gd name="T90" fmla="*/ 1158 w 1163"/>
                                      <a:gd name="T91" fmla="*/ 125 h 303"/>
                                      <a:gd name="T92" fmla="*/ 1163 w 1163"/>
                                      <a:gd name="T93" fmla="*/ 38 h 303"/>
                                      <a:gd name="T94" fmla="*/ 1158 w 116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3">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30"/>
                                        </a:lnTo>
                                        <a:lnTo>
                                          <a:pt x="9" y="130"/>
                                        </a:lnTo>
                                        <a:lnTo>
                                          <a:pt x="9" y="139"/>
                                        </a:lnTo>
                                        <a:lnTo>
                                          <a:pt x="14" y="144"/>
                                        </a:lnTo>
                                        <a:lnTo>
                                          <a:pt x="14" y="154"/>
                                        </a:lnTo>
                                        <a:lnTo>
                                          <a:pt x="19" y="158"/>
                                        </a:lnTo>
                                        <a:lnTo>
                                          <a:pt x="19" y="163"/>
                                        </a:lnTo>
                                        <a:lnTo>
                                          <a:pt x="24" y="168"/>
                                        </a:lnTo>
                                        <a:lnTo>
                                          <a:pt x="24" y="173"/>
                                        </a:lnTo>
                                        <a:lnTo>
                                          <a:pt x="29" y="173"/>
                                        </a:lnTo>
                                        <a:lnTo>
                                          <a:pt x="29" y="178"/>
                                        </a:lnTo>
                                        <a:lnTo>
                                          <a:pt x="38" y="187"/>
                                        </a:lnTo>
                                        <a:lnTo>
                                          <a:pt x="38" y="192"/>
                                        </a:lnTo>
                                        <a:lnTo>
                                          <a:pt x="43" y="192"/>
                                        </a:lnTo>
                                        <a:lnTo>
                                          <a:pt x="43" y="197"/>
                                        </a:lnTo>
                                        <a:lnTo>
                                          <a:pt x="48" y="197"/>
                                        </a:lnTo>
                                        <a:lnTo>
                                          <a:pt x="48" y="202"/>
                                        </a:lnTo>
                                        <a:lnTo>
                                          <a:pt x="53" y="207"/>
                                        </a:lnTo>
                                        <a:lnTo>
                                          <a:pt x="57" y="207"/>
                                        </a:lnTo>
                                        <a:lnTo>
                                          <a:pt x="57" y="211"/>
                                        </a:lnTo>
                                        <a:lnTo>
                                          <a:pt x="62" y="211"/>
                                        </a:lnTo>
                                        <a:lnTo>
                                          <a:pt x="67" y="216"/>
                                        </a:lnTo>
                                        <a:lnTo>
                                          <a:pt x="67" y="221"/>
                                        </a:lnTo>
                                        <a:lnTo>
                                          <a:pt x="72" y="221"/>
                                        </a:lnTo>
                                        <a:lnTo>
                                          <a:pt x="81" y="231"/>
                                        </a:lnTo>
                                        <a:lnTo>
                                          <a:pt x="86" y="235"/>
                                        </a:lnTo>
                                        <a:lnTo>
                                          <a:pt x="91" y="235"/>
                                        </a:lnTo>
                                        <a:lnTo>
                                          <a:pt x="91" y="240"/>
                                        </a:lnTo>
                                        <a:lnTo>
                                          <a:pt x="96" y="240"/>
                                        </a:lnTo>
                                        <a:lnTo>
                                          <a:pt x="101" y="245"/>
                                        </a:lnTo>
                                        <a:lnTo>
                                          <a:pt x="105" y="245"/>
                                        </a:lnTo>
                                        <a:lnTo>
                                          <a:pt x="110" y="250"/>
                                        </a:lnTo>
                                        <a:lnTo>
                                          <a:pt x="115" y="250"/>
                                        </a:lnTo>
                                        <a:lnTo>
                                          <a:pt x="125" y="259"/>
                                        </a:lnTo>
                                        <a:lnTo>
                                          <a:pt x="134" y="259"/>
                                        </a:lnTo>
                                        <a:lnTo>
                                          <a:pt x="139" y="264"/>
                                        </a:lnTo>
                                        <a:lnTo>
                                          <a:pt x="144" y="264"/>
                                        </a:lnTo>
                                        <a:lnTo>
                                          <a:pt x="149" y="269"/>
                                        </a:lnTo>
                                        <a:lnTo>
                                          <a:pt x="158" y="269"/>
                                        </a:lnTo>
                                        <a:lnTo>
                                          <a:pt x="163" y="274"/>
                                        </a:lnTo>
                                        <a:lnTo>
                                          <a:pt x="178" y="274"/>
                                        </a:lnTo>
                                        <a:lnTo>
                                          <a:pt x="182" y="279"/>
                                        </a:lnTo>
                                        <a:lnTo>
                                          <a:pt x="192" y="279"/>
                                        </a:lnTo>
                                        <a:lnTo>
                                          <a:pt x="197" y="283"/>
                                        </a:lnTo>
                                        <a:lnTo>
                                          <a:pt x="216" y="283"/>
                                        </a:lnTo>
                                        <a:lnTo>
                                          <a:pt x="226" y="288"/>
                                        </a:lnTo>
                                        <a:lnTo>
                                          <a:pt x="399" y="288"/>
                                        </a:lnTo>
                                        <a:lnTo>
                                          <a:pt x="408" y="283"/>
                                        </a:lnTo>
                                        <a:lnTo>
                                          <a:pt x="927" y="283"/>
                                        </a:lnTo>
                                        <a:lnTo>
                                          <a:pt x="932" y="288"/>
                                        </a:lnTo>
                                        <a:lnTo>
                                          <a:pt x="956" y="288"/>
                                        </a:lnTo>
                                        <a:lnTo>
                                          <a:pt x="961" y="293"/>
                                        </a:lnTo>
                                        <a:lnTo>
                                          <a:pt x="980" y="293"/>
                                        </a:lnTo>
                                        <a:lnTo>
                                          <a:pt x="990" y="298"/>
                                        </a:lnTo>
                                        <a:lnTo>
                                          <a:pt x="1014" y="298"/>
                                        </a:lnTo>
                                        <a:lnTo>
                                          <a:pt x="1018" y="303"/>
                                        </a:lnTo>
                                        <a:lnTo>
                                          <a:pt x="1062" y="303"/>
                                        </a:lnTo>
                                        <a:lnTo>
                                          <a:pt x="1067" y="298"/>
                                        </a:lnTo>
                                        <a:lnTo>
                                          <a:pt x="1081" y="298"/>
                                        </a:lnTo>
                                        <a:lnTo>
                                          <a:pt x="1091" y="288"/>
                                        </a:lnTo>
                                        <a:lnTo>
                                          <a:pt x="1095" y="288"/>
                                        </a:lnTo>
                                        <a:lnTo>
                                          <a:pt x="1095" y="283"/>
                                        </a:lnTo>
                                        <a:lnTo>
                                          <a:pt x="1105" y="283"/>
                                        </a:lnTo>
                                        <a:lnTo>
                                          <a:pt x="1115" y="274"/>
                                        </a:lnTo>
                                        <a:lnTo>
                                          <a:pt x="1115" y="269"/>
                                        </a:lnTo>
                                        <a:lnTo>
                                          <a:pt x="1124" y="259"/>
                                        </a:lnTo>
                                        <a:lnTo>
                                          <a:pt x="1129" y="255"/>
                                        </a:lnTo>
                                        <a:lnTo>
                                          <a:pt x="1129" y="245"/>
                                        </a:lnTo>
                                        <a:lnTo>
                                          <a:pt x="1134" y="240"/>
                                        </a:lnTo>
                                        <a:lnTo>
                                          <a:pt x="1134" y="235"/>
                                        </a:lnTo>
                                        <a:lnTo>
                                          <a:pt x="1139" y="231"/>
                                        </a:lnTo>
                                        <a:lnTo>
                                          <a:pt x="1139" y="226"/>
                                        </a:lnTo>
                                        <a:lnTo>
                                          <a:pt x="1143" y="221"/>
                                        </a:lnTo>
                                        <a:lnTo>
                                          <a:pt x="1143" y="211"/>
                                        </a:lnTo>
                                        <a:lnTo>
                                          <a:pt x="1148" y="207"/>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6" name="Freeform 965"/>
                                <wps:cNvSpPr>
                                  <a:spLocks/>
                                </wps:cNvSpPr>
                                <wps:spPr bwMode="auto">
                                  <a:xfrm>
                                    <a:off x="1629"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29 w 1168"/>
                                      <a:gd name="T11" fmla="*/ 183 h 308"/>
                                      <a:gd name="T12" fmla="*/ 43 w 1168"/>
                                      <a:gd name="T13" fmla="*/ 197 h 308"/>
                                      <a:gd name="T14" fmla="*/ 101 w 1168"/>
                                      <a:gd name="T15" fmla="*/ 250 h 308"/>
                                      <a:gd name="T16" fmla="*/ 135 w 1168"/>
                                      <a:gd name="T17" fmla="*/ 264 h 308"/>
                                      <a:gd name="T18" fmla="*/ 154 w 1168"/>
                                      <a:gd name="T19" fmla="*/ 274 h 308"/>
                                      <a:gd name="T20" fmla="*/ 178 w 1168"/>
                                      <a:gd name="T21" fmla="*/ 284 h 308"/>
                                      <a:gd name="T22" fmla="*/ 202 w 1168"/>
                                      <a:gd name="T23" fmla="*/ 293 h 308"/>
                                      <a:gd name="T24" fmla="*/ 956 w 1168"/>
                                      <a:gd name="T25" fmla="*/ 298 h 308"/>
                                      <a:gd name="T26" fmla="*/ 995 w 1168"/>
                                      <a:gd name="T27" fmla="*/ 308 h 308"/>
                                      <a:gd name="T28" fmla="*/ 1091 w 1168"/>
                                      <a:gd name="T29" fmla="*/ 303 h 308"/>
                                      <a:gd name="T30" fmla="*/ 1115 w 1168"/>
                                      <a:gd name="T31" fmla="*/ 293 h 308"/>
                                      <a:gd name="T32" fmla="*/ 1139 w 1168"/>
                                      <a:gd name="T33" fmla="*/ 255 h 308"/>
                                      <a:gd name="T34" fmla="*/ 1144 w 1168"/>
                                      <a:gd name="T35" fmla="*/ 236 h 308"/>
                                      <a:gd name="T36" fmla="*/ 1153 w 1168"/>
                                      <a:gd name="T37" fmla="*/ 212 h 308"/>
                                      <a:gd name="T38" fmla="*/ 1158 w 1168"/>
                                      <a:gd name="T39" fmla="*/ 168 h 308"/>
                                      <a:gd name="T40" fmla="*/ 1168 w 1168"/>
                                      <a:gd name="T41" fmla="*/ 5 h 308"/>
                                      <a:gd name="T42" fmla="*/ 24 w 1168"/>
                                      <a:gd name="T43" fmla="*/ 0 h 308"/>
                                      <a:gd name="T44" fmla="*/ 1163 w 1168"/>
                                      <a:gd name="T45" fmla="*/ 10 h 308"/>
                                      <a:gd name="T46" fmla="*/ 1153 w 1168"/>
                                      <a:gd name="T47" fmla="*/ 159 h 308"/>
                                      <a:gd name="T48" fmla="*/ 1144 w 1168"/>
                                      <a:gd name="T49" fmla="*/ 202 h 308"/>
                                      <a:gd name="T50" fmla="*/ 1139 w 1168"/>
                                      <a:gd name="T51" fmla="*/ 226 h 308"/>
                                      <a:gd name="T52" fmla="*/ 1129 w 1168"/>
                                      <a:gd name="T53" fmla="*/ 245 h 308"/>
                                      <a:gd name="T54" fmla="*/ 1105 w 1168"/>
                                      <a:gd name="T55" fmla="*/ 284 h 308"/>
                                      <a:gd name="T56" fmla="*/ 1110 w 1168"/>
                                      <a:gd name="T57" fmla="*/ 284 h 308"/>
                                      <a:gd name="T58" fmla="*/ 1091 w 1168"/>
                                      <a:gd name="T59" fmla="*/ 293 h 308"/>
                                      <a:gd name="T60" fmla="*/ 995 w 1168"/>
                                      <a:gd name="T61" fmla="*/ 298 h 308"/>
                                      <a:gd name="T62" fmla="*/ 956 w 1168"/>
                                      <a:gd name="T63" fmla="*/ 288 h 308"/>
                                      <a:gd name="T64" fmla="*/ 879 w 1168"/>
                                      <a:gd name="T65" fmla="*/ 284 h 308"/>
                                      <a:gd name="T66" fmla="*/ 192 w 1168"/>
                                      <a:gd name="T67" fmla="*/ 279 h 308"/>
                                      <a:gd name="T68" fmla="*/ 168 w 1168"/>
                                      <a:gd name="T69" fmla="*/ 274 h 308"/>
                                      <a:gd name="T70" fmla="*/ 149 w 1168"/>
                                      <a:gd name="T71" fmla="*/ 264 h 308"/>
                                      <a:gd name="T72" fmla="*/ 125 w 1168"/>
                                      <a:gd name="T73" fmla="*/ 255 h 308"/>
                                      <a:gd name="T74" fmla="*/ 77 w 1168"/>
                                      <a:gd name="T75" fmla="*/ 216 h 308"/>
                                      <a:gd name="T76" fmla="*/ 53 w 1168"/>
                                      <a:gd name="T77" fmla="*/ 192 h 308"/>
                                      <a:gd name="T78" fmla="*/ 38 w 1168"/>
                                      <a:gd name="T79" fmla="*/ 178 h 308"/>
                                      <a:gd name="T80" fmla="*/ 24 w 1168"/>
                                      <a:gd name="T81" fmla="*/ 154 h 308"/>
                                      <a:gd name="T82" fmla="*/ 14 w 1168"/>
                                      <a:gd name="T83" fmla="*/ 139 h 308"/>
                                      <a:gd name="T84" fmla="*/ 10 w 1168"/>
                                      <a:gd name="T85" fmla="*/ 67 h 308"/>
                                      <a:gd name="T86" fmla="*/ 19 w 1168"/>
                                      <a:gd name="T87" fmla="*/ 38 h 308"/>
                                      <a:gd name="T88" fmla="*/ 24 w 1168"/>
                                      <a:gd name="T89"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3"/>
                                        </a:lnTo>
                                        <a:lnTo>
                                          <a:pt x="38" y="192"/>
                                        </a:lnTo>
                                        <a:lnTo>
                                          <a:pt x="43" y="192"/>
                                        </a:lnTo>
                                        <a:lnTo>
                                          <a:pt x="43" y="197"/>
                                        </a:lnTo>
                                        <a:lnTo>
                                          <a:pt x="72" y="226"/>
                                        </a:lnTo>
                                        <a:lnTo>
                                          <a:pt x="77" y="226"/>
                                        </a:lnTo>
                                        <a:lnTo>
                                          <a:pt x="101" y="250"/>
                                        </a:lnTo>
                                        <a:lnTo>
                                          <a:pt x="110" y="250"/>
                                        </a:lnTo>
                                        <a:lnTo>
                                          <a:pt x="125" y="264"/>
                                        </a:lnTo>
                                        <a:lnTo>
                                          <a:pt x="135" y="264"/>
                                        </a:lnTo>
                                        <a:lnTo>
                                          <a:pt x="135" y="269"/>
                                        </a:lnTo>
                                        <a:lnTo>
                                          <a:pt x="149" y="274"/>
                                        </a:lnTo>
                                        <a:lnTo>
                                          <a:pt x="154" y="274"/>
                                        </a:lnTo>
                                        <a:lnTo>
                                          <a:pt x="159" y="279"/>
                                        </a:lnTo>
                                        <a:lnTo>
                                          <a:pt x="168" y="284"/>
                                        </a:lnTo>
                                        <a:lnTo>
                                          <a:pt x="178" y="284"/>
                                        </a:lnTo>
                                        <a:lnTo>
                                          <a:pt x="183" y="288"/>
                                        </a:lnTo>
                                        <a:lnTo>
                                          <a:pt x="192" y="288"/>
                                        </a:lnTo>
                                        <a:lnTo>
                                          <a:pt x="202" y="293"/>
                                        </a:lnTo>
                                        <a:lnTo>
                                          <a:pt x="923" y="293"/>
                                        </a:lnTo>
                                        <a:lnTo>
                                          <a:pt x="932" y="298"/>
                                        </a:lnTo>
                                        <a:lnTo>
                                          <a:pt x="956" y="298"/>
                                        </a:lnTo>
                                        <a:lnTo>
                                          <a:pt x="966" y="303"/>
                                        </a:lnTo>
                                        <a:lnTo>
                                          <a:pt x="990" y="303"/>
                                        </a:lnTo>
                                        <a:lnTo>
                                          <a:pt x="995" y="308"/>
                                        </a:lnTo>
                                        <a:lnTo>
                                          <a:pt x="1081" y="308"/>
                                        </a:lnTo>
                                        <a:lnTo>
                                          <a:pt x="1086" y="303"/>
                                        </a:lnTo>
                                        <a:lnTo>
                                          <a:pt x="1091" y="303"/>
                                        </a:lnTo>
                                        <a:lnTo>
                                          <a:pt x="1100" y="298"/>
                                        </a:lnTo>
                                        <a:lnTo>
                                          <a:pt x="1105" y="293"/>
                                        </a:lnTo>
                                        <a:lnTo>
                                          <a:pt x="1115" y="293"/>
                                        </a:lnTo>
                                        <a:lnTo>
                                          <a:pt x="1115" y="284"/>
                                        </a:lnTo>
                                        <a:lnTo>
                                          <a:pt x="1120" y="279"/>
                                        </a:lnTo>
                                        <a:lnTo>
                                          <a:pt x="1139" y="255"/>
                                        </a:lnTo>
                                        <a:lnTo>
                                          <a:pt x="1139" y="245"/>
                                        </a:lnTo>
                                        <a:lnTo>
                                          <a:pt x="1144" y="240"/>
                                        </a:lnTo>
                                        <a:lnTo>
                                          <a:pt x="1144" y="236"/>
                                        </a:lnTo>
                                        <a:lnTo>
                                          <a:pt x="1148" y="226"/>
                                        </a:lnTo>
                                        <a:lnTo>
                                          <a:pt x="1148" y="216"/>
                                        </a:lnTo>
                                        <a:lnTo>
                                          <a:pt x="1153" y="212"/>
                                        </a:lnTo>
                                        <a:lnTo>
                                          <a:pt x="1153" y="202"/>
                                        </a:lnTo>
                                        <a:lnTo>
                                          <a:pt x="1158" y="192"/>
                                        </a:lnTo>
                                        <a:lnTo>
                                          <a:pt x="1158" y="168"/>
                                        </a:lnTo>
                                        <a:lnTo>
                                          <a:pt x="1163" y="159"/>
                                        </a:lnTo>
                                        <a:lnTo>
                                          <a:pt x="1163" y="14"/>
                                        </a:lnTo>
                                        <a:lnTo>
                                          <a:pt x="1168" y="5"/>
                                        </a:lnTo>
                                        <a:lnTo>
                                          <a:pt x="1168" y="0"/>
                                        </a:lnTo>
                                        <a:lnTo>
                                          <a:pt x="29" y="0"/>
                                        </a:lnTo>
                                        <a:lnTo>
                                          <a:pt x="24" y="0"/>
                                        </a:lnTo>
                                        <a:lnTo>
                                          <a:pt x="34" y="10"/>
                                        </a:lnTo>
                                        <a:lnTo>
                                          <a:pt x="29" y="10"/>
                                        </a:lnTo>
                                        <a:lnTo>
                                          <a:pt x="1163" y="10"/>
                                        </a:lnTo>
                                        <a:lnTo>
                                          <a:pt x="1158" y="5"/>
                                        </a:lnTo>
                                        <a:lnTo>
                                          <a:pt x="1153" y="14"/>
                                        </a:lnTo>
                                        <a:lnTo>
                                          <a:pt x="1153" y="159"/>
                                        </a:lnTo>
                                        <a:lnTo>
                                          <a:pt x="1148" y="168"/>
                                        </a:lnTo>
                                        <a:lnTo>
                                          <a:pt x="1148" y="192"/>
                                        </a:lnTo>
                                        <a:lnTo>
                                          <a:pt x="1144" y="202"/>
                                        </a:lnTo>
                                        <a:lnTo>
                                          <a:pt x="1144" y="212"/>
                                        </a:lnTo>
                                        <a:lnTo>
                                          <a:pt x="1139" y="216"/>
                                        </a:lnTo>
                                        <a:lnTo>
                                          <a:pt x="1139" y="226"/>
                                        </a:lnTo>
                                        <a:lnTo>
                                          <a:pt x="1134" y="236"/>
                                        </a:lnTo>
                                        <a:lnTo>
                                          <a:pt x="1134" y="240"/>
                                        </a:lnTo>
                                        <a:lnTo>
                                          <a:pt x="1129" y="245"/>
                                        </a:lnTo>
                                        <a:lnTo>
                                          <a:pt x="1129" y="255"/>
                                        </a:lnTo>
                                        <a:lnTo>
                                          <a:pt x="1110" y="269"/>
                                        </a:lnTo>
                                        <a:lnTo>
                                          <a:pt x="1105" y="284"/>
                                        </a:lnTo>
                                        <a:lnTo>
                                          <a:pt x="1105" y="288"/>
                                        </a:lnTo>
                                        <a:lnTo>
                                          <a:pt x="1105" y="284"/>
                                        </a:lnTo>
                                        <a:lnTo>
                                          <a:pt x="1110" y="284"/>
                                        </a:lnTo>
                                        <a:lnTo>
                                          <a:pt x="1105" y="284"/>
                                        </a:lnTo>
                                        <a:lnTo>
                                          <a:pt x="1091" y="288"/>
                                        </a:lnTo>
                                        <a:lnTo>
                                          <a:pt x="1091" y="293"/>
                                        </a:lnTo>
                                        <a:lnTo>
                                          <a:pt x="1086" y="293"/>
                                        </a:lnTo>
                                        <a:lnTo>
                                          <a:pt x="1081" y="298"/>
                                        </a:lnTo>
                                        <a:lnTo>
                                          <a:pt x="995" y="298"/>
                                        </a:lnTo>
                                        <a:lnTo>
                                          <a:pt x="990" y="293"/>
                                        </a:lnTo>
                                        <a:lnTo>
                                          <a:pt x="966" y="293"/>
                                        </a:lnTo>
                                        <a:lnTo>
                                          <a:pt x="956" y="288"/>
                                        </a:lnTo>
                                        <a:lnTo>
                                          <a:pt x="932" y="288"/>
                                        </a:lnTo>
                                        <a:lnTo>
                                          <a:pt x="923" y="284"/>
                                        </a:lnTo>
                                        <a:lnTo>
                                          <a:pt x="879" y="284"/>
                                        </a:lnTo>
                                        <a:lnTo>
                                          <a:pt x="543" y="284"/>
                                        </a:lnTo>
                                        <a:lnTo>
                                          <a:pt x="202" y="284"/>
                                        </a:lnTo>
                                        <a:lnTo>
                                          <a:pt x="192" y="279"/>
                                        </a:lnTo>
                                        <a:lnTo>
                                          <a:pt x="183" y="279"/>
                                        </a:lnTo>
                                        <a:lnTo>
                                          <a:pt x="178" y="274"/>
                                        </a:lnTo>
                                        <a:lnTo>
                                          <a:pt x="168" y="274"/>
                                        </a:lnTo>
                                        <a:lnTo>
                                          <a:pt x="168" y="269"/>
                                        </a:lnTo>
                                        <a:lnTo>
                                          <a:pt x="154" y="264"/>
                                        </a:lnTo>
                                        <a:lnTo>
                                          <a:pt x="149" y="264"/>
                                        </a:lnTo>
                                        <a:lnTo>
                                          <a:pt x="144" y="260"/>
                                        </a:lnTo>
                                        <a:lnTo>
                                          <a:pt x="135" y="255"/>
                                        </a:lnTo>
                                        <a:lnTo>
                                          <a:pt x="125" y="255"/>
                                        </a:lnTo>
                                        <a:lnTo>
                                          <a:pt x="110" y="240"/>
                                        </a:lnTo>
                                        <a:lnTo>
                                          <a:pt x="101" y="240"/>
                                        </a:lnTo>
                                        <a:lnTo>
                                          <a:pt x="77" y="216"/>
                                        </a:lnTo>
                                        <a:lnTo>
                                          <a:pt x="72" y="216"/>
                                        </a:lnTo>
                                        <a:lnTo>
                                          <a:pt x="53" y="197"/>
                                        </a:lnTo>
                                        <a:lnTo>
                                          <a:pt x="53" y="192"/>
                                        </a:lnTo>
                                        <a:lnTo>
                                          <a:pt x="43" y="183"/>
                                        </a:lnTo>
                                        <a:lnTo>
                                          <a:pt x="38" y="183"/>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7" name="Freeform 966"/>
                                <wps:cNvSpPr>
                                  <a:spLocks/>
                                </wps:cNvSpPr>
                                <wps:spPr bwMode="auto">
                                  <a:xfrm>
                                    <a:off x="1648"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8" name="Freeform 967"/>
                                <wps:cNvSpPr>
                                  <a:spLocks/>
                                </wps:cNvSpPr>
                                <wps:spPr bwMode="auto">
                                  <a:xfrm>
                                    <a:off x="10" y="1202"/>
                                    <a:ext cx="1153" cy="303"/>
                                  </a:xfrm>
                                  <a:custGeom>
                                    <a:avLst/>
                                    <a:gdLst>
                                      <a:gd name="T0" fmla="*/ 19 w 1153"/>
                                      <a:gd name="T1" fmla="*/ 5 h 303"/>
                                      <a:gd name="T2" fmla="*/ 14 w 1153"/>
                                      <a:gd name="T3" fmla="*/ 14 h 303"/>
                                      <a:gd name="T4" fmla="*/ 9 w 1153"/>
                                      <a:gd name="T5" fmla="*/ 33 h 303"/>
                                      <a:gd name="T6" fmla="*/ 4 w 1153"/>
                                      <a:gd name="T7" fmla="*/ 48 h 303"/>
                                      <a:gd name="T8" fmla="*/ 0 w 1153"/>
                                      <a:gd name="T9" fmla="*/ 125 h 303"/>
                                      <a:gd name="T10" fmla="*/ 4 w 1153"/>
                                      <a:gd name="T11" fmla="*/ 139 h 303"/>
                                      <a:gd name="T12" fmla="*/ 9 w 1153"/>
                                      <a:gd name="T13" fmla="*/ 154 h 303"/>
                                      <a:gd name="T14" fmla="*/ 14 w 1153"/>
                                      <a:gd name="T15" fmla="*/ 163 h 303"/>
                                      <a:gd name="T16" fmla="*/ 19 w 1153"/>
                                      <a:gd name="T17" fmla="*/ 173 h 303"/>
                                      <a:gd name="T18" fmla="*/ 24 w 1153"/>
                                      <a:gd name="T19" fmla="*/ 178 h 303"/>
                                      <a:gd name="T20" fmla="*/ 33 w 1153"/>
                                      <a:gd name="T21" fmla="*/ 192 h 303"/>
                                      <a:gd name="T22" fmla="*/ 38 w 1153"/>
                                      <a:gd name="T23" fmla="*/ 197 h 303"/>
                                      <a:gd name="T24" fmla="*/ 43 w 1153"/>
                                      <a:gd name="T25" fmla="*/ 202 h 303"/>
                                      <a:gd name="T26" fmla="*/ 57 w 1153"/>
                                      <a:gd name="T27" fmla="*/ 211 h 303"/>
                                      <a:gd name="T28" fmla="*/ 62 w 1153"/>
                                      <a:gd name="T29" fmla="*/ 221 h 303"/>
                                      <a:gd name="T30" fmla="*/ 67 w 1153"/>
                                      <a:gd name="T31" fmla="*/ 226 h 303"/>
                                      <a:gd name="T32" fmla="*/ 76 w 1153"/>
                                      <a:gd name="T33" fmla="*/ 231 h 303"/>
                                      <a:gd name="T34" fmla="*/ 81 w 1153"/>
                                      <a:gd name="T35" fmla="*/ 235 h 303"/>
                                      <a:gd name="T36" fmla="*/ 91 w 1153"/>
                                      <a:gd name="T37" fmla="*/ 240 h 303"/>
                                      <a:gd name="T38" fmla="*/ 96 w 1153"/>
                                      <a:gd name="T39" fmla="*/ 245 h 303"/>
                                      <a:gd name="T40" fmla="*/ 105 w 1153"/>
                                      <a:gd name="T41" fmla="*/ 250 h 303"/>
                                      <a:gd name="T42" fmla="*/ 115 w 1153"/>
                                      <a:gd name="T43" fmla="*/ 255 h 303"/>
                                      <a:gd name="T44" fmla="*/ 125 w 1153"/>
                                      <a:gd name="T45" fmla="*/ 259 h 303"/>
                                      <a:gd name="T46" fmla="*/ 134 w 1153"/>
                                      <a:gd name="T47" fmla="*/ 264 h 303"/>
                                      <a:gd name="T48" fmla="*/ 149 w 1153"/>
                                      <a:gd name="T49" fmla="*/ 269 h 303"/>
                                      <a:gd name="T50" fmla="*/ 168 w 1153"/>
                                      <a:gd name="T51" fmla="*/ 274 h 303"/>
                                      <a:gd name="T52" fmla="*/ 182 w 1153"/>
                                      <a:gd name="T53" fmla="*/ 279 h 303"/>
                                      <a:gd name="T54" fmla="*/ 206 w 1153"/>
                                      <a:gd name="T55" fmla="*/ 283 h 303"/>
                                      <a:gd name="T56" fmla="*/ 389 w 1153"/>
                                      <a:gd name="T57" fmla="*/ 288 h 303"/>
                                      <a:gd name="T58" fmla="*/ 922 w 1153"/>
                                      <a:gd name="T59" fmla="*/ 283 h 303"/>
                                      <a:gd name="T60" fmla="*/ 951 w 1153"/>
                                      <a:gd name="T61" fmla="*/ 288 h 303"/>
                                      <a:gd name="T62" fmla="*/ 975 w 1153"/>
                                      <a:gd name="T63" fmla="*/ 293 h 303"/>
                                      <a:gd name="T64" fmla="*/ 1004 w 1153"/>
                                      <a:gd name="T65" fmla="*/ 298 h 303"/>
                                      <a:gd name="T66" fmla="*/ 1052 w 1153"/>
                                      <a:gd name="T67" fmla="*/ 303 h 303"/>
                                      <a:gd name="T68" fmla="*/ 1071 w 1153"/>
                                      <a:gd name="T69" fmla="*/ 298 h 303"/>
                                      <a:gd name="T70" fmla="*/ 1086 w 1153"/>
                                      <a:gd name="T71" fmla="*/ 288 h 303"/>
                                      <a:gd name="T72" fmla="*/ 1095 w 1153"/>
                                      <a:gd name="T73" fmla="*/ 283 h 303"/>
                                      <a:gd name="T74" fmla="*/ 1105 w 1153"/>
                                      <a:gd name="T75" fmla="*/ 269 h 303"/>
                                      <a:gd name="T76" fmla="*/ 1114 w 1153"/>
                                      <a:gd name="T77" fmla="*/ 264 h 303"/>
                                      <a:gd name="T78" fmla="*/ 1119 w 1153"/>
                                      <a:gd name="T79" fmla="*/ 255 h 303"/>
                                      <a:gd name="T80" fmla="*/ 1124 w 1153"/>
                                      <a:gd name="T81" fmla="*/ 245 h 303"/>
                                      <a:gd name="T82" fmla="*/ 1129 w 1153"/>
                                      <a:gd name="T83" fmla="*/ 231 h 303"/>
                                      <a:gd name="T84" fmla="*/ 1134 w 1153"/>
                                      <a:gd name="T85" fmla="*/ 221 h 303"/>
                                      <a:gd name="T86" fmla="*/ 1138 w 1153"/>
                                      <a:gd name="T87" fmla="*/ 207 h 303"/>
                                      <a:gd name="T88" fmla="*/ 1143 w 1153"/>
                                      <a:gd name="T89" fmla="*/ 192 h 303"/>
                                      <a:gd name="T90" fmla="*/ 1148 w 1153"/>
                                      <a:gd name="T91" fmla="*/ 173 h 303"/>
                                      <a:gd name="T92" fmla="*/ 1153 w 1153"/>
                                      <a:gd name="T93" fmla="*/ 139 h 303"/>
                                      <a:gd name="T94" fmla="*/ 19 w 115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3">
                                        <a:moveTo>
                                          <a:pt x="19" y="0"/>
                                        </a:moveTo>
                                        <a:lnTo>
                                          <a:pt x="19" y="5"/>
                                        </a:lnTo>
                                        <a:lnTo>
                                          <a:pt x="14" y="9"/>
                                        </a:lnTo>
                                        <a:lnTo>
                                          <a:pt x="14" y="14"/>
                                        </a:lnTo>
                                        <a:lnTo>
                                          <a:pt x="9" y="19"/>
                                        </a:lnTo>
                                        <a:lnTo>
                                          <a:pt x="9" y="33"/>
                                        </a:lnTo>
                                        <a:lnTo>
                                          <a:pt x="4" y="38"/>
                                        </a:lnTo>
                                        <a:lnTo>
                                          <a:pt x="4" y="48"/>
                                        </a:lnTo>
                                        <a:lnTo>
                                          <a:pt x="0" y="53"/>
                                        </a:lnTo>
                                        <a:lnTo>
                                          <a:pt x="0" y="125"/>
                                        </a:lnTo>
                                        <a:lnTo>
                                          <a:pt x="4" y="130"/>
                                        </a:lnTo>
                                        <a:lnTo>
                                          <a:pt x="4" y="139"/>
                                        </a:lnTo>
                                        <a:lnTo>
                                          <a:pt x="9" y="144"/>
                                        </a:lnTo>
                                        <a:lnTo>
                                          <a:pt x="9" y="154"/>
                                        </a:lnTo>
                                        <a:lnTo>
                                          <a:pt x="14" y="158"/>
                                        </a:lnTo>
                                        <a:lnTo>
                                          <a:pt x="14" y="163"/>
                                        </a:lnTo>
                                        <a:lnTo>
                                          <a:pt x="19" y="168"/>
                                        </a:lnTo>
                                        <a:lnTo>
                                          <a:pt x="19" y="173"/>
                                        </a:lnTo>
                                        <a:lnTo>
                                          <a:pt x="24" y="173"/>
                                        </a:lnTo>
                                        <a:lnTo>
                                          <a:pt x="24" y="178"/>
                                        </a:lnTo>
                                        <a:lnTo>
                                          <a:pt x="33" y="187"/>
                                        </a:lnTo>
                                        <a:lnTo>
                                          <a:pt x="33" y="192"/>
                                        </a:lnTo>
                                        <a:lnTo>
                                          <a:pt x="38" y="192"/>
                                        </a:lnTo>
                                        <a:lnTo>
                                          <a:pt x="38" y="197"/>
                                        </a:lnTo>
                                        <a:lnTo>
                                          <a:pt x="43" y="197"/>
                                        </a:lnTo>
                                        <a:lnTo>
                                          <a:pt x="43" y="202"/>
                                        </a:lnTo>
                                        <a:lnTo>
                                          <a:pt x="52" y="211"/>
                                        </a:lnTo>
                                        <a:lnTo>
                                          <a:pt x="57" y="211"/>
                                        </a:lnTo>
                                        <a:lnTo>
                                          <a:pt x="57" y="216"/>
                                        </a:lnTo>
                                        <a:lnTo>
                                          <a:pt x="62" y="221"/>
                                        </a:lnTo>
                                        <a:lnTo>
                                          <a:pt x="67" y="221"/>
                                        </a:lnTo>
                                        <a:lnTo>
                                          <a:pt x="67" y="226"/>
                                        </a:lnTo>
                                        <a:lnTo>
                                          <a:pt x="72" y="226"/>
                                        </a:lnTo>
                                        <a:lnTo>
                                          <a:pt x="76" y="231"/>
                                        </a:lnTo>
                                        <a:lnTo>
                                          <a:pt x="76" y="235"/>
                                        </a:lnTo>
                                        <a:lnTo>
                                          <a:pt x="81" y="235"/>
                                        </a:lnTo>
                                        <a:lnTo>
                                          <a:pt x="86" y="240"/>
                                        </a:lnTo>
                                        <a:lnTo>
                                          <a:pt x="91" y="240"/>
                                        </a:lnTo>
                                        <a:lnTo>
                                          <a:pt x="91" y="245"/>
                                        </a:lnTo>
                                        <a:lnTo>
                                          <a:pt x="96" y="245"/>
                                        </a:lnTo>
                                        <a:lnTo>
                                          <a:pt x="101" y="250"/>
                                        </a:lnTo>
                                        <a:lnTo>
                                          <a:pt x="105" y="250"/>
                                        </a:lnTo>
                                        <a:lnTo>
                                          <a:pt x="110" y="255"/>
                                        </a:lnTo>
                                        <a:lnTo>
                                          <a:pt x="115" y="255"/>
                                        </a:lnTo>
                                        <a:lnTo>
                                          <a:pt x="120" y="259"/>
                                        </a:lnTo>
                                        <a:lnTo>
                                          <a:pt x="125" y="259"/>
                                        </a:lnTo>
                                        <a:lnTo>
                                          <a:pt x="129" y="264"/>
                                        </a:lnTo>
                                        <a:lnTo>
                                          <a:pt x="134" y="264"/>
                                        </a:lnTo>
                                        <a:lnTo>
                                          <a:pt x="139" y="269"/>
                                        </a:lnTo>
                                        <a:lnTo>
                                          <a:pt x="149" y="269"/>
                                        </a:lnTo>
                                        <a:lnTo>
                                          <a:pt x="153" y="274"/>
                                        </a:lnTo>
                                        <a:lnTo>
                                          <a:pt x="168" y="274"/>
                                        </a:lnTo>
                                        <a:lnTo>
                                          <a:pt x="173" y="279"/>
                                        </a:lnTo>
                                        <a:lnTo>
                                          <a:pt x="182" y="279"/>
                                        </a:lnTo>
                                        <a:lnTo>
                                          <a:pt x="187" y="283"/>
                                        </a:lnTo>
                                        <a:lnTo>
                                          <a:pt x="206" y="283"/>
                                        </a:lnTo>
                                        <a:lnTo>
                                          <a:pt x="216" y="288"/>
                                        </a:lnTo>
                                        <a:lnTo>
                                          <a:pt x="389" y="288"/>
                                        </a:lnTo>
                                        <a:lnTo>
                                          <a:pt x="398" y="283"/>
                                        </a:lnTo>
                                        <a:lnTo>
                                          <a:pt x="922" y="283"/>
                                        </a:lnTo>
                                        <a:lnTo>
                                          <a:pt x="927" y="288"/>
                                        </a:lnTo>
                                        <a:lnTo>
                                          <a:pt x="951" y="288"/>
                                        </a:lnTo>
                                        <a:lnTo>
                                          <a:pt x="956" y="293"/>
                                        </a:lnTo>
                                        <a:lnTo>
                                          <a:pt x="975" y="293"/>
                                        </a:lnTo>
                                        <a:lnTo>
                                          <a:pt x="980" y="298"/>
                                        </a:lnTo>
                                        <a:lnTo>
                                          <a:pt x="1004" y="298"/>
                                        </a:lnTo>
                                        <a:lnTo>
                                          <a:pt x="1009" y="303"/>
                                        </a:lnTo>
                                        <a:lnTo>
                                          <a:pt x="1052" y="303"/>
                                        </a:lnTo>
                                        <a:lnTo>
                                          <a:pt x="1057" y="298"/>
                                        </a:lnTo>
                                        <a:lnTo>
                                          <a:pt x="1071" y="298"/>
                                        </a:lnTo>
                                        <a:lnTo>
                                          <a:pt x="1081" y="288"/>
                                        </a:lnTo>
                                        <a:lnTo>
                                          <a:pt x="1086" y="288"/>
                                        </a:lnTo>
                                        <a:lnTo>
                                          <a:pt x="1086" y="283"/>
                                        </a:lnTo>
                                        <a:lnTo>
                                          <a:pt x="1095" y="283"/>
                                        </a:lnTo>
                                        <a:lnTo>
                                          <a:pt x="1105" y="274"/>
                                        </a:lnTo>
                                        <a:lnTo>
                                          <a:pt x="1105" y="269"/>
                                        </a:lnTo>
                                        <a:lnTo>
                                          <a:pt x="1110" y="264"/>
                                        </a:lnTo>
                                        <a:lnTo>
                                          <a:pt x="1114" y="264"/>
                                        </a:lnTo>
                                        <a:lnTo>
                                          <a:pt x="1114" y="259"/>
                                        </a:lnTo>
                                        <a:lnTo>
                                          <a:pt x="1119" y="255"/>
                                        </a:lnTo>
                                        <a:lnTo>
                                          <a:pt x="1119" y="250"/>
                                        </a:lnTo>
                                        <a:lnTo>
                                          <a:pt x="1124" y="245"/>
                                        </a:lnTo>
                                        <a:lnTo>
                                          <a:pt x="1124" y="235"/>
                                        </a:lnTo>
                                        <a:lnTo>
                                          <a:pt x="1129" y="231"/>
                                        </a:lnTo>
                                        <a:lnTo>
                                          <a:pt x="1129" y="226"/>
                                        </a:lnTo>
                                        <a:lnTo>
                                          <a:pt x="1134" y="221"/>
                                        </a:lnTo>
                                        <a:lnTo>
                                          <a:pt x="1134" y="211"/>
                                        </a:lnTo>
                                        <a:lnTo>
                                          <a:pt x="1138" y="207"/>
                                        </a:lnTo>
                                        <a:lnTo>
                                          <a:pt x="1138" y="197"/>
                                        </a:lnTo>
                                        <a:lnTo>
                                          <a:pt x="1143" y="192"/>
                                        </a:lnTo>
                                        <a:lnTo>
                                          <a:pt x="1143" y="178"/>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9" name="Freeform 968"/>
                                <wps:cNvSpPr>
                                  <a:spLocks/>
                                </wps:cNvSpPr>
                                <wps:spPr bwMode="auto">
                                  <a:xfrm>
                                    <a:off x="0"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34 w 1168"/>
                                      <a:gd name="T11" fmla="*/ 192 h 308"/>
                                      <a:gd name="T12" fmla="*/ 62 w 1168"/>
                                      <a:gd name="T13" fmla="*/ 216 h 308"/>
                                      <a:gd name="T14" fmla="*/ 96 w 1168"/>
                                      <a:gd name="T15" fmla="*/ 250 h 308"/>
                                      <a:gd name="T16" fmla="*/ 120 w 1168"/>
                                      <a:gd name="T17" fmla="*/ 264 h 308"/>
                                      <a:gd name="T18" fmla="*/ 139 w 1168"/>
                                      <a:gd name="T19" fmla="*/ 274 h 308"/>
                                      <a:gd name="T20" fmla="*/ 168 w 1168"/>
                                      <a:gd name="T21" fmla="*/ 284 h 308"/>
                                      <a:gd name="T22" fmla="*/ 197 w 1168"/>
                                      <a:gd name="T23" fmla="*/ 293 h 308"/>
                                      <a:gd name="T24" fmla="*/ 956 w 1168"/>
                                      <a:gd name="T25" fmla="*/ 298 h 308"/>
                                      <a:gd name="T26" fmla="*/ 995 w 1168"/>
                                      <a:gd name="T27" fmla="*/ 308 h 308"/>
                                      <a:gd name="T28" fmla="*/ 1086 w 1168"/>
                                      <a:gd name="T29" fmla="*/ 303 h 308"/>
                                      <a:gd name="T30" fmla="*/ 1110 w 1168"/>
                                      <a:gd name="T31" fmla="*/ 284 h 308"/>
                                      <a:gd name="T32" fmla="*/ 1129 w 1168"/>
                                      <a:gd name="T33" fmla="*/ 255 h 308"/>
                                      <a:gd name="T34" fmla="*/ 1144 w 1168"/>
                                      <a:gd name="T35" fmla="*/ 226 h 308"/>
                                      <a:gd name="T36" fmla="*/ 1153 w 1168"/>
                                      <a:gd name="T37" fmla="*/ 202 h 308"/>
                                      <a:gd name="T38" fmla="*/ 1158 w 1168"/>
                                      <a:gd name="T39" fmla="*/ 168 h 308"/>
                                      <a:gd name="T40" fmla="*/ 1168 w 1168"/>
                                      <a:gd name="T41" fmla="*/ 120 h 308"/>
                                      <a:gd name="T42" fmla="*/ 24 w 1168"/>
                                      <a:gd name="T43" fmla="*/ 0 h 308"/>
                                      <a:gd name="T44" fmla="*/ 1163 w 1168"/>
                                      <a:gd name="T45" fmla="*/ 10 h 308"/>
                                      <a:gd name="T46" fmla="*/ 1153 w 1168"/>
                                      <a:gd name="T47" fmla="*/ 130 h 308"/>
                                      <a:gd name="T48" fmla="*/ 1148 w 1168"/>
                                      <a:gd name="T49" fmla="*/ 187 h 308"/>
                                      <a:gd name="T50" fmla="*/ 1139 w 1168"/>
                                      <a:gd name="T51" fmla="*/ 212 h 308"/>
                                      <a:gd name="T52" fmla="*/ 1134 w 1168"/>
                                      <a:gd name="T53" fmla="*/ 236 h 308"/>
                                      <a:gd name="T54" fmla="*/ 1120 w 1168"/>
                                      <a:gd name="T55" fmla="*/ 260 h 308"/>
                                      <a:gd name="T56" fmla="*/ 1100 w 1168"/>
                                      <a:gd name="T57" fmla="*/ 288 h 308"/>
                                      <a:gd name="T58" fmla="*/ 1096 w 1168"/>
                                      <a:gd name="T59" fmla="*/ 284 h 308"/>
                                      <a:gd name="T60" fmla="*/ 985 w 1168"/>
                                      <a:gd name="T61" fmla="*/ 293 h 308"/>
                                      <a:gd name="T62" fmla="*/ 932 w 1168"/>
                                      <a:gd name="T63" fmla="*/ 288 h 308"/>
                                      <a:gd name="T64" fmla="*/ 197 w 1168"/>
                                      <a:gd name="T65" fmla="*/ 284 h 308"/>
                                      <a:gd name="T66" fmla="*/ 168 w 1168"/>
                                      <a:gd name="T67" fmla="*/ 274 h 308"/>
                                      <a:gd name="T68" fmla="*/ 139 w 1168"/>
                                      <a:gd name="T69" fmla="*/ 264 h 308"/>
                                      <a:gd name="T70" fmla="*/ 120 w 1168"/>
                                      <a:gd name="T71" fmla="*/ 250 h 308"/>
                                      <a:gd name="T72" fmla="*/ 96 w 1168"/>
                                      <a:gd name="T73" fmla="*/ 240 h 308"/>
                                      <a:gd name="T74" fmla="*/ 53 w 1168"/>
                                      <a:gd name="T75" fmla="*/ 192 h 308"/>
                                      <a:gd name="T76" fmla="*/ 24 w 1168"/>
                                      <a:gd name="T77" fmla="*/ 154 h 308"/>
                                      <a:gd name="T78" fmla="*/ 14 w 1168"/>
                                      <a:gd name="T79" fmla="*/ 139 h 308"/>
                                      <a:gd name="T80" fmla="*/ 10 w 1168"/>
                                      <a:gd name="T81" fmla="*/ 67 h 308"/>
                                      <a:gd name="T82" fmla="*/ 19 w 1168"/>
                                      <a:gd name="T83" fmla="*/ 38 h 308"/>
                                      <a:gd name="T84" fmla="*/ 24 w 1168"/>
                                      <a:gd name="T85"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3"/>
                                        </a:lnTo>
                                        <a:lnTo>
                                          <a:pt x="34" y="192"/>
                                        </a:lnTo>
                                        <a:lnTo>
                                          <a:pt x="43" y="192"/>
                                        </a:lnTo>
                                        <a:lnTo>
                                          <a:pt x="43" y="197"/>
                                        </a:lnTo>
                                        <a:lnTo>
                                          <a:pt x="62" y="216"/>
                                        </a:lnTo>
                                        <a:lnTo>
                                          <a:pt x="62" y="226"/>
                                        </a:lnTo>
                                        <a:lnTo>
                                          <a:pt x="72" y="226"/>
                                        </a:lnTo>
                                        <a:lnTo>
                                          <a:pt x="96" y="250"/>
                                        </a:lnTo>
                                        <a:lnTo>
                                          <a:pt x="101" y="250"/>
                                        </a:lnTo>
                                        <a:lnTo>
                                          <a:pt x="101" y="255"/>
                                        </a:lnTo>
                                        <a:lnTo>
                                          <a:pt x="120" y="264"/>
                                        </a:lnTo>
                                        <a:lnTo>
                                          <a:pt x="125" y="264"/>
                                        </a:lnTo>
                                        <a:lnTo>
                                          <a:pt x="130" y="269"/>
                                        </a:lnTo>
                                        <a:lnTo>
                                          <a:pt x="139" y="274"/>
                                        </a:lnTo>
                                        <a:lnTo>
                                          <a:pt x="144" y="274"/>
                                        </a:lnTo>
                                        <a:lnTo>
                                          <a:pt x="163" y="284"/>
                                        </a:lnTo>
                                        <a:lnTo>
                                          <a:pt x="168" y="284"/>
                                        </a:lnTo>
                                        <a:lnTo>
                                          <a:pt x="178" y="288"/>
                                        </a:lnTo>
                                        <a:lnTo>
                                          <a:pt x="187" y="288"/>
                                        </a:lnTo>
                                        <a:lnTo>
                                          <a:pt x="197" y="293"/>
                                        </a:lnTo>
                                        <a:lnTo>
                                          <a:pt x="923" y="293"/>
                                        </a:lnTo>
                                        <a:lnTo>
                                          <a:pt x="932" y="298"/>
                                        </a:lnTo>
                                        <a:lnTo>
                                          <a:pt x="956" y="298"/>
                                        </a:lnTo>
                                        <a:lnTo>
                                          <a:pt x="966" y="303"/>
                                        </a:lnTo>
                                        <a:lnTo>
                                          <a:pt x="985" y="303"/>
                                        </a:lnTo>
                                        <a:lnTo>
                                          <a:pt x="995" y="308"/>
                                        </a:lnTo>
                                        <a:lnTo>
                                          <a:pt x="1076" y="308"/>
                                        </a:lnTo>
                                        <a:lnTo>
                                          <a:pt x="1081" y="303"/>
                                        </a:lnTo>
                                        <a:lnTo>
                                          <a:pt x="1086" y="303"/>
                                        </a:lnTo>
                                        <a:lnTo>
                                          <a:pt x="1096" y="293"/>
                                        </a:lnTo>
                                        <a:lnTo>
                                          <a:pt x="1110" y="293"/>
                                        </a:lnTo>
                                        <a:lnTo>
                                          <a:pt x="1110" y="284"/>
                                        </a:lnTo>
                                        <a:lnTo>
                                          <a:pt x="1115" y="279"/>
                                        </a:lnTo>
                                        <a:lnTo>
                                          <a:pt x="1129" y="260"/>
                                        </a:lnTo>
                                        <a:lnTo>
                                          <a:pt x="1129" y="255"/>
                                        </a:lnTo>
                                        <a:lnTo>
                                          <a:pt x="1134" y="250"/>
                                        </a:lnTo>
                                        <a:lnTo>
                                          <a:pt x="1144" y="236"/>
                                        </a:lnTo>
                                        <a:lnTo>
                                          <a:pt x="1144" y="226"/>
                                        </a:lnTo>
                                        <a:lnTo>
                                          <a:pt x="1148" y="216"/>
                                        </a:lnTo>
                                        <a:lnTo>
                                          <a:pt x="1148" y="212"/>
                                        </a:lnTo>
                                        <a:lnTo>
                                          <a:pt x="1153" y="202"/>
                                        </a:lnTo>
                                        <a:lnTo>
                                          <a:pt x="1153" y="192"/>
                                        </a:lnTo>
                                        <a:lnTo>
                                          <a:pt x="1158" y="187"/>
                                        </a:lnTo>
                                        <a:lnTo>
                                          <a:pt x="1158" y="168"/>
                                        </a:lnTo>
                                        <a:lnTo>
                                          <a:pt x="1163" y="159"/>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9"/>
                                        </a:lnTo>
                                        <a:lnTo>
                                          <a:pt x="1148" y="168"/>
                                        </a:lnTo>
                                        <a:lnTo>
                                          <a:pt x="1148" y="187"/>
                                        </a:lnTo>
                                        <a:lnTo>
                                          <a:pt x="1144" y="192"/>
                                        </a:lnTo>
                                        <a:lnTo>
                                          <a:pt x="1144" y="202"/>
                                        </a:lnTo>
                                        <a:lnTo>
                                          <a:pt x="1139" y="212"/>
                                        </a:lnTo>
                                        <a:lnTo>
                                          <a:pt x="1139" y="216"/>
                                        </a:lnTo>
                                        <a:lnTo>
                                          <a:pt x="1134" y="226"/>
                                        </a:lnTo>
                                        <a:lnTo>
                                          <a:pt x="1134" y="236"/>
                                        </a:lnTo>
                                        <a:lnTo>
                                          <a:pt x="1124" y="240"/>
                                        </a:lnTo>
                                        <a:lnTo>
                                          <a:pt x="1120" y="255"/>
                                        </a:lnTo>
                                        <a:lnTo>
                                          <a:pt x="1120" y="260"/>
                                        </a:lnTo>
                                        <a:lnTo>
                                          <a:pt x="1105" y="269"/>
                                        </a:lnTo>
                                        <a:lnTo>
                                          <a:pt x="1100" y="284"/>
                                        </a:lnTo>
                                        <a:lnTo>
                                          <a:pt x="1100" y="288"/>
                                        </a:lnTo>
                                        <a:lnTo>
                                          <a:pt x="1100" y="284"/>
                                        </a:lnTo>
                                        <a:lnTo>
                                          <a:pt x="1105" y="284"/>
                                        </a:lnTo>
                                        <a:lnTo>
                                          <a:pt x="1096" y="284"/>
                                        </a:lnTo>
                                        <a:lnTo>
                                          <a:pt x="1086" y="293"/>
                                        </a:lnTo>
                                        <a:lnTo>
                                          <a:pt x="995" y="298"/>
                                        </a:lnTo>
                                        <a:lnTo>
                                          <a:pt x="985" y="293"/>
                                        </a:lnTo>
                                        <a:lnTo>
                                          <a:pt x="966" y="293"/>
                                        </a:lnTo>
                                        <a:lnTo>
                                          <a:pt x="956" y="288"/>
                                        </a:lnTo>
                                        <a:lnTo>
                                          <a:pt x="932" y="288"/>
                                        </a:lnTo>
                                        <a:lnTo>
                                          <a:pt x="923" y="284"/>
                                        </a:lnTo>
                                        <a:lnTo>
                                          <a:pt x="538" y="284"/>
                                        </a:lnTo>
                                        <a:lnTo>
                                          <a:pt x="197" y="284"/>
                                        </a:lnTo>
                                        <a:lnTo>
                                          <a:pt x="187" y="279"/>
                                        </a:lnTo>
                                        <a:lnTo>
                                          <a:pt x="178" y="279"/>
                                        </a:lnTo>
                                        <a:lnTo>
                                          <a:pt x="168" y="274"/>
                                        </a:lnTo>
                                        <a:lnTo>
                                          <a:pt x="163" y="274"/>
                                        </a:lnTo>
                                        <a:lnTo>
                                          <a:pt x="144" y="264"/>
                                        </a:lnTo>
                                        <a:lnTo>
                                          <a:pt x="139" y="264"/>
                                        </a:lnTo>
                                        <a:lnTo>
                                          <a:pt x="139" y="260"/>
                                        </a:lnTo>
                                        <a:lnTo>
                                          <a:pt x="125" y="255"/>
                                        </a:lnTo>
                                        <a:lnTo>
                                          <a:pt x="120" y="250"/>
                                        </a:lnTo>
                                        <a:lnTo>
                                          <a:pt x="111" y="245"/>
                                        </a:lnTo>
                                        <a:lnTo>
                                          <a:pt x="101" y="240"/>
                                        </a:lnTo>
                                        <a:lnTo>
                                          <a:pt x="96" y="240"/>
                                        </a:lnTo>
                                        <a:lnTo>
                                          <a:pt x="72" y="216"/>
                                        </a:lnTo>
                                        <a:lnTo>
                                          <a:pt x="53" y="197"/>
                                        </a:lnTo>
                                        <a:lnTo>
                                          <a:pt x="53" y="192"/>
                                        </a:lnTo>
                                        <a:lnTo>
                                          <a:pt x="43" y="183"/>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0" name="Freeform 969"/>
                                <wps:cNvSpPr>
                                  <a:spLocks/>
                                </wps:cNvSpPr>
                                <wps:spPr bwMode="auto">
                                  <a:xfrm>
                                    <a:off x="187" y="216"/>
                                    <a:ext cx="20" cy="760"/>
                                  </a:xfrm>
                                  <a:custGeom>
                                    <a:avLst/>
                                    <a:gdLst>
                                      <a:gd name="T0" fmla="*/ 0 w 20"/>
                                      <a:gd name="T1" fmla="*/ 750 h 760"/>
                                      <a:gd name="T2" fmla="*/ 0 w 20"/>
                                      <a:gd name="T3" fmla="*/ 755 h 760"/>
                                      <a:gd name="T4" fmla="*/ 5 w 20"/>
                                      <a:gd name="T5" fmla="*/ 755 h 760"/>
                                      <a:gd name="T6" fmla="*/ 5 w 20"/>
                                      <a:gd name="T7" fmla="*/ 760 h 760"/>
                                      <a:gd name="T8" fmla="*/ 15 w 20"/>
                                      <a:gd name="T9" fmla="*/ 760 h 760"/>
                                      <a:gd name="T10" fmla="*/ 15 w 20"/>
                                      <a:gd name="T11" fmla="*/ 755 h 760"/>
                                      <a:gd name="T12" fmla="*/ 20 w 20"/>
                                      <a:gd name="T13" fmla="*/ 755 h 760"/>
                                      <a:gd name="T14" fmla="*/ 20 w 20"/>
                                      <a:gd name="T15" fmla="*/ 5 h 760"/>
                                      <a:gd name="T16" fmla="*/ 15 w 20"/>
                                      <a:gd name="T17" fmla="*/ 5 h 760"/>
                                      <a:gd name="T18" fmla="*/ 15 w 20"/>
                                      <a:gd name="T19" fmla="*/ 0 h 760"/>
                                      <a:gd name="T20" fmla="*/ 5 w 20"/>
                                      <a:gd name="T21" fmla="*/ 0 h 760"/>
                                      <a:gd name="T22" fmla="*/ 5 w 20"/>
                                      <a:gd name="T23" fmla="*/ 5 h 760"/>
                                      <a:gd name="T24" fmla="*/ 0 w 20"/>
                                      <a:gd name="T25" fmla="*/ 5 h 760"/>
                                      <a:gd name="T26" fmla="*/ 0 w 20"/>
                                      <a:gd name="T27" fmla="*/ 10 h 760"/>
                                      <a:gd name="T28" fmla="*/ 0 w 20"/>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60">
                                        <a:moveTo>
                                          <a:pt x="0" y="750"/>
                                        </a:moveTo>
                                        <a:lnTo>
                                          <a:pt x="0" y="755"/>
                                        </a:lnTo>
                                        <a:lnTo>
                                          <a:pt x="5" y="755"/>
                                        </a:lnTo>
                                        <a:lnTo>
                                          <a:pt x="5" y="760"/>
                                        </a:lnTo>
                                        <a:lnTo>
                                          <a:pt x="15" y="760"/>
                                        </a:lnTo>
                                        <a:lnTo>
                                          <a:pt x="15" y="755"/>
                                        </a:lnTo>
                                        <a:lnTo>
                                          <a:pt x="20" y="755"/>
                                        </a:lnTo>
                                        <a:lnTo>
                                          <a:pt x="20" y="5"/>
                                        </a:lnTo>
                                        <a:lnTo>
                                          <a:pt x="15" y="5"/>
                                        </a:lnTo>
                                        <a:lnTo>
                                          <a:pt x="15"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1" name="Freeform 970"/>
                                <wps:cNvSpPr>
                                  <a:spLocks/>
                                </wps:cNvSpPr>
                                <wps:spPr bwMode="auto">
                                  <a:xfrm>
                                    <a:off x="870" y="216"/>
                                    <a:ext cx="19" cy="760"/>
                                  </a:xfrm>
                                  <a:custGeom>
                                    <a:avLst/>
                                    <a:gdLst>
                                      <a:gd name="T0" fmla="*/ 0 w 19"/>
                                      <a:gd name="T1" fmla="*/ 750 h 760"/>
                                      <a:gd name="T2" fmla="*/ 0 w 19"/>
                                      <a:gd name="T3" fmla="*/ 755 h 760"/>
                                      <a:gd name="T4" fmla="*/ 5 w 19"/>
                                      <a:gd name="T5" fmla="*/ 755 h 760"/>
                                      <a:gd name="T6" fmla="*/ 5 w 19"/>
                                      <a:gd name="T7" fmla="*/ 760 h 760"/>
                                      <a:gd name="T8" fmla="*/ 14 w 19"/>
                                      <a:gd name="T9" fmla="*/ 760 h 760"/>
                                      <a:gd name="T10" fmla="*/ 14 w 19"/>
                                      <a:gd name="T11" fmla="*/ 755 h 760"/>
                                      <a:gd name="T12" fmla="*/ 19 w 19"/>
                                      <a:gd name="T13" fmla="*/ 755 h 760"/>
                                      <a:gd name="T14" fmla="*/ 19 w 19"/>
                                      <a:gd name="T15" fmla="*/ 5 h 760"/>
                                      <a:gd name="T16" fmla="*/ 14 w 19"/>
                                      <a:gd name="T17" fmla="*/ 5 h 760"/>
                                      <a:gd name="T18" fmla="*/ 14 w 19"/>
                                      <a:gd name="T19" fmla="*/ 0 h 760"/>
                                      <a:gd name="T20" fmla="*/ 5 w 19"/>
                                      <a:gd name="T21" fmla="*/ 0 h 760"/>
                                      <a:gd name="T22" fmla="*/ 5 w 19"/>
                                      <a:gd name="T23" fmla="*/ 5 h 760"/>
                                      <a:gd name="T24" fmla="*/ 0 w 19"/>
                                      <a:gd name="T25" fmla="*/ 5 h 760"/>
                                      <a:gd name="T26" fmla="*/ 0 w 19"/>
                                      <a:gd name="T27" fmla="*/ 10 h 760"/>
                                      <a:gd name="T28" fmla="*/ 0 w 19"/>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60">
                                        <a:moveTo>
                                          <a:pt x="0" y="750"/>
                                        </a:moveTo>
                                        <a:lnTo>
                                          <a:pt x="0" y="755"/>
                                        </a:lnTo>
                                        <a:lnTo>
                                          <a:pt x="5" y="755"/>
                                        </a:lnTo>
                                        <a:lnTo>
                                          <a:pt x="5" y="760"/>
                                        </a:lnTo>
                                        <a:lnTo>
                                          <a:pt x="14" y="760"/>
                                        </a:lnTo>
                                        <a:lnTo>
                                          <a:pt x="14" y="755"/>
                                        </a:lnTo>
                                        <a:lnTo>
                                          <a:pt x="19" y="755"/>
                                        </a:lnTo>
                                        <a:lnTo>
                                          <a:pt x="19" y="5"/>
                                        </a:lnTo>
                                        <a:lnTo>
                                          <a:pt x="14" y="5"/>
                                        </a:lnTo>
                                        <a:lnTo>
                                          <a:pt x="14"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2" name="Freeform 971"/>
                                <wps:cNvSpPr>
                                  <a:spLocks/>
                                </wps:cNvSpPr>
                                <wps:spPr bwMode="auto">
                                  <a:xfrm>
                                    <a:off x="183" y="139"/>
                                    <a:ext cx="706" cy="159"/>
                                  </a:xfrm>
                                  <a:custGeom>
                                    <a:avLst/>
                                    <a:gdLst>
                                      <a:gd name="T0" fmla="*/ 9 w 706"/>
                                      <a:gd name="T1" fmla="*/ 97 h 159"/>
                                      <a:gd name="T2" fmla="*/ 24 w 706"/>
                                      <a:gd name="T3" fmla="*/ 87 h 159"/>
                                      <a:gd name="T4" fmla="*/ 14 w 706"/>
                                      <a:gd name="T5" fmla="*/ 73 h 159"/>
                                      <a:gd name="T6" fmla="*/ 28 w 706"/>
                                      <a:gd name="T7" fmla="*/ 58 h 159"/>
                                      <a:gd name="T8" fmla="*/ 38 w 706"/>
                                      <a:gd name="T9" fmla="*/ 48 h 159"/>
                                      <a:gd name="T10" fmla="*/ 57 w 706"/>
                                      <a:gd name="T11" fmla="*/ 39 h 159"/>
                                      <a:gd name="T12" fmla="*/ 76 w 706"/>
                                      <a:gd name="T13" fmla="*/ 39 h 159"/>
                                      <a:gd name="T14" fmla="*/ 91 w 706"/>
                                      <a:gd name="T15" fmla="*/ 29 h 159"/>
                                      <a:gd name="T16" fmla="*/ 115 w 706"/>
                                      <a:gd name="T17" fmla="*/ 24 h 159"/>
                                      <a:gd name="T18" fmla="*/ 177 w 706"/>
                                      <a:gd name="T19" fmla="*/ 20 h 159"/>
                                      <a:gd name="T20" fmla="*/ 211 w 706"/>
                                      <a:gd name="T21" fmla="*/ 29 h 159"/>
                                      <a:gd name="T22" fmla="*/ 235 w 706"/>
                                      <a:gd name="T23" fmla="*/ 39 h 159"/>
                                      <a:gd name="T24" fmla="*/ 245 w 706"/>
                                      <a:gd name="T25" fmla="*/ 44 h 159"/>
                                      <a:gd name="T26" fmla="*/ 259 w 706"/>
                                      <a:gd name="T27" fmla="*/ 58 h 159"/>
                                      <a:gd name="T28" fmla="*/ 273 w 706"/>
                                      <a:gd name="T29" fmla="*/ 77 h 159"/>
                                      <a:gd name="T30" fmla="*/ 293 w 706"/>
                                      <a:gd name="T31" fmla="*/ 101 h 159"/>
                                      <a:gd name="T32" fmla="*/ 331 w 706"/>
                                      <a:gd name="T33" fmla="*/ 140 h 159"/>
                                      <a:gd name="T34" fmla="*/ 350 w 706"/>
                                      <a:gd name="T35" fmla="*/ 154 h 159"/>
                                      <a:gd name="T36" fmla="*/ 446 w 706"/>
                                      <a:gd name="T37" fmla="*/ 159 h 159"/>
                                      <a:gd name="T38" fmla="*/ 528 w 706"/>
                                      <a:gd name="T39" fmla="*/ 149 h 159"/>
                                      <a:gd name="T40" fmla="*/ 557 w 706"/>
                                      <a:gd name="T41" fmla="*/ 145 h 159"/>
                                      <a:gd name="T42" fmla="*/ 581 w 706"/>
                                      <a:gd name="T43" fmla="*/ 135 h 159"/>
                                      <a:gd name="T44" fmla="*/ 600 w 706"/>
                                      <a:gd name="T45" fmla="*/ 130 h 159"/>
                                      <a:gd name="T46" fmla="*/ 624 w 706"/>
                                      <a:gd name="T47" fmla="*/ 121 h 159"/>
                                      <a:gd name="T48" fmla="*/ 643 w 706"/>
                                      <a:gd name="T49" fmla="*/ 116 h 159"/>
                                      <a:gd name="T50" fmla="*/ 668 w 706"/>
                                      <a:gd name="T51" fmla="*/ 106 h 159"/>
                                      <a:gd name="T52" fmla="*/ 682 w 706"/>
                                      <a:gd name="T53" fmla="*/ 101 h 159"/>
                                      <a:gd name="T54" fmla="*/ 706 w 706"/>
                                      <a:gd name="T55" fmla="*/ 92 h 159"/>
                                      <a:gd name="T56" fmla="*/ 692 w 706"/>
                                      <a:gd name="T57" fmla="*/ 77 h 159"/>
                                      <a:gd name="T58" fmla="*/ 672 w 706"/>
                                      <a:gd name="T59" fmla="*/ 82 h 159"/>
                                      <a:gd name="T60" fmla="*/ 658 w 706"/>
                                      <a:gd name="T61" fmla="*/ 87 h 159"/>
                                      <a:gd name="T62" fmla="*/ 634 w 706"/>
                                      <a:gd name="T63" fmla="*/ 97 h 159"/>
                                      <a:gd name="T64" fmla="*/ 615 w 706"/>
                                      <a:gd name="T65" fmla="*/ 101 h 159"/>
                                      <a:gd name="T66" fmla="*/ 586 w 706"/>
                                      <a:gd name="T67" fmla="*/ 111 h 159"/>
                                      <a:gd name="T68" fmla="*/ 567 w 706"/>
                                      <a:gd name="T69" fmla="*/ 121 h 159"/>
                                      <a:gd name="T70" fmla="*/ 538 w 706"/>
                                      <a:gd name="T71" fmla="*/ 125 h 159"/>
                                      <a:gd name="T72" fmla="*/ 519 w 706"/>
                                      <a:gd name="T73" fmla="*/ 140 h 159"/>
                                      <a:gd name="T74" fmla="*/ 446 w 706"/>
                                      <a:gd name="T75" fmla="*/ 140 h 159"/>
                                      <a:gd name="T76" fmla="*/ 355 w 706"/>
                                      <a:gd name="T77" fmla="*/ 135 h 159"/>
                                      <a:gd name="T78" fmla="*/ 355 w 706"/>
                                      <a:gd name="T79" fmla="*/ 130 h 159"/>
                                      <a:gd name="T80" fmla="*/ 326 w 706"/>
                                      <a:gd name="T81" fmla="*/ 106 h 159"/>
                                      <a:gd name="T82" fmla="*/ 312 w 706"/>
                                      <a:gd name="T83" fmla="*/ 92 h 159"/>
                                      <a:gd name="T84" fmla="*/ 298 w 706"/>
                                      <a:gd name="T85" fmla="*/ 82 h 159"/>
                                      <a:gd name="T86" fmla="*/ 293 w 706"/>
                                      <a:gd name="T87" fmla="*/ 63 h 159"/>
                                      <a:gd name="T88" fmla="*/ 283 w 706"/>
                                      <a:gd name="T89" fmla="*/ 53 h 159"/>
                                      <a:gd name="T90" fmla="*/ 269 w 706"/>
                                      <a:gd name="T91" fmla="*/ 39 h 159"/>
                                      <a:gd name="T92" fmla="*/ 245 w 706"/>
                                      <a:gd name="T93" fmla="*/ 24 h 159"/>
                                      <a:gd name="T94" fmla="*/ 230 w 706"/>
                                      <a:gd name="T95" fmla="*/ 10 h 159"/>
                                      <a:gd name="T96" fmla="*/ 192 w 706"/>
                                      <a:gd name="T97" fmla="*/ 5 h 159"/>
                                      <a:gd name="T98" fmla="*/ 144 w 706"/>
                                      <a:gd name="T99" fmla="*/ 5 h 159"/>
                                      <a:gd name="T100" fmla="*/ 81 w 706"/>
                                      <a:gd name="T101" fmla="*/ 15 h 159"/>
                                      <a:gd name="T102" fmla="*/ 62 w 706"/>
                                      <a:gd name="T103" fmla="*/ 29 h 159"/>
                                      <a:gd name="T104" fmla="*/ 48 w 706"/>
                                      <a:gd name="T105" fmla="*/ 24 h 159"/>
                                      <a:gd name="T106" fmla="*/ 33 w 706"/>
                                      <a:gd name="T107" fmla="*/ 29 h 159"/>
                                      <a:gd name="T108" fmla="*/ 14 w 706"/>
                                      <a:gd name="T109" fmla="*/ 44 h 159"/>
                                      <a:gd name="T110" fmla="*/ 9 w 706"/>
                                      <a:gd name="T111" fmla="*/ 63 h 159"/>
                                      <a:gd name="T112" fmla="*/ 9 w 706"/>
                                      <a:gd name="T113"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06" h="159">
                                        <a:moveTo>
                                          <a:pt x="4" y="87"/>
                                        </a:moveTo>
                                        <a:lnTo>
                                          <a:pt x="4" y="92"/>
                                        </a:lnTo>
                                        <a:lnTo>
                                          <a:pt x="9" y="97"/>
                                        </a:lnTo>
                                        <a:lnTo>
                                          <a:pt x="19" y="97"/>
                                        </a:lnTo>
                                        <a:lnTo>
                                          <a:pt x="24" y="92"/>
                                        </a:lnTo>
                                        <a:lnTo>
                                          <a:pt x="24" y="87"/>
                                        </a:lnTo>
                                        <a:lnTo>
                                          <a:pt x="19" y="82"/>
                                        </a:lnTo>
                                        <a:lnTo>
                                          <a:pt x="19" y="77"/>
                                        </a:lnTo>
                                        <a:lnTo>
                                          <a:pt x="14" y="73"/>
                                        </a:lnTo>
                                        <a:lnTo>
                                          <a:pt x="19" y="73"/>
                                        </a:lnTo>
                                        <a:lnTo>
                                          <a:pt x="24" y="63"/>
                                        </a:lnTo>
                                        <a:lnTo>
                                          <a:pt x="28" y="58"/>
                                        </a:lnTo>
                                        <a:lnTo>
                                          <a:pt x="24" y="53"/>
                                        </a:lnTo>
                                        <a:lnTo>
                                          <a:pt x="28" y="58"/>
                                        </a:lnTo>
                                        <a:lnTo>
                                          <a:pt x="38" y="48"/>
                                        </a:lnTo>
                                        <a:lnTo>
                                          <a:pt x="43" y="48"/>
                                        </a:lnTo>
                                        <a:lnTo>
                                          <a:pt x="48" y="44"/>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20"/>
                                        </a:lnTo>
                                        <a:lnTo>
                                          <a:pt x="177" y="20"/>
                                        </a:lnTo>
                                        <a:lnTo>
                                          <a:pt x="182" y="24"/>
                                        </a:lnTo>
                                        <a:lnTo>
                                          <a:pt x="206" y="24"/>
                                        </a:lnTo>
                                        <a:lnTo>
                                          <a:pt x="211" y="29"/>
                                        </a:lnTo>
                                        <a:lnTo>
                                          <a:pt x="221" y="29"/>
                                        </a:lnTo>
                                        <a:lnTo>
                                          <a:pt x="225" y="34"/>
                                        </a:lnTo>
                                        <a:lnTo>
                                          <a:pt x="235" y="39"/>
                                        </a:lnTo>
                                        <a:lnTo>
                                          <a:pt x="235" y="34"/>
                                        </a:lnTo>
                                        <a:lnTo>
                                          <a:pt x="240" y="44"/>
                                        </a:lnTo>
                                        <a:lnTo>
                                          <a:pt x="245" y="44"/>
                                        </a:lnTo>
                                        <a:lnTo>
                                          <a:pt x="259" y="58"/>
                                        </a:lnTo>
                                        <a:lnTo>
                                          <a:pt x="264" y="53"/>
                                        </a:lnTo>
                                        <a:lnTo>
                                          <a:pt x="259" y="58"/>
                                        </a:lnTo>
                                        <a:lnTo>
                                          <a:pt x="269" y="68"/>
                                        </a:lnTo>
                                        <a:lnTo>
                                          <a:pt x="273" y="73"/>
                                        </a:lnTo>
                                        <a:lnTo>
                                          <a:pt x="273" y="77"/>
                                        </a:lnTo>
                                        <a:lnTo>
                                          <a:pt x="283" y="87"/>
                                        </a:lnTo>
                                        <a:lnTo>
                                          <a:pt x="293" y="97"/>
                                        </a:lnTo>
                                        <a:lnTo>
                                          <a:pt x="293" y="101"/>
                                        </a:lnTo>
                                        <a:lnTo>
                                          <a:pt x="307" y="116"/>
                                        </a:lnTo>
                                        <a:lnTo>
                                          <a:pt x="317" y="125"/>
                                        </a:lnTo>
                                        <a:lnTo>
                                          <a:pt x="331" y="140"/>
                                        </a:lnTo>
                                        <a:lnTo>
                                          <a:pt x="336" y="140"/>
                                        </a:lnTo>
                                        <a:lnTo>
                                          <a:pt x="336" y="145"/>
                                        </a:lnTo>
                                        <a:lnTo>
                                          <a:pt x="350" y="154"/>
                                        </a:lnTo>
                                        <a:lnTo>
                                          <a:pt x="360" y="154"/>
                                        </a:lnTo>
                                        <a:lnTo>
                                          <a:pt x="365" y="159"/>
                                        </a:lnTo>
                                        <a:lnTo>
                                          <a:pt x="446" y="159"/>
                                        </a:lnTo>
                                        <a:lnTo>
                                          <a:pt x="456" y="154"/>
                                        </a:lnTo>
                                        <a:lnTo>
                                          <a:pt x="523" y="154"/>
                                        </a:lnTo>
                                        <a:lnTo>
                                          <a:pt x="528" y="149"/>
                                        </a:lnTo>
                                        <a:lnTo>
                                          <a:pt x="543" y="149"/>
                                        </a:lnTo>
                                        <a:lnTo>
                                          <a:pt x="547" y="145"/>
                                        </a:lnTo>
                                        <a:lnTo>
                                          <a:pt x="557" y="145"/>
                                        </a:lnTo>
                                        <a:lnTo>
                                          <a:pt x="562" y="140"/>
                                        </a:lnTo>
                                        <a:lnTo>
                                          <a:pt x="576" y="140"/>
                                        </a:lnTo>
                                        <a:lnTo>
                                          <a:pt x="581" y="135"/>
                                        </a:lnTo>
                                        <a:lnTo>
                                          <a:pt x="591" y="135"/>
                                        </a:lnTo>
                                        <a:lnTo>
                                          <a:pt x="595" y="130"/>
                                        </a:lnTo>
                                        <a:lnTo>
                                          <a:pt x="600" y="130"/>
                                        </a:lnTo>
                                        <a:lnTo>
                                          <a:pt x="610" y="125"/>
                                        </a:lnTo>
                                        <a:lnTo>
                                          <a:pt x="619" y="125"/>
                                        </a:lnTo>
                                        <a:lnTo>
                                          <a:pt x="624" y="121"/>
                                        </a:lnTo>
                                        <a:lnTo>
                                          <a:pt x="634" y="121"/>
                                        </a:lnTo>
                                        <a:lnTo>
                                          <a:pt x="639" y="116"/>
                                        </a:lnTo>
                                        <a:lnTo>
                                          <a:pt x="643" y="116"/>
                                        </a:lnTo>
                                        <a:lnTo>
                                          <a:pt x="648" y="111"/>
                                        </a:lnTo>
                                        <a:lnTo>
                                          <a:pt x="663" y="111"/>
                                        </a:lnTo>
                                        <a:lnTo>
                                          <a:pt x="668" y="106"/>
                                        </a:lnTo>
                                        <a:lnTo>
                                          <a:pt x="672" y="106"/>
                                        </a:lnTo>
                                        <a:lnTo>
                                          <a:pt x="677" y="101"/>
                                        </a:lnTo>
                                        <a:lnTo>
                                          <a:pt x="682" y="101"/>
                                        </a:lnTo>
                                        <a:lnTo>
                                          <a:pt x="687" y="97"/>
                                        </a:lnTo>
                                        <a:lnTo>
                                          <a:pt x="701" y="97"/>
                                        </a:lnTo>
                                        <a:lnTo>
                                          <a:pt x="706" y="92"/>
                                        </a:lnTo>
                                        <a:lnTo>
                                          <a:pt x="706" y="82"/>
                                        </a:lnTo>
                                        <a:lnTo>
                                          <a:pt x="701" y="77"/>
                                        </a:lnTo>
                                        <a:lnTo>
                                          <a:pt x="692" y="77"/>
                                        </a:lnTo>
                                        <a:lnTo>
                                          <a:pt x="696" y="77"/>
                                        </a:lnTo>
                                        <a:lnTo>
                                          <a:pt x="677" y="77"/>
                                        </a:lnTo>
                                        <a:lnTo>
                                          <a:pt x="672" y="82"/>
                                        </a:lnTo>
                                        <a:lnTo>
                                          <a:pt x="668" y="82"/>
                                        </a:lnTo>
                                        <a:lnTo>
                                          <a:pt x="663" y="87"/>
                                        </a:lnTo>
                                        <a:lnTo>
                                          <a:pt x="658" y="87"/>
                                        </a:lnTo>
                                        <a:lnTo>
                                          <a:pt x="653" y="92"/>
                                        </a:lnTo>
                                        <a:lnTo>
                                          <a:pt x="639" y="92"/>
                                        </a:lnTo>
                                        <a:lnTo>
                                          <a:pt x="634" y="97"/>
                                        </a:lnTo>
                                        <a:lnTo>
                                          <a:pt x="629" y="97"/>
                                        </a:lnTo>
                                        <a:lnTo>
                                          <a:pt x="624" y="101"/>
                                        </a:lnTo>
                                        <a:lnTo>
                                          <a:pt x="615" y="101"/>
                                        </a:lnTo>
                                        <a:lnTo>
                                          <a:pt x="610" y="106"/>
                                        </a:lnTo>
                                        <a:lnTo>
                                          <a:pt x="600" y="111"/>
                                        </a:lnTo>
                                        <a:lnTo>
                                          <a:pt x="586" y="111"/>
                                        </a:lnTo>
                                        <a:lnTo>
                                          <a:pt x="581" y="116"/>
                                        </a:lnTo>
                                        <a:lnTo>
                                          <a:pt x="571" y="116"/>
                                        </a:lnTo>
                                        <a:lnTo>
                                          <a:pt x="567" y="121"/>
                                        </a:lnTo>
                                        <a:lnTo>
                                          <a:pt x="552" y="121"/>
                                        </a:lnTo>
                                        <a:lnTo>
                                          <a:pt x="547" y="125"/>
                                        </a:lnTo>
                                        <a:lnTo>
                                          <a:pt x="538" y="125"/>
                                        </a:lnTo>
                                        <a:lnTo>
                                          <a:pt x="533" y="130"/>
                                        </a:lnTo>
                                        <a:lnTo>
                                          <a:pt x="523" y="130"/>
                                        </a:lnTo>
                                        <a:lnTo>
                                          <a:pt x="519" y="140"/>
                                        </a:lnTo>
                                        <a:lnTo>
                                          <a:pt x="523" y="135"/>
                                        </a:lnTo>
                                        <a:lnTo>
                                          <a:pt x="456" y="135"/>
                                        </a:lnTo>
                                        <a:lnTo>
                                          <a:pt x="446" y="140"/>
                                        </a:lnTo>
                                        <a:lnTo>
                                          <a:pt x="374" y="140"/>
                                        </a:lnTo>
                                        <a:lnTo>
                                          <a:pt x="370" y="135"/>
                                        </a:lnTo>
                                        <a:lnTo>
                                          <a:pt x="355" y="135"/>
                                        </a:lnTo>
                                        <a:lnTo>
                                          <a:pt x="360" y="135"/>
                                        </a:lnTo>
                                        <a:lnTo>
                                          <a:pt x="355" y="135"/>
                                        </a:lnTo>
                                        <a:lnTo>
                                          <a:pt x="355" y="130"/>
                                        </a:lnTo>
                                        <a:lnTo>
                                          <a:pt x="346" y="121"/>
                                        </a:lnTo>
                                        <a:lnTo>
                                          <a:pt x="341" y="121"/>
                                        </a:lnTo>
                                        <a:lnTo>
                                          <a:pt x="326" y="106"/>
                                        </a:lnTo>
                                        <a:lnTo>
                                          <a:pt x="322" y="111"/>
                                        </a:lnTo>
                                        <a:lnTo>
                                          <a:pt x="326" y="106"/>
                                        </a:lnTo>
                                        <a:lnTo>
                                          <a:pt x="312" y="92"/>
                                        </a:lnTo>
                                        <a:lnTo>
                                          <a:pt x="312" y="87"/>
                                        </a:lnTo>
                                        <a:lnTo>
                                          <a:pt x="302" y="77"/>
                                        </a:lnTo>
                                        <a:lnTo>
                                          <a:pt x="298" y="82"/>
                                        </a:lnTo>
                                        <a:lnTo>
                                          <a:pt x="302" y="77"/>
                                        </a:lnTo>
                                        <a:lnTo>
                                          <a:pt x="293" y="68"/>
                                        </a:lnTo>
                                        <a:lnTo>
                                          <a:pt x="293" y="63"/>
                                        </a:lnTo>
                                        <a:lnTo>
                                          <a:pt x="283" y="53"/>
                                        </a:lnTo>
                                        <a:lnTo>
                                          <a:pt x="278" y="58"/>
                                        </a:lnTo>
                                        <a:lnTo>
                                          <a:pt x="283" y="53"/>
                                        </a:lnTo>
                                        <a:lnTo>
                                          <a:pt x="278" y="48"/>
                                        </a:lnTo>
                                        <a:lnTo>
                                          <a:pt x="273" y="44"/>
                                        </a:lnTo>
                                        <a:lnTo>
                                          <a:pt x="269" y="39"/>
                                        </a:lnTo>
                                        <a:lnTo>
                                          <a:pt x="254" y="24"/>
                                        </a:lnTo>
                                        <a:lnTo>
                                          <a:pt x="249" y="24"/>
                                        </a:lnTo>
                                        <a:lnTo>
                                          <a:pt x="245" y="24"/>
                                        </a:lnTo>
                                        <a:lnTo>
                                          <a:pt x="245" y="20"/>
                                        </a:lnTo>
                                        <a:lnTo>
                                          <a:pt x="235" y="15"/>
                                        </a:lnTo>
                                        <a:lnTo>
                                          <a:pt x="230" y="10"/>
                                        </a:lnTo>
                                        <a:lnTo>
                                          <a:pt x="221" y="10"/>
                                        </a:lnTo>
                                        <a:lnTo>
                                          <a:pt x="216" y="5"/>
                                        </a:lnTo>
                                        <a:lnTo>
                                          <a:pt x="192" y="5"/>
                                        </a:lnTo>
                                        <a:lnTo>
                                          <a:pt x="187" y="0"/>
                                        </a:lnTo>
                                        <a:lnTo>
                                          <a:pt x="149" y="0"/>
                                        </a:lnTo>
                                        <a:lnTo>
                                          <a:pt x="144" y="5"/>
                                        </a:lnTo>
                                        <a:lnTo>
                                          <a:pt x="115" y="5"/>
                                        </a:lnTo>
                                        <a:lnTo>
                                          <a:pt x="105" y="10"/>
                                        </a:lnTo>
                                        <a:lnTo>
                                          <a:pt x="81" y="15"/>
                                        </a:lnTo>
                                        <a:lnTo>
                                          <a:pt x="81" y="20"/>
                                        </a:lnTo>
                                        <a:lnTo>
                                          <a:pt x="67" y="20"/>
                                        </a:lnTo>
                                        <a:lnTo>
                                          <a:pt x="62" y="29"/>
                                        </a:lnTo>
                                        <a:lnTo>
                                          <a:pt x="67" y="20"/>
                                        </a:lnTo>
                                        <a:lnTo>
                                          <a:pt x="72" y="20"/>
                                        </a:lnTo>
                                        <a:lnTo>
                                          <a:pt x="48" y="24"/>
                                        </a:lnTo>
                                        <a:lnTo>
                                          <a:pt x="48" y="29"/>
                                        </a:lnTo>
                                        <a:lnTo>
                                          <a:pt x="38" y="24"/>
                                        </a:lnTo>
                                        <a:lnTo>
                                          <a:pt x="33" y="29"/>
                                        </a:lnTo>
                                        <a:lnTo>
                                          <a:pt x="28" y="29"/>
                                        </a:lnTo>
                                        <a:lnTo>
                                          <a:pt x="19" y="39"/>
                                        </a:lnTo>
                                        <a:lnTo>
                                          <a:pt x="14" y="44"/>
                                        </a:lnTo>
                                        <a:lnTo>
                                          <a:pt x="9" y="48"/>
                                        </a:lnTo>
                                        <a:lnTo>
                                          <a:pt x="4" y="53"/>
                                        </a:lnTo>
                                        <a:lnTo>
                                          <a:pt x="9" y="63"/>
                                        </a:lnTo>
                                        <a:lnTo>
                                          <a:pt x="4" y="63"/>
                                        </a:lnTo>
                                        <a:lnTo>
                                          <a:pt x="0" y="87"/>
                                        </a:lnTo>
                                        <a:lnTo>
                                          <a:pt x="9" y="92"/>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3" name="Rectangle 972"/>
                                <wps:cNvSpPr>
                                  <a:spLocks noChangeArrowheads="1"/>
                                </wps:cNvSpPr>
                                <wps:spPr bwMode="auto">
                                  <a:xfrm>
                                    <a:off x="538"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4" name="Rectangle 973"/>
                                <wps:cNvSpPr>
                                  <a:spLocks noChangeArrowheads="1"/>
                                </wps:cNvSpPr>
                                <wps:spPr bwMode="auto">
                                  <a:xfrm>
                                    <a:off x="538"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5" name="Rectangle 974"/>
                                <wps:cNvSpPr>
                                  <a:spLocks noChangeArrowheads="1"/>
                                </wps:cNvSpPr>
                                <wps:spPr bwMode="auto">
                                  <a:xfrm>
                                    <a:off x="538"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6" name="Rectangle 975"/>
                                <wps:cNvSpPr>
                                  <a:spLocks noChangeArrowheads="1"/>
                                </wps:cNvSpPr>
                                <wps:spPr bwMode="auto">
                                  <a:xfrm>
                                    <a:off x="538"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7" name="Rectangle 976"/>
                                <wps:cNvSpPr>
                                  <a:spLocks noChangeArrowheads="1"/>
                                </wps:cNvSpPr>
                                <wps:spPr bwMode="auto">
                                  <a:xfrm>
                                    <a:off x="538"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8" name="Rectangle 977"/>
                                <wps:cNvSpPr>
                                  <a:spLocks noChangeArrowheads="1"/>
                                </wps:cNvSpPr>
                                <wps:spPr bwMode="auto">
                                  <a:xfrm>
                                    <a:off x="538"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9" name="Rectangle 978"/>
                                <wps:cNvSpPr>
                                  <a:spLocks noChangeArrowheads="1"/>
                                </wps:cNvSpPr>
                                <wps:spPr bwMode="auto">
                                  <a:xfrm>
                                    <a:off x="538"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0" name="Rectangle 979"/>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1" name="Rectangle 980"/>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2" name="Rectangle 981"/>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3" name="Rectangle 982"/>
                                <wps:cNvSpPr>
                                  <a:spLocks noChangeArrowheads="1"/>
                                </wps:cNvSpPr>
                                <wps:spPr bwMode="auto">
                                  <a:xfrm>
                                    <a:off x="538"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4" name="Rectangle 983"/>
                                <wps:cNvSpPr>
                                  <a:spLocks noChangeArrowheads="1"/>
                                </wps:cNvSpPr>
                                <wps:spPr bwMode="auto">
                                  <a:xfrm>
                                    <a:off x="538"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5" name="Rectangle 984"/>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6" name="Rectangle 985"/>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7" name="Rectangle 986"/>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8" name="Rectangle 987"/>
                                <wps:cNvSpPr>
                                  <a:spLocks noChangeArrowheads="1"/>
                                </wps:cNvSpPr>
                                <wps:spPr bwMode="auto">
                                  <a:xfrm>
                                    <a:off x="538"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9" name="Rectangle 988"/>
                                <wps:cNvSpPr>
                                  <a:spLocks noChangeArrowheads="1"/>
                                </wps:cNvSpPr>
                                <wps:spPr bwMode="auto">
                                  <a:xfrm>
                                    <a:off x="538"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0" name="Rectangle 989"/>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1" name="Rectangle 990"/>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2" name="Rectangle 991"/>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3" name="Rectangle 992"/>
                                <wps:cNvSpPr>
                                  <a:spLocks noChangeArrowheads="1"/>
                                </wps:cNvSpPr>
                                <wps:spPr bwMode="auto">
                                  <a:xfrm>
                                    <a:off x="538"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4" name="Rectangle 993"/>
                                <wps:cNvSpPr>
                                  <a:spLocks noChangeArrowheads="1"/>
                                </wps:cNvSpPr>
                                <wps:spPr bwMode="auto">
                                  <a:xfrm>
                                    <a:off x="538"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5" name="Rectangle 994"/>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6" name="Rectangle 995"/>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7" name="Rectangle 996"/>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8" name="Rectangle 997"/>
                                <wps:cNvSpPr>
                                  <a:spLocks noChangeArrowheads="1"/>
                                </wps:cNvSpPr>
                                <wps:spPr bwMode="auto">
                                  <a:xfrm>
                                    <a:off x="538"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9" name="Rectangle 998"/>
                                <wps:cNvSpPr>
                                  <a:spLocks noChangeArrowheads="1"/>
                                </wps:cNvSpPr>
                                <wps:spPr bwMode="auto">
                                  <a:xfrm>
                                    <a:off x="538"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0" name="Rectangle 999"/>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1" name="Rectangle 1000"/>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2" name="Rectangle 1001"/>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3" name="Rectangle 1002"/>
                                <wps:cNvSpPr>
                                  <a:spLocks noChangeArrowheads="1"/>
                                </wps:cNvSpPr>
                                <wps:spPr bwMode="auto">
                                  <a:xfrm>
                                    <a:off x="538"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4" name="Rectangle 1003"/>
                                <wps:cNvSpPr>
                                  <a:spLocks noChangeArrowheads="1"/>
                                </wps:cNvSpPr>
                                <wps:spPr bwMode="auto">
                                  <a:xfrm>
                                    <a:off x="538"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5" name="Rectangle 1004"/>
                                <wps:cNvSpPr>
                                  <a:spLocks noChangeArrowheads="1"/>
                                </wps:cNvSpPr>
                                <wps:spPr bwMode="auto">
                                  <a:xfrm>
                                    <a:off x="538"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6" name="Rectangle 1005"/>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7" name="Rectangle 1006"/>
                                <wps:cNvSpPr>
                                  <a:spLocks noChangeArrowheads="1"/>
                                </wps:cNvSpPr>
                                <wps:spPr bwMode="auto">
                                  <a:xfrm>
                                    <a:off x="538"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8" name="Rectangle 1007"/>
                                <wps:cNvSpPr>
                                  <a:spLocks noChangeArrowheads="1"/>
                                </wps:cNvSpPr>
                                <wps:spPr bwMode="auto">
                                  <a:xfrm>
                                    <a:off x="538"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9" name="Rectangle 1008"/>
                                <wps:cNvSpPr>
                                  <a:spLocks noChangeArrowheads="1"/>
                                </wps:cNvSpPr>
                                <wps:spPr bwMode="auto">
                                  <a:xfrm>
                                    <a:off x="538"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0" name="Rectangle 1009"/>
                                <wps:cNvSpPr>
                                  <a:spLocks noChangeArrowheads="1"/>
                                </wps:cNvSpPr>
                                <wps:spPr bwMode="auto">
                                  <a:xfrm>
                                    <a:off x="538"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1" name="Rectangle 1010"/>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2" name="Rectangle 1011"/>
                                <wps:cNvSpPr>
                                  <a:spLocks noChangeArrowheads="1"/>
                                </wps:cNvSpPr>
                                <wps:spPr bwMode="auto">
                                  <a:xfrm>
                                    <a:off x="538"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3" name="Rectangle 1012"/>
                                <wps:cNvSpPr>
                                  <a:spLocks noChangeArrowheads="1"/>
                                </wps:cNvSpPr>
                                <wps:spPr bwMode="auto">
                                  <a:xfrm>
                                    <a:off x="538"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4" name="Rectangle 1013"/>
                                <wps:cNvSpPr>
                                  <a:spLocks noChangeArrowheads="1"/>
                                </wps:cNvSpPr>
                                <wps:spPr bwMode="auto">
                                  <a:xfrm>
                                    <a:off x="538"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5" name="Rectangle 1014"/>
                                <wps:cNvSpPr>
                                  <a:spLocks noChangeArrowheads="1"/>
                                </wps:cNvSpPr>
                                <wps:spPr bwMode="auto">
                                  <a:xfrm>
                                    <a:off x="538"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6" name="Rectangle 1015"/>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7" name="Rectangle 1016"/>
                                <wps:cNvSpPr>
                                  <a:spLocks noChangeArrowheads="1"/>
                                </wps:cNvSpPr>
                                <wps:spPr bwMode="auto">
                                  <a:xfrm>
                                    <a:off x="538"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8" name="Rectangle 1017"/>
                                <wps:cNvSpPr>
                                  <a:spLocks noChangeArrowheads="1"/>
                                </wps:cNvSpPr>
                                <wps:spPr bwMode="auto">
                                  <a:xfrm>
                                    <a:off x="538"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9" name="Rectangle 1018"/>
                                <wps:cNvSpPr>
                                  <a:spLocks noChangeArrowheads="1"/>
                                </wps:cNvSpPr>
                                <wps:spPr bwMode="auto">
                                  <a:xfrm>
                                    <a:off x="538"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0" name="Rectangle 1019"/>
                                <wps:cNvSpPr>
                                  <a:spLocks noChangeArrowheads="1"/>
                                </wps:cNvSpPr>
                                <wps:spPr bwMode="auto">
                                  <a:xfrm>
                                    <a:off x="538"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1" name="Rectangle 1020"/>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2" name="Rectangle 1021"/>
                                <wps:cNvSpPr>
                                  <a:spLocks noChangeArrowheads="1"/>
                                </wps:cNvSpPr>
                                <wps:spPr bwMode="auto">
                                  <a:xfrm>
                                    <a:off x="538"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3" name="Rectangle 1022"/>
                                <wps:cNvSpPr>
                                  <a:spLocks noChangeArrowheads="1"/>
                                </wps:cNvSpPr>
                                <wps:spPr bwMode="auto">
                                  <a:xfrm>
                                    <a:off x="538"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4" name="Rectangle 1023"/>
                                <wps:cNvSpPr>
                                  <a:spLocks noChangeArrowheads="1"/>
                                </wps:cNvSpPr>
                                <wps:spPr bwMode="auto">
                                  <a:xfrm>
                                    <a:off x="538"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5" name="Rectangle 1024"/>
                                <wps:cNvSpPr>
                                  <a:spLocks noChangeArrowheads="1"/>
                                </wps:cNvSpPr>
                                <wps:spPr bwMode="auto">
                                  <a:xfrm>
                                    <a:off x="538"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6" name="Rectangle 1025"/>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7" name="Rectangle 1026"/>
                                <wps:cNvSpPr>
                                  <a:spLocks noChangeArrowheads="1"/>
                                </wps:cNvSpPr>
                                <wps:spPr bwMode="auto">
                                  <a:xfrm>
                                    <a:off x="538"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8" name="Rectangle 1027"/>
                                <wps:cNvSpPr>
                                  <a:spLocks noChangeArrowheads="1"/>
                                </wps:cNvSpPr>
                                <wps:spPr bwMode="auto">
                                  <a:xfrm>
                                    <a:off x="538"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9" name="Rectangle 1028"/>
                                <wps:cNvSpPr>
                                  <a:spLocks noChangeArrowheads="1"/>
                                </wps:cNvSpPr>
                                <wps:spPr bwMode="auto">
                                  <a:xfrm>
                                    <a:off x="538"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0" name="Rectangle 1029"/>
                                <wps:cNvSpPr>
                                  <a:spLocks noChangeArrowheads="1"/>
                                </wps:cNvSpPr>
                                <wps:spPr bwMode="auto">
                                  <a:xfrm>
                                    <a:off x="538"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1" name="Rectangle 1030"/>
                                <wps:cNvSpPr>
                                  <a:spLocks noChangeArrowheads="1"/>
                                </wps:cNvSpPr>
                                <wps:spPr bwMode="auto">
                                  <a:xfrm>
                                    <a:off x="538"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2" name="Rectangle 1031"/>
                                <wps:cNvSpPr>
                                  <a:spLocks noChangeArrowheads="1"/>
                                </wps:cNvSpPr>
                                <wps:spPr bwMode="auto">
                                  <a:xfrm>
                                    <a:off x="538"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3" name="Rectangle 1032"/>
                                <wps:cNvSpPr>
                                  <a:spLocks noChangeArrowheads="1"/>
                                </wps:cNvSpPr>
                                <wps:spPr bwMode="auto">
                                  <a:xfrm>
                                    <a:off x="538"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4" name="Rectangle 1033"/>
                                <wps:cNvSpPr>
                                  <a:spLocks noChangeArrowheads="1"/>
                                </wps:cNvSpPr>
                                <wps:spPr bwMode="auto">
                                  <a:xfrm>
                                    <a:off x="538"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5" name="Rectangle 1034"/>
                                <wps:cNvSpPr>
                                  <a:spLocks noChangeArrowheads="1"/>
                                </wps:cNvSpPr>
                                <wps:spPr bwMode="auto">
                                  <a:xfrm>
                                    <a:off x="538"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6" name="Rectangle 1035"/>
                                <wps:cNvSpPr>
                                  <a:spLocks noChangeArrowheads="1"/>
                                </wps:cNvSpPr>
                                <wps:spPr bwMode="auto">
                                  <a:xfrm>
                                    <a:off x="538"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7" name="Rectangle 1036"/>
                                <wps:cNvSpPr>
                                  <a:spLocks noChangeArrowheads="1"/>
                                </wps:cNvSpPr>
                                <wps:spPr bwMode="auto">
                                  <a:xfrm>
                                    <a:off x="538"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8" name="Rectangle 1037"/>
                                <wps:cNvSpPr>
                                  <a:spLocks noChangeArrowheads="1"/>
                                </wps:cNvSpPr>
                                <wps:spPr bwMode="auto">
                                  <a:xfrm>
                                    <a:off x="538"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9" name="Rectangle 1038"/>
                                <wps:cNvSpPr>
                                  <a:spLocks noChangeArrowheads="1"/>
                                </wps:cNvSpPr>
                                <wps:spPr bwMode="auto">
                                  <a:xfrm>
                                    <a:off x="538"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0" name="Rectangle 1039"/>
                                <wps:cNvSpPr>
                                  <a:spLocks noChangeArrowheads="1"/>
                                </wps:cNvSpPr>
                                <wps:spPr bwMode="auto">
                                  <a:xfrm>
                                    <a:off x="538"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1" name="Rectangle 1040"/>
                                <wps:cNvSpPr>
                                  <a:spLocks noChangeArrowheads="1"/>
                                </wps:cNvSpPr>
                                <wps:spPr bwMode="auto">
                                  <a:xfrm>
                                    <a:off x="538"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2" name="Rectangle 1041"/>
                                <wps:cNvSpPr>
                                  <a:spLocks noChangeArrowheads="1"/>
                                </wps:cNvSpPr>
                                <wps:spPr bwMode="auto">
                                  <a:xfrm>
                                    <a:off x="538"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3" name="Rectangle 1042"/>
                                <wps:cNvSpPr>
                                  <a:spLocks noChangeArrowheads="1"/>
                                </wps:cNvSpPr>
                                <wps:spPr bwMode="auto">
                                  <a:xfrm>
                                    <a:off x="538"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4" name="Rectangle 1043"/>
                                <wps:cNvSpPr>
                                  <a:spLocks noChangeArrowheads="1"/>
                                </wps:cNvSpPr>
                                <wps:spPr bwMode="auto">
                                  <a:xfrm>
                                    <a:off x="538"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5" name="Rectangle 1044"/>
                                <wps:cNvSpPr>
                                  <a:spLocks noChangeArrowheads="1"/>
                                </wps:cNvSpPr>
                                <wps:spPr bwMode="auto">
                                  <a:xfrm>
                                    <a:off x="538"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6" name="Rectangle 1045"/>
                                <wps:cNvSpPr>
                                  <a:spLocks noChangeArrowheads="1"/>
                                </wps:cNvSpPr>
                                <wps:spPr bwMode="auto">
                                  <a:xfrm>
                                    <a:off x="538"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7" name="Rectangle 1046"/>
                                <wps:cNvSpPr>
                                  <a:spLocks noChangeArrowheads="1"/>
                                </wps:cNvSpPr>
                                <wps:spPr bwMode="auto">
                                  <a:xfrm>
                                    <a:off x="538"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8" name="Rectangle 1047"/>
                                <wps:cNvSpPr>
                                  <a:spLocks noChangeArrowheads="1"/>
                                </wps:cNvSpPr>
                                <wps:spPr bwMode="auto">
                                  <a:xfrm>
                                    <a:off x="538"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9" name="Rectangle 1048"/>
                                <wps:cNvSpPr>
                                  <a:spLocks noChangeArrowheads="1"/>
                                </wps:cNvSpPr>
                                <wps:spPr bwMode="auto">
                                  <a:xfrm>
                                    <a:off x="538"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0" name="Rectangle 1049"/>
                                <wps:cNvSpPr>
                                  <a:spLocks noChangeArrowheads="1"/>
                                </wps:cNvSpPr>
                                <wps:spPr bwMode="auto">
                                  <a:xfrm>
                                    <a:off x="538"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1" name="Rectangle 1050"/>
                                <wps:cNvSpPr>
                                  <a:spLocks noChangeArrowheads="1"/>
                                </wps:cNvSpPr>
                                <wps:spPr bwMode="auto">
                                  <a:xfrm>
                                    <a:off x="538"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2" name="Rectangle 1051"/>
                                <wps:cNvSpPr>
                                  <a:spLocks noChangeArrowheads="1"/>
                                </wps:cNvSpPr>
                                <wps:spPr bwMode="auto">
                                  <a:xfrm>
                                    <a:off x="538"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3" name="Rectangle 1052"/>
                                <wps:cNvSpPr>
                                  <a:spLocks noChangeArrowheads="1"/>
                                </wps:cNvSpPr>
                                <wps:spPr bwMode="auto">
                                  <a:xfrm>
                                    <a:off x="538"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4" name="Rectangle 1053"/>
                                <wps:cNvSpPr>
                                  <a:spLocks noChangeArrowheads="1"/>
                                </wps:cNvSpPr>
                                <wps:spPr bwMode="auto">
                                  <a:xfrm>
                                    <a:off x="538"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5" name="Rectangle 1054"/>
                                <wps:cNvSpPr>
                                  <a:spLocks noChangeArrowheads="1"/>
                                </wps:cNvSpPr>
                                <wps:spPr bwMode="auto">
                                  <a:xfrm>
                                    <a:off x="538"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6" name="Rectangle 1055"/>
                                <wps:cNvSpPr>
                                  <a:spLocks noChangeArrowheads="1"/>
                                </wps:cNvSpPr>
                                <wps:spPr bwMode="auto">
                                  <a:xfrm>
                                    <a:off x="538"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7" name="Rectangle 1056"/>
                                <wps:cNvSpPr>
                                  <a:spLocks noChangeArrowheads="1"/>
                                </wps:cNvSpPr>
                                <wps:spPr bwMode="auto">
                                  <a:xfrm>
                                    <a:off x="538"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8" name="Rectangle 1057"/>
                                <wps:cNvSpPr>
                                  <a:spLocks noChangeArrowheads="1"/>
                                </wps:cNvSpPr>
                                <wps:spPr bwMode="auto">
                                  <a:xfrm>
                                    <a:off x="538"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9" name="Rectangle 1058"/>
                                <wps:cNvSpPr>
                                  <a:spLocks noChangeArrowheads="1"/>
                                </wps:cNvSpPr>
                                <wps:spPr bwMode="auto">
                                  <a:xfrm>
                                    <a:off x="538"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0" name="Rectangle 1059"/>
                                <wps:cNvSpPr>
                                  <a:spLocks noChangeArrowheads="1"/>
                                </wps:cNvSpPr>
                                <wps:spPr bwMode="auto">
                                  <a:xfrm>
                                    <a:off x="538"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1" name="Rectangle 1060"/>
                                <wps:cNvSpPr>
                                  <a:spLocks noChangeArrowheads="1"/>
                                </wps:cNvSpPr>
                                <wps:spPr bwMode="auto">
                                  <a:xfrm>
                                    <a:off x="538"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2" name="Rectangle 1061"/>
                                <wps:cNvSpPr>
                                  <a:spLocks noChangeArrowheads="1"/>
                                </wps:cNvSpPr>
                                <wps:spPr bwMode="auto">
                                  <a:xfrm>
                                    <a:off x="538"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3" name="Rectangle 1062"/>
                                <wps:cNvSpPr>
                                  <a:spLocks noChangeArrowheads="1"/>
                                </wps:cNvSpPr>
                                <wps:spPr bwMode="auto">
                                  <a:xfrm>
                                    <a:off x="538"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4" name="Rectangle 1063"/>
                                <wps:cNvSpPr>
                                  <a:spLocks noChangeArrowheads="1"/>
                                </wps:cNvSpPr>
                                <wps:spPr bwMode="auto">
                                  <a:xfrm>
                                    <a:off x="538"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5" name="Rectangle 1064"/>
                                <wps:cNvSpPr>
                                  <a:spLocks noChangeArrowheads="1"/>
                                </wps:cNvSpPr>
                                <wps:spPr bwMode="auto">
                                  <a:xfrm>
                                    <a:off x="538"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6" name="Rectangle 1065"/>
                                <wps:cNvSpPr>
                                  <a:spLocks noChangeArrowheads="1"/>
                                </wps:cNvSpPr>
                                <wps:spPr bwMode="auto">
                                  <a:xfrm>
                                    <a:off x="538"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7" name="Rectangle 1066"/>
                                <wps:cNvSpPr>
                                  <a:spLocks noChangeArrowheads="1"/>
                                </wps:cNvSpPr>
                                <wps:spPr bwMode="auto">
                                  <a:xfrm>
                                    <a:off x="538"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8" name="Rectangle 1067"/>
                                <wps:cNvSpPr>
                                  <a:spLocks noChangeArrowheads="1"/>
                                </wps:cNvSpPr>
                                <wps:spPr bwMode="auto">
                                  <a:xfrm>
                                    <a:off x="538"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9" name="Rectangle 1068"/>
                                <wps:cNvSpPr>
                                  <a:spLocks noChangeArrowheads="1"/>
                                </wps:cNvSpPr>
                                <wps:spPr bwMode="auto">
                                  <a:xfrm>
                                    <a:off x="538"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0" name="Rectangle 1069"/>
                                <wps:cNvSpPr>
                                  <a:spLocks noChangeArrowheads="1"/>
                                </wps:cNvSpPr>
                                <wps:spPr bwMode="auto">
                                  <a:xfrm>
                                    <a:off x="538"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1" name="Rectangle 1070"/>
                                <wps:cNvSpPr>
                                  <a:spLocks noChangeArrowheads="1"/>
                                </wps:cNvSpPr>
                                <wps:spPr bwMode="auto">
                                  <a:xfrm>
                                    <a:off x="538"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2" name="Rectangle 1071"/>
                                <wps:cNvSpPr>
                                  <a:spLocks noChangeArrowheads="1"/>
                                </wps:cNvSpPr>
                                <wps:spPr bwMode="auto">
                                  <a:xfrm>
                                    <a:off x="538"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3" name="Rectangle 1072"/>
                                <wps:cNvSpPr>
                                  <a:spLocks noChangeArrowheads="1"/>
                                </wps:cNvSpPr>
                                <wps:spPr bwMode="auto">
                                  <a:xfrm>
                                    <a:off x="538"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4" name="Rectangle 1073"/>
                                <wps:cNvSpPr>
                                  <a:spLocks noChangeArrowheads="1"/>
                                </wps:cNvSpPr>
                                <wps:spPr bwMode="auto">
                                  <a:xfrm>
                                    <a:off x="538"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5" name="Rectangle 1074"/>
                                <wps:cNvSpPr>
                                  <a:spLocks noChangeArrowheads="1"/>
                                </wps:cNvSpPr>
                                <wps:spPr bwMode="auto">
                                  <a:xfrm>
                                    <a:off x="538"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6" name="Rectangle 1075"/>
                                <wps:cNvSpPr>
                                  <a:spLocks noChangeArrowheads="1"/>
                                </wps:cNvSpPr>
                                <wps:spPr bwMode="auto">
                                  <a:xfrm>
                                    <a:off x="538" y="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7" name="Rectangle 1076"/>
                                <wps:cNvSpPr>
                                  <a:spLocks noChangeArrowheads="1"/>
                                </wps:cNvSpPr>
                                <wps:spPr bwMode="auto">
                                  <a:xfrm>
                                    <a:off x="538" y="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8" name="Rectangle 1077"/>
                                <wps:cNvSpPr>
                                  <a:spLocks noChangeArrowheads="1"/>
                                </wps:cNvSpPr>
                                <wps:spPr bwMode="auto">
                                  <a:xfrm>
                                    <a:off x="538" y="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9" name="Rectangle 1078"/>
                                <wps:cNvSpPr>
                                  <a:spLocks noChangeArrowheads="1"/>
                                </wps:cNvSpPr>
                                <wps:spPr bwMode="auto">
                                  <a:xfrm>
                                    <a:off x="538" y="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0" name="Rectangle 1079"/>
                                <wps:cNvSpPr>
                                  <a:spLocks noChangeArrowheads="1"/>
                                </wps:cNvSpPr>
                                <wps:spPr bwMode="auto">
                                  <a:xfrm>
                                    <a:off x="538" y="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1" name="Rectangle 1080"/>
                                <wps:cNvSpPr>
                                  <a:spLocks noChangeArrowheads="1"/>
                                </wps:cNvSpPr>
                                <wps:spPr bwMode="auto">
                                  <a:xfrm>
                                    <a:off x="538" y="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2" name="Rectangle 1081"/>
                                <wps:cNvSpPr>
                                  <a:spLocks noChangeArrowheads="1"/>
                                </wps:cNvSpPr>
                                <wps:spPr bwMode="auto">
                                  <a:xfrm>
                                    <a:off x="538" y="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3" name="Rectangle 1082"/>
                                <wps:cNvSpPr>
                                  <a:spLocks noChangeArrowheads="1"/>
                                </wps:cNvSpPr>
                                <wps:spPr bwMode="auto">
                                  <a:xfrm>
                                    <a:off x="538" y="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4" name="Rectangle 1083"/>
                                <wps:cNvSpPr>
                                  <a:spLocks noChangeArrowheads="1"/>
                                </wps:cNvSpPr>
                                <wps:spPr bwMode="auto">
                                  <a:xfrm>
                                    <a:off x="538" y="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5" name="Rectangle 1084"/>
                                <wps:cNvSpPr>
                                  <a:spLocks noChangeArrowheads="1"/>
                                </wps:cNvSpPr>
                                <wps:spPr bwMode="auto">
                                  <a:xfrm>
                                    <a:off x="538" y="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6" name="Rectangle 1085"/>
                                <wps:cNvSpPr>
                                  <a:spLocks noChangeArrowheads="1"/>
                                </wps:cNvSpPr>
                                <wps:spPr bwMode="auto">
                                  <a:xfrm>
                                    <a:off x="538" y="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7" name="Rectangle 1086"/>
                                <wps:cNvSpPr>
                                  <a:spLocks noChangeArrowheads="1"/>
                                </wps:cNvSpPr>
                                <wps:spPr bwMode="auto">
                                  <a:xfrm>
                                    <a:off x="538" y="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8" name="Rectangle 1087"/>
                                <wps:cNvSpPr>
                                  <a:spLocks noChangeArrowheads="1"/>
                                </wps:cNvSpPr>
                                <wps:spPr bwMode="auto">
                                  <a:xfrm>
                                    <a:off x="538" y="7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9" name="Rectangle 1088"/>
                                <wps:cNvSpPr>
                                  <a:spLocks noChangeArrowheads="1"/>
                                </wps:cNvSpPr>
                                <wps:spPr bwMode="auto">
                                  <a:xfrm>
                                    <a:off x="538" y="7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0" name="Rectangle 1089"/>
                                <wps:cNvSpPr>
                                  <a:spLocks noChangeArrowheads="1"/>
                                </wps:cNvSpPr>
                                <wps:spPr bwMode="auto">
                                  <a:xfrm>
                                    <a:off x="538" y="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1" name="Rectangle 1090"/>
                                <wps:cNvSpPr>
                                  <a:spLocks noChangeArrowheads="1"/>
                                </wps:cNvSpPr>
                                <wps:spPr bwMode="auto">
                                  <a:xfrm>
                                    <a:off x="538" y="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2" name="Rectangle 1091"/>
                                <wps:cNvSpPr>
                                  <a:spLocks noChangeArrowheads="1"/>
                                </wps:cNvSpPr>
                                <wps:spPr bwMode="auto">
                                  <a:xfrm>
                                    <a:off x="538" y="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3" name="Rectangle 1092"/>
                                <wps:cNvSpPr>
                                  <a:spLocks noChangeArrowheads="1"/>
                                </wps:cNvSpPr>
                                <wps:spPr bwMode="auto">
                                  <a:xfrm>
                                    <a:off x="538" y="7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4" name="Rectangle 1093"/>
                                <wps:cNvSpPr>
                                  <a:spLocks noChangeArrowheads="1"/>
                                </wps:cNvSpPr>
                                <wps:spPr bwMode="auto">
                                  <a:xfrm>
                                    <a:off x="538" y="7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5" name="Rectangle 1094"/>
                                <wps:cNvSpPr>
                                  <a:spLocks noChangeArrowheads="1"/>
                                </wps:cNvSpPr>
                                <wps:spPr bwMode="auto">
                                  <a:xfrm>
                                    <a:off x="538" y="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6" name="Rectangle 1095"/>
                                <wps:cNvSpPr>
                                  <a:spLocks noChangeArrowheads="1"/>
                                </wps:cNvSpPr>
                                <wps:spPr bwMode="auto">
                                  <a:xfrm>
                                    <a:off x="538" y="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7" name="Rectangle 1096"/>
                                <wps:cNvSpPr>
                                  <a:spLocks noChangeArrowheads="1"/>
                                </wps:cNvSpPr>
                                <wps:spPr bwMode="auto">
                                  <a:xfrm>
                                    <a:off x="538" y="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8" name="Rectangle 1097"/>
                                <wps:cNvSpPr>
                                  <a:spLocks noChangeArrowheads="1"/>
                                </wps:cNvSpPr>
                                <wps:spPr bwMode="auto">
                                  <a:xfrm>
                                    <a:off x="538"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9" name="Rectangle 1098"/>
                                <wps:cNvSpPr>
                                  <a:spLocks noChangeArrowheads="1"/>
                                </wps:cNvSpPr>
                                <wps:spPr bwMode="auto">
                                  <a:xfrm>
                                    <a:off x="538" y="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0" name="Rectangle 1099"/>
                                <wps:cNvSpPr>
                                  <a:spLocks noChangeArrowheads="1"/>
                                </wps:cNvSpPr>
                                <wps:spPr bwMode="auto">
                                  <a:xfrm>
                                    <a:off x="538" y="9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1" name="Rectangle 1100"/>
                                <wps:cNvSpPr>
                                  <a:spLocks noChangeArrowheads="1"/>
                                </wps:cNvSpPr>
                                <wps:spPr bwMode="auto">
                                  <a:xfrm>
                                    <a:off x="538" y="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2" name="Rectangle 1101"/>
                                <wps:cNvSpPr>
                                  <a:spLocks noChangeArrowheads="1"/>
                                </wps:cNvSpPr>
                                <wps:spPr bwMode="auto">
                                  <a:xfrm>
                                    <a:off x="538" y="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3" name="Rectangle 1102"/>
                                <wps:cNvSpPr>
                                  <a:spLocks noChangeArrowheads="1"/>
                                </wps:cNvSpPr>
                                <wps:spPr bwMode="auto">
                                  <a:xfrm>
                                    <a:off x="538" y="9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4" name="Rectangle 1103"/>
                                <wps:cNvSpPr>
                                  <a:spLocks noChangeArrowheads="1"/>
                                </wps:cNvSpPr>
                                <wps:spPr bwMode="auto">
                                  <a:xfrm>
                                    <a:off x="538" y="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5" name="Rectangle 1104"/>
                                <wps:cNvSpPr>
                                  <a:spLocks noChangeArrowheads="1"/>
                                </wps:cNvSpPr>
                                <wps:spPr bwMode="auto">
                                  <a:xfrm>
                                    <a:off x="538" y="9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6" name="Rectangle 1105"/>
                                <wps:cNvSpPr>
                                  <a:spLocks noChangeArrowheads="1"/>
                                </wps:cNvSpPr>
                                <wps:spPr bwMode="auto">
                                  <a:xfrm>
                                    <a:off x="538" y="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7" name="Rectangle 1106"/>
                                <wps:cNvSpPr>
                                  <a:spLocks noChangeArrowheads="1"/>
                                </wps:cNvSpPr>
                                <wps:spPr bwMode="auto">
                                  <a:xfrm>
                                    <a:off x="538" y="9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8" name="Rectangle 1107"/>
                                <wps:cNvSpPr>
                                  <a:spLocks noChangeArrowheads="1"/>
                                </wps:cNvSpPr>
                                <wps:spPr bwMode="auto">
                                  <a:xfrm>
                                    <a:off x="538" y="9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9" name="Rectangle 1108"/>
                                <wps:cNvSpPr>
                                  <a:spLocks noChangeArrowheads="1"/>
                                </wps:cNvSpPr>
                                <wps:spPr bwMode="auto">
                                  <a:xfrm>
                                    <a:off x="538" y="9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0" name="Rectangle 1109"/>
                                <wps:cNvSpPr>
                                  <a:spLocks noChangeArrowheads="1"/>
                                </wps:cNvSpPr>
                                <wps:spPr bwMode="auto">
                                  <a:xfrm>
                                    <a:off x="538" y="9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1" name="Rectangle 1110"/>
                                <wps:cNvSpPr>
                                  <a:spLocks noChangeArrowheads="1"/>
                                </wps:cNvSpPr>
                                <wps:spPr bwMode="auto">
                                  <a:xfrm>
                                    <a:off x="538" y="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2" name="Rectangle 1111"/>
                                <wps:cNvSpPr>
                                  <a:spLocks noChangeArrowheads="1"/>
                                </wps:cNvSpPr>
                                <wps:spPr bwMode="auto">
                                  <a:xfrm>
                                    <a:off x="538" y="9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3" name="Rectangle 1112"/>
                                <wps:cNvSpPr>
                                  <a:spLocks noChangeArrowheads="1"/>
                                </wps:cNvSpPr>
                                <wps:spPr bwMode="auto">
                                  <a:xfrm>
                                    <a:off x="538" y="9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4" name="Rectangle 1113"/>
                                <wps:cNvSpPr>
                                  <a:spLocks noChangeArrowheads="1"/>
                                </wps:cNvSpPr>
                                <wps:spPr bwMode="auto">
                                  <a:xfrm>
                                    <a:off x="538" y="9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5" name="Rectangle 1114"/>
                                <wps:cNvSpPr>
                                  <a:spLocks noChangeArrowheads="1"/>
                                </wps:cNvSpPr>
                                <wps:spPr bwMode="auto">
                                  <a:xfrm>
                                    <a:off x="538" y="9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6" name="Rectangle 1115"/>
                                <wps:cNvSpPr>
                                  <a:spLocks noChangeArrowheads="1"/>
                                </wps:cNvSpPr>
                                <wps:spPr bwMode="auto">
                                  <a:xfrm>
                                    <a:off x="538" y="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7" name="Rectangle 1116"/>
                                <wps:cNvSpPr>
                                  <a:spLocks noChangeArrowheads="1"/>
                                </wps:cNvSpPr>
                                <wps:spPr bwMode="auto">
                                  <a:xfrm>
                                    <a:off x="538" y="9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8" name="Rectangle 1117"/>
                                <wps:cNvSpPr>
                                  <a:spLocks noChangeArrowheads="1"/>
                                </wps:cNvSpPr>
                                <wps:spPr bwMode="auto">
                                  <a:xfrm>
                                    <a:off x="538" y="9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9" name="Rectangle 1118"/>
                                <wps:cNvSpPr>
                                  <a:spLocks noChangeArrowheads="1"/>
                                </wps:cNvSpPr>
                                <wps:spPr bwMode="auto">
                                  <a:xfrm>
                                    <a:off x="538" y="10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0" name="Rectangle 1119"/>
                                <wps:cNvSpPr>
                                  <a:spLocks noChangeArrowheads="1"/>
                                </wps:cNvSpPr>
                                <wps:spPr bwMode="auto">
                                  <a:xfrm>
                                    <a:off x="538" y="1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1" name="Rectangle 1120"/>
                                <wps:cNvSpPr>
                                  <a:spLocks noChangeArrowheads="1"/>
                                </wps:cNvSpPr>
                                <wps:spPr bwMode="auto">
                                  <a:xfrm>
                                    <a:off x="538" y="10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2" name="Rectangle 1121"/>
                                <wps:cNvSpPr>
                                  <a:spLocks noChangeArrowheads="1"/>
                                </wps:cNvSpPr>
                                <wps:spPr bwMode="auto">
                                  <a:xfrm>
                                    <a:off x="538" y="10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3" name="Rectangle 1122"/>
                                <wps:cNvSpPr>
                                  <a:spLocks noChangeArrowheads="1"/>
                                </wps:cNvSpPr>
                                <wps:spPr bwMode="auto">
                                  <a:xfrm>
                                    <a:off x="538" y="10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4" name="Rectangle 1123"/>
                                <wps:cNvSpPr>
                                  <a:spLocks noChangeArrowheads="1"/>
                                </wps:cNvSpPr>
                                <wps:spPr bwMode="auto">
                                  <a:xfrm>
                                    <a:off x="538"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5" name="Rectangle 1124"/>
                                <wps:cNvSpPr>
                                  <a:spLocks noChangeArrowheads="1"/>
                                </wps:cNvSpPr>
                                <wps:spPr bwMode="auto">
                                  <a:xfrm>
                                    <a:off x="538"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6" name="Rectangle 1125"/>
                                <wps:cNvSpPr>
                                  <a:spLocks noChangeArrowheads="1"/>
                                </wps:cNvSpPr>
                                <wps:spPr bwMode="auto">
                                  <a:xfrm>
                                    <a:off x="538"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7" name="Rectangle 1126"/>
                                <wps:cNvSpPr>
                                  <a:spLocks noChangeArrowheads="1"/>
                                </wps:cNvSpPr>
                                <wps:spPr bwMode="auto">
                                  <a:xfrm>
                                    <a:off x="538"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8" name="Rectangle 1127"/>
                                <wps:cNvSpPr>
                                  <a:spLocks noChangeArrowheads="1"/>
                                </wps:cNvSpPr>
                                <wps:spPr bwMode="auto">
                                  <a:xfrm>
                                    <a:off x="538"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9" name="Rectangle 1128"/>
                                <wps:cNvSpPr>
                                  <a:spLocks noChangeArrowheads="1"/>
                                </wps:cNvSpPr>
                                <wps:spPr bwMode="auto">
                                  <a:xfrm>
                                    <a:off x="538"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0" name="Rectangle 1129"/>
                                <wps:cNvSpPr>
                                  <a:spLocks noChangeArrowheads="1"/>
                                </wps:cNvSpPr>
                                <wps:spPr bwMode="auto">
                                  <a:xfrm>
                                    <a:off x="538"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1" name="Rectangle 1130"/>
                                <wps:cNvSpPr>
                                  <a:spLocks noChangeArrowheads="1"/>
                                </wps:cNvSpPr>
                                <wps:spPr bwMode="auto">
                                  <a:xfrm>
                                    <a:off x="538"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2" name="Rectangle 1131"/>
                                <wps:cNvSpPr>
                                  <a:spLocks noChangeArrowheads="1"/>
                                </wps:cNvSpPr>
                                <wps:spPr bwMode="auto">
                                  <a:xfrm>
                                    <a:off x="538"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3" name="Rectangle 1132"/>
                                <wps:cNvSpPr>
                                  <a:spLocks noChangeArrowheads="1"/>
                                </wps:cNvSpPr>
                                <wps:spPr bwMode="auto">
                                  <a:xfrm>
                                    <a:off x="538"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4" name="Rectangle 1133"/>
                                <wps:cNvSpPr>
                                  <a:spLocks noChangeArrowheads="1"/>
                                </wps:cNvSpPr>
                                <wps:spPr bwMode="auto">
                                  <a:xfrm>
                                    <a:off x="538"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5" name="Rectangle 1134"/>
                                <wps:cNvSpPr>
                                  <a:spLocks noChangeArrowheads="1"/>
                                </wps:cNvSpPr>
                                <wps:spPr bwMode="auto">
                                  <a:xfrm>
                                    <a:off x="538"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6" name="Rectangle 1135"/>
                                <wps:cNvSpPr>
                                  <a:spLocks noChangeArrowheads="1"/>
                                </wps:cNvSpPr>
                                <wps:spPr bwMode="auto">
                                  <a:xfrm>
                                    <a:off x="538"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7" name="Rectangle 1136"/>
                                <wps:cNvSpPr>
                                  <a:spLocks noChangeArrowheads="1"/>
                                </wps:cNvSpPr>
                                <wps:spPr bwMode="auto">
                                  <a:xfrm>
                                    <a:off x="538"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8" name="Rectangle 1137"/>
                                <wps:cNvSpPr>
                                  <a:spLocks noChangeArrowheads="1"/>
                                </wps:cNvSpPr>
                                <wps:spPr bwMode="auto">
                                  <a:xfrm>
                                    <a:off x="538"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9" name="Rectangle 1138"/>
                                <wps:cNvSpPr>
                                  <a:spLocks noChangeArrowheads="1"/>
                                </wps:cNvSpPr>
                                <wps:spPr bwMode="auto">
                                  <a:xfrm>
                                    <a:off x="538"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0" name="Rectangle 1139"/>
                                <wps:cNvSpPr>
                                  <a:spLocks noChangeArrowheads="1"/>
                                </wps:cNvSpPr>
                                <wps:spPr bwMode="auto">
                                  <a:xfrm>
                                    <a:off x="538"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1" name="Rectangle 1140"/>
                                <wps:cNvSpPr>
                                  <a:spLocks noChangeArrowheads="1"/>
                                </wps:cNvSpPr>
                                <wps:spPr bwMode="auto">
                                  <a:xfrm>
                                    <a:off x="538"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2" name="Rectangle 1141"/>
                                <wps:cNvSpPr>
                                  <a:spLocks noChangeArrowheads="1"/>
                                </wps:cNvSpPr>
                                <wps:spPr bwMode="auto">
                                  <a:xfrm>
                                    <a:off x="538"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3" name="Rectangle 1142"/>
                                <wps:cNvSpPr>
                                  <a:spLocks noChangeArrowheads="1"/>
                                </wps:cNvSpPr>
                                <wps:spPr bwMode="auto">
                                  <a:xfrm>
                                    <a:off x="538"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4" name="Rectangle 1143"/>
                                <wps:cNvSpPr>
                                  <a:spLocks noChangeArrowheads="1"/>
                                </wps:cNvSpPr>
                                <wps:spPr bwMode="auto">
                                  <a:xfrm>
                                    <a:off x="538"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5" name="Rectangle 1144"/>
                                <wps:cNvSpPr>
                                  <a:spLocks noChangeArrowheads="1"/>
                                </wps:cNvSpPr>
                                <wps:spPr bwMode="auto">
                                  <a:xfrm>
                                    <a:off x="538"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6" name="Rectangle 1145"/>
                                <wps:cNvSpPr>
                                  <a:spLocks noChangeArrowheads="1"/>
                                </wps:cNvSpPr>
                                <wps:spPr bwMode="auto">
                                  <a:xfrm>
                                    <a:off x="538"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7" name="Rectangle 1146"/>
                                <wps:cNvSpPr>
                                  <a:spLocks noChangeArrowheads="1"/>
                                </wps:cNvSpPr>
                                <wps:spPr bwMode="auto">
                                  <a:xfrm>
                                    <a:off x="538"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8" name="Rectangle 1147"/>
                                <wps:cNvSpPr>
                                  <a:spLocks noChangeArrowheads="1"/>
                                </wps:cNvSpPr>
                                <wps:spPr bwMode="auto">
                                  <a:xfrm>
                                    <a:off x="538"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9" name="Rectangle 1148"/>
                                <wps:cNvSpPr>
                                  <a:spLocks noChangeArrowheads="1"/>
                                </wps:cNvSpPr>
                                <wps:spPr bwMode="auto">
                                  <a:xfrm>
                                    <a:off x="538"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0" name="Rectangle 1149"/>
                                <wps:cNvSpPr>
                                  <a:spLocks noChangeArrowheads="1"/>
                                </wps:cNvSpPr>
                                <wps:spPr bwMode="auto">
                                  <a:xfrm>
                                    <a:off x="538"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1" name="Rectangle 1150"/>
                                <wps:cNvSpPr>
                                  <a:spLocks noChangeArrowheads="1"/>
                                </wps:cNvSpPr>
                                <wps:spPr bwMode="auto">
                                  <a:xfrm>
                                    <a:off x="538"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2" name="Rectangle 1151"/>
                                <wps:cNvSpPr>
                                  <a:spLocks noChangeArrowheads="1"/>
                                </wps:cNvSpPr>
                                <wps:spPr bwMode="auto">
                                  <a:xfrm>
                                    <a:off x="538"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3" name="Rectangle 1152"/>
                                <wps:cNvSpPr>
                                  <a:spLocks noChangeArrowheads="1"/>
                                </wps:cNvSpPr>
                                <wps:spPr bwMode="auto">
                                  <a:xfrm>
                                    <a:off x="538"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4" name="Rectangle 1153"/>
                                <wps:cNvSpPr>
                                  <a:spLocks noChangeArrowheads="1"/>
                                </wps:cNvSpPr>
                                <wps:spPr bwMode="auto">
                                  <a:xfrm>
                                    <a:off x="538"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5" name="Rectangle 1154"/>
                                <wps:cNvSpPr>
                                  <a:spLocks noChangeArrowheads="1"/>
                                </wps:cNvSpPr>
                                <wps:spPr bwMode="auto">
                                  <a:xfrm>
                                    <a:off x="538"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6" name="Rectangle 1155"/>
                                <wps:cNvSpPr>
                                  <a:spLocks noChangeArrowheads="1"/>
                                </wps:cNvSpPr>
                                <wps:spPr bwMode="auto">
                                  <a:xfrm>
                                    <a:off x="538"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7" name="Rectangle 1156"/>
                                <wps:cNvSpPr>
                                  <a:spLocks noChangeArrowheads="1"/>
                                </wps:cNvSpPr>
                                <wps:spPr bwMode="auto">
                                  <a:xfrm>
                                    <a:off x="538"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8" name="Rectangle 1157"/>
                                <wps:cNvSpPr>
                                  <a:spLocks noChangeArrowheads="1"/>
                                </wps:cNvSpPr>
                                <wps:spPr bwMode="auto">
                                  <a:xfrm>
                                    <a:off x="538"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9" name="Rectangle 1158"/>
                                <wps:cNvSpPr>
                                  <a:spLocks noChangeArrowheads="1"/>
                                </wps:cNvSpPr>
                                <wps:spPr bwMode="auto">
                                  <a:xfrm>
                                    <a:off x="538"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0" name="Rectangle 1159"/>
                                <wps:cNvSpPr>
                                  <a:spLocks noChangeArrowheads="1"/>
                                </wps:cNvSpPr>
                                <wps:spPr bwMode="auto">
                                  <a:xfrm>
                                    <a:off x="538"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1" name="Rectangle 1160"/>
                                <wps:cNvSpPr>
                                  <a:spLocks noChangeArrowheads="1"/>
                                </wps:cNvSpPr>
                                <wps:spPr bwMode="auto">
                                  <a:xfrm>
                                    <a:off x="538"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2" name="Rectangle 1161"/>
                                <wps:cNvSpPr>
                                  <a:spLocks noChangeArrowheads="1"/>
                                </wps:cNvSpPr>
                                <wps:spPr bwMode="auto">
                                  <a:xfrm>
                                    <a:off x="538"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3" name="Rectangle 1162"/>
                                <wps:cNvSpPr>
                                  <a:spLocks noChangeArrowheads="1"/>
                                </wps:cNvSpPr>
                                <wps:spPr bwMode="auto">
                                  <a:xfrm>
                                    <a:off x="538"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4" name="Rectangle 1163"/>
                                <wps:cNvSpPr>
                                  <a:spLocks noChangeArrowheads="1"/>
                                </wps:cNvSpPr>
                                <wps:spPr bwMode="auto">
                                  <a:xfrm>
                                    <a:off x="538"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505" name="Group 1164"/>
                              <wpg:cNvGrpSpPr>
                                <a:grpSpLocks/>
                              </wpg:cNvGrpSpPr>
                              <wpg:grpSpPr bwMode="auto">
                                <a:xfrm>
                                  <a:off x="9847" y="22284"/>
                                  <a:ext cx="2273511" cy="762309"/>
                                  <a:chOff x="19" y="43"/>
                                  <a:chExt cx="4387" cy="1471"/>
                                </a:xfrm>
                              </wpg:grpSpPr>
                              <wps:wsp>
                                <wps:cNvPr id="24506" name="Rectangle 1165"/>
                                <wps:cNvSpPr>
                                  <a:spLocks noChangeArrowheads="1"/>
                                </wps:cNvSpPr>
                                <wps:spPr bwMode="auto">
                                  <a:xfrm>
                                    <a:off x="538"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7" name="Rectangle 1166"/>
                                <wps:cNvSpPr>
                                  <a:spLocks noChangeArrowheads="1"/>
                                </wps:cNvSpPr>
                                <wps:spPr bwMode="auto">
                                  <a:xfrm>
                                    <a:off x="538"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8" name="Rectangle 1167"/>
                                <wps:cNvSpPr>
                                  <a:spLocks noChangeArrowheads="1"/>
                                </wps:cNvSpPr>
                                <wps:spPr bwMode="auto">
                                  <a:xfrm>
                                    <a:off x="538"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9" name="Rectangle 1168"/>
                                <wps:cNvSpPr>
                                  <a:spLocks noChangeArrowheads="1"/>
                                </wps:cNvSpPr>
                                <wps:spPr bwMode="auto">
                                  <a:xfrm>
                                    <a:off x="538"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0" name="Rectangle 1169"/>
                                <wps:cNvSpPr>
                                  <a:spLocks noChangeArrowheads="1"/>
                                </wps:cNvSpPr>
                                <wps:spPr bwMode="auto">
                                  <a:xfrm>
                                    <a:off x="538"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1" name="Rectangle 1170"/>
                                <wps:cNvSpPr>
                                  <a:spLocks noChangeArrowheads="1"/>
                                </wps:cNvSpPr>
                                <wps:spPr bwMode="auto">
                                  <a:xfrm>
                                    <a:off x="538"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2" name="Rectangle 1171"/>
                                <wps:cNvSpPr>
                                  <a:spLocks noChangeArrowheads="1"/>
                                </wps:cNvSpPr>
                                <wps:spPr bwMode="auto">
                                  <a:xfrm>
                                    <a:off x="538"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3" name="Rectangle 1172"/>
                                <wps:cNvSpPr>
                                  <a:spLocks noChangeArrowheads="1"/>
                                </wps:cNvSpPr>
                                <wps:spPr bwMode="auto">
                                  <a:xfrm>
                                    <a:off x="538"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4" name="Rectangle 1173"/>
                                <wps:cNvSpPr>
                                  <a:spLocks noChangeArrowheads="1"/>
                                </wps:cNvSpPr>
                                <wps:spPr bwMode="auto">
                                  <a:xfrm>
                                    <a:off x="538"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5" name="Rectangle 1174"/>
                                <wps:cNvSpPr>
                                  <a:spLocks noChangeArrowheads="1"/>
                                </wps:cNvSpPr>
                                <wps:spPr bwMode="auto">
                                  <a:xfrm>
                                    <a:off x="538"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6" name="Rectangle 1175"/>
                                <wps:cNvSpPr>
                                  <a:spLocks noChangeArrowheads="1"/>
                                </wps:cNvSpPr>
                                <wps:spPr bwMode="auto">
                                  <a:xfrm>
                                    <a:off x="538"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7" name="Rectangle 1176"/>
                                <wps:cNvSpPr>
                                  <a:spLocks noChangeArrowheads="1"/>
                                </wps:cNvSpPr>
                                <wps:spPr bwMode="auto">
                                  <a:xfrm>
                                    <a:off x="538"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8" name="Rectangle 1177"/>
                                <wps:cNvSpPr>
                                  <a:spLocks noChangeArrowheads="1"/>
                                </wps:cNvSpPr>
                                <wps:spPr bwMode="auto">
                                  <a:xfrm>
                                    <a:off x="538"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9" name="Rectangle 1178"/>
                                <wps:cNvSpPr>
                                  <a:spLocks noChangeArrowheads="1"/>
                                </wps:cNvSpPr>
                                <wps:spPr bwMode="auto">
                                  <a:xfrm>
                                    <a:off x="538"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0" name="Rectangle 1179"/>
                                <wps:cNvSpPr>
                                  <a:spLocks noChangeArrowheads="1"/>
                                </wps:cNvSpPr>
                                <wps:spPr bwMode="auto">
                                  <a:xfrm>
                                    <a:off x="538"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1" name="Rectangle 1180"/>
                                <wps:cNvSpPr>
                                  <a:spLocks noChangeArrowheads="1"/>
                                </wps:cNvSpPr>
                                <wps:spPr bwMode="auto">
                                  <a:xfrm>
                                    <a:off x="538"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2" name="Rectangle 1181"/>
                                <wps:cNvSpPr>
                                  <a:spLocks noChangeArrowheads="1"/>
                                </wps:cNvSpPr>
                                <wps:spPr bwMode="auto">
                                  <a:xfrm>
                                    <a:off x="538"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3" name="Rectangle 1182"/>
                                <wps:cNvSpPr>
                                  <a:spLocks noChangeArrowheads="1"/>
                                </wps:cNvSpPr>
                                <wps:spPr bwMode="auto">
                                  <a:xfrm>
                                    <a:off x="538"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4" name="Rectangle 1183"/>
                                <wps:cNvSpPr>
                                  <a:spLocks noChangeArrowheads="1"/>
                                </wps:cNvSpPr>
                                <wps:spPr bwMode="auto">
                                  <a:xfrm>
                                    <a:off x="538"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5" name="Rectangle 1184"/>
                                <wps:cNvSpPr>
                                  <a:spLocks noChangeArrowheads="1"/>
                                </wps:cNvSpPr>
                                <wps:spPr bwMode="auto">
                                  <a:xfrm>
                                    <a:off x="538"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6" name="Rectangle 1185"/>
                                <wps:cNvSpPr>
                                  <a:spLocks noChangeArrowheads="1"/>
                                </wps:cNvSpPr>
                                <wps:spPr bwMode="auto">
                                  <a:xfrm>
                                    <a:off x="538"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7" name="Rectangle 1186"/>
                                <wps:cNvSpPr>
                                  <a:spLocks noChangeArrowheads="1"/>
                                </wps:cNvSpPr>
                                <wps:spPr bwMode="auto">
                                  <a:xfrm>
                                    <a:off x="538"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8" name="Rectangle 1187"/>
                                <wps:cNvSpPr>
                                  <a:spLocks noChangeArrowheads="1"/>
                                </wps:cNvSpPr>
                                <wps:spPr bwMode="auto">
                                  <a:xfrm>
                                    <a:off x="538"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9" name="Rectangle 1188"/>
                                <wps:cNvSpPr>
                                  <a:spLocks noChangeArrowheads="1"/>
                                </wps:cNvSpPr>
                                <wps:spPr bwMode="auto">
                                  <a:xfrm>
                                    <a:off x="538"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0" name="Rectangle 1189"/>
                                <wps:cNvSpPr>
                                  <a:spLocks noChangeArrowheads="1"/>
                                </wps:cNvSpPr>
                                <wps:spPr bwMode="auto">
                                  <a:xfrm>
                                    <a:off x="538"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1" name="Rectangle 1190"/>
                                <wps:cNvSpPr>
                                  <a:spLocks noChangeArrowheads="1"/>
                                </wps:cNvSpPr>
                                <wps:spPr bwMode="auto">
                                  <a:xfrm>
                                    <a:off x="538"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2" name="Rectangle 1191"/>
                                <wps:cNvSpPr>
                                  <a:spLocks noChangeArrowheads="1"/>
                                </wps:cNvSpPr>
                                <wps:spPr bwMode="auto">
                                  <a:xfrm>
                                    <a:off x="538"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3" name="Rectangle 1192"/>
                                <wps:cNvSpPr>
                                  <a:spLocks noChangeArrowheads="1"/>
                                </wps:cNvSpPr>
                                <wps:spPr bwMode="auto">
                                  <a:xfrm>
                                    <a:off x="538"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4" name="Rectangle 1193"/>
                                <wps:cNvSpPr>
                                  <a:spLocks noChangeArrowheads="1"/>
                                </wps:cNvSpPr>
                                <wps:spPr bwMode="auto">
                                  <a:xfrm>
                                    <a:off x="538"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5" name="Rectangle 1194"/>
                                <wps:cNvSpPr>
                                  <a:spLocks noChangeArrowheads="1"/>
                                </wps:cNvSpPr>
                                <wps:spPr bwMode="auto">
                                  <a:xfrm>
                                    <a:off x="538"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6" name="Rectangle 1195"/>
                                <wps:cNvSpPr>
                                  <a:spLocks noChangeArrowheads="1"/>
                                </wps:cNvSpPr>
                                <wps:spPr bwMode="auto">
                                  <a:xfrm>
                                    <a:off x="538"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7" name="Rectangle 1196"/>
                                <wps:cNvSpPr>
                                  <a:spLocks noChangeArrowheads="1"/>
                                </wps:cNvSpPr>
                                <wps:spPr bwMode="auto">
                                  <a:xfrm>
                                    <a:off x="538"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8" name="Rectangle 1197"/>
                                <wps:cNvSpPr>
                                  <a:spLocks noChangeArrowheads="1"/>
                                </wps:cNvSpPr>
                                <wps:spPr bwMode="auto">
                                  <a:xfrm>
                                    <a:off x="538"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9" name="Rectangle 1198"/>
                                <wps:cNvSpPr>
                                  <a:spLocks noChangeArrowheads="1"/>
                                </wps:cNvSpPr>
                                <wps:spPr bwMode="auto">
                                  <a:xfrm>
                                    <a:off x="538"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0" name="Rectangle 1199"/>
                                <wps:cNvSpPr>
                                  <a:spLocks noChangeArrowheads="1"/>
                                </wps:cNvSpPr>
                                <wps:spPr bwMode="auto">
                                  <a:xfrm>
                                    <a:off x="538" y="15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1" name="Rectangle 1200"/>
                                <wps:cNvSpPr>
                                  <a:spLocks noChangeArrowheads="1"/>
                                </wps:cNvSpPr>
                                <wps:spPr bwMode="auto">
                                  <a:xfrm>
                                    <a:off x="538" y="15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2" name="Freeform 1201"/>
                                <wps:cNvSpPr>
                                  <a:spLocks/>
                                </wps:cNvSpPr>
                                <wps:spPr bwMode="auto">
                                  <a:xfrm>
                                    <a:off x="19"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3" name="Freeform 1202"/>
                                <wps:cNvSpPr>
                                  <a:spLocks/>
                                </wps:cNvSpPr>
                                <wps:spPr bwMode="auto">
                                  <a:xfrm>
                                    <a:off x="3244" y="1211"/>
                                    <a:ext cx="1153" cy="303"/>
                                  </a:xfrm>
                                  <a:custGeom>
                                    <a:avLst/>
                                    <a:gdLst>
                                      <a:gd name="T0" fmla="*/ 19 w 1153"/>
                                      <a:gd name="T1" fmla="*/ 5 h 303"/>
                                      <a:gd name="T2" fmla="*/ 14 w 1153"/>
                                      <a:gd name="T3" fmla="*/ 20 h 303"/>
                                      <a:gd name="T4" fmla="*/ 9 w 1153"/>
                                      <a:gd name="T5" fmla="*/ 34 h 303"/>
                                      <a:gd name="T6" fmla="*/ 4 w 1153"/>
                                      <a:gd name="T7" fmla="*/ 53 h 303"/>
                                      <a:gd name="T8" fmla="*/ 0 w 1153"/>
                                      <a:gd name="T9" fmla="*/ 130 h 303"/>
                                      <a:gd name="T10" fmla="*/ 4 w 1153"/>
                                      <a:gd name="T11" fmla="*/ 145 h 303"/>
                                      <a:gd name="T12" fmla="*/ 9 w 1153"/>
                                      <a:gd name="T13" fmla="*/ 159 h 303"/>
                                      <a:gd name="T14" fmla="*/ 14 w 1153"/>
                                      <a:gd name="T15" fmla="*/ 169 h 303"/>
                                      <a:gd name="T16" fmla="*/ 19 w 1153"/>
                                      <a:gd name="T17" fmla="*/ 178 h 303"/>
                                      <a:gd name="T18" fmla="*/ 24 w 1153"/>
                                      <a:gd name="T19" fmla="*/ 183 h 303"/>
                                      <a:gd name="T20" fmla="*/ 33 w 1153"/>
                                      <a:gd name="T21" fmla="*/ 198 h 303"/>
                                      <a:gd name="T22" fmla="*/ 38 w 1153"/>
                                      <a:gd name="T23" fmla="*/ 202 h 303"/>
                                      <a:gd name="T24" fmla="*/ 43 w 1153"/>
                                      <a:gd name="T25" fmla="*/ 207 h 303"/>
                                      <a:gd name="T26" fmla="*/ 57 w 1153"/>
                                      <a:gd name="T27" fmla="*/ 217 h 303"/>
                                      <a:gd name="T28" fmla="*/ 62 w 1153"/>
                                      <a:gd name="T29" fmla="*/ 222 h 303"/>
                                      <a:gd name="T30" fmla="*/ 67 w 1153"/>
                                      <a:gd name="T31" fmla="*/ 231 h 303"/>
                                      <a:gd name="T32" fmla="*/ 81 w 1153"/>
                                      <a:gd name="T33" fmla="*/ 241 h 303"/>
                                      <a:gd name="T34" fmla="*/ 96 w 1153"/>
                                      <a:gd name="T35" fmla="*/ 250 h 303"/>
                                      <a:gd name="T36" fmla="*/ 105 w 1153"/>
                                      <a:gd name="T37" fmla="*/ 255 h 303"/>
                                      <a:gd name="T38" fmla="*/ 120 w 1153"/>
                                      <a:gd name="T39" fmla="*/ 260 h 303"/>
                                      <a:gd name="T40" fmla="*/ 124 w 1153"/>
                                      <a:gd name="T41" fmla="*/ 265 h 303"/>
                                      <a:gd name="T42" fmla="*/ 139 w 1153"/>
                                      <a:gd name="T43" fmla="*/ 270 h 303"/>
                                      <a:gd name="T44" fmla="*/ 148 w 1153"/>
                                      <a:gd name="T45" fmla="*/ 274 h 303"/>
                                      <a:gd name="T46" fmla="*/ 168 w 1153"/>
                                      <a:gd name="T47" fmla="*/ 279 h 303"/>
                                      <a:gd name="T48" fmla="*/ 187 w 1153"/>
                                      <a:gd name="T49" fmla="*/ 284 h 303"/>
                                      <a:gd name="T50" fmla="*/ 221 w 1153"/>
                                      <a:gd name="T51" fmla="*/ 289 h 303"/>
                                      <a:gd name="T52" fmla="*/ 398 w 1153"/>
                                      <a:gd name="T53" fmla="*/ 284 h 303"/>
                                      <a:gd name="T54" fmla="*/ 927 w 1153"/>
                                      <a:gd name="T55" fmla="*/ 289 h 303"/>
                                      <a:gd name="T56" fmla="*/ 956 w 1153"/>
                                      <a:gd name="T57" fmla="*/ 294 h 303"/>
                                      <a:gd name="T58" fmla="*/ 980 w 1153"/>
                                      <a:gd name="T59" fmla="*/ 298 h 303"/>
                                      <a:gd name="T60" fmla="*/ 1009 w 1153"/>
                                      <a:gd name="T61" fmla="*/ 303 h 303"/>
                                      <a:gd name="T62" fmla="*/ 1057 w 1153"/>
                                      <a:gd name="T63" fmla="*/ 298 h 303"/>
                                      <a:gd name="T64" fmla="*/ 1081 w 1153"/>
                                      <a:gd name="T65" fmla="*/ 289 h 303"/>
                                      <a:gd name="T66" fmla="*/ 1086 w 1153"/>
                                      <a:gd name="T67" fmla="*/ 284 h 303"/>
                                      <a:gd name="T68" fmla="*/ 1105 w 1153"/>
                                      <a:gd name="T69" fmla="*/ 274 h 303"/>
                                      <a:gd name="T70" fmla="*/ 1110 w 1153"/>
                                      <a:gd name="T71" fmla="*/ 265 h 303"/>
                                      <a:gd name="T72" fmla="*/ 1114 w 1153"/>
                                      <a:gd name="T73" fmla="*/ 260 h 303"/>
                                      <a:gd name="T74" fmla="*/ 1119 w 1153"/>
                                      <a:gd name="T75" fmla="*/ 250 h 303"/>
                                      <a:gd name="T76" fmla="*/ 1124 w 1153"/>
                                      <a:gd name="T77" fmla="*/ 236 h 303"/>
                                      <a:gd name="T78" fmla="*/ 1129 w 1153"/>
                                      <a:gd name="T79" fmla="*/ 226 h 303"/>
                                      <a:gd name="T80" fmla="*/ 1134 w 1153"/>
                                      <a:gd name="T81" fmla="*/ 212 h 303"/>
                                      <a:gd name="T82" fmla="*/ 1138 w 1153"/>
                                      <a:gd name="T83" fmla="*/ 198 h 303"/>
                                      <a:gd name="T84" fmla="*/ 1143 w 1153"/>
                                      <a:gd name="T85" fmla="*/ 178 h 303"/>
                                      <a:gd name="T86" fmla="*/ 1148 w 1153"/>
                                      <a:gd name="T87" fmla="*/ 149 h 303"/>
                                      <a:gd name="T88" fmla="*/ 1153 w 1153"/>
                                      <a:gd name="T89"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53" h="303">
                                        <a:moveTo>
                                          <a:pt x="19" y="0"/>
                                        </a:moveTo>
                                        <a:lnTo>
                                          <a:pt x="19" y="5"/>
                                        </a:lnTo>
                                        <a:lnTo>
                                          <a:pt x="14" y="10"/>
                                        </a:lnTo>
                                        <a:lnTo>
                                          <a:pt x="14" y="20"/>
                                        </a:lnTo>
                                        <a:lnTo>
                                          <a:pt x="9" y="20"/>
                                        </a:lnTo>
                                        <a:lnTo>
                                          <a:pt x="9" y="34"/>
                                        </a:lnTo>
                                        <a:lnTo>
                                          <a:pt x="4" y="39"/>
                                        </a:lnTo>
                                        <a:lnTo>
                                          <a:pt x="4" y="53"/>
                                        </a:lnTo>
                                        <a:lnTo>
                                          <a:pt x="0" y="53"/>
                                        </a:lnTo>
                                        <a:lnTo>
                                          <a:pt x="0" y="130"/>
                                        </a:lnTo>
                                        <a:lnTo>
                                          <a:pt x="4" y="135"/>
                                        </a:lnTo>
                                        <a:lnTo>
                                          <a:pt x="4" y="145"/>
                                        </a:lnTo>
                                        <a:lnTo>
                                          <a:pt x="9" y="149"/>
                                        </a:lnTo>
                                        <a:lnTo>
                                          <a:pt x="9" y="159"/>
                                        </a:lnTo>
                                        <a:lnTo>
                                          <a:pt x="14" y="164"/>
                                        </a:lnTo>
                                        <a:lnTo>
                                          <a:pt x="14" y="169"/>
                                        </a:lnTo>
                                        <a:lnTo>
                                          <a:pt x="19" y="173"/>
                                        </a:lnTo>
                                        <a:lnTo>
                                          <a:pt x="19" y="178"/>
                                        </a:lnTo>
                                        <a:lnTo>
                                          <a:pt x="24" y="178"/>
                                        </a:lnTo>
                                        <a:lnTo>
                                          <a:pt x="24" y="183"/>
                                        </a:lnTo>
                                        <a:lnTo>
                                          <a:pt x="33" y="193"/>
                                        </a:lnTo>
                                        <a:lnTo>
                                          <a:pt x="33" y="198"/>
                                        </a:lnTo>
                                        <a:lnTo>
                                          <a:pt x="38" y="198"/>
                                        </a:lnTo>
                                        <a:lnTo>
                                          <a:pt x="38" y="202"/>
                                        </a:lnTo>
                                        <a:lnTo>
                                          <a:pt x="43" y="202"/>
                                        </a:lnTo>
                                        <a:lnTo>
                                          <a:pt x="43" y="207"/>
                                        </a:lnTo>
                                        <a:lnTo>
                                          <a:pt x="52" y="217"/>
                                        </a:lnTo>
                                        <a:lnTo>
                                          <a:pt x="57" y="217"/>
                                        </a:lnTo>
                                        <a:lnTo>
                                          <a:pt x="57" y="222"/>
                                        </a:lnTo>
                                        <a:lnTo>
                                          <a:pt x="62" y="222"/>
                                        </a:lnTo>
                                        <a:lnTo>
                                          <a:pt x="67" y="226"/>
                                        </a:lnTo>
                                        <a:lnTo>
                                          <a:pt x="67" y="231"/>
                                        </a:lnTo>
                                        <a:lnTo>
                                          <a:pt x="72" y="231"/>
                                        </a:lnTo>
                                        <a:lnTo>
                                          <a:pt x="81" y="241"/>
                                        </a:lnTo>
                                        <a:lnTo>
                                          <a:pt x="86" y="241"/>
                                        </a:lnTo>
                                        <a:lnTo>
                                          <a:pt x="96" y="250"/>
                                        </a:lnTo>
                                        <a:lnTo>
                                          <a:pt x="100" y="250"/>
                                        </a:lnTo>
                                        <a:lnTo>
                                          <a:pt x="105" y="255"/>
                                        </a:lnTo>
                                        <a:lnTo>
                                          <a:pt x="115" y="255"/>
                                        </a:lnTo>
                                        <a:lnTo>
                                          <a:pt x="120" y="260"/>
                                        </a:lnTo>
                                        <a:lnTo>
                                          <a:pt x="124" y="260"/>
                                        </a:lnTo>
                                        <a:lnTo>
                                          <a:pt x="124" y="265"/>
                                        </a:lnTo>
                                        <a:lnTo>
                                          <a:pt x="134" y="265"/>
                                        </a:lnTo>
                                        <a:lnTo>
                                          <a:pt x="139" y="270"/>
                                        </a:lnTo>
                                        <a:lnTo>
                                          <a:pt x="144" y="270"/>
                                        </a:lnTo>
                                        <a:lnTo>
                                          <a:pt x="148" y="274"/>
                                        </a:lnTo>
                                        <a:lnTo>
                                          <a:pt x="163" y="274"/>
                                        </a:lnTo>
                                        <a:lnTo>
                                          <a:pt x="168" y="279"/>
                                        </a:lnTo>
                                        <a:lnTo>
                                          <a:pt x="182" y="279"/>
                                        </a:lnTo>
                                        <a:lnTo>
                                          <a:pt x="187" y="284"/>
                                        </a:lnTo>
                                        <a:lnTo>
                                          <a:pt x="216" y="284"/>
                                        </a:lnTo>
                                        <a:lnTo>
                                          <a:pt x="221" y="289"/>
                                        </a:lnTo>
                                        <a:lnTo>
                                          <a:pt x="389" y="289"/>
                                        </a:lnTo>
                                        <a:lnTo>
                                          <a:pt x="398" y="284"/>
                                        </a:lnTo>
                                        <a:lnTo>
                                          <a:pt x="922" y="284"/>
                                        </a:lnTo>
                                        <a:lnTo>
                                          <a:pt x="927" y="289"/>
                                        </a:lnTo>
                                        <a:lnTo>
                                          <a:pt x="951" y="289"/>
                                        </a:lnTo>
                                        <a:lnTo>
                                          <a:pt x="956" y="294"/>
                                        </a:lnTo>
                                        <a:lnTo>
                                          <a:pt x="975" y="294"/>
                                        </a:lnTo>
                                        <a:lnTo>
                                          <a:pt x="980" y="298"/>
                                        </a:lnTo>
                                        <a:lnTo>
                                          <a:pt x="1004" y="298"/>
                                        </a:lnTo>
                                        <a:lnTo>
                                          <a:pt x="1009" y="303"/>
                                        </a:lnTo>
                                        <a:lnTo>
                                          <a:pt x="1052" y="303"/>
                                        </a:lnTo>
                                        <a:lnTo>
                                          <a:pt x="1057" y="298"/>
                                        </a:lnTo>
                                        <a:lnTo>
                                          <a:pt x="1071" y="298"/>
                                        </a:lnTo>
                                        <a:lnTo>
                                          <a:pt x="1081" y="289"/>
                                        </a:lnTo>
                                        <a:lnTo>
                                          <a:pt x="1086" y="289"/>
                                        </a:lnTo>
                                        <a:lnTo>
                                          <a:pt x="1086" y="284"/>
                                        </a:lnTo>
                                        <a:lnTo>
                                          <a:pt x="1095" y="284"/>
                                        </a:lnTo>
                                        <a:lnTo>
                                          <a:pt x="1105" y="274"/>
                                        </a:lnTo>
                                        <a:lnTo>
                                          <a:pt x="1105" y="270"/>
                                        </a:lnTo>
                                        <a:lnTo>
                                          <a:pt x="1110" y="265"/>
                                        </a:lnTo>
                                        <a:lnTo>
                                          <a:pt x="1114" y="265"/>
                                        </a:lnTo>
                                        <a:lnTo>
                                          <a:pt x="1114" y="260"/>
                                        </a:lnTo>
                                        <a:lnTo>
                                          <a:pt x="1119" y="255"/>
                                        </a:lnTo>
                                        <a:lnTo>
                                          <a:pt x="1119" y="250"/>
                                        </a:lnTo>
                                        <a:lnTo>
                                          <a:pt x="1124" y="246"/>
                                        </a:lnTo>
                                        <a:lnTo>
                                          <a:pt x="1124" y="236"/>
                                        </a:lnTo>
                                        <a:lnTo>
                                          <a:pt x="1129" y="231"/>
                                        </a:lnTo>
                                        <a:lnTo>
                                          <a:pt x="1129" y="226"/>
                                        </a:lnTo>
                                        <a:lnTo>
                                          <a:pt x="1134" y="222"/>
                                        </a:lnTo>
                                        <a:lnTo>
                                          <a:pt x="1134" y="212"/>
                                        </a:lnTo>
                                        <a:lnTo>
                                          <a:pt x="1138" y="207"/>
                                        </a:lnTo>
                                        <a:lnTo>
                                          <a:pt x="1138" y="198"/>
                                        </a:lnTo>
                                        <a:lnTo>
                                          <a:pt x="1143" y="193"/>
                                        </a:lnTo>
                                        <a:lnTo>
                                          <a:pt x="1143" y="178"/>
                                        </a:lnTo>
                                        <a:lnTo>
                                          <a:pt x="1148" y="173"/>
                                        </a:lnTo>
                                        <a:lnTo>
                                          <a:pt x="1148" y="149"/>
                                        </a:lnTo>
                                        <a:lnTo>
                                          <a:pt x="1153" y="140"/>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4" name="Freeform 1203"/>
                                <wps:cNvSpPr>
                                  <a:spLocks/>
                                </wps:cNvSpPr>
                                <wps:spPr bwMode="auto">
                                  <a:xfrm>
                                    <a:off x="3234" y="1207"/>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4 w 1168"/>
                                      <a:gd name="T11" fmla="*/ 182 h 307"/>
                                      <a:gd name="T12" fmla="*/ 86 w 1168"/>
                                      <a:gd name="T13" fmla="*/ 245 h 307"/>
                                      <a:gd name="T14" fmla="*/ 106 w 1168"/>
                                      <a:gd name="T15" fmla="*/ 254 h 307"/>
                                      <a:gd name="T16" fmla="*/ 125 w 1168"/>
                                      <a:gd name="T17" fmla="*/ 264 h 307"/>
                                      <a:gd name="T18" fmla="*/ 144 w 1168"/>
                                      <a:gd name="T19" fmla="*/ 274 h 307"/>
                                      <a:gd name="T20" fmla="*/ 163 w 1168"/>
                                      <a:gd name="T21" fmla="*/ 283 h 307"/>
                                      <a:gd name="T22" fmla="*/ 197 w 1168"/>
                                      <a:gd name="T23" fmla="*/ 293 h 307"/>
                                      <a:gd name="T24" fmla="*/ 956 w 1168"/>
                                      <a:gd name="T25" fmla="*/ 298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9 h 307"/>
                                      <a:gd name="T46" fmla="*/ 1153 w 1168"/>
                                      <a:gd name="T47" fmla="*/ 129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8 h 307"/>
                                      <a:gd name="T62" fmla="*/ 966 w 1168"/>
                                      <a:gd name="T63" fmla="*/ 293 h 307"/>
                                      <a:gd name="T64" fmla="*/ 923 w 1168"/>
                                      <a:gd name="T65" fmla="*/ 283 h 307"/>
                                      <a:gd name="T66" fmla="*/ 197 w 1168"/>
                                      <a:gd name="T67" fmla="*/ 283 h 307"/>
                                      <a:gd name="T68" fmla="*/ 173 w 1168"/>
                                      <a:gd name="T69" fmla="*/ 274 h 307"/>
                                      <a:gd name="T70" fmla="*/ 144 w 1168"/>
                                      <a:gd name="T71" fmla="*/ 264 h 307"/>
                                      <a:gd name="T72" fmla="*/ 125 w 1168"/>
                                      <a:gd name="T73" fmla="*/ 254 h 307"/>
                                      <a:gd name="T74" fmla="*/ 106 w 1168"/>
                                      <a:gd name="T75" fmla="*/ 245 h 307"/>
                                      <a:gd name="T76" fmla="*/ 86 w 1168"/>
                                      <a:gd name="T77" fmla="*/ 235 h 307"/>
                                      <a:gd name="T78" fmla="*/ 34 w 1168"/>
                                      <a:gd name="T79" fmla="*/ 173 h 307"/>
                                      <a:gd name="T80" fmla="*/ 24 w 1168"/>
                                      <a:gd name="T81" fmla="*/ 163 h 307"/>
                                      <a:gd name="T82" fmla="*/ 19 w 1168"/>
                                      <a:gd name="T83" fmla="*/ 144 h 307"/>
                                      <a:gd name="T84" fmla="*/ 10 w 1168"/>
                                      <a:gd name="T85" fmla="*/ 120 h 307"/>
                                      <a:gd name="T86" fmla="*/ 14 w 1168"/>
                                      <a:gd name="T87" fmla="*/ 43 h 307"/>
                                      <a:gd name="T88" fmla="*/ 24 w 1168"/>
                                      <a:gd name="T89" fmla="*/ 24 h 307"/>
                                      <a:gd name="T90" fmla="*/ 24 w 1168"/>
                                      <a:gd name="T91" fmla="*/ 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68" h="307">
                                        <a:moveTo>
                                          <a:pt x="24" y="0"/>
                                        </a:moveTo>
                                        <a:lnTo>
                                          <a:pt x="14" y="14"/>
                                        </a:lnTo>
                                        <a:lnTo>
                                          <a:pt x="14" y="24"/>
                                        </a:lnTo>
                                        <a:lnTo>
                                          <a:pt x="10" y="33"/>
                                        </a:lnTo>
                                        <a:lnTo>
                                          <a:pt x="10" y="38"/>
                                        </a:lnTo>
                                        <a:lnTo>
                                          <a:pt x="5" y="43"/>
                                        </a:lnTo>
                                        <a:lnTo>
                                          <a:pt x="5" y="57"/>
                                        </a:lnTo>
                                        <a:lnTo>
                                          <a:pt x="0" y="67"/>
                                        </a:lnTo>
                                        <a:lnTo>
                                          <a:pt x="0" y="120"/>
                                        </a:lnTo>
                                        <a:lnTo>
                                          <a:pt x="5" y="125"/>
                                        </a:lnTo>
                                        <a:lnTo>
                                          <a:pt x="5" y="139"/>
                                        </a:lnTo>
                                        <a:lnTo>
                                          <a:pt x="10" y="144"/>
                                        </a:lnTo>
                                        <a:lnTo>
                                          <a:pt x="10" y="149"/>
                                        </a:lnTo>
                                        <a:lnTo>
                                          <a:pt x="14" y="153"/>
                                        </a:lnTo>
                                        <a:lnTo>
                                          <a:pt x="14" y="163"/>
                                        </a:lnTo>
                                        <a:lnTo>
                                          <a:pt x="19" y="173"/>
                                        </a:lnTo>
                                        <a:lnTo>
                                          <a:pt x="24" y="177"/>
                                        </a:lnTo>
                                        <a:lnTo>
                                          <a:pt x="24" y="182"/>
                                        </a:lnTo>
                                        <a:lnTo>
                                          <a:pt x="34" y="187"/>
                                        </a:lnTo>
                                        <a:lnTo>
                                          <a:pt x="34" y="192"/>
                                        </a:lnTo>
                                        <a:lnTo>
                                          <a:pt x="86" y="245"/>
                                        </a:lnTo>
                                        <a:lnTo>
                                          <a:pt x="91" y="245"/>
                                        </a:lnTo>
                                        <a:lnTo>
                                          <a:pt x="101" y="254"/>
                                        </a:lnTo>
                                        <a:lnTo>
                                          <a:pt x="106" y="254"/>
                                        </a:lnTo>
                                        <a:lnTo>
                                          <a:pt x="110" y="259"/>
                                        </a:lnTo>
                                        <a:lnTo>
                                          <a:pt x="120" y="264"/>
                                        </a:lnTo>
                                        <a:lnTo>
                                          <a:pt x="125" y="264"/>
                                        </a:lnTo>
                                        <a:lnTo>
                                          <a:pt x="130" y="269"/>
                                        </a:lnTo>
                                        <a:lnTo>
                                          <a:pt x="139" y="274"/>
                                        </a:lnTo>
                                        <a:lnTo>
                                          <a:pt x="144" y="274"/>
                                        </a:lnTo>
                                        <a:lnTo>
                                          <a:pt x="154" y="278"/>
                                        </a:lnTo>
                                        <a:lnTo>
                                          <a:pt x="163" y="278"/>
                                        </a:lnTo>
                                        <a:lnTo>
                                          <a:pt x="163" y="283"/>
                                        </a:lnTo>
                                        <a:lnTo>
                                          <a:pt x="178" y="288"/>
                                        </a:lnTo>
                                        <a:lnTo>
                                          <a:pt x="187" y="288"/>
                                        </a:lnTo>
                                        <a:lnTo>
                                          <a:pt x="197" y="293"/>
                                        </a:lnTo>
                                        <a:lnTo>
                                          <a:pt x="923" y="293"/>
                                        </a:lnTo>
                                        <a:lnTo>
                                          <a:pt x="932" y="298"/>
                                        </a:lnTo>
                                        <a:lnTo>
                                          <a:pt x="956" y="298"/>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50"/>
                                        </a:lnTo>
                                        <a:lnTo>
                                          <a:pt x="1144" y="235"/>
                                        </a:lnTo>
                                        <a:lnTo>
                                          <a:pt x="1144" y="226"/>
                                        </a:lnTo>
                                        <a:lnTo>
                                          <a:pt x="1148" y="216"/>
                                        </a:lnTo>
                                        <a:lnTo>
                                          <a:pt x="1148" y="211"/>
                                        </a:lnTo>
                                        <a:lnTo>
                                          <a:pt x="1153" y="202"/>
                                        </a:lnTo>
                                        <a:lnTo>
                                          <a:pt x="1153" y="192"/>
                                        </a:lnTo>
                                        <a:lnTo>
                                          <a:pt x="1158" y="187"/>
                                        </a:lnTo>
                                        <a:lnTo>
                                          <a:pt x="1158" y="168"/>
                                        </a:lnTo>
                                        <a:lnTo>
                                          <a:pt x="1163" y="158"/>
                                        </a:lnTo>
                                        <a:lnTo>
                                          <a:pt x="1163" y="129"/>
                                        </a:lnTo>
                                        <a:lnTo>
                                          <a:pt x="1168" y="120"/>
                                        </a:lnTo>
                                        <a:lnTo>
                                          <a:pt x="1168" y="0"/>
                                        </a:lnTo>
                                        <a:lnTo>
                                          <a:pt x="29" y="0"/>
                                        </a:lnTo>
                                        <a:lnTo>
                                          <a:pt x="24" y="0"/>
                                        </a:lnTo>
                                        <a:lnTo>
                                          <a:pt x="34" y="9"/>
                                        </a:lnTo>
                                        <a:lnTo>
                                          <a:pt x="29" y="9"/>
                                        </a:lnTo>
                                        <a:lnTo>
                                          <a:pt x="1163" y="9"/>
                                        </a:lnTo>
                                        <a:lnTo>
                                          <a:pt x="1158" y="4"/>
                                        </a:lnTo>
                                        <a:lnTo>
                                          <a:pt x="1158" y="120"/>
                                        </a:lnTo>
                                        <a:lnTo>
                                          <a:pt x="1153" y="129"/>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8"/>
                                        </a:lnTo>
                                        <a:lnTo>
                                          <a:pt x="995" y="298"/>
                                        </a:lnTo>
                                        <a:lnTo>
                                          <a:pt x="985" y="293"/>
                                        </a:lnTo>
                                        <a:lnTo>
                                          <a:pt x="966" y="293"/>
                                        </a:lnTo>
                                        <a:lnTo>
                                          <a:pt x="956" y="288"/>
                                        </a:lnTo>
                                        <a:lnTo>
                                          <a:pt x="932" y="288"/>
                                        </a:lnTo>
                                        <a:lnTo>
                                          <a:pt x="923" y="283"/>
                                        </a:lnTo>
                                        <a:lnTo>
                                          <a:pt x="879" y="283"/>
                                        </a:lnTo>
                                        <a:lnTo>
                                          <a:pt x="538" y="283"/>
                                        </a:lnTo>
                                        <a:lnTo>
                                          <a:pt x="197" y="283"/>
                                        </a:lnTo>
                                        <a:lnTo>
                                          <a:pt x="187" y="278"/>
                                        </a:lnTo>
                                        <a:lnTo>
                                          <a:pt x="178" y="278"/>
                                        </a:lnTo>
                                        <a:lnTo>
                                          <a:pt x="173" y="274"/>
                                        </a:lnTo>
                                        <a:lnTo>
                                          <a:pt x="163" y="269"/>
                                        </a:lnTo>
                                        <a:lnTo>
                                          <a:pt x="154" y="269"/>
                                        </a:lnTo>
                                        <a:lnTo>
                                          <a:pt x="144" y="264"/>
                                        </a:lnTo>
                                        <a:lnTo>
                                          <a:pt x="139" y="264"/>
                                        </a:lnTo>
                                        <a:lnTo>
                                          <a:pt x="139" y="259"/>
                                        </a:lnTo>
                                        <a:lnTo>
                                          <a:pt x="125" y="254"/>
                                        </a:lnTo>
                                        <a:lnTo>
                                          <a:pt x="120" y="254"/>
                                        </a:lnTo>
                                        <a:lnTo>
                                          <a:pt x="120" y="250"/>
                                        </a:lnTo>
                                        <a:lnTo>
                                          <a:pt x="106" y="245"/>
                                        </a:lnTo>
                                        <a:lnTo>
                                          <a:pt x="101" y="245"/>
                                        </a:lnTo>
                                        <a:lnTo>
                                          <a:pt x="91" y="235"/>
                                        </a:lnTo>
                                        <a:lnTo>
                                          <a:pt x="86" y="235"/>
                                        </a:lnTo>
                                        <a:lnTo>
                                          <a:pt x="43" y="192"/>
                                        </a:lnTo>
                                        <a:lnTo>
                                          <a:pt x="43" y="187"/>
                                        </a:lnTo>
                                        <a:lnTo>
                                          <a:pt x="34" y="173"/>
                                        </a:lnTo>
                                        <a:lnTo>
                                          <a:pt x="34" y="177"/>
                                        </a:lnTo>
                                        <a:lnTo>
                                          <a:pt x="29" y="163"/>
                                        </a:lnTo>
                                        <a:lnTo>
                                          <a:pt x="24" y="163"/>
                                        </a:lnTo>
                                        <a:lnTo>
                                          <a:pt x="24" y="153"/>
                                        </a:lnTo>
                                        <a:lnTo>
                                          <a:pt x="19" y="149"/>
                                        </a:lnTo>
                                        <a:lnTo>
                                          <a:pt x="19" y="144"/>
                                        </a:lnTo>
                                        <a:lnTo>
                                          <a:pt x="14" y="139"/>
                                        </a:lnTo>
                                        <a:lnTo>
                                          <a:pt x="14" y="125"/>
                                        </a:lnTo>
                                        <a:lnTo>
                                          <a:pt x="10" y="120"/>
                                        </a:lnTo>
                                        <a:lnTo>
                                          <a:pt x="10" y="67"/>
                                        </a:lnTo>
                                        <a:lnTo>
                                          <a:pt x="14" y="57"/>
                                        </a:lnTo>
                                        <a:lnTo>
                                          <a:pt x="14" y="43"/>
                                        </a:lnTo>
                                        <a:lnTo>
                                          <a:pt x="19" y="38"/>
                                        </a:lnTo>
                                        <a:lnTo>
                                          <a:pt x="19" y="33"/>
                                        </a:lnTo>
                                        <a:lnTo>
                                          <a:pt x="24" y="24"/>
                                        </a:lnTo>
                                        <a:lnTo>
                                          <a:pt x="24" y="14"/>
                                        </a:lnTo>
                                        <a:lnTo>
                                          <a:pt x="34" y="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5" name="Freeform 1204"/>
                                <wps:cNvSpPr>
                                  <a:spLocks/>
                                </wps:cNvSpPr>
                                <wps:spPr bwMode="auto">
                                  <a:xfrm>
                                    <a:off x="3421" y="159"/>
                                    <a:ext cx="20" cy="759"/>
                                  </a:xfrm>
                                  <a:custGeom>
                                    <a:avLst/>
                                    <a:gdLst>
                                      <a:gd name="T0" fmla="*/ 0 w 20"/>
                                      <a:gd name="T1" fmla="*/ 750 h 759"/>
                                      <a:gd name="T2" fmla="*/ 0 w 20"/>
                                      <a:gd name="T3" fmla="*/ 754 h 759"/>
                                      <a:gd name="T4" fmla="*/ 5 w 20"/>
                                      <a:gd name="T5" fmla="*/ 754 h 759"/>
                                      <a:gd name="T6" fmla="*/ 5 w 20"/>
                                      <a:gd name="T7" fmla="*/ 759 h 759"/>
                                      <a:gd name="T8" fmla="*/ 15 w 20"/>
                                      <a:gd name="T9" fmla="*/ 759 h 759"/>
                                      <a:gd name="T10" fmla="*/ 15 w 20"/>
                                      <a:gd name="T11" fmla="*/ 754 h 759"/>
                                      <a:gd name="T12" fmla="*/ 20 w 20"/>
                                      <a:gd name="T13" fmla="*/ 754 h 759"/>
                                      <a:gd name="T14" fmla="*/ 20 w 20"/>
                                      <a:gd name="T15" fmla="*/ 4 h 759"/>
                                      <a:gd name="T16" fmla="*/ 15 w 20"/>
                                      <a:gd name="T17" fmla="*/ 4 h 759"/>
                                      <a:gd name="T18" fmla="*/ 15 w 20"/>
                                      <a:gd name="T19" fmla="*/ 0 h 759"/>
                                      <a:gd name="T20" fmla="*/ 5 w 20"/>
                                      <a:gd name="T21" fmla="*/ 0 h 759"/>
                                      <a:gd name="T22" fmla="*/ 5 w 20"/>
                                      <a:gd name="T23" fmla="*/ 4 h 759"/>
                                      <a:gd name="T24" fmla="*/ 0 w 20"/>
                                      <a:gd name="T25" fmla="*/ 4 h 759"/>
                                      <a:gd name="T26" fmla="*/ 0 w 20"/>
                                      <a:gd name="T27" fmla="*/ 9 h 759"/>
                                      <a:gd name="T28" fmla="*/ 0 w 20"/>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9">
                                        <a:moveTo>
                                          <a:pt x="0" y="750"/>
                                        </a:moveTo>
                                        <a:lnTo>
                                          <a:pt x="0" y="754"/>
                                        </a:lnTo>
                                        <a:lnTo>
                                          <a:pt x="5" y="754"/>
                                        </a:lnTo>
                                        <a:lnTo>
                                          <a:pt x="5" y="759"/>
                                        </a:lnTo>
                                        <a:lnTo>
                                          <a:pt x="15" y="759"/>
                                        </a:lnTo>
                                        <a:lnTo>
                                          <a:pt x="15" y="754"/>
                                        </a:lnTo>
                                        <a:lnTo>
                                          <a:pt x="20" y="754"/>
                                        </a:lnTo>
                                        <a:lnTo>
                                          <a:pt x="20" y="4"/>
                                        </a:lnTo>
                                        <a:lnTo>
                                          <a:pt x="15" y="4"/>
                                        </a:lnTo>
                                        <a:lnTo>
                                          <a:pt x="15" y="0"/>
                                        </a:lnTo>
                                        <a:lnTo>
                                          <a:pt x="5" y="0"/>
                                        </a:lnTo>
                                        <a:lnTo>
                                          <a:pt x="5"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6" name="Freeform 1205"/>
                                <wps:cNvSpPr>
                                  <a:spLocks/>
                                </wps:cNvSpPr>
                                <wps:spPr bwMode="auto">
                                  <a:xfrm>
                                    <a:off x="4104" y="159"/>
                                    <a:ext cx="19" cy="759"/>
                                  </a:xfrm>
                                  <a:custGeom>
                                    <a:avLst/>
                                    <a:gdLst>
                                      <a:gd name="T0" fmla="*/ 0 w 19"/>
                                      <a:gd name="T1" fmla="*/ 750 h 759"/>
                                      <a:gd name="T2" fmla="*/ 0 w 19"/>
                                      <a:gd name="T3" fmla="*/ 754 h 759"/>
                                      <a:gd name="T4" fmla="*/ 4 w 19"/>
                                      <a:gd name="T5" fmla="*/ 754 h 759"/>
                                      <a:gd name="T6" fmla="*/ 4 w 19"/>
                                      <a:gd name="T7" fmla="*/ 759 h 759"/>
                                      <a:gd name="T8" fmla="*/ 14 w 19"/>
                                      <a:gd name="T9" fmla="*/ 759 h 759"/>
                                      <a:gd name="T10" fmla="*/ 14 w 19"/>
                                      <a:gd name="T11" fmla="*/ 754 h 759"/>
                                      <a:gd name="T12" fmla="*/ 19 w 19"/>
                                      <a:gd name="T13" fmla="*/ 754 h 759"/>
                                      <a:gd name="T14" fmla="*/ 19 w 19"/>
                                      <a:gd name="T15" fmla="*/ 4 h 759"/>
                                      <a:gd name="T16" fmla="*/ 14 w 19"/>
                                      <a:gd name="T17" fmla="*/ 4 h 759"/>
                                      <a:gd name="T18" fmla="*/ 14 w 19"/>
                                      <a:gd name="T19" fmla="*/ 0 h 759"/>
                                      <a:gd name="T20" fmla="*/ 4 w 19"/>
                                      <a:gd name="T21" fmla="*/ 0 h 759"/>
                                      <a:gd name="T22" fmla="*/ 4 w 19"/>
                                      <a:gd name="T23" fmla="*/ 4 h 759"/>
                                      <a:gd name="T24" fmla="*/ 0 w 19"/>
                                      <a:gd name="T25" fmla="*/ 4 h 759"/>
                                      <a:gd name="T26" fmla="*/ 0 w 19"/>
                                      <a:gd name="T27" fmla="*/ 9 h 759"/>
                                      <a:gd name="T28" fmla="*/ 0 w 19"/>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9">
                                        <a:moveTo>
                                          <a:pt x="0" y="750"/>
                                        </a:moveTo>
                                        <a:lnTo>
                                          <a:pt x="0" y="754"/>
                                        </a:lnTo>
                                        <a:lnTo>
                                          <a:pt x="4" y="754"/>
                                        </a:lnTo>
                                        <a:lnTo>
                                          <a:pt x="4" y="759"/>
                                        </a:lnTo>
                                        <a:lnTo>
                                          <a:pt x="14" y="759"/>
                                        </a:lnTo>
                                        <a:lnTo>
                                          <a:pt x="14" y="754"/>
                                        </a:lnTo>
                                        <a:lnTo>
                                          <a:pt x="19" y="754"/>
                                        </a:lnTo>
                                        <a:lnTo>
                                          <a:pt x="19" y="4"/>
                                        </a:lnTo>
                                        <a:lnTo>
                                          <a:pt x="14" y="4"/>
                                        </a:lnTo>
                                        <a:lnTo>
                                          <a:pt x="14" y="0"/>
                                        </a:lnTo>
                                        <a:lnTo>
                                          <a:pt x="4" y="0"/>
                                        </a:lnTo>
                                        <a:lnTo>
                                          <a:pt x="4"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7" name="Freeform 1206"/>
                                <wps:cNvSpPr>
                                  <a:spLocks/>
                                </wps:cNvSpPr>
                                <wps:spPr bwMode="auto">
                                  <a:xfrm>
                                    <a:off x="3417" y="87"/>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8 h 153"/>
                                      <a:gd name="T14" fmla="*/ 91 w 706"/>
                                      <a:gd name="T15" fmla="*/ 24 h 153"/>
                                      <a:gd name="T16" fmla="*/ 153 w 706"/>
                                      <a:gd name="T17" fmla="*/ 24 h 153"/>
                                      <a:gd name="T18" fmla="*/ 192 w 706"/>
                                      <a:gd name="T19" fmla="*/ 24 h 153"/>
                                      <a:gd name="T20" fmla="*/ 225 w 706"/>
                                      <a:gd name="T21" fmla="*/ 28 h 153"/>
                                      <a:gd name="T22" fmla="*/ 245 w 706"/>
                                      <a:gd name="T23" fmla="*/ 38 h 153"/>
                                      <a:gd name="T24" fmla="*/ 254 w 706"/>
                                      <a:gd name="T25" fmla="*/ 43 h 153"/>
                                      <a:gd name="T26" fmla="*/ 269 w 706"/>
                                      <a:gd name="T27" fmla="*/ 62 h 153"/>
                                      <a:gd name="T28" fmla="*/ 297 w 706"/>
                                      <a:gd name="T29" fmla="*/ 96 h 153"/>
                                      <a:gd name="T30" fmla="*/ 317 w 706"/>
                                      <a:gd name="T31" fmla="*/ 110 h 153"/>
                                      <a:gd name="T32" fmla="*/ 350 w 706"/>
                                      <a:gd name="T33" fmla="*/ 144 h 153"/>
                                      <a:gd name="T34" fmla="*/ 365 w 706"/>
                                      <a:gd name="T35" fmla="*/ 153 h 153"/>
                                      <a:gd name="T36" fmla="*/ 528 w 706"/>
                                      <a:gd name="T37" fmla="*/ 149 h 153"/>
                                      <a:gd name="T38" fmla="*/ 552 w 706"/>
                                      <a:gd name="T39" fmla="*/ 139 h 153"/>
                                      <a:gd name="T40" fmla="*/ 581 w 706"/>
                                      <a:gd name="T41" fmla="*/ 134 h 153"/>
                                      <a:gd name="T42" fmla="*/ 600 w 706"/>
                                      <a:gd name="T43" fmla="*/ 125 h 153"/>
                                      <a:gd name="T44" fmla="*/ 619 w 706"/>
                                      <a:gd name="T45" fmla="*/ 120 h 153"/>
                                      <a:gd name="T46" fmla="*/ 639 w 706"/>
                                      <a:gd name="T47" fmla="*/ 110 h 153"/>
                                      <a:gd name="T48" fmla="*/ 658 w 706"/>
                                      <a:gd name="T49" fmla="*/ 105 h 153"/>
                                      <a:gd name="T50" fmla="*/ 682 w 706"/>
                                      <a:gd name="T51" fmla="*/ 96 h 153"/>
                                      <a:gd name="T52" fmla="*/ 706 w 706"/>
                                      <a:gd name="T53" fmla="*/ 86 h 153"/>
                                      <a:gd name="T54" fmla="*/ 691 w 706"/>
                                      <a:gd name="T55" fmla="*/ 72 h 153"/>
                                      <a:gd name="T56" fmla="*/ 672 w 706"/>
                                      <a:gd name="T57" fmla="*/ 76 h 153"/>
                                      <a:gd name="T58" fmla="*/ 648 w 706"/>
                                      <a:gd name="T59" fmla="*/ 86 h 153"/>
                                      <a:gd name="T60" fmla="*/ 629 w 706"/>
                                      <a:gd name="T61" fmla="*/ 91 h 153"/>
                                      <a:gd name="T62" fmla="*/ 610 w 706"/>
                                      <a:gd name="T63" fmla="*/ 100 h 153"/>
                                      <a:gd name="T64" fmla="*/ 591 w 706"/>
                                      <a:gd name="T65" fmla="*/ 105 h 153"/>
                                      <a:gd name="T66" fmla="*/ 571 w 706"/>
                                      <a:gd name="T67" fmla="*/ 115 h 153"/>
                                      <a:gd name="T68" fmla="*/ 543 w 706"/>
                                      <a:gd name="T69" fmla="*/ 120 h 153"/>
                                      <a:gd name="T70" fmla="*/ 523 w 706"/>
                                      <a:gd name="T71" fmla="*/ 134 h 153"/>
                                      <a:gd name="T72" fmla="*/ 451 w 706"/>
                                      <a:gd name="T73" fmla="*/ 134 h 153"/>
                                      <a:gd name="T74" fmla="*/ 355 w 706"/>
                                      <a:gd name="T75" fmla="*/ 129 h 153"/>
                                      <a:gd name="T76" fmla="*/ 355 w 706"/>
                                      <a:gd name="T77" fmla="*/ 125 h 153"/>
                                      <a:gd name="T78" fmla="*/ 326 w 706"/>
                                      <a:gd name="T79" fmla="*/ 100 h 153"/>
                                      <a:gd name="T80" fmla="*/ 317 w 706"/>
                                      <a:gd name="T81" fmla="*/ 86 h 153"/>
                                      <a:gd name="T82" fmla="*/ 288 w 706"/>
                                      <a:gd name="T83" fmla="*/ 52 h 153"/>
                                      <a:gd name="T84" fmla="*/ 273 w 706"/>
                                      <a:gd name="T85" fmla="*/ 43 h 153"/>
                                      <a:gd name="T86" fmla="*/ 264 w 706"/>
                                      <a:gd name="T87" fmla="*/ 33 h 153"/>
                                      <a:gd name="T88" fmla="*/ 254 w 706"/>
                                      <a:gd name="T89" fmla="*/ 19 h 153"/>
                                      <a:gd name="T90" fmla="*/ 240 w 706"/>
                                      <a:gd name="T91" fmla="*/ 14 h 153"/>
                                      <a:gd name="T92" fmla="*/ 221 w 706"/>
                                      <a:gd name="T93" fmla="*/ 4 h 153"/>
                                      <a:gd name="T94" fmla="*/ 148 w 706"/>
                                      <a:gd name="T95" fmla="*/ 0 h 153"/>
                                      <a:gd name="T96" fmla="*/ 105 w 706"/>
                                      <a:gd name="T97" fmla="*/ 9 h 153"/>
                                      <a:gd name="T98" fmla="*/ 67 w 706"/>
                                      <a:gd name="T99" fmla="*/ 19 h 153"/>
                                      <a:gd name="T100" fmla="*/ 72 w 706"/>
                                      <a:gd name="T101" fmla="*/ 19 h 153"/>
                                      <a:gd name="T102" fmla="*/ 24 w 706"/>
                                      <a:gd name="T103" fmla="*/ 28 h 153"/>
                                      <a:gd name="T104" fmla="*/ 19 w 706"/>
                                      <a:gd name="T105" fmla="*/ 38 h 153"/>
                                      <a:gd name="T106" fmla="*/ 9 w 706"/>
                                      <a:gd name="T107" fmla="*/ 43 h 153"/>
                                      <a:gd name="T108" fmla="*/ 0 w 706"/>
                                      <a:gd name="T109" fmla="*/ 8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8"/>
                                        </a:lnTo>
                                        <a:lnTo>
                                          <a:pt x="76" y="28"/>
                                        </a:lnTo>
                                        <a:lnTo>
                                          <a:pt x="91" y="28"/>
                                        </a:lnTo>
                                        <a:lnTo>
                                          <a:pt x="91" y="24"/>
                                        </a:lnTo>
                                        <a:lnTo>
                                          <a:pt x="105" y="28"/>
                                        </a:lnTo>
                                        <a:lnTo>
                                          <a:pt x="115" y="24"/>
                                        </a:lnTo>
                                        <a:lnTo>
                                          <a:pt x="153" y="24"/>
                                        </a:lnTo>
                                        <a:lnTo>
                                          <a:pt x="158" y="19"/>
                                        </a:lnTo>
                                        <a:lnTo>
                                          <a:pt x="182" y="19"/>
                                        </a:lnTo>
                                        <a:lnTo>
                                          <a:pt x="192" y="24"/>
                                        </a:lnTo>
                                        <a:lnTo>
                                          <a:pt x="211" y="24"/>
                                        </a:lnTo>
                                        <a:lnTo>
                                          <a:pt x="216" y="28"/>
                                        </a:lnTo>
                                        <a:lnTo>
                                          <a:pt x="225" y="28"/>
                                        </a:lnTo>
                                        <a:lnTo>
                                          <a:pt x="230" y="33"/>
                                        </a:lnTo>
                                        <a:lnTo>
                                          <a:pt x="240" y="38"/>
                                        </a:lnTo>
                                        <a:lnTo>
                                          <a:pt x="245" y="38"/>
                                        </a:lnTo>
                                        <a:lnTo>
                                          <a:pt x="249" y="43"/>
                                        </a:lnTo>
                                        <a:lnTo>
                                          <a:pt x="254" y="38"/>
                                        </a:lnTo>
                                        <a:lnTo>
                                          <a:pt x="254" y="43"/>
                                        </a:lnTo>
                                        <a:lnTo>
                                          <a:pt x="264" y="52"/>
                                        </a:lnTo>
                                        <a:lnTo>
                                          <a:pt x="269" y="57"/>
                                        </a:lnTo>
                                        <a:lnTo>
                                          <a:pt x="269" y="62"/>
                                        </a:lnTo>
                                        <a:lnTo>
                                          <a:pt x="283" y="76"/>
                                        </a:lnTo>
                                        <a:lnTo>
                                          <a:pt x="283" y="81"/>
                                        </a:lnTo>
                                        <a:lnTo>
                                          <a:pt x="297" y="96"/>
                                        </a:lnTo>
                                        <a:lnTo>
                                          <a:pt x="297" y="100"/>
                                        </a:lnTo>
                                        <a:lnTo>
                                          <a:pt x="312" y="115"/>
                                        </a:lnTo>
                                        <a:lnTo>
                                          <a:pt x="317" y="110"/>
                                        </a:lnTo>
                                        <a:lnTo>
                                          <a:pt x="312" y="115"/>
                                        </a:lnTo>
                                        <a:lnTo>
                                          <a:pt x="341" y="144"/>
                                        </a:lnTo>
                                        <a:lnTo>
                                          <a:pt x="350" y="144"/>
                                        </a:lnTo>
                                        <a:lnTo>
                                          <a:pt x="350" y="149"/>
                                        </a:lnTo>
                                        <a:lnTo>
                                          <a:pt x="360" y="149"/>
                                        </a:lnTo>
                                        <a:lnTo>
                                          <a:pt x="365" y="153"/>
                                        </a:lnTo>
                                        <a:lnTo>
                                          <a:pt x="461" y="153"/>
                                        </a:lnTo>
                                        <a:lnTo>
                                          <a:pt x="466" y="149"/>
                                        </a:lnTo>
                                        <a:lnTo>
                                          <a:pt x="528" y="149"/>
                                        </a:lnTo>
                                        <a:lnTo>
                                          <a:pt x="533" y="144"/>
                                        </a:lnTo>
                                        <a:lnTo>
                                          <a:pt x="547" y="144"/>
                                        </a:lnTo>
                                        <a:lnTo>
                                          <a:pt x="552" y="139"/>
                                        </a:lnTo>
                                        <a:lnTo>
                                          <a:pt x="562" y="139"/>
                                        </a:lnTo>
                                        <a:lnTo>
                                          <a:pt x="567" y="134"/>
                                        </a:lnTo>
                                        <a:lnTo>
                                          <a:pt x="581" y="134"/>
                                        </a:lnTo>
                                        <a:lnTo>
                                          <a:pt x="586" y="129"/>
                                        </a:lnTo>
                                        <a:lnTo>
                                          <a:pt x="595" y="129"/>
                                        </a:lnTo>
                                        <a:lnTo>
                                          <a:pt x="600" y="125"/>
                                        </a:lnTo>
                                        <a:lnTo>
                                          <a:pt x="610" y="125"/>
                                        </a:lnTo>
                                        <a:lnTo>
                                          <a:pt x="615" y="120"/>
                                        </a:lnTo>
                                        <a:lnTo>
                                          <a:pt x="619" y="120"/>
                                        </a:lnTo>
                                        <a:lnTo>
                                          <a:pt x="624" y="115"/>
                                        </a:lnTo>
                                        <a:lnTo>
                                          <a:pt x="634" y="115"/>
                                        </a:lnTo>
                                        <a:lnTo>
                                          <a:pt x="639" y="110"/>
                                        </a:lnTo>
                                        <a:lnTo>
                                          <a:pt x="643" y="110"/>
                                        </a:lnTo>
                                        <a:lnTo>
                                          <a:pt x="648" y="105"/>
                                        </a:lnTo>
                                        <a:lnTo>
                                          <a:pt x="658" y="105"/>
                                        </a:lnTo>
                                        <a:lnTo>
                                          <a:pt x="663" y="100"/>
                                        </a:lnTo>
                                        <a:lnTo>
                                          <a:pt x="672" y="96"/>
                                        </a:lnTo>
                                        <a:lnTo>
                                          <a:pt x="682" y="96"/>
                                        </a:lnTo>
                                        <a:lnTo>
                                          <a:pt x="687" y="91"/>
                                        </a:lnTo>
                                        <a:lnTo>
                                          <a:pt x="701" y="91"/>
                                        </a:lnTo>
                                        <a:lnTo>
                                          <a:pt x="706" y="86"/>
                                        </a:lnTo>
                                        <a:lnTo>
                                          <a:pt x="706" y="76"/>
                                        </a:lnTo>
                                        <a:lnTo>
                                          <a:pt x="701" y="72"/>
                                        </a:lnTo>
                                        <a:lnTo>
                                          <a:pt x="691" y="72"/>
                                        </a:lnTo>
                                        <a:lnTo>
                                          <a:pt x="696" y="72"/>
                                        </a:lnTo>
                                        <a:lnTo>
                                          <a:pt x="677" y="72"/>
                                        </a:lnTo>
                                        <a:lnTo>
                                          <a:pt x="672" y="76"/>
                                        </a:lnTo>
                                        <a:lnTo>
                                          <a:pt x="663" y="81"/>
                                        </a:lnTo>
                                        <a:lnTo>
                                          <a:pt x="653" y="81"/>
                                        </a:lnTo>
                                        <a:lnTo>
                                          <a:pt x="648" y="86"/>
                                        </a:lnTo>
                                        <a:lnTo>
                                          <a:pt x="639" y="86"/>
                                        </a:lnTo>
                                        <a:lnTo>
                                          <a:pt x="634" y="91"/>
                                        </a:lnTo>
                                        <a:lnTo>
                                          <a:pt x="629" y="91"/>
                                        </a:lnTo>
                                        <a:lnTo>
                                          <a:pt x="624" y="96"/>
                                        </a:lnTo>
                                        <a:lnTo>
                                          <a:pt x="615" y="96"/>
                                        </a:lnTo>
                                        <a:lnTo>
                                          <a:pt x="610" y="100"/>
                                        </a:lnTo>
                                        <a:lnTo>
                                          <a:pt x="605" y="100"/>
                                        </a:lnTo>
                                        <a:lnTo>
                                          <a:pt x="600" y="105"/>
                                        </a:lnTo>
                                        <a:lnTo>
                                          <a:pt x="591" y="105"/>
                                        </a:lnTo>
                                        <a:lnTo>
                                          <a:pt x="586" y="110"/>
                                        </a:lnTo>
                                        <a:lnTo>
                                          <a:pt x="576" y="110"/>
                                        </a:lnTo>
                                        <a:lnTo>
                                          <a:pt x="571" y="115"/>
                                        </a:lnTo>
                                        <a:lnTo>
                                          <a:pt x="557" y="115"/>
                                        </a:lnTo>
                                        <a:lnTo>
                                          <a:pt x="552" y="120"/>
                                        </a:lnTo>
                                        <a:lnTo>
                                          <a:pt x="543" y="120"/>
                                        </a:lnTo>
                                        <a:lnTo>
                                          <a:pt x="538" y="125"/>
                                        </a:lnTo>
                                        <a:lnTo>
                                          <a:pt x="528" y="125"/>
                                        </a:lnTo>
                                        <a:lnTo>
                                          <a:pt x="523" y="134"/>
                                        </a:lnTo>
                                        <a:lnTo>
                                          <a:pt x="528" y="129"/>
                                        </a:lnTo>
                                        <a:lnTo>
                                          <a:pt x="456" y="129"/>
                                        </a:lnTo>
                                        <a:lnTo>
                                          <a:pt x="451" y="134"/>
                                        </a:lnTo>
                                        <a:lnTo>
                                          <a:pt x="374" y="134"/>
                                        </a:lnTo>
                                        <a:lnTo>
                                          <a:pt x="370" y="129"/>
                                        </a:lnTo>
                                        <a:lnTo>
                                          <a:pt x="355" y="129"/>
                                        </a:lnTo>
                                        <a:lnTo>
                                          <a:pt x="360" y="129"/>
                                        </a:lnTo>
                                        <a:lnTo>
                                          <a:pt x="360" y="134"/>
                                        </a:lnTo>
                                        <a:lnTo>
                                          <a:pt x="355" y="125"/>
                                        </a:lnTo>
                                        <a:lnTo>
                                          <a:pt x="350" y="125"/>
                                        </a:lnTo>
                                        <a:lnTo>
                                          <a:pt x="331" y="105"/>
                                        </a:lnTo>
                                        <a:lnTo>
                                          <a:pt x="326" y="100"/>
                                        </a:lnTo>
                                        <a:lnTo>
                                          <a:pt x="321" y="96"/>
                                        </a:lnTo>
                                        <a:lnTo>
                                          <a:pt x="317" y="91"/>
                                        </a:lnTo>
                                        <a:lnTo>
                                          <a:pt x="317" y="86"/>
                                        </a:lnTo>
                                        <a:lnTo>
                                          <a:pt x="302" y="72"/>
                                        </a:lnTo>
                                        <a:lnTo>
                                          <a:pt x="302" y="67"/>
                                        </a:lnTo>
                                        <a:lnTo>
                                          <a:pt x="288" y="52"/>
                                        </a:lnTo>
                                        <a:lnTo>
                                          <a:pt x="288" y="48"/>
                                        </a:lnTo>
                                        <a:lnTo>
                                          <a:pt x="278" y="38"/>
                                        </a:lnTo>
                                        <a:lnTo>
                                          <a:pt x="273" y="43"/>
                                        </a:lnTo>
                                        <a:lnTo>
                                          <a:pt x="278" y="38"/>
                                        </a:lnTo>
                                        <a:lnTo>
                                          <a:pt x="269" y="28"/>
                                        </a:lnTo>
                                        <a:lnTo>
                                          <a:pt x="264" y="33"/>
                                        </a:lnTo>
                                        <a:lnTo>
                                          <a:pt x="264" y="28"/>
                                        </a:lnTo>
                                        <a:lnTo>
                                          <a:pt x="259" y="24"/>
                                        </a:lnTo>
                                        <a:lnTo>
                                          <a:pt x="254" y="19"/>
                                        </a:lnTo>
                                        <a:lnTo>
                                          <a:pt x="245" y="19"/>
                                        </a:lnTo>
                                        <a:lnTo>
                                          <a:pt x="249" y="19"/>
                                        </a:lnTo>
                                        <a:lnTo>
                                          <a:pt x="240" y="14"/>
                                        </a:lnTo>
                                        <a:lnTo>
                                          <a:pt x="235" y="9"/>
                                        </a:lnTo>
                                        <a:lnTo>
                                          <a:pt x="225" y="9"/>
                                        </a:lnTo>
                                        <a:lnTo>
                                          <a:pt x="221" y="4"/>
                                        </a:lnTo>
                                        <a:lnTo>
                                          <a:pt x="192" y="4"/>
                                        </a:lnTo>
                                        <a:lnTo>
                                          <a:pt x="182" y="0"/>
                                        </a:lnTo>
                                        <a:lnTo>
                                          <a:pt x="148" y="0"/>
                                        </a:lnTo>
                                        <a:lnTo>
                                          <a:pt x="144" y="4"/>
                                        </a:lnTo>
                                        <a:lnTo>
                                          <a:pt x="115" y="4"/>
                                        </a:lnTo>
                                        <a:lnTo>
                                          <a:pt x="105" y="9"/>
                                        </a:lnTo>
                                        <a:lnTo>
                                          <a:pt x="81" y="14"/>
                                        </a:lnTo>
                                        <a:lnTo>
                                          <a:pt x="81" y="19"/>
                                        </a:lnTo>
                                        <a:lnTo>
                                          <a:pt x="67" y="19"/>
                                        </a:lnTo>
                                        <a:lnTo>
                                          <a:pt x="62" y="28"/>
                                        </a:lnTo>
                                        <a:lnTo>
                                          <a:pt x="67" y="19"/>
                                        </a:lnTo>
                                        <a:lnTo>
                                          <a:pt x="72" y="19"/>
                                        </a:lnTo>
                                        <a:lnTo>
                                          <a:pt x="38" y="19"/>
                                        </a:lnTo>
                                        <a:lnTo>
                                          <a:pt x="33" y="24"/>
                                        </a:lnTo>
                                        <a:lnTo>
                                          <a:pt x="24" y="28"/>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8" name="Freeform 1207"/>
                                <wps:cNvSpPr>
                                  <a:spLocks/>
                                </wps:cNvSpPr>
                                <wps:spPr bwMode="auto">
                                  <a:xfrm>
                                    <a:off x="3253" y="120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4 h 19"/>
                                      <a:gd name="T10" fmla="*/ 5 w 1153"/>
                                      <a:gd name="T11" fmla="*/ 14 h 19"/>
                                      <a:gd name="T12" fmla="*/ 5 w 1153"/>
                                      <a:gd name="T13" fmla="*/ 19 h 19"/>
                                      <a:gd name="T14" fmla="*/ 1149 w 1153"/>
                                      <a:gd name="T15" fmla="*/ 19 h 19"/>
                                      <a:gd name="T16" fmla="*/ 1149 w 1153"/>
                                      <a:gd name="T17" fmla="*/ 14 h 19"/>
                                      <a:gd name="T18" fmla="*/ 1153 w 1153"/>
                                      <a:gd name="T19" fmla="*/ 14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4"/>
                                        </a:lnTo>
                                        <a:lnTo>
                                          <a:pt x="5" y="14"/>
                                        </a:lnTo>
                                        <a:lnTo>
                                          <a:pt x="5" y="19"/>
                                        </a:lnTo>
                                        <a:lnTo>
                                          <a:pt x="1149" y="19"/>
                                        </a:lnTo>
                                        <a:lnTo>
                                          <a:pt x="1149" y="14"/>
                                        </a:lnTo>
                                        <a:lnTo>
                                          <a:pt x="1153" y="14"/>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9" name="Rectangle 1208"/>
                                <wps:cNvSpPr>
                                  <a:spLocks noChangeArrowheads="1"/>
                                </wps:cNvSpPr>
                                <wps:spPr bwMode="auto">
                                  <a:xfrm>
                                    <a:off x="2273" y="43"/>
                                    <a:ext cx="1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7B71B9" w:rsidRDefault="001C5812" w:rsidP="00D35342">
                                      <w:pPr>
                                        <w:rPr>
                                          <w:sz w:val="18"/>
                                        </w:rPr>
                                      </w:pPr>
                                      <w:r w:rsidRPr="007B71B9">
                                        <w:rPr>
                                          <w:rFonts w:ascii="Arial" w:hAnsi="Arial" w:cs="Arial"/>
                                          <w:color w:val="000000"/>
                                          <w:sz w:val="25"/>
                                          <w:szCs w:val="30"/>
                                          <w:lang w:val="en-US"/>
                                        </w:rPr>
                                        <w:t>F</w:t>
                                      </w:r>
                                    </w:p>
                                  </w:txbxContent>
                                </wps:txbx>
                                <wps:bodyPr rot="0" vert="horz" wrap="square" lIns="0" tIns="0" rIns="0" bIns="0" anchor="t" anchorCtr="0" upright="1">
                                  <a:noAutofit/>
                                </wps:bodyPr>
                              </wps:wsp>
                              <wps:wsp>
                                <wps:cNvPr id="24550" name="Freeform 1209"/>
                                <wps:cNvSpPr>
                                  <a:spLocks/>
                                </wps:cNvSpPr>
                                <wps:spPr bwMode="auto">
                                  <a:xfrm>
                                    <a:off x="187" y="957"/>
                                    <a:ext cx="361" cy="245"/>
                                  </a:xfrm>
                                  <a:custGeom>
                                    <a:avLst/>
                                    <a:gdLst>
                                      <a:gd name="T0" fmla="*/ 15 w 361"/>
                                      <a:gd name="T1" fmla="*/ 0 h 245"/>
                                      <a:gd name="T2" fmla="*/ 5 w 361"/>
                                      <a:gd name="T3" fmla="*/ 0 h 245"/>
                                      <a:gd name="T4" fmla="*/ 5 w 361"/>
                                      <a:gd name="T5" fmla="*/ 4 h 245"/>
                                      <a:gd name="T6" fmla="*/ 0 w 361"/>
                                      <a:gd name="T7" fmla="*/ 4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0 h 245"/>
                                      <a:gd name="T24" fmla="*/ 356 w 361"/>
                                      <a:gd name="T25" fmla="*/ 230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4"/>
                                        </a:lnTo>
                                        <a:lnTo>
                                          <a:pt x="0" y="4"/>
                                        </a:lnTo>
                                        <a:lnTo>
                                          <a:pt x="0" y="14"/>
                                        </a:lnTo>
                                        <a:lnTo>
                                          <a:pt x="5" y="14"/>
                                        </a:lnTo>
                                        <a:lnTo>
                                          <a:pt x="5" y="19"/>
                                        </a:lnTo>
                                        <a:lnTo>
                                          <a:pt x="346" y="245"/>
                                        </a:lnTo>
                                        <a:lnTo>
                                          <a:pt x="356" y="245"/>
                                        </a:lnTo>
                                        <a:lnTo>
                                          <a:pt x="356" y="240"/>
                                        </a:lnTo>
                                        <a:lnTo>
                                          <a:pt x="361" y="240"/>
                                        </a:lnTo>
                                        <a:lnTo>
                                          <a:pt x="361" y="230"/>
                                        </a:lnTo>
                                        <a:lnTo>
                                          <a:pt x="356" y="230"/>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1" name="Freeform 1210"/>
                                <wps:cNvSpPr>
                                  <a:spLocks/>
                                </wps:cNvSpPr>
                                <wps:spPr bwMode="auto">
                                  <a:xfrm>
                                    <a:off x="529" y="957"/>
                                    <a:ext cx="360" cy="245"/>
                                  </a:xfrm>
                                  <a:custGeom>
                                    <a:avLst/>
                                    <a:gdLst>
                                      <a:gd name="T0" fmla="*/ 4 w 360"/>
                                      <a:gd name="T1" fmla="*/ 226 h 245"/>
                                      <a:gd name="T2" fmla="*/ 4 w 360"/>
                                      <a:gd name="T3" fmla="*/ 230 h 245"/>
                                      <a:gd name="T4" fmla="*/ 0 w 360"/>
                                      <a:gd name="T5" fmla="*/ 230 h 245"/>
                                      <a:gd name="T6" fmla="*/ 0 w 360"/>
                                      <a:gd name="T7" fmla="*/ 240 h 245"/>
                                      <a:gd name="T8" fmla="*/ 4 w 360"/>
                                      <a:gd name="T9" fmla="*/ 240 h 245"/>
                                      <a:gd name="T10" fmla="*/ 4 w 360"/>
                                      <a:gd name="T11" fmla="*/ 245 h 245"/>
                                      <a:gd name="T12" fmla="*/ 14 w 360"/>
                                      <a:gd name="T13" fmla="*/ 245 h 245"/>
                                      <a:gd name="T14" fmla="*/ 355 w 360"/>
                                      <a:gd name="T15" fmla="*/ 19 h 245"/>
                                      <a:gd name="T16" fmla="*/ 355 w 360"/>
                                      <a:gd name="T17" fmla="*/ 14 h 245"/>
                                      <a:gd name="T18" fmla="*/ 360 w 360"/>
                                      <a:gd name="T19" fmla="*/ 14 h 245"/>
                                      <a:gd name="T20" fmla="*/ 360 w 360"/>
                                      <a:gd name="T21" fmla="*/ 4 h 245"/>
                                      <a:gd name="T22" fmla="*/ 355 w 360"/>
                                      <a:gd name="T23" fmla="*/ 4 h 245"/>
                                      <a:gd name="T24" fmla="*/ 355 w 360"/>
                                      <a:gd name="T25" fmla="*/ 0 h 245"/>
                                      <a:gd name="T26" fmla="*/ 346 w 360"/>
                                      <a:gd name="T27" fmla="*/ 0 h 245"/>
                                      <a:gd name="T28" fmla="*/ 4 w 360"/>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0" h="245">
                                        <a:moveTo>
                                          <a:pt x="4" y="226"/>
                                        </a:moveTo>
                                        <a:lnTo>
                                          <a:pt x="4" y="230"/>
                                        </a:lnTo>
                                        <a:lnTo>
                                          <a:pt x="0" y="230"/>
                                        </a:lnTo>
                                        <a:lnTo>
                                          <a:pt x="0" y="240"/>
                                        </a:lnTo>
                                        <a:lnTo>
                                          <a:pt x="4" y="240"/>
                                        </a:lnTo>
                                        <a:lnTo>
                                          <a:pt x="4" y="245"/>
                                        </a:lnTo>
                                        <a:lnTo>
                                          <a:pt x="14" y="245"/>
                                        </a:lnTo>
                                        <a:lnTo>
                                          <a:pt x="355" y="19"/>
                                        </a:lnTo>
                                        <a:lnTo>
                                          <a:pt x="355" y="14"/>
                                        </a:lnTo>
                                        <a:lnTo>
                                          <a:pt x="360" y="14"/>
                                        </a:lnTo>
                                        <a:lnTo>
                                          <a:pt x="360" y="4"/>
                                        </a:lnTo>
                                        <a:lnTo>
                                          <a:pt x="355" y="4"/>
                                        </a:lnTo>
                                        <a:lnTo>
                                          <a:pt x="355" y="0"/>
                                        </a:lnTo>
                                        <a:lnTo>
                                          <a:pt x="346" y="0"/>
                                        </a:lnTo>
                                        <a:lnTo>
                                          <a:pt x="4"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2" name="Freeform 1211"/>
                                <wps:cNvSpPr>
                                  <a:spLocks/>
                                </wps:cNvSpPr>
                                <wps:spPr bwMode="auto">
                                  <a:xfrm>
                                    <a:off x="1831" y="284"/>
                                    <a:ext cx="677" cy="1033"/>
                                  </a:xfrm>
                                  <a:custGeom>
                                    <a:avLst/>
                                    <a:gdLst>
                                      <a:gd name="T0" fmla="*/ 341 w 677"/>
                                      <a:gd name="T1" fmla="*/ 1033 h 1033"/>
                                      <a:gd name="T2" fmla="*/ 0 w 677"/>
                                      <a:gd name="T3" fmla="*/ 53 h 1033"/>
                                      <a:gd name="T4" fmla="*/ 5 w 677"/>
                                      <a:gd name="T5" fmla="*/ 43 h 1033"/>
                                      <a:gd name="T6" fmla="*/ 19 w 677"/>
                                      <a:gd name="T7" fmla="*/ 28 h 1033"/>
                                      <a:gd name="T8" fmla="*/ 24 w 677"/>
                                      <a:gd name="T9" fmla="*/ 24 h 1033"/>
                                      <a:gd name="T10" fmla="*/ 33 w 677"/>
                                      <a:gd name="T11" fmla="*/ 19 h 1033"/>
                                      <a:gd name="T12" fmla="*/ 43 w 677"/>
                                      <a:gd name="T13" fmla="*/ 14 h 1033"/>
                                      <a:gd name="T14" fmla="*/ 53 w 677"/>
                                      <a:gd name="T15" fmla="*/ 9 h 1033"/>
                                      <a:gd name="T16" fmla="*/ 72 w 677"/>
                                      <a:gd name="T17" fmla="*/ 4 h 1033"/>
                                      <a:gd name="T18" fmla="*/ 115 w 677"/>
                                      <a:gd name="T19" fmla="*/ 0 h 1033"/>
                                      <a:gd name="T20" fmla="*/ 182 w 677"/>
                                      <a:gd name="T21" fmla="*/ 4 h 1033"/>
                                      <a:gd name="T22" fmla="*/ 211 w 677"/>
                                      <a:gd name="T23" fmla="*/ 9 h 1033"/>
                                      <a:gd name="T24" fmla="*/ 226 w 677"/>
                                      <a:gd name="T25" fmla="*/ 14 h 1033"/>
                                      <a:gd name="T26" fmla="*/ 235 w 677"/>
                                      <a:gd name="T27" fmla="*/ 19 h 1033"/>
                                      <a:gd name="T28" fmla="*/ 240 w 677"/>
                                      <a:gd name="T29" fmla="*/ 24 h 1033"/>
                                      <a:gd name="T30" fmla="*/ 245 w 677"/>
                                      <a:gd name="T31" fmla="*/ 28 h 1033"/>
                                      <a:gd name="T32" fmla="*/ 250 w 677"/>
                                      <a:gd name="T33" fmla="*/ 33 h 1033"/>
                                      <a:gd name="T34" fmla="*/ 254 w 677"/>
                                      <a:gd name="T35" fmla="*/ 38 h 1033"/>
                                      <a:gd name="T36" fmla="*/ 259 w 677"/>
                                      <a:gd name="T37" fmla="*/ 43 h 1033"/>
                                      <a:gd name="T38" fmla="*/ 264 w 677"/>
                                      <a:gd name="T39" fmla="*/ 48 h 1033"/>
                                      <a:gd name="T40" fmla="*/ 278 w 677"/>
                                      <a:gd name="T41" fmla="*/ 62 h 1033"/>
                                      <a:gd name="T42" fmla="*/ 283 w 677"/>
                                      <a:gd name="T43" fmla="*/ 72 h 1033"/>
                                      <a:gd name="T44" fmla="*/ 288 w 677"/>
                                      <a:gd name="T45" fmla="*/ 77 h 1033"/>
                                      <a:gd name="T46" fmla="*/ 298 w 677"/>
                                      <a:gd name="T47" fmla="*/ 91 h 1033"/>
                                      <a:gd name="T48" fmla="*/ 303 w 677"/>
                                      <a:gd name="T49" fmla="*/ 101 h 1033"/>
                                      <a:gd name="T50" fmla="*/ 307 w 677"/>
                                      <a:gd name="T51" fmla="*/ 105 h 1033"/>
                                      <a:gd name="T52" fmla="*/ 312 w 677"/>
                                      <a:gd name="T53" fmla="*/ 110 h 1033"/>
                                      <a:gd name="T54" fmla="*/ 317 w 677"/>
                                      <a:gd name="T55" fmla="*/ 115 h 1033"/>
                                      <a:gd name="T56" fmla="*/ 322 w 677"/>
                                      <a:gd name="T57" fmla="*/ 120 h 1033"/>
                                      <a:gd name="T58" fmla="*/ 331 w 677"/>
                                      <a:gd name="T59" fmla="*/ 125 h 1033"/>
                                      <a:gd name="T60" fmla="*/ 341 w 677"/>
                                      <a:gd name="T61" fmla="*/ 129 h 1033"/>
                                      <a:gd name="T62" fmla="*/ 355 w 677"/>
                                      <a:gd name="T63" fmla="*/ 134 h 1033"/>
                                      <a:gd name="T64" fmla="*/ 379 w 677"/>
                                      <a:gd name="T65" fmla="*/ 139 h 1033"/>
                                      <a:gd name="T66" fmla="*/ 442 w 677"/>
                                      <a:gd name="T67" fmla="*/ 134 h 1033"/>
                                      <a:gd name="T68" fmla="*/ 480 w 677"/>
                                      <a:gd name="T69" fmla="*/ 129 h 1033"/>
                                      <a:gd name="T70" fmla="*/ 524 w 677"/>
                                      <a:gd name="T71" fmla="*/ 125 h 1033"/>
                                      <a:gd name="T72" fmla="*/ 548 w 677"/>
                                      <a:gd name="T73" fmla="*/ 120 h 1033"/>
                                      <a:gd name="T74" fmla="*/ 562 w 677"/>
                                      <a:gd name="T75" fmla="*/ 115 h 1033"/>
                                      <a:gd name="T76" fmla="*/ 581 w 677"/>
                                      <a:gd name="T77" fmla="*/ 110 h 1033"/>
                                      <a:gd name="T78" fmla="*/ 596 w 677"/>
                                      <a:gd name="T79" fmla="*/ 105 h 1033"/>
                                      <a:gd name="T80" fmla="*/ 605 w 677"/>
                                      <a:gd name="T81" fmla="*/ 101 h 1033"/>
                                      <a:gd name="T82" fmla="*/ 620 w 677"/>
                                      <a:gd name="T83" fmla="*/ 96 h 1033"/>
                                      <a:gd name="T84" fmla="*/ 634 w 677"/>
                                      <a:gd name="T85" fmla="*/ 91 h 1033"/>
                                      <a:gd name="T86" fmla="*/ 644 w 677"/>
                                      <a:gd name="T87" fmla="*/ 86 h 1033"/>
                                      <a:gd name="T88" fmla="*/ 653 w 677"/>
                                      <a:gd name="T89" fmla="*/ 81 h 1033"/>
                                      <a:gd name="T90" fmla="*/ 663 w 677"/>
                                      <a:gd name="T91" fmla="*/ 77 h 1033"/>
                                      <a:gd name="T92" fmla="*/ 677 w 677"/>
                                      <a:gd name="T93" fmla="*/ 72 h 10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677" h="1033">
                                        <a:moveTo>
                                          <a:pt x="677" y="807"/>
                                        </a:moveTo>
                                        <a:lnTo>
                                          <a:pt x="341" y="1033"/>
                                        </a:lnTo>
                                        <a:lnTo>
                                          <a:pt x="0" y="807"/>
                                        </a:lnTo>
                                        <a:lnTo>
                                          <a:pt x="0" y="53"/>
                                        </a:lnTo>
                                        <a:lnTo>
                                          <a:pt x="5" y="48"/>
                                        </a:lnTo>
                                        <a:lnTo>
                                          <a:pt x="5" y="43"/>
                                        </a:lnTo>
                                        <a:lnTo>
                                          <a:pt x="14" y="33"/>
                                        </a:lnTo>
                                        <a:lnTo>
                                          <a:pt x="19" y="28"/>
                                        </a:lnTo>
                                        <a:lnTo>
                                          <a:pt x="24" y="28"/>
                                        </a:lnTo>
                                        <a:lnTo>
                                          <a:pt x="24" y="24"/>
                                        </a:lnTo>
                                        <a:lnTo>
                                          <a:pt x="29" y="24"/>
                                        </a:lnTo>
                                        <a:lnTo>
                                          <a:pt x="33" y="19"/>
                                        </a:lnTo>
                                        <a:lnTo>
                                          <a:pt x="43" y="19"/>
                                        </a:lnTo>
                                        <a:lnTo>
                                          <a:pt x="43" y="14"/>
                                        </a:lnTo>
                                        <a:lnTo>
                                          <a:pt x="53" y="14"/>
                                        </a:lnTo>
                                        <a:lnTo>
                                          <a:pt x="53" y="9"/>
                                        </a:lnTo>
                                        <a:lnTo>
                                          <a:pt x="72" y="9"/>
                                        </a:lnTo>
                                        <a:lnTo>
                                          <a:pt x="72" y="4"/>
                                        </a:lnTo>
                                        <a:lnTo>
                                          <a:pt x="110" y="4"/>
                                        </a:lnTo>
                                        <a:lnTo>
                                          <a:pt x="115" y="0"/>
                                        </a:lnTo>
                                        <a:lnTo>
                                          <a:pt x="178" y="0"/>
                                        </a:lnTo>
                                        <a:lnTo>
                                          <a:pt x="182" y="4"/>
                                        </a:lnTo>
                                        <a:lnTo>
                                          <a:pt x="206" y="4"/>
                                        </a:lnTo>
                                        <a:lnTo>
                                          <a:pt x="211" y="9"/>
                                        </a:lnTo>
                                        <a:lnTo>
                                          <a:pt x="221" y="9"/>
                                        </a:lnTo>
                                        <a:lnTo>
                                          <a:pt x="226" y="14"/>
                                        </a:lnTo>
                                        <a:lnTo>
                                          <a:pt x="230" y="14"/>
                                        </a:lnTo>
                                        <a:lnTo>
                                          <a:pt x="235" y="19"/>
                                        </a:lnTo>
                                        <a:lnTo>
                                          <a:pt x="240" y="19"/>
                                        </a:lnTo>
                                        <a:lnTo>
                                          <a:pt x="240" y="24"/>
                                        </a:lnTo>
                                        <a:lnTo>
                                          <a:pt x="245" y="24"/>
                                        </a:lnTo>
                                        <a:lnTo>
                                          <a:pt x="245" y="28"/>
                                        </a:lnTo>
                                        <a:lnTo>
                                          <a:pt x="250" y="28"/>
                                        </a:lnTo>
                                        <a:lnTo>
                                          <a:pt x="250" y="33"/>
                                        </a:lnTo>
                                        <a:lnTo>
                                          <a:pt x="254" y="33"/>
                                        </a:lnTo>
                                        <a:lnTo>
                                          <a:pt x="254" y="38"/>
                                        </a:lnTo>
                                        <a:lnTo>
                                          <a:pt x="259" y="38"/>
                                        </a:lnTo>
                                        <a:lnTo>
                                          <a:pt x="259" y="43"/>
                                        </a:lnTo>
                                        <a:lnTo>
                                          <a:pt x="264" y="43"/>
                                        </a:lnTo>
                                        <a:lnTo>
                                          <a:pt x="264" y="48"/>
                                        </a:lnTo>
                                        <a:lnTo>
                                          <a:pt x="274" y="57"/>
                                        </a:lnTo>
                                        <a:lnTo>
                                          <a:pt x="278" y="62"/>
                                        </a:lnTo>
                                        <a:lnTo>
                                          <a:pt x="278" y="67"/>
                                        </a:lnTo>
                                        <a:lnTo>
                                          <a:pt x="283" y="72"/>
                                        </a:lnTo>
                                        <a:lnTo>
                                          <a:pt x="283" y="77"/>
                                        </a:lnTo>
                                        <a:lnTo>
                                          <a:pt x="288" y="77"/>
                                        </a:lnTo>
                                        <a:lnTo>
                                          <a:pt x="288" y="81"/>
                                        </a:lnTo>
                                        <a:lnTo>
                                          <a:pt x="298" y="91"/>
                                        </a:lnTo>
                                        <a:lnTo>
                                          <a:pt x="303" y="96"/>
                                        </a:lnTo>
                                        <a:lnTo>
                                          <a:pt x="303" y="101"/>
                                        </a:lnTo>
                                        <a:lnTo>
                                          <a:pt x="307" y="101"/>
                                        </a:lnTo>
                                        <a:lnTo>
                                          <a:pt x="307" y="105"/>
                                        </a:lnTo>
                                        <a:lnTo>
                                          <a:pt x="312" y="105"/>
                                        </a:lnTo>
                                        <a:lnTo>
                                          <a:pt x="312" y="110"/>
                                        </a:lnTo>
                                        <a:lnTo>
                                          <a:pt x="317" y="110"/>
                                        </a:lnTo>
                                        <a:lnTo>
                                          <a:pt x="317" y="115"/>
                                        </a:lnTo>
                                        <a:lnTo>
                                          <a:pt x="322" y="115"/>
                                        </a:lnTo>
                                        <a:lnTo>
                                          <a:pt x="322" y="120"/>
                                        </a:lnTo>
                                        <a:lnTo>
                                          <a:pt x="327" y="120"/>
                                        </a:lnTo>
                                        <a:lnTo>
                                          <a:pt x="331" y="125"/>
                                        </a:lnTo>
                                        <a:lnTo>
                                          <a:pt x="336" y="125"/>
                                        </a:lnTo>
                                        <a:lnTo>
                                          <a:pt x="341" y="129"/>
                                        </a:lnTo>
                                        <a:lnTo>
                                          <a:pt x="351" y="129"/>
                                        </a:lnTo>
                                        <a:lnTo>
                                          <a:pt x="355" y="134"/>
                                        </a:lnTo>
                                        <a:lnTo>
                                          <a:pt x="375" y="134"/>
                                        </a:lnTo>
                                        <a:lnTo>
                                          <a:pt x="379" y="139"/>
                                        </a:lnTo>
                                        <a:lnTo>
                                          <a:pt x="437" y="139"/>
                                        </a:lnTo>
                                        <a:lnTo>
                                          <a:pt x="442" y="134"/>
                                        </a:lnTo>
                                        <a:lnTo>
                                          <a:pt x="476" y="134"/>
                                        </a:lnTo>
                                        <a:lnTo>
                                          <a:pt x="480" y="129"/>
                                        </a:lnTo>
                                        <a:lnTo>
                                          <a:pt x="519" y="129"/>
                                        </a:lnTo>
                                        <a:lnTo>
                                          <a:pt x="524" y="125"/>
                                        </a:lnTo>
                                        <a:lnTo>
                                          <a:pt x="543" y="125"/>
                                        </a:lnTo>
                                        <a:lnTo>
                                          <a:pt x="548" y="120"/>
                                        </a:lnTo>
                                        <a:lnTo>
                                          <a:pt x="562" y="120"/>
                                        </a:lnTo>
                                        <a:lnTo>
                                          <a:pt x="562" y="115"/>
                                        </a:lnTo>
                                        <a:lnTo>
                                          <a:pt x="576" y="115"/>
                                        </a:lnTo>
                                        <a:lnTo>
                                          <a:pt x="581" y="110"/>
                                        </a:lnTo>
                                        <a:lnTo>
                                          <a:pt x="591" y="110"/>
                                        </a:lnTo>
                                        <a:lnTo>
                                          <a:pt x="596" y="105"/>
                                        </a:lnTo>
                                        <a:lnTo>
                                          <a:pt x="605" y="105"/>
                                        </a:lnTo>
                                        <a:lnTo>
                                          <a:pt x="605" y="101"/>
                                        </a:lnTo>
                                        <a:lnTo>
                                          <a:pt x="620" y="101"/>
                                        </a:lnTo>
                                        <a:lnTo>
                                          <a:pt x="620" y="96"/>
                                        </a:lnTo>
                                        <a:lnTo>
                                          <a:pt x="629" y="96"/>
                                        </a:lnTo>
                                        <a:lnTo>
                                          <a:pt x="634" y="91"/>
                                        </a:lnTo>
                                        <a:lnTo>
                                          <a:pt x="639" y="91"/>
                                        </a:lnTo>
                                        <a:lnTo>
                                          <a:pt x="644" y="86"/>
                                        </a:lnTo>
                                        <a:lnTo>
                                          <a:pt x="648" y="86"/>
                                        </a:lnTo>
                                        <a:lnTo>
                                          <a:pt x="653" y="81"/>
                                        </a:lnTo>
                                        <a:lnTo>
                                          <a:pt x="663" y="81"/>
                                        </a:lnTo>
                                        <a:lnTo>
                                          <a:pt x="663" y="77"/>
                                        </a:lnTo>
                                        <a:lnTo>
                                          <a:pt x="673" y="77"/>
                                        </a:lnTo>
                                        <a:lnTo>
                                          <a:pt x="677" y="72"/>
                                        </a:lnTo>
                                        <a:lnTo>
                                          <a:pt x="677" y="8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3" name="Freeform 1212"/>
                                <wps:cNvSpPr>
                                  <a:spLocks/>
                                </wps:cNvSpPr>
                                <wps:spPr bwMode="auto">
                                  <a:xfrm>
                                    <a:off x="1821" y="274"/>
                                    <a:ext cx="697" cy="1053"/>
                                  </a:xfrm>
                                  <a:custGeom>
                                    <a:avLst/>
                                    <a:gdLst>
                                      <a:gd name="T0" fmla="*/ 15 w 697"/>
                                      <a:gd name="T1" fmla="*/ 67 h 1053"/>
                                      <a:gd name="T2" fmla="*/ 39 w 697"/>
                                      <a:gd name="T3" fmla="*/ 43 h 1053"/>
                                      <a:gd name="T4" fmla="*/ 58 w 697"/>
                                      <a:gd name="T5" fmla="*/ 38 h 1053"/>
                                      <a:gd name="T6" fmla="*/ 72 w 697"/>
                                      <a:gd name="T7" fmla="*/ 19 h 1053"/>
                                      <a:gd name="T8" fmla="*/ 125 w 697"/>
                                      <a:gd name="T9" fmla="*/ 19 h 1053"/>
                                      <a:gd name="T10" fmla="*/ 212 w 697"/>
                                      <a:gd name="T11" fmla="*/ 19 h 1053"/>
                                      <a:gd name="T12" fmla="*/ 236 w 697"/>
                                      <a:gd name="T13" fmla="*/ 29 h 1053"/>
                                      <a:gd name="T14" fmla="*/ 255 w 697"/>
                                      <a:gd name="T15" fmla="*/ 43 h 1053"/>
                                      <a:gd name="T16" fmla="*/ 255 w 697"/>
                                      <a:gd name="T17" fmla="*/ 48 h 1053"/>
                                      <a:gd name="T18" fmla="*/ 260 w 697"/>
                                      <a:gd name="T19" fmla="*/ 48 h 1053"/>
                                      <a:gd name="T20" fmla="*/ 284 w 697"/>
                                      <a:gd name="T21" fmla="*/ 77 h 1053"/>
                                      <a:gd name="T22" fmla="*/ 288 w 697"/>
                                      <a:gd name="T23" fmla="*/ 96 h 1053"/>
                                      <a:gd name="T24" fmla="*/ 308 w 697"/>
                                      <a:gd name="T25" fmla="*/ 115 h 1053"/>
                                      <a:gd name="T26" fmla="*/ 313 w 697"/>
                                      <a:gd name="T27" fmla="*/ 115 h 1053"/>
                                      <a:gd name="T28" fmla="*/ 322 w 697"/>
                                      <a:gd name="T29" fmla="*/ 135 h 1053"/>
                                      <a:gd name="T30" fmla="*/ 337 w 697"/>
                                      <a:gd name="T31" fmla="*/ 139 h 1053"/>
                                      <a:gd name="T32" fmla="*/ 361 w 697"/>
                                      <a:gd name="T33" fmla="*/ 149 h 1053"/>
                                      <a:gd name="T34" fmla="*/ 457 w 697"/>
                                      <a:gd name="T35" fmla="*/ 149 h 1053"/>
                                      <a:gd name="T36" fmla="*/ 538 w 697"/>
                                      <a:gd name="T37" fmla="*/ 139 h 1053"/>
                                      <a:gd name="T38" fmla="*/ 582 w 697"/>
                                      <a:gd name="T39" fmla="*/ 135 h 1053"/>
                                      <a:gd name="T40" fmla="*/ 606 w 697"/>
                                      <a:gd name="T41" fmla="*/ 125 h 1053"/>
                                      <a:gd name="T42" fmla="*/ 634 w 697"/>
                                      <a:gd name="T43" fmla="*/ 120 h 1053"/>
                                      <a:gd name="T44" fmla="*/ 644 w 697"/>
                                      <a:gd name="T45" fmla="*/ 111 h 1053"/>
                                      <a:gd name="T46" fmla="*/ 663 w 697"/>
                                      <a:gd name="T47" fmla="*/ 101 h 1053"/>
                                      <a:gd name="T48" fmla="*/ 692 w 697"/>
                                      <a:gd name="T49" fmla="*/ 87 h 1053"/>
                                      <a:gd name="T50" fmla="*/ 687 w 697"/>
                                      <a:gd name="T51" fmla="*/ 72 h 1053"/>
                                      <a:gd name="T52" fmla="*/ 663 w 697"/>
                                      <a:gd name="T53" fmla="*/ 82 h 1053"/>
                                      <a:gd name="T54" fmla="*/ 658 w 697"/>
                                      <a:gd name="T55" fmla="*/ 87 h 1053"/>
                                      <a:gd name="T56" fmla="*/ 639 w 697"/>
                                      <a:gd name="T57" fmla="*/ 96 h 1053"/>
                                      <a:gd name="T58" fmla="*/ 620 w 697"/>
                                      <a:gd name="T59" fmla="*/ 111 h 1053"/>
                                      <a:gd name="T60" fmla="*/ 615 w 697"/>
                                      <a:gd name="T61" fmla="*/ 106 h 1053"/>
                                      <a:gd name="T62" fmla="*/ 586 w 697"/>
                                      <a:gd name="T63" fmla="*/ 115 h 1053"/>
                                      <a:gd name="T64" fmla="*/ 562 w 697"/>
                                      <a:gd name="T65" fmla="*/ 130 h 1053"/>
                                      <a:gd name="T66" fmla="*/ 529 w 697"/>
                                      <a:gd name="T67" fmla="*/ 125 h 1053"/>
                                      <a:gd name="T68" fmla="*/ 486 w 697"/>
                                      <a:gd name="T69" fmla="*/ 135 h 1053"/>
                                      <a:gd name="T70" fmla="*/ 389 w 697"/>
                                      <a:gd name="T71" fmla="*/ 139 h 1053"/>
                                      <a:gd name="T72" fmla="*/ 351 w 697"/>
                                      <a:gd name="T73" fmla="*/ 130 h 1053"/>
                                      <a:gd name="T74" fmla="*/ 341 w 697"/>
                                      <a:gd name="T75" fmla="*/ 120 h 1053"/>
                                      <a:gd name="T76" fmla="*/ 332 w 697"/>
                                      <a:gd name="T77" fmla="*/ 115 h 1053"/>
                                      <a:gd name="T78" fmla="*/ 322 w 697"/>
                                      <a:gd name="T79" fmla="*/ 111 h 1053"/>
                                      <a:gd name="T80" fmla="*/ 327 w 697"/>
                                      <a:gd name="T81" fmla="*/ 115 h 1053"/>
                                      <a:gd name="T82" fmla="*/ 322 w 697"/>
                                      <a:gd name="T83" fmla="*/ 106 h 1053"/>
                                      <a:gd name="T84" fmla="*/ 303 w 697"/>
                                      <a:gd name="T85" fmla="*/ 77 h 1053"/>
                                      <a:gd name="T86" fmla="*/ 298 w 697"/>
                                      <a:gd name="T87" fmla="*/ 77 h 1053"/>
                                      <a:gd name="T88" fmla="*/ 279 w 697"/>
                                      <a:gd name="T89" fmla="*/ 48 h 1053"/>
                                      <a:gd name="T90" fmla="*/ 274 w 697"/>
                                      <a:gd name="T91" fmla="*/ 38 h 1053"/>
                                      <a:gd name="T92" fmla="*/ 264 w 697"/>
                                      <a:gd name="T93" fmla="*/ 34 h 1053"/>
                                      <a:gd name="T94" fmla="*/ 255 w 697"/>
                                      <a:gd name="T95" fmla="*/ 29 h 1053"/>
                                      <a:gd name="T96" fmla="*/ 260 w 697"/>
                                      <a:gd name="T97" fmla="*/ 34 h 1053"/>
                                      <a:gd name="T98" fmla="*/ 245 w 697"/>
                                      <a:gd name="T99" fmla="*/ 19 h 1053"/>
                                      <a:gd name="T100" fmla="*/ 221 w 697"/>
                                      <a:gd name="T101" fmla="*/ 10 h 1053"/>
                                      <a:gd name="T102" fmla="*/ 192 w 697"/>
                                      <a:gd name="T103" fmla="*/ 0 h 1053"/>
                                      <a:gd name="T104" fmla="*/ 77 w 697"/>
                                      <a:gd name="T105" fmla="*/ 5 h 1053"/>
                                      <a:gd name="T106" fmla="*/ 58 w 697"/>
                                      <a:gd name="T107" fmla="*/ 14 h 1053"/>
                                      <a:gd name="T108" fmla="*/ 43 w 697"/>
                                      <a:gd name="T109" fmla="*/ 19 h 1053"/>
                                      <a:gd name="T110" fmla="*/ 39 w 697"/>
                                      <a:gd name="T111" fmla="*/ 24 h 1053"/>
                                      <a:gd name="T112" fmla="*/ 29 w 697"/>
                                      <a:gd name="T113" fmla="*/ 29 h 1053"/>
                                      <a:gd name="T114" fmla="*/ 5 w 697"/>
                                      <a:gd name="T115" fmla="*/ 58 h 1053"/>
                                      <a:gd name="T116" fmla="*/ 351 w 697"/>
                                      <a:gd name="T117" fmla="*/ 1053 h 10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97" h="1053">
                                        <a:moveTo>
                                          <a:pt x="678" y="817"/>
                                        </a:moveTo>
                                        <a:lnTo>
                                          <a:pt x="683" y="808"/>
                                        </a:lnTo>
                                        <a:lnTo>
                                          <a:pt x="346" y="1034"/>
                                        </a:lnTo>
                                        <a:lnTo>
                                          <a:pt x="356" y="1034"/>
                                        </a:lnTo>
                                        <a:lnTo>
                                          <a:pt x="15" y="808"/>
                                        </a:lnTo>
                                        <a:lnTo>
                                          <a:pt x="19" y="817"/>
                                        </a:lnTo>
                                        <a:lnTo>
                                          <a:pt x="19" y="63"/>
                                        </a:lnTo>
                                        <a:lnTo>
                                          <a:pt x="15" y="67"/>
                                        </a:lnTo>
                                        <a:lnTo>
                                          <a:pt x="19" y="63"/>
                                        </a:lnTo>
                                        <a:lnTo>
                                          <a:pt x="24" y="63"/>
                                        </a:lnTo>
                                        <a:lnTo>
                                          <a:pt x="24" y="53"/>
                                        </a:lnTo>
                                        <a:lnTo>
                                          <a:pt x="19" y="58"/>
                                        </a:lnTo>
                                        <a:lnTo>
                                          <a:pt x="34" y="43"/>
                                        </a:lnTo>
                                        <a:lnTo>
                                          <a:pt x="29" y="48"/>
                                        </a:lnTo>
                                        <a:lnTo>
                                          <a:pt x="39" y="48"/>
                                        </a:lnTo>
                                        <a:lnTo>
                                          <a:pt x="39" y="43"/>
                                        </a:lnTo>
                                        <a:lnTo>
                                          <a:pt x="43" y="43"/>
                                        </a:lnTo>
                                        <a:lnTo>
                                          <a:pt x="43" y="34"/>
                                        </a:lnTo>
                                        <a:lnTo>
                                          <a:pt x="34" y="43"/>
                                        </a:lnTo>
                                        <a:lnTo>
                                          <a:pt x="43" y="43"/>
                                        </a:lnTo>
                                        <a:lnTo>
                                          <a:pt x="43" y="38"/>
                                        </a:lnTo>
                                        <a:lnTo>
                                          <a:pt x="48" y="34"/>
                                        </a:lnTo>
                                        <a:lnTo>
                                          <a:pt x="43" y="38"/>
                                        </a:lnTo>
                                        <a:lnTo>
                                          <a:pt x="58" y="38"/>
                                        </a:lnTo>
                                        <a:lnTo>
                                          <a:pt x="58" y="34"/>
                                        </a:lnTo>
                                        <a:lnTo>
                                          <a:pt x="63" y="34"/>
                                        </a:lnTo>
                                        <a:lnTo>
                                          <a:pt x="63" y="24"/>
                                        </a:lnTo>
                                        <a:lnTo>
                                          <a:pt x="53" y="34"/>
                                        </a:lnTo>
                                        <a:lnTo>
                                          <a:pt x="67" y="34"/>
                                        </a:lnTo>
                                        <a:lnTo>
                                          <a:pt x="67" y="29"/>
                                        </a:lnTo>
                                        <a:lnTo>
                                          <a:pt x="72" y="29"/>
                                        </a:lnTo>
                                        <a:lnTo>
                                          <a:pt x="72" y="19"/>
                                        </a:lnTo>
                                        <a:lnTo>
                                          <a:pt x="63" y="29"/>
                                        </a:lnTo>
                                        <a:lnTo>
                                          <a:pt x="87" y="29"/>
                                        </a:lnTo>
                                        <a:lnTo>
                                          <a:pt x="87" y="24"/>
                                        </a:lnTo>
                                        <a:lnTo>
                                          <a:pt x="91" y="24"/>
                                        </a:lnTo>
                                        <a:lnTo>
                                          <a:pt x="91" y="14"/>
                                        </a:lnTo>
                                        <a:lnTo>
                                          <a:pt x="82" y="24"/>
                                        </a:lnTo>
                                        <a:lnTo>
                                          <a:pt x="125" y="24"/>
                                        </a:lnTo>
                                        <a:lnTo>
                                          <a:pt x="125" y="19"/>
                                        </a:lnTo>
                                        <a:lnTo>
                                          <a:pt x="130" y="14"/>
                                        </a:lnTo>
                                        <a:lnTo>
                                          <a:pt x="125" y="19"/>
                                        </a:lnTo>
                                        <a:lnTo>
                                          <a:pt x="188" y="19"/>
                                        </a:lnTo>
                                        <a:lnTo>
                                          <a:pt x="183" y="14"/>
                                        </a:lnTo>
                                        <a:lnTo>
                                          <a:pt x="188" y="19"/>
                                        </a:lnTo>
                                        <a:lnTo>
                                          <a:pt x="188" y="24"/>
                                        </a:lnTo>
                                        <a:lnTo>
                                          <a:pt x="216" y="24"/>
                                        </a:lnTo>
                                        <a:lnTo>
                                          <a:pt x="212" y="19"/>
                                        </a:lnTo>
                                        <a:lnTo>
                                          <a:pt x="216" y="24"/>
                                        </a:lnTo>
                                        <a:lnTo>
                                          <a:pt x="216" y="29"/>
                                        </a:lnTo>
                                        <a:lnTo>
                                          <a:pt x="231" y="29"/>
                                        </a:lnTo>
                                        <a:lnTo>
                                          <a:pt x="226" y="24"/>
                                        </a:lnTo>
                                        <a:lnTo>
                                          <a:pt x="231" y="29"/>
                                        </a:lnTo>
                                        <a:lnTo>
                                          <a:pt x="231" y="34"/>
                                        </a:lnTo>
                                        <a:lnTo>
                                          <a:pt x="240" y="34"/>
                                        </a:lnTo>
                                        <a:lnTo>
                                          <a:pt x="236" y="29"/>
                                        </a:lnTo>
                                        <a:lnTo>
                                          <a:pt x="240" y="34"/>
                                        </a:lnTo>
                                        <a:lnTo>
                                          <a:pt x="240" y="38"/>
                                        </a:lnTo>
                                        <a:lnTo>
                                          <a:pt x="250" y="38"/>
                                        </a:lnTo>
                                        <a:lnTo>
                                          <a:pt x="240" y="29"/>
                                        </a:lnTo>
                                        <a:lnTo>
                                          <a:pt x="240" y="38"/>
                                        </a:lnTo>
                                        <a:lnTo>
                                          <a:pt x="245" y="38"/>
                                        </a:lnTo>
                                        <a:lnTo>
                                          <a:pt x="245" y="43"/>
                                        </a:lnTo>
                                        <a:lnTo>
                                          <a:pt x="255" y="43"/>
                                        </a:lnTo>
                                        <a:lnTo>
                                          <a:pt x="245" y="34"/>
                                        </a:lnTo>
                                        <a:lnTo>
                                          <a:pt x="245" y="43"/>
                                        </a:lnTo>
                                        <a:lnTo>
                                          <a:pt x="250" y="43"/>
                                        </a:lnTo>
                                        <a:lnTo>
                                          <a:pt x="250" y="48"/>
                                        </a:lnTo>
                                        <a:lnTo>
                                          <a:pt x="260" y="48"/>
                                        </a:lnTo>
                                        <a:lnTo>
                                          <a:pt x="250" y="38"/>
                                        </a:lnTo>
                                        <a:lnTo>
                                          <a:pt x="250" y="48"/>
                                        </a:lnTo>
                                        <a:lnTo>
                                          <a:pt x="255" y="48"/>
                                        </a:lnTo>
                                        <a:lnTo>
                                          <a:pt x="255" y="53"/>
                                        </a:lnTo>
                                        <a:lnTo>
                                          <a:pt x="264" y="53"/>
                                        </a:lnTo>
                                        <a:lnTo>
                                          <a:pt x="255" y="43"/>
                                        </a:lnTo>
                                        <a:lnTo>
                                          <a:pt x="255" y="53"/>
                                        </a:lnTo>
                                        <a:lnTo>
                                          <a:pt x="260" y="53"/>
                                        </a:lnTo>
                                        <a:lnTo>
                                          <a:pt x="260" y="58"/>
                                        </a:lnTo>
                                        <a:lnTo>
                                          <a:pt x="269" y="58"/>
                                        </a:lnTo>
                                        <a:lnTo>
                                          <a:pt x="260" y="48"/>
                                        </a:lnTo>
                                        <a:lnTo>
                                          <a:pt x="260" y="58"/>
                                        </a:lnTo>
                                        <a:lnTo>
                                          <a:pt x="264" y="58"/>
                                        </a:lnTo>
                                        <a:lnTo>
                                          <a:pt x="264" y="63"/>
                                        </a:lnTo>
                                        <a:lnTo>
                                          <a:pt x="274" y="63"/>
                                        </a:lnTo>
                                        <a:lnTo>
                                          <a:pt x="264" y="53"/>
                                        </a:lnTo>
                                        <a:lnTo>
                                          <a:pt x="264" y="63"/>
                                        </a:lnTo>
                                        <a:lnTo>
                                          <a:pt x="269" y="63"/>
                                        </a:lnTo>
                                        <a:lnTo>
                                          <a:pt x="284" y="77"/>
                                        </a:lnTo>
                                        <a:lnTo>
                                          <a:pt x="279" y="72"/>
                                        </a:lnTo>
                                        <a:lnTo>
                                          <a:pt x="279" y="82"/>
                                        </a:lnTo>
                                        <a:lnTo>
                                          <a:pt x="284" y="82"/>
                                        </a:lnTo>
                                        <a:lnTo>
                                          <a:pt x="288" y="87"/>
                                        </a:lnTo>
                                        <a:lnTo>
                                          <a:pt x="284" y="82"/>
                                        </a:lnTo>
                                        <a:lnTo>
                                          <a:pt x="284" y="91"/>
                                        </a:lnTo>
                                        <a:lnTo>
                                          <a:pt x="288" y="91"/>
                                        </a:lnTo>
                                        <a:lnTo>
                                          <a:pt x="288" y="96"/>
                                        </a:lnTo>
                                        <a:lnTo>
                                          <a:pt x="298" y="96"/>
                                        </a:lnTo>
                                        <a:lnTo>
                                          <a:pt x="288" y="87"/>
                                        </a:lnTo>
                                        <a:lnTo>
                                          <a:pt x="288" y="96"/>
                                        </a:lnTo>
                                        <a:lnTo>
                                          <a:pt x="293" y="96"/>
                                        </a:lnTo>
                                        <a:lnTo>
                                          <a:pt x="308" y="111"/>
                                        </a:lnTo>
                                        <a:lnTo>
                                          <a:pt x="303" y="106"/>
                                        </a:lnTo>
                                        <a:lnTo>
                                          <a:pt x="303" y="115"/>
                                        </a:lnTo>
                                        <a:lnTo>
                                          <a:pt x="308" y="115"/>
                                        </a:lnTo>
                                        <a:lnTo>
                                          <a:pt x="308" y="120"/>
                                        </a:lnTo>
                                        <a:lnTo>
                                          <a:pt x="317" y="120"/>
                                        </a:lnTo>
                                        <a:lnTo>
                                          <a:pt x="308" y="111"/>
                                        </a:lnTo>
                                        <a:lnTo>
                                          <a:pt x="308" y="120"/>
                                        </a:lnTo>
                                        <a:lnTo>
                                          <a:pt x="313" y="120"/>
                                        </a:lnTo>
                                        <a:lnTo>
                                          <a:pt x="313" y="125"/>
                                        </a:lnTo>
                                        <a:lnTo>
                                          <a:pt x="322" y="125"/>
                                        </a:lnTo>
                                        <a:lnTo>
                                          <a:pt x="313" y="115"/>
                                        </a:lnTo>
                                        <a:lnTo>
                                          <a:pt x="313" y="125"/>
                                        </a:lnTo>
                                        <a:lnTo>
                                          <a:pt x="317" y="125"/>
                                        </a:lnTo>
                                        <a:lnTo>
                                          <a:pt x="317" y="130"/>
                                        </a:lnTo>
                                        <a:lnTo>
                                          <a:pt x="327" y="130"/>
                                        </a:lnTo>
                                        <a:lnTo>
                                          <a:pt x="317" y="120"/>
                                        </a:lnTo>
                                        <a:lnTo>
                                          <a:pt x="317" y="130"/>
                                        </a:lnTo>
                                        <a:lnTo>
                                          <a:pt x="322" y="130"/>
                                        </a:lnTo>
                                        <a:lnTo>
                                          <a:pt x="322" y="135"/>
                                        </a:lnTo>
                                        <a:lnTo>
                                          <a:pt x="332" y="135"/>
                                        </a:lnTo>
                                        <a:lnTo>
                                          <a:pt x="322" y="125"/>
                                        </a:lnTo>
                                        <a:lnTo>
                                          <a:pt x="322" y="135"/>
                                        </a:lnTo>
                                        <a:lnTo>
                                          <a:pt x="327" y="135"/>
                                        </a:lnTo>
                                        <a:lnTo>
                                          <a:pt x="327" y="139"/>
                                        </a:lnTo>
                                        <a:lnTo>
                                          <a:pt x="337" y="139"/>
                                        </a:lnTo>
                                        <a:lnTo>
                                          <a:pt x="332" y="135"/>
                                        </a:lnTo>
                                        <a:lnTo>
                                          <a:pt x="337" y="139"/>
                                        </a:lnTo>
                                        <a:lnTo>
                                          <a:pt x="337" y="144"/>
                                        </a:lnTo>
                                        <a:lnTo>
                                          <a:pt x="346" y="144"/>
                                        </a:lnTo>
                                        <a:lnTo>
                                          <a:pt x="341" y="139"/>
                                        </a:lnTo>
                                        <a:lnTo>
                                          <a:pt x="346" y="144"/>
                                        </a:lnTo>
                                        <a:lnTo>
                                          <a:pt x="346" y="149"/>
                                        </a:lnTo>
                                        <a:lnTo>
                                          <a:pt x="361" y="149"/>
                                        </a:lnTo>
                                        <a:lnTo>
                                          <a:pt x="356" y="144"/>
                                        </a:lnTo>
                                        <a:lnTo>
                                          <a:pt x="361" y="149"/>
                                        </a:lnTo>
                                        <a:lnTo>
                                          <a:pt x="361" y="154"/>
                                        </a:lnTo>
                                        <a:lnTo>
                                          <a:pt x="385" y="154"/>
                                        </a:lnTo>
                                        <a:lnTo>
                                          <a:pt x="380" y="149"/>
                                        </a:lnTo>
                                        <a:lnTo>
                                          <a:pt x="385" y="154"/>
                                        </a:lnTo>
                                        <a:lnTo>
                                          <a:pt x="385" y="159"/>
                                        </a:lnTo>
                                        <a:lnTo>
                                          <a:pt x="452" y="159"/>
                                        </a:lnTo>
                                        <a:lnTo>
                                          <a:pt x="452" y="154"/>
                                        </a:lnTo>
                                        <a:lnTo>
                                          <a:pt x="457" y="149"/>
                                        </a:lnTo>
                                        <a:lnTo>
                                          <a:pt x="452" y="154"/>
                                        </a:lnTo>
                                        <a:lnTo>
                                          <a:pt x="490" y="154"/>
                                        </a:lnTo>
                                        <a:lnTo>
                                          <a:pt x="490" y="149"/>
                                        </a:lnTo>
                                        <a:lnTo>
                                          <a:pt x="495" y="144"/>
                                        </a:lnTo>
                                        <a:lnTo>
                                          <a:pt x="490" y="149"/>
                                        </a:lnTo>
                                        <a:lnTo>
                                          <a:pt x="534" y="149"/>
                                        </a:lnTo>
                                        <a:lnTo>
                                          <a:pt x="534" y="144"/>
                                        </a:lnTo>
                                        <a:lnTo>
                                          <a:pt x="538" y="139"/>
                                        </a:lnTo>
                                        <a:lnTo>
                                          <a:pt x="534" y="144"/>
                                        </a:lnTo>
                                        <a:lnTo>
                                          <a:pt x="558" y="144"/>
                                        </a:lnTo>
                                        <a:lnTo>
                                          <a:pt x="558" y="139"/>
                                        </a:lnTo>
                                        <a:lnTo>
                                          <a:pt x="562" y="135"/>
                                        </a:lnTo>
                                        <a:lnTo>
                                          <a:pt x="558" y="139"/>
                                        </a:lnTo>
                                        <a:lnTo>
                                          <a:pt x="577" y="139"/>
                                        </a:lnTo>
                                        <a:lnTo>
                                          <a:pt x="577" y="135"/>
                                        </a:lnTo>
                                        <a:lnTo>
                                          <a:pt x="582" y="135"/>
                                        </a:lnTo>
                                        <a:lnTo>
                                          <a:pt x="582" y="125"/>
                                        </a:lnTo>
                                        <a:lnTo>
                                          <a:pt x="572" y="135"/>
                                        </a:lnTo>
                                        <a:lnTo>
                                          <a:pt x="591" y="135"/>
                                        </a:lnTo>
                                        <a:lnTo>
                                          <a:pt x="591" y="130"/>
                                        </a:lnTo>
                                        <a:lnTo>
                                          <a:pt x="596" y="125"/>
                                        </a:lnTo>
                                        <a:lnTo>
                                          <a:pt x="591" y="130"/>
                                        </a:lnTo>
                                        <a:lnTo>
                                          <a:pt x="606" y="130"/>
                                        </a:lnTo>
                                        <a:lnTo>
                                          <a:pt x="606" y="125"/>
                                        </a:lnTo>
                                        <a:lnTo>
                                          <a:pt x="610" y="120"/>
                                        </a:lnTo>
                                        <a:lnTo>
                                          <a:pt x="606" y="125"/>
                                        </a:lnTo>
                                        <a:lnTo>
                                          <a:pt x="620" y="125"/>
                                        </a:lnTo>
                                        <a:lnTo>
                                          <a:pt x="620" y="120"/>
                                        </a:lnTo>
                                        <a:lnTo>
                                          <a:pt x="625" y="120"/>
                                        </a:lnTo>
                                        <a:lnTo>
                                          <a:pt x="625" y="111"/>
                                        </a:lnTo>
                                        <a:lnTo>
                                          <a:pt x="615" y="120"/>
                                        </a:lnTo>
                                        <a:lnTo>
                                          <a:pt x="634" y="120"/>
                                        </a:lnTo>
                                        <a:lnTo>
                                          <a:pt x="634" y="115"/>
                                        </a:lnTo>
                                        <a:lnTo>
                                          <a:pt x="639" y="115"/>
                                        </a:lnTo>
                                        <a:lnTo>
                                          <a:pt x="639" y="106"/>
                                        </a:lnTo>
                                        <a:lnTo>
                                          <a:pt x="630" y="115"/>
                                        </a:lnTo>
                                        <a:lnTo>
                                          <a:pt x="644" y="115"/>
                                        </a:lnTo>
                                        <a:lnTo>
                                          <a:pt x="644" y="111"/>
                                        </a:lnTo>
                                        <a:lnTo>
                                          <a:pt x="649" y="106"/>
                                        </a:lnTo>
                                        <a:lnTo>
                                          <a:pt x="644" y="111"/>
                                        </a:lnTo>
                                        <a:lnTo>
                                          <a:pt x="654" y="111"/>
                                        </a:lnTo>
                                        <a:lnTo>
                                          <a:pt x="654" y="106"/>
                                        </a:lnTo>
                                        <a:lnTo>
                                          <a:pt x="658" y="101"/>
                                        </a:lnTo>
                                        <a:lnTo>
                                          <a:pt x="654" y="106"/>
                                        </a:lnTo>
                                        <a:lnTo>
                                          <a:pt x="663" y="106"/>
                                        </a:lnTo>
                                        <a:lnTo>
                                          <a:pt x="663" y="101"/>
                                        </a:lnTo>
                                        <a:lnTo>
                                          <a:pt x="668" y="96"/>
                                        </a:lnTo>
                                        <a:lnTo>
                                          <a:pt x="663" y="101"/>
                                        </a:lnTo>
                                        <a:lnTo>
                                          <a:pt x="678" y="101"/>
                                        </a:lnTo>
                                        <a:lnTo>
                                          <a:pt x="678" y="96"/>
                                        </a:lnTo>
                                        <a:lnTo>
                                          <a:pt x="683" y="96"/>
                                        </a:lnTo>
                                        <a:lnTo>
                                          <a:pt x="683" y="87"/>
                                        </a:lnTo>
                                        <a:lnTo>
                                          <a:pt x="673" y="96"/>
                                        </a:lnTo>
                                        <a:lnTo>
                                          <a:pt x="687" y="96"/>
                                        </a:lnTo>
                                        <a:lnTo>
                                          <a:pt x="687" y="91"/>
                                        </a:lnTo>
                                        <a:lnTo>
                                          <a:pt x="692" y="87"/>
                                        </a:lnTo>
                                        <a:lnTo>
                                          <a:pt x="678" y="82"/>
                                        </a:lnTo>
                                        <a:lnTo>
                                          <a:pt x="678" y="817"/>
                                        </a:lnTo>
                                        <a:lnTo>
                                          <a:pt x="697" y="817"/>
                                        </a:lnTo>
                                        <a:lnTo>
                                          <a:pt x="697" y="82"/>
                                        </a:lnTo>
                                        <a:lnTo>
                                          <a:pt x="697" y="77"/>
                                        </a:lnTo>
                                        <a:lnTo>
                                          <a:pt x="692" y="77"/>
                                        </a:lnTo>
                                        <a:lnTo>
                                          <a:pt x="692" y="72"/>
                                        </a:lnTo>
                                        <a:lnTo>
                                          <a:pt x="687" y="72"/>
                                        </a:lnTo>
                                        <a:lnTo>
                                          <a:pt x="683" y="72"/>
                                        </a:lnTo>
                                        <a:lnTo>
                                          <a:pt x="683" y="77"/>
                                        </a:lnTo>
                                        <a:lnTo>
                                          <a:pt x="678" y="82"/>
                                        </a:lnTo>
                                        <a:lnTo>
                                          <a:pt x="683" y="77"/>
                                        </a:lnTo>
                                        <a:lnTo>
                                          <a:pt x="673" y="77"/>
                                        </a:lnTo>
                                        <a:lnTo>
                                          <a:pt x="668" y="77"/>
                                        </a:lnTo>
                                        <a:lnTo>
                                          <a:pt x="668" y="82"/>
                                        </a:lnTo>
                                        <a:lnTo>
                                          <a:pt x="663" y="82"/>
                                        </a:lnTo>
                                        <a:lnTo>
                                          <a:pt x="663" y="87"/>
                                        </a:lnTo>
                                        <a:lnTo>
                                          <a:pt x="663" y="91"/>
                                        </a:lnTo>
                                        <a:lnTo>
                                          <a:pt x="673" y="82"/>
                                        </a:lnTo>
                                        <a:lnTo>
                                          <a:pt x="663" y="82"/>
                                        </a:lnTo>
                                        <a:lnTo>
                                          <a:pt x="658" y="82"/>
                                        </a:lnTo>
                                        <a:lnTo>
                                          <a:pt x="658" y="87"/>
                                        </a:lnTo>
                                        <a:lnTo>
                                          <a:pt x="654" y="91"/>
                                        </a:lnTo>
                                        <a:lnTo>
                                          <a:pt x="658" y="87"/>
                                        </a:lnTo>
                                        <a:lnTo>
                                          <a:pt x="654" y="87"/>
                                        </a:lnTo>
                                        <a:lnTo>
                                          <a:pt x="649" y="87"/>
                                        </a:lnTo>
                                        <a:lnTo>
                                          <a:pt x="649" y="91"/>
                                        </a:lnTo>
                                        <a:lnTo>
                                          <a:pt x="644" y="96"/>
                                        </a:lnTo>
                                        <a:lnTo>
                                          <a:pt x="649" y="91"/>
                                        </a:lnTo>
                                        <a:lnTo>
                                          <a:pt x="644" y="91"/>
                                        </a:lnTo>
                                        <a:lnTo>
                                          <a:pt x="639" y="91"/>
                                        </a:lnTo>
                                        <a:lnTo>
                                          <a:pt x="639" y="96"/>
                                        </a:lnTo>
                                        <a:lnTo>
                                          <a:pt x="634" y="101"/>
                                        </a:lnTo>
                                        <a:lnTo>
                                          <a:pt x="639" y="96"/>
                                        </a:lnTo>
                                        <a:lnTo>
                                          <a:pt x="630" y="96"/>
                                        </a:lnTo>
                                        <a:lnTo>
                                          <a:pt x="625" y="96"/>
                                        </a:lnTo>
                                        <a:lnTo>
                                          <a:pt x="625" y="101"/>
                                        </a:lnTo>
                                        <a:lnTo>
                                          <a:pt x="620" y="101"/>
                                        </a:lnTo>
                                        <a:lnTo>
                                          <a:pt x="620" y="106"/>
                                        </a:lnTo>
                                        <a:lnTo>
                                          <a:pt x="620" y="111"/>
                                        </a:lnTo>
                                        <a:lnTo>
                                          <a:pt x="630" y="101"/>
                                        </a:lnTo>
                                        <a:lnTo>
                                          <a:pt x="615" y="101"/>
                                        </a:lnTo>
                                        <a:lnTo>
                                          <a:pt x="610" y="101"/>
                                        </a:lnTo>
                                        <a:lnTo>
                                          <a:pt x="610" y="106"/>
                                        </a:lnTo>
                                        <a:lnTo>
                                          <a:pt x="606" y="106"/>
                                        </a:lnTo>
                                        <a:lnTo>
                                          <a:pt x="606" y="111"/>
                                        </a:lnTo>
                                        <a:lnTo>
                                          <a:pt x="606" y="115"/>
                                        </a:lnTo>
                                        <a:lnTo>
                                          <a:pt x="615" y="106"/>
                                        </a:lnTo>
                                        <a:lnTo>
                                          <a:pt x="606" y="106"/>
                                        </a:lnTo>
                                        <a:lnTo>
                                          <a:pt x="601" y="106"/>
                                        </a:lnTo>
                                        <a:lnTo>
                                          <a:pt x="601" y="111"/>
                                        </a:lnTo>
                                        <a:lnTo>
                                          <a:pt x="596" y="115"/>
                                        </a:lnTo>
                                        <a:lnTo>
                                          <a:pt x="601" y="111"/>
                                        </a:lnTo>
                                        <a:lnTo>
                                          <a:pt x="591" y="111"/>
                                        </a:lnTo>
                                        <a:lnTo>
                                          <a:pt x="586" y="111"/>
                                        </a:lnTo>
                                        <a:lnTo>
                                          <a:pt x="586" y="115"/>
                                        </a:lnTo>
                                        <a:lnTo>
                                          <a:pt x="582" y="120"/>
                                        </a:lnTo>
                                        <a:lnTo>
                                          <a:pt x="586" y="115"/>
                                        </a:lnTo>
                                        <a:lnTo>
                                          <a:pt x="572" y="115"/>
                                        </a:lnTo>
                                        <a:lnTo>
                                          <a:pt x="567" y="115"/>
                                        </a:lnTo>
                                        <a:lnTo>
                                          <a:pt x="567" y="120"/>
                                        </a:lnTo>
                                        <a:lnTo>
                                          <a:pt x="562" y="120"/>
                                        </a:lnTo>
                                        <a:lnTo>
                                          <a:pt x="562" y="125"/>
                                        </a:lnTo>
                                        <a:lnTo>
                                          <a:pt x="562" y="130"/>
                                        </a:lnTo>
                                        <a:lnTo>
                                          <a:pt x="572" y="120"/>
                                        </a:lnTo>
                                        <a:lnTo>
                                          <a:pt x="558" y="120"/>
                                        </a:lnTo>
                                        <a:lnTo>
                                          <a:pt x="553" y="120"/>
                                        </a:lnTo>
                                        <a:lnTo>
                                          <a:pt x="553" y="125"/>
                                        </a:lnTo>
                                        <a:lnTo>
                                          <a:pt x="548" y="130"/>
                                        </a:lnTo>
                                        <a:lnTo>
                                          <a:pt x="553" y="125"/>
                                        </a:lnTo>
                                        <a:lnTo>
                                          <a:pt x="534" y="125"/>
                                        </a:lnTo>
                                        <a:lnTo>
                                          <a:pt x="529" y="125"/>
                                        </a:lnTo>
                                        <a:lnTo>
                                          <a:pt x="529" y="130"/>
                                        </a:lnTo>
                                        <a:lnTo>
                                          <a:pt x="524" y="135"/>
                                        </a:lnTo>
                                        <a:lnTo>
                                          <a:pt x="529" y="130"/>
                                        </a:lnTo>
                                        <a:lnTo>
                                          <a:pt x="490" y="130"/>
                                        </a:lnTo>
                                        <a:lnTo>
                                          <a:pt x="486" y="130"/>
                                        </a:lnTo>
                                        <a:lnTo>
                                          <a:pt x="486" y="135"/>
                                        </a:lnTo>
                                        <a:lnTo>
                                          <a:pt x="481" y="139"/>
                                        </a:lnTo>
                                        <a:lnTo>
                                          <a:pt x="486" y="135"/>
                                        </a:lnTo>
                                        <a:lnTo>
                                          <a:pt x="452" y="135"/>
                                        </a:lnTo>
                                        <a:lnTo>
                                          <a:pt x="447" y="135"/>
                                        </a:lnTo>
                                        <a:lnTo>
                                          <a:pt x="447" y="139"/>
                                        </a:lnTo>
                                        <a:lnTo>
                                          <a:pt x="442" y="144"/>
                                        </a:lnTo>
                                        <a:lnTo>
                                          <a:pt x="447" y="139"/>
                                        </a:lnTo>
                                        <a:lnTo>
                                          <a:pt x="389" y="139"/>
                                        </a:lnTo>
                                        <a:lnTo>
                                          <a:pt x="394" y="144"/>
                                        </a:lnTo>
                                        <a:lnTo>
                                          <a:pt x="389" y="139"/>
                                        </a:lnTo>
                                        <a:lnTo>
                                          <a:pt x="389" y="135"/>
                                        </a:lnTo>
                                        <a:lnTo>
                                          <a:pt x="385" y="135"/>
                                        </a:lnTo>
                                        <a:lnTo>
                                          <a:pt x="365" y="135"/>
                                        </a:lnTo>
                                        <a:lnTo>
                                          <a:pt x="370" y="139"/>
                                        </a:lnTo>
                                        <a:lnTo>
                                          <a:pt x="365" y="135"/>
                                        </a:lnTo>
                                        <a:lnTo>
                                          <a:pt x="365" y="130"/>
                                        </a:lnTo>
                                        <a:lnTo>
                                          <a:pt x="361" y="130"/>
                                        </a:lnTo>
                                        <a:lnTo>
                                          <a:pt x="351" y="130"/>
                                        </a:lnTo>
                                        <a:lnTo>
                                          <a:pt x="356" y="135"/>
                                        </a:lnTo>
                                        <a:lnTo>
                                          <a:pt x="351" y="130"/>
                                        </a:lnTo>
                                        <a:lnTo>
                                          <a:pt x="351" y="125"/>
                                        </a:lnTo>
                                        <a:lnTo>
                                          <a:pt x="346" y="125"/>
                                        </a:lnTo>
                                        <a:lnTo>
                                          <a:pt x="341" y="125"/>
                                        </a:lnTo>
                                        <a:lnTo>
                                          <a:pt x="346" y="130"/>
                                        </a:lnTo>
                                        <a:lnTo>
                                          <a:pt x="341" y="125"/>
                                        </a:lnTo>
                                        <a:lnTo>
                                          <a:pt x="341" y="120"/>
                                        </a:lnTo>
                                        <a:lnTo>
                                          <a:pt x="337" y="120"/>
                                        </a:lnTo>
                                        <a:lnTo>
                                          <a:pt x="332" y="120"/>
                                        </a:lnTo>
                                        <a:lnTo>
                                          <a:pt x="341" y="130"/>
                                        </a:lnTo>
                                        <a:lnTo>
                                          <a:pt x="341" y="125"/>
                                        </a:lnTo>
                                        <a:lnTo>
                                          <a:pt x="341" y="120"/>
                                        </a:lnTo>
                                        <a:lnTo>
                                          <a:pt x="337" y="120"/>
                                        </a:lnTo>
                                        <a:lnTo>
                                          <a:pt x="337" y="115"/>
                                        </a:lnTo>
                                        <a:lnTo>
                                          <a:pt x="332" y="115"/>
                                        </a:lnTo>
                                        <a:lnTo>
                                          <a:pt x="327" y="115"/>
                                        </a:lnTo>
                                        <a:lnTo>
                                          <a:pt x="337" y="125"/>
                                        </a:lnTo>
                                        <a:lnTo>
                                          <a:pt x="337" y="120"/>
                                        </a:lnTo>
                                        <a:lnTo>
                                          <a:pt x="337" y="115"/>
                                        </a:lnTo>
                                        <a:lnTo>
                                          <a:pt x="332" y="115"/>
                                        </a:lnTo>
                                        <a:lnTo>
                                          <a:pt x="332" y="111"/>
                                        </a:lnTo>
                                        <a:lnTo>
                                          <a:pt x="327" y="111"/>
                                        </a:lnTo>
                                        <a:lnTo>
                                          <a:pt x="322" y="111"/>
                                        </a:lnTo>
                                        <a:lnTo>
                                          <a:pt x="332" y="120"/>
                                        </a:lnTo>
                                        <a:lnTo>
                                          <a:pt x="332" y="115"/>
                                        </a:lnTo>
                                        <a:lnTo>
                                          <a:pt x="332" y="111"/>
                                        </a:lnTo>
                                        <a:lnTo>
                                          <a:pt x="327" y="111"/>
                                        </a:lnTo>
                                        <a:lnTo>
                                          <a:pt x="327" y="106"/>
                                        </a:lnTo>
                                        <a:lnTo>
                                          <a:pt x="322" y="106"/>
                                        </a:lnTo>
                                        <a:lnTo>
                                          <a:pt x="317" y="106"/>
                                        </a:lnTo>
                                        <a:lnTo>
                                          <a:pt x="327" y="115"/>
                                        </a:lnTo>
                                        <a:lnTo>
                                          <a:pt x="327" y="111"/>
                                        </a:lnTo>
                                        <a:lnTo>
                                          <a:pt x="327" y="106"/>
                                        </a:lnTo>
                                        <a:lnTo>
                                          <a:pt x="322" y="106"/>
                                        </a:lnTo>
                                        <a:lnTo>
                                          <a:pt x="322" y="101"/>
                                        </a:lnTo>
                                        <a:lnTo>
                                          <a:pt x="317" y="101"/>
                                        </a:lnTo>
                                        <a:lnTo>
                                          <a:pt x="313" y="101"/>
                                        </a:lnTo>
                                        <a:lnTo>
                                          <a:pt x="322" y="111"/>
                                        </a:lnTo>
                                        <a:lnTo>
                                          <a:pt x="322" y="106"/>
                                        </a:lnTo>
                                        <a:lnTo>
                                          <a:pt x="322" y="101"/>
                                        </a:lnTo>
                                        <a:lnTo>
                                          <a:pt x="317" y="101"/>
                                        </a:lnTo>
                                        <a:lnTo>
                                          <a:pt x="303" y="87"/>
                                        </a:lnTo>
                                        <a:lnTo>
                                          <a:pt x="308" y="91"/>
                                        </a:lnTo>
                                        <a:lnTo>
                                          <a:pt x="308" y="87"/>
                                        </a:lnTo>
                                        <a:lnTo>
                                          <a:pt x="308" y="82"/>
                                        </a:lnTo>
                                        <a:lnTo>
                                          <a:pt x="303" y="82"/>
                                        </a:lnTo>
                                        <a:lnTo>
                                          <a:pt x="303" y="77"/>
                                        </a:lnTo>
                                        <a:lnTo>
                                          <a:pt x="298" y="77"/>
                                        </a:lnTo>
                                        <a:lnTo>
                                          <a:pt x="293" y="77"/>
                                        </a:lnTo>
                                        <a:lnTo>
                                          <a:pt x="303" y="87"/>
                                        </a:lnTo>
                                        <a:lnTo>
                                          <a:pt x="303" y="82"/>
                                        </a:lnTo>
                                        <a:lnTo>
                                          <a:pt x="303" y="77"/>
                                        </a:lnTo>
                                        <a:lnTo>
                                          <a:pt x="298" y="77"/>
                                        </a:lnTo>
                                        <a:lnTo>
                                          <a:pt x="293" y="72"/>
                                        </a:lnTo>
                                        <a:lnTo>
                                          <a:pt x="298" y="77"/>
                                        </a:lnTo>
                                        <a:lnTo>
                                          <a:pt x="298" y="72"/>
                                        </a:lnTo>
                                        <a:lnTo>
                                          <a:pt x="298" y="67"/>
                                        </a:lnTo>
                                        <a:lnTo>
                                          <a:pt x="293" y="67"/>
                                        </a:lnTo>
                                        <a:lnTo>
                                          <a:pt x="279" y="53"/>
                                        </a:lnTo>
                                        <a:lnTo>
                                          <a:pt x="284" y="58"/>
                                        </a:lnTo>
                                        <a:lnTo>
                                          <a:pt x="284" y="53"/>
                                        </a:lnTo>
                                        <a:lnTo>
                                          <a:pt x="284" y="48"/>
                                        </a:lnTo>
                                        <a:lnTo>
                                          <a:pt x="279" y="48"/>
                                        </a:lnTo>
                                        <a:lnTo>
                                          <a:pt x="279" y="43"/>
                                        </a:lnTo>
                                        <a:lnTo>
                                          <a:pt x="274" y="43"/>
                                        </a:lnTo>
                                        <a:lnTo>
                                          <a:pt x="269" y="43"/>
                                        </a:lnTo>
                                        <a:lnTo>
                                          <a:pt x="279" y="53"/>
                                        </a:lnTo>
                                        <a:lnTo>
                                          <a:pt x="279" y="48"/>
                                        </a:lnTo>
                                        <a:lnTo>
                                          <a:pt x="279" y="43"/>
                                        </a:lnTo>
                                        <a:lnTo>
                                          <a:pt x="274" y="43"/>
                                        </a:lnTo>
                                        <a:lnTo>
                                          <a:pt x="274" y="38"/>
                                        </a:lnTo>
                                        <a:lnTo>
                                          <a:pt x="269" y="38"/>
                                        </a:lnTo>
                                        <a:lnTo>
                                          <a:pt x="264" y="38"/>
                                        </a:lnTo>
                                        <a:lnTo>
                                          <a:pt x="274" y="48"/>
                                        </a:lnTo>
                                        <a:lnTo>
                                          <a:pt x="274" y="43"/>
                                        </a:lnTo>
                                        <a:lnTo>
                                          <a:pt x="274" y="38"/>
                                        </a:lnTo>
                                        <a:lnTo>
                                          <a:pt x="269" y="38"/>
                                        </a:lnTo>
                                        <a:lnTo>
                                          <a:pt x="269" y="34"/>
                                        </a:lnTo>
                                        <a:lnTo>
                                          <a:pt x="264" y="34"/>
                                        </a:lnTo>
                                        <a:lnTo>
                                          <a:pt x="260" y="34"/>
                                        </a:lnTo>
                                        <a:lnTo>
                                          <a:pt x="269" y="43"/>
                                        </a:lnTo>
                                        <a:lnTo>
                                          <a:pt x="269" y="38"/>
                                        </a:lnTo>
                                        <a:lnTo>
                                          <a:pt x="269" y="34"/>
                                        </a:lnTo>
                                        <a:lnTo>
                                          <a:pt x="264" y="34"/>
                                        </a:lnTo>
                                        <a:lnTo>
                                          <a:pt x="264" y="29"/>
                                        </a:lnTo>
                                        <a:lnTo>
                                          <a:pt x="260" y="29"/>
                                        </a:lnTo>
                                        <a:lnTo>
                                          <a:pt x="255" y="29"/>
                                        </a:lnTo>
                                        <a:lnTo>
                                          <a:pt x="264" y="38"/>
                                        </a:lnTo>
                                        <a:lnTo>
                                          <a:pt x="264" y="34"/>
                                        </a:lnTo>
                                        <a:lnTo>
                                          <a:pt x="264" y="29"/>
                                        </a:lnTo>
                                        <a:lnTo>
                                          <a:pt x="260" y="29"/>
                                        </a:lnTo>
                                        <a:lnTo>
                                          <a:pt x="260" y="24"/>
                                        </a:lnTo>
                                        <a:lnTo>
                                          <a:pt x="255" y="24"/>
                                        </a:lnTo>
                                        <a:lnTo>
                                          <a:pt x="250" y="24"/>
                                        </a:lnTo>
                                        <a:lnTo>
                                          <a:pt x="260" y="34"/>
                                        </a:lnTo>
                                        <a:lnTo>
                                          <a:pt x="260" y="29"/>
                                        </a:lnTo>
                                        <a:lnTo>
                                          <a:pt x="260" y="24"/>
                                        </a:lnTo>
                                        <a:lnTo>
                                          <a:pt x="255" y="24"/>
                                        </a:lnTo>
                                        <a:lnTo>
                                          <a:pt x="255" y="19"/>
                                        </a:lnTo>
                                        <a:lnTo>
                                          <a:pt x="250" y="19"/>
                                        </a:lnTo>
                                        <a:lnTo>
                                          <a:pt x="245" y="19"/>
                                        </a:lnTo>
                                        <a:lnTo>
                                          <a:pt x="250" y="24"/>
                                        </a:lnTo>
                                        <a:lnTo>
                                          <a:pt x="245" y="19"/>
                                        </a:lnTo>
                                        <a:lnTo>
                                          <a:pt x="245" y="14"/>
                                        </a:lnTo>
                                        <a:lnTo>
                                          <a:pt x="240" y="14"/>
                                        </a:lnTo>
                                        <a:lnTo>
                                          <a:pt x="236" y="14"/>
                                        </a:lnTo>
                                        <a:lnTo>
                                          <a:pt x="240" y="19"/>
                                        </a:lnTo>
                                        <a:lnTo>
                                          <a:pt x="236" y="14"/>
                                        </a:lnTo>
                                        <a:lnTo>
                                          <a:pt x="236" y="10"/>
                                        </a:lnTo>
                                        <a:lnTo>
                                          <a:pt x="231" y="10"/>
                                        </a:lnTo>
                                        <a:lnTo>
                                          <a:pt x="221" y="10"/>
                                        </a:lnTo>
                                        <a:lnTo>
                                          <a:pt x="226" y="14"/>
                                        </a:lnTo>
                                        <a:lnTo>
                                          <a:pt x="221" y="10"/>
                                        </a:lnTo>
                                        <a:lnTo>
                                          <a:pt x="221" y="5"/>
                                        </a:lnTo>
                                        <a:lnTo>
                                          <a:pt x="216" y="5"/>
                                        </a:lnTo>
                                        <a:lnTo>
                                          <a:pt x="192" y="5"/>
                                        </a:lnTo>
                                        <a:lnTo>
                                          <a:pt x="197" y="10"/>
                                        </a:lnTo>
                                        <a:lnTo>
                                          <a:pt x="192" y="5"/>
                                        </a:lnTo>
                                        <a:lnTo>
                                          <a:pt x="192" y="0"/>
                                        </a:lnTo>
                                        <a:lnTo>
                                          <a:pt x="188" y="0"/>
                                        </a:lnTo>
                                        <a:lnTo>
                                          <a:pt x="125" y="0"/>
                                        </a:lnTo>
                                        <a:lnTo>
                                          <a:pt x="120" y="0"/>
                                        </a:lnTo>
                                        <a:lnTo>
                                          <a:pt x="120" y="5"/>
                                        </a:lnTo>
                                        <a:lnTo>
                                          <a:pt x="116" y="10"/>
                                        </a:lnTo>
                                        <a:lnTo>
                                          <a:pt x="120" y="5"/>
                                        </a:lnTo>
                                        <a:lnTo>
                                          <a:pt x="82" y="5"/>
                                        </a:lnTo>
                                        <a:lnTo>
                                          <a:pt x="77" y="5"/>
                                        </a:lnTo>
                                        <a:lnTo>
                                          <a:pt x="77" y="10"/>
                                        </a:lnTo>
                                        <a:lnTo>
                                          <a:pt x="72" y="10"/>
                                        </a:lnTo>
                                        <a:lnTo>
                                          <a:pt x="72" y="14"/>
                                        </a:lnTo>
                                        <a:lnTo>
                                          <a:pt x="72" y="19"/>
                                        </a:lnTo>
                                        <a:lnTo>
                                          <a:pt x="82" y="10"/>
                                        </a:lnTo>
                                        <a:lnTo>
                                          <a:pt x="63" y="10"/>
                                        </a:lnTo>
                                        <a:lnTo>
                                          <a:pt x="58" y="10"/>
                                        </a:lnTo>
                                        <a:lnTo>
                                          <a:pt x="58" y="14"/>
                                        </a:lnTo>
                                        <a:lnTo>
                                          <a:pt x="53" y="14"/>
                                        </a:lnTo>
                                        <a:lnTo>
                                          <a:pt x="53" y="19"/>
                                        </a:lnTo>
                                        <a:lnTo>
                                          <a:pt x="53" y="24"/>
                                        </a:lnTo>
                                        <a:lnTo>
                                          <a:pt x="63" y="14"/>
                                        </a:lnTo>
                                        <a:lnTo>
                                          <a:pt x="53" y="14"/>
                                        </a:lnTo>
                                        <a:lnTo>
                                          <a:pt x="48" y="14"/>
                                        </a:lnTo>
                                        <a:lnTo>
                                          <a:pt x="48" y="19"/>
                                        </a:lnTo>
                                        <a:lnTo>
                                          <a:pt x="43" y="19"/>
                                        </a:lnTo>
                                        <a:lnTo>
                                          <a:pt x="43" y="24"/>
                                        </a:lnTo>
                                        <a:lnTo>
                                          <a:pt x="43" y="29"/>
                                        </a:lnTo>
                                        <a:lnTo>
                                          <a:pt x="53" y="19"/>
                                        </a:lnTo>
                                        <a:lnTo>
                                          <a:pt x="43" y="19"/>
                                        </a:lnTo>
                                        <a:lnTo>
                                          <a:pt x="39" y="19"/>
                                        </a:lnTo>
                                        <a:lnTo>
                                          <a:pt x="39" y="24"/>
                                        </a:lnTo>
                                        <a:lnTo>
                                          <a:pt x="34" y="29"/>
                                        </a:lnTo>
                                        <a:lnTo>
                                          <a:pt x="39" y="24"/>
                                        </a:lnTo>
                                        <a:lnTo>
                                          <a:pt x="34" y="24"/>
                                        </a:lnTo>
                                        <a:lnTo>
                                          <a:pt x="29" y="24"/>
                                        </a:lnTo>
                                        <a:lnTo>
                                          <a:pt x="29" y="29"/>
                                        </a:lnTo>
                                        <a:lnTo>
                                          <a:pt x="24" y="29"/>
                                        </a:lnTo>
                                        <a:lnTo>
                                          <a:pt x="24" y="34"/>
                                        </a:lnTo>
                                        <a:lnTo>
                                          <a:pt x="24" y="38"/>
                                        </a:lnTo>
                                        <a:lnTo>
                                          <a:pt x="34" y="29"/>
                                        </a:lnTo>
                                        <a:lnTo>
                                          <a:pt x="29" y="29"/>
                                        </a:lnTo>
                                        <a:lnTo>
                                          <a:pt x="24" y="29"/>
                                        </a:lnTo>
                                        <a:lnTo>
                                          <a:pt x="24" y="34"/>
                                        </a:lnTo>
                                        <a:lnTo>
                                          <a:pt x="10" y="48"/>
                                        </a:lnTo>
                                        <a:lnTo>
                                          <a:pt x="5" y="48"/>
                                        </a:lnTo>
                                        <a:lnTo>
                                          <a:pt x="5" y="53"/>
                                        </a:lnTo>
                                        <a:lnTo>
                                          <a:pt x="5" y="58"/>
                                        </a:lnTo>
                                        <a:lnTo>
                                          <a:pt x="10" y="53"/>
                                        </a:lnTo>
                                        <a:lnTo>
                                          <a:pt x="5" y="58"/>
                                        </a:lnTo>
                                        <a:lnTo>
                                          <a:pt x="0" y="58"/>
                                        </a:lnTo>
                                        <a:lnTo>
                                          <a:pt x="0" y="63"/>
                                        </a:lnTo>
                                        <a:lnTo>
                                          <a:pt x="0" y="817"/>
                                        </a:lnTo>
                                        <a:lnTo>
                                          <a:pt x="0" y="822"/>
                                        </a:lnTo>
                                        <a:lnTo>
                                          <a:pt x="5" y="822"/>
                                        </a:lnTo>
                                        <a:lnTo>
                                          <a:pt x="5" y="827"/>
                                        </a:lnTo>
                                        <a:lnTo>
                                          <a:pt x="346" y="1053"/>
                                        </a:lnTo>
                                        <a:lnTo>
                                          <a:pt x="351" y="1053"/>
                                        </a:lnTo>
                                        <a:lnTo>
                                          <a:pt x="356" y="1053"/>
                                        </a:lnTo>
                                        <a:lnTo>
                                          <a:pt x="692" y="827"/>
                                        </a:lnTo>
                                        <a:lnTo>
                                          <a:pt x="692" y="822"/>
                                        </a:lnTo>
                                        <a:lnTo>
                                          <a:pt x="697" y="822"/>
                                        </a:lnTo>
                                        <a:lnTo>
                                          <a:pt x="697" y="817"/>
                                        </a:lnTo>
                                        <a:lnTo>
                                          <a:pt x="678" y="8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4" name="Freeform 1213"/>
                                <wps:cNvSpPr>
                                  <a:spLocks/>
                                </wps:cNvSpPr>
                                <wps:spPr bwMode="auto">
                                  <a:xfrm>
                                    <a:off x="2018" y="77"/>
                                    <a:ext cx="289" cy="577"/>
                                  </a:xfrm>
                                  <a:custGeom>
                                    <a:avLst/>
                                    <a:gdLst>
                                      <a:gd name="T0" fmla="*/ 192 w 289"/>
                                      <a:gd name="T1" fmla="*/ 0 h 577"/>
                                      <a:gd name="T2" fmla="*/ 192 w 289"/>
                                      <a:gd name="T3" fmla="*/ 288 h 577"/>
                                      <a:gd name="T4" fmla="*/ 289 w 289"/>
                                      <a:gd name="T5" fmla="*/ 288 h 577"/>
                                      <a:gd name="T6" fmla="*/ 144 w 289"/>
                                      <a:gd name="T7" fmla="*/ 577 h 577"/>
                                      <a:gd name="T8" fmla="*/ 0 w 289"/>
                                      <a:gd name="T9" fmla="*/ 288 h 577"/>
                                      <a:gd name="T10" fmla="*/ 96 w 289"/>
                                      <a:gd name="T11" fmla="*/ 288 h 577"/>
                                      <a:gd name="T12" fmla="*/ 96 w 289"/>
                                      <a:gd name="T13" fmla="*/ 0 h 577"/>
                                      <a:gd name="T14" fmla="*/ 192 w 289"/>
                                      <a:gd name="T15" fmla="*/ 0 h 57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77">
                                        <a:moveTo>
                                          <a:pt x="192" y="0"/>
                                        </a:moveTo>
                                        <a:lnTo>
                                          <a:pt x="192" y="288"/>
                                        </a:lnTo>
                                        <a:lnTo>
                                          <a:pt x="289" y="288"/>
                                        </a:lnTo>
                                        <a:lnTo>
                                          <a:pt x="144" y="577"/>
                                        </a:lnTo>
                                        <a:lnTo>
                                          <a:pt x="0" y="288"/>
                                        </a:lnTo>
                                        <a:lnTo>
                                          <a:pt x="96" y="288"/>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5" name="Freeform 1214"/>
                                <wps:cNvSpPr>
                                  <a:spLocks/>
                                </wps:cNvSpPr>
                                <wps:spPr bwMode="auto">
                                  <a:xfrm>
                                    <a:off x="2013" y="72"/>
                                    <a:ext cx="298" cy="587"/>
                                  </a:xfrm>
                                  <a:custGeom>
                                    <a:avLst/>
                                    <a:gdLst>
                                      <a:gd name="T0" fmla="*/ 197 w 298"/>
                                      <a:gd name="T1" fmla="*/ 10 h 587"/>
                                      <a:gd name="T2" fmla="*/ 193 w 298"/>
                                      <a:gd name="T3" fmla="*/ 5 h 587"/>
                                      <a:gd name="T4" fmla="*/ 193 w 298"/>
                                      <a:gd name="T5" fmla="*/ 298 h 587"/>
                                      <a:gd name="T6" fmla="*/ 294 w 298"/>
                                      <a:gd name="T7" fmla="*/ 298 h 587"/>
                                      <a:gd name="T8" fmla="*/ 289 w 298"/>
                                      <a:gd name="T9" fmla="*/ 293 h 587"/>
                                      <a:gd name="T10" fmla="*/ 145 w 298"/>
                                      <a:gd name="T11" fmla="*/ 582 h 587"/>
                                      <a:gd name="T12" fmla="*/ 154 w 298"/>
                                      <a:gd name="T13" fmla="*/ 582 h 587"/>
                                      <a:gd name="T14" fmla="*/ 10 w 298"/>
                                      <a:gd name="T15" fmla="*/ 293 h 587"/>
                                      <a:gd name="T16" fmla="*/ 5 w 298"/>
                                      <a:gd name="T17" fmla="*/ 298 h 587"/>
                                      <a:gd name="T18" fmla="*/ 106 w 298"/>
                                      <a:gd name="T19" fmla="*/ 298 h 587"/>
                                      <a:gd name="T20" fmla="*/ 106 w 298"/>
                                      <a:gd name="T21" fmla="*/ 5 h 587"/>
                                      <a:gd name="T22" fmla="*/ 101 w 298"/>
                                      <a:gd name="T23" fmla="*/ 10 h 587"/>
                                      <a:gd name="T24" fmla="*/ 197 w 298"/>
                                      <a:gd name="T25" fmla="*/ 10 h 587"/>
                                      <a:gd name="T26" fmla="*/ 197 w 298"/>
                                      <a:gd name="T27" fmla="*/ 0 h 587"/>
                                      <a:gd name="T28" fmla="*/ 101 w 298"/>
                                      <a:gd name="T29" fmla="*/ 0 h 587"/>
                                      <a:gd name="T30" fmla="*/ 96 w 298"/>
                                      <a:gd name="T31" fmla="*/ 0 h 587"/>
                                      <a:gd name="T32" fmla="*/ 96 w 298"/>
                                      <a:gd name="T33" fmla="*/ 5 h 587"/>
                                      <a:gd name="T34" fmla="*/ 96 w 298"/>
                                      <a:gd name="T35" fmla="*/ 293 h 587"/>
                                      <a:gd name="T36" fmla="*/ 101 w 298"/>
                                      <a:gd name="T37" fmla="*/ 289 h 587"/>
                                      <a:gd name="T38" fmla="*/ 5 w 298"/>
                                      <a:gd name="T39" fmla="*/ 289 h 587"/>
                                      <a:gd name="T40" fmla="*/ 0 w 298"/>
                                      <a:gd name="T41" fmla="*/ 289 h 587"/>
                                      <a:gd name="T42" fmla="*/ 0 w 298"/>
                                      <a:gd name="T43" fmla="*/ 293 h 587"/>
                                      <a:gd name="T44" fmla="*/ 145 w 298"/>
                                      <a:gd name="T45" fmla="*/ 582 h 587"/>
                                      <a:gd name="T46" fmla="*/ 145 w 298"/>
                                      <a:gd name="T47" fmla="*/ 587 h 587"/>
                                      <a:gd name="T48" fmla="*/ 149 w 298"/>
                                      <a:gd name="T49" fmla="*/ 587 h 587"/>
                                      <a:gd name="T50" fmla="*/ 154 w 298"/>
                                      <a:gd name="T51" fmla="*/ 587 h 587"/>
                                      <a:gd name="T52" fmla="*/ 154 w 298"/>
                                      <a:gd name="T53" fmla="*/ 582 h 587"/>
                                      <a:gd name="T54" fmla="*/ 298 w 298"/>
                                      <a:gd name="T55" fmla="*/ 293 h 587"/>
                                      <a:gd name="T56" fmla="*/ 298 w 298"/>
                                      <a:gd name="T57" fmla="*/ 289 h 587"/>
                                      <a:gd name="T58" fmla="*/ 294 w 298"/>
                                      <a:gd name="T59" fmla="*/ 289 h 587"/>
                                      <a:gd name="T60" fmla="*/ 197 w 298"/>
                                      <a:gd name="T61" fmla="*/ 289 h 587"/>
                                      <a:gd name="T62" fmla="*/ 202 w 298"/>
                                      <a:gd name="T63" fmla="*/ 293 h 587"/>
                                      <a:gd name="T64" fmla="*/ 202 w 298"/>
                                      <a:gd name="T65" fmla="*/ 5 h 587"/>
                                      <a:gd name="T66" fmla="*/ 202 w 298"/>
                                      <a:gd name="T67" fmla="*/ 0 h 587"/>
                                      <a:gd name="T68" fmla="*/ 197 w 298"/>
                                      <a:gd name="T69" fmla="*/ 0 h 587"/>
                                      <a:gd name="T70" fmla="*/ 197 w 298"/>
                                      <a:gd name="T71" fmla="*/ 1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87">
                                        <a:moveTo>
                                          <a:pt x="197" y="10"/>
                                        </a:moveTo>
                                        <a:lnTo>
                                          <a:pt x="193" y="5"/>
                                        </a:lnTo>
                                        <a:lnTo>
                                          <a:pt x="193" y="298"/>
                                        </a:lnTo>
                                        <a:lnTo>
                                          <a:pt x="294" y="298"/>
                                        </a:lnTo>
                                        <a:lnTo>
                                          <a:pt x="289" y="293"/>
                                        </a:lnTo>
                                        <a:lnTo>
                                          <a:pt x="145" y="582"/>
                                        </a:lnTo>
                                        <a:lnTo>
                                          <a:pt x="154" y="582"/>
                                        </a:lnTo>
                                        <a:lnTo>
                                          <a:pt x="10" y="293"/>
                                        </a:lnTo>
                                        <a:lnTo>
                                          <a:pt x="5" y="298"/>
                                        </a:lnTo>
                                        <a:lnTo>
                                          <a:pt x="106" y="298"/>
                                        </a:lnTo>
                                        <a:lnTo>
                                          <a:pt x="106" y="5"/>
                                        </a:lnTo>
                                        <a:lnTo>
                                          <a:pt x="101" y="10"/>
                                        </a:lnTo>
                                        <a:lnTo>
                                          <a:pt x="197" y="10"/>
                                        </a:lnTo>
                                        <a:lnTo>
                                          <a:pt x="197" y="0"/>
                                        </a:lnTo>
                                        <a:lnTo>
                                          <a:pt x="101" y="0"/>
                                        </a:lnTo>
                                        <a:lnTo>
                                          <a:pt x="96" y="0"/>
                                        </a:lnTo>
                                        <a:lnTo>
                                          <a:pt x="96" y="5"/>
                                        </a:lnTo>
                                        <a:lnTo>
                                          <a:pt x="96" y="293"/>
                                        </a:lnTo>
                                        <a:lnTo>
                                          <a:pt x="101" y="289"/>
                                        </a:lnTo>
                                        <a:lnTo>
                                          <a:pt x="5" y="289"/>
                                        </a:lnTo>
                                        <a:lnTo>
                                          <a:pt x="0" y="289"/>
                                        </a:lnTo>
                                        <a:lnTo>
                                          <a:pt x="0" y="293"/>
                                        </a:lnTo>
                                        <a:lnTo>
                                          <a:pt x="145" y="582"/>
                                        </a:lnTo>
                                        <a:lnTo>
                                          <a:pt x="145" y="587"/>
                                        </a:lnTo>
                                        <a:lnTo>
                                          <a:pt x="149" y="587"/>
                                        </a:lnTo>
                                        <a:lnTo>
                                          <a:pt x="154" y="587"/>
                                        </a:lnTo>
                                        <a:lnTo>
                                          <a:pt x="154" y="582"/>
                                        </a:lnTo>
                                        <a:lnTo>
                                          <a:pt x="298" y="293"/>
                                        </a:lnTo>
                                        <a:lnTo>
                                          <a:pt x="298" y="289"/>
                                        </a:lnTo>
                                        <a:lnTo>
                                          <a:pt x="294" y="289"/>
                                        </a:lnTo>
                                        <a:lnTo>
                                          <a:pt x="197" y="289"/>
                                        </a:lnTo>
                                        <a:lnTo>
                                          <a:pt x="202" y="293"/>
                                        </a:lnTo>
                                        <a:lnTo>
                                          <a:pt x="202" y="5"/>
                                        </a:lnTo>
                                        <a:lnTo>
                                          <a:pt x="202" y="0"/>
                                        </a:lnTo>
                                        <a:lnTo>
                                          <a:pt x="197" y="0"/>
                                        </a:lnTo>
                                        <a:lnTo>
                                          <a:pt x="19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6" name="Rectangle 1215"/>
                                <wps:cNvSpPr>
                                  <a:spLocks noChangeArrowheads="1"/>
                                </wps:cNvSpPr>
                                <wps:spPr bwMode="auto">
                                  <a:xfrm>
                                    <a:off x="21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7" name="Rectangle 1216"/>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8" name="Rectangle 1217"/>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9" name="Rectangle 1218"/>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0" name="Rectangle 1219"/>
                                <wps:cNvSpPr>
                                  <a:spLocks noChangeArrowheads="1"/>
                                </wps:cNvSpPr>
                                <wps:spPr bwMode="auto">
                                  <a:xfrm>
                                    <a:off x="21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1" name="Rectangle 1220"/>
                                <wps:cNvSpPr>
                                  <a:spLocks noChangeArrowheads="1"/>
                                </wps:cNvSpPr>
                                <wps:spPr bwMode="auto">
                                  <a:xfrm>
                                    <a:off x="21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2" name="Rectangle 1221"/>
                                <wps:cNvSpPr>
                                  <a:spLocks noChangeArrowheads="1"/>
                                </wps:cNvSpPr>
                                <wps:spPr bwMode="auto">
                                  <a:xfrm>
                                    <a:off x="21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3" name="Rectangle 1222"/>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4" name="Rectangle 1223"/>
                                <wps:cNvSpPr>
                                  <a:spLocks noChangeArrowheads="1"/>
                                </wps:cNvSpPr>
                                <wps:spPr bwMode="auto">
                                  <a:xfrm>
                                    <a:off x="21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5" name="Rectangle 1224"/>
                                <wps:cNvSpPr>
                                  <a:spLocks noChangeArrowheads="1"/>
                                </wps:cNvSpPr>
                                <wps:spPr bwMode="auto">
                                  <a:xfrm>
                                    <a:off x="21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6" name="Rectangle 1225"/>
                                <wps:cNvSpPr>
                                  <a:spLocks noChangeArrowheads="1"/>
                                </wps:cNvSpPr>
                                <wps:spPr bwMode="auto">
                                  <a:xfrm>
                                    <a:off x="21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7" name="Rectangle 1226"/>
                                <wps:cNvSpPr>
                                  <a:spLocks noChangeArrowheads="1"/>
                                </wps:cNvSpPr>
                                <wps:spPr bwMode="auto">
                                  <a:xfrm>
                                    <a:off x="21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8" name="Rectangle 1227"/>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9" name="Rectangle 1228"/>
                                <wps:cNvSpPr>
                                  <a:spLocks noChangeArrowheads="1"/>
                                </wps:cNvSpPr>
                                <wps:spPr bwMode="auto">
                                  <a:xfrm>
                                    <a:off x="21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0" name="Rectangle 1229"/>
                                <wps:cNvSpPr>
                                  <a:spLocks noChangeArrowheads="1"/>
                                </wps:cNvSpPr>
                                <wps:spPr bwMode="auto">
                                  <a:xfrm>
                                    <a:off x="21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1" name="Rectangle 1230"/>
                                <wps:cNvSpPr>
                                  <a:spLocks noChangeArrowheads="1"/>
                                </wps:cNvSpPr>
                                <wps:spPr bwMode="auto">
                                  <a:xfrm>
                                    <a:off x="21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2" name="Rectangle 1231"/>
                                <wps:cNvSpPr>
                                  <a:spLocks noChangeArrowheads="1"/>
                                </wps:cNvSpPr>
                                <wps:spPr bwMode="auto">
                                  <a:xfrm>
                                    <a:off x="21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3" name="Rectangle 1232"/>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4" name="Rectangle 1233"/>
                                <wps:cNvSpPr>
                                  <a:spLocks noChangeArrowheads="1"/>
                                </wps:cNvSpPr>
                                <wps:spPr bwMode="auto">
                                  <a:xfrm>
                                    <a:off x="21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5" name="Rectangle 1234"/>
                                <wps:cNvSpPr>
                                  <a:spLocks noChangeArrowheads="1"/>
                                </wps:cNvSpPr>
                                <wps:spPr bwMode="auto">
                                  <a:xfrm>
                                    <a:off x="21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6" name="Rectangle 1235"/>
                                <wps:cNvSpPr>
                                  <a:spLocks noChangeArrowheads="1"/>
                                </wps:cNvSpPr>
                                <wps:spPr bwMode="auto">
                                  <a:xfrm>
                                    <a:off x="21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7" name="Rectangle 1236"/>
                                <wps:cNvSpPr>
                                  <a:spLocks noChangeArrowheads="1"/>
                                </wps:cNvSpPr>
                                <wps:spPr bwMode="auto">
                                  <a:xfrm>
                                    <a:off x="21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8" name="Rectangle 1237"/>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9" name="Rectangle 1238"/>
                                <wps:cNvSpPr>
                                  <a:spLocks noChangeArrowheads="1"/>
                                </wps:cNvSpPr>
                                <wps:spPr bwMode="auto">
                                  <a:xfrm>
                                    <a:off x="21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0" name="Rectangle 1239"/>
                                <wps:cNvSpPr>
                                  <a:spLocks noChangeArrowheads="1"/>
                                </wps:cNvSpPr>
                                <wps:spPr bwMode="auto">
                                  <a:xfrm>
                                    <a:off x="21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1" name="Rectangle 1240"/>
                                <wps:cNvSpPr>
                                  <a:spLocks noChangeArrowheads="1"/>
                                </wps:cNvSpPr>
                                <wps:spPr bwMode="auto">
                                  <a:xfrm>
                                    <a:off x="21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2" name="Rectangle 1241"/>
                                <wps:cNvSpPr>
                                  <a:spLocks noChangeArrowheads="1"/>
                                </wps:cNvSpPr>
                                <wps:spPr bwMode="auto">
                                  <a:xfrm>
                                    <a:off x="21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3" name="Rectangle 1242"/>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4" name="Rectangle 1243"/>
                                <wps:cNvSpPr>
                                  <a:spLocks noChangeArrowheads="1"/>
                                </wps:cNvSpPr>
                                <wps:spPr bwMode="auto">
                                  <a:xfrm>
                                    <a:off x="21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5" name="Rectangle 1244"/>
                                <wps:cNvSpPr>
                                  <a:spLocks noChangeArrowheads="1"/>
                                </wps:cNvSpPr>
                                <wps:spPr bwMode="auto">
                                  <a:xfrm>
                                    <a:off x="21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6" name="Rectangle 1245"/>
                                <wps:cNvSpPr>
                                  <a:spLocks noChangeArrowheads="1"/>
                                </wps:cNvSpPr>
                                <wps:spPr bwMode="auto">
                                  <a:xfrm>
                                    <a:off x="21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7" name="Rectangle 1246"/>
                                <wps:cNvSpPr>
                                  <a:spLocks noChangeArrowheads="1"/>
                                </wps:cNvSpPr>
                                <wps:spPr bwMode="auto">
                                  <a:xfrm>
                                    <a:off x="21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8" name="Rectangle 1247"/>
                                <wps:cNvSpPr>
                                  <a:spLocks noChangeArrowheads="1"/>
                                </wps:cNvSpPr>
                                <wps:spPr bwMode="auto">
                                  <a:xfrm>
                                    <a:off x="21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9" name="Rectangle 1248"/>
                                <wps:cNvSpPr>
                                  <a:spLocks noChangeArrowheads="1"/>
                                </wps:cNvSpPr>
                                <wps:spPr bwMode="auto">
                                  <a:xfrm>
                                    <a:off x="21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0" name="Rectangle 1249"/>
                                <wps:cNvSpPr>
                                  <a:spLocks noChangeArrowheads="1"/>
                                </wps:cNvSpPr>
                                <wps:spPr bwMode="auto">
                                  <a:xfrm>
                                    <a:off x="21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1" name="Rectangle 1250"/>
                                <wps:cNvSpPr>
                                  <a:spLocks noChangeArrowheads="1"/>
                                </wps:cNvSpPr>
                                <wps:spPr bwMode="auto">
                                  <a:xfrm>
                                    <a:off x="21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2" name="Rectangle 1251"/>
                                <wps:cNvSpPr>
                                  <a:spLocks noChangeArrowheads="1"/>
                                </wps:cNvSpPr>
                                <wps:spPr bwMode="auto">
                                  <a:xfrm>
                                    <a:off x="21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3" name="Rectangle 1252"/>
                                <wps:cNvSpPr>
                                  <a:spLocks noChangeArrowheads="1"/>
                                </wps:cNvSpPr>
                                <wps:spPr bwMode="auto">
                                  <a:xfrm>
                                    <a:off x="21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4" name="Rectangle 1253"/>
                                <wps:cNvSpPr>
                                  <a:spLocks noChangeArrowheads="1"/>
                                </wps:cNvSpPr>
                                <wps:spPr bwMode="auto">
                                  <a:xfrm>
                                    <a:off x="21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5" name="Rectangle 1254"/>
                                <wps:cNvSpPr>
                                  <a:spLocks noChangeArrowheads="1"/>
                                </wps:cNvSpPr>
                                <wps:spPr bwMode="auto">
                                  <a:xfrm>
                                    <a:off x="21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6" name="Rectangle 1255"/>
                                <wps:cNvSpPr>
                                  <a:spLocks noChangeArrowheads="1"/>
                                </wps:cNvSpPr>
                                <wps:spPr bwMode="auto">
                                  <a:xfrm>
                                    <a:off x="21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7" name="Rectangle 1256"/>
                                <wps:cNvSpPr>
                                  <a:spLocks noChangeArrowheads="1"/>
                                </wps:cNvSpPr>
                                <wps:spPr bwMode="auto">
                                  <a:xfrm>
                                    <a:off x="21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8" name="Rectangle 1257"/>
                                <wps:cNvSpPr>
                                  <a:spLocks noChangeArrowheads="1"/>
                                </wps:cNvSpPr>
                                <wps:spPr bwMode="auto">
                                  <a:xfrm>
                                    <a:off x="21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9" name="Rectangle 1258"/>
                                <wps:cNvSpPr>
                                  <a:spLocks noChangeArrowheads="1"/>
                                </wps:cNvSpPr>
                                <wps:spPr bwMode="auto">
                                  <a:xfrm>
                                    <a:off x="21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0" name="Rectangle 1259"/>
                                <wps:cNvSpPr>
                                  <a:spLocks noChangeArrowheads="1"/>
                                </wps:cNvSpPr>
                                <wps:spPr bwMode="auto">
                                  <a:xfrm>
                                    <a:off x="21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1" name="Rectangle 1260"/>
                                <wps:cNvSpPr>
                                  <a:spLocks noChangeArrowheads="1"/>
                                </wps:cNvSpPr>
                                <wps:spPr bwMode="auto">
                                  <a:xfrm>
                                    <a:off x="21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2" name="Rectangle 1261"/>
                                <wps:cNvSpPr>
                                  <a:spLocks noChangeArrowheads="1"/>
                                </wps:cNvSpPr>
                                <wps:spPr bwMode="auto">
                                  <a:xfrm>
                                    <a:off x="21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3" name="Rectangle 1262"/>
                                <wps:cNvSpPr>
                                  <a:spLocks noChangeArrowheads="1"/>
                                </wps:cNvSpPr>
                                <wps:spPr bwMode="auto">
                                  <a:xfrm>
                                    <a:off x="21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4" name="Rectangle 1263"/>
                                <wps:cNvSpPr>
                                  <a:spLocks noChangeArrowheads="1"/>
                                </wps:cNvSpPr>
                                <wps:spPr bwMode="auto">
                                  <a:xfrm>
                                    <a:off x="21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5" name="Rectangle 1264"/>
                                <wps:cNvSpPr>
                                  <a:spLocks noChangeArrowheads="1"/>
                                </wps:cNvSpPr>
                                <wps:spPr bwMode="auto">
                                  <a:xfrm>
                                    <a:off x="21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6" name="Rectangle 1265"/>
                                <wps:cNvSpPr>
                                  <a:spLocks noChangeArrowheads="1"/>
                                </wps:cNvSpPr>
                                <wps:spPr bwMode="auto">
                                  <a:xfrm>
                                    <a:off x="21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7" name="Rectangle 1266"/>
                                <wps:cNvSpPr>
                                  <a:spLocks noChangeArrowheads="1"/>
                                </wps:cNvSpPr>
                                <wps:spPr bwMode="auto">
                                  <a:xfrm>
                                    <a:off x="21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8" name="Rectangle 1267"/>
                                <wps:cNvSpPr>
                                  <a:spLocks noChangeArrowheads="1"/>
                                </wps:cNvSpPr>
                                <wps:spPr bwMode="auto">
                                  <a:xfrm>
                                    <a:off x="21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9" name="Rectangle 1268"/>
                                <wps:cNvSpPr>
                                  <a:spLocks noChangeArrowheads="1"/>
                                </wps:cNvSpPr>
                                <wps:spPr bwMode="auto">
                                  <a:xfrm>
                                    <a:off x="21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0" name="Rectangle 1269"/>
                                <wps:cNvSpPr>
                                  <a:spLocks noChangeArrowheads="1"/>
                                </wps:cNvSpPr>
                                <wps:spPr bwMode="auto">
                                  <a:xfrm>
                                    <a:off x="21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1" name="Rectangle 1270"/>
                                <wps:cNvSpPr>
                                  <a:spLocks noChangeArrowheads="1"/>
                                </wps:cNvSpPr>
                                <wps:spPr bwMode="auto">
                                  <a:xfrm>
                                    <a:off x="21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2" name="Rectangle 1271"/>
                                <wps:cNvSpPr>
                                  <a:spLocks noChangeArrowheads="1"/>
                                </wps:cNvSpPr>
                                <wps:spPr bwMode="auto">
                                  <a:xfrm>
                                    <a:off x="21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3" name="Rectangle 1272"/>
                                <wps:cNvSpPr>
                                  <a:spLocks noChangeArrowheads="1"/>
                                </wps:cNvSpPr>
                                <wps:spPr bwMode="auto">
                                  <a:xfrm>
                                    <a:off x="21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4" name="Rectangle 1273"/>
                                <wps:cNvSpPr>
                                  <a:spLocks noChangeArrowheads="1"/>
                                </wps:cNvSpPr>
                                <wps:spPr bwMode="auto">
                                  <a:xfrm>
                                    <a:off x="21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5" name="Rectangle 1274"/>
                                <wps:cNvSpPr>
                                  <a:spLocks noChangeArrowheads="1"/>
                                </wps:cNvSpPr>
                                <wps:spPr bwMode="auto">
                                  <a:xfrm>
                                    <a:off x="21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6" name="Rectangle 1275"/>
                                <wps:cNvSpPr>
                                  <a:spLocks noChangeArrowheads="1"/>
                                </wps:cNvSpPr>
                                <wps:spPr bwMode="auto">
                                  <a:xfrm>
                                    <a:off x="21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7" name="Rectangle 1276"/>
                                <wps:cNvSpPr>
                                  <a:spLocks noChangeArrowheads="1"/>
                                </wps:cNvSpPr>
                                <wps:spPr bwMode="auto">
                                  <a:xfrm>
                                    <a:off x="21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8" name="Rectangle 1277"/>
                                <wps:cNvSpPr>
                                  <a:spLocks noChangeArrowheads="1"/>
                                </wps:cNvSpPr>
                                <wps:spPr bwMode="auto">
                                  <a:xfrm>
                                    <a:off x="2172"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9" name="Rectangle 1278"/>
                                <wps:cNvSpPr>
                                  <a:spLocks noChangeArrowheads="1"/>
                                </wps:cNvSpPr>
                                <wps:spPr bwMode="auto">
                                  <a:xfrm>
                                    <a:off x="2172"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0" name="Rectangle 1279"/>
                                <wps:cNvSpPr>
                                  <a:spLocks noChangeArrowheads="1"/>
                                </wps:cNvSpPr>
                                <wps:spPr bwMode="auto">
                                  <a:xfrm>
                                    <a:off x="2172"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1" name="Rectangle 1280"/>
                                <wps:cNvSpPr>
                                  <a:spLocks noChangeArrowheads="1"/>
                                </wps:cNvSpPr>
                                <wps:spPr bwMode="auto">
                                  <a:xfrm>
                                    <a:off x="2172"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2" name="Rectangle 1281"/>
                                <wps:cNvSpPr>
                                  <a:spLocks noChangeArrowheads="1"/>
                                </wps:cNvSpPr>
                                <wps:spPr bwMode="auto">
                                  <a:xfrm>
                                    <a:off x="2172"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3" name="Rectangle 1282"/>
                                <wps:cNvSpPr>
                                  <a:spLocks noChangeArrowheads="1"/>
                                </wps:cNvSpPr>
                                <wps:spPr bwMode="auto">
                                  <a:xfrm>
                                    <a:off x="2172"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4" name="Rectangle 1283"/>
                                <wps:cNvSpPr>
                                  <a:spLocks noChangeArrowheads="1"/>
                                </wps:cNvSpPr>
                                <wps:spPr bwMode="auto">
                                  <a:xfrm>
                                    <a:off x="2172"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5" name="Rectangle 1284"/>
                                <wps:cNvSpPr>
                                  <a:spLocks noChangeArrowheads="1"/>
                                </wps:cNvSpPr>
                                <wps:spPr bwMode="auto">
                                  <a:xfrm>
                                    <a:off x="2172"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6" name="Rectangle 1285"/>
                                <wps:cNvSpPr>
                                  <a:spLocks noChangeArrowheads="1"/>
                                </wps:cNvSpPr>
                                <wps:spPr bwMode="auto">
                                  <a:xfrm>
                                    <a:off x="2172"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7" name="Rectangle 1286"/>
                                <wps:cNvSpPr>
                                  <a:spLocks noChangeArrowheads="1"/>
                                </wps:cNvSpPr>
                                <wps:spPr bwMode="auto">
                                  <a:xfrm>
                                    <a:off x="2172"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8" name="Rectangle 1287"/>
                                <wps:cNvSpPr>
                                  <a:spLocks noChangeArrowheads="1"/>
                                </wps:cNvSpPr>
                                <wps:spPr bwMode="auto">
                                  <a:xfrm>
                                    <a:off x="2172"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9" name="Rectangle 1288"/>
                                <wps:cNvSpPr>
                                  <a:spLocks noChangeArrowheads="1"/>
                                </wps:cNvSpPr>
                                <wps:spPr bwMode="auto">
                                  <a:xfrm>
                                    <a:off x="2172"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0" name="Rectangle 1289"/>
                                <wps:cNvSpPr>
                                  <a:spLocks noChangeArrowheads="1"/>
                                </wps:cNvSpPr>
                                <wps:spPr bwMode="auto">
                                  <a:xfrm>
                                    <a:off x="2172" y="5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1" name="Rectangle 1290"/>
                                <wps:cNvSpPr>
                                  <a:spLocks noChangeArrowheads="1"/>
                                </wps:cNvSpPr>
                                <wps:spPr bwMode="auto">
                                  <a:xfrm>
                                    <a:off x="2172" y="5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2" name="Rectangle 1291"/>
                                <wps:cNvSpPr>
                                  <a:spLocks noChangeArrowheads="1"/>
                                </wps:cNvSpPr>
                                <wps:spPr bwMode="auto">
                                  <a:xfrm>
                                    <a:off x="2172" y="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3" name="Rectangle 1292"/>
                                <wps:cNvSpPr>
                                  <a:spLocks noChangeArrowheads="1"/>
                                </wps:cNvSpPr>
                                <wps:spPr bwMode="auto">
                                  <a:xfrm>
                                    <a:off x="2172" y="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4" name="Rectangle 1293"/>
                                <wps:cNvSpPr>
                                  <a:spLocks noChangeArrowheads="1"/>
                                </wps:cNvSpPr>
                                <wps:spPr bwMode="auto">
                                  <a:xfrm>
                                    <a:off x="2172" y="5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5" name="Rectangle 1294"/>
                                <wps:cNvSpPr>
                                  <a:spLocks noChangeArrowheads="1"/>
                                </wps:cNvSpPr>
                                <wps:spPr bwMode="auto">
                                  <a:xfrm>
                                    <a:off x="2172" y="5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6" name="Rectangle 1295"/>
                                <wps:cNvSpPr>
                                  <a:spLocks noChangeArrowheads="1"/>
                                </wps:cNvSpPr>
                                <wps:spPr bwMode="auto">
                                  <a:xfrm>
                                    <a:off x="2172" y="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7" name="Rectangle 1296"/>
                                <wps:cNvSpPr>
                                  <a:spLocks noChangeArrowheads="1"/>
                                </wps:cNvSpPr>
                                <wps:spPr bwMode="auto">
                                  <a:xfrm>
                                    <a:off x="2172" y="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8" name="Rectangle 1297"/>
                                <wps:cNvSpPr>
                                  <a:spLocks noChangeArrowheads="1"/>
                                </wps:cNvSpPr>
                                <wps:spPr bwMode="auto">
                                  <a:xfrm>
                                    <a:off x="2172" y="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9" name="Rectangle 1298"/>
                                <wps:cNvSpPr>
                                  <a:spLocks noChangeArrowheads="1"/>
                                </wps:cNvSpPr>
                                <wps:spPr bwMode="auto">
                                  <a:xfrm>
                                    <a:off x="2172" y="5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0" name="Rectangle 1299"/>
                                <wps:cNvSpPr>
                                  <a:spLocks noChangeArrowheads="1"/>
                                </wps:cNvSpPr>
                                <wps:spPr bwMode="auto">
                                  <a:xfrm>
                                    <a:off x="2172" y="5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1" name="Rectangle 1300"/>
                                <wps:cNvSpPr>
                                  <a:spLocks noChangeArrowheads="1"/>
                                </wps:cNvSpPr>
                                <wps:spPr bwMode="auto">
                                  <a:xfrm>
                                    <a:off x="2172" y="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2" name="Rectangle 1301"/>
                                <wps:cNvSpPr>
                                  <a:spLocks noChangeArrowheads="1"/>
                                </wps:cNvSpPr>
                                <wps:spPr bwMode="auto">
                                  <a:xfrm>
                                    <a:off x="2172" y="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3" name="Rectangle 1302"/>
                                <wps:cNvSpPr>
                                  <a:spLocks noChangeArrowheads="1"/>
                                </wps:cNvSpPr>
                                <wps:spPr bwMode="auto">
                                  <a:xfrm>
                                    <a:off x="21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4" name="Rectangle 1303"/>
                                <wps:cNvSpPr>
                                  <a:spLocks noChangeArrowheads="1"/>
                                </wps:cNvSpPr>
                                <wps:spPr bwMode="auto">
                                  <a:xfrm>
                                    <a:off x="21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5" name="Rectangle 1304"/>
                                <wps:cNvSpPr>
                                  <a:spLocks noChangeArrowheads="1"/>
                                </wps:cNvSpPr>
                                <wps:spPr bwMode="auto">
                                  <a:xfrm>
                                    <a:off x="21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6" name="Rectangle 1305"/>
                                <wps:cNvSpPr>
                                  <a:spLocks noChangeArrowheads="1"/>
                                </wps:cNvSpPr>
                                <wps:spPr bwMode="auto">
                                  <a:xfrm>
                                    <a:off x="21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7" name="Rectangle 1306"/>
                                <wps:cNvSpPr>
                                  <a:spLocks noChangeArrowheads="1"/>
                                </wps:cNvSpPr>
                                <wps:spPr bwMode="auto">
                                  <a:xfrm>
                                    <a:off x="21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8" name="Rectangle 1307"/>
                                <wps:cNvSpPr>
                                  <a:spLocks noChangeArrowheads="1"/>
                                </wps:cNvSpPr>
                                <wps:spPr bwMode="auto">
                                  <a:xfrm>
                                    <a:off x="21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9" name="Rectangle 1308"/>
                                <wps:cNvSpPr>
                                  <a:spLocks noChangeArrowheads="1"/>
                                </wps:cNvSpPr>
                                <wps:spPr bwMode="auto">
                                  <a:xfrm>
                                    <a:off x="21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0" name="Rectangle 1309"/>
                                <wps:cNvSpPr>
                                  <a:spLocks noChangeArrowheads="1"/>
                                </wps:cNvSpPr>
                                <wps:spPr bwMode="auto">
                                  <a:xfrm>
                                    <a:off x="21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1" name="Rectangle 1310"/>
                                <wps:cNvSpPr>
                                  <a:spLocks noChangeArrowheads="1"/>
                                </wps:cNvSpPr>
                                <wps:spPr bwMode="auto">
                                  <a:xfrm>
                                    <a:off x="21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2" name="Rectangle 1311"/>
                                <wps:cNvSpPr>
                                  <a:spLocks noChangeArrowheads="1"/>
                                </wps:cNvSpPr>
                                <wps:spPr bwMode="auto">
                                  <a:xfrm>
                                    <a:off x="21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3" name="Rectangle 1312"/>
                                <wps:cNvSpPr>
                                  <a:spLocks noChangeArrowheads="1"/>
                                </wps:cNvSpPr>
                                <wps:spPr bwMode="auto">
                                  <a:xfrm>
                                    <a:off x="21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4" name="Rectangle 1313"/>
                                <wps:cNvSpPr>
                                  <a:spLocks noChangeArrowheads="1"/>
                                </wps:cNvSpPr>
                                <wps:spPr bwMode="auto">
                                  <a:xfrm>
                                    <a:off x="21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5" name="Rectangle 1314"/>
                                <wps:cNvSpPr>
                                  <a:spLocks noChangeArrowheads="1"/>
                                </wps:cNvSpPr>
                                <wps:spPr bwMode="auto">
                                  <a:xfrm>
                                    <a:off x="21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6" name="Rectangle 1315"/>
                                <wps:cNvSpPr>
                                  <a:spLocks noChangeArrowheads="1"/>
                                </wps:cNvSpPr>
                                <wps:spPr bwMode="auto">
                                  <a:xfrm>
                                    <a:off x="2172" y="7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7" name="Rectangle 1316"/>
                                <wps:cNvSpPr>
                                  <a:spLocks noChangeArrowheads="1"/>
                                </wps:cNvSpPr>
                                <wps:spPr bwMode="auto">
                                  <a:xfrm>
                                    <a:off x="2172" y="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8" name="Rectangle 1317"/>
                                <wps:cNvSpPr>
                                  <a:spLocks noChangeArrowheads="1"/>
                                </wps:cNvSpPr>
                                <wps:spPr bwMode="auto">
                                  <a:xfrm>
                                    <a:off x="2172" y="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9" name="Rectangle 1318"/>
                                <wps:cNvSpPr>
                                  <a:spLocks noChangeArrowheads="1"/>
                                </wps:cNvSpPr>
                                <wps:spPr bwMode="auto">
                                  <a:xfrm>
                                    <a:off x="2172" y="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0" name="Rectangle 1319"/>
                                <wps:cNvSpPr>
                                  <a:spLocks noChangeArrowheads="1"/>
                                </wps:cNvSpPr>
                                <wps:spPr bwMode="auto">
                                  <a:xfrm>
                                    <a:off x="2172" y="8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1" name="Rectangle 1320"/>
                                <wps:cNvSpPr>
                                  <a:spLocks noChangeArrowheads="1"/>
                                </wps:cNvSpPr>
                                <wps:spPr bwMode="auto">
                                  <a:xfrm>
                                    <a:off x="2172" y="8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2" name="Rectangle 1321"/>
                                <wps:cNvSpPr>
                                  <a:spLocks noChangeArrowheads="1"/>
                                </wps:cNvSpPr>
                                <wps:spPr bwMode="auto">
                                  <a:xfrm>
                                    <a:off x="2172" y="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3" name="Rectangle 1322"/>
                                <wps:cNvSpPr>
                                  <a:spLocks noChangeArrowheads="1"/>
                                </wps:cNvSpPr>
                                <wps:spPr bwMode="auto">
                                  <a:xfrm>
                                    <a:off x="2172" y="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4" name="Rectangle 1323"/>
                                <wps:cNvSpPr>
                                  <a:spLocks noChangeArrowheads="1"/>
                                </wps:cNvSpPr>
                                <wps:spPr bwMode="auto">
                                  <a:xfrm>
                                    <a:off x="2172" y="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5" name="Rectangle 1324"/>
                                <wps:cNvSpPr>
                                  <a:spLocks noChangeArrowheads="1"/>
                                </wps:cNvSpPr>
                                <wps:spPr bwMode="auto">
                                  <a:xfrm>
                                    <a:off x="2172" y="8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6" name="Rectangle 1325"/>
                                <wps:cNvSpPr>
                                  <a:spLocks noChangeArrowheads="1"/>
                                </wps:cNvSpPr>
                                <wps:spPr bwMode="auto">
                                  <a:xfrm>
                                    <a:off x="2172" y="8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7" name="Rectangle 1326"/>
                                <wps:cNvSpPr>
                                  <a:spLocks noChangeArrowheads="1"/>
                                </wps:cNvSpPr>
                                <wps:spPr bwMode="auto">
                                  <a:xfrm>
                                    <a:off x="2172" y="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8" name="Rectangle 1327"/>
                                <wps:cNvSpPr>
                                  <a:spLocks noChangeArrowheads="1"/>
                                </wps:cNvSpPr>
                                <wps:spPr bwMode="auto">
                                  <a:xfrm>
                                    <a:off x="2172" y="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9" name="Rectangle 1328"/>
                                <wps:cNvSpPr>
                                  <a:spLocks noChangeArrowheads="1"/>
                                </wps:cNvSpPr>
                                <wps:spPr bwMode="auto">
                                  <a:xfrm>
                                    <a:off x="2172" y="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0" name="Rectangle 1329"/>
                                <wps:cNvSpPr>
                                  <a:spLocks noChangeArrowheads="1"/>
                                </wps:cNvSpPr>
                                <wps:spPr bwMode="auto">
                                  <a:xfrm>
                                    <a:off x="2172" y="8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1" name="Rectangle 1330"/>
                                <wps:cNvSpPr>
                                  <a:spLocks noChangeArrowheads="1"/>
                                </wps:cNvSpPr>
                                <wps:spPr bwMode="auto">
                                  <a:xfrm>
                                    <a:off x="2172" y="8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2" name="Rectangle 1331"/>
                                <wps:cNvSpPr>
                                  <a:spLocks noChangeArrowheads="1"/>
                                </wps:cNvSpPr>
                                <wps:spPr bwMode="auto">
                                  <a:xfrm>
                                    <a:off x="2172" y="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3" name="Rectangle 1332"/>
                                <wps:cNvSpPr>
                                  <a:spLocks noChangeArrowheads="1"/>
                                </wps:cNvSpPr>
                                <wps:spPr bwMode="auto">
                                  <a:xfrm>
                                    <a:off x="2172" y="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4" name="Rectangle 1333"/>
                                <wps:cNvSpPr>
                                  <a:spLocks noChangeArrowheads="1"/>
                                </wps:cNvSpPr>
                                <wps:spPr bwMode="auto">
                                  <a:xfrm>
                                    <a:off x="2172" y="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5" name="Rectangle 1334"/>
                                <wps:cNvSpPr>
                                  <a:spLocks noChangeArrowheads="1"/>
                                </wps:cNvSpPr>
                                <wps:spPr bwMode="auto">
                                  <a:xfrm>
                                    <a:off x="2172" y="8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6" name="Rectangle 1335"/>
                                <wps:cNvSpPr>
                                  <a:spLocks noChangeArrowheads="1"/>
                                </wps:cNvSpPr>
                                <wps:spPr bwMode="auto">
                                  <a:xfrm>
                                    <a:off x="2172" y="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7" name="Rectangle 1336"/>
                                <wps:cNvSpPr>
                                  <a:spLocks noChangeArrowheads="1"/>
                                </wps:cNvSpPr>
                                <wps:spPr bwMode="auto">
                                  <a:xfrm>
                                    <a:off x="2172" y="8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8" name="Rectangle 1337"/>
                                <wps:cNvSpPr>
                                  <a:spLocks noChangeArrowheads="1"/>
                                </wps:cNvSpPr>
                                <wps:spPr bwMode="auto">
                                  <a:xfrm>
                                    <a:off x="2172" y="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9" name="Rectangle 1338"/>
                                <wps:cNvSpPr>
                                  <a:spLocks noChangeArrowheads="1"/>
                                </wps:cNvSpPr>
                                <wps:spPr bwMode="auto">
                                  <a:xfrm>
                                    <a:off x="2172" y="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0" name="Rectangle 1339"/>
                                <wps:cNvSpPr>
                                  <a:spLocks noChangeArrowheads="1"/>
                                </wps:cNvSpPr>
                                <wps:spPr bwMode="auto">
                                  <a:xfrm>
                                    <a:off x="2172"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1" name="Rectangle 1340"/>
                                <wps:cNvSpPr>
                                  <a:spLocks noChangeArrowheads="1"/>
                                </wps:cNvSpPr>
                                <wps:spPr bwMode="auto">
                                  <a:xfrm>
                                    <a:off x="2172"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2" name="Rectangle 1341"/>
                                <wps:cNvSpPr>
                                  <a:spLocks noChangeArrowheads="1"/>
                                </wps:cNvSpPr>
                                <wps:spPr bwMode="auto">
                                  <a:xfrm>
                                    <a:off x="2172"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3" name="Rectangle 1342"/>
                                <wps:cNvSpPr>
                                  <a:spLocks noChangeArrowheads="1"/>
                                </wps:cNvSpPr>
                                <wps:spPr bwMode="auto">
                                  <a:xfrm>
                                    <a:off x="2172"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4" name="Rectangle 1343"/>
                                <wps:cNvSpPr>
                                  <a:spLocks noChangeArrowheads="1"/>
                                </wps:cNvSpPr>
                                <wps:spPr bwMode="auto">
                                  <a:xfrm>
                                    <a:off x="2172"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5" name="Rectangle 1344"/>
                                <wps:cNvSpPr>
                                  <a:spLocks noChangeArrowheads="1"/>
                                </wps:cNvSpPr>
                                <wps:spPr bwMode="auto">
                                  <a:xfrm>
                                    <a:off x="2172"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6" name="Rectangle 1345"/>
                                <wps:cNvSpPr>
                                  <a:spLocks noChangeArrowheads="1"/>
                                </wps:cNvSpPr>
                                <wps:spPr bwMode="auto">
                                  <a:xfrm>
                                    <a:off x="2172"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7" name="Rectangle 1346"/>
                                <wps:cNvSpPr>
                                  <a:spLocks noChangeArrowheads="1"/>
                                </wps:cNvSpPr>
                                <wps:spPr bwMode="auto">
                                  <a:xfrm>
                                    <a:off x="2172"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8" name="Rectangle 1347"/>
                                <wps:cNvSpPr>
                                  <a:spLocks noChangeArrowheads="1"/>
                                </wps:cNvSpPr>
                                <wps:spPr bwMode="auto">
                                  <a:xfrm>
                                    <a:off x="2172"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9" name="Rectangle 1348"/>
                                <wps:cNvSpPr>
                                  <a:spLocks noChangeArrowheads="1"/>
                                </wps:cNvSpPr>
                                <wps:spPr bwMode="auto">
                                  <a:xfrm>
                                    <a:off x="2172"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0" name="Rectangle 1349"/>
                                <wps:cNvSpPr>
                                  <a:spLocks noChangeArrowheads="1"/>
                                </wps:cNvSpPr>
                                <wps:spPr bwMode="auto">
                                  <a:xfrm>
                                    <a:off x="2172"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1" name="Rectangle 1350"/>
                                <wps:cNvSpPr>
                                  <a:spLocks noChangeArrowheads="1"/>
                                </wps:cNvSpPr>
                                <wps:spPr bwMode="auto">
                                  <a:xfrm>
                                    <a:off x="2172"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2" name="Rectangle 1351"/>
                                <wps:cNvSpPr>
                                  <a:spLocks noChangeArrowheads="1"/>
                                </wps:cNvSpPr>
                                <wps:spPr bwMode="auto">
                                  <a:xfrm>
                                    <a:off x="2172"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3" name="Rectangle 1352"/>
                                <wps:cNvSpPr>
                                  <a:spLocks noChangeArrowheads="1"/>
                                </wps:cNvSpPr>
                                <wps:spPr bwMode="auto">
                                  <a:xfrm>
                                    <a:off x="2172"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4" name="Rectangle 1353"/>
                                <wps:cNvSpPr>
                                  <a:spLocks noChangeArrowheads="1"/>
                                </wps:cNvSpPr>
                                <wps:spPr bwMode="auto">
                                  <a:xfrm>
                                    <a:off x="2172"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5" name="Rectangle 1354"/>
                                <wps:cNvSpPr>
                                  <a:spLocks noChangeArrowheads="1"/>
                                </wps:cNvSpPr>
                                <wps:spPr bwMode="auto">
                                  <a:xfrm>
                                    <a:off x="2172"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6" name="Rectangle 1355"/>
                                <wps:cNvSpPr>
                                  <a:spLocks noChangeArrowheads="1"/>
                                </wps:cNvSpPr>
                                <wps:spPr bwMode="auto">
                                  <a:xfrm>
                                    <a:off x="2172"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7" name="Rectangle 1356"/>
                                <wps:cNvSpPr>
                                  <a:spLocks noChangeArrowheads="1"/>
                                </wps:cNvSpPr>
                                <wps:spPr bwMode="auto">
                                  <a:xfrm>
                                    <a:off x="2172"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8" name="Rectangle 1357"/>
                                <wps:cNvSpPr>
                                  <a:spLocks noChangeArrowheads="1"/>
                                </wps:cNvSpPr>
                                <wps:spPr bwMode="auto">
                                  <a:xfrm>
                                    <a:off x="2172"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9" name="Rectangle 1358"/>
                                <wps:cNvSpPr>
                                  <a:spLocks noChangeArrowheads="1"/>
                                </wps:cNvSpPr>
                                <wps:spPr bwMode="auto">
                                  <a:xfrm>
                                    <a:off x="2172"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0" name="Rectangle 1359"/>
                                <wps:cNvSpPr>
                                  <a:spLocks noChangeArrowheads="1"/>
                                </wps:cNvSpPr>
                                <wps:spPr bwMode="auto">
                                  <a:xfrm>
                                    <a:off x="2172"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1" name="Rectangle 1360"/>
                                <wps:cNvSpPr>
                                  <a:spLocks noChangeArrowheads="1"/>
                                </wps:cNvSpPr>
                                <wps:spPr bwMode="auto">
                                  <a:xfrm>
                                    <a:off x="2172"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2" name="Rectangle 1361"/>
                                <wps:cNvSpPr>
                                  <a:spLocks noChangeArrowheads="1"/>
                                </wps:cNvSpPr>
                                <wps:spPr bwMode="auto">
                                  <a:xfrm>
                                    <a:off x="2172"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3" name="Rectangle 1362"/>
                                <wps:cNvSpPr>
                                  <a:spLocks noChangeArrowheads="1"/>
                                </wps:cNvSpPr>
                                <wps:spPr bwMode="auto">
                                  <a:xfrm>
                                    <a:off x="2172"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4" name="Rectangle 1363"/>
                                <wps:cNvSpPr>
                                  <a:spLocks noChangeArrowheads="1"/>
                                </wps:cNvSpPr>
                                <wps:spPr bwMode="auto">
                                  <a:xfrm>
                                    <a:off x="2172"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5" name="Rectangle 1364"/>
                                <wps:cNvSpPr>
                                  <a:spLocks noChangeArrowheads="1"/>
                                </wps:cNvSpPr>
                                <wps:spPr bwMode="auto">
                                  <a:xfrm>
                                    <a:off x="2172"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706" name="Group 1365"/>
                              <wpg:cNvGrpSpPr>
                                <a:grpSpLocks/>
                              </wpg:cNvGrpSpPr>
                              <wpg:grpSpPr bwMode="auto">
                                <a:xfrm>
                                  <a:off x="99502" y="0"/>
                                  <a:ext cx="2039786" cy="779929"/>
                                  <a:chOff x="192" y="0"/>
                                  <a:chExt cx="3936" cy="1505"/>
                                </a:xfrm>
                              </wpg:grpSpPr>
                              <wps:wsp>
                                <wps:cNvPr id="24707" name="Rectangle 1366"/>
                                <wps:cNvSpPr>
                                  <a:spLocks noChangeArrowheads="1"/>
                                </wps:cNvSpPr>
                                <wps:spPr bwMode="auto">
                                  <a:xfrm>
                                    <a:off x="2172"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8" name="Rectangle 1367"/>
                                <wps:cNvSpPr>
                                  <a:spLocks noChangeArrowheads="1"/>
                                </wps:cNvSpPr>
                                <wps:spPr bwMode="auto">
                                  <a:xfrm>
                                    <a:off x="2172"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9" name="Rectangle 1368"/>
                                <wps:cNvSpPr>
                                  <a:spLocks noChangeArrowheads="1"/>
                                </wps:cNvSpPr>
                                <wps:spPr bwMode="auto">
                                  <a:xfrm>
                                    <a:off x="2172"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0" name="Rectangle 1369"/>
                                <wps:cNvSpPr>
                                  <a:spLocks noChangeArrowheads="1"/>
                                </wps:cNvSpPr>
                                <wps:spPr bwMode="auto">
                                  <a:xfrm>
                                    <a:off x="2172"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1" name="Rectangle 1370"/>
                                <wps:cNvSpPr>
                                  <a:spLocks noChangeArrowheads="1"/>
                                </wps:cNvSpPr>
                                <wps:spPr bwMode="auto">
                                  <a:xfrm>
                                    <a:off x="2172"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2" name="Rectangle 1371"/>
                                <wps:cNvSpPr>
                                  <a:spLocks noChangeArrowheads="1"/>
                                </wps:cNvSpPr>
                                <wps:spPr bwMode="auto">
                                  <a:xfrm>
                                    <a:off x="2172"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3" name="Rectangle 1372"/>
                                <wps:cNvSpPr>
                                  <a:spLocks noChangeArrowheads="1"/>
                                </wps:cNvSpPr>
                                <wps:spPr bwMode="auto">
                                  <a:xfrm>
                                    <a:off x="2172"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4" name="Rectangle 1373"/>
                                <wps:cNvSpPr>
                                  <a:spLocks noChangeArrowheads="1"/>
                                </wps:cNvSpPr>
                                <wps:spPr bwMode="auto">
                                  <a:xfrm>
                                    <a:off x="2172"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5" name="Rectangle 1374"/>
                                <wps:cNvSpPr>
                                  <a:spLocks noChangeArrowheads="1"/>
                                </wps:cNvSpPr>
                                <wps:spPr bwMode="auto">
                                  <a:xfrm>
                                    <a:off x="2172"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6" name="Rectangle 1375"/>
                                <wps:cNvSpPr>
                                  <a:spLocks noChangeArrowheads="1"/>
                                </wps:cNvSpPr>
                                <wps:spPr bwMode="auto">
                                  <a:xfrm>
                                    <a:off x="2172"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7" name="Rectangle 1376"/>
                                <wps:cNvSpPr>
                                  <a:spLocks noChangeArrowheads="1"/>
                                </wps:cNvSpPr>
                                <wps:spPr bwMode="auto">
                                  <a:xfrm>
                                    <a:off x="2172"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8" name="Rectangle 1377"/>
                                <wps:cNvSpPr>
                                  <a:spLocks noChangeArrowheads="1"/>
                                </wps:cNvSpPr>
                                <wps:spPr bwMode="auto">
                                  <a:xfrm>
                                    <a:off x="2172"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9" name="Rectangle 1378"/>
                                <wps:cNvSpPr>
                                  <a:spLocks noChangeArrowheads="1"/>
                                </wps:cNvSpPr>
                                <wps:spPr bwMode="auto">
                                  <a:xfrm>
                                    <a:off x="2172"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0" name="Rectangle 1379"/>
                                <wps:cNvSpPr>
                                  <a:spLocks noChangeArrowheads="1"/>
                                </wps:cNvSpPr>
                                <wps:spPr bwMode="auto">
                                  <a:xfrm>
                                    <a:off x="2172"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1" name="Rectangle 1380"/>
                                <wps:cNvSpPr>
                                  <a:spLocks noChangeArrowheads="1"/>
                                </wps:cNvSpPr>
                                <wps:spPr bwMode="auto">
                                  <a:xfrm>
                                    <a:off x="2172"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2" name="Rectangle 1381"/>
                                <wps:cNvSpPr>
                                  <a:spLocks noChangeArrowheads="1"/>
                                </wps:cNvSpPr>
                                <wps:spPr bwMode="auto">
                                  <a:xfrm>
                                    <a:off x="2172"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3" name="Rectangle 1382"/>
                                <wps:cNvSpPr>
                                  <a:spLocks noChangeArrowheads="1"/>
                                </wps:cNvSpPr>
                                <wps:spPr bwMode="auto">
                                  <a:xfrm>
                                    <a:off x="2172"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4" name="Rectangle 1383"/>
                                <wps:cNvSpPr>
                                  <a:spLocks noChangeArrowheads="1"/>
                                </wps:cNvSpPr>
                                <wps:spPr bwMode="auto">
                                  <a:xfrm>
                                    <a:off x="2172"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5" name="Rectangle 1384"/>
                                <wps:cNvSpPr>
                                  <a:spLocks noChangeArrowheads="1"/>
                                </wps:cNvSpPr>
                                <wps:spPr bwMode="auto">
                                  <a:xfrm>
                                    <a:off x="2172"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6" name="Rectangle 1385"/>
                                <wps:cNvSpPr>
                                  <a:spLocks noChangeArrowheads="1"/>
                                </wps:cNvSpPr>
                                <wps:spPr bwMode="auto">
                                  <a:xfrm>
                                    <a:off x="2172"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7" name="Rectangle 1386"/>
                                <wps:cNvSpPr>
                                  <a:spLocks noChangeArrowheads="1"/>
                                </wps:cNvSpPr>
                                <wps:spPr bwMode="auto">
                                  <a:xfrm>
                                    <a:off x="2172"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8" name="Rectangle 1387"/>
                                <wps:cNvSpPr>
                                  <a:spLocks noChangeArrowheads="1"/>
                                </wps:cNvSpPr>
                                <wps:spPr bwMode="auto">
                                  <a:xfrm>
                                    <a:off x="2172"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9" name="Rectangle 1388"/>
                                <wps:cNvSpPr>
                                  <a:spLocks noChangeArrowheads="1"/>
                                </wps:cNvSpPr>
                                <wps:spPr bwMode="auto">
                                  <a:xfrm>
                                    <a:off x="2172"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0" name="Rectangle 1389"/>
                                <wps:cNvSpPr>
                                  <a:spLocks noChangeArrowheads="1"/>
                                </wps:cNvSpPr>
                                <wps:spPr bwMode="auto">
                                  <a:xfrm>
                                    <a:off x="2172"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1" name="Rectangle 1390"/>
                                <wps:cNvSpPr>
                                  <a:spLocks noChangeArrowheads="1"/>
                                </wps:cNvSpPr>
                                <wps:spPr bwMode="auto">
                                  <a:xfrm>
                                    <a:off x="2172"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2" name="Rectangle 1391"/>
                                <wps:cNvSpPr>
                                  <a:spLocks noChangeArrowheads="1"/>
                                </wps:cNvSpPr>
                                <wps:spPr bwMode="auto">
                                  <a:xfrm>
                                    <a:off x="2172"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3" name="Rectangle 1392"/>
                                <wps:cNvSpPr>
                                  <a:spLocks noChangeArrowheads="1"/>
                                </wps:cNvSpPr>
                                <wps:spPr bwMode="auto">
                                  <a:xfrm>
                                    <a:off x="2172"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4" name="Rectangle 1393"/>
                                <wps:cNvSpPr>
                                  <a:spLocks noChangeArrowheads="1"/>
                                </wps:cNvSpPr>
                                <wps:spPr bwMode="auto">
                                  <a:xfrm>
                                    <a:off x="2172"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5" name="Rectangle 1394"/>
                                <wps:cNvSpPr>
                                  <a:spLocks noChangeArrowheads="1"/>
                                </wps:cNvSpPr>
                                <wps:spPr bwMode="auto">
                                  <a:xfrm>
                                    <a:off x="2172"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6" name="Rectangle 1395"/>
                                <wps:cNvSpPr>
                                  <a:spLocks noChangeArrowheads="1"/>
                                </wps:cNvSpPr>
                                <wps:spPr bwMode="auto">
                                  <a:xfrm>
                                    <a:off x="2172"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7" name="Rectangle 1396"/>
                                <wps:cNvSpPr>
                                  <a:spLocks noChangeArrowheads="1"/>
                                </wps:cNvSpPr>
                                <wps:spPr bwMode="auto">
                                  <a:xfrm>
                                    <a:off x="2172"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8" name="Rectangle 1397"/>
                                <wps:cNvSpPr>
                                  <a:spLocks noChangeArrowheads="1"/>
                                </wps:cNvSpPr>
                                <wps:spPr bwMode="auto">
                                  <a:xfrm>
                                    <a:off x="2172"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9" name="Rectangle 1398"/>
                                <wps:cNvSpPr>
                                  <a:spLocks noChangeArrowheads="1"/>
                                </wps:cNvSpPr>
                                <wps:spPr bwMode="auto">
                                  <a:xfrm>
                                    <a:off x="2172"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0" name="Rectangle 1399"/>
                                <wps:cNvSpPr>
                                  <a:spLocks noChangeArrowheads="1"/>
                                </wps:cNvSpPr>
                                <wps:spPr bwMode="auto">
                                  <a:xfrm>
                                    <a:off x="2172"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1" name="Rectangle 1400"/>
                                <wps:cNvSpPr>
                                  <a:spLocks noChangeArrowheads="1"/>
                                </wps:cNvSpPr>
                                <wps:spPr bwMode="auto">
                                  <a:xfrm>
                                    <a:off x="2172"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2" name="Rectangle 1401"/>
                                <wps:cNvSpPr>
                                  <a:spLocks noChangeArrowheads="1"/>
                                </wps:cNvSpPr>
                                <wps:spPr bwMode="auto">
                                  <a:xfrm>
                                    <a:off x="2172"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3" name="Rectangle 1402"/>
                                <wps:cNvSpPr>
                                  <a:spLocks noChangeArrowheads="1"/>
                                </wps:cNvSpPr>
                                <wps:spPr bwMode="auto">
                                  <a:xfrm>
                                    <a:off x="2172"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4" name="Rectangle 1403"/>
                                <wps:cNvSpPr>
                                  <a:spLocks noChangeArrowheads="1"/>
                                </wps:cNvSpPr>
                                <wps:spPr bwMode="auto">
                                  <a:xfrm>
                                    <a:off x="2172"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5" name="Rectangle 1404"/>
                                <wps:cNvSpPr>
                                  <a:spLocks noChangeArrowheads="1"/>
                                </wps:cNvSpPr>
                                <wps:spPr bwMode="auto">
                                  <a:xfrm>
                                    <a:off x="2172"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6" name="Rectangle 1405"/>
                                <wps:cNvSpPr>
                                  <a:spLocks noChangeArrowheads="1"/>
                                </wps:cNvSpPr>
                                <wps:spPr bwMode="auto">
                                  <a:xfrm>
                                    <a:off x="2172"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7" name="Rectangle 1406"/>
                                <wps:cNvSpPr>
                                  <a:spLocks noChangeArrowheads="1"/>
                                </wps:cNvSpPr>
                                <wps:spPr bwMode="auto">
                                  <a:xfrm>
                                    <a:off x="2172"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8" name="Rectangle 1407"/>
                                <wps:cNvSpPr>
                                  <a:spLocks noChangeArrowheads="1"/>
                                </wps:cNvSpPr>
                                <wps:spPr bwMode="auto">
                                  <a:xfrm>
                                    <a:off x="2172"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9" name="Rectangle 1408"/>
                                <wps:cNvSpPr>
                                  <a:spLocks noChangeArrowheads="1"/>
                                </wps:cNvSpPr>
                                <wps:spPr bwMode="auto">
                                  <a:xfrm>
                                    <a:off x="2172"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0" name="Rectangle 1409"/>
                                <wps:cNvSpPr>
                                  <a:spLocks noChangeArrowheads="1"/>
                                </wps:cNvSpPr>
                                <wps:spPr bwMode="auto">
                                  <a:xfrm>
                                    <a:off x="2172"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1" name="Rectangle 1410"/>
                                <wps:cNvSpPr>
                                  <a:spLocks noChangeArrowheads="1"/>
                                </wps:cNvSpPr>
                                <wps:spPr bwMode="auto">
                                  <a:xfrm>
                                    <a:off x="2172"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2" name="Rectangle 1411"/>
                                <wps:cNvSpPr>
                                  <a:spLocks noChangeArrowheads="1"/>
                                </wps:cNvSpPr>
                                <wps:spPr bwMode="auto">
                                  <a:xfrm>
                                    <a:off x="2172"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3" name="Rectangle 1412"/>
                                <wps:cNvSpPr>
                                  <a:spLocks noChangeArrowheads="1"/>
                                </wps:cNvSpPr>
                                <wps:spPr bwMode="auto">
                                  <a:xfrm>
                                    <a:off x="2172"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4" name="Rectangle 1413"/>
                                <wps:cNvSpPr>
                                  <a:spLocks noChangeArrowheads="1"/>
                                </wps:cNvSpPr>
                                <wps:spPr bwMode="auto">
                                  <a:xfrm>
                                    <a:off x="2172"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5" name="Rectangle 1414"/>
                                <wps:cNvSpPr>
                                  <a:spLocks noChangeArrowheads="1"/>
                                </wps:cNvSpPr>
                                <wps:spPr bwMode="auto">
                                  <a:xfrm>
                                    <a:off x="2172"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6" name="Rectangle 1415"/>
                                <wps:cNvSpPr>
                                  <a:spLocks noChangeArrowheads="1"/>
                                </wps:cNvSpPr>
                                <wps:spPr bwMode="auto">
                                  <a:xfrm>
                                    <a:off x="2172" y="138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7" name="Rectangle 1416"/>
                                <wps:cNvSpPr>
                                  <a:spLocks noChangeArrowheads="1"/>
                                </wps:cNvSpPr>
                                <wps:spPr bwMode="auto">
                                  <a:xfrm>
                                    <a:off x="2172" y="1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8" name="Rectangle 1417"/>
                                <wps:cNvSpPr>
                                  <a:spLocks noChangeArrowheads="1"/>
                                </wps:cNvSpPr>
                                <wps:spPr bwMode="auto">
                                  <a:xfrm>
                                    <a:off x="2172" y="1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9" name="Rectangle 1418"/>
                                <wps:cNvSpPr>
                                  <a:spLocks noChangeArrowheads="1"/>
                                </wps:cNvSpPr>
                                <wps:spPr bwMode="auto">
                                  <a:xfrm>
                                    <a:off x="2172" y="1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0" name="Rectangle 1419"/>
                                <wps:cNvSpPr>
                                  <a:spLocks noChangeArrowheads="1"/>
                                </wps:cNvSpPr>
                                <wps:spPr bwMode="auto">
                                  <a:xfrm>
                                    <a:off x="2172" y="1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1" name="Rectangle 1420"/>
                                <wps:cNvSpPr>
                                  <a:spLocks noChangeArrowheads="1"/>
                                </wps:cNvSpPr>
                                <wps:spPr bwMode="auto">
                                  <a:xfrm>
                                    <a:off x="2172" y="1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2" name="Rectangle 1421"/>
                                <wps:cNvSpPr>
                                  <a:spLocks noChangeArrowheads="1"/>
                                </wps:cNvSpPr>
                                <wps:spPr bwMode="auto">
                                  <a:xfrm>
                                    <a:off x="2172" y="1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3" name="Rectangle 1422"/>
                                <wps:cNvSpPr>
                                  <a:spLocks noChangeArrowheads="1"/>
                                </wps:cNvSpPr>
                                <wps:spPr bwMode="auto">
                                  <a:xfrm>
                                    <a:off x="2172" y="1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4" name="Rectangle 1423"/>
                                <wps:cNvSpPr>
                                  <a:spLocks noChangeArrowheads="1"/>
                                </wps:cNvSpPr>
                                <wps:spPr bwMode="auto">
                                  <a:xfrm>
                                    <a:off x="2172" y="1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5" name="Rectangle 1424"/>
                                <wps:cNvSpPr>
                                  <a:spLocks noChangeArrowheads="1"/>
                                </wps:cNvSpPr>
                                <wps:spPr bwMode="auto">
                                  <a:xfrm>
                                    <a:off x="2172" y="1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6" name="Rectangle 1425"/>
                                <wps:cNvSpPr>
                                  <a:spLocks noChangeArrowheads="1"/>
                                </wps:cNvSpPr>
                                <wps:spPr bwMode="auto">
                                  <a:xfrm>
                                    <a:off x="2172" y="1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7" name="Rectangle 1426"/>
                                <wps:cNvSpPr>
                                  <a:spLocks noChangeArrowheads="1"/>
                                </wps:cNvSpPr>
                                <wps:spPr bwMode="auto">
                                  <a:xfrm>
                                    <a:off x="2172" y="1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8" name="Rectangle 1427"/>
                                <wps:cNvSpPr>
                                  <a:spLocks noChangeArrowheads="1"/>
                                </wps:cNvSpPr>
                                <wps:spPr bwMode="auto">
                                  <a:xfrm>
                                    <a:off x="2172" y="1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9" name="Rectangle 1428"/>
                                <wps:cNvSpPr>
                                  <a:spLocks noChangeArrowheads="1"/>
                                </wps:cNvSpPr>
                                <wps:spPr bwMode="auto">
                                  <a:xfrm>
                                    <a:off x="2172" y="1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0" name="Rectangle 1429"/>
                                <wps:cNvSpPr>
                                  <a:spLocks noChangeArrowheads="1"/>
                                </wps:cNvSpPr>
                                <wps:spPr bwMode="auto">
                                  <a:xfrm>
                                    <a:off x="2172" y="1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1" name="Rectangle 1430"/>
                                <wps:cNvSpPr>
                                  <a:spLocks noChangeArrowheads="1"/>
                                </wps:cNvSpPr>
                                <wps:spPr bwMode="auto">
                                  <a:xfrm>
                                    <a:off x="2172" y="1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2" name="Rectangle 1431"/>
                                <wps:cNvSpPr>
                                  <a:spLocks noChangeArrowheads="1"/>
                                </wps:cNvSpPr>
                                <wps:spPr bwMode="auto">
                                  <a:xfrm>
                                    <a:off x="2172" y="1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3" name="Rectangle 1432"/>
                                <wps:cNvSpPr>
                                  <a:spLocks noChangeArrowheads="1"/>
                                </wps:cNvSpPr>
                                <wps:spPr bwMode="auto">
                                  <a:xfrm>
                                    <a:off x="2172" y="1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4" name="Rectangle 1433"/>
                                <wps:cNvSpPr>
                                  <a:spLocks noChangeArrowheads="1"/>
                                </wps:cNvSpPr>
                                <wps:spPr bwMode="auto">
                                  <a:xfrm>
                                    <a:off x="2172" y="1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5" name="Rectangle 1434"/>
                                <wps:cNvSpPr>
                                  <a:spLocks noChangeArrowheads="1"/>
                                </wps:cNvSpPr>
                                <wps:spPr bwMode="auto">
                                  <a:xfrm>
                                    <a:off x="2172" y="1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6" name="Rectangle 1435"/>
                                <wps:cNvSpPr>
                                  <a:spLocks noChangeArrowheads="1"/>
                                </wps:cNvSpPr>
                                <wps:spPr bwMode="auto">
                                  <a:xfrm>
                                    <a:off x="2172" y="1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7" name="Rectangle 1436"/>
                                <wps:cNvSpPr>
                                  <a:spLocks noChangeArrowheads="1"/>
                                </wps:cNvSpPr>
                                <wps:spPr bwMode="auto">
                                  <a:xfrm>
                                    <a:off x="2172" y="14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8" name="Rectangle 1437"/>
                                <wps:cNvSpPr>
                                  <a:spLocks noChangeArrowheads="1"/>
                                </wps:cNvSpPr>
                                <wps:spPr bwMode="auto">
                                  <a:xfrm>
                                    <a:off x="2172" y="14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9" name="Rectangle 1438"/>
                                <wps:cNvSpPr>
                                  <a:spLocks noChangeArrowheads="1"/>
                                </wps:cNvSpPr>
                                <wps:spPr bwMode="auto">
                                  <a:xfrm>
                                    <a:off x="2172" y="1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0" name="Rectangle 1439"/>
                                <wps:cNvSpPr>
                                  <a:spLocks noChangeArrowheads="1"/>
                                </wps:cNvSpPr>
                                <wps:spPr bwMode="auto">
                                  <a:xfrm>
                                    <a:off x="2172" y="1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1" name="Rectangle 1440"/>
                                <wps:cNvSpPr>
                                  <a:spLocks noChangeArrowheads="1"/>
                                </wps:cNvSpPr>
                                <wps:spPr bwMode="auto">
                                  <a:xfrm>
                                    <a:off x="2172"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2" name="Rectangle 1441"/>
                                <wps:cNvSpPr>
                                  <a:spLocks noChangeArrowheads="1"/>
                                </wps:cNvSpPr>
                                <wps:spPr bwMode="auto">
                                  <a:xfrm>
                                    <a:off x="231" y="630"/>
                                    <a:ext cx="62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7B71B9" w:rsidRDefault="001C5812" w:rsidP="00D35342">
                                      <w:pPr>
                                        <w:rPr>
                                          <w:sz w:val="18"/>
                                        </w:rPr>
                                      </w:pPr>
                                      <w:r w:rsidRPr="007B71B9">
                                        <w:rPr>
                                          <w:rFonts w:ascii="Arial" w:hAnsi="Arial" w:cs="Arial"/>
                                          <w:color w:val="000000"/>
                                          <w:sz w:val="25"/>
                                          <w:szCs w:val="30"/>
                                          <w:lang w:val="en-US"/>
                                        </w:rPr>
                                        <w:t>136°</w:t>
                                      </w:r>
                                    </w:p>
                                  </w:txbxContent>
                                </wps:txbx>
                                <wps:bodyPr rot="0" vert="horz" wrap="square" lIns="0" tIns="0" rIns="0" bIns="0" anchor="t" anchorCtr="0" upright="1">
                                  <a:noAutofit/>
                                </wps:bodyPr>
                              </wps:wsp>
                              <wps:wsp>
                                <wps:cNvPr id="24783" name="Freeform 1442"/>
                                <wps:cNvSpPr>
                                  <a:spLocks/>
                                </wps:cNvSpPr>
                                <wps:spPr bwMode="auto">
                                  <a:xfrm>
                                    <a:off x="192" y="952"/>
                                    <a:ext cx="683" cy="19"/>
                                  </a:xfrm>
                                  <a:custGeom>
                                    <a:avLst/>
                                    <a:gdLst>
                                      <a:gd name="T0" fmla="*/ 10 w 683"/>
                                      <a:gd name="T1" fmla="*/ 0 h 19"/>
                                      <a:gd name="T2" fmla="*/ 5 w 683"/>
                                      <a:gd name="T3" fmla="*/ 0 h 19"/>
                                      <a:gd name="T4" fmla="*/ 5 w 683"/>
                                      <a:gd name="T5" fmla="*/ 5 h 19"/>
                                      <a:gd name="T6" fmla="*/ 0 w 683"/>
                                      <a:gd name="T7" fmla="*/ 5 h 19"/>
                                      <a:gd name="T8" fmla="*/ 0 w 683"/>
                                      <a:gd name="T9" fmla="*/ 14 h 19"/>
                                      <a:gd name="T10" fmla="*/ 5 w 683"/>
                                      <a:gd name="T11" fmla="*/ 14 h 19"/>
                                      <a:gd name="T12" fmla="*/ 5 w 683"/>
                                      <a:gd name="T13" fmla="*/ 19 h 19"/>
                                      <a:gd name="T14" fmla="*/ 678 w 683"/>
                                      <a:gd name="T15" fmla="*/ 19 h 19"/>
                                      <a:gd name="T16" fmla="*/ 678 w 683"/>
                                      <a:gd name="T17" fmla="*/ 14 h 19"/>
                                      <a:gd name="T18" fmla="*/ 683 w 683"/>
                                      <a:gd name="T19" fmla="*/ 14 h 19"/>
                                      <a:gd name="T20" fmla="*/ 683 w 683"/>
                                      <a:gd name="T21" fmla="*/ 5 h 19"/>
                                      <a:gd name="T22" fmla="*/ 678 w 683"/>
                                      <a:gd name="T23" fmla="*/ 5 h 19"/>
                                      <a:gd name="T24" fmla="*/ 678 w 683"/>
                                      <a:gd name="T25" fmla="*/ 0 h 19"/>
                                      <a:gd name="T26" fmla="*/ 673 w 683"/>
                                      <a:gd name="T27" fmla="*/ 0 h 19"/>
                                      <a:gd name="T28" fmla="*/ 10 w 68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83" h="19">
                                        <a:moveTo>
                                          <a:pt x="10" y="0"/>
                                        </a:moveTo>
                                        <a:lnTo>
                                          <a:pt x="5" y="0"/>
                                        </a:lnTo>
                                        <a:lnTo>
                                          <a:pt x="5" y="5"/>
                                        </a:lnTo>
                                        <a:lnTo>
                                          <a:pt x="0" y="5"/>
                                        </a:lnTo>
                                        <a:lnTo>
                                          <a:pt x="0" y="14"/>
                                        </a:lnTo>
                                        <a:lnTo>
                                          <a:pt x="5" y="14"/>
                                        </a:lnTo>
                                        <a:lnTo>
                                          <a:pt x="5" y="19"/>
                                        </a:lnTo>
                                        <a:lnTo>
                                          <a:pt x="678" y="19"/>
                                        </a:lnTo>
                                        <a:lnTo>
                                          <a:pt x="678" y="14"/>
                                        </a:lnTo>
                                        <a:lnTo>
                                          <a:pt x="683" y="14"/>
                                        </a:lnTo>
                                        <a:lnTo>
                                          <a:pt x="683" y="5"/>
                                        </a:lnTo>
                                        <a:lnTo>
                                          <a:pt x="678" y="5"/>
                                        </a:lnTo>
                                        <a:lnTo>
                                          <a:pt x="678" y="0"/>
                                        </a:lnTo>
                                        <a:lnTo>
                                          <a:pt x="673"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4" name="Freeform 1443"/>
                                <wps:cNvSpPr>
                                  <a:spLocks/>
                                </wps:cNvSpPr>
                                <wps:spPr bwMode="auto">
                                  <a:xfrm>
                                    <a:off x="1826" y="1082"/>
                                    <a:ext cx="678" cy="19"/>
                                  </a:xfrm>
                                  <a:custGeom>
                                    <a:avLst/>
                                    <a:gdLst>
                                      <a:gd name="T0" fmla="*/ 10 w 678"/>
                                      <a:gd name="T1" fmla="*/ 0 h 19"/>
                                      <a:gd name="T2" fmla="*/ 5 w 678"/>
                                      <a:gd name="T3" fmla="*/ 0 h 19"/>
                                      <a:gd name="T4" fmla="*/ 5 w 678"/>
                                      <a:gd name="T5" fmla="*/ 4 h 19"/>
                                      <a:gd name="T6" fmla="*/ 0 w 678"/>
                                      <a:gd name="T7" fmla="*/ 4 h 19"/>
                                      <a:gd name="T8" fmla="*/ 0 w 678"/>
                                      <a:gd name="T9" fmla="*/ 14 h 19"/>
                                      <a:gd name="T10" fmla="*/ 5 w 678"/>
                                      <a:gd name="T11" fmla="*/ 14 h 19"/>
                                      <a:gd name="T12" fmla="*/ 5 w 678"/>
                                      <a:gd name="T13" fmla="*/ 19 h 19"/>
                                      <a:gd name="T14" fmla="*/ 673 w 678"/>
                                      <a:gd name="T15" fmla="*/ 19 h 19"/>
                                      <a:gd name="T16" fmla="*/ 673 w 678"/>
                                      <a:gd name="T17" fmla="*/ 14 h 19"/>
                                      <a:gd name="T18" fmla="*/ 678 w 678"/>
                                      <a:gd name="T19" fmla="*/ 14 h 19"/>
                                      <a:gd name="T20" fmla="*/ 678 w 678"/>
                                      <a:gd name="T21" fmla="*/ 4 h 19"/>
                                      <a:gd name="T22" fmla="*/ 673 w 678"/>
                                      <a:gd name="T23" fmla="*/ 4 h 19"/>
                                      <a:gd name="T24" fmla="*/ 673 w 678"/>
                                      <a:gd name="T25" fmla="*/ 0 h 19"/>
                                      <a:gd name="T26" fmla="*/ 668 w 678"/>
                                      <a:gd name="T27" fmla="*/ 0 h 19"/>
                                      <a:gd name="T28" fmla="*/ 10 w 678"/>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78" h="19">
                                        <a:moveTo>
                                          <a:pt x="10" y="0"/>
                                        </a:moveTo>
                                        <a:lnTo>
                                          <a:pt x="5" y="0"/>
                                        </a:lnTo>
                                        <a:lnTo>
                                          <a:pt x="5" y="4"/>
                                        </a:lnTo>
                                        <a:lnTo>
                                          <a:pt x="0" y="4"/>
                                        </a:lnTo>
                                        <a:lnTo>
                                          <a:pt x="0" y="14"/>
                                        </a:lnTo>
                                        <a:lnTo>
                                          <a:pt x="5" y="14"/>
                                        </a:lnTo>
                                        <a:lnTo>
                                          <a:pt x="5" y="19"/>
                                        </a:lnTo>
                                        <a:lnTo>
                                          <a:pt x="673" y="19"/>
                                        </a:lnTo>
                                        <a:lnTo>
                                          <a:pt x="673" y="14"/>
                                        </a:lnTo>
                                        <a:lnTo>
                                          <a:pt x="678" y="14"/>
                                        </a:lnTo>
                                        <a:lnTo>
                                          <a:pt x="678" y="4"/>
                                        </a:lnTo>
                                        <a:lnTo>
                                          <a:pt x="673" y="4"/>
                                        </a:lnTo>
                                        <a:lnTo>
                                          <a:pt x="673" y="0"/>
                                        </a:lnTo>
                                        <a:lnTo>
                                          <a:pt x="668"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5" name="Freeform 1444"/>
                                <wps:cNvSpPr>
                                  <a:spLocks/>
                                </wps:cNvSpPr>
                                <wps:spPr bwMode="auto">
                                  <a:xfrm>
                                    <a:off x="3426" y="894"/>
                                    <a:ext cx="692" cy="19"/>
                                  </a:xfrm>
                                  <a:custGeom>
                                    <a:avLst/>
                                    <a:gdLst>
                                      <a:gd name="T0" fmla="*/ 10 w 692"/>
                                      <a:gd name="T1" fmla="*/ 0 h 19"/>
                                      <a:gd name="T2" fmla="*/ 5 w 692"/>
                                      <a:gd name="T3" fmla="*/ 0 h 19"/>
                                      <a:gd name="T4" fmla="*/ 5 w 692"/>
                                      <a:gd name="T5" fmla="*/ 5 h 19"/>
                                      <a:gd name="T6" fmla="*/ 0 w 692"/>
                                      <a:gd name="T7" fmla="*/ 5 h 19"/>
                                      <a:gd name="T8" fmla="*/ 0 w 692"/>
                                      <a:gd name="T9" fmla="*/ 15 h 19"/>
                                      <a:gd name="T10" fmla="*/ 5 w 692"/>
                                      <a:gd name="T11" fmla="*/ 15 h 19"/>
                                      <a:gd name="T12" fmla="*/ 5 w 692"/>
                                      <a:gd name="T13" fmla="*/ 19 h 19"/>
                                      <a:gd name="T14" fmla="*/ 687 w 692"/>
                                      <a:gd name="T15" fmla="*/ 19 h 19"/>
                                      <a:gd name="T16" fmla="*/ 687 w 692"/>
                                      <a:gd name="T17" fmla="*/ 15 h 19"/>
                                      <a:gd name="T18" fmla="*/ 692 w 692"/>
                                      <a:gd name="T19" fmla="*/ 15 h 19"/>
                                      <a:gd name="T20" fmla="*/ 692 w 692"/>
                                      <a:gd name="T21" fmla="*/ 5 h 19"/>
                                      <a:gd name="T22" fmla="*/ 687 w 692"/>
                                      <a:gd name="T23" fmla="*/ 5 h 19"/>
                                      <a:gd name="T24" fmla="*/ 687 w 692"/>
                                      <a:gd name="T25" fmla="*/ 0 h 19"/>
                                      <a:gd name="T26" fmla="*/ 682 w 692"/>
                                      <a:gd name="T27" fmla="*/ 0 h 19"/>
                                      <a:gd name="T28" fmla="*/ 10 w 692"/>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92" h="19">
                                        <a:moveTo>
                                          <a:pt x="10" y="0"/>
                                        </a:moveTo>
                                        <a:lnTo>
                                          <a:pt x="5" y="0"/>
                                        </a:lnTo>
                                        <a:lnTo>
                                          <a:pt x="5" y="5"/>
                                        </a:lnTo>
                                        <a:lnTo>
                                          <a:pt x="0" y="5"/>
                                        </a:lnTo>
                                        <a:lnTo>
                                          <a:pt x="0" y="15"/>
                                        </a:lnTo>
                                        <a:lnTo>
                                          <a:pt x="5" y="15"/>
                                        </a:lnTo>
                                        <a:lnTo>
                                          <a:pt x="5" y="19"/>
                                        </a:lnTo>
                                        <a:lnTo>
                                          <a:pt x="687" y="19"/>
                                        </a:lnTo>
                                        <a:lnTo>
                                          <a:pt x="687" y="15"/>
                                        </a:lnTo>
                                        <a:lnTo>
                                          <a:pt x="692" y="15"/>
                                        </a:lnTo>
                                        <a:lnTo>
                                          <a:pt x="692" y="5"/>
                                        </a:lnTo>
                                        <a:lnTo>
                                          <a:pt x="687" y="5"/>
                                        </a:lnTo>
                                        <a:lnTo>
                                          <a:pt x="687" y="0"/>
                                        </a:lnTo>
                                        <a:lnTo>
                                          <a:pt x="68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6" name="Freeform 1445"/>
                                <wps:cNvSpPr>
                                  <a:spLocks/>
                                </wps:cNvSpPr>
                                <wps:spPr bwMode="auto">
                                  <a:xfrm>
                                    <a:off x="3445" y="1101"/>
                                    <a:ext cx="683" cy="226"/>
                                  </a:xfrm>
                                  <a:custGeom>
                                    <a:avLst/>
                                    <a:gdLst>
                                      <a:gd name="T0" fmla="*/ 0 w 683"/>
                                      <a:gd name="T1" fmla="*/ 0 h 226"/>
                                      <a:gd name="T2" fmla="*/ 342 w 683"/>
                                      <a:gd name="T3" fmla="*/ 226 h 226"/>
                                      <a:gd name="T4" fmla="*/ 683 w 683"/>
                                      <a:gd name="T5" fmla="*/ 0 h 226"/>
                                      <a:gd name="T6" fmla="*/ 0 w 683"/>
                                      <a:gd name="T7" fmla="*/ 0 h 226"/>
                                    </a:gdLst>
                                    <a:ahLst/>
                                    <a:cxnLst>
                                      <a:cxn ang="0">
                                        <a:pos x="T0" y="T1"/>
                                      </a:cxn>
                                      <a:cxn ang="0">
                                        <a:pos x="T2" y="T3"/>
                                      </a:cxn>
                                      <a:cxn ang="0">
                                        <a:pos x="T4" y="T5"/>
                                      </a:cxn>
                                      <a:cxn ang="0">
                                        <a:pos x="T6" y="T7"/>
                                      </a:cxn>
                                    </a:cxnLst>
                                    <a:rect l="0" t="0" r="r" b="b"/>
                                    <a:pathLst>
                                      <a:path w="683" h="226">
                                        <a:moveTo>
                                          <a:pt x="0" y="0"/>
                                        </a:moveTo>
                                        <a:lnTo>
                                          <a:pt x="342" y="226"/>
                                        </a:lnTo>
                                        <a:lnTo>
                                          <a:pt x="683"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7" name="Freeform 1446"/>
                                <wps:cNvSpPr>
                                  <a:spLocks/>
                                </wps:cNvSpPr>
                                <wps:spPr bwMode="auto">
                                  <a:xfrm>
                                    <a:off x="3772" y="1207"/>
                                    <a:ext cx="188" cy="129"/>
                                  </a:xfrm>
                                  <a:custGeom>
                                    <a:avLst/>
                                    <a:gdLst>
                                      <a:gd name="T0" fmla="*/ 5 w 188"/>
                                      <a:gd name="T1" fmla="*/ 110 h 129"/>
                                      <a:gd name="T2" fmla="*/ 5 w 188"/>
                                      <a:gd name="T3" fmla="*/ 115 h 129"/>
                                      <a:gd name="T4" fmla="*/ 0 w 188"/>
                                      <a:gd name="T5" fmla="*/ 115 h 129"/>
                                      <a:gd name="T6" fmla="*/ 0 w 188"/>
                                      <a:gd name="T7" fmla="*/ 125 h 129"/>
                                      <a:gd name="T8" fmla="*/ 5 w 188"/>
                                      <a:gd name="T9" fmla="*/ 125 h 129"/>
                                      <a:gd name="T10" fmla="*/ 5 w 188"/>
                                      <a:gd name="T11" fmla="*/ 129 h 129"/>
                                      <a:gd name="T12" fmla="*/ 15 w 188"/>
                                      <a:gd name="T13" fmla="*/ 129 h 129"/>
                                      <a:gd name="T14" fmla="*/ 183 w 188"/>
                                      <a:gd name="T15" fmla="*/ 19 h 129"/>
                                      <a:gd name="T16" fmla="*/ 183 w 188"/>
                                      <a:gd name="T17" fmla="*/ 14 h 129"/>
                                      <a:gd name="T18" fmla="*/ 188 w 188"/>
                                      <a:gd name="T19" fmla="*/ 14 h 129"/>
                                      <a:gd name="T20" fmla="*/ 188 w 188"/>
                                      <a:gd name="T21" fmla="*/ 4 h 129"/>
                                      <a:gd name="T22" fmla="*/ 183 w 188"/>
                                      <a:gd name="T23" fmla="*/ 4 h 129"/>
                                      <a:gd name="T24" fmla="*/ 183 w 188"/>
                                      <a:gd name="T25" fmla="*/ 0 h 129"/>
                                      <a:gd name="T26" fmla="*/ 173 w 188"/>
                                      <a:gd name="T27" fmla="*/ 0 h 129"/>
                                      <a:gd name="T28" fmla="*/ 5 w 188"/>
                                      <a:gd name="T29" fmla="*/ 110 h 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 h="129">
                                        <a:moveTo>
                                          <a:pt x="5" y="110"/>
                                        </a:moveTo>
                                        <a:lnTo>
                                          <a:pt x="5" y="115"/>
                                        </a:lnTo>
                                        <a:lnTo>
                                          <a:pt x="0" y="115"/>
                                        </a:lnTo>
                                        <a:lnTo>
                                          <a:pt x="0" y="125"/>
                                        </a:lnTo>
                                        <a:lnTo>
                                          <a:pt x="5" y="125"/>
                                        </a:lnTo>
                                        <a:lnTo>
                                          <a:pt x="5" y="129"/>
                                        </a:lnTo>
                                        <a:lnTo>
                                          <a:pt x="15" y="129"/>
                                        </a:lnTo>
                                        <a:lnTo>
                                          <a:pt x="183" y="19"/>
                                        </a:lnTo>
                                        <a:lnTo>
                                          <a:pt x="183" y="14"/>
                                        </a:lnTo>
                                        <a:lnTo>
                                          <a:pt x="188" y="14"/>
                                        </a:lnTo>
                                        <a:lnTo>
                                          <a:pt x="188" y="4"/>
                                        </a:lnTo>
                                        <a:lnTo>
                                          <a:pt x="183" y="4"/>
                                        </a:lnTo>
                                        <a:lnTo>
                                          <a:pt x="183" y="0"/>
                                        </a:lnTo>
                                        <a:lnTo>
                                          <a:pt x="173" y="0"/>
                                        </a:lnTo>
                                        <a:lnTo>
                                          <a:pt x="5"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8" name="Freeform 1447"/>
                                <wps:cNvSpPr>
                                  <a:spLocks/>
                                </wps:cNvSpPr>
                                <wps:spPr bwMode="auto">
                                  <a:xfrm>
                                    <a:off x="3604" y="1202"/>
                                    <a:ext cx="183" cy="130"/>
                                  </a:xfrm>
                                  <a:custGeom>
                                    <a:avLst/>
                                    <a:gdLst>
                                      <a:gd name="T0" fmla="*/ 168 w 183"/>
                                      <a:gd name="T1" fmla="*/ 130 h 130"/>
                                      <a:gd name="T2" fmla="*/ 178 w 183"/>
                                      <a:gd name="T3" fmla="*/ 130 h 130"/>
                                      <a:gd name="T4" fmla="*/ 183 w 183"/>
                                      <a:gd name="T5" fmla="*/ 125 h 130"/>
                                      <a:gd name="T6" fmla="*/ 183 w 183"/>
                                      <a:gd name="T7" fmla="*/ 115 h 130"/>
                                      <a:gd name="T8" fmla="*/ 178 w 183"/>
                                      <a:gd name="T9" fmla="*/ 110 h 130"/>
                                      <a:gd name="T10" fmla="*/ 14 w 183"/>
                                      <a:gd name="T11" fmla="*/ 0 h 130"/>
                                      <a:gd name="T12" fmla="*/ 5 w 183"/>
                                      <a:gd name="T13" fmla="*/ 0 h 130"/>
                                      <a:gd name="T14" fmla="*/ 0 w 183"/>
                                      <a:gd name="T15" fmla="*/ 5 h 130"/>
                                      <a:gd name="T16" fmla="*/ 0 w 183"/>
                                      <a:gd name="T17" fmla="*/ 14 h 130"/>
                                      <a:gd name="T18" fmla="*/ 5 w 183"/>
                                      <a:gd name="T19" fmla="*/ 19 h 130"/>
                                      <a:gd name="T20" fmla="*/ 168 w 183"/>
                                      <a:gd name="T21"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3" h="130">
                                        <a:moveTo>
                                          <a:pt x="168" y="130"/>
                                        </a:moveTo>
                                        <a:lnTo>
                                          <a:pt x="178" y="130"/>
                                        </a:lnTo>
                                        <a:lnTo>
                                          <a:pt x="183" y="125"/>
                                        </a:lnTo>
                                        <a:lnTo>
                                          <a:pt x="183" y="115"/>
                                        </a:lnTo>
                                        <a:lnTo>
                                          <a:pt x="178" y="110"/>
                                        </a:lnTo>
                                        <a:lnTo>
                                          <a:pt x="14" y="0"/>
                                        </a:lnTo>
                                        <a:lnTo>
                                          <a:pt x="5" y="0"/>
                                        </a:lnTo>
                                        <a:lnTo>
                                          <a:pt x="0" y="5"/>
                                        </a:lnTo>
                                        <a:lnTo>
                                          <a:pt x="0" y="14"/>
                                        </a:lnTo>
                                        <a:lnTo>
                                          <a:pt x="5" y="19"/>
                                        </a:lnTo>
                                        <a:lnTo>
                                          <a:pt x="168"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9" name="Freeform 1448"/>
                                <wps:cNvSpPr>
                                  <a:spLocks/>
                                </wps:cNvSpPr>
                                <wps:spPr bwMode="auto">
                                  <a:xfrm>
                                    <a:off x="3604" y="1202"/>
                                    <a:ext cx="365" cy="19"/>
                                  </a:xfrm>
                                  <a:custGeom>
                                    <a:avLst/>
                                    <a:gdLst>
                                      <a:gd name="T0" fmla="*/ 10 w 365"/>
                                      <a:gd name="T1" fmla="*/ 0 h 19"/>
                                      <a:gd name="T2" fmla="*/ 5 w 365"/>
                                      <a:gd name="T3" fmla="*/ 0 h 19"/>
                                      <a:gd name="T4" fmla="*/ 5 w 365"/>
                                      <a:gd name="T5" fmla="*/ 5 h 19"/>
                                      <a:gd name="T6" fmla="*/ 0 w 365"/>
                                      <a:gd name="T7" fmla="*/ 5 h 19"/>
                                      <a:gd name="T8" fmla="*/ 0 w 365"/>
                                      <a:gd name="T9" fmla="*/ 14 h 19"/>
                                      <a:gd name="T10" fmla="*/ 5 w 365"/>
                                      <a:gd name="T11" fmla="*/ 14 h 19"/>
                                      <a:gd name="T12" fmla="*/ 5 w 365"/>
                                      <a:gd name="T13" fmla="*/ 19 h 19"/>
                                      <a:gd name="T14" fmla="*/ 360 w 365"/>
                                      <a:gd name="T15" fmla="*/ 19 h 19"/>
                                      <a:gd name="T16" fmla="*/ 360 w 365"/>
                                      <a:gd name="T17" fmla="*/ 14 h 19"/>
                                      <a:gd name="T18" fmla="*/ 365 w 365"/>
                                      <a:gd name="T19" fmla="*/ 14 h 19"/>
                                      <a:gd name="T20" fmla="*/ 365 w 365"/>
                                      <a:gd name="T21" fmla="*/ 5 h 19"/>
                                      <a:gd name="T22" fmla="*/ 360 w 365"/>
                                      <a:gd name="T23" fmla="*/ 5 h 19"/>
                                      <a:gd name="T24" fmla="*/ 360 w 365"/>
                                      <a:gd name="T25" fmla="*/ 0 h 19"/>
                                      <a:gd name="T26" fmla="*/ 356 w 365"/>
                                      <a:gd name="T27" fmla="*/ 0 h 19"/>
                                      <a:gd name="T28" fmla="*/ 10 w 365"/>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5" h="19">
                                        <a:moveTo>
                                          <a:pt x="10" y="0"/>
                                        </a:moveTo>
                                        <a:lnTo>
                                          <a:pt x="5" y="0"/>
                                        </a:lnTo>
                                        <a:lnTo>
                                          <a:pt x="5" y="5"/>
                                        </a:lnTo>
                                        <a:lnTo>
                                          <a:pt x="0" y="5"/>
                                        </a:lnTo>
                                        <a:lnTo>
                                          <a:pt x="0" y="14"/>
                                        </a:lnTo>
                                        <a:lnTo>
                                          <a:pt x="5" y="14"/>
                                        </a:lnTo>
                                        <a:lnTo>
                                          <a:pt x="5" y="19"/>
                                        </a:lnTo>
                                        <a:lnTo>
                                          <a:pt x="360" y="19"/>
                                        </a:lnTo>
                                        <a:lnTo>
                                          <a:pt x="360" y="14"/>
                                        </a:lnTo>
                                        <a:lnTo>
                                          <a:pt x="365" y="14"/>
                                        </a:lnTo>
                                        <a:lnTo>
                                          <a:pt x="365" y="5"/>
                                        </a:lnTo>
                                        <a:lnTo>
                                          <a:pt x="360" y="5"/>
                                        </a:lnTo>
                                        <a:lnTo>
                                          <a:pt x="360" y="0"/>
                                        </a:lnTo>
                                        <a:lnTo>
                                          <a:pt x="356"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0" name="Freeform 1449"/>
                                <wps:cNvSpPr>
                                  <a:spLocks/>
                                </wps:cNvSpPr>
                                <wps:spPr bwMode="auto">
                                  <a:xfrm>
                                    <a:off x="3762" y="899"/>
                                    <a:ext cx="361" cy="245"/>
                                  </a:xfrm>
                                  <a:custGeom>
                                    <a:avLst/>
                                    <a:gdLst>
                                      <a:gd name="T0" fmla="*/ 5 w 361"/>
                                      <a:gd name="T1" fmla="*/ 226 h 245"/>
                                      <a:gd name="T2" fmla="*/ 5 w 361"/>
                                      <a:gd name="T3" fmla="*/ 231 h 245"/>
                                      <a:gd name="T4" fmla="*/ 0 w 361"/>
                                      <a:gd name="T5" fmla="*/ 231 h 245"/>
                                      <a:gd name="T6" fmla="*/ 0 w 361"/>
                                      <a:gd name="T7" fmla="*/ 240 h 245"/>
                                      <a:gd name="T8" fmla="*/ 5 w 361"/>
                                      <a:gd name="T9" fmla="*/ 240 h 245"/>
                                      <a:gd name="T10" fmla="*/ 5 w 361"/>
                                      <a:gd name="T11" fmla="*/ 245 h 245"/>
                                      <a:gd name="T12" fmla="*/ 15 w 361"/>
                                      <a:gd name="T13" fmla="*/ 245 h 245"/>
                                      <a:gd name="T14" fmla="*/ 356 w 361"/>
                                      <a:gd name="T15" fmla="*/ 19 h 245"/>
                                      <a:gd name="T16" fmla="*/ 356 w 361"/>
                                      <a:gd name="T17" fmla="*/ 14 h 245"/>
                                      <a:gd name="T18" fmla="*/ 361 w 361"/>
                                      <a:gd name="T19" fmla="*/ 14 h 245"/>
                                      <a:gd name="T20" fmla="*/ 361 w 361"/>
                                      <a:gd name="T21" fmla="*/ 5 h 245"/>
                                      <a:gd name="T22" fmla="*/ 356 w 361"/>
                                      <a:gd name="T23" fmla="*/ 5 h 245"/>
                                      <a:gd name="T24" fmla="*/ 356 w 361"/>
                                      <a:gd name="T25" fmla="*/ 0 h 245"/>
                                      <a:gd name="T26" fmla="*/ 346 w 361"/>
                                      <a:gd name="T27" fmla="*/ 0 h 245"/>
                                      <a:gd name="T28" fmla="*/ 5 w 361"/>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5" y="226"/>
                                        </a:moveTo>
                                        <a:lnTo>
                                          <a:pt x="5" y="231"/>
                                        </a:lnTo>
                                        <a:lnTo>
                                          <a:pt x="0" y="231"/>
                                        </a:lnTo>
                                        <a:lnTo>
                                          <a:pt x="0" y="240"/>
                                        </a:lnTo>
                                        <a:lnTo>
                                          <a:pt x="5" y="240"/>
                                        </a:lnTo>
                                        <a:lnTo>
                                          <a:pt x="5" y="245"/>
                                        </a:lnTo>
                                        <a:lnTo>
                                          <a:pt x="15" y="245"/>
                                        </a:lnTo>
                                        <a:lnTo>
                                          <a:pt x="356" y="19"/>
                                        </a:lnTo>
                                        <a:lnTo>
                                          <a:pt x="356" y="14"/>
                                        </a:lnTo>
                                        <a:lnTo>
                                          <a:pt x="361" y="14"/>
                                        </a:lnTo>
                                        <a:lnTo>
                                          <a:pt x="361" y="5"/>
                                        </a:lnTo>
                                        <a:lnTo>
                                          <a:pt x="356" y="5"/>
                                        </a:lnTo>
                                        <a:lnTo>
                                          <a:pt x="356" y="0"/>
                                        </a:lnTo>
                                        <a:lnTo>
                                          <a:pt x="346" y="0"/>
                                        </a:lnTo>
                                        <a:lnTo>
                                          <a:pt x="5"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1" name="Freeform 1450"/>
                                <wps:cNvSpPr>
                                  <a:spLocks/>
                                </wps:cNvSpPr>
                                <wps:spPr bwMode="auto">
                                  <a:xfrm>
                                    <a:off x="3421" y="899"/>
                                    <a:ext cx="361" cy="245"/>
                                  </a:xfrm>
                                  <a:custGeom>
                                    <a:avLst/>
                                    <a:gdLst>
                                      <a:gd name="T0" fmla="*/ 15 w 361"/>
                                      <a:gd name="T1" fmla="*/ 0 h 245"/>
                                      <a:gd name="T2" fmla="*/ 5 w 361"/>
                                      <a:gd name="T3" fmla="*/ 0 h 245"/>
                                      <a:gd name="T4" fmla="*/ 5 w 361"/>
                                      <a:gd name="T5" fmla="*/ 5 h 245"/>
                                      <a:gd name="T6" fmla="*/ 0 w 361"/>
                                      <a:gd name="T7" fmla="*/ 5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1 h 245"/>
                                      <a:gd name="T24" fmla="*/ 356 w 361"/>
                                      <a:gd name="T25" fmla="*/ 231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5"/>
                                        </a:lnTo>
                                        <a:lnTo>
                                          <a:pt x="0" y="5"/>
                                        </a:lnTo>
                                        <a:lnTo>
                                          <a:pt x="0" y="14"/>
                                        </a:lnTo>
                                        <a:lnTo>
                                          <a:pt x="5" y="14"/>
                                        </a:lnTo>
                                        <a:lnTo>
                                          <a:pt x="5" y="19"/>
                                        </a:lnTo>
                                        <a:lnTo>
                                          <a:pt x="346" y="245"/>
                                        </a:lnTo>
                                        <a:lnTo>
                                          <a:pt x="356" y="245"/>
                                        </a:lnTo>
                                        <a:lnTo>
                                          <a:pt x="356" y="240"/>
                                        </a:lnTo>
                                        <a:lnTo>
                                          <a:pt x="361" y="240"/>
                                        </a:lnTo>
                                        <a:lnTo>
                                          <a:pt x="361" y="231"/>
                                        </a:lnTo>
                                        <a:lnTo>
                                          <a:pt x="356" y="231"/>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2" name="Rectangle 1451"/>
                                <wps:cNvSpPr>
                                  <a:spLocks noChangeArrowheads="1"/>
                                </wps:cNvSpPr>
                                <wps:spPr bwMode="auto">
                                  <a:xfrm>
                                    <a:off x="3772" y="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3" name="Rectangle 1452"/>
                                <wps:cNvSpPr>
                                  <a:spLocks noChangeArrowheads="1"/>
                                </wps:cNvSpPr>
                                <wps:spPr bwMode="auto">
                                  <a:xfrm>
                                    <a:off x="3772" y="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4" name="Rectangle 1453"/>
                                <wps:cNvSpPr>
                                  <a:spLocks noChangeArrowheads="1"/>
                                </wps:cNvSpPr>
                                <wps:spPr bwMode="auto">
                                  <a:xfrm>
                                    <a:off x="3772" y="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5" name="Rectangle 1454"/>
                                <wps:cNvSpPr>
                                  <a:spLocks noChangeArrowheads="1"/>
                                </wps:cNvSpPr>
                                <wps:spPr bwMode="auto">
                                  <a:xfrm>
                                    <a:off x="3772" y="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6" name="Rectangle 1455"/>
                                <wps:cNvSpPr>
                                  <a:spLocks noChangeArrowheads="1"/>
                                </wps:cNvSpPr>
                                <wps:spPr bwMode="auto">
                                  <a:xfrm>
                                    <a:off x="3772" y="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7" name="Rectangle 1456"/>
                                <wps:cNvSpPr>
                                  <a:spLocks noChangeArrowheads="1"/>
                                </wps:cNvSpPr>
                                <wps:spPr bwMode="auto">
                                  <a:xfrm>
                                    <a:off x="3772" y="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8" name="Rectangle 1457"/>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9" name="Rectangle 1458"/>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0" name="Rectangle 1459"/>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1" name="Rectangle 1460"/>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2" name="Rectangle 1461"/>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3" name="Rectangle 1462"/>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4" name="Rectangle 1463"/>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5" name="Rectangle 1464"/>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6" name="Rectangle 1465"/>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7" name="Rectangle 1466"/>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8" name="Rectangle 1467"/>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9" name="Rectangle 1468"/>
                                <wps:cNvSpPr>
                                  <a:spLocks noChangeArrowheads="1"/>
                                </wps:cNvSpPr>
                                <wps:spPr bwMode="auto">
                                  <a:xfrm>
                                    <a:off x="3772"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0" name="Rectangle 1469"/>
                                <wps:cNvSpPr>
                                  <a:spLocks noChangeArrowheads="1"/>
                                </wps:cNvSpPr>
                                <wps:spPr bwMode="auto">
                                  <a:xfrm>
                                    <a:off x="3772"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1" name="Rectangle 1470"/>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2" name="Rectangle 1471"/>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3" name="Rectangle 1472"/>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4" name="Rectangle 1473"/>
                                <wps:cNvSpPr>
                                  <a:spLocks noChangeArrowheads="1"/>
                                </wps:cNvSpPr>
                                <wps:spPr bwMode="auto">
                                  <a:xfrm>
                                    <a:off x="3772"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5" name="Rectangle 1474"/>
                                <wps:cNvSpPr>
                                  <a:spLocks noChangeArrowheads="1"/>
                                </wps:cNvSpPr>
                                <wps:spPr bwMode="auto">
                                  <a:xfrm>
                                    <a:off x="3772"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6" name="Rectangle 1475"/>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7" name="Rectangle 1476"/>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8" name="Rectangle 1477"/>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9" name="Rectangle 1478"/>
                                <wps:cNvSpPr>
                                  <a:spLocks noChangeArrowheads="1"/>
                                </wps:cNvSpPr>
                                <wps:spPr bwMode="auto">
                                  <a:xfrm>
                                    <a:off x="3772"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0" name="Rectangle 1479"/>
                                <wps:cNvSpPr>
                                  <a:spLocks noChangeArrowheads="1"/>
                                </wps:cNvSpPr>
                                <wps:spPr bwMode="auto">
                                  <a:xfrm>
                                    <a:off x="3772"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1" name="Rectangle 1480"/>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2" name="Rectangle 1481"/>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3" name="Rectangle 1482"/>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4" name="Rectangle 1483"/>
                                <wps:cNvSpPr>
                                  <a:spLocks noChangeArrowheads="1"/>
                                </wps:cNvSpPr>
                                <wps:spPr bwMode="auto">
                                  <a:xfrm>
                                    <a:off x="3772"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5" name="Rectangle 1484"/>
                                <wps:cNvSpPr>
                                  <a:spLocks noChangeArrowheads="1"/>
                                </wps:cNvSpPr>
                                <wps:spPr bwMode="auto">
                                  <a:xfrm>
                                    <a:off x="3772"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6" name="Rectangle 1485"/>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7" name="Rectangle 1486"/>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8" name="Rectangle 1487"/>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9" name="Rectangle 1488"/>
                                <wps:cNvSpPr>
                                  <a:spLocks noChangeArrowheads="1"/>
                                </wps:cNvSpPr>
                                <wps:spPr bwMode="auto">
                                  <a:xfrm>
                                    <a:off x="3772"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0" name="Rectangle 1489"/>
                                <wps:cNvSpPr>
                                  <a:spLocks noChangeArrowheads="1"/>
                                </wps:cNvSpPr>
                                <wps:spPr bwMode="auto">
                                  <a:xfrm>
                                    <a:off x="37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1" name="Rectangle 1490"/>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2" name="Rectangle 1491"/>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3" name="Rectangle 1492"/>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4" name="Rectangle 1493"/>
                                <wps:cNvSpPr>
                                  <a:spLocks noChangeArrowheads="1"/>
                                </wps:cNvSpPr>
                                <wps:spPr bwMode="auto">
                                  <a:xfrm>
                                    <a:off x="37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5" name="Rectangle 1494"/>
                                <wps:cNvSpPr>
                                  <a:spLocks noChangeArrowheads="1"/>
                                </wps:cNvSpPr>
                                <wps:spPr bwMode="auto">
                                  <a:xfrm>
                                    <a:off x="37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6" name="Rectangle 1495"/>
                                <wps:cNvSpPr>
                                  <a:spLocks noChangeArrowheads="1"/>
                                </wps:cNvSpPr>
                                <wps:spPr bwMode="auto">
                                  <a:xfrm>
                                    <a:off x="37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7" name="Rectangle 1496"/>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8" name="Rectangle 1497"/>
                                <wps:cNvSpPr>
                                  <a:spLocks noChangeArrowheads="1"/>
                                </wps:cNvSpPr>
                                <wps:spPr bwMode="auto">
                                  <a:xfrm>
                                    <a:off x="37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9" name="Rectangle 1498"/>
                                <wps:cNvSpPr>
                                  <a:spLocks noChangeArrowheads="1"/>
                                </wps:cNvSpPr>
                                <wps:spPr bwMode="auto">
                                  <a:xfrm>
                                    <a:off x="37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0" name="Rectangle 1499"/>
                                <wps:cNvSpPr>
                                  <a:spLocks noChangeArrowheads="1"/>
                                </wps:cNvSpPr>
                                <wps:spPr bwMode="auto">
                                  <a:xfrm>
                                    <a:off x="37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1" name="Rectangle 1500"/>
                                <wps:cNvSpPr>
                                  <a:spLocks noChangeArrowheads="1"/>
                                </wps:cNvSpPr>
                                <wps:spPr bwMode="auto">
                                  <a:xfrm>
                                    <a:off x="37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2" name="Rectangle 1501"/>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3" name="Rectangle 1502"/>
                                <wps:cNvSpPr>
                                  <a:spLocks noChangeArrowheads="1"/>
                                </wps:cNvSpPr>
                                <wps:spPr bwMode="auto">
                                  <a:xfrm>
                                    <a:off x="37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4" name="Rectangle 1503"/>
                                <wps:cNvSpPr>
                                  <a:spLocks noChangeArrowheads="1"/>
                                </wps:cNvSpPr>
                                <wps:spPr bwMode="auto">
                                  <a:xfrm>
                                    <a:off x="37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5" name="Rectangle 1504"/>
                                <wps:cNvSpPr>
                                  <a:spLocks noChangeArrowheads="1"/>
                                </wps:cNvSpPr>
                                <wps:spPr bwMode="auto">
                                  <a:xfrm>
                                    <a:off x="37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6" name="Rectangle 1505"/>
                                <wps:cNvSpPr>
                                  <a:spLocks noChangeArrowheads="1"/>
                                </wps:cNvSpPr>
                                <wps:spPr bwMode="auto">
                                  <a:xfrm>
                                    <a:off x="37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7" name="Rectangle 1506"/>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8" name="Rectangle 1507"/>
                                <wps:cNvSpPr>
                                  <a:spLocks noChangeArrowheads="1"/>
                                </wps:cNvSpPr>
                                <wps:spPr bwMode="auto">
                                  <a:xfrm>
                                    <a:off x="37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9" name="Rectangle 1508"/>
                                <wps:cNvSpPr>
                                  <a:spLocks noChangeArrowheads="1"/>
                                </wps:cNvSpPr>
                                <wps:spPr bwMode="auto">
                                  <a:xfrm>
                                    <a:off x="37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0" name="Rectangle 1509"/>
                                <wps:cNvSpPr>
                                  <a:spLocks noChangeArrowheads="1"/>
                                </wps:cNvSpPr>
                                <wps:spPr bwMode="auto">
                                  <a:xfrm>
                                    <a:off x="37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1" name="Rectangle 1510"/>
                                <wps:cNvSpPr>
                                  <a:spLocks noChangeArrowheads="1"/>
                                </wps:cNvSpPr>
                                <wps:spPr bwMode="auto">
                                  <a:xfrm>
                                    <a:off x="37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2" name="Rectangle 1511"/>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3" name="Rectangle 1512"/>
                                <wps:cNvSpPr>
                                  <a:spLocks noChangeArrowheads="1"/>
                                </wps:cNvSpPr>
                                <wps:spPr bwMode="auto">
                                  <a:xfrm>
                                    <a:off x="37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4" name="Rectangle 1513"/>
                                <wps:cNvSpPr>
                                  <a:spLocks noChangeArrowheads="1"/>
                                </wps:cNvSpPr>
                                <wps:spPr bwMode="auto">
                                  <a:xfrm>
                                    <a:off x="37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5" name="Rectangle 1514"/>
                                <wps:cNvSpPr>
                                  <a:spLocks noChangeArrowheads="1"/>
                                </wps:cNvSpPr>
                                <wps:spPr bwMode="auto">
                                  <a:xfrm>
                                    <a:off x="37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6" name="Rectangle 1515"/>
                                <wps:cNvSpPr>
                                  <a:spLocks noChangeArrowheads="1"/>
                                </wps:cNvSpPr>
                                <wps:spPr bwMode="auto">
                                  <a:xfrm>
                                    <a:off x="37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7" name="Rectangle 1516"/>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8" name="Rectangle 1517"/>
                                <wps:cNvSpPr>
                                  <a:spLocks noChangeArrowheads="1"/>
                                </wps:cNvSpPr>
                                <wps:spPr bwMode="auto">
                                  <a:xfrm>
                                    <a:off x="37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9" name="Rectangle 1518"/>
                                <wps:cNvSpPr>
                                  <a:spLocks noChangeArrowheads="1"/>
                                </wps:cNvSpPr>
                                <wps:spPr bwMode="auto">
                                  <a:xfrm>
                                    <a:off x="37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0" name="Rectangle 1519"/>
                                <wps:cNvSpPr>
                                  <a:spLocks noChangeArrowheads="1"/>
                                </wps:cNvSpPr>
                                <wps:spPr bwMode="auto">
                                  <a:xfrm>
                                    <a:off x="37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1" name="Rectangle 1520"/>
                                <wps:cNvSpPr>
                                  <a:spLocks noChangeArrowheads="1"/>
                                </wps:cNvSpPr>
                                <wps:spPr bwMode="auto">
                                  <a:xfrm>
                                    <a:off x="37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2" name="Rectangle 1521"/>
                                <wps:cNvSpPr>
                                  <a:spLocks noChangeArrowheads="1"/>
                                </wps:cNvSpPr>
                                <wps:spPr bwMode="auto">
                                  <a:xfrm>
                                    <a:off x="37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3" name="Rectangle 1522"/>
                                <wps:cNvSpPr>
                                  <a:spLocks noChangeArrowheads="1"/>
                                </wps:cNvSpPr>
                                <wps:spPr bwMode="auto">
                                  <a:xfrm>
                                    <a:off x="37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4" name="Rectangle 1523"/>
                                <wps:cNvSpPr>
                                  <a:spLocks noChangeArrowheads="1"/>
                                </wps:cNvSpPr>
                                <wps:spPr bwMode="auto">
                                  <a:xfrm>
                                    <a:off x="37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5" name="Rectangle 1524"/>
                                <wps:cNvSpPr>
                                  <a:spLocks noChangeArrowheads="1"/>
                                </wps:cNvSpPr>
                                <wps:spPr bwMode="auto">
                                  <a:xfrm>
                                    <a:off x="37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6" name="Rectangle 1525"/>
                                <wps:cNvSpPr>
                                  <a:spLocks noChangeArrowheads="1"/>
                                </wps:cNvSpPr>
                                <wps:spPr bwMode="auto">
                                  <a:xfrm>
                                    <a:off x="37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7" name="Rectangle 1526"/>
                                <wps:cNvSpPr>
                                  <a:spLocks noChangeArrowheads="1"/>
                                </wps:cNvSpPr>
                                <wps:spPr bwMode="auto">
                                  <a:xfrm>
                                    <a:off x="37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8" name="Rectangle 1527"/>
                                <wps:cNvSpPr>
                                  <a:spLocks noChangeArrowheads="1"/>
                                </wps:cNvSpPr>
                                <wps:spPr bwMode="auto">
                                  <a:xfrm>
                                    <a:off x="37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9" name="Rectangle 1528"/>
                                <wps:cNvSpPr>
                                  <a:spLocks noChangeArrowheads="1"/>
                                </wps:cNvSpPr>
                                <wps:spPr bwMode="auto">
                                  <a:xfrm>
                                    <a:off x="37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0" name="Rectangle 1529"/>
                                <wps:cNvSpPr>
                                  <a:spLocks noChangeArrowheads="1"/>
                                </wps:cNvSpPr>
                                <wps:spPr bwMode="auto">
                                  <a:xfrm>
                                    <a:off x="37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1" name="Rectangle 1530"/>
                                <wps:cNvSpPr>
                                  <a:spLocks noChangeArrowheads="1"/>
                                </wps:cNvSpPr>
                                <wps:spPr bwMode="auto">
                                  <a:xfrm>
                                    <a:off x="37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2" name="Rectangle 1531"/>
                                <wps:cNvSpPr>
                                  <a:spLocks noChangeArrowheads="1"/>
                                </wps:cNvSpPr>
                                <wps:spPr bwMode="auto">
                                  <a:xfrm>
                                    <a:off x="37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3" name="Rectangle 1532"/>
                                <wps:cNvSpPr>
                                  <a:spLocks noChangeArrowheads="1"/>
                                </wps:cNvSpPr>
                                <wps:spPr bwMode="auto">
                                  <a:xfrm>
                                    <a:off x="37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4" name="Rectangle 1533"/>
                                <wps:cNvSpPr>
                                  <a:spLocks noChangeArrowheads="1"/>
                                </wps:cNvSpPr>
                                <wps:spPr bwMode="auto">
                                  <a:xfrm>
                                    <a:off x="37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5" name="Rectangle 1534"/>
                                <wps:cNvSpPr>
                                  <a:spLocks noChangeArrowheads="1"/>
                                </wps:cNvSpPr>
                                <wps:spPr bwMode="auto">
                                  <a:xfrm>
                                    <a:off x="37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6" name="Rectangle 1535"/>
                                <wps:cNvSpPr>
                                  <a:spLocks noChangeArrowheads="1"/>
                                </wps:cNvSpPr>
                                <wps:spPr bwMode="auto">
                                  <a:xfrm>
                                    <a:off x="37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7" name="Rectangle 1536"/>
                                <wps:cNvSpPr>
                                  <a:spLocks noChangeArrowheads="1"/>
                                </wps:cNvSpPr>
                                <wps:spPr bwMode="auto">
                                  <a:xfrm>
                                    <a:off x="37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8" name="Rectangle 1537"/>
                                <wps:cNvSpPr>
                                  <a:spLocks noChangeArrowheads="1"/>
                                </wps:cNvSpPr>
                                <wps:spPr bwMode="auto">
                                  <a:xfrm>
                                    <a:off x="37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9" name="Rectangle 1538"/>
                                <wps:cNvSpPr>
                                  <a:spLocks noChangeArrowheads="1"/>
                                </wps:cNvSpPr>
                                <wps:spPr bwMode="auto">
                                  <a:xfrm>
                                    <a:off x="37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0" name="Rectangle 1539"/>
                                <wps:cNvSpPr>
                                  <a:spLocks noChangeArrowheads="1"/>
                                </wps:cNvSpPr>
                                <wps:spPr bwMode="auto">
                                  <a:xfrm>
                                    <a:off x="37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1" name="Rectangle 1540"/>
                                <wps:cNvSpPr>
                                  <a:spLocks noChangeArrowheads="1"/>
                                </wps:cNvSpPr>
                                <wps:spPr bwMode="auto">
                                  <a:xfrm>
                                    <a:off x="37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2" name="Rectangle 1541"/>
                                <wps:cNvSpPr>
                                  <a:spLocks noChangeArrowheads="1"/>
                                </wps:cNvSpPr>
                                <wps:spPr bwMode="auto">
                                  <a:xfrm>
                                    <a:off x="37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3" name="Rectangle 1542"/>
                                <wps:cNvSpPr>
                                  <a:spLocks noChangeArrowheads="1"/>
                                </wps:cNvSpPr>
                                <wps:spPr bwMode="auto">
                                  <a:xfrm>
                                    <a:off x="37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4" name="Rectangle 1543"/>
                                <wps:cNvSpPr>
                                  <a:spLocks noChangeArrowheads="1"/>
                                </wps:cNvSpPr>
                                <wps:spPr bwMode="auto">
                                  <a:xfrm>
                                    <a:off x="37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5" name="Rectangle 1544"/>
                                <wps:cNvSpPr>
                                  <a:spLocks noChangeArrowheads="1"/>
                                </wps:cNvSpPr>
                                <wps:spPr bwMode="auto">
                                  <a:xfrm>
                                    <a:off x="37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6" name="Rectangle 1545"/>
                                <wps:cNvSpPr>
                                  <a:spLocks noChangeArrowheads="1"/>
                                </wps:cNvSpPr>
                                <wps:spPr bwMode="auto">
                                  <a:xfrm>
                                    <a:off x="37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7" name="Rectangle 1546"/>
                                <wps:cNvSpPr>
                                  <a:spLocks noChangeArrowheads="1"/>
                                </wps:cNvSpPr>
                                <wps:spPr bwMode="auto">
                                  <a:xfrm>
                                    <a:off x="37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8" name="Rectangle 1547"/>
                                <wps:cNvSpPr>
                                  <a:spLocks noChangeArrowheads="1"/>
                                </wps:cNvSpPr>
                                <wps:spPr bwMode="auto">
                                  <a:xfrm>
                                    <a:off x="37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9" name="Rectangle 1548"/>
                                <wps:cNvSpPr>
                                  <a:spLocks noChangeArrowheads="1"/>
                                </wps:cNvSpPr>
                                <wps:spPr bwMode="auto">
                                  <a:xfrm>
                                    <a:off x="37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0" name="Rectangle 1549"/>
                                <wps:cNvSpPr>
                                  <a:spLocks noChangeArrowheads="1"/>
                                </wps:cNvSpPr>
                                <wps:spPr bwMode="auto">
                                  <a:xfrm>
                                    <a:off x="37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1" name="Rectangle 1550"/>
                                <wps:cNvSpPr>
                                  <a:spLocks noChangeArrowheads="1"/>
                                </wps:cNvSpPr>
                                <wps:spPr bwMode="auto">
                                  <a:xfrm>
                                    <a:off x="37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2" name="Rectangle 1551"/>
                                <wps:cNvSpPr>
                                  <a:spLocks noChangeArrowheads="1"/>
                                </wps:cNvSpPr>
                                <wps:spPr bwMode="auto">
                                  <a:xfrm>
                                    <a:off x="37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3" name="Rectangle 1552"/>
                                <wps:cNvSpPr>
                                  <a:spLocks noChangeArrowheads="1"/>
                                </wps:cNvSpPr>
                                <wps:spPr bwMode="auto">
                                  <a:xfrm>
                                    <a:off x="37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4" name="Rectangle 1553"/>
                                <wps:cNvSpPr>
                                  <a:spLocks noChangeArrowheads="1"/>
                                </wps:cNvSpPr>
                                <wps:spPr bwMode="auto">
                                  <a:xfrm>
                                    <a:off x="37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5" name="Rectangle 1554"/>
                                <wps:cNvSpPr>
                                  <a:spLocks noChangeArrowheads="1"/>
                                </wps:cNvSpPr>
                                <wps:spPr bwMode="auto">
                                  <a:xfrm>
                                    <a:off x="37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6" name="Rectangle 1555"/>
                                <wps:cNvSpPr>
                                  <a:spLocks noChangeArrowheads="1"/>
                                </wps:cNvSpPr>
                                <wps:spPr bwMode="auto">
                                  <a:xfrm>
                                    <a:off x="37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7" name="Rectangle 1556"/>
                                <wps:cNvSpPr>
                                  <a:spLocks noChangeArrowheads="1"/>
                                </wps:cNvSpPr>
                                <wps:spPr bwMode="auto">
                                  <a:xfrm>
                                    <a:off x="37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8" name="Rectangle 1557"/>
                                <wps:cNvSpPr>
                                  <a:spLocks noChangeArrowheads="1"/>
                                </wps:cNvSpPr>
                                <wps:spPr bwMode="auto">
                                  <a:xfrm>
                                    <a:off x="37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9" name="Rectangle 1558"/>
                                <wps:cNvSpPr>
                                  <a:spLocks noChangeArrowheads="1"/>
                                </wps:cNvSpPr>
                                <wps:spPr bwMode="auto">
                                  <a:xfrm>
                                    <a:off x="37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0" name="Rectangle 1559"/>
                                <wps:cNvSpPr>
                                  <a:spLocks noChangeArrowheads="1"/>
                                </wps:cNvSpPr>
                                <wps:spPr bwMode="auto">
                                  <a:xfrm>
                                    <a:off x="37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1" name="Rectangle 1560"/>
                                <wps:cNvSpPr>
                                  <a:spLocks noChangeArrowheads="1"/>
                                </wps:cNvSpPr>
                                <wps:spPr bwMode="auto">
                                  <a:xfrm>
                                    <a:off x="37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2" name="Rectangle 1561"/>
                                <wps:cNvSpPr>
                                  <a:spLocks noChangeArrowheads="1"/>
                                </wps:cNvSpPr>
                                <wps:spPr bwMode="auto">
                                  <a:xfrm>
                                    <a:off x="37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3" name="Rectangle 1562"/>
                                <wps:cNvSpPr>
                                  <a:spLocks noChangeArrowheads="1"/>
                                </wps:cNvSpPr>
                                <wps:spPr bwMode="auto">
                                  <a:xfrm>
                                    <a:off x="37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4" name="Rectangle 1563"/>
                                <wps:cNvSpPr>
                                  <a:spLocks noChangeArrowheads="1"/>
                                </wps:cNvSpPr>
                                <wps:spPr bwMode="auto">
                                  <a:xfrm>
                                    <a:off x="37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5" name="Rectangle 1564"/>
                                <wps:cNvSpPr>
                                  <a:spLocks noChangeArrowheads="1"/>
                                </wps:cNvSpPr>
                                <wps:spPr bwMode="auto">
                                  <a:xfrm>
                                    <a:off x="3772"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6" name="Rectangle 1565"/>
                                <wps:cNvSpPr>
                                  <a:spLocks noChangeArrowheads="1"/>
                                </wps:cNvSpPr>
                                <wps:spPr bwMode="auto">
                                  <a:xfrm>
                                    <a:off x="3772"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907" name="Rectangle 1566"/>
                              <wps:cNvSpPr>
                                <a:spLocks noChangeArrowheads="1"/>
                              </wps:cNvSpPr>
                              <wps:spPr bwMode="auto">
                                <a:xfrm>
                                  <a:off x="1954795" y="3487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8" name="Rectangle 1567"/>
                              <wps:cNvSpPr>
                                <a:spLocks noChangeArrowheads="1"/>
                              </wps:cNvSpPr>
                              <wps:spPr bwMode="auto">
                                <a:xfrm>
                                  <a:off x="1954795" y="35135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9" name="Rectangle 1568"/>
                              <wps:cNvSpPr>
                                <a:spLocks noChangeArrowheads="1"/>
                              </wps:cNvSpPr>
                              <wps:spPr bwMode="auto">
                                <a:xfrm>
                                  <a:off x="1954795" y="35394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0" name="Rectangle 1569"/>
                              <wps:cNvSpPr>
                                <a:spLocks noChangeArrowheads="1"/>
                              </wps:cNvSpPr>
                              <wps:spPr bwMode="auto">
                                <a:xfrm>
                                  <a:off x="1954795" y="3560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1" name="Rectangle 1570"/>
                              <wps:cNvSpPr>
                                <a:spLocks noChangeArrowheads="1"/>
                              </wps:cNvSpPr>
                              <wps:spPr bwMode="auto">
                                <a:xfrm>
                                  <a:off x="1954795" y="3586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2" name="Rectangle 1571"/>
                              <wps:cNvSpPr>
                                <a:spLocks noChangeArrowheads="1"/>
                              </wps:cNvSpPr>
                              <wps:spPr bwMode="auto">
                                <a:xfrm>
                                  <a:off x="1954795" y="3612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3" name="Rectangle 1572"/>
                              <wps:cNvSpPr>
                                <a:spLocks noChangeArrowheads="1"/>
                              </wps:cNvSpPr>
                              <wps:spPr bwMode="auto">
                                <a:xfrm>
                                  <a:off x="1954795" y="36379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4" name="Rectangle 1573"/>
                              <wps:cNvSpPr>
                                <a:spLocks noChangeArrowheads="1"/>
                              </wps:cNvSpPr>
                              <wps:spPr bwMode="auto">
                                <a:xfrm>
                                  <a:off x="1954795" y="36638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5" name="Rectangle 1574"/>
                              <wps:cNvSpPr>
                                <a:spLocks noChangeArrowheads="1"/>
                              </wps:cNvSpPr>
                              <wps:spPr bwMode="auto">
                                <a:xfrm>
                                  <a:off x="1954795" y="36845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6" name="Rectangle 1575"/>
                              <wps:cNvSpPr>
                                <a:spLocks noChangeArrowheads="1"/>
                              </wps:cNvSpPr>
                              <wps:spPr bwMode="auto">
                                <a:xfrm>
                                  <a:off x="1954795" y="37104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7" name="Rectangle 1576"/>
                              <wps:cNvSpPr>
                                <a:spLocks noChangeArrowheads="1"/>
                              </wps:cNvSpPr>
                              <wps:spPr bwMode="auto">
                                <a:xfrm>
                                  <a:off x="1954795" y="4358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8" name="Rectangle 1577"/>
                              <wps:cNvSpPr>
                                <a:spLocks noChangeArrowheads="1"/>
                              </wps:cNvSpPr>
                              <wps:spPr bwMode="auto">
                                <a:xfrm>
                                  <a:off x="1954795" y="4384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9" name="Rectangle 1578"/>
                              <wps:cNvSpPr>
                                <a:spLocks noChangeArrowheads="1"/>
                              </wps:cNvSpPr>
                              <wps:spPr bwMode="auto">
                                <a:xfrm>
                                  <a:off x="1954795" y="4410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0" name="Rectangle 1579"/>
                              <wps:cNvSpPr>
                                <a:spLocks noChangeArrowheads="1"/>
                              </wps:cNvSpPr>
                              <wps:spPr bwMode="auto">
                                <a:xfrm>
                                  <a:off x="1954795" y="4436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1" name="Rectangle 1580"/>
                              <wps:cNvSpPr>
                                <a:spLocks noChangeArrowheads="1"/>
                              </wps:cNvSpPr>
                              <wps:spPr bwMode="auto">
                                <a:xfrm>
                                  <a:off x="1954795" y="4456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2" name="Rectangle 1581"/>
                              <wps:cNvSpPr>
                                <a:spLocks noChangeArrowheads="1"/>
                              </wps:cNvSpPr>
                              <wps:spPr bwMode="auto">
                                <a:xfrm>
                                  <a:off x="1954795" y="4482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3" name="Rectangle 1582"/>
                              <wps:cNvSpPr>
                                <a:spLocks noChangeArrowheads="1"/>
                              </wps:cNvSpPr>
                              <wps:spPr bwMode="auto">
                                <a:xfrm>
                                  <a:off x="1954795" y="4508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4" name="Rectangle 1583"/>
                              <wps:cNvSpPr>
                                <a:spLocks noChangeArrowheads="1"/>
                              </wps:cNvSpPr>
                              <wps:spPr bwMode="auto">
                                <a:xfrm>
                                  <a:off x="1954795" y="4534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5" name="Rectangle 1584"/>
                              <wps:cNvSpPr>
                                <a:spLocks noChangeArrowheads="1"/>
                              </wps:cNvSpPr>
                              <wps:spPr bwMode="auto">
                                <a:xfrm>
                                  <a:off x="1954795" y="4560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6" name="Rectangle 1585"/>
                              <wps:cNvSpPr>
                                <a:spLocks noChangeArrowheads="1"/>
                              </wps:cNvSpPr>
                              <wps:spPr bwMode="auto">
                                <a:xfrm>
                                  <a:off x="1954795" y="4586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7" name="Rectangle 1586"/>
                              <wps:cNvSpPr>
                                <a:spLocks noChangeArrowheads="1"/>
                              </wps:cNvSpPr>
                              <wps:spPr bwMode="auto">
                                <a:xfrm>
                                  <a:off x="1954795" y="4607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8" name="Rectangle 1587"/>
                              <wps:cNvSpPr>
                                <a:spLocks noChangeArrowheads="1"/>
                              </wps:cNvSpPr>
                              <wps:spPr bwMode="auto">
                                <a:xfrm>
                                  <a:off x="1954795" y="4632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9" name="Rectangle 1588"/>
                              <wps:cNvSpPr>
                                <a:spLocks noChangeArrowheads="1"/>
                              </wps:cNvSpPr>
                              <wps:spPr bwMode="auto">
                                <a:xfrm>
                                  <a:off x="1954795" y="46588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0" name="Rectangle 1589"/>
                              <wps:cNvSpPr>
                                <a:spLocks noChangeArrowheads="1"/>
                              </wps:cNvSpPr>
                              <wps:spPr bwMode="auto">
                                <a:xfrm>
                                  <a:off x="1954795" y="46847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1" name="Rectangle 1590"/>
                              <wps:cNvSpPr>
                                <a:spLocks noChangeArrowheads="1"/>
                              </wps:cNvSpPr>
                              <wps:spPr bwMode="auto">
                                <a:xfrm>
                                  <a:off x="1954795" y="47106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2" name="Rectangle 1591"/>
                              <wps:cNvSpPr>
                                <a:spLocks noChangeArrowheads="1"/>
                              </wps:cNvSpPr>
                              <wps:spPr bwMode="auto">
                                <a:xfrm>
                                  <a:off x="1954795" y="47314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3" name="Rectangle 1592"/>
                              <wps:cNvSpPr>
                                <a:spLocks noChangeArrowheads="1"/>
                              </wps:cNvSpPr>
                              <wps:spPr bwMode="auto">
                                <a:xfrm>
                                  <a:off x="1954795" y="47573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4" name="Rectangle 1593"/>
                              <wps:cNvSpPr>
                                <a:spLocks noChangeArrowheads="1"/>
                              </wps:cNvSpPr>
                              <wps:spPr bwMode="auto">
                                <a:xfrm>
                                  <a:off x="1954795" y="47832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5" name="Rectangle 1594"/>
                              <wps:cNvSpPr>
                                <a:spLocks noChangeArrowheads="1"/>
                              </wps:cNvSpPr>
                              <wps:spPr bwMode="auto">
                                <a:xfrm>
                                  <a:off x="1954795" y="48091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6" name="Rectangle 1595"/>
                              <wps:cNvSpPr>
                                <a:spLocks noChangeArrowheads="1"/>
                              </wps:cNvSpPr>
                              <wps:spPr bwMode="auto">
                                <a:xfrm>
                                  <a:off x="1954795" y="48350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7" name="Rectangle 1596"/>
                              <wps:cNvSpPr>
                                <a:spLocks noChangeArrowheads="1"/>
                              </wps:cNvSpPr>
                              <wps:spPr bwMode="auto">
                                <a:xfrm>
                                  <a:off x="1954795" y="48557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8" name="Rectangle 1597"/>
                              <wps:cNvSpPr>
                                <a:spLocks noChangeArrowheads="1"/>
                              </wps:cNvSpPr>
                              <wps:spPr bwMode="auto">
                                <a:xfrm>
                                  <a:off x="1954795" y="48816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9" name="Rectangle 1598"/>
                              <wps:cNvSpPr>
                                <a:spLocks noChangeArrowheads="1"/>
                              </wps:cNvSpPr>
                              <wps:spPr bwMode="auto">
                                <a:xfrm>
                                  <a:off x="1954795" y="4907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0" name="Rectangle 1599"/>
                              <wps:cNvSpPr>
                                <a:spLocks noChangeArrowheads="1"/>
                              </wps:cNvSpPr>
                              <wps:spPr bwMode="auto">
                                <a:xfrm>
                                  <a:off x="1954795" y="4933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1" name="Rectangle 1600"/>
                              <wps:cNvSpPr>
                                <a:spLocks noChangeArrowheads="1"/>
                              </wps:cNvSpPr>
                              <wps:spPr bwMode="auto">
                                <a:xfrm>
                                  <a:off x="1954795" y="49594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2" name="Rectangle 1601"/>
                              <wps:cNvSpPr>
                                <a:spLocks noChangeArrowheads="1"/>
                              </wps:cNvSpPr>
                              <wps:spPr bwMode="auto">
                                <a:xfrm>
                                  <a:off x="1954795" y="49801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3" name="Rectangle 1602"/>
                              <wps:cNvSpPr>
                                <a:spLocks noChangeArrowheads="1"/>
                              </wps:cNvSpPr>
                              <wps:spPr bwMode="auto">
                                <a:xfrm>
                                  <a:off x="1954795" y="50060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4" name="Rectangle 1603"/>
                              <wps:cNvSpPr>
                                <a:spLocks noChangeArrowheads="1"/>
                              </wps:cNvSpPr>
                              <wps:spPr bwMode="auto">
                                <a:xfrm>
                                  <a:off x="1954795" y="50319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5" name="Rectangle 1604"/>
                              <wps:cNvSpPr>
                                <a:spLocks noChangeArrowheads="1"/>
                              </wps:cNvSpPr>
                              <wps:spPr bwMode="auto">
                                <a:xfrm>
                                  <a:off x="1954795" y="50578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6" name="Rectangle 1605"/>
                              <wps:cNvSpPr>
                                <a:spLocks noChangeArrowheads="1"/>
                              </wps:cNvSpPr>
                              <wps:spPr bwMode="auto">
                                <a:xfrm>
                                  <a:off x="1954795" y="50837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7" name="Rectangle 1606"/>
                              <wps:cNvSpPr>
                                <a:spLocks noChangeArrowheads="1"/>
                              </wps:cNvSpPr>
                              <wps:spPr bwMode="auto">
                                <a:xfrm>
                                  <a:off x="1954795" y="51045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8" name="Rectangle 1607"/>
                              <wps:cNvSpPr>
                                <a:spLocks noChangeArrowheads="1"/>
                              </wps:cNvSpPr>
                              <wps:spPr bwMode="auto">
                                <a:xfrm>
                                  <a:off x="1954795" y="51304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9" name="Rectangle 1608"/>
                              <wps:cNvSpPr>
                                <a:spLocks noChangeArrowheads="1"/>
                              </wps:cNvSpPr>
                              <wps:spPr bwMode="auto">
                                <a:xfrm>
                                  <a:off x="1954795" y="51563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0" name="Rectangle 1609"/>
                              <wps:cNvSpPr>
                                <a:spLocks noChangeArrowheads="1"/>
                              </wps:cNvSpPr>
                              <wps:spPr bwMode="auto">
                                <a:xfrm>
                                  <a:off x="1954795" y="51822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1" name="Rectangle 1610"/>
                              <wps:cNvSpPr>
                                <a:spLocks noChangeArrowheads="1"/>
                              </wps:cNvSpPr>
                              <wps:spPr bwMode="auto">
                                <a:xfrm>
                                  <a:off x="1954795" y="5208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2" name="Rectangle 1611"/>
                              <wps:cNvSpPr>
                                <a:spLocks noChangeArrowheads="1"/>
                              </wps:cNvSpPr>
                              <wps:spPr bwMode="auto">
                                <a:xfrm>
                                  <a:off x="1954795" y="52340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3" name="Rectangle 1612"/>
                              <wps:cNvSpPr>
                                <a:spLocks noChangeArrowheads="1"/>
                              </wps:cNvSpPr>
                              <wps:spPr bwMode="auto">
                                <a:xfrm>
                                  <a:off x="1954795" y="52548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4" name="Rectangle 1613"/>
                              <wps:cNvSpPr>
                                <a:spLocks noChangeArrowheads="1"/>
                              </wps:cNvSpPr>
                              <wps:spPr bwMode="auto">
                                <a:xfrm>
                                  <a:off x="1954795" y="5280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5" name="Rectangle 1614"/>
                              <wps:cNvSpPr>
                                <a:spLocks noChangeArrowheads="1"/>
                              </wps:cNvSpPr>
                              <wps:spPr bwMode="auto">
                                <a:xfrm>
                                  <a:off x="1954795" y="5306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6" name="Rectangle 1615"/>
                              <wps:cNvSpPr>
                                <a:spLocks noChangeArrowheads="1"/>
                              </wps:cNvSpPr>
                              <wps:spPr bwMode="auto">
                                <a:xfrm>
                                  <a:off x="1954795" y="53325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7" name="Rectangle 1616"/>
                              <wps:cNvSpPr>
                                <a:spLocks noChangeArrowheads="1"/>
                              </wps:cNvSpPr>
                              <wps:spPr bwMode="auto">
                                <a:xfrm>
                                  <a:off x="1954795" y="53584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8" name="Rectangle 1617"/>
                              <wps:cNvSpPr>
                                <a:spLocks noChangeArrowheads="1"/>
                              </wps:cNvSpPr>
                              <wps:spPr bwMode="auto">
                                <a:xfrm>
                                  <a:off x="1954795" y="5379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9" name="Rectangle 1618"/>
                              <wps:cNvSpPr>
                                <a:spLocks noChangeArrowheads="1"/>
                              </wps:cNvSpPr>
                              <wps:spPr bwMode="auto">
                                <a:xfrm>
                                  <a:off x="1954795" y="5405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0" name="Rectangle 1619"/>
                              <wps:cNvSpPr>
                                <a:spLocks noChangeArrowheads="1"/>
                              </wps:cNvSpPr>
                              <wps:spPr bwMode="auto">
                                <a:xfrm>
                                  <a:off x="1954795" y="5431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1" name="Rectangle 1620"/>
                              <wps:cNvSpPr>
                                <a:spLocks noChangeArrowheads="1"/>
                              </wps:cNvSpPr>
                              <wps:spPr bwMode="auto">
                                <a:xfrm>
                                  <a:off x="1954795" y="54569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2" name="Rectangle 1621"/>
                              <wps:cNvSpPr>
                                <a:spLocks noChangeArrowheads="1"/>
                              </wps:cNvSpPr>
                              <wps:spPr bwMode="auto">
                                <a:xfrm>
                                  <a:off x="1954795" y="54828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3" name="Rectangle 1622"/>
                              <wps:cNvSpPr>
                                <a:spLocks noChangeArrowheads="1"/>
                              </wps:cNvSpPr>
                              <wps:spPr bwMode="auto">
                                <a:xfrm>
                                  <a:off x="1954795" y="55035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4" name="Rectangle 1623"/>
                              <wps:cNvSpPr>
                                <a:spLocks noChangeArrowheads="1"/>
                              </wps:cNvSpPr>
                              <wps:spPr bwMode="auto">
                                <a:xfrm>
                                  <a:off x="1954795" y="5529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5" name="Rectangle 1624"/>
                              <wps:cNvSpPr>
                                <a:spLocks noChangeArrowheads="1"/>
                              </wps:cNvSpPr>
                              <wps:spPr bwMode="auto">
                                <a:xfrm>
                                  <a:off x="1954795" y="5555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6" name="Rectangle 1625"/>
                              <wps:cNvSpPr>
                                <a:spLocks noChangeArrowheads="1"/>
                              </wps:cNvSpPr>
                              <wps:spPr bwMode="auto">
                                <a:xfrm>
                                  <a:off x="1954795" y="55812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7" name="Rectangle 1626"/>
                              <wps:cNvSpPr>
                                <a:spLocks noChangeArrowheads="1"/>
                              </wps:cNvSpPr>
                              <wps:spPr bwMode="auto">
                                <a:xfrm>
                                  <a:off x="1954795" y="56072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8" name="Rectangle 1627"/>
                              <wps:cNvSpPr>
                                <a:spLocks noChangeArrowheads="1"/>
                              </wps:cNvSpPr>
                              <wps:spPr bwMode="auto">
                                <a:xfrm>
                                  <a:off x="1954795" y="5627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9" name="Rectangle 1628"/>
                              <wps:cNvSpPr>
                                <a:spLocks noChangeArrowheads="1"/>
                              </wps:cNvSpPr>
                              <wps:spPr bwMode="auto">
                                <a:xfrm>
                                  <a:off x="1954795" y="5653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0" name="Rectangle 1629"/>
                              <wps:cNvSpPr>
                                <a:spLocks noChangeArrowheads="1"/>
                              </wps:cNvSpPr>
                              <wps:spPr bwMode="auto">
                                <a:xfrm>
                                  <a:off x="1954795" y="5679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1" name="Rectangle 1630"/>
                              <wps:cNvSpPr>
                                <a:spLocks noChangeArrowheads="1"/>
                              </wps:cNvSpPr>
                              <wps:spPr bwMode="auto">
                                <a:xfrm>
                                  <a:off x="1954795" y="5705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2" name="Rectangle 1631"/>
                              <wps:cNvSpPr>
                                <a:spLocks noChangeArrowheads="1"/>
                              </wps:cNvSpPr>
                              <wps:spPr bwMode="auto">
                                <a:xfrm>
                                  <a:off x="1954795" y="57315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3" name="Rectangle 1632"/>
                              <wps:cNvSpPr>
                                <a:spLocks noChangeArrowheads="1"/>
                              </wps:cNvSpPr>
                              <wps:spPr bwMode="auto">
                                <a:xfrm>
                                  <a:off x="1954795" y="5752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4" name="Rectangle 1633"/>
                              <wps:cNvSpPr>
                                <a:spLocks noChangeArrowheads="1"/>
                              </wps:cNvSpPr>
                              <wps:spPr bwMode="auto">
                                <a:xfrm>
                                  <a:off x="1954795" y="5778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5" name="Rectangle 1634"/>
                              <wps:cNvSpPr>
                                <a:spLocks noChangeArrowheads="1"/>
                              </wps:cNvSpPr>
                              <wps:spPr bwMode="auto">
                                <a:xfrm>
                                  <a:off x="1954795" y="5804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6" name="Rectangle 1635"/>
                              <wps:cNvSpPr>
                                <a:spLocks noChangeArrowheads="1"/>
                              </wps:cNvSpPr>
                              <wps:spPr bwMode="auto">
                                <a:xfrm>
                                  <a:off x="1954795" y="5830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7" name="Rectangle 1636"/>
                              <wps:cNvSpPr>
                                <a:spLocks noChangeArrowheads="1"/>
                              </wps:cNvSpPr>
                              <wps:spPr bwMode="auto">
                                <a:xfrm>
                                  <a:off x="1954795" y="58559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8" name="Rectangle 1637"/>
                              <wps:cNvSpPr>
                                <a:spLocks noChangeArrowheads="1"/>
                              </wps:cNvSpPr>
                              <wps:spPr bwMode="auto">
                                <a:xfrm>
                                  <a:off x="1954795" y="588186"/>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9" name="Rectangle 1638"/>
                              <wps:cNvSpPr>
                                <a:spLocks noChangeArrowheads="1"/>
                              </wps:cNvSpPr>
                              <wps:spPr bwMode="auto">
                                <a:xfrm>
                                  <a:off x="1954795" y="5902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0" name="Rectangle 1639"/>
                              <wps:cNvSpPr>
                                <a:spLocks noChangeArrowheads="1"/>
                              </wps:cNvSpPr>
                              <wps:spPr bwMode="auto">
                                <a:xfrm>
                                  <a:off x="1954795" y="5928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1" name="Rectangle 1640"/>
                              <wps:cNvSpPr>
                                <a:spLocks noChangeArrowheads="1"/>
                              </wps:cNvSpPr>
                              <wps:spPr bwMode="auto">
                                <a:xfrm>
                                  <a:off x="1954795" y="59544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2" name="Rectangle 1641"/>
                              <wps:cNvSpPr>
                                <a:spLocks noChangeArrowheads="1"/>
                              </wps:cNvSpPr>
                              <wps:spPr bwMode="auto">
                                <a:xfrm>
                                  <a:off x="1954795" y="59803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3" name="Rectangle 1642"/>
                              <wps:cNvSpPr>
                                <a:spLocks noChangeArrowheads="1"/>
                              </wps:cNvSpPr>
                              <wps:spPr bwMode="auto">
                                <a:xfrm>
                                  <a:off x="1954795" y="60062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4" name="Rectangle 1643"/>
                              <wps:cNvSpPr>
                                <a:spLocks noChangeArrowheads="1"/>
                              </wps:cNvSpPr>
                              <wps:spPr bwMode="auto">
                                <a:xfrm>
                                  <a:off x="1954795" y="60269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5" name="Rectangle 1644"/>
                              <wps:cNvSpPr>
                                <a:spLocks noChangeArrowheads="1"/>
                              </wps:cNvSpPr>
                              <wps:spPr bwMode="auto">
                                <a:xfrm>
                                  <a:off x="1954795" y="60528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6" name="Rectangle 1645"/>
                              <wps:cNvSpPr>
                                <a:spLocks noChangeArrowheads="1"/>
                              </wps:cNvSpPr>
                              <wps:spPr bwMode="auto">
                                <a:xfrm>
                                  <a:off x="1954795" y="60787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7" name="Rectangle 1646"/>
                              <wps:cNvSpPr>
                                <a:spLocks noChangeArrowheads="1"/>
                              </wps:cNvSpPr>
                              <wps:spPr bwMode="auto">
                                <a:xfrm>
                                  <a:off x="1954795" y="61046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8" name="Rectangle 1647"/>
                              <wps:cNvSpPr>
                                <a:spLocks noChangeArrowheads="1"/>
                              </wps:cNvSpPr>
                              <wps:spPr bwMode="auto">
                                <a:xfrm>
                                  <a:off x="1954795" y="61306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9" name="Rectangle 1648"/>
                              <wps:cNvSpPr>
                                <a:spLocks noChangeArrowheads="1"/>
                              </wps:cNvSpPr>
                              <wps:spPr bwMode="auto">
                                <a:xfrm>
                                  <a:off x="1954795" y="61513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0" name="Rectangle 1649"/>
                              <wps:cNvSpPr>
                                <a:spLocks noChangeArrowheads="1"/>
                              </wps:cNvSpPr>
                              <wps:spPr bwMode="auto">
                                <a:xfrm>
                                  <a:off x="1954795" y="61772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1" name="Rectangle 1650"/>
                              <wps:cNvSpPr>
                                <a:spLocks noChangeArrowheads="1"/>
                              </wps:cNvSpPr>
                              <wps:spPr bwMode="auto">
                                <a:xfrm>
                                  <a:off x="1954795" y="6203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2" name="Rectangle 1651"/>
                              <wps:cNvSpPr>
                                <a:spLocks noChangeArrowheads="1"/>
                              </wps:cNvSpPr>
                              <wps:spPr bwMode="auto">
                                <a:xfrm>
                                  <a:off x="1954795" y="62290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3" name="Rectangle 1652"/>
                              <wps:cNvSpPr>
                                <a:spLocks noChangeArrowheads="1"/>
                              </wps:cNvSpPr>
                              <wps:spPr bwMode="auto">
                                <a:xfrm>
                                  <a:off x="1954795" y="62549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4" name="Rectangle 1653"/>
                              <wps:cNvSpPr>
                                <a:spLocks noChangeArrowheads="1"/>
                              </wps:cNvSpPr>
                              <wps:spPr bwMode="auto">
                                <a:xfrm>
                                  <a:off x="1954795" y="62757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5" name="Rectangle 1654"/>
                              <wps:cNvSpPr>
                                <a:spLocks noChangeArrowheads="1"/>
                              </wps:cNvSpPr>
                              <wps:spPr bwMode="auto">
                                <a:xfrm>
                                  <a:off x="1954795" y="63016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6" name="Rectangle 1655"/>
                              <wps:cNvSpPr>
                                <a:spLocks noChangeArrowheads="1"/>
                              </wps:cNvSpPr>
                              <wps:spPr bwMode="auto">
                                <a:xfrm>
                                  <a:off x="1954795" y="63275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7" name="Rectangle 1656"/>
                              <wps:cNvSpPr>
                                <a:spLocks noChangeArrowheads="1"/>
                              </wps:cNvSpPr>
                              <wps:spPr bwMode="auto">
                                <a:xfrm>
                                  <a:off x="1954795" y="63534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8" name="Rectangle 1657"/>
                              <wps:cNvSpPr>
                                <a:spLocks noChangeArrowheads="1"/>
                              </wps:cNvSpPr>
                              <wps:spPr bwMode="auto">
                                <a:xfrm>
                                  <a:off x="1954795" y="63793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9" name="Rectangle 1658"/>
                              <wps:cNvSpPr>
                                <a:spLocks noChangeArrowheads="1"/>
                              </wps:cNvSpPr>
                              <wps:spPr bwMode="auto">
                                <a:xfrm>
                                  <a:off x="1954795" y="64000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0" name="Rectangle 1659"/>
                              <wps:cNvSpPr>
                                <a:spLocks noChangeArrowheads="1"/>
                              </wps:cNvSpPr>
                              <wps:spPr bwMode="auto">
                                <a:xfrm>
                                  <a:off x="1954795" y="64259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1" name="Rectangle 1660"/>
                              <wps:cNvSpPr>
                                <a:spLocks noChangeArrowheads="1"/>
                              </wps:cNvSpPr>
                              <wps:spPr bwMode="auto">
                                <a:xfrm>
                                  <a:off x="1954795" y="64519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2" name="Rectangle 1661"/>
                              <wps:cNvSpPr>
                                <a:spLocks noChangeArrowheads="1"/>
                              </wps:cNvSpPr>
                              <wps:spPr bwMode="auto">
                                <a:xfrm>
                                  <a:off x="1954795" y="64778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3" name="Rectangle 1662"/>
                              <wps:cNvSpPr>
                                <a:spLocks noChangeArrowheads="1"/>
                              </wps:cNvSpPr>
                              <wps:spPr bwMode="auto">
                                <a:xfrm>
                                  <a:off x="1954795" y="65037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4" name="Rectangle 1663"/>
                              <wps:cNvSpPr>
                                <a:spLocks noChangeArrowheads="1"/>
                              </wps:cNvSpPr>
                              <wps:spPr bwMode="auto">
                                <a:xfrm>
                                  <a:off x="1954795" y="6524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5" name="Rectangle 1664"/>
                              <wps:cNvSpPr>
                                <a:spLocks noChangeArrowheads="1"/>
                              </wps:cNvSpPr>
                              <wps:spPr bwMode="auto">
                                <a:xfrm>
                                  <a:off x="1954795" y="6550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6" name="Rectangle 1665"/>
                              <wps:cNvSpPr>
                                <a:spLocks noChangeArrowheads="1"/>
                              </wps:cNvSpPr>
                              <wps:spPr bwMode="auto">
                                <a:xfrm>
                                  <a:off x="1954795" y="65762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7" name="Rectangle 1666"/>
                              <wps:cNvSpPr>
                                <a:spLocks noChangeArrowheads="1"/>
                              </wps:cNvSpPr>
                              <wps:spPr bwMode="auto">
                                <a:xfrm>
                                  <a:off x="1954795" y="6602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8" name="Rectangle 1667"/>
                              <wps:cNvSpPr>
                                <a:spLocks noChangeArrowheads="1"/>
                              </wps:cNvSpPr>
                              <wps:spPr bwMode="auto">
                                <a:xfrm>
                                  <a:off x="1954795" y="6628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9" name="Rectangle 1668"/>
                              <wps:cNvSpPr>
                                <a:spLocks noChangeArrowheads="1"/>
                              </wps:cNvSpPr>
                              <wps:spPr bwMode="auto">
                                <a:xfrm>
                                  <a:off x="1954795" y="6654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0" name="Rectangle 1669"/>
                              <wps:cNvSpPr>
                                <a:spLocks noChangeArrowheads="1"/>
                              </wps:cNvSpPr>
                              <wps:spPr bwMode="auto">
                                <a:xfrm>
                                  <a:off x="1954795" y="6674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1" name="Rectangle 1670"/>
                              <wps:cNvSpPr>
                                <a:spLocks noChangeArrowheads="1"/>
                              </wps:cNvSpPr>
                              <wps:spPr bwMode="auto">
                                <a:xfrm>
                                  <a:off x="1954795" y="6700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2" name="Rectangle 1671"/>
                              <wps:cNvSpPr>
                                <a:spLocks noChangeArrowheads="1"/>
                              </wps:cNvSpPr>
                              <wps:spPr bwMode="auto">
                                <a:xfrm>
                                  <a:off x="1954795" y="6726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3" name="Rectangle 1672"/>
                              <wps:cNvSpPr>
                                <a:spLocks noChangeArrowheads="1"/>
                              </wps:cNvSpPr>
                              <wps:spPr bwMode="auto">
                                <a:xfrm>
                                  <a:off x="1954795" y="67524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4" name="Rectangle 1673"/>
                              <wps:cNvSpPr>
                                <a:spLocks noChangeArrowheads="1"/>
                              </wps:cNvSpPr>
                              <wps:spPr bwMode="auto">
                                <a:xfrm>
                                  <a:off x="1954795" y="67783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5" name="Rectangle 1674"/>
                              <wps:cNvSpPr>
                                <a:spLocks noChangeArrowheads="1"/>
                              </wps:cNvSpPr>
                              <wps:spPr bwMode="auto">
                                <a:xfrm>
                                  <a:off x="1954795" y="6799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6" name="Rectangle 1675"/>
                              <wps:cNvSpPr>
                                <a:spLocks noChangeArrowheads="1"/>
                              </wps:cNvSpPr>
                              <wps:spPr bwMode="auto">
                                <a:xfrm>
                                  <a:off x="1954795" y="6825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7" name="Rectangle 1676"/>
                              <wps:cNvSpPr>
                                <a:spLocks noChangeArrowheads="1"/>
                              </wps:cNvSpPr>
                              <wps:spPr bwMode="auto">
                                <a:xfrm>
                                  <a:off x="1954795" y="74728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8" name="Rectangle 1677"/>
                              <wps:cNvSpPr>
                                <a:spLocks noChangeArrowheads="1"/>
                              </wps:cNvSpPr>
                              <wps:spPr bwMode="auto">
                                <a:xfrm>
                                  <a:off x="1954795" y="7498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9" name="Rectangle 1678"/>
                              <wps:cNvSpPr>
                                <a:spLocks noChangeArrowheads="1"/>
                              </wps:cNvSpPr>
                              <wps:spPr bwMode="auto">
                                <a:xfrm>
                                  <a:off x="1954795" y="7524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0" name="Rectangle 1679"/>
                              <wps:cNvSpPr>
                                <a:spLocks noChangeArrowheads="1"/>
                              </wps:cNvSpPr>
                              <wps:spPr bwMode="auto">
                                <a:xfrm>
                                  <a:off x="1954795" y="75505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1" name="Rectangle 1680"/>
                              <wps:cNvSpPr>
                                <a:spLocks noChangeArrowheads="1"/>
                              </wps:cNvSpPr>
                              <wps:spPr bwMode="auto">
                                <a:xfrm>
                                  <a:off x="1954795" y="7571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2" name="Rectangle 1681"/>
                              <wps:cNvSpPr>
                                <a:spLocks noChangeArrowheads="1"/>
                              </wps:cNvSpPr>
                              <wps:spPr bwMode="auto">
                                <a:xfrm>
                                  <a:off x="1954795" y="7597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3" name="Rectangle 1682"/>
                              <wps:cNvSpPr>
                                <a:spLocks noChangeArrowheads="1"/>
                              </wps:cNvSpPr>
                              <wps:spPr bwMode="auto">
                                <a:xfrm>
                                  <a:off x="1954795" y="7623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4" name="Rectangle 1683"/>
                              <wps:cNvSpPr>
                                <a:spLocks noChangeArrowheads="1"/>
                              </wps:cNvSpPr>
                              <wps:spPr bwMode="auto">
                                <a:xfrm>
                                  <a:off x="1954795" y="7649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5" name="Rectangle 1684"/>
                              <wps:cNvSpPr>
                                <a:spLocks noChangeArrowheads="1"/>
                              </wps:cNvSpPr>
                              <wps:spPr bwMode="auto">
                                <a:xfrm>
                                  <a:off x="1954795" y="76749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6" name="Rectangle 1685"/>
                              <wps:cNvSpPr>
                                <a:spLocks noChangeArrowheads="1"/>
                              </wps:cNvSpPr>
                              <wps:spPr bwMode="auto">
                                <a:xfrm>
                                  <a:off x="1954795" y="76956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7" name="Rectangle 1686"/>
                              <wps:cNvSpPr>
                                <a:spLocks noChangeArrowheads="1"/>
                              </wps:cNvSpPr>
                              <wps:spPr bwMode="auto">
                                <a:xfrm>
                                  <a:off x="1954795" y="7721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8" name="Rectangle 1687"/>
                              <wps:cNvSpPr>
                                <a:spLocks noChangeArrowheads="1"/>
                              </wps:cNvSpPr>
                              <wps:spPr bwMode="auto">
                                <a:xfrm>
                                  <a:off x="1954795" y="7747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9" name="Rectangle 1688"/>
                              <wps:cNvSpPr>
                                <a:spLocks noChangeArrowheads="1"/>
                              </wps:cNvSpPr>
                              <wps:spPr bwMode="auto">
                                <a:xfrm>
                                  <a:off x="1954795" y="7773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0" name="Rectangle 1689"/>
                              <wps:cNvSpPr>
                                <a:spLocks noChangeArrowheads="1"/>
                              </wps:cNvSpPr>
                              <wps:spPr bwMode="auto">
                                <a:xfrm>
                                  <a:off x="1954795" y="7799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1" name="Rectangle 1690"/>
                              <wps:cNvSpPr>
                                <a:spLocks noChangeArrowheads="1"/>
                              </wps:cNvSpPr>
                              <wps:spPr bwMode="auto">
                                <a:xfrm>
                                  <a:off x="1954795" y="7820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2" name="Rectangle 1691"/>
                              <wps:cNvSpPr>
                                <a:spLocks noChangeArrowheads="1"/>
                              </wps:cNvSpPr>
                              <wps:spPr bwMode="auto">
                                <a:xfrm>
                                  <a:off x="1954795" y="7845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3" name="Rectangle 1692"/>
                              <wps:cNvSpPr>
                                <a:spLocks noChangeArrowheads="1"/>
                              </wps:cNvSpPr>
                              <wps:spPr bwMode="auto">
                                <a:xfrm>
                                  <a:off x="1954795" y="7871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4" name="Rectangle 1693"/>
                              <wps:cNvSpPr>
                                <a:spLocks noChangeArrowheads="1"/>
                              </wps:cNvSpPr>
                              <wps:spPr bwMode="auto">
                                <a:xfrm>
                                  <a:off x="1954795" y="7897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5" name="Rectangle 1694"/>
                              <wps:cNvSpPr>
                                <a:spLocks noChangeArrowheads="1"/>
                              </wps:cNvSpPr>
                              <wps:spPr bwMode="auto">
                                <a:xfrm>
                                  <a:off x="1954795" y="7923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6" name="Rectangle 1695"/>
                              <wps:cNvSpPr>
                                <a:spLocks noChangeArrowheads="1"/>
                              </wps:cNvSpPr>
                              <wps:spPr bwMode="auto">
                                <a:xfrm>
                                  <a:off x="1954795" y="79495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7" name="Rectangle 1696"/>
                              <wps:cNvSpPr>
                                <a:spLocks noChangeArrowheads="1"/>
                              </wps:cNvSpPr>
                              <wps:spPr bwMode="auto">
                                <a:xfrm>
                                  <a:off x="1954795" y="7970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8" name="Freeform 1697"/>
                              <wps:cNvSpPr>
                                <a:spLocks/>
                              </wps:cNvSpPr>
                              <wps:spPr bwMode="auto">
                                <a:xfrm>
                                  <a:off x="764401" y="961826"/>
                                  <a:ext cx="685111" cy="687167"/>
                                </a:xfrm>
                                <a:custGeom>
                                  <a:avLst/>
                                  <a:gdLst>
                                    <a:gd name="T0" fmla="*/ 5 w 1322"/>
                                    <a:gd name="T1" fmla="*/ 658 h 1326"/>
                                    <a:gd name="T2" fmla="*/ 0 w 1322"/>
                                    <a:gd name="T3" fmla="*/ 658 h 1326"/>
                                    <a:gd name="T4" fmla="*/ 0 w 1322"/>
                                    <a:gd name="T5" fmla="*/ 668 h 1326"/>
                                    <a:gd name="T6" fmla="*/ 5 w 1322"/>
                                    <a:gd name="T7" fmla="*/ 668 h 1326"/>
                                    <a:gd name="T8" fmla="*/ 654 w 1322"/>
                                    <a:gd name="T9" fmla="*/ 1322 h 1326"/>
                                    <a:gd name="T10" fmla="*/ 654 w 1322"/>
                                    <a:gd name="T11" fmla="*/ 1326 h 1326"/>
                                    <a:gd name="T12" fmla="*/ 663 w 1322"/>
                                    <a:gd name="T13" fmla="*/ 1326 h 1326"/>
                                    <a:gd name="T14" fmla="*/ 663 w 1322"/>
                                    <a:gd name="T15" fmla="*/ 1322 h 1326"/>
                                    <a:gd name="T16" fmla="*/ 1317 w 1322"/>
                                    <a:gd name="T17" fmla="*/ 668 h 1326"/>
                                    <a:gd name="T18" fmla="*/ 1322 w 1322"/>
                                    <a:gd name="T19" fmla="*/ 668 h 1326"/>
                                    <a:gd name="T20" fmla="*/ 1322 w 1322"/>
                                    <a:gd name="T21" fmla="*/ 658 h 1326"/>
                                    <a:gd name="T22" fmla="*/ 1317 w 1322"/>
                                    <a:gd name="T23" fmla="*/ 658 h 1326"/>
                                    <a:gd name="T24" fmla="*/ 663 w 1322"/>
                                    <a:gd name="T25" fmla="*/ 4 h 1326"/>
                                    <a:gd name="T26" fmla="*/ 663 w 1322"/>
                                    <a:gd name="T27" fmla="*/ 0 h 1326"/>
                                    <a:gd name="T28" fmla="*/ 654 w 1322"/>
                                    <a:gd name="T29" fmla="*/ 0 h 1326"/>
                                    <a:gd name="T30" fmla="*/ 654 w 1322"/>
                                    <a:gd name="T31" fmla="*/ 4 h 1326"/>
                                    <a:gd name="T32" fmla="*/ 5 w 1322"/>
                                    <a:gd name="T33" fmla="*/ 658 h 1326"/>
                                    <a:gd name="T34" fmla="*/ 15 w 1322"/>
                                    <a:gd name="T35" fmla="*/ 668 h 1326"/>
                                    <a:gd name="T36" fmla="*/ 663 w 1322"/>
                                    <a:gd name="T37" fmla="*/ 14 h 1326"/>
                                    <a:gd name="T38" fmla="*/ 654 w 1322"/>
                                    <a:gd name="T39" fmla="*/ 14 h 1326"/>
                                    <a:gd name="T40" fmla="*/ 1307 w 1322"/>
                                    <a:gd name="T41" fmla="*/ 668 h 1326"/>
                                    <a:gd name="T42" fmla="*/ 1307 w 1322"/>
                                    <a:gd name="T43" fmla="*/ 658 h 1326"/>
                                    <a:gd name="T44" fmla="*/ 654 w 1322"/>
                                    <a:gd name="T45" fmla="*/ 1312 h 1326"/>
                                    <a:gd name="T46" fmla="*/ 663 w 1322"/>
                                    <a:gd name="T47" fmla="*/ 1312 h 1326"/>
                                    <a:gd name="T48" fmla="*/ 15 w 1322"/>
                                    <a:gd name="T49" fmla="*/ 658 h 1326"/>
                                    <a:gd name="T50" fmla="*/ 15 w 1322"/>
                                    <a:gd name="T51" fmla="*/ 668 h 1326"/>
                                    <a:gd name="T52" fmla="*/ 5 w 1322"/>
                                    <a:gd name="T53" fmla="*/ 658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2" h="1326">
                                      <a:moveTo>
                                        <a:pt x="5" y="658"/>
                                      </a:moveTo>
                                      <a:lnTo>
                                        <a:pt x="0" y="658"/>
                                      </a:lnTo>
                                      <a:lnTo>
                                        <a:pt x="0" y="668"/>
                                      </a:lnTo>
                                      <a:lnTo>
                                        <a:pt x="5" y="668"/>
                                      </a:lnTo>
                                      <a:lnTo>
                                        <a:pt x="654" y="1322"/>
                                      </a:lnTo>
                                      <a:lnTo>
                                        <a:pt x="654" y="1326"/>
                                      </a:lnTo>
                                      <a:lnTo>
                                        <a:pt x="663" y="1326"/>
                                      </a:lnTo>
                                      <a:lnTo>
                                        <a:pt x="663" y="1322"/>
                                      </a:lnTo>
                                      <a:lnTo>
                                        <a:pt x="1317" y="668"/>
                                      </a:lnTo>
                                      <a:lnTo>
                                        <a:pt x="1322" y="668"/>
                                      </a:lnTo>
                                      <a:lnTo>
                                        <a:pt x="1322" y="658"/>
                                      </a:lnTo>
                                      <a:lnTo>
                                        <a:pt x="1317" y="658"/>
                                      </a:lnTo>
                                      <a:lnTo>
                                        <a:pt x="663" y="4"/>
                                      </a:lnTo>
                                      <a:lnTo>
                                        <a:pt x="663" y="0"/>
                                      </a:lnTo>
                                      <a:lnTo>
                                        <a:pt x="654" y="0"/>
                                      </a:lnTo>
                                      <a:lnTo>
                                        <a:pt x="654" y="4"/>
                                      </a:lnTo>
                                      <a:lnTo>
                                        <a:pt x="5" y="658"/>
                                      </a:lnTo>
                                      <a:lnTo>
                                        <a:pt x="15" y="668"/>
                                      </a:lnTo>
                                      <a:lnTo>
                                        <a:pt x="663" y="14"/>
                                      </a:lnTo>
                                      <a:lnTo>
                                        <a:pt x="654" y="14"/>
                                      </a:lnTo>
                                      <a:lnTo>
                                        <a:pt x="1307" y="668"/>
                                      </a:lnTo>
                                      <a:lnTo>
                                        <a:pt x="1307" y="658"/>
                                      </a:lnTo>
                                      <a:lnTo>
                                        <a:pt x="654" y="1312"/>
                                      </a:lnTo>
                                      <a:lnTo>
                                        <a:pt x="663" y="1312"/>
                                      </a:lnTo>
                                      <a:lnTo>
                                        <a:pt x="15" y="658"/>
                                      </a:lnTo>
                                      <a:lnTo>
                                        <a:pt x="15" y="668"/>
                                      </a:lnTo>
                                      <a:lnTo>
                                        <a:pt x="5" y="6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39" name="Freeform 1698"/>
                              <wps:cNvSpPr>
                                <a:spLocks/>
                              </wps:cNvSpPr>
                              <wps:spPr bwMode="auto">
                                <a:xfrm>
                                  <a:off x="764401" y="1300227"/>
                                  <a:ext cx="685111" cy="10365"/>
                                </a:xfrm>
                                <a:custGeom>
                                  <a:avLst/>
                                  <a:gdLst>
                                    <a:gd name="T0" fmla="*/ 10 w 1322"/>
                                    <a:gd name="T1" fmla="*/ 0 h 20"/>
                                    <a:gd name="T2" fmla="*/ 5 w 1322"/>
                                    <a:gd name="T3" fmla="*/ 0 h 20"/>
                                    <a:gd name="T4" fmla="*/ 5 w 1322"/>
                                    <a:gd name="T5" fmla="*/ 5 h 20"/>
                                    <a:gd name="T6" fmla="*/ 0 w 1322"/>
                                    <a:gd name="T7" fmla="*/ 5 h 20"/>
                                    <a:gd name="T8" fmla="*/ 0 w 1322"/>
                                    <a:gd name="T9" fmla="*/ 15 h 20"/>
                                    <a:gd name="T10" fmla="*/ 5 w 1322"/>
                                    <a:gd name="T11" fmla="*/ 15 h 20"/>
                                    <a:gd name="T12" fmla="*/ 5 w 1322"/>
                                    <a:gd name="T13" fmla="*/ 20 h 20"/>
                                    <a:gd name="T14" fmla="*/ 1317 w 1322"/>
                                    <a:gd name="T15" fmla="*/ 20 h 20"/>
                                    <a:gd name="T16" fmla="*/ 1317 w 1322"/>
                                    <a:gd name="T17" fmla="*/ 15 h 20"/>
                                    <a:gd name="T18" fmla="*/ 1322 w 1322"/>
                                    <a:gd name="T19" fmla="*/ 15 h 20"/>
                                    <a:gd name="T20" fmla="*/ 1322 w 1322"/>
                                    <a:gd name="T21" fmla="*/ 5 h 20"/>
                                    <a:gd name="T22" fmla="*/ 1317 w 1322"/>
                                    <a:gd name="T23" fmla="*/ 5 h 20"/>
                                    <a:gd name="T24" fmla="*/ 1317 w 1322"/>
                                    <a:gd name="T25" fmla="*/ 0 h 20"/>
                                    <a:gd name="T26" fmla="*/ 1312 w 1322"/>
                                    <a:gd name="T27" fmla="*/ 0 h 20"/>
                                    <a:gd name="T28" fmla="*/ 10 w 1322"/>
                                    <a:gd name="T29"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22" h="20">
                                      <a:moveTo>
                                        <a:pt x="10" y="0"/>
                                      </a:moveTo>
                                      <a:lnTo>
                                        <a:pt x="5" y="0"/>
                                      </a:lnTo>
                                      <a:lnTo>
                                        <a:pt x="5" y="5"/>
                                      </a:lnTo>
                                      <a:lnTo>
                                        <a:pt x="0" y="5"/>
                                      </a:lnTo>
                                      <a:lnTo>
                                        <a:pt x="0" y="15"/>
                                      </a:lnTo>
                                      <a:lnTo>
                                        <a:pt x="5" y="15"/>
                                      </a:lnTo>
                                      <a:lnTo>
                                        <a:pt x="5" y="20"/>
                                      </a:lnTo>
                                      <a:lnTo>
                                        <a:pt x="1317" y="20"/>
                                      </a:lnTo>
                                      <a:lnTo>
                                        <a:pt x="1317" y="15"/>
                                      </a:lnTo>
                                      <a:lnTo>
                                        <a:pt x="1322" y="15"/>
                                      </a:lnTo>
                                      <a:lnTo>
                                        <a:pt x="1322" y="5"/>
                                      </a:lnTo>
                                      <a:lnTo>
                                        <a:pt x="1317" y="5"/>
                                      </a:lnTo>
                                      <a:lnTo>
                                        <a:pt x="1317" y="0"/>
                                      </a:lnTo>
                                      <a:lnTo>
                                        <a:pt x="131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0" name="Freeform 1699"/>
                              <wps:cNvSpPr>
                                <a:spLocks/>
                              </wps:cNvSpPr>
                              <wps:spPr bwMode="auto">
                                <a:xfrm>
                                  <a:off x="1100738" y="961826"/>
                                  <a:ext cx="9847" cy="687167"/>
                                </a:xfrm>
                                <a:custGeom>
                                  <a:avLst/>
                                  <a:gdLst>
                                    <a:gd name="T0" fmla="*/ 19 w 19"/>
                                    <a:gd name="T1" fmla="*/ 9 h 1326"/>
                                    <a:gd name="T2" fmla="*/ 19 w 19"/>
                                    <a:gd name="T3" fmla="*/ 4 h 1326"/>
                                    <a:gd name="T4" fmla="*/ 14 w 19"/>
                                    <a:gd name="T5" fmla="*/ 4 h 1326"/>
                                    <a:gd name="T6" fmla="*/ 14 w 19"/>
                                    <a:gd name="T7" fmla="*/ 0 h 1326"/>
                                    <a:gd name="T8" fmla="*/ 5 w 19"/>
                                    <a:gd name="T9" fmla="*/ 0 h 1326"/>
                                    <a:gd name="T10" fmla="*/ 5 w 19"/>
                                    <a:gd name="T11" fmla="*/ 4 h 1326"/>
                                    <a:gd name="T12" fmla="*/ 0 w 19"/>
                                    <a:gd name="T13" fmla="*/ 4 h 1326"/>
                                    <a:gd name="T14" fmla="*/ 0 w 19"/>
                                    <a:gd name="T15" fmla="*/ 1322 h 1326"/>
                                    <a:gd name="T16" fmla="*/ 5 w 19"/>
                                    <a:gd name="T17" fmla="*/ 1322 h 1326"/>
                                    <a:gd name="T18" fmla="*/ 5 w 19"/>
                                    <a:gd name="T19" fmla="*/ 1326 h 1326"/>
                                    <a:gd name="T20" fmla="*/ 14 w 19"/>
                                    <a:gd name="T21" fmla="*/ 1326 h 1326"/>
                                    <a:gd name="T22" fmla="*/ 14 w 19"/>
                                    <a:gd name="T23" fmla="*/ 1322 h 1326"/>
                                    <a:gd name="T24" fmla="*/ 19 w 19"/>
                                    <a:gd name="T25" fmla="*/ 1322 h 1326"/>
                                    <a:gd name="T26" fmla="*/ 19 w 19"/>
                                    <a:gd name="T27" fmla="*/ 1317 h 1326"/>
                                    <a:gd name="T28" fmla="*/ 19 w 19"/>
                                    <a:gd name="T29" fmla="*/ 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1326">
                                      <a:moveTo>
                                        <a:pt x="19" y="9"/>
                                      </a:moveTo>
                                      <a:lnTo>
                                        <a:pt x="19" y="4"/>
                                      </a:lnTo>
                                      <a:lnTo>
                                        <a:pt x="14" y="4"/>
                                      </a:lnTo>
                                      <a:lnTo>
                                        <a:pt x="14" y="0"/>
                                      </a:lnTo>
                                      <a:lnTo>
                                        <a:pt x="5" y="0"/>
                                      </a:lnTo>
                                      <a:lnTo>
                                        <a:pt x="5" y="4"/>
                                      </a:lnTo>
                                      <a:lnTo>
                                        <a:pt x="0" y="4"/>
                                      </a:lnTo>
                                      <a:lnTo>
                                        <a:pt x="0" y="1322"/>
                                      </a:lnTo>
                                      <a:lnTo>
                                        <a:pt x="5" y="1322"/>
                                      </a:lnTo>
                                      <a:lnTo>
                                        <a:pt x="5" y="1326"/>
                                      </a:lnTo>
                                      <a:lnTo>
                                        <a:pt x="14" y="1326"/>
                                      </a:lnTo>
                                      <a:lnTo>
                                        <a:pt x="14" y="1322"/>
                                      </a:lnTo>
                                      <a:lnTo>
                                        <a:pt x="19" y="1322"/>
                                      </a:lnTo>
                                      <a:lnTo>
                                        <a:pt x="19" y="1317"/>
                                      </a:lnTo>
                                      <a:lnTo>
                                        <a:pt x="1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1" name="Rectangle 1700"/>
                              <wps:cNvSpPr>
                                <a:spLocks noChangeArrowheads="1"/>
                              </wps:cNvSpPr>
                              <wps:spPr bwMode="auto">
                                <a:xfrm rot="16200000">
                                  <a:off x="1400281" y="1189326"/>
                                  <a:ext cx="143030" cy="69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7B71B9" w:rsidRDefault="001C5812" w:rsidP="00D35342">
                                    <w:pPr>
                                      <w:rPr>
                                        <w:sz w:val="18"/>
                                      </w:rPr>
                                    </w:pPr>
                                    <w:r w:rsidRPr="007B71B9">
                                      <w:rPr>
                                        <w:rFonts w:ascii="Arial" w:hAnsi="Arial" w:cs="Arial"/>
                                        <w:color w:val="000000"/>
                                        <w:szCs w:val="24"/>
                                        <w:lang w:val="en-US"/>
                                      </w:rPr>
                                      <w:t>d</w:t>
                                    </w:r>
                                  </w:p>
                                </w:txbxContent>
                              </wps:txbx>
                              <wps:bodyPr rot="0" vert="horz" wrap="square" lIns="0" tIns="0" rIns="0" bIns="0" anchor="t" anchorCtr="0" upright="1">
                                <a:noAutofit/>
                              </wps:bodyPr>
                            </wps:wsp>
                            <wps:wsp>
                              <wps:cNvPr id="25042" name="Line 1701"/>
                              <wps:cNvCnPr/>
                              <wps:spPr bwMode="auto">
                                <a:xfrm>
                                  <a:off x="1180547" y="966490"/>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3" name="Line 1702"/>
                              <wps:cNvCnPr/>
                              <wps:spPr bwMode="auto">
                                <a:xfrm>
                                  <a:off x="1180547" y="1644329"/>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4" name="Line 1703"/>
                              <wps:cNvCnPr/>
                              <wps:spPr bwMode="auto">
                                <a:xfrm>
                                  <a:off x="1596174" y="966490"/>
                                  <a:ext cx="518" cy="6778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5" name="Freeform 1704"/>
                              <wps:cNvSpPr>
                                <a:spLocks/>
                              </wps:cNvSpPr>
                              <wps:spPr bwMode="auto">
                                <a:xfrm>
                                  <a:off x="1573889" y="966490"/>
                                  <a:ext cx="44568" cy="47677"/>
                                </a:xfrm>
                                <a:custGeom>
                                  <a:avLst/>
                                  <a:gdLst>
                                    <a:gd name="T0" fmla="*/ 86 w 86"/>
                                    <a:gd name="T1" fmla="*/ 92 h 92"/>
                                    <a:gd name="T2" fmla="*/ 43 w 86"/>
                                    <a:gd name="T3" fmla="*/ 0 h 92"/>
                                    <a:gd name="T4" fmla="*/ 0 w 86"/>
                                    <a:gd name="T5" fmla="*/ 92 h 92"/>
                                    <a:gd name="T6" fmla="*/ 43 w 86"/>
                                    <a:gd name="T7" fmla="*/ 43 h 92"/>
                                    <a:gd name="T8" fmla="*/ 86 w 86"/>
                                    <a:gd name="T9" fmla="*/ 92 h 92"/>
                                  </a:gdLst>
                                  <a:ahLst/>
                                  <a:cxnLst>
                                    <a:cxn ang="0">
                                      <a:pos x="T0" y="T1"/>
                                    </a:cxn>
                                    <a:cxn ang="0">
                                      <a:pos x="T2" y="T3"/>
                                    </a:cxn>
                                    <a:cxn ang="0">
                                      <a:pos x="T4" y="T5"/>
                                    </a:cxn>
                                    <a:cxn ang="0">
                                      <a:pos x="T6" y="T7"/>
                                    </a:cxn>
                                    <a:cxn ang="0">
                                      <a:pos x="T8" y="T9"/>
                                    </a:cxn>
                                  </a:cxnLst>
                                  <a:rect l="0" t="0" r="r" b="b"/>
                                  <a:pathLst>
                                    <a:path w="86" h="92">
                                      <a:moveTo>
                                        <a:pt x="86" y="92"/>
                                      </a:moveTo>
                                      <a:lnTo>
                                        <a:pt x="43" y="0"/>
                                      </a:lnTo>
                                      <a:lnTo>
                                        <a:pt x="0" y="92"/>
                                      </a:lnTo>
                                      <a:lnTo>
                                        <a:pt x="43" y="43"/>
                                      </a:lnTo>
                                      <a:lnTo>
                                        <a:pt x="86" y="9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046" name="Freeform 1705"/>
                              <wps:cNvSpPr>
                                <a:spLocks/>
                              </wps:cNvSpPr>
                              <wps:spPr bwMode="auto">
                                <a:xfrm>
                                  <a:off x="1573889" y="1596652"/>
                                  <a:ext cx="44568" cy="47677"/>
                                </a:xfrm>
                                <a:custGeom>
                                  <a:avLst/>
                                  <a:gdLst>
                                    <a:gd name="T0" fmla="*/ 86 w 86"/>
                                    <a:gd name="T1" fmla="*/ 0 h 92"/>
                                    <a:gd name="T2" fmla="*/ 43 w 86"/>
                                    <a:gd name="T3" fmla="*/ 92 h 92"/>
                                    <a:gd name="T4" fmla="*/ 0 w 86"/>
                                    <a:gd name="T5" fmla="*/ 0 h 92"/>
                                    <a:gd name="T6" fmla="*/ 43 w 86"/>
                                    <a:gd name="T7" fmla="*/ 44 h 92"/>
                                    <a:gd name="T8" fmla="*/ 86 w 86"/>
                                    <a:gd name="T9" fmla="*/ 0 h 92"/>
                                  </a:gdLst>
                                  <a:ahLst/>
                                  <a:cxnLst>
                                    <a:cxn ang="0">
                                      <a:pos x="T0" y="T1"/>
                                    </a:cxn>
                                    <a:cxn ang="0">
                                      <a:pos x="T2" y="T3"/>
                                    </a:cxn>
                                    <a:cxn ang="0">
                                      <a:pos x="T4" y="T5"/>
                                    </a:cxn>
                                    <a:cxn ang="0">
                                      <a:pos x="T6" y="T7"/>
                                    </a:cxn>
                                    <a:cxn ang="0">
                                      <a:pos x="T8" y="T9"/>
                                    </a:cxn>
                                  </a:cxnLst>
                                  <a:rect l="0" t="0" r="r" b="b"/>
                                  <a:pathLst>
                                    <a:path w="86" h="92">
                                      <a:moveTo>
                                        <a:pt x="86" y="0"/>
                                      </a:moveTo>
                                      <a:lnTo>
                                        <a:pt x="43" y="92"/>
                                      </a:lnTo>
                                      <a:lnTo>
                                        <a:pt x="0" y="0"/>
                                      </a:lnTo>
                                      <a:lnTo>
                                        <a:pt x="43" y="44"/>
                                      </a:lnTo>
                                      <a:lnTo>
                                        <a:pt x="8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w14:anchorId="29B26FA1"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KGg8cAAADeAAAADwAAAGRycy9kb3ducmV2LnhtbESPS4vCQBCE78L+h6EX&#10;9qaT+GKJjiLiLnsQwQcs3ppMmwQzPSEzJvHfO4Lgsaiqr6j5sjOlaKh2hWUF8SACQZxaXXCm4HT8&#10;6X+DcB5ZY2mZFNzJwXLx0Ztjom3Le2oOPhMBwi5BBbn3VSKlS3My6Aa2Ig7exdYGfZB1JnWNbYCb&#10;Ug6jaCoNFhwWcqxonVN6PdyMgt8W29Uo3jTb62V9Px8nu/9tTEp9fXarGQhPnX+HX+0/rWA4HkVj&#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UKGg8cAAADe&#10;AAAADwAAAAAAAAAAAAAAAACqAgAAZHJzL2Rvd25yZXYueG1sUEsFBgAAAAAEAAQA+gAAAJ4DAAAA&#10;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vPJsgA&#10;AADeAAAADwAAAGRycy9kb3ducmV2LnhtbESPQWvCQBSE70L/w/IKvUjdrbVSo6tUwaJQEG3B6yP7&#10;TEKzb9PsRpN/3xUEj8PMfMPMFq0txZlqXzjW8DJQIIhTZwrONPx8r5/fQfiAbLB0TBo68rCYP/Rm&#10;mBh34T2dDyETEcI+QQ15CFUipU9zsugHriKO3snVFkOUdSZNjZcIt6UcKjWWFguOCzlWtMop/T00&#10;VsP+U63LZnXsll+7ZSe3Df1N+n2tnx7bjymIQG24h2/tjdEwHL2qN7jei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u88m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5"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vcgA&#10;AADeAAAADwAAAGRycy9kb3ducmV2LnhtbESPX0vDQBDE34V+h2MLvoi9WEuQ2GupoiBiwf6hz0tu&#10;TUJze+Fum0Y/vScUfBxm5jfMfDm4VvUUYuPZwN0kA0VcettwZWC/e719ABUF2WLrmQx8U4TlYnQ1&#10;x8L6M2+o30qlEoRjgQZqka7QOpY1OYwT3xEn78sHh5JkqLQNeE5w1+ppluXaYcNpocaOnmsqj9uT&#10;M7C76U8/s/fNUy75iwuHj09ZrytjrsfD6hGU0CD/4Uv7zRqYzu6zHP7upCu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JCa9yAAAAN4AAAAPAAAAAAAAAAAAAAAAAJgCAABk&#10;cnMvZG93bnJldi54bWxQSwUGAAAAAAQABAD1AAAAjQ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Rb8gA&#10;AADeAAAADwAAAGRycy9kb3ducmV2LnhtbESPQWsCMRSE70L/Q3gFb5rUllZWo1ShUNqLrq7g7bF5&#10;bhY3L8sm6ra/vikUehxm5htmvuxdI67UhdqzhoexAkFcelNzpWG/extNQYSIbLDxTBq+KMBycTeY&#10;Y2b8jbd0zWMlEoRDhhpsjG0mZSgtOQxj3xIn7+Q7hzHJrpKmw1uCu0ZOlHqWDmtOCxZbWlsqz/nF&#10;acjr9WZVFJ/Fh/1ehancHI6kDloP7/vXGYhIffwP/7XfjYbJ06N6gd876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NFv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04cUA&#10;AADeAAAADwAAAGRycy9kb3ducmV2LnhtbERPW2vCMBR+H+w/hDPwzaZecFKN0uncdKDgBfZ6aM7a&#10;suakJJl2/355EPb48d3ny8404krO15YVDJIUBHFhdc2lgst505+C8AFZY2OZFPySh+Xi8WGOmbY3&#10;PtL1FEoRQ9hnqKAKoc2k9EVFBn1iW+LIfVlnMEToSqkd3mK4aeQwTSfSYM2xocKWVhUV36cfo8C1&#10;z/v6ZZ2/v00OOv94vXx2gx0r1Xvq8hmIQF34F9/dW61gOB6l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TThxQAAAN4AAAAPAAAAAAAAAAAAAAAAAJgCAABkcnMv&#10;ZG93bnJldi54bWxQSwUGAAAAAAQABAD1AAAAigM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5"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yz8gA&#10;AADeAAAADwAAAGRycy9kb3ducmV2LnhtbESPX0vDQBDE34V+h2MFX8RerCXY2GtRURCxYP/g85Jb&#10;k9DcXrjbprGf3isIPg4z8xtmvhxcq3oKsfFs4HacgSIuvW24MrDbvt7cg4qCbLH1TAZ+KMJyMbqY&#10;Y2H9kdfUb6RSCcKxQAO1SFdoHcuaHMax74iT9+2DQ0kyVNoGPCa4a/Uky3LtsOG0UGNHzzWV+83B&#10;Gdhe94fT9H39lEv+4sLXx6esVpUxV5fD4wMooUH+w3/tN2tgMr3LZnC+k66A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u7LP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JrMQA&#10;AADeAAAADwAAAGRycy9kb3ducmV2LnhtbESPXWvCMBSG7wf+h3AE72Za3aRUo4g4HOxmfvyAY3PS&#10;FpuTkmRa//1yMdjly/vFs9oMthN38qF1rCCfZiCIK6dbrhVczh+vBYgQkTV2jknBkwJs1qOXFZba&#10;PfhI91OsRRrhUKKCJsa+lDJUDVkMU9cTJ884bzEm6WupPT7SuO3kLMsW0mLL6aHBnnYNVbfTj1VQ&#10;5CYzhTz4/rpv37++ybitMUpNxsN2CSLSEP/Df+1PrWD2Ns8TQMJJK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yazEAAAA3gAAAA8AAAAAAAAAAAAAAAAAmAIAAGRycy9k&#10;b3ducmV2LnhtbFBLBQYAAAAABAAEAPUAAACJAw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br8YA&#10;AADeAAAADwAAAGRycy9kb3ducmV2LnhtbESPzW7CMBCE70i8g7VIvRU7tIqqgEFA6Q+38vMAS7wk&#10;EfE6ig0Enr6uVInjaGa+0Uxmna3FhVpfOdaQDBUI4tyZigsN+93H8xsIH5AN1o5Jw408zKb93gQz&#10;4668ocs2FCJC2GeooQyhyaT0eUkW/dA1xNE7utZiiLItpGnxGuG2liOlUmmx4rhQYkPLkvLT9mw1&#10;LM/pPcd0ofzBqW79vlj9fH2utH4adPMxiEBdeIT/299Gw+j1JUng706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Zbr8YAAADeAAAADwAAAAAAAAAAAAAAAACYAgAAZHJz&#10;L2Rvd25yZXYueG1sUEsFBgAAAAAEAAQA9QAAAIsDA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x8MYA&#10;AADeAAAADwAAAGRycy9kb3ducmV2LnhtbESP3UoDMRSE74W+QziCdzbbVaxsm5ZSKxQEoT8PcNyc&#10;bhY3J2kSd9e3N4Lg5TAz3zDL9Wg70VOIrWMFs2kBgrh2uuVGwfn0ev8MIiZkjZ1jUvBNEdaryc0S&#10;K+0GPlB/TI3IEI4VKjAp+UrKWBuyGKfOE2fv4oLFlGVopA44ZLjtZFkUT9Jiy3nBoKetofrz+GUV&#10;FHLo/bU1b2H+sXvf+f1JbrYvSt3djpsFiERj+g//tfdaQfn4MCv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vx8M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Qt8gA&#10;AADeAAAADwAAAGRycy9kb3ducmV2LnhtbESPT2sCMRTE7wW/Q3hCbzXrakW3RqkFoReh/jno7bl5&#10;3V3cvGyTqFs/fSMUPA4z8xtmOm9NLS7kfGVZQb+XgCDOra64ULDbLl/GIHxA1lhbJgW/5GE+6zxN&#10;MdP2ymu6bEIhIoR9hgrKEJpMSp+XZND3bEMcvW/rDIYoXSG1w2uEm1qmSTKSBiuOCyU29FFSftqc&#10;jYLFZLz4+Rry6rY+HuiwP55eU5co9dxt399ABGrDI/zf/tQK0uGg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dC3yAAAAN4AAAAPAAAAAAAAAAAAAAAAAJgCAABk&#10;cnMvZG93bnJldi54bWxQSwUGAAAAAAQABAD1AAAAjQM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0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jD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tWM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O1Y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zL8gA&#10;AADeAAAADwAAAGRycy9kb3ducmV2LnhtbESPT2sCMRTE7wW/Q3hCbzXrakW3RqlCoReh/jno7bl5&#10;3V3cvGyTVFc/vREKPQ4z8xtmOm9NLc7kfGVZQb+XgCDOra64ULDbfryMQfiArLG2TAqu5GE+6zxN&#10;MdP2wms6b0IhIoR9hgrKEJpMSp+XZND3bEMcvW/rDIYoXSG1w0uEm1qmSTKSBiuOCyU2tCwpP21+&#10;jYLFZLz4+Rry6rY+HuiwP55eU5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nMvyAAAAN4AAAAPAAAAAAAAAAAAAAAAAJgCAABk&#10;cnMvZG93bnJldi54bWxQSwUGAAAAAAQABAD1AAAAjQ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WtMgA&#10;AADeAAAADwAAAGRycy9kb3ducmV2LnhtbESPQWsCMRSE70L/Q3gFb5p11dauRqkFoRdBbQ/19tw8&#10;dxc3L9sk1a2/3giFHoeZ+YaZLVpTizM5X1lWMOgnIIhzqysuFHx+rHoTED4ga6wtk4Jf8rCYP3Rm&#10;mGl74S2dd6EQEcI+QwVlCE0mpc9LMuj7tiGO3tE6gyFKV0jt8BLhppZpkjxJgxXHhRIbeispP+1+&#10;jILly2T5vRnx+ro97Gn/dTiNU5co1X1sX6cgArXhP/zXftcK0tFw8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a0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CxsUA&#10;AADeAAAADwAAAGRycy9kb3ducmV2LnhtbERPz2vCMBS+D/wfwhN2m6lVh3ZGUUHwMlC3g96ezVtb&#10;bF5qkmnnX28Owo4f3+/pvDW1uJLzlWUF/V4Cgji3uuJCwffX+m0MwgdkjbVlUvBHHuazzssUM21v&#10;vKPrPhQihrDPUEEZQpNJ6fOSDPqebYgj92OdwRChK6R2eIvhppZpkrxLgxXHhhIbWpWUn/e/RsFy&#10;Ml5etkP+vO9ORzoeTudR6hKlXrvt4gNEoDb8i5/ujVaQDgf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LGxQAAAN4AAAAPAAAAAAAAAAAAAAAAAJgCAABkcnMv&#10;ZG93bnJldi54bWxQSwUGAAAAAAQABAD1AAAAigM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nX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g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dd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fccA&#10;AADeAAAADwAAAGRycy9kb3ducmV2LnhtbESPzWrCQBSF94LvMFyhO52YWrFpRtFCoRuhahd1d81c&#10;k2DmTpyZxtin7ywKXR7OH1++6k0jOnK+tqxgOklAEBdW11wq+Dy8jRcgfEDW2FgmBXfysFoOBzlm&#10;2t54R90+lCKOsM9QQRVCm0npi4oM+oltiaN3ts5giNKVUju8xXHTyDRJ5tJgzfGhwpZeKyou+2+j&#10;YPO82Fw/Zrz92Z2OdPw6XZ5Slyj1MOrXLyAC9eE//Nd+1wrS2WM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hH3HAAAA3g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h5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p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4yHmyAAAAN4AAAAPAAAAAAAAAAAAAAAAAJgCAABk&#10;cnMvZG93bnJldi54bWxQSwUGAAAAAAQABAD1AAAAjQM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G/kcgA&#10;AADeAAAADwAAAGRycy9kb3ducmV2LnhtbESPQWsCMRSE74X+h/AKvXWzTW3RrVGqIPQiVNuD3p6b&#10;193FzcuaRN366xuh0OMwM98w42lvW3EiHxrHGh6zHARx6UzDlYavz8XDEESIyAZbx6ThhwJMJ7c3&#10;YyyMO/OKTutYiQThUKCGOsaukDKUNVkMmeuIk/ftvMWYpK+k8XhOcNtKlecv0mLDaaHGjuY1lfv1&#10;0WqYjYazw8eAl5fVbkvbzW7/rHyu9f1d//YKIlIf/8N/7XejQQ2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b+RyAAAAN4AAAAPAAAAAAAAAAAAAAAAAJgCAABk&#10;cnMvZG93bnJldi54bWxQSwUGAAAAAAQABAD1AAAAjQM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aCsgA&#10;AADeAAAADwAAAGRycy9kb3ducmV2LnhtbESPQWvCQBSE7wX/w/KE3pqN0RaNrlILhV4EtT3U2zP7&#10;TILZt+nuVlN/vSsUPA4z8w0zW3SmESdyvrasYJCkIIgLq2suFXx9vj+NQfiArLGxTAr+yMNi3nuY&#10;Ya7tmTd02oZSRAj7HBVUIbS5lL6oyKBPbEscvYN1BkOUrpTa4TnCTSOzNH2RBmuOCxW29FZRcdz+&#10;GgXLyXj5sx7x6rLZ72j3vT8+Zy5V6rHfvU5BBOrCPfzf/tAKstEw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oKyAAAAN4AAAAPAAAAAAAAAAAAAAAAAJgCAABk&#10;cnMvZG93bnJldi54bWxQSwUGAAAAAAQABAD1AAAAjQM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Cf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SCfskAAADeAAAADwAAAAAAAAAAAAAAAACYAgAA&#10;ZHJzL2Rvd25yZXYueG1sUEsFBgAAAAAEAAQA9QAAAI4DA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n5cgA&#10;AADeAAAADwAAAGRycy9kb3ducmV2LnhtbESPQWsCMRSE74X+h/AKvdWsqxZdjVIFwYugtod6e26e&#10;u4ubl22S6uqvNwWhx2FmvmEms9bU4kzOV5YVdDsJCOLc6ooLBV+fy7chCB+QNdaWScGVPMymz08T&#10;zLS98JbOu1CICGGfoYIyhCaT0uclGfQd2xBH72idwRClK6R2eIlwU8s0Sd6lwYrjQokNLUrKT7tf&#10;o2A+Gs5/Nn1e37aHPe2/D6dB6hKlXl/ajzGIQG34Dz/aK60g7ffS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CflyAAAAN4AAAAPAAAAAAAAAAAAAAAAAJgCAABk&#10;cnMvZG93bnJldi54bWxQSwUGAAAAAAQABAD1AAAAjQM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5k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rmSyAAAAN4AAAAPAAAAAAAAAAAAAAAAAJgCAABk&#10;cnMvZG93bnJldi54bWxQSwUGAAAAAAQABAD1AAAAjQ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cC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M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hwJyAAAAN4AAAAPAAAAAAAAAAAAAAAAAJgCAABk&#10;cnMvZG93bnJldi54bWxQSwUGAAAAAAQABAD1AAAAjQM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Ie8UA&#10;AADeAAAADwAAAGRycy9kb3ducmV2LnhtbERPz2vCMBS+C/4P4Qm7aWrnxHWNooPBLsLUHebt2Tzb&#10;YvNSk6zW/fXLYbDjx/c7X/WmER05X1tWMJ0kIIgLq2suFXwe3sYLED4ga2wsk4I7eVgth4McM21v&#10;vKNuH0oRQ9hnqKAKoc2k9EVFBv3EtsSRO1tnMEToSqkd3mK4aWSaJHNpsObYUGFLrxUVl/23UbB5&#10;XmyuHzPe/uxORzp+nS5PqUuUehj16xcQgfrwL/5zv2sF6ewx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Yh7xQAAAN4AAAAPAAAAAAAAAAAAAAAAAJgCAABkcnMv&#10;ZG93bnJldi54bWxQSwUGAAAAAAQABAD1AAAAigM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Ut4MkA&#10;AADeAAAADwAAAGRycy9kb3ducmV2LnhtbESPzWsCMRTE7wX/h/AEbzXr+oGuRtFCoZdC/Tjo7bl5&#10;7i5uXrZJqtv+9U1B6HGYmd8wi1VranEj5yvLCgb9BARxbnXFhYLD/vV5CsIHZI21ZVLwTR5Wy87T&#10;AjNt77yl2y4UIkLYZ6igDKHJpPR5SQZ93zbE0btYZzBE6QqpHd4j3NQyTZKJNFhxXCixoZeS8uvu&#10;yyjYzKabz48Rv/9szyc6Hc/XceoSpXrddj0HEagN/+FH+00rSEfD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5Ut4MkAAADeAAAADwAAAAAAAAAAAAAAAACYAgAA&#10;ZHJzL2Rvd25yZXYueG1sUEsFBgAAAAAEAAQA9QAAAI4DA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SoMcA&#10;AADeAAAADwAAAGRycy9kb3ducmV2LnhtbESPy2rCQBSG94W+w3AEd3VitKLRUWpBcFOol4Xujplj&#10;EsycSWdGTfv0nYXg8ue/8c0WranFjZyvLCvo9xIQxLnVFRcK9rvV2xiED8gaa8uk4Jc8LOavLzPM&#10;tL3zhm7bUIg4wj5DBWUITSalz0sy6Hu2IY7e2TqDIUpXSO3wHsdNLdMkGUmDFceHEhv6LCm/bK9G&#10;wXIyXv58D/nrb3M60vFwurynLlGq22k/piACteEZfrTXWkE6HA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2EqDHAAAA3g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3O8gA&#10;AADeAAAADwAAAGRycy9kb3ducmV2LnhtbESPT2sCMRTE7wW/Q3hCbzXrakW3RqkFoReh/jno7bl5&#10;3V3cvGyTqFs/fSMUPA4z8xtmOm9NLS7kfGVZQb+XgCDOra64ULDbLl/GIHxA1lhbJgW/5GE+6zxN&#10;MdP2ymu6bEIhIoR9hgrKEJpMSp+XZND3bEMcvW/rDIYoXSG1w2uEm1qmSTKSBiuOCyU29FFSftqc&#10;jYLFZLz4+Rry6rY+HuiwP55eU5co9dxt399ABGrDI/zf/tQK0uFg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rc7yAAAAN4AAAAPAAAAAAAAAAAAAAAAAJgCAABk&#10;cnMvZG93bnJldi54bWxQSwUGAAAAAAQABAD1AAAAjQM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pTMgA&#10;AADeAAAADwAAAGRycy9kb3ducmV2LnhtbESPQWvCQBSE7wX/w/KE3pqN0RaNrlILhV4EtT3U2zP7&#10;TILZt+nuVlN/vSsUPA4z8w0zW3SmESdyvrasYJCkIIgLq2suFXx9vj+NQfiArLGxTAr+yMNi3nuY&#10;Ya7tmTd02oZSRAj7HBVUIbS5lL6oyKBPbEscvYN1BkOUrpTa4TnCTSOzNH2RBmuOCxW29FZRcdz+&#10;GgXLyXj5sx7x6rLZ72j3vT8+Zy5V6rHfvU5BBOrCPfzf/tAKstFw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ClMyAAAAN4AAAAPAAAAAAAAAAAAAAAAAJgCAABk&#10;cnMvZG93bnJldi54bWxQSwUGAAAAAAQABAD1AAAAjQM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SM18gA&#10;AADeAAAADwAAAGRycy9kb3ducmV2LnhtbESPQWvCQBSE7wX/w/IEb3XTxBaNrqJCoRehWg96e2Zf&#10;k2D2bdzdauqv7xYKPQ4z8w0zW3SmEVdyvras4GmYgCAurK65VLD/eH0cg/ABWWNjmRR8k4fFvPcw&#10;w1zbG2/puguliBD2OSqoQmhzKX1RkUE/tC1x9D6tMxiidKXUDm8RbhqZJsmLNFhzXKiwpXVFxXn3&#10;ZRSsJuPV5X3Em/v2dKTj4XR+Tl2i1KDfLacgAnXhP/zXftMK0lGW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IzXyAAAAN4AAAAPAAAAAAAAAAAAAAAAAJgCAABk&#10;cnMvZG93bnJldi54bWxQSwUGAAAAAAQABAD1AAAAjQM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0Uo8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0Uo8kAAADeAAAADwAAAAAAAAAAAAAAAACYAgAA&#10;ZHJzL2Rvd25yZXYueG1sUEsFBgAAAAAEAAQA9QAAAI4DA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GxOM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O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bE4yAAAAN4AAAAPAAAAAAAAAAAAAAAAAJgCAABk&#10;cnMvZG93bnJldi54bWxQSwUGAAAAAAQABAD1AAAAjQM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vT8gA&#10;AADeAAAADwAAAGRycy9kb3ducmV2LnhtbESPT2sCMRTE74V+h/CE3mrW9Q92a5QqCF4EtT3U23Pz&#10;uru4eVmTVFc/vREKPQ4z8xtmMmtNLc7kfGVZQa+bgCDOra64UPD1uXwdg/ABWWNtmRRcycNs+vw0&#10;wUzbC2/pvAuFiBD2GSooQ2gyKX1ekkHftQ1x9H6sMxiidIXUDi8RbmqZJslIGqw4LpTY0KKk/Lj7&#10;NQrmb+P5aTPg9W172NP++3Acpi5R6qXTfryDCNSG//Bfe6UVpIN+fwS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0y9PyAAAAN4AAAAPAAAAAAAAAAAAAAAAAJgCAABk&#10;cnMvZG93bnJldi54bWxQSwUGAAAAAAQABAD1AAAAjQM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1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u29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K1MkAAADeAAAADwAAAAAAAAAAAAAAAACYAgAA&#10;ZHJzL2Rvd25yZXYueG1sUEsFBgAAAAAEAAQA9QAAAI4DA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epsUA&#10;AADeAAAADwAAAGRycy9kb3ducmV2LnhtbERPu27CMBTdK/UfrIvEVhwCRRAwqFRCYqlUHgNsl/iS&#10;RMTXqW0g7dfXAxLj0XnPFq2pxY2crywr6PcSEMS51RUXCva71dsYhA/IGmvLpOCXPCzmry8zzLS9&#10;84Zu21CIGMI+QwVlCE0mpc9LMuh7tiGO3Nk6gyFCV0jt8B7DTS3TJBlJgxXHhhIb+iwpv2yvRsFy&#10;Ml7+fA/5629zOtLxcLq8py5RqttpP6YgArXhKX6411pBOhw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B6mxQAAAN4AAAAPAAAAAAAAAAAAAAAAAJgCAABkcnMv&#10;ZG93bnJldi54bWxQSwUGAAAAAAQABAD1AAAAigM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7PcgA&#10;AADeAAAADwAAAGRycy9kb3ducmV2LnhtbESPT2sCMRTE74V+h/AKvdVsVyu6GkULQi9C/XPQ23Pz&#10;uru4eVmTqFs/fSMUPA4z8xtmPG1NLS7kfGVZwXsnAUGcW11xoWC7WbwNQPiArLG2TAp+ycN08vw0&#10;xkzbK6/osg6FiBD2GSooQ2gyKX1ekkHfsQ1x9H6sMxiidIXUDq8RbmqZJklfGqw4LpTY0GdJ+XF9&#10;Ngrmw8H89N3j5W112NN+dzh+pC5R6vWlnY1ABGrDI/zf/tIK0l63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Ls9yAAAAN4AAAAPAAAAAAAAAAAAAAAAAJgCAABk&#10;cnMvZG93bnJldi54bWxQSwUGAAAAAAQABAD1AAAAjQM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h3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bJB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Yd3HAAAA3g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R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PMRGyAAAAN4AAAAPAAAAAAAAAAAAAAAAAJgCAABk&#10;cnMvZG93bnJldi54bWxQSwUGAAAAAAQABAD1AAAAjQM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5aM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5aMckAAADeAAAADwAAAAAAAAAAAAAAAACYAgAA&#10;ZHJzL2Rvd25yZXYueG1sUEsFBgAAAAAEAAQA9QAAAI4DA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qs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6L/qskAAADeAAAADwAAAAAAAAAAAAAAAACYAgAA&#10;ZHJzL2Rvd25yZXYueG1sUEsFBgAAAAAEAAQA9QAAAI4DA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n3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Etn3skAAADeAAAADwAAAAAAAAAAAAAAAACYAgAA&#10;ZHJzL2Rvd25yZXYueG1sUEsFBgAAAAAEAAQA9QAAAI4DA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CR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fCRckAAADeAAAADwAAAAAAAAAAAAAAAACYAgAA&#10;ZHJzL2Rvd25yZXYueG1sUEsFBgAAAAAEAAQA9QAAAI4DA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cM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aU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1VwyyAAAAN4AAAAPAAAAAAAAAAAAAAAAAJgCAABk&#10;cnMvZG93bnJldi54bWxQSwUGAAAAAAQABAD1AAAAjQM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5q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k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Jn5qckAAADeAAAADwAAAAAAAAAAAAAAAACYAgAA&#10;ZHJzL2Rvd25yZXYueG1sUEsFBgAAAAAEAAQA9QAAAI4DA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t28UA&#10;AADeAAAADwAAAGRycy9kb3ducmV2LnhtbERPz2vCMBS+D/Y/hDfYbabWOrQaZQqDXQR1O8zbs3m2&#10;xealSzKt/vXmIHj8+H5P551pxImcry0r6PcSEMSF1TWXCn6+P99GIHxA1thYJgUX8jCfPT9NMdf2&#10;zBs6bUMpYgj7HBVUIbS5lL6oyKDv2ZY4cgfrDIYIXSm1w3MMN41Mk+RdGqw5NlTY0rKi4rj9NwoW&#10;49Hib53x6rrZ72j3uz8OU5co9frSfUxABOrCQ3x3f2kFaTbI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3bxQAAAN4AAAAPAAAAAAAAAAAAAAAAAJgCAABkcnMv&#10;ZG93bnJldi54bWxQSwUGAAAAAAQABAD1AAAAigM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IQ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shAyAAAAN4AAAAPAAAAAAAAAAAAAAAAAJgCAABk&#10;cnMvZG93bnJldi54bWxQSwUGAAAAAAQABAD1AAAAjQM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3AMcA&#10;AADeAAAADwAAAGRycy9kb3ducmV2LnhtbESPzWrCQBSF9wXfYbhCd3ViqqKpE9FCoZuC2i50d83c&#10;JiGZO+nMVNM+vbMQXB7OH99y1ZtWnMn52rKC8SgBQVxYXXOp4Ovz7WkOwgdkja1lUvBHHlb54GGJ&#10;mbYX3tF5H0oRR9hnqKAKocuk9EVFBv3IdsTR+7bOYIjSlVI7vMRx08o0SWbSYM3xocKOXisqmv2v&#10;UbBZzDc/2wl//O9ORzoeTs00dYlSj8N+/QIiUB/u4Vv7XStIJ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9wDHAAAA3g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Sm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5VKbyAAAAN4AAAAPAAAAAAAAAAAAAAAAAJgCAABk&#10;cnMvZG93bnJldi54bWxQSwUGAAAAAAQABAD1AAAAjQM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M7MgA&#10;AADeAAAADwAAAGRycy9kb3ducmV2LnhtbESPQWsCMRSE74X+h/AKvdWsqxZdjVIFwYugtod6e26e&#10;u4ubl22S6uqvNwWhx2FmvmEms9bU4kzOV5YVdDsJCOLc6ooLBV+fy7chCB+QNdaWScGVPMymz08T&#10;zLS98JbOu1CICGGfoYIyhCaT0uclGfQd2xBH72idwRClK6R2eIlwU8s0Sd6lwYrjQokNLUrKT7tf&#10;o2A+Gs5/Nn1e37aHPe2/D6dB6hKlXl/ajzGIQG34Dz/aK60g7fcG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8zsyAAAAN4AAAAPAAAAAAAAAAAAAAAAAJgCAABk&#10;cnMvZG93bnJldi54bWxQSwUGAAAAAAQABAD1AAAAjQM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pd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qO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2l3yAAAAN4AAAAPAAAAAAAAAAAAAAAAAJgCAABk&#10;cnMvZG93bnJldi54bWxQSwUGAAAAAAQABAD1AAAAjQM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xA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ZLxA8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Um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h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3lSYyAAAAN4AAAAPAAAAAAAAAAAAAAAAAJgCAABk&#10;cnMvZG93bnJldi54bWxQSwUGAAAAAAQABAD1AAAAjQM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7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7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Mrv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vd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G90yAAAAN4AAAAPAAAAAAAAAAAAAAAAAJgCAABk&#10;cnMvZG93bnJldi54bWxQSwUGAAAAAAQABAD1AAAAjQ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BsYA&#10;AADeAAAADwAAAGRycy9kb3ducmV2LnhtbERPz2vCMBS+D/wfwhN2m6mdinamooPBLgN1O+jt2by1&#10;pc1Ll2Ta7a83B8Hjx/d7uepNK87kfG1ZwXiUgCAurK65VPD1+fY0B+EDssbWMin4Iw+rfPCwxEzb&#10;C+/ovA+liCHsM1RQhdBlUvqiIoN+ZDviyH1bZzBE6EqpHV5iuGllmiQzabDm2FBhR68VFc3+1yjY&#10;LOabn+2EP/53pyMdD6dmmrpEqcdhv34BEagPd/HN/a4VpJPna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7BsYAAADeAAAADwAAAAAAAAAAAAAAAACYAgAAZHJz&#10;L2Rvd25yZXYueG1sUEsFBgAAAAAEAAQA9QAAAIsDA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en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16dyAAAAN4AAAAPAAAAAAAAAAAAAAAAAJgCAABk&#10;cnMvZG93bnJldi54bWxQSwUGAAAAAAQABAD1AAAAjQM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9vccA&#10;AADeAAAADwAAAGRycy9kb3ducmV2LnhtbESPy2rCQBSG9wXfYThCd3XSeEGjo6gguCmo7aLujpnT&#10;JJg5E2emmvr0zkLo8ue/8c0WranFlZyvLCt47yUgiHOrKy4UfH1u3sYgfEDWWFsmBX/kYTHvvMww&#10;0/bGe7oeQiHiCPsMFZQhNJmUPi/JoO/Zhjh6P9YZDFG6QmqHtzhuapkmyUgarDg+lNjQuqT8fPg1&#10;ClaT8eqyG/DHfX860vH7dB6mLlHqtdsupyACteE//GxvtYJ00B9F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FPb3HAAAA3gAAAA8AAAAAAAAAAAAAAAAAmAIAAGRy&#10;cy9kb3ducmV2LnhtbFBLBQYAAAAABAAEAPUAAACMAw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YJsgA&#10;AADeAAAADwAAAGRycy9kb3ducmV2LnhtbESPT2sCMRTE7wW/Q3hCbzXrakW3RqlCoReh/jno7bl5&#10;3V3cvGyTVFc/vREKPQ4z8xtmOm9NLc7kfGVZQb+XgCDOra64ULDbfryMQfiArLG2TAqu5GE+6zxN&#10;MdP2wms6b0IhIoR9hgrKEJpMSp+XZND3bEMcvW/rDIYoXSG1w0uEm1qmSTKSBiuOCyU2tCwpP21+&#10;jYLFZLz4+Rry6rY+HuiwP55eU5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Zgm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GU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wZRyAAAAN4AAAAPAAAAAAAAAAAAAAAAAJgCAABk&#10;cnMvZG93bnJldi54bWxQSwUGAAAAAAQABAD1AAAAjQM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jysgA&#10;AADeAAAADwAAAGRycy9kb3ducmV2LnhtbESPT2sCMRTE74V+h/CE3mrW9Q92a5QqCF4EtT3U23Pz&#10;uru4eVmTVFc/vREKPQ4z8xtmMmtNLc7kfGVZQa+bgCDOra64UPD1uXwdg/ABWWNtmRRcycNs+vw0&#10;wUzbC2/pvAuFiBD2GSooQ2gyKX1ekkHftQ1x9H6sMxiidIXUDi8RbmqZJslIGqw4LpTY0KKk/Lj7&#10;NQrmb+P5aTPg9W172NP++3Acpi5R6qXTfryDCNSG//Bfe6UVpIP+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6PK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v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Y0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u+yAAAAN4AAAAPAAAAAAAAAAAAAAAAAJgCAABk&#10;cnMvZG93bnJldi54bWxQSwUGAAAAAAQABAD1AAAAjQM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eJ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4n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p4l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AUsgA&#10;AADeAAAADwAAAGRycy9kb3ducmV2LnhtbESPQWvCQBSE7wX/w/KE3uqmqQ0aXaUWCr0I1XrQ2zP7&#10;mgSzb9PdrUZ/vSsIPQ4z8w0znXemEUdyvras4HmQgCAurK65VLD5/ngagfABWWNjmRScycN81nuY&#10;Yq7tiVd0XIdSRAj7HBVUIbS5lL6oyKAf2JY4ej/WGQxRulJqh6cIN41MkySTBmuOCxW29F5RcVj/&#10;GQWL8Wjx+zXk5WW139Fuuz+8pi5R6rHfvU1ABOrCf/je/tQK0uFL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ABS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lyckA&#10;AADeAAAADwAAAGRycy9kb3ducmV2LnhtbESPT2sCMRTE7wW/Q3hCbzXr1qrdGkULgpeC/w719ty8&#10;7i5uXrZJqtt++kYQPA4z8xtmMmtNLc7kfGVZQb+XgCDOra64ULDfLZ/GIHxA1lhbJgW/5GE27TxM&#10;MNP2whs6b0MhIoR9hgrKEJpMSp+XZND3bEMcvS/rDIYoXSG1w0uEm1qmSTKUBiuOCyU29F5Sftr+&#10;GAWL1/Hiez3gj7/N8UCHz+PpJXWJUo/ddv4GIlAb7uFbe6UVpIPn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ylyckAAADeAAAADwAAAAAAAAAAAAAAAACYAgAA&#10;ZHJzL2Rvd25yZXYueG1sUEsFBgAAAAAEAAQA9QAAAI4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xu8UA&#10;AADeAAAADwAAAGRycy9kb3ducmV2LnhtbERPu27CMBTdK/EP1kXqVpyGhyBgECAhsVQC2qFsl/g2&#10;iYivg+1CytfjAanj0XnPFq2pxZWcrywreO8lIIhzqysuFHx9bt7GIHxA1lhbJgV/5GEx77zMMNP2&#10;xnu6HkIhYgj7DBWUITSZlD4vyaDv2YY4cj/WGQwRukJqh7cYbmqZJslIGqw4NpTY0Lqk/Hz4NQpW&#10;k/Hqshvwx31/OtLx+3Qepi5R6rXbLqcgArXhX/x0b7WCdNAfxb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zG7xQAAAN4AAAAPAAAAAAAAAAAAAAAAAJgCAABkcnMv&#10;ZG93bnJldi54bWxQSwUGAAAAAAQABAD1AAAAig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5QgyAAAAN4AAAAPAAAAAAAAAAAAAAAAAJgCAABk&#10;cnMvZG93bnJldi54bWxQSwUGAAAAAAQABAD1AAAAjQM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rY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eNz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q2DHAAAA3gAAAA8AAAAAAAAAAAAAAAAAmAIAAGRy&#10;cy9kb3ducmV2LnhtbFBLBQYAAAAABAAEAPUAAACMAw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O+8gA&#10;AADeAAAADwAAAGRycy9kb3ducmV2LnhtbESPQWsCMRSE70L/Q3gFb5p11dauRqkFoRdBbQ/19tw8&#10;dxc3L9sk1a2/3giFHoeZ+YaZLVpTizM5X1lWMOgnIIhzqysuFHx+rHoTED4ga6wtk4Jf8rCYP3Rm&#10;mGl74S2dd6EQEcI+QwVlCE0mpc9LMuj7tiGO3tE6gyFKV0jt8BLhppZpkjxJgxXHhRIbeispP+1+&#10;jILly2T5vRnx+ro97Gn/dTiNU5co1X1sX6cgArXhP/zXftcK0tHweQ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A77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jM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8T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gpCM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1F8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37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41F8kAAADeAAAADwAAAAAAAAAAAAAAAACYAgAA&#10;ZHJzL2Rvd25yZXYueG1sUEsFBgAAAAAEAAQA9QAAAI4DA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tY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n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etY8kAAADeAAAADwAAAAAAAAAAAAAAAACYAgAA&#10;ZHJzL2Rvd25yZXYueG1sUEsFBgAAAAAEAAQA9QAAAI4DA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I+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wj4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Wj8kA&#10;AADeAAAADwAAAGRycy9kb3ducmV2LnhtbESPT2sCMRTE7wW/Q3hCbzXr1qrdGkULgpeC/w719ty8&#10;7i5uXrZJqtt++kYQPA4z8xtmMmtNLc7kfGVZQb+XgCDOra64ULDfLZ/GIHxA1lhbJgW/5GE27TxM&#10;MNP2whs6b0MhIoR9hgrKEJpMSp+XZND3bEMcvS/rDIYoXSG1w0uEm1qmSTKUBiuOCyU29F5Sftr+&#10;GAWL1/Hiez3gj7/N8UCHz+PpJXWJUo/ddv4GIlAb7uFbe6UVpIPn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mWj8kAAADeAAAADwAAAAAAAAAAAAAAAACYAgAA&#10;ZHJzL2Rvd25yZXYueG1sUEsFBgAAAAAEAAQA9QAAAI4DA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UzF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oOo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9TMUyAAAAN4AAAAPAAAAAAAAAAAAAAAAAJgCAABk&#10;cnMvZG93bnJldi54bWxQSwUGAAAAAAQABAD1AAAAjQ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qnZs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xO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qnZsYAAADeAAAADwAAAAAAAAAAAAAAAACYAgAAZHJz&#10;L2Rvd25yZXYueG1sUEsFBgAAAAAEAAQA9QAAAIsDA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C/c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c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YC/ckAAADeAAAADwAAAAAAAAAAAAAAAACYAgAA&#10;ZHJzL2Rvd25yZXYueG1sUEsFBgAAAAAEAAQA9QAAAI4DA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bR8cA&#10;AADeAAAADwAAAGRycy9kb3ducmV2LnhtbESPy2rCQBSG9wXfYTiCuzoxtRKjo2ih0E2hXha6O2aO&#10;STBzJs6MmvbpO4tClz//jW++7Ewj7uR8bVnBaJiAIC6srrlUsN+9P2cgfEDW2FgmBd/kYbnoPc0x&#10;1/bBG7pvQyniCPscFVQhtLmUvqjIoB/aljh6Z+sMhihdKbXDRxw3jUyTZCIN1hwfKmzpraLisr0Z&#10;Betptr5+jfnzZ3M60vFwurymLlFq0O9WMxCBuvAf/mt/aAXp+CW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20fHAAAA3gAAAA8AAAAAAAAAAAAAAAAAmAIAAGRy&#10;cy9kb3ducmV2LnhtbFBLBQYAAAAABAAEAPUAAACMAw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V+3MkA&#10;AADeAAAADwAAAGRycy9kb3ducmV2LnhtbESPT2vCQBTE74LfYXmCN90Y/5CmrqKFQi+Fqj3U2zP7&#10;TILZt+nuVtN++m5B6HGYmd8wy3VnGnEl52vLCibjBARxYXXNpYL3w/MoA+EDssbGMin4Jg/rVb+3&#10;xFzbG+/oug+liBD2OSqoQmhzKX1RkUE/ti1x9M7WGQxRulJqh7cIN41Mk2QhDdYcFyps6ami4rL/&#10;Mgq2D9n2823Grz+705GOH6fLPHWJUsNBt3kEEagL/+F7+0UrSGfT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V+3MkAAADeAAAADwAAAAAAAAAAAAAAAACYAgAA&#10;ZHJzL2Rvd25yZXYueG1sUEsFBgAAAAAEAAQA9QAAAI4DA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gq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PiS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V+CryAAAAN4AAAAPAAAAAAAAAAAAAAAAAJgCAABk&#10;cnMvZG93bnJldi54bWxQSwUGAAAAAAQABAD1AAAAjQM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F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W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0Uw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RMgA&#10;AADeAAAADwAAAGRycy9kb3ducmV2LnhtbESPQWvCQBSE74X+h+UVvNVNYyoxdZVaEHoRqu1Bb8/s&#10;axLMvk13V0399V2h4HGYmW+Y6bw3rTiR841lBU/DBARxaXXDlYKvz+VjDsIHZI2tZVLwSx7ms/u7&#10;KRbannlNp02oRISwL1BBHUJXSOnLmgz6oe2Io/dtncEQpaukdniOcNPKNEnG0mDDcaHGjt5qKg+b&#10;o1GwmOSLn4+MV5f1fke77f7wnLpEqcFD//oCIlAfbuH/9rtWkGa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t1E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5438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w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vnjf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mq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4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Oao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DM8kA&#10;AADeAAAADwAAAGRycy9kb3ducmV2LnhtbESPQWvCQBSE7wX/w/KE3urG1NoYXUULBS+Fanuot2f2&#10;mQSzb+PuVmN/fbdQ8DjMzDfMbNGZRpzJ+dqyguEgAUFcWF1zqeDz4/UhA+EDssbGMim4kofFvHc3&#10;w1zbC2/ovA2liBD2OSqoQmhzKX1RkUE/sC1x9A7WGQxRulJqh5cIN41Mk2QsDdYcFyps6aWi4rj9&#10;NgpWk2x1eh/x289mv6Pd1/74lLpEqft+t5yCCNSFW/i/vdY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yBDM8kAAADeAAAADwAAAAAAAAAAAAAAAACYAgAA&#10;ZHJzL2Rvd25yZXYueG1sUEsFBgAAAAAEAAQA9QAAAI4DA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QcUA&#10;AADeAAAADwAAAGRycy9kb3ducmV2LnhtbERPu27CMBTdK/EP1kViKw4pRSFgEFSq1KVSeQywXeJL&#10;EhFfB9tA2q+vh0odj857vuxMI+7kfG1ZwWiYgCAurK65VLDfvT9nIHxA1thYJgXf5GG56D3NMdf2&#10;wRu6b0MpYgj7HBVUIbS5lL6oyKAf2pY4cmfrDIYIXSm1w0cMN41Mk2QiDdYcGyps6a2i4rK9GQXr&#10;aba+fo3582dzOtLxcLq8pi5RatDvVjMQgbrwL/5zf2gF6fgl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9dBxQAAAN4AAAAPAAAAAAAAAAAAAAAAAJgCAABkcnMv&#10;ZG93bnJldi54bWxQSwUGAAAAAAQABAD1AAAAig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3LayAAAAN4AAAAPAAAAAAAAAAAAAAAAAJgCAABk&#10;cnMvZG93bnJldi54bWxQSwUGAAAAAAQABAD1AAAAjQM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BNmscA&#10;AADeAAAADwAAAGRycy9kb3ducmV2LnhtbESPzWoCMRSF9wXfIVzBXc10tKKjUVQQ3BSq7UJ318nt&#10;zODkZkyiTvv0zUJweTh/fLNFa2pxI+crywre+gkI4tzqigsF31+b1zEIH5A11pZJwS95WMw7LzPM&#10;tL3zjm77UIg4wj5DBWUITSalz0sy6Pu2IY7ej3UGQ5SukNrhPY6bWqZJMpIGK44PJTa0Lik/769G&#10;wWoyXl0+h/zxtzsd6Xg4nd9TlyjV67bLKYhAbXiGH+2tVpAOB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QTZrHAAAA3gAAAA8AAAAAAAAAAAAAAAAAmAIAAGRy&#10;cy9kb3ducmV2LnhtbFBLBQYAAAAABAAEAPUAAACMAw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oA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g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OgB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2dskA&#10;AADeAAAADwAAAGRycy9kb3ducmV2LnhtbESPzWsCMRTE7wX/h/AEbzXr+oGuRtFCoZdC/Tjo7bl5&#10;7i5uXrZJqtv+9U1B6HGYmd8wi1VranEj5yvLCgb9BARxbnXFhYLD/vV5CsIHZI21ZVLwTR5Wy87T&#10;AjNt77yl2y4UIkLYZ6igDKHJpPR5SQZ93zbE0btYZzBE6QqpHd4j3NQyTZKJNFhxXCixoZeS8uvu&#10;yyjYzKabz48Rv/9szyc6Hc/XceoSpXrddj0HEagN/+FH+00rSEfDW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52dskAAADeAAAADwAAAAAAAAAAAAAAAACYAgAA&#10;ZHJzL2Rvd25yZXYueG1sUEsFBgAAAAAEAAQA9QAAAI4DA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T7cgA&#10;AADeAAAADwAAAGRycy9kb3ducmV2LnhtbESPT2sCMRTE74V+h/AKvdVsVyu6GkULQi9C/XPQ23Pz&#10;uru4eVmTqFs/fSMUPA4z8xtmPG1NLS7kfGVZwXsnAUGcW11xoWC7WbwNQPiArLG2TAp+ycN08vw0&#10;xkzbK6/osg6FiBD2GSooQ2gyKX1ekkHfsQ1x9H6sMxiidIXUDq8RbmqZJklfGqw4LpTY0GdJ+XF9&#10;Ngrmw8H89N3j5W112NN+dzh+pC5R6vWlnY1ABGrDI/zf/tIK0l53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tPt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Lm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0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0uZ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Z+4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wd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tXB1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V7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e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nV7skAAADeAAAADwAAAAAAAAAAAAAAAACYAgAA&#10;ZHJzL2Rvd25yZXYueG1sUEsFBgAAAAAEAAQA9QAAAI4DA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ZBnMUA&#10;AADeAAAADwAAAGRycy9kb3ducmV2LnhtbERPz2vCMBS+D/wfwhO8zXTViVajqCB4GUy3g96ezVtb&#10;bF5qErXbX78cBI8f3+/ZojW1uJHzlWUFb/0EBHFudcWFgu+vzesYhA/IGmvLpOCXPCzmnZcZZtre&#10;eUe3fShEDGGfoYIyhCaT0uclGfR92xBH7sc6gyFCV0jt8B7DTS3TJBlJgxXHhhIbWpeUn/dXo2A1&#10;Ga8un0P++NudjnQ8nM7vqUuU6nXb5RREoDY8xQ/3VitIh4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kGcxQAAAN4AAAAPAAAAAAAAAAAAAAAAAJgCAABkcnMv&#10;ZG93bnJldi54bWxQSwUGAAAAAAQABAD1AAAAig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kB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m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rkB8kAAADeAAAADwAAAAAAAAAAAAAAAACYAgAA&#10;ZHJzL2Rvd25yZXYueG1sUEsFBgAAAAAEAAQA9QAAAI4DA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VeMcA&#10;AADeAAAADwAAAGRycy9kb3ducmV2LnhtbESPy2oCMRSG9wXfIZyCu5p0mBY7GkULQjeFelnU3XFy&#10;nBmcnEyTVEefvlkUXP78N77pvLetOJMPjWMNzyMFgrh0puFKw267ehqDCBHZYOuYNFwpwHw2eJhi&#10;YdyF13TexEqkEQ4Faqhj7AopQ1mTxTByHXHyjs5bjEn6ShqPlzRuW5kp9SotNpweauzovabytPm1&#10;GpZv4+XPV86ft/VhT/vvw+kl80rr4WO/mICI1Md7+L/9YTRke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wFXjHAAAA3gAAAA8AAAAAAAAAAAAAAAAAmAIAAGRy&#10;cy9kb3ducmV2LnhtbFBLBQYAAAAABAAEAPUAAACMAw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w48gA&#10;AADeAAAADwAAAGRycy9kb3ducmV2LnhtbESPQWsCMRSE74X+h/AK3mrisi26GqUWBC+Fanuot+fm&#10;dXdx87JNoq7++qYg9DjMzDfMbNHbVpzIh8axhtFQgSAunWm40vD5sXocgwgR2WDrmDRcKMBifn83&#10;w8K4M2/otI2VSBAOBWqoY+wKKUNZk8UwdB1x8r6dtxiT9JU0Hs8JbluZKfUsLTacFmrs6LWm8rA9&#10;Wg3LyXj5857z23Wz39Hua394yrzSevDQv0xBROrjf/jWXhsNWZ6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j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ulM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i6UyAAAAN4AAAAPAAAAAAAAAAAAAAAAAJgCAABk&#10;cnMvZG93bnJldi54bWxQSwUGAAAAAAQABAD1AAAAjQM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LD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W5eo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osP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Te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ixN7yAAAAN4AAAAPAAAAAAAAAAAAAAAAAJgCAABk&#10;cnMvZG93bnJldi54bWxQSwUGAAAAAAQABAD1AAAAjQM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24M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7bgyAAAAN4AAAAPAAAAAAAAAAAAAAAAAJgCAABk&#10;cnMvZG93bnJldi54bWxQSwUGAAAAAAQABAD1AAAAjQM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ol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SiXyAAAAN4AAAAPAAAAAAAAAAAAAAAAAJgCAABk&#10;cnMvZG93bnJldi54bWxQSwUGAAAAAAQABAD1AAAAjQM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NDM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WY0MyAAAAN4AAAAPAAAAAAAAAAAAAAAAAJgCAABk&#10;cnMvZG93bnJldi54bWxQSwUGAAAAAAQABAD1AAAAjQ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ZfsUA&#10;AADeAAAADwAAAGRycy9kb3ducmV2LnhtbERPy2oCMRTdF/yHcAvuatJhWuxoFC0I3RTqY1F318l1&#10;ZnByM01SHf36ZlFweTjv6by3rTiTD41jDc8jBYK4dKbhSsNuu3oagwgR2WDrmDRcKcB8NniYYmHc&#10;hdd03sRKpBAOBWqoY+wKKUNZk8Uwch1x4o7OW4wJ+koaj5cUbluZKfUqLTacGmrs6L2m8rT5tRqW&#10;b+Plz1fOn7f1YU/778PpJfNK6+Fjv5iAiNTHu/jf/WE0ZHm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hl+xQAAAN4AAAAPAAAAAAAAAAAAAAAAAJgCAABkcnMv&#10;ZG93bnJldi54bWxQSwUGAAAAAAQABAD1AAAAig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8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jxX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rzl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DpcYA&#10;AADeAAAADwAAAGRycy9kb3ducmV2LnhtbESPzWrCQBSF9wXfYbiCuzoxpEWjo2hB6Kag1oXurplr&#10;EszcSWemGn16Z1Ho8nD++GaLzjTiSs7XlhWMhgkI4sLqmksF++/16xiED8gaG8uk4E4eFvPeywxz&#10;bW+8pesulCKOsM9RQRVCm0vpi4oM+qFtiaN3ts5giNKVUju8xXHTyDRJ3qXBmuNDhS19VFRcdr9G&#10;wWoyXv1sMv56bE9HOh5Ol7fUJUoN+t1yCiJQF/7Df+1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mDpcYAAADeAAAADwAAAAAAAAAAAAAAAACYAgAAZHJz&#10;L2Rvd25yZXYueG1sUEsFBgAAAAAEAAQA9QAAAIsDA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mPsgA&#10;AADeAAAADwAAAGRycy9kb3ducmV2LnhtbESPQWvCQBSE7wX/w/IK3uomIRaNrqIFoRdBbQ/19sy+&#10;JsHs23R3q2l/fVcQehxm5htmvuxNKy7kfGNZQTpKQBCXVjdcKXh/2zxNQPiArLG1TAp+yMNyMXiY&#10;Y6Htlfd0OYRKRAj7AhXUIXSFlL6syaAf2Y44ep/WGQxRukpqh9cIN63MkuRZGmw4LtTY0UtN5fnw&#10;bRSsp5P11y7n7e/+dKTjx+k8zlyi1PCxX81ABOrDf/jeftU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SY+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4ScgA&#10;AADeAAAADwAAAGRycy9kb3ducmV2LnhtbESPT2vCQBTE74LfYXmF3nRjSItGV9FCoZeCf3qot2f2&#10;NQlm36a7W41++q4geBxm5jfMbNGZRpzI+dqygtEwAUFcWF1zqeBr9z4Yg/ABWWNjmRRcyMNi3u/N&#10;MNf2zBs6bUMpIoR9jgqqENpcSl9UZNAPbUscvR/rDIYoXSm1w3OEm0amSfIqDdYcFyps6a2i4rj9&#10;MwpWk/Hqd53x53Vz2NP++3B8SV2i1PNTt5yCCNSFR/je/tAK0iw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7hJ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d0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x3S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Fps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tkg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m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gPcgA&#10;AADeAAAADwAAAGRycy9kb3ducmV2LnhtbESPT2vCQBTE74V+h+UVems2hlhsdBUtFHop+O9Qb8/s&#10;Mwlm38bdrab99F1B8DjMzG+Yyaw3rTiT841lBYMkBUFcWt1wpWC7+XgZgfABWWNrmRT8kofZ9PFh&#10;goW2F17ReR0qESHsC1RQh9AVUvqyJoM+sR1x9A7WGQxRukpqh5cIN63M0vRVGmw4LtTY0XtN5XH9&#10;YxQs3kaL0zLnr7/Vfke77/1xmLlUqeenfj4GEagP9/Ct/akVZHk+GM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iA9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SsgA&#10;AADeAAAADwAAAGRycy9kb3ducmV2LnhtbESPT2vCQBTE7wW/w/IEb3VjiKKpq2ih0Euh/jno7Zl9&#10;TYLZt3F31dhP3y0Uehxm5jfMfNmZRtzI+dqygtEwAUFcWF1zqWC/e3uegvABWWNjmRQ8yMNy0Xua&#10;Y67tnTd024ZSRAj7HBVUIbS5lL6oyKAf2pY4el/WGQxRulJqh/cIN41Mk2QiDdYcFyps6bWi4ry9&#10;GgXr2XR9+cz443tzOtLxcDqPU5coNeh3qxcQgbrwH/5rv2sFaZaN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L5K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b0c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sG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BvRyAAAAN4AAAAPAAAAAAAAAAAAAAAAAJgCAABk&#10;cnMvZG93bnJldi54bWxQSwUGAAAAAAQABAD1AAAAjQM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o8UA&#10;AADeAAAADwAAAGRycy9kb3ducmV2LnhtbERPz2vCMBS+D/wfwhO8zdTSDa1G0YGwy0CdB709m2db&#10;bF66JNPqX28Ogx0/vt+zRWcacSXna8sKRsMEBHFhdc2lgv33+nUMwgdkjY1lUnAnD4t572WGubY3&#10;3tJ1F0oRQ9jnqKAKoc2l9EVFBv3QtsSRO1tnMEToSqkd3mK4aWSaJO/SYM2xocKWPioqLrtfo2A1&#10;Ga9+Nhl/PbanIx0Pp8tb6hKlBv1uOQURqAv/4j/3p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jxQAAAN4AAAAPAAAAAAAAAAAAAAAAAJgCAABkcnMv&#10;ZG93bnJldi54bWxQSwUGAAAAAAQABAD1AAAAig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qO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6PZ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yo4yAAAAN4AAAAPAAAAAAAAAAAAAAAAAJgCAABk&#10;cnMvZG93bnJldi54bWxQSwUGAAAAAAQABAD1AAAAjQM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JG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a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FSRjHAAAA3gAAAA8AAAAAAAAAAAAAAAAAmAIAAGRy&#10;cy9kb3ducmV2LnhtbFBLBQYAAAAABAAEAPUAAACMAw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sg8gA&#10;AADeAAAADwAAAGRycy9kb3ducmV2LnhtbESPT2vCQBTE74LfYXmF3nRjSItGV9FCoZeCf3qot2f2&#10;NQlm36a7W41++q4geBxm5jfMbNGZRpzI+dqygtEwAUFcWF1zqeBr9z4Yg/ABWWNjmRRcyMNi3u/N&#10;MNf2zBs6bUMpIoR9jgqqENpcSl9UZNAPbUscvR/rDIYoXSm1w3OEm0amSfIqDdYcFyps6a2i4rj9&#10;MwpWk/Hqd53x53Vz2NP++3B8SV2i1PNTt5yCCNSFR/je/tAK0ix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eyD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y9MgA&#10;AADeAAAADwAAAGRycy9kb3ducmV2LnhtbESPQUsDMRSE7wX/Q3iCt27WsErdNi1WEHoRbPVgb6+b&#10;192lm5c1SdvVX2+EQo/DzHzDzBaD7cSJfGgda7jPchDElTMt1xo+P17HExAhIhvsHJOGHwqwmN+M&#10;Zlgad+Y1nTaxFgnCoUQNTYx9KWWoGrIYMtcTJ2/vvMWYpK+l8XhOcNtJleeP0mLLaaHBnl4aqg6b&#10;o9WwfJosv98Lfvtd77a0/dodHpTPtb67HZ6nICIN8Rq+tFdGgyoKpe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3L0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Xb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fXb8kAAADeAAAADwAAAAAAAAAAAAAAAACYAgAA&#10;ZHJzL2Rvd25yZXYueG1sUEsFBgAAAAAEAAQA9QAAAI4DA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PG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5n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k8b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qg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5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uqA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09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5N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HT3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Rb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a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NFsyAAAAN4AAAAPAAAAAAAAAAAAAAAAAJgCAABk&#10;cnMvZG93bnJldi54bWxQSwUGAAAAAAQABAD1AAAAjQ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FH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G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0UexQAAAN4AAAAPAAAAAAAAAAAAAAAAAJgCAABkcnMv&#10;ZG93bnJldi54bWxQSwUGAAAAAAQABAD1AAAAigM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hcgA&#10;AADeAAAADwAAAGRycy9kb3ducmV2LnhtbESPT2vCQBTE70K/w/IKvemmIS0aXaUWCr0U/HfQ2zP7&#10;TILZt+nuVqOfvisIHoeZ+Q0zmXWmESdyvras4HWQgCAurK65VLBZf/WHIHxA1thYJgUX8jCbPvUm&#10;mGt75iWdVqEUEcI+RwVVCG0upS8qMugHtiWO3sE6gyFKV0rt8BzhppFpkrxLgzXHhQpb+qyoOK7+&#10;jIL5aDj/XWT8c13ud7Tb7o9vqUuUennuPsYgAnXhEb63v7WCNMv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CFyAAAAN4AAAAPAAAAAAAAAAAAAAAAAJgCAABk&#10;cnMvZG93bnJldi54bWxQSwUGAAAAAAQABAD1AAAAjQM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fx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LBtE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c38XHAAAA3gAAAA8AAAAAAAAAAAAAAAAAmAIAAGRy&#10;cy9kb3ducmV2LnhtbFBLBQYAAAAABAAEAPUAAACMAw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6X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Hpe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kK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LkKckAAADeAAAADwAAAAAAAAAAAAAAAACYAgAA&#10;ZHJzL2Rvd25yZXYueG1sUEsFBgAAAAAEAAQA9QAAAI4DA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sskA&#10;AADeAAAADwAAAGRycy9kb3ducmV2LnhtbESPT2vCQBTE7wW/w/KE3urGmIpNXUULBS8F//RQb8/s&#10;Mwlm38bdrcZ+erdQ6HGYmd8w03lnGnEh52vLCoaDBARxYXXNpYLP3fvTBIQPyBoby6TgRh7ms97D&#10;FHNtr7yhyzaUIkLY56igCqHNpfRFRQb9wLbE0TtaZzBE6UqpHV4j3DQyTZKxNFhzXKiwpbeKitP2&#10;2yhYvkyW53XGHz+bw572X4fTc+oSpR773eIVRKAu/If/2iutIM2y0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5Bs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x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fZxs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8X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y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t8Xc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iKsgA&#10;AADeAAAADwAAAGRycy9kb3ducmV2LnhtbESPQWvCQBSE70L/w/IK3nRjmopNXaUWBC+Fqj3U2zP7&#10;TILZt+nuqml/fVcQPA4z8w0znXemEWdyvrasYDRMQBAXVtdcKvjaLgcTED4ga2wsk4Jf8jCfPfSm&#10;mGt74TWdN6EUEcI+RwVVCG0upS8qMuiHtiWO3sE6gyFKV0rt8BLhppFpkoylwZrjQoUtvVdUHDcn&#10;o2DxMln8fGb88bfe72j3vT8+py5Rqv/Yvb2CCNSFe/jWXmkFaZY9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eIq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Hs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h0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VHsckAAADeAAAADwAAAAAAAAAAAAAAAACYAgAA&#10;ZHJzL2Rvd25yZXYueG1sUEsFBgAAAAAEAAQA9QAAAI4DA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Tw8UA&#10;AADeAAAADwAAAGRycy9kb3ducmV2LnhtbERPz2vCMBS+D/Y/hDfYbabWOrQaZQqDXQR1O8zbs3m2&#10;xealSzKt/vXmIHj8+H5P551pxImcry0r6PcSEMSF1TWXCn6+P99GIHxA1thYJgUX8jCfPT9NMdf2&#10;zBs6bUMpYgj7HBVUIbS5lL6oyKDv2ZY4cgfrDIYIXSm1w3MMN41Mk+RdGqw5NlTY0rKi4rj9NwoW&#10;49Hib53x6rrZ72j3uz8OU5co9frSfUxABOrCQ3x3f2kFaZYN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tPDxQAAAN4AAAAPAAAAAAAAAAAAAAAAAJgCAABkcnMv&#10;ZG93bnJldi54bWxQSwUGAAAAAAQABAD1AAAAigM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2WMgA&#10;AADeAAAADwAAAGRycy9kb3ducmV2LnhtbESPQWvCQBSE74X+h+UJ3urGmBZNXaUKgpeC2h7q7Zl9&#10;TYLZt3F31dhf7xYKPQ4z8w0znXemERdyvrasYDhIQBAXVtdcKvj8WD2NQfiArLGxTApu5GE+e3yY&#10;Yq7tlbd02YVSRAj7HBVUIbS5lL6oyKAf2JY4et/WGQxRulJqh9cIN41Mk+RFGqw5LlTY0rKi4rg7&#10;GwWLyXhx2mT8/rM97Gn/dTg+py5Rqt/r3l5BBOrCf/ivvdYK0iw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nZYyAAAAN4AAAAPAAAAAAAAAAAAAAAAAJgCAABk&#10;cnMvZG93bnJldi54bWxQSwUGAAAAAAQABAD1AAAAjQM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su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arLjHAAAA3gAAAA8AAAAAAAAAAAAAAAAAmAIAAGRy&#10;cy9kb3ducmV2LnhtbFBLBQYAAAAABAAEAPUAAACMAw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JI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lk2gP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gkj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XVM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nG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JdUyAAAAN4AAAAPAAAAAAAAAAAAAAAAAJgCAABk&#10;cnMvZG93bnJldi54bWxQSwUGAAAAAAQABAD1AAAAjQM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yz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gyz8kAAADeAAAADwAAAAAAAAAAAAAAAACYAgAA&#10;ZHJzL2Rvd25yZXYueG1sUEsFBgAAAAAEAAQA9QAAAI4DA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qu8UA&#10;AADeAAAADwAAAGRycy9kb3ducmV2LnhtbERPTWvCQBS8F/ofllfwVjcNVjS6kVoQvBSq7UFvz+wz&#10;Ccm+TXdXTfvr3YLg3Ib5YuaL3rTiTM7XlhW8DBMQxIXVNZcKvr9WzxMQPiBrbC2Tgl/ysMgfH+aY&#10;aXvhDZ23oRSxhH2GCqoQukxKX1Rk0A9tRxy1o3UGQ6SulNrhJZabVqZJMpYGa44LFXb0XlHRbE9G&#10;wXI6Wf58jvjjb3PY0353aF5Tlyg1eOrfZiAC9eFuvqXXWkE6ioD/O/EK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aq7xQAAAN4AAAAPAAAAAAAAAAAAAAAAAJgCAABkcnMv&#10;ZG93bnJldi54bWxQSwUGAAAAAAQABAD1AAAAig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PIMgA&#10;AADeAAAADwAAAGRycy9kb3ducmV2LnhtbESPQWvCQBSE70L/w/IK3nTTEItNXaUKghehag/19sy+&#10;JsHs23R31eiv7xYEj8PMfMNMZp1pxJmcry0reBkmIIgLq2suFXztloMxCB+QNTaWScGVPMymT70J&#10;5tpeeEPnbShFhLDPUUEVQptL6YuKDPqhbYmj92OdwRClK6V2eIlw08g0SV6lwZrjQoUtLSoqjtuT&#10;UTB/G89/PzNe3zaHPe2/D8dR6hKl+s/dxzuIQF14hO/tlVaQZl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Q8g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V8gA&#10;AADeAAAADwAAAGRycy9kb3ducmV2LnhtbESPT2vCQBTE70K/w/IK3nTTkIpNXaUKghfBPz3U2zP7&#10;mgSzb9PdVdN+ercgeBxm5jfMZNaZRlzI+dqygpdhAoK4sLrmUsHnfjkYg/ABWWNjmRT8kofZ9Kk3&#10;wVzbK2/psguliBD2OSqoQmhzKX1RkUE/tC1x9L6tMxiidKXUDq8RbhqZJslIGqw5LlTY0qKi4rQ7&#10;GwXzt/H8Z5P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5FX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0z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zTMyAAAAN4AAAAPAAAAAAAAAAAAAAAAAJgCAABk&#10;cnMvZG93bnJldi54bWxQSwUGAAAAAAQABAD1AAAAjQ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gv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KC+xQAAAN4AAAAPAAAAAAAAAAAAAAAAAJgCAABkcnMv&#10;ZG93bnJldi54bWxQSwUGAAAAAAQABAD1AAAAig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FJc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Z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4AUlyAAAAN4AAAAPAAAAAAAAAAAAAAAAAJgCAABk&#10;cnMvZG93bnJldi54bWxQSwUGAAAAAAQABAD1AAAAjQM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6ZcYA&#10;AADeAAAADwAAAGRycy9kb3ducmV2LnhtbESPzWrCQBSF9wXfYbhCd3ViiEWjo6ggdFNQ60J318w1&#10;CWbuxJmppn16Z1Ho8nD++GaLzjTiTs7XlhUMBwkI4sLqmksFh6/N2xiED8gaG8uk4Ic8LOa9lxnm&#10;2j54R/d9KEUcYZ+jgiqENpfSFxUZ9APbEkfvYp3BEKUrpXb4iOOmkWmSvEuDNceHCltaV1Rc999G&#10;wWoyXt22GX/+7s4nOh3P11HqEqVe+91yCiJQF/7Df+0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6ZcYAAADeAAAADwAAAAAAAAAAAAAAAACYAgAAZHJz&#10;L2Rvd25yZXYueG1sUEsFBgAAAAAEAAQA9QAAAIsDA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A&#10;AADeAAAADwAAAGRycy9kb3ducmV2LnhtbESPT2vCQBTE74V+h+UVems2hlhsdBUtFHop+O9Qb8/s&#10;Mwlm38bdrab99F1B8DjMzG+Yyaw3rTiT841lBYMkBUFcWt1wpWC7+XgZgfABWWNrmRT8kofZ9PFh&#10;goW2F17ReR0qESHsC1RQh9AVUvqyJoM+sR1x9A7WGQxRukpqh5cIN63M0vRVGmw4LtTY0XtN5XH9&#10;YxQs3kaL0zLnr7/Vfke77/1xmLlUqeenfj4GEagP9/Ct/akVZHk+HM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0Bi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PM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QGJyAAAAN4AAAAPAAAAAAAAAAAAAAAAAJgCAABk&#10;cnMvZG93bnJldi54bWxQSwUGAAAAAAQABAD1AAAAjQM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kE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8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GkEskAAADeAAAADwAAAAAAAAAAAAAAAACYAgAA&#10;ZHJzL2Rvd25yZXYueG1sUEsFBgAAAAAEAAQA9QAAAI4DA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8ZsgA&#10;AADeAAAADwAAAGRycy9kb3ducmV2LnhtbESPQWvCQBSE70L/w/IK3nTTEItNXaUKghehag/19sy+&#10;JsHs23R31eiv7xYEj8PMfMNMZp1pxJmcry0reBkmIIgLq2suFXztloMxCB+QNTaWScGVPMymT70J&#10;5tpeeEPnbShFhLDPUUEVQptL6YuKDPqhbYmj92OdwRClK6V2eIlw08g0SV6lwZrjQoUtLSoqjtuT&#10;UTB/G89/PzNe3zaHPe2/D8dR6hKl+s/dxzuIQF14hO/tlVaQZtko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DxmyAAAAN4AAAAPAAAAAAAAAAAAAAAAAJgCAABk&#10;cnMvZG93bnJldi54bWxQSwUGAAAAAAQABAD1AAAAjQM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Z/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Jn9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Hi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geK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iE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6qIRyAAAAN4AAAAPAAAAAAAAAAAAAAAAAJgCAABk&#10;cnMvZG93bnJldi54bWxQSwUGAAAAAAQABAD1AAAAjQM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2Y8UA&#10;AADeAAAADwAAAGRycy9kb3ducmV2LnhtbERPz2vCMBS+D/wfwhN2m6mlDq1GUUHYZaDOg96ezbMt&#10;Ni81ybTbX28Ogx0/vt+zRWcacSfna8sKhoMEBHFhdc2lgsPX5m0MwgdkjY1lUvBDHhbz3ssMc20f&#10;vKP7PpQihrDPUUEVQptL6YuKDPqBbYkjd7HOYIjQlVI7fMRw08g0Sd6lwZpjQ4UtrSsqrvtvo2A1&#10;Ga9u24w/f3fnE52O5+sodYlSr/1uOQURqAv/4j/3h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ZjxQAAAN4AAAAPAAAAAAAAAAAAAAAAAJgCAABkcnMv&#10;ZG93bnJldi54bWxQSwUGAAAAAAQABAD1AAAAig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T+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X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ZP4yAAAAN4AAAAPAAAAAAAAAAAAAAAAAJgCAABk&#10;cnMvZG93bnJldi54bWxQSwUGAAAAAAQABAD1AAAAjQM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2McA&#10;AADeAAAADwAAAGRycy9kb3ducmV2LnhtbESPy2rCQBSG94W+w3AK7uqkIYpGR6mFghuhXha6O2ZO&#10;k2DmTDozauzTOwvB5c9/45vOO9OICzlfW1bw0U9AEBdW11wq2G2/30cgfEDW2FgmBTfyMJ+9vkwx&#10;1/bKa7psQiniCPscFVQhtLmUvqjIoO/bljh6v9YZDFG6UmqH1zhuGpkmyVAarDk+VNjSV0XFaXM2&#10;Chbj0eLvJ+PV//p4oMP+eBqkLlGq99Z9TkAE6sIz/GgvtYI0y4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8NjHAAAA3gAAAA8AAAAAAAAAAAAAAAAAmAIAAGRy&#10;cy9kb3ducmV2LnhtbFBLBQYAAAAABAAEAPUAAACMAw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VQ8gA&#10;AADeAAAADwAAAGRycy9kb3ducmV2LnhtbESPT2vCQBTE7wW/w/IEb3VjiKKpq2ih0Euh/jno7Zl9&#10;TYLZt3F31dhP3y0Uehxm5jfMfNmZRtzI+dqygtEwAUFcWF1zqWC/e3uegvABWWNjmRQ8yMNy0Xua&#10;Y67tnTd024ZSRAj7HBVUIbS5lL6oyKAf2pY4el/WGQxRulJqh/cIN41Mk2QiDdYcFyps6bWi4ry9&#10;GgXr2XR9+cz443tzOtLxcDqPU5coNeh3qxcQgbrwH/5rv2sFaZZN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1VD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NM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5O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8cs0yAAAAN4AAAAPAAAAAAAAAAAAAAAAAJgCAABk&#10;cnMvZG93bnJldi54bWxQSwUGAAAAAAQABAD1AAAAjQM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1ur8gA&#10;AADeAAAADwAAAGRycy9kb3ducmV2LnhtbESPQWvCQBSE70L/w/IK3nRjmopNXaUWBC+Fqj3U2zP7&#10;TILZt+nuqml/fVcQPA4z8w0znXemEWdyvrasYDRMQBAXVtdcKvjaLgcTED4ga2wsk4Jf8jCfPfSm&#10;mGt74TWdN6EUEcI+RwVVCG0upS8qMuiHtiWO3sE6gyFKV0rt8BLhppFpkoylwZrjQoUtvVdUHDcn&#10;o2DxMln8fGb88bfe72j3vT8+py5Rqv/Yvb2CCNSFe/jWXmkFaZaNn+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W6v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228gA&#10;AADeAAAADwAAAGRycy9kb3ducmV2LnhtbESPT2vCQBTE70K/w/IK3nTTkIpNXaUKghfBPz3U2zP7&#10;mgSzb9PdVdN+ercgeBxm5jfMZNaZRlzI+dqygpdhAoK4sLrmUsHnfjkYg/ABWWNjmRT8kofZ9Kk3&#10;wVzbK2/psguliBD2OSqoQmhzKX1RkUE/tC1x9L6tMxiidKXUDq8RbhqZJslIGqw5LlTY0qKi4rQ7&#10;GwXzt/H8Z5P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Pbb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TQ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FNA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N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s03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or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misyAAAAN4AAAAPAAAAAAAAAAAAAAAAAJgCAABk&#10;cnMvZG93bnJldi54bWxQSwUGAAAAAAQABAD1AAAAjQ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83sUA&#10;AADeAAAADwAAAGRycy9kb3ducmV2LnhtbERPy2rCQBTdF/oPwy24q5OGKBodpRYKboT6WOjumrlN&#10;gpk76cyosV/vLASXh/OezjvTiAs5X1tW8NFPQBAXVtdcKthtv99HIHxA1thYJgU38jCfvb5MMdf2&#10;ymu6bEIpYgj7HBVUIbS5lL6oyKDv25Y4cr/WGQwRulJqh9cYbhqZJslQGqw5NlTY0ldFxWlzNgoW&#10;49Hi7yfj1f/6eKDD/ngapC5RqvfWfU5ABOrCU/xwL7WCNMuG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zexQAAAN4AAAAPAAAAAAAAAAAAAAAAAJgCAABkcnMv&#10;ZG93bnJldi54bWxQSwUGAAAAAAQABAD1AAAAig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ZRc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VVlFyAAAAN4AAAAPAAAAAAAAAAAAAAAAAJgCAABk&#10;cnMvZG93bnJldi54bWxQSwUGAAAAAAQABAD1AAAAjQM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mBccA&#10;AADeAAAADwAAAGRycy9kb3ducmV2LnhtbESPy2rCQBSG9wXfYThCd3ViSKtGR6mFQjdCvSx0d8wc&#10;k2DmTDoz1din7ywElz//jW+26EwjLuR8bVnBcJCAIC6srrlUsNt+voxB+ICssbFMCm7kYTHvPc0w&#10;1/bKa7psQiniCPscFVQhtLmUvqjIoB/Yljh6J+sMhihdKbXDaxw3jUyT5E0arDk+VNjSR0XFefNr&#10;FCwn4+XPd8arv/XxQIf98fyaukSp5373PgURqAuP8L39pRWkWTaK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2ZgXHAAAA3gAAAA8AAAAAAAAAAAAAAAAAmAIAAGRy&#10;cy9kb3ducmV2LnhtbFBLBQYAAAAABAAEAPUAAACMAw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n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te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Oe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d6c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F3p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4c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x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T4cskAAADeAAAADwAAAAAAAAAAAAAAAACYAgAA&#10;ZHJzL2Rvd25yZXYueG1sUEsFBgAAAAAEAAQA9QAAAI4DA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1gBs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WAG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Fn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e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cWd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b6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1vq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ckA&#10;AADeAAAADwAAAGRycy9kb3ducmV2LnhtbESPT2vCQBTE70K/w/IKvenGkKpNXUULhV4E//RQb8/s&#10;Mwlm38bdrcZ++m6h4HGYmd8w03lnGnEh52vLCoaDBARxYXXNpYLP3Xt/AsIHZI2NZVJwIw/z2UNv&#10;irm2V97QZRtKESHsc1RQhdDmUvqiIoN+YFvi6B2tMxiidKXUDq8RbhqZJslIGqw5LlTY0ltFxWn7&#10;bRQsXybL8zrj1c/msKf91+H0nLpEqafHbvEKIlAX7uH/9odWkGbZe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cckAAADeAAAADwAAAAAAAAAAAAAAAACYAgAA&#10;ZHJzL2Rvd25yZXYueG1sUEsFBgAAAAAEAAQA9QAAAI4DA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qA8UA&#10;AADeAAAADwAAAGRycy9kb3ducmV2LnhtbERPu27CMBTdK/EP1kXqVhyitEDAoFKpUhek8hhgu8SX&#10;JCK+Tm0XQr++HpAYj857tuhMIy7kfG1ZwXCQgCAurK65VLDbfr6MQfiArLGxTApu5GEx7z3NMNf2&#10;ymu6bEIpYgj7HBVUIbS5lL6oyKAf2JY4cifrDIYIXSm1w2sMN41Mk+RNGqw5NlTY0kdFxXnzaxQs&#10;J+Plz3fGq7/18UCH/fH8mrpEqed+9z4FEagLD/Hd/aUVpFk2in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GoDxQAAAN4AAAAPAAAAAAAAAAAAAAAAAJgCAABkcnMv&#10;ZG93bnJldi54bWxQSwUGAAAAAAQABAD1AAAAigM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P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te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M+YyAAAAN4AAAAPAAAAAAAAAAAAAAAAAJgCAABk&#10;cnMvZG93bnJldi54bWxQSwUGAAAAAAQABAD1AAAAjQM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WIscA&#10;AADeAAAADwAAAGRycy9kb3ducmV2LnhtbESPy2rCQBSG90LfYTiF7nTSECVNHaUWCm6EelnU3TFz&#10;mgQzZ9KZUaNP31kILn/+G9903ptWnMn5xrKC11ECgri0uuFKwW77NcxB+ICssbVMCq7kYT57Gkyx&#10;0PbCazpvQiXiCPsCFdQhdIWUvqzJoB/Zjjh6v9YZDFG6SmqHlzhuWpkmyUQabDg+1NjRZ03lcXMy&#10;ChZv+eLvO+PVbX3Y0/7ncBynLlHq5bn/eAcRqA+P8L291ArSLMs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jFiLHAAAA3gAAAA8AAAAAAAAAAAAAAAAAmAIAAGRy&#10;cy9kb3ducmV2LnhtbFBLBQYAAAAABAAEAPUAAACMAw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ucgA&#10;AADeAAAADwAAAGRycy9kb3ducmV2LnhtbESPT2vCQBTE74V+h+UVvNWNIZYYXaUWhF4E//RQb8/s&#10;axLMvk13t5r203cFweMwM79hZovetOJMzjeWFYyGCQji0uqGKwUf+9VzDsIHZI2tZVLwSx4W88eH&#10;GRbaXnhL512oRISwL1BBHUJXSOnLmgz6oe2Io/dlncEQpaukdniJcNPKNElepMGG40KNHb3VVJ52&#10;P0bBcpIvvzcZr/+2xwMdPo+nceoSpQZP/esURKA+3MO39rtWkGZZP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7O5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z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b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S3OyAAAAN4AAAAPAAAAAAAAAAAAAAAAAJgCAABk&#10;cnMvZG93bnJldi54bWxQSwUGAAAAAAQABAD1AAAAjQM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IVcgA&#10;AADeAAAADwAAAGRycy9kb3ducmV2LnhtbESPQWvCQBSE74X+h+UVvNVNYyoxdZVaEHoRqu1Bb8/s&#10;axLMvk13V0399V2h4HGYmW+Y6bw3rTiR841lBU/DBARxaXXDlYKvz+VjDsIHZI2tZVLwSx7ms/u7&#10;KRbannlNp02oRISwL1BBHUJXSOnLmgz6oe2Io/dtncEQpaukdniOcNPKNEnG0mDDcaHGjt5qKg+b&#10;o1GwmOSLn4+MV5f1fke77f7wnLpEqcFD//oCIlAfbuH/9rtWkGZZP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YhV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gQIcgA&#10;AADeAAAADwAAAGRycy9kb3ducmV2LnhtbESPQWvCQBSE7wX/w/IKvdVNQywxuooWCr0IanvQ2zP7&#10;TILZt+nuVqO/visUehxm5htmOu9NK87kfGNZwcswAUFcWt1wpeDr8/05B+EDssbWMim4kof5bPAw&#10;xULbC2/ovA2ViBD2BSqoQ+gKKX1Zk0E/tB1x9I7WGQxRukpqh5cIN61Mk+RVGmw4LtTY0VtN5Wn7&#10;YxQsx/nye53x6rY57Gm/O5xGqUuUenrsFxMQgfrwH/5rf2gFaZb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BAh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1usgA&#10;AADeAAAADwAAAGRycy9kb3ducmV2LnhtbESPQWvCQBSE70L/w/IK3nTTECVGV6mFgheh2h7q7Zl9&#10;TYLZt+nuqml/vVsQehxm5htmsepNKy7kfGNZwdM4AUFcWt1wpeDj/XWUg/ABWWNrmRT8kIfV8mGw&#10;wELbK+/osg+ViBD2BSqoQ+gKKX1Zk0E/th1x9L6sMxiidJXUDq8RblqZJslUGmw4LtTY0UtN5Wl/&#10;NgrWs3z9/Zbx9nd3PNDh83iapC5RavjYP89BBOrDf/je3mgFaZb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LW6yAAAAN4AAAAPAAAAAAAAAAAAAAAAAJgCAABk&#10;cnMvZG93bnJldi54bWxQSwUGAAAAAAQABAD1AAAAjQM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zcgA&#10;AADeAAAADwAAAGRycy9kb3ducmV2LnhtbESPQWvCQBSE70L/w/IK3nTTECVGV6mFgheh2h7q7Zl9&#10;TYLZt+nuqrG/vlsQehxm5htmsepNKy7kfGNZwdM4AUFcWt1wpeDj/XWUg/ABWWNrmRTcyMNq+TBY&#10;YKHtlXd02YdKRAj7AhXUIXSFlL6syaAf2444el/WGQxRukpqh9cIN61Mk2QqDTYcF2rs6KWm8rQ/&#10;GwXrWb7+fst4+7M7HujweTxNUp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ivNyAAAAN4AAAAPAAAAAAAAAAAAAAAAAJgCAABk&#10;cnMvZG93bnJldi54bWxQSwUGAAAAAAQABAD1AAAAjQM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OVsgA&#10;AADeAAAADwAAAGRycy9kb3ducmV2LnhtbESPQWvCQBSE7wX/w/IK3uqmIbYxdRUtCF4K1fagt2f2&#10;NQlm36a7q8b++q5Q6HGYmW+Y6bw3rTiT841lBY+jBARxaXXDlYLPj9VDDsIHZI2tZVJwJQ/z2eBu&#10;ioW2F97QeRsqESHsC1RQh9AVUvqyJoN+ZDvi6H1ZZzBE6SqpHV4i3LQyTZInabDhuFBjR681lcft&#10;yShYTvLl93vGbz+bw572u8NxnLpEqeF9v3gBEagP/+G/9lorSLMsf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o5WyAAAAN4AAAAPAAAAAAAAAAAAAAAAAJgCAABk&#10;cnMvZG93bnJldi54bWxQSwUGAAAAAAQABAD1AAAAjQ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aJMUA&#10;AADeAAAADwAAAGRycy9kb3ducmV2LnhtbERPy2rCQBTdC/2H4Ra600lDlDR1lFoouBHqY1F318xt&#10;EszcSWdGjX59ZyG4PJz3dN6bVpzJ+caygtdRAoK4tLrhSsFu+zXMQfiArLG1TAqu5GE+expMsdD2&#10;wms6b0IlYgj7AhXUIXSFlL6syaAf2Y44cr/WGQwRukpqh5cYblqZJslEGmw4NtTY0WdN5XFzMgoW&#10;b/ni7zvj1W192NP+53Acpy5R6uW5/3gHEagPD/HdvdQK0izL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okxQAAAN4AAAAPAAAAAAAAAAAAAAAAAJgCAABkcnMv&#10;ZG93bnJldi54bWxQSwUGAAAAAAQABAD1AAAAig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v8gA&#10;AADeAAAADwAAAGRycy9kb3ducmV2LnhtbESPQWvCQBSE74X+h+UJvdWNIZYYXaUWCr0Iaj3o7Zl9&#10;JsHs23R3q2l/fVcQehxm5htmtuhNKy7kfGNZwWiYgCAurW64UrD7fH/OQfiArLG1TAp+yMNi/vgw&#10;w0LbK2/osg2ViBD2BSqoQ+gKKX1Zk0E/tB1x9E7WGQxRukpqh9cIN61Mk+RFGmw4LtTY0VtN5Xn7&#10;bRQsJ/nya53x6ndzPNBhfzyPU5co9TToX6cgAvXhP3xvf2gFaZb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b+/yAAAAN4AAAAPAAAAAAAAAAAAAAAAAJgCAABk&#10;cnMvZG93bnJldi54bWxQSwUGAAAAAAQABAD1AAAAjQM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A/8YA&#10;AADeAAAADwAAAGRycy9kb3ducmV2LnhtbESPzWrCQBSF9wXfYbiCuzoxpEWjo2hB6Kag1oXurplr&#10;EszcSWemGn16Z1Ho8nD++GaLzjTiSs7XlhWMhgkI4sLqmksF++/16xiED8gaG8uk4E4eFvPeywxz&#10;bW+8pesulCKOsM9RQRVCm0vpi4oM+qFtiaN3ts5giNKVUju8xXHTyDRJ3qXBmuNDhS19VFRcdr9G&#10;wWoyXv1sMv56bE9HOh5Ol7fUJUoN+t1yCiJQF/7Df+1PrSDNsk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A/8YAAADeAAAADwAAAAAAAAAAAAAAAACYAgAAZHJz&#10;L2Rvd25yZXYueG1sUEsFBgAAAAAEAAQA9QAAAIsDA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lZ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7PR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9iVkyAAAAN4AAAAPAAAAAAAAAAAAAAAAAJgCAABk&#10;cnMvZG93bnJldi54bWxQSwUGAAAAAAQABAD1AAAAjQM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7E8gA&#10;AADeAAAADwAAAGRycy9kb3ducmV2LnhtbESPT2vCQBTE70K/w/IKvemmIS0aXaUWCr0U/HfQ2zP7&#10;TILZt+nuVqOfvisIHoeZ+Q0zmXWmESdyvras4HWQgCAurK65VLBZf/WHIHxA1thYJgUX8jCbPvUm&#10;mGt75iWdVqEUEcI+RwVVCG0upS8qMugHtiWO3sE6gyFKV0rt8BzhppFpkrxLgzXHhQpb+qyoOK7+&#10;jIL5aDj/XWT8c13ud7Tb7o9vqUuUennuPsYgAnXhEb63v7WCNMt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LsTyAAAAN4AAAAPAAAAAAAAAAAAAAAAAJgCAABk&#10;cnMvZG93bnJldi54bWxQSwUGAAAAAAQABAD1AAAAjQM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eiMgA&#10;AADeAAAADwAAAGRycy9kb3ducmV2LnhtbESPQWvCQBSE74X+h+UJ3urGmBZNXaUKgpeC2h7q7Zl9&#10;TYLZt3F31dhf7xYKPQ4z8w0znXemERdyvrasYDhIQBAXVtdcKvj8WD2NQfiArLGxTApu5GE+e3yY&#10;Yq7tlbd02YVSRAj7HBVUIbS5lL6oyKAf2JY4et/WGQxRulJqh9cIN41Mk+RFGqw5LlTY0rKi4rg7&#10;GwWLyXhx2mT8/rM97Gn/dTg+py5Rqt/r3l5BBOrCf/ivvdYK0iy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B6I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G/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YN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Yb8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jZ8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zSNn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E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70QyAAAAN4AAAAPAAAAAAAAAAAAAAAAAJgCAABk&#10;cnMvZG93bnJldi54bWxQSwUGAAAAAAQABAD1AAAAjQM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Yi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sm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xiLyAAAAN4AAAAPAAAAAAAAAAAAAAAAAJgCAABk&#10;cnMvZG93bnJldi54bWxQSwUGAAAAAAQABAD1AAAAjQ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M+cUA&#10;AADeAAAADwAAAGRycy9kb3ducmV2LnhtbERPz2vCMBS+D/wfwhO8zdTSDa1G0YGwy0CdB709m2db&#10;bF66JNPqX28Ogx0/vt+zRWcacSXna8sKRsMEBHFhdc2lgv33+nUMwgdkjY1lUnAnD4t572WGubY3&#10;3tJ1F0oRQ9jnqKAKoc2l9EVFBv3QtsSRO1tnMEToSqkd3mK4aWSaJO/SYM2xocKWPioqLrtfo2A1&#10;Ga9+Nhl/PbanIx0Pp8tb6hKlBv1uOQURqAv/4j/3p1aQZtkk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Iz5xQAAAN4AAAAPAAAAAAAAAAAAAAAAAJgCAABkcnMv&#10;ZG93bnJldi54bWxQSwUGAAAAAAQABAD1AAAAig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pY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L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CliyAAAAN4AAAAPAAAAAAAAAAAAAAAAAJgCAABk&#10;cnMvZG93bnJldi54bWxQSwUGAAAAAAQABAD1AAAAjQM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a5cYA&#10;AADeAAAADwAAAGRycy9kb3ducmV2LnhtbESPzWoCMRSF9wXfIVyhu5p00KKjUVQQ3Ahqu6i76+R2&#10;ZnByMyapTvv0ZlHo8nD++GaLzjbiRj7UjjW8DhQI4sKZmksNH++blzGIEJENNo5Jww8FWMx7TzPM&#10;jbvzgW7HWIo0wiFHDVWMbS5lKCqyGAauJU7el/MWY5K+lMbjPY3bRmZKvUmLNaeHCltaV1Rcjt9W&#10;w2oyXl33Q979Hs4nOn2eL6PMK62f+91yCiJSF//Df+2t0ZANRy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Ea5cYAAADeAAAADwAAAAAAAAAAAAAAAACYAgAAZHJz&#10;L2Rvd25yZXYueG1sUEsFBgAAAAAEAAQA9QAAAIs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b9+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hC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PIQnHAAAA3gAAAA8AAAAAAAAAAAAAAAAAmAIAAGRy&#10;cy9kb3ducmV2LnhtbFBLBQYAAAAABAAEAPUAAACMAw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Ek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G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OEk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c5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ahzmyAAAAN4AAAAPAAAAAAAAAAAAAAAAAJgCAABk&#10;cnMvZG93bnJldi54bWxQSwUGAAAAAAQABAD1AAAAjQM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Xh4McAAADeAAAADwAAAGRycy9kb3ducmV2LnhtbESPQWvCQBSE7wX/w/KE&#10;3nQT2xSJriKi4kGEqiDeHtlnEsy+Ddk1if++Wyj0OMzMN8x82ZtKtNS40rKCeByBIM6sLjlXcDlv&#10;R1MQziNrrCyTghc5WC4Gb3NMte34m9qTz0WAsEtRQeF9nUrpsoIMurGtiYN3t41BH2STS91gF+Cm&#10;kpMo+pIGSw4LBda0Lih7nJ5Gwa7DbvURb9rD475+3c7J8XqISan3Yb+agfDU+//wX3uvFUw+kyi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Xh4M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C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Ud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9CcK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CkckA&#10;AADeAAAADwAAAGRycy9kb3ducmV2LnhtbESPT2sCMRTE74V+h/AKvdWki1ZdjVILhV6E+uegt+fm&#10;dXdx87JNUt366Ruh4HGYmd8w03lnG3EiH2rHGp57CgRx4UzNpYbt5v1pBCJEZIONY9LwSwHms/u7&#10;KebGnXlFp3UsRYJwyFFDFWObSxmKiiyGnmuJk/flvMWYpC+l8XhOcNvITKkXabHmtFBhS28VFcf1&#10;j9WwGI8W3599Xl5Whz3td4fjIPNK68eH7nUCIlIXb+H/9ofRkPUH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iCkckAAADeAAAADwAAAAAAAAAAAAAAAACYAgAA&#10;ZHJzL2Rvd25yZXYueG1sUEsFBgAAAAAEAAQA9QAAAI4DA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W48UA&#10;AADeAAAADwAAAGRycy9kb3ducmV2LnhtbERPTWsCMRC9F/wPYYTeatJFi65GUUHwIqjtod7GzXR3&#10;cTNZk1S3/fXmUOjx8b5ni8424kY+1I41vA4UCOLCmZpLDR/vm5cxiBCRDTaOScMPBVjMe08zzI27&#10;84Fux1iKFMIhRw1VjG0uZSgqshgGriVO3JfzFmOCvpTG4z2F20ZmSr1JizWnhgpbWldUXI7fVsNq&#10;Ml5d90Pe/R7OJzp9ni+jzCutn/vdcgoiUhf/xX/urdGQDUc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xbjxQAAAN4AAAAPAAAAAAAAAAAAAAAAAJgCAABkcnMv&#10;ZG93bnJldi54bWxQSwUGAAAAAAQABAD1AAAAigM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ze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7N4yAAAAN4AAAAPAAAAAAAAAAAAAAAAAJgCAABk&#10;cnMvZG93bnJldi54bWxQSwUGAAAAAAQABAD1AAAAjQM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MOMYA&#10;AADeAAAADwAAAGRycy9kb3ducmV2LnhtbESPy2rCQBSG90LfYTiF7nRiUNHoKFoouBHqZaG7Y+aY&#10;BDNn4sxU0z59ZyG4/PlvfLNFa2pxJ+crywr6vQQEcW51xYWCw/6rOwbhA7LG2jIp+CUPi/lbZ4aZ&#10;tg/e0n0XChFH2GeooAyhyaT0eUkGfc82xNG7WGcwROkKqR0+4ripZZokI2mw4vhQYkOfJeXX3Y9R&#10;sJqMV7fvAW/+tucTnY7n6zB1iVIf7+1yCiJQG17hZ3utFaSDY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iMOMYAAADeAAAADwAAAAAAAAAAAAAAAACYAgAAZHJz&#10;L2Rvd25yZXYueG1sUEsFBgAAAAAEAAQA9QAAAIs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po8kA&#10;AADeAAAADwAAAGRycy9kb3ducmV2LnhtbESPT2vCQBTE74V+h+UVems2CSo2dRUVhF4K9c+h3p7Z&#10;1ySYfRt3t5r207sFweMwM79hJrPetOJMzjeWFWRJCoK4tLrhSsFuu3oZg/ABWWNrmRT8kofZ9PFh&#10;goW2F17TeRMqESHsC1RQh9AVUvqyJoM+sR1x9L6tMxiidJXUDi8RblqZp+lIGmw4LtTY0bKm8rj5&#10;MQoWr+PF6XPAH3/rw572X4fjMHepUs9P/fwNRKA+3MO39rtWkA+G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Qpo8kAAADeAAAADwAAAAAAAAAAAAAAAACYAgAA&#10;ZHJzL2Rvd25yZXYueG1sUEsFBgAAAAAEAAQA9QAAAI4DA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31McA&#10;AADeAAAADwAAAGRycy9kb3ducmV2LnhtbESPQWsCMRSE74X+h/AK3mrWRYuuRlFB6KWgtge9PTfP&#10;3cXNy5pEXf31jVDocZiZb5jJrDW1uJLzlWUFvW4Cgji3uuJCwc/36n0IwgdkjbVlUnAnD7Pp68sE&#10;M21vvKHrNhQiQthnqKAMocmk9HlJBn3XNsTRO1pnMETpCqkd3iLc1DJNkg9psOK4UGJDy5Ly0/Zi&#10;FCxGw8V53eevx+awp/3ucBqkLlGq89bOxyACteE//Nf+1ArS/qC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t9THAAAA3gAAAA8AAAAAAAAAAAAAAAAAmAIAAGRy&#10;cy9kb3ducmV2LnhtbFBLBQYAAAAABAAEAPUAAACMAw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ST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hJP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KO8gA&#10;AADeAAAADwAAAGRycy9kb3ducmV2LnhtbESPT2vCQBTE74V+h+UVems2hlhsdBUtFHop+O9Qb8/s&#10;Mwlm38bdrab99F1B8DjMzG+Yyaw3rTiT841lBYMkBUFcWt1wpWC7+XgZgfABWWNrmRT8kofZ9PFh&#10;goW2F17ReR0qESHsC1RQh9AVUvqyJoM+sR1x9A7WGQxRukpqh5cIN63M0vRVGmw4LtTY0XtN5XH9&#10;YxQs3kaL0zLnr7/Vfke77/1xmLlUqeenfj4GEagP9/Ct/akVZPlw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4o7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voMgA&#10;AADeAAAADwAAAGRycy9kb3ducmV2LnhtbESPQWvCQBSE70L/w/IK3nRjMMVGV6mC4EVQ20O9PbPP&#10;JJh9m+6umvbXd4VCj8PMfMPMFp1pxI2cry0rGA0TEMSF1TWXCj7e14MJCB+QNTaWScE3eVjMn3oz&#10;zLW9855uh1CKCGGfo4IqhDaX0hcVGfRD2xJH72ydwRClK6V2eI9w08g0SV6kwZrjQoUtrSoqLoer&#10;UbB8nSy/dmPe/uxPRzp+ni5Z6hKl+s/d2xREoC78h//aG60gHWe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g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x1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tsdfHAAAA3gAAAA8AAAAAAAAAAAAAAAAAmAIAAGRy&#10;cy9kb3ducmV2LnhtbFBLBQYAAAAABAAEAPUAAACMAw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UTMgA&#10;AADeAAAADwAAAGRycy9kb3ducmV2LnhtbESPT2sCMRTE7wW/Q3hCbzXrolW3RqkFoReh/jno7bl5&#10;3V3cvGyTqFs/fSMUPA4z8xtmOm9NLS7kfGVZQb+XgCDOra64ULDbLl/GIHxA1lhbJgW/5GE+6zxN&#10;MdP2ymu6bEIhIoR9hgrKEJpMSp+XZND3bEMcvW/rDIYoXSG1w2uEm1qmSfIqDVYcF0ps6KOk/LQ5&#10;GwWLyXjx8zXg1W19PNBhfzwNU5co9dxt399ABGrDI/zf/tQK0sGw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RRMyAAAAN4AAAAPAAAAAAAAAAAAAAAAAJgCAABk&#10;cnMvZG93bnJldi54bWxQSwUGAAAAAAQABAD1AAAAjQ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APsUA&#10;AADeAAAADwAAAGRycy9kb3ducmV2LnhtbERPy4rCMBTdC/MP4Q7MTlOLilaj6MCAG2F8LHR3ba5t&#10;sbmpSUY78/WTheDycN6zRWtqcSfnK8sK+r0EBHFudcWFgsP+qzsG4QOyxtoyKfglD4v5W2eGmbYP&#10;3tJ9FwoRQ9hnqKAMocmk9HlJBn3PNsSRu1hnMEToCqkdPmK4qWWaJCNpsOLYUGJDnyXl192PUbCa&#10;jFe37wFv/rbnE52O5+swdYlSH+/tcgoiUBte4qd7rRWkg2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A+xQAAAN4AAAAPAAAAAAAAAAAAAAAAAJgCAABkcnMv&#10;ZG93bnJldi54bWxQSwUGAAAAAAQABAD1AAAAig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lp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X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Ja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hcYA&#10;AADeAAAADwAAAGRycy9kb3ducmV2LnhtbESPy2rCQBSG90LfYTgFdzppUNHoKFUQ3Aheuqi7Y+Y0&#10;CWbOpDOjpn16ZyG4/PlvfLNFa2pxI+crywo++gkI4tzqigsFX8d1bwzCB2SNtWVS8EceFvO3zgwz&#10;be+8p9shFCKOsM9QQRlCk0np85IM+r5tiKP3Y53BEKUrpHZ4j+OmlmmSjKTBiuNDiQ2tSsovh6tR&#10;sJyMl7+7AW//9+cTnb7Pl2HqEqW67+3nFESgNrzCz/ZGK0gHw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hcYAAADeAAAADwAAAAAAAAAAAAAAAACYAgAAZHJz&#10;L2Rvd25yZXYueG1sUEsFBgAAAAAEAAQA9QAAAIsDA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jHscA&#10;AADeAAAADwAAAGRycy9kb3ducmV2LnhtbESPQWsCMRSE74X+h/AK3mrWRYuuRlFB6KWgtge9PTfP&#10;3cXNy5pEXf31jVDocZiZb5jJrDW1uJLzlWUFvW4Cgji3uuJCwc/36n0IwgdkjbVlUnAnD7Pp68sE&#10;M21vvKHrNhQiQthnqKAMocmk9HlJBn3XNsTRO1pnMETpCqkd3iLc1DJNkg9psOK4UGJDy5Ly0/Zi&#10;FCxGw8V53eevx+awp/3ucBqkLlGq89bOxyACteE//Nf+1ArS/iD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o4x7HAAAA3gAAAA8AAAAAAAAAAAAAAAAAmAIAAGRy&#10;cy9kb3ducmV2LnhtbFBLBQYAAAAABAAEAPUAAACMAw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9a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fWnHAAAA3gAAAA8AAAAAAAAAAAAAAAAAmAIAAGRy&#10;cy9kb3ducmV2LnhtbFBLBQYAAAAABAAEAPUAAACMAw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Y8sgA&#10;AADeAAAADwAAAGRycy9kb3ducmV2LnhtbESPQWsCMRSE74X+h/AKvdWsqxZdjVIFwYugtod6e26e&#10;u4ubl22S6uqvNwWhx2FmvmEms9bU4kzOV5YVdDsJCOLc6ooLBV+fy7chCB+QNdaWScGVPMymz08T&#10;zLS98JbOu1CICGGfoYIyhCaT0uclGfQd2xBH72idwRClK6R2eIlwU8s0Sd6lwYrjQokNLUrKT7tf&#10;o2A+Gs5/Nn1e37aHPe2/D6dB6hKlXl/ajzGIQG34Dz/aK60g7Q/S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tjy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9Ah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T7K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0CG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lHcgA&#10;AADeAAAADwAAAGRycy9kb3ducmV2LnhtbESPT2vCQBTE74V+h+UVequbBlM0uooKQi8F//RQb8/s&#10;axLMvo27W41++q4geBxm5jfMeNqZRpzI+dqygvdeAoK4sLrmUsH3dvk2AOEDssbGMim4kIfp5Plp&#10;jLm2Z17TaRNKESHsc1RQhdDmUvqiIoO+Z1vi6P1aZzBE6UqpHZ4j3DQyTZIPabDmuFBhS4uKisPm&#10;zyiYDwfz46rPX9f1fke7n/0hS12i1OtLNxuBCNSFR/je/tQK0n6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Ud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7a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Xtq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3e8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CU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Dd7xyAAAAN4AAAAPAAAAAAAAAAAAAAAAAJgCAABk&#10;cnMvZG93bnJldi54bWxQSwUGAAAAAAQABAD1AAAAjQ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Kg8UA&#10;AADeAAAADwAAAGRycy9kb3ducmV2LnhtbERPy4rCMBTdC/MP4Q6403SKilajjILgRvAxi3F3be60&#10;xeamk0TtzNebheDycN6zRWtqcSPnK8sKPvoJCOLc6ooLBV/HdW8MwgdkjbVlUvBHHhbzt84MM23v&#10;vKfbIRQihrDPUEEZQpNJ6fOSDPq+bYgj92OdwRChK6R2eI/hppZpkoykwYpjQ4kNrUrKL4erUbCc&#10;jJe/uwFv//fnE52+z5dh6hKluu/t5xREoDa8xE/3RitIB8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qDxQAAAN4AAAAPAAAAAAAAAAAAAAAAAJgCAABkcnMv&#10;ZG93bnJldi54bWxQSwUGAAAAAAQABAD1AAAAig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vG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e7x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QWMcA&#10;AADeAAAADwAAAGRycy9kb3ducmV2LnhtbESPzWrCQBSF9wXfYbhCd3ViqqKpE9FCoZuC2i50d83c&#10;JiGZO+nMVNM+vbMQXB7OH99y1ZtWnMn52rKC8SgBQVxYXXOp4Ovz7WkOwgdkja1lUvBHHlb54GGJ&#10;mbYX3tF5H0oRR9hnqKAKocuk9EVFBv3IdsTR+7bOYIjSlVI7vMRx08o0SWbSYM3xocKOXisqmv2v&#10;UbBZzDc/2wl//O9ORzoeTs00dYlSj8N+/QIiUB/u4Vv7XStIJ9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90FjHAAAA3gAAAA8AAAAAAAAAAAAAAAAAmAIAAGRy&#10;cy9kb3ducmV2LnhtbFBLBQYAAAAABAAEAPUAAACMAw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1w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XXD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rtMgA&#10;AADeAAAADwAAAGRycy9kb3ducmV2LnhtbESPQWsCMRSE74X+h/AKvdWsqxZdjVIFwYugtod6e26e&#10;u4ubl22S6uqvNwWhx2FmvmEms9bU4kzOV5YVdDsJCOLc6ooLBV+fy7chCB+QNdaWScGVPMymz08T&#10;zLS98JbOu1CICGGfoYIyhCaT0uclGfQd2xBH72idwRClK6R2eIlwU8s0Sd6lwYrjQokNLUrKT7tf&#10;o2A+Gs5/Nn1e37aHPe2/D6dB6hKlXl/ajzGIQG34Dz/aK60g7Q9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o+u0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OL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P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704v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W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D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gbWW8kAAADeAAAADwAAAAAAAAAAAAAAAACYAgAA&#10;ZHJzL2Rvd25yZXYueG1sUEsFBgAAAAAEAAQA9QAAAI4DA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zw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s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nPA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tt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b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O23yAAAAN4AAAAPAAAAAAAAAAAAAAAAAJgCAABk&#10;cnMvZG93bnJldi54bWxQSwUGAAAAAAQABAD1AAAAjQM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IL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8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EgsyAAAAN4AAAAPAAAAAAAAAAAAAAAAAJgCAABk&#10;cnMvZG93bnJldi54bWxQSwUGAAAAAAQABAD1AAAAjQM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cXsYA&#10;AADeAAAADwAAAGRycy9kb3ducmV2LnhtbERPz2vCMBS+D/wfwhN2m6mdinamooPBLgN1O+jt2by1&#10;pc1Ll2Ta7a83B8Hjx/d7uepNK87kfG1ZwXiUgCAurK65VPD1+fY0B+EDssbWMin4Iw+rfPCwxEzb&#10;C+/ovA+liCHsM1RQhdBlUvqiIoN+ZDviyH1bZzBE6EqpHV5iuGllmiQzabDm2FBhR68VFc3+1yjY&#10;LOabn+2EP/53pyMdD6dmmrpEqcdhv34BEagPd/HN/a4VpJPp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vcXsYAAADeAAAADwAAAAAAAAAAAAAAAACYAgAAZHJz&#10;L2Rvd25yZXYueG1sUEsFBgAAAAAEAAQA9QAAAIs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5x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3nFyAAAAN4AAAAPAAAAAAAAAAAAAAAAAJgCAABk&#10;cnMvZG93bnJldi54bWxQSwUGAAAAAAQABAD1AAAAjQM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jJcYA&#10;AADeAAAADwAAAGRycy9kb3ducmV2LnhtbESPzWrCQBSF9wXfYbhCd3ViiEWjo6ggdFNQ60J318w1&#10;CWbuxJmppn16Z1Ho8nD++GaLzjTiTs7XlhUMBwkI4sLqmksFh6/N2xiED8gaG8uk4Ic8LOa9lxnm&#10;2j54R/d9KEUcYZ+jgiqENpfSFxUZ9APbEkfvYp3BEKUrpXb4iOOmkWmSvEuDNceHCltaV1Rc999G&#10;wWoyXt22GX/+7s4nOh3P11HqEqVe+91yCiJQF/7Df+0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jJcYAAADeAAAADwAAAAAAAAAAAAAAAACYAgAAZHJz&#10;L2Rvd25yZXYueG1sUEsFBgAAAAAEAAQA9QAAAIsDA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GvsgA&#10;AADeAAAADwAAAGRycy9kb3ducmV2LnhtbESPT2vCQBTE74V+h+UVems2hlhsdBUtFHop+O9Qb8/s&#10;Mwlm38bdrab99F1B8DjMzG+Yyaw3rTiT841lBYMkBUFcWt1wpWC7+XgZgfABWWNrmRT8kofZ9PFh&#10;goW2F17ReR0qESHsC1RQh9AVUvqyJoM+sR1x9A7WGQxRukpqh5cIN63M0vRVGmw4LtTY0XtN5XH9&#10;YxQs3kaL0zLnr7/Vfke77/1xmLlUqeenfj4GEagP9/Ct/akVZPkw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wa+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Jz8cA&#10;AADeAAAADwAAAGRycy9kb3ducmV2LnhtbESPQWvCQBSE7wX/w/KE3uqmQUuIrlKFQqkXG43g7ZF9&#10;ZoPZtyG71bS/vlsoeBxm5htmsRpsK67U+8axgudJAoK4crrhWsFh//aUgfABWWPrmBR8k4fVcvSw&#10;wFy7G3/StQi1iBD2OSowIXS5lL4yZNFPXEccvbPrLYYo+1rqHm8RbluZJsmLtNhwXDDY0cZQdSm+&#10;rIKi2ezWZbktP8zP2mdydzxRclTqcTy8zkEEGsI9/N9+1wrS6Wya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Cc/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dqMgA&#10;AADeAAAADwAAAGRycy9kb3ducmV2LnhtbESPW2sCMRSE3wX/QziFvtWs1qqsRtlerYKCF/D1sDnd&#10;XdycLEmq23/fFAo+DjPzDTNbtKYWF3K+sqyg30tAEOdWV1woOB7eHyYgfEDWWFsmBT/kYTHvdmaY&#10;anvlHV32oRARwj5FBWUITSqlz0sy6Hu2IY7el3UGQ5SukNrhNcJNLQdJMpIGK44LJTb0UlJ+3n8b&#10;Ba4Zb6rn12z5MdrqbP12PLX9FSt1f9dmUxCB2nAL/7c/tYLB8Gn4CH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N2oyAAAAN4AAAAPAAAAAAAAAAAAAAAAAJgCAABk&#10;cnMvZG93bnJldi54bWxQSwUGAAAAAAQABAD1AAAAjQM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5"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0askA&#10;AADeAAAADwAAAGRycy9kb3ducmV2LnhtbESPQWvCQBSE74X+h+UVeim6iU2KRFcpglQpCFpz8PbI&#10;PrOh2bchu2r6791CocdhZr5h5svBtuJKvW8cK0jHCQjiyumGawXHr/VoCsIHZI2tY1LwQx6Wi8eH&#10;ORba3XhP10OoRYSwL1CBCaErpPSVIYt+7Dri6J1dbzFE2ddS93iLcNvKSZK8SYsNxwWDHa0MVd+H&#10;i1XwUg7p6+fltJ2mu+RjY/Iyr06lUs9Pw/sMRKAh/If/2hutYJLlWQa/d+IV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80as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FC8gA&#10;AADeAAAADwAAAGRycy9kb3ducmV2LnhtbESPT2vCQBTE74V+h+UVvNVNg7EldZVQKCjFg38oPT6y&#10;r9nY7NuQXWPqp3cFweMwM79hZovBNqKnzteOFbyMExDEpdM1Vwr2u8/nNxA+IGtsHJOCf/KwmD8+&#10;zDDX7sQb6rehEhHCPkcFJoQ2l9KXhiz6sWuJo/frOoshyq6SusNThNtGpkkylRZrjgsGW/owVP5t&#10;j1bBYV8Wlc9a+WMOr+vv80r7/mut1OhpKN5BBBrCPXxrL7WCdJJNMrjeiVd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MUL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ssUA&#10;AADeAAAADwAAAGRycy9kb3ducmV2LnhtbESP0YrCMBRE3xf8h3AFXxZNdVWkGqUsLLiPaj/g2lzb&#10;YnNTm7RWv36zIPg4zMwZZrPrTSU6alxpWcF0EoEgzqwuOVeQnn7GKxDOI2usLJOCBznYbQcfG4y1&#10;vfOBuqPPRYCwi1FB4X0dS+myggy6ia2Jg3exjUEfZJNL3eA9wE0lZ1G0lAZLDgsF1vRdUHY9tkbB&#10;Wbe/X+nzlnaHlWkviflMrj0pNRr2yRqEp96/w6/2XiuYzRfzJfzf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P6yxQAAAN4AAAAPAAAAAAAAAAAAAAAAAJgCAABkcnMv&#10;ZG93bnJldi54bWxQSwUGAAAAAAQABAD1AAAAigM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KPMUA&#10;AADeAAAADwAAAGRycy9kb3ducmV2LnhtbESP0YrCMBRE34X9h3AXfNN0pbq1GkVkF1YQUdcPuDbX&#10;ttjclCZq/XsjCD4OM3OGmc5bU4krNa60rOCrH4EgzqwuOVdw+P/tJSCcR9ZYWSYFd3Iwn310pphq&#10;e+MdXfc+FwHCLkUFhfd1KqXLCjLo+rYmDt7JNgZ9kE0udYO3ADeVHETRSBosOSwUWNOyoOy8vxgF&#10;aPymWh6TVbw9HczPeLPeRYtEqe5nu5iA8NT6d/jV/tMKBvEw/ob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go8xQAAAN4AAAAPAAAAAAAAAAAAAAAAAJgCAABkcnMv&#10;ZG93bnJldi54bWxQSwUGAAAAAAQABAD1AAAAigM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JcQA&#10;AADeAAAADwAAAGRycy9kb3ducmV2LnhtbERPz2vCMBS+C/4P4Q1203SiUjqjTEGQ7aJ1FXZ7NG9N&#10;WfNSmqidf705CB4/vt+LVW8bcaHO144VvI0TEMSl0zVXCr6P21EKwgdkjY1jUvBPHlbL4WCBmXZX&#10;PtAlD5WIIewzVGBCaDMpfWnIoh+7ljhyv66zGCLsKqk7vMZw28hJksylxZpjg8GWNobKv/xsFeT1&#10;Zr8uiq/i09zWPpX70w8lJ6VeX/qPdxCB+vAUP9w7rWAynU3j3ngnX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PiXEAAAA3gAAAA8AAAAAAAAAAAAAAAAAmAIAAGRycy9k&#10;b3ducmV2LnhtbFBLBQYAAAAABAAEAPUAAACJ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V8cA&#10;AADeAAAADwAAAGRycy9kb3ducmV2LnhtbESPQWvCQBSE7wX/w/KE3upGsWJSVxGtJMeqBdvbI/ua&#10;BLNvQ3Y1qb/eLQg9DjPzDbNY9aYWV2pdZVnBeBSBIM6trrhQ8HncvcxBOI+ssbZMCn7JwWo5eFpg&#10;om3He7oefCEChF2CCkrvm0RKl5dk0I1sQxy8H9sa9EG2hdQtdgFuajmJopk0WHFYKLGhTUn5+XAx&#10;CtJ5s/7K7K0r6vfv9PRxirfH2Cv1POzXbyA89f4//GhnWsFk+j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1fHAAAA3gAAAA8AAAAAAAAAAAAAAAAAmAIAAGRy&#10;cy9kb3ducmV2LnhtbFBLBQYAAAAABAAEAPUAAACMAwAAAAA=&#10;" filled="f" stroked="f">
                          <v:textbox inset="0,0,0,0">
                            <w:txbxContent>
                              <w:p w:rsidR="001C5812" w:rsidRPr="007B71B9" w:rsidRDefault="001C5812"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OscA&#10;AADeAAAADwAAAGRycy9kb3ducmV2LnhtbESPy27CMBBF95X6D9ZU6q44IAIlxSDUh8QCiEjZsJvG&#10;QxIRjyPbhfD3eFGpy6v70pkve9OKCznfWFYwHCQgiEurG64UHL6/Xl5B+ICssbVMCm7kYbl4fJhj&#10;pu2V93QpQiXiCPsMFdQhdJmUvqzJoB/Yjjh6J+sMhihdJbXDaxw3rRwlyUQabDg+1NjRe03lufg1&#10;Crpk6NLJePdz3Mymx8/tx6mQea7U81O/egMRqA//4b/2WisYjdM0AkSci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v0jrHAAAA3gAAAA8AAAAAAAAAAAAAAAAAmAIAAGRy&#10;cy9kb3ducmV2LnhtbFBLBQYAAAAABAAEAPUAAACMAw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vKcUA&#10;AADeAAAADwAAAGRycy9kb3ducmV2LnhtbESPQYvCMBSE78L+h/AW9mZTZXWlGkUUYQ8Lou7B47N5&#10;trXNS2mitv/eCILHYWa+YWaL1lTiRo0rLCsYRDEI4tTqgjMF/4dNfwLCeWSNlWVS0JGDxfyjN8NE&#10;2zvv6Lb3mQgQdgkqyL2vEyldmpNBF9maOHhn2xj0QTaZ1A3eA9xUchjHY2mw4LCQY02rnNJyfzUK&#10;6HTcbuxfsTZZeTmzr7ufSdkp9fXZLqcgPLX+HX61f7WC4fdo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W8p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WMgA&#10;AADeAAAADwAAAGRycy9kb3ducmV2LnhtbESPQUsDMRSE70L/Q3gFbzbbxXbL2rS0BUE9FKyCensk&#10;z93FzcuSpN3VX98UCh6HmfmGWa4H24oT+dA4VjCdZCCItTMNVwre3x7vFiBCRDbYOiYFvxRgvRrd&#10;LLE0rudXOh1iJRKEQ4kK6hi7Usqga7IYJq4jTt638xZjkr6SxmOf4LaVeZbNpcWG00KNHe1q0j+H&#10;o1Xw96GfzUtffO4NH7/23bZY6MErdTseNg8gIg3xP3xtPxkF+f1slsPlTro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JY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oScYA&#10;AADeAAAADwAAAGRycy9kb3ducmV2LnhtbESPQWvCQBSE7wX/w/IEb7pRq5boKqVgkUopxh709sg+&#10;k2D2bcxuTfz3riD0OMzMN8xi1ZpSXKl2hWUFw0EEgji1uuBMwe9+3X8D4TyyxtIyKbiRg9Wy87LA&#10;WNuGd3RNfCYChF2MCnLvq1hKl+Zk0A1sRRy8k60N+iDrTOoamwA3pRxF0VQaLDgs5FjRR07pOfkz&#10;CprPaLbl9OaOyc/2gN/lF9HmolSv277PQXhq/X/42d5oBaPXyWQM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oScYAAADeAAAADwAAAAAAAAAAAAAAAACYAgAAZHJz&#10;L2Rvd25yZXYueG1sUEsFBgAAAAAEAAQA9QAAAIsDA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8isQA&#10;AADeAAAADwAAAGRycy9kb3ducmV2LnhtbESP0YrCMBRE3wX/IVzBN00tdXG7TUUEwQdBrH7Atbnb&#10;lm1uahO1/r1ZWNjHYc7MMNl6MK14UO8aywoW8wgEcWl1w5WCy3k3W4FwHllja5kUvMjBOh+PMky1&#10;ffKJHoWvRChhl6KC2vsuldKVNRl0c9sRB+/b9gZ9kH0ldY/PUG5aGUfRhzTYcFiosaNtTeVPcTcK&#10;+ECfcbJIilNgbny05XW4r5SaTobNFwhPg/+H/9J7rSBOlssEfu+EKy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C/IrEAAAA3gAAAA8AAAAAAAAAAAAAAAAAmAIAAGRycy9k&#10;b3ducmV2LnhtbFBLBQYAAAAABAAEAPUAAACJAw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w/sYA&#10;AADeAAAADwAAAGRycy9kb3ducmV2LnhtbESPQWvCQBSE74X+h+UJvdWNYqqkrlIKgrcSK9TeHtnX&#10;bDD7Ns0+Nfn33UKhx2FmvmHW28G36kp9bAIbmE0zUMRVsA3XBo7vu8cVqCjIFtvAZGCkCNvN/d0a&#10;CxtuXNL1ILVKEI4FGnAiXaF1rBx5jNPQESfvK/QeJcm+1rbHW4L7Vs+z7El7bDgtOOzo1VF1Ply8&#10;gdX40czK8eRO5fL4XfKb/VyKGPMwGV6eQQkN8h/+a++tgfkiz3P4vZOu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Vw/sYAAADeAAAADwAAAAAAAAAAAAAAAACYAgAAZHJz&#10;L2Rvd25yZXYueG1sUEsFBgAAAAAEAAQA9QAAAIsDA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IF8gA&#10;AADeAAAADwAAAGRycy9kb3ducmV2LnhtbESPT2vCQBTE74LfYXkFb7ppMGJTV9GC4KVQ/xzq7Zl9&#10;TYLZt+nuqqmfvisUehxm5jfMbNGZRlzJ+dqygudRAoK4sLrmUsFhvx5OQfiArLGxTAp+yMNi3u/N&#10;MNf2xlu67kIpIoR9jgqqENpcSl9UZNCPbEscvS/rDIYoXSm1w1uEm0amSTKRBmuOCxW29FZRcd5d&#10;jILVy3T1/THm9/v2dKTj5+mcpS5RavDULV9BBOrCf/ivvdE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wgX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j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utjMkAAADeAAAADwAAAAAAAAAAAAAAAACYAgAA&#10;ZHJzL2Rvd25yZXYueG1sUEsFBgAAAAAEAAQA9QAAAI4DA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5/sUA&#10;AADeAAAADwAAAGRycy9kb3ducmV2LnhtbERPz2vCMBS+C/4P4Qm7aWqxQ6tRdDDYZaDOg96ezbMt&#10;Ni81ybTbX28Ogx0/vt+LVWcacSfna8sKxqMEBHFhdc2lgsPX+3AKwgdkjY1lUvBDHlbLfm+BubYP&#10;3tF9H0oRQ9jnqKAKoc2l9EVFBv3ItsSRu1hnMEToSqkdPmK4aWSaJK/SYM2xocKW3ioqrvtvo2Az&#10;m25u2wl//u7OJzodz9csdYlSL4NuPQcRqAv/4j/3h1aQTrI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Dn+xQAAAN4AAAAPAAAAAAAAAAAAAAAAAJgCAABkcnMv&#10;ZG93bnJldi54bWxQSwUGAAAAAAQABAD1AAAAig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cZcgA&#10;AADeAAAADwAAAGRycy9kb3ducmV2LnhtbESPQWvCQBSE7wX/w/IEb3VjMEVTV1FB6KWgtod6e2af&#10;STD7Nu6umvbXd4VCj8PMfMPMFp1pxI2cry0rGA0TEMSF1TWXCj4/Ns8TED4ga2wsk4Jv8rCY955m&#10;mGt75x3d9qEUEcI+RwVVCG0upS8qMuiHtiWO3sk6gyFKV0rt8B7hppFpkrxIgzXHhQpbWldUnPdX&#10;o2A1nawu2zG//+yOBzp8Hc9Z6hKlBv1u+QoiUBf+w3/tN60gHWf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JxlyAAAAN4AAAAPAAAAAAAAAAAAAAAAAJgCAABk&#10;cnMvZG93bnJldi54bWxQSwUGAAAAAAQABAD1AAAAjQM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RcYA&#10;AADeAAAADwAAAGRycy9kb3ducmV2LnhtbESPy2rCQBSG9wXfYTgFd3XSoGKjo2hBcFPwtqi7Y+aY&#10;BDNn0plRU5/eWQguf/4b32TWmlpcyfnKsoLPXgKCOLe64kLBfrf8GIHwAVljbZkU/JOH2bTzNsFM&#10;2xtv6LoNhYgj7DNUUIbQZFL6vCSDvmcb4uidrDMYonSF1A5vcdzUMk2SoTRYcXwosaHvkvLz9mIU&#10;LL5Gi791n3/um+OBDr/H8yB1iVLd93Y+BhGoDa/ws73SCtL+YB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7/RcYAAADeAAAADwAAAAAAAAAAAAAAAACYAgAAZHJz&#10;L2Rvd25yZXYueG1sUEsFBgAAAAAEAAQA9QAAAIsDA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a3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CWt7HAAAA3gAAAA8AAAAAAAAAAAAAAAAAmAIAAGRy&#10;cy9kb3ducmV2LnhtbFBLBQYAAAAABAAEAPUAAACMAw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Eq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MSp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hM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a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GEy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5R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flG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c3cgA&#10;AADeAAAADwAAAGRycy9kb3ducmV2LnhtbESPT2vCQBTE74LfYXkFb7ppMGJTV9GC4KVQ/xzq7Zl9&#10;TYLZt+nuqqmfvisUehxm5jfMbNGZRlzJ+dqygudRAoK4sLrmUsFhvx5OQfiArLGxTAp+yMNi3u/N&#10;MNf2xlu67kIpIoR9jgqqENpcSl9UZNCPbEscvS/rDIYoXSm1w1uEm0amSTKRBmuOCxW29FZRcd5d&#10;jILVy3T1/THm9/v2dKTj5+mcpS5RavDULV9BBOrCf/ivvdE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d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Cq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G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vCqskAAADeAAAADwAAAAAAAAAAAAAAAACYAgAA&#10;ZHJzL2Rvd25yZXYueG1sUEsFBgAAAAAEAAQA9QAAAI4DA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dnM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7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2cxyAAAAN4AAAAPAAAAAAAAAAAAAAAAAJgCAABk&#10;cnMvZG93bnJldi54bWxQSwUGAAAAAAQABAD1AAAAjQ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zQ8QA&#10;AADeAAAADwAAAGRycy9kb3ducmV2LnhtbERPy4rCMBTdD/gP4Q64G9MpKk41ig4IbgZ8Lcbdtbm2&#10;xeamk0Tt+PVmIbg8nPdk1ppaXMn5yrKCz14Cgji3uuJCwX63/BiB8AFZY22ZFPyTh9m08zbBTNsb&#10;b+i6DYWIIewzVFCG0GRS+rwkg75nG+LInawzGCJ0hdQObzHc1DJNkqE0WHFsKLGh75Ly8/ZiFCy+&#10;Rou/dZ9/7pvjgQ6/x/MgdYlS3fd2PgYRqA0v8dO90grS/mA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480PEAAAA3gAAAA8AAAAAAAAAAAAAAAAAmAIAAGRycy9k&#10;b3ducmV2LnhtbFBLBQYAAAAABAAEAPUAAACJAw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2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t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dpm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I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aZjHAAAA3gAAAA8AAAAAAAAAAAAAAAAAmAIAAGRy&#10;cy9kb3ducmV2LnhtbFBLBQYAAAAABAAEAPUAAACMAw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MA8gA&#10;AADeAAAADwAAAGRycy9kb3ducmV2LnhtbESPT2sCMRTE7wW/Q3hCbzXrolW3RqkFoReh/jno7bl5&#10;3V3cvGyTqFs/fSMUPA4z8xtmOm9NLS7kfGVZQb+XgCDOra64ULDbLl/GIHxA1lhbJgW/5GE+6zxN&#10;MdP2ymu6bEIhIoR9hgrKEJpMSp+XZND3bEMcvW/rDIYoXSG1w2uEm1qmSfIqDVYcF0ps6KOk/LQ5&#10;GwWLyXjx8zXg1W19PNBhfzwNU5co9dxt399ABGrDI/zf/tQK0sFw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8wD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Sd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D0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VJ0yAAAAN4AAAAPAAAAAAAAAAAAAAAAAJgCAABk&#10;cnMvZG93bnJldi54bWxQSwUGAAAAAAQABAD1AAAAjQM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37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c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hffv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vm8gA&#10;AADeAAAADwAAAGRycy9kb3ducmV2LnhtbESPQWvCQBSE7wX/w/IEb3XTEFuNrqJCoRehWg96e2Zf&#10;k2D2bdzdauqv7xYKPQ4z8w0zW3SmEVdyvras4GmYgCAurK65VLD/eH0cg/ABWWNjmRR8k4fFvPcw&#10;w1zbG2/puguliBD2OSqoQmhzKX1RkUE/tC1x9D6tMxiidKXUDm8RbhqZJsmzNFhzXKiwpXVFxXn3&#10;ZRSsJuPV5T3jzX17OtLxcDqPUpcoNeh3yymIQF34D/+137SCNBu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G+b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A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KAMkAAADeAAAADwAAAAAAAAAAAAAAAACYAgAA&#10;ZHJzL2Rvd25yZXYueG1sUEsFBgAAAAAEAAQA9QAAAI4DA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d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e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8lR3yAAAAN4AAAAPAAAAAAAAAAAAAAAAAJgCAABk&#10;cnMvZG93bnJldi54bWxQSwUGAAAAAAQABAD1AAAAjQ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x7MgA&#10;AADeAAAADwAAAGRycy9kb3ducmV2LnhtbESPT2sCMRTE74V+h/CE3mrWxX/dGqUKghdBbQ/19ty8&#10;7i5uXtYk1dVPb4RCj8PM/IaZzFpTizM5X1lW0OsmIIhzqysuFHx9Ll/HIHxA1lhbJgVX8jCbPj9N&#10;MNP2wls670IhIoR9hgrKEJpMSp+XZNB3bUMcvR/rDIYoXSG1w0uEm1qmSTKUBiuOCyU2tCgpP+5+&#10;jYL523h+2vR5fdse9rT/PhwHqUuUeum0H+8gArXhP/zXXmkFaX8w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vHsyAAAAN4AAAAPAAAAAAAAAAAAAAAAAJgCAABk&#10;cnMvZG93bnJldi54bWxQSwUGAAAAAAQABAD1AAAAjQ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lnsUA&#10;AADeAAAADwAAAGRycy9kb3ducmV2LnhtbERPu27CMBTdK/UfrIvEVhwiKBAwqFRCYqlUHgNsl/iS&#10;RMTXqW0g7dfXAxLj0XnPFq2pxY2crywr6PcSEMS51RUXCva71dsYhA/IGmvLpOCXPCzmry8zzLS9&#10;84Zu21CIGMI+QwVlCE0mpc9LMuh7tiGO3Nk6gyFCV0jt8B7DTS3TJHmXBiuODSU29FlSftlejYLl&#10;ZLz8+R7w19/mdKTj4XQZpi5RqttpP6YgArXhKX6411pBOhi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WWexQAAAN4AAAAPAAAAAAAAAAAAAAAAAJgCAABkcnMv&#10;ZG93bnJldi54bWxQSwUGAAAAAAQABAD1AAAAig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AB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v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cAFyAAAAN4AAAAPAAAAAAAAAAAAAAAAAJgCAABk&#10;cnMvZG93bnJldi54bWxQSwUGAAAAAAQABAD1AAAAjQM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Zv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D7I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CGb/HAAAA3gAAAA8AAAAAAAAAAAAAAAAAmAIAAGRy&#10;cy9kb3ducmV2LnhtbFBLBQYAAAAABAAEAPUAAACMAw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8JMgA&#10;AADeAAAADwAAAGRycy9kb3ducmV2LnhtbESPT2vCQBTE74V+h+UVeqsbg5Y0uooWCl4E/x3q7Zl9&#10;JsHs27i71ein7wqFHoeZ+Q0znnamERdyvrasoN9LQBAXVtdcKthtv94yED4ga2wsk4IbeZhOnp/G&#10;mGt75TVdNqEUEcI+RwVVCG0upS8qMuh7tiWO3tE6gyFKV0rt8BrhppFpkrxLgzXHhQpb+qyoOG1+&#10;jIL5RzY/rwa8vK8Pe9p/H07D1CVKvb50sxGIQF34D/+1F1pBOhhm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rwk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iU8gA&#10;AADeAAAADwAAAGRycy9kb3ducmV2LnhtbESPQWvCQBSE70L/w/IK3nTToCVNXaUKghehag/19sy+&#10;JsHs23R31eiv7xYEj8PMfMNMZp1pxJmcry0reBkmIIgLq2suFXztloMMhA/IGhvLpOBKHmbTp94E&#10;c20vvKHzNpQiQtjnqKAKoc2l9EVFBv3QtsTR+7HOYIjSlVI7vES4aWSaJK/SYM1xocKWFhUVx+3J&#10;KJi/ZfPfzxGvb5vDnvbfh+M4dYlS/efu4x1EoC48wvf2SitIR+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CJTyAAAAN4AAAAPAAAAAAAAAAAAAAAAAJgCAABk&#10;cnMvZG93bnJldi54bWxQSwUGAAAAAAQABAD1AAAAjQM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HyM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4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IfI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vMgA&#10;AADeAAAADwAAAGRycy9kb3ducmV2LnhtbESPQWvCQBSE70L/w/IK3nTTECVGV6mFgheh2h7q7Zl9&#10;TYLZt+nuqml/vVsQehxm5htmsepNKy7kfGNZwdM4AUFcWt1wpeDj/XWUg/ABWWNrmRT8kIfV8mGw&#10;wELbK+/osg+ViBD2BSqoQ+gKKX1Zk0E/th1x9L6sMxiidJXUDq8RblqZJslUGmw4LtTY0UtN5Wl/&#10;NgrWs3z9/Zbx9nd3PNDh83iapC5RavjYP89BBOrDf/je3mgFaTbJ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uR+8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6J8gA&#10;AADeAAAADwAAAGRycy9kb3ducmV2LnhtbESPQWvCQBSE74X+h+UVvNWNwZQYXaUWCl4EtT3U2zP7&#10;TILZt+nuqml/fVcQehxm5htmtuhNKy7kfGNZwWiYgCAurW64UvD58f6cg/ABWWNrmRT8kIfF/PFh&#10;hoW2V97SZRcqESHsC1RQh9AVUvqyJoN+aDvi6B2tMxiidJXUDq8RblqZJsmLNNhwXKixo7eaytPu&#10;bBQsJ/nyezPm9e/2sKf91+GUpS5RavDUv05BBOrDf/jeXmkF6Tj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bonyAAAAN4AAAAPAAAAAAAAAAAAAAAAAJgCAABk&#10;cnMvZG93bnJldi54bWxQSwUGAAAAAAQABAD1AAAAjQM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kU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ckUM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By8gA&#10;AADeAAAADwAAAGRycy9kb3ducmV2LnhtbESPQWvCQBSE74L/YXlCb7pp0DZGV9FCoZdCtR709sy+&#10;JsHs27i71bS/visUPA4z8w0zX3amERdyvras4HGUgCAurK65VLD7fB1mIHxA1thYJgU/5GG56Pfm&#10;mGt75Q1dtqEUEcI+RwVVCG0upS8qMuhHtiWO3pd1BkOUrpTa4TXCTSPTJHmSBmuOCxW29FJRcdp+&#10;GwXrabY+f4z5/XdzPNBhfzxNUpco9TDoVjMQgbpwD/+337SCdDzJ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4HLyAAAAN4AAAAPAAAAAAAAAAAAAAAAAJgCAABk&#10;cnMvZG93bnJldi54bWxQSwUGAAAAAAQABAD1AAAAjQ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ucUA&#10;AADeAAAADwAAAGRycy9kb3ducmV2LnhtbERPy2rCQBTdF/oPwy10VycNKjE6ihYKboT6WOjumrlN&#10;gpk7cWaq0a/vLASXh/OezDrTiAs5X1tW8NlLQBAXVtdcKthtvz8yED4ga2wsk4IbeZhNX18mmGt7&#10;5TVdNqEUMYR9jgqqENpcSl9UZND3bEscuV/rDIYIXSm1w2sMN41Mk2QoDdYcGyps6aui4rT5MwoW&#10;o2xx/unz6r4+HuiwP54GqUuUen/r5mMQgbrwFD/cS60g7Q+y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BW5xQAAAN4AAAAPAAAAAAAAAAAAAAAAAJgCAABkcnMv&#10;ZG93bnJldi54bWxQSwUGAAAAAAQABAD1AAAAig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kf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LAiyAAAAN4AAAAPAAAAAAAAAAAAAAAAAJgCAABk&#10;cnMvZG93bnJldi54bWxQSwUGAAAAAAQABAD1AAAAjQM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PYsYA&#10;AADeAAAADwAAAGRycy9kb3ducmV2LnhtbESPy2rCQBSG94LvMByhO50YVDR1FC0U3Aj1sqi7Y+aY&#10;BDNn4sxU0z59ZyG4/PlvfPNla2pxJ+crywqGgwQEcW51xYWC4+GzPwXhA7LG2jIp+CUPy0W3M8dM&#10;2wfv6L4PhYgj7DNUUIbQZFL6vCSDfmAb4uhdrDMYonSF1A4fcdzUMk2SiTRYcXwosaGPkvLr/sco&#10;WM+m69vXiLd/u/OJTt/n6zh1iVJvvXb1DiJQG17hZ3ujFaSj8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PYsYAAADeAAAADwAAAAAAAAAAAAAAAACYAgAAZHJz&#10;L2Rvd25yZXYueG1sUEsFBgAAAAAEAAQA9QAAAIsDA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q+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f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KvnHAAAA3gAAAA8AAAAAAAAAAAAAAAAAmAIAAGRy&#10;cy9kb3ducmV2LnhtbFBLBQYAAAAABAAEAPUAAACMAw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0j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tI7HAAAA3gAAAA8AAAAAAAAAAAAAAAAAmAIAAGRy&#10;cy9kb3ducmV2LnhtbFBLBQYAAAAABAAEAPUAAACMAw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RF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REV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JYcgA&#10;AADeAAAADwAAAGRycy9kb3ducmV2LnhtbESPQWvCQBSE74X+h+UVvNWNIYqmrqKFQi8FtT3U2zP7&#10;TILZt3F31eivd4VCj8PMfMNM551pxJmcry0rGPQTEMSF1TWXCn6+P17HIHxA1thYJgVX8jCfPT9N&#10;Mdf2wms6b0IpIoR9jgqqENpcSl9UZND3bUscvb11BkOUrpTa4SXCTSPTJBlJgzXHhQpbeq+oOGxO&#10;RsFyMl4eVxl/3da7LW1/d4dh6hKlei/d4g1EoC78h//an1pBmg0n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Ilh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s+sgA&#10;AADeAAAADwAAAGRycy9kb3ducmV2LnhtbESPQWvCQBSE7wX/w/IEb3VjMEVTV1FB6KWgtod6e2af&#10;STD7Nu6umvbXd4VCj8PMfMPMFp1pxI2cry0rGA0TEMSF1TWXCj4/Ns8TED4ga2wsk4Jv8rCY955m&#10;mGt75x3d9qEUEcI+RwVVCG0upS8qMuiHtiWO3sk6gyFKV0rt8B7hppFpkrxIgzXHhQpbWldUnPdX&#10;o2A1nawu2zG//+yOBzp8Hc9Z6hKlBv1u+QoiUBf+w3/tN60gHWf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LCz6yAAAAN4AAAAPAAAAAAAAAAAAAAAAAJgCAABk&#10;cnMvZG93bnJldi54bWxQSwUGAAAAAAQABAD1AAAAjQM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j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o3HAAAA3gAAAA8AAAAAAAAAAAAAAAAAmAIAAGRy&#10;cy9kb3ducmV2LnhtbFBLBQYAAAAABAAEAPUAAACMAw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XF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v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hcWyAAAAN4AAAAPAAAAAAAAAAAAAAAAAJgCAABk&#10;cnMvZG93bnJldi54bWxQSwUGAAAAAAQABAD1AAAAjQ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DZMUA&#10;AADeAAAADwAAAGRycy9kb3ducmV2LnhtbERPy4rCMBTdC/5DuMLsNLWoaMcoOjDgRhgfi3F3ba5t&#10;sbmpSUY78/WTheDycN7zZWtqcSfnK8sKhoMEBHFudcWFguPhsz8F4QOyxtoyKfglD8tFtzPHTNsH&#10;7+i+D4WIIewzVFCG0GRS+rwkg35gG+LIXawzGCJ0hdQOHzHc1DJNkok0WHFsKLGhj5Ly6/7HKFjP&#10;puvb14i3f7vziU7f5+s4dYlSb7129Q4iUBte4qd7oxWko/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NkxQAAAN4AAAAPAAAAAAAAAAAAAAAAAJgCAABkcnMv&#10;ZG93bnJldi54bWxQSwUGAAAAAAQABAD1AAAAig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m/8gA&#10;AADeAAAADwAAAGRycy9kb3ducmV2LnhtbESPQWvCQBSE74X+h+UVeqsbg4pJXUUFoZeC2h7q7Zl9&#10;JsHs27i71eivd4VCj8PMfMNMZp1pxJmcry0r6PcSEMSF1TWXCr6/Vm9jED4ga2wsk4IreZhNn58m&#10;mGt74Q2dt6EUEcI+RwVVCG0upS8qMuh7tiWO3sE6gyFKV0rt8BLhppFpkoykwZrjQoUtLSsqjttf&#10;o2CRjRen9YA/b5v9jnY/++MwdYlSry/d/B1EoC78h//aH1pBOhhm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Sb/yAAAAN4AAAAPAAAAAAAAAAAAAAAAAJgCAABk&#10;cnMvZG93bnJldi54bWxQSwUGAAAAAAQABAD1AAAAjQM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7mcYA&#10;AADeAAAADwAAAGRycy9kb3ducmV2LnhtbESPzWoCMRSF94W+Q7iF7mrSQUVHo2ih4EZQ20XdXSe3&#10;M4OTmzFJdfTpzULo8nD++KbzzjbiTD7UjjW89xQI4sKZmksN31+fbyMQISIbbByThisFmM+en6aY&#10;G3fhLZ13sRRphEOOGqoY21zKUFRkMfRcS5y8X+ctxiR9KY3HSxq3jcyUGkqLNaeHClv6qKg47v6s&#10;huV4tDxt+ry+bQ972v8cjoPMK61fX7rFBESkLv6HH+2V0ZD1h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R7mcYAAADeAAAADwAAAAAAAAAAAAAAAACYAgAAZHJz&#10;L2Rvd25yZXYueG1sUEsFBgAAAAAEAAQA9QAAAIsDA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eA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N4CyAAAAN4AAAAPAAAAAAAAAAAAAAAAAJgCAABk&#10;cnMvZG93bnJldi54bWxQSwUGAAAAAAQABAD1AAAAjQM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d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QHXHAAAA3gAAAA8AAAAAAAAAAAAAAAAAmAIAAGRy&#10;cy9kb3ducmV2LnhtbFBLBQYAAAAABAAEAPUAAACMAw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l7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G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bl7skAAADeAAAADwAAAAAAAAAAAAAAAACYAgAA&#10;ZHJzL2Rvd25yZXYueG1sUEsFBgAAAAAEAAQA9QAAAI4DA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99m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32a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YA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c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A9gB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GdsgA&#10;AADeAAAADwAAAGRycy9kb3ducmV2LnhtbESPQWsCMRSE74L/ITyhN0262MVujaKFgheh2h7q7bl5&#10;3V3cvKxJqtv++qYg9DjMzDfMfNnbVlzIh8axhvuJAkFcOtNwpeH97WU8AxEissHWMWn4pgDLxXAw&#10;x8K4K+/oso+VSBAOBWqoY+wKKUNZk8UwcR1x8j6dtxiT9JU0Hq8JbluZKZVLiw2nhRo7eq6pPO2/&#10;rIb142x9fp3y9md3PNDh43h6yLzS+m7Ur55AROrjf/jW3hg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0UZ2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j7cgA&#10;AADeAAAADwAAAGRycy9kb3ducmV2LnhtbESPQWsCMRSE74X+h/AKvdWki7W6GqUWhF4EtT3U23Pz&#10;uru4edkmUdf++kYQPA4z8w0zmXW2EUfyoXas4bmnQBAXztRcavj6XDwNQYSIbLBxTBrOFGA2vb+b&#10;YG7cidd03MRSJAiHHDVUMba5lKGoyGLouZY4eT/OW4xJ+lIaj6cEt43MlBpIizWnhQpbeq+o2G8O&#10;VsN8NJz/rvq8/FvvtrT93u1fMq+0fnzo3sYgInXxFr62P4yGrD9Q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nePtyAAAAN4AAAAPAAAAAAAAAAAAAAAAAJgCAABk&#10;cnMvZG93bnJldi54bWxQSwUGAAAAAAQABAD1AAAAjQ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3n8UA&#10;AADeAAAADwAAAGRycy9kb3ducmV2LnhtbERPTWsCMRC9F/ofwhR6q0kXFV2NooWCF0FtD/U2bqa7&#10;i5vJmqS6+uvNQejx8b6n88424kw+1I41vPcUCOLCmZpLDd9fn28jECEiG2wck4YrBZjPnp+mmBt3&#10;4S2dd7EUKYRDjhqqGNtcylBUZDH0XEucuF/nLcYEfSmNx0sKt43MlBpKizWnhgpb+qioOO7+rIbl&#10;eLQ8bfq8vm0Pe9r/HI6DzCutX1+6xQREpC7+ix/uldGQ9Yc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nefxQAAAN4AAAAPAAAAAAAAAAAAAAAAAJgCAABkcnMv&#10;ZG93bnJldi54bWxQSwUGAAAAAAQABAD1AAAAig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B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TtIEyAAAAN4AAAAPAAAAAAAAAAAAAAAAAJgCAABk&#10;cnMvZG93bnJldi54bWxQSwUGAAAAAAQABAD1AAAAjQM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tR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Mo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3tRMYAAADeAAAADwAAAAAAAAAAAAAAAACYAgAAZHJz&#10;L2Rvd25yZXYueG1sUEsFBgAAAAAEAAQA9QAAAIs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I38kA&#10;AADeAAAADwAAAGRycy9kb3ducmV2LnhtbESPT2vCQBTE74V+h+UVems2CSo2dRUVhF4K9c+h3p7Z&#10;1ySYfRt3txr76bsFweMwM79hJrPetOJMzjeWFWRJCoK4tLrhSsFuu3oZg/ABWWNrmRRcycNs+vgw&#10;wULbC6/pvAmViBD2BSqoQ+gKKX1Zk0Gf2I44et/WGQxRukpqh5cIN63M03QkDTYcF2rsaFlTedz8&#10;GAWL1/Hi9Dngj9/1YU/7r8NxmLtUqeenfv4GIlAf7uFb+10ryAej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FI38kAAADeAAAADwAAAAAAAAAAAAAAAACYAgAA&#10;ZHJzL2Rvd25yZXYueG1sUEsFBgAAAAAEAAQA9QAAAI4DA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Wq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9aoyAAAAN4AAAAPAAAAAAAAAAAAAAAAAJgCAABk&#10;cnMvZG93bnJldi54bWxQSwUGAAAAAAQABAD1AAAAjQM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zM8gA&#10;AADeAAAADwAAAGRycy9kb3ducmV2LnhtbESPT2sCMRTE7wW/Q3hCbzXrakW3RqlCoReh/jno7bl5&#10;3V3cvGyTVFc/vREKPQ4z8xtmOm9NLc7kfGVZQb+XgCDOra64ULDbfryMQfiArLG2TAqu5GE+6zxN&#10;MdP2wms6b0IhIoR9hgrKEJpMSp+XZND3bEMcvW/rDIYoXSG1w0uEm1qmSTKSBiuOCyU2tCwpP21+&#10;jYLFZLz4+Rry6rY+HuiwP55eU5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3Mz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brR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YZ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utHyAAAAN4AAAAPAAAAAAAAAAAAAAAAAJgCAABk&#10;cnMvZG93bnJldi54bWxQSwUGAAAAAAQABAD1AAAAjQM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3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TtzHAAAA3gAAAA8AAAAAAAAAAAAAAAAAmAIAAGRy&#10;cy9kb3ducmV2LnhtbFBLBQYAAAAABAAEAPUAAACMAw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Qq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jQq8kAAADeAAAADwAAAAAAAAAAAAAAAACYAgAA&#10;ZHJzL2Rvd25yZXYueG1sUEsFBgAAAAAEAAQA9QAAAI4DA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1M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Ds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HUwyAAAAN4AAAAPAAAAAAAAAAAAAAAAAJgCAABk&#10;cnMvZG93bnJldi54bWxQSwUGAAAAAAQABAD1AAAAjQ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hQsQA&#10;AADeAAAADwAAAGRycy9kb3ducmV2LnhtbERPz2vCMBS+C/4P4QneNLU40WoUHQx2GajbQW/P5tkW&#10;m5eaRO3865fDwOPH93uxak0t7uR8ZVnBaJiAIM6trrhQ8PP9MZiC8AFZY22ZFPySh9Wy21lgpu2D&#10;d3Tfh0LEEPYZKihDaDIpfV6SQT+0DXHkztYZDBG6QmqHjxhuapkmyUQarDg2lNjQe0n5ZX8zCjaz&#10;6ea6HfPXc3c60vFwurylLlGq32vXcxCB2vAS/7s/tYJ0PBn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b4ULEAAAA3gAAAA8AAAAAAAAAAAAAAAAAmAIAAGRycy9k&#10;b3ducmV2LnhtbFBLBQYAAAAABAAEAPUAAACJAw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E2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UF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XRNn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n+c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TK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J/nHAAAA3gAAAA8AAAAAAAAAAAAAAAAAmAIAAGRy&#10;cy9kb3ducmV2LnhtbFBLBQYAAAAABAAEAPUAAACMAw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2CY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YJiyAAAAN4AAAAPAAAAAAAAAAAAAAAAAJgCAABk&#10;cnMvZG93bnJldi54bWxQSwUGAAAAAAQABAD1AAAAjQM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cFc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HBXHAAAA3gAAAA8AAAAAAAAAAAAAAAAAmAIAAGRy&#10;cy9kb3ducmV2LnhtbFBLBQYAAAAABAAEAPUAAACMAw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5jsgA&#10;AADeAAAADwAAAGRycy9kb3ducmV2LnhtbESPQWsCMRSE70L/Q3iF3jTrakVXo1RB8CJU20O9PTfP&#10;3cXNyzZJdfXXm0Khx2FmvmFmi9bU4kLOV5YV9HsJCOLc6ooLBZ8f6+4YhA/IGmvLpOBGHhbzp84M&#10;M22vvKPLPhQiQthnqKAMocmk9HlJBn3PNsTRO1lnMETpCqkdXiPc1DJNkpE0WHFcKLGhVUn5ef9j&#10;FCwn4+X3+5C3993xQIev4/k1dYlSL8/t2xREoDb8h//aG60gHY7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7mOyAAAAN4AAAAPAAAAAAAAAAAAAAAAAJgCAABk&#10;cnMvZG93bnJldi54bWxQSwUGAAAAAAQABAD1AAAAjQM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h+s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iH6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oRh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aF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BoW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j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T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L+NyAAAAN4AAAAPAAAAAAAAAAAAAAAAAJgCAABk&#10;cnMvZG93bnJldi54bWxQSwUGAAAAAAQABAD1AAAAjQ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r/8UA&#10;AADeAAAADwAAAGRycy9kb3ducmV2LnhtbERPz2vCMBS+C/4P4Qm7abqi0nWNMgcDL8LUHebttXlr&#10;i81Ll2Ra99cvh4HHj+93sR5MJy7kfGtZweMsAUFcWd1yreDj+DbNQPiArLGzTApu5GG9Go8KzLW9&#10;8p4uh1CLGMI+RwVNCH0upa8aMuhntieO3Jd1BkOErpba4TWGm06mSbKUBluODQ329NpQdT78GAWb&#10;p2zz/T7n3e++PNHpszwvUpco9TAZXp5BBBrCXfzv3moF6XyZ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yv/xQAAAN4AAAAPAAAAAAAAAAAAAAAAAJgCAABkcnMv&#10;ZG93bnJldi54bWxQSwUGAAAAAAQABAD1AAAAig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OZ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7jmT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xJMcA&#10;AADeAAAADwAAAGRycy9kb3ducmV2LnhtbESPy2rCQBSG9wXfYThCd3XSeEGjo6gguCmo7aLujpnT&#10;JJg5E2emmvr0zkLo8ue/8c0WranFlZyvLCt47yUgiHOrKy4UfH1u3sYgfEDWWFsmBX/kYTHvvMww&#10;0/bGe7oeQiHiCPsMFZQhNJmUPi/JoO/Zhjh6P9YZDFG6QmqHtzhuapkmyUgarDg+lNjQuqT8fPg1&#10;ClaT8eqyG/DHfX860vH7dB6mLlHqtdsupyACteE//GxvtYJ0MOp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YsSTHAAAA3gAAAA8AAAAAAAAAAAAAAAAAmAIAAGRy&#10;cy9kb3ducmV2LnhtbFBLBQYAAAAABAAEAPUAAACMAw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Uv8gA&#10;AADeAAAADwAAAGRycy9kb3ducmV2LnhtbESPT2sCMRTE7wW/Q3hCbzXrakW3RqlCoReh/jno7bl5&#10;3V3cvGyTVFc/vREKPQ4z8xtmOm9NLc7kfGVZQb+XgCDOra64ULDbfryMQfiArLG2TAqu5GE+6zxN&#10;MdP2wms6b0IhIoR9hgrKEJpMSp+XZND3bEMcvW/rDIYoXSG1w0uEm1qmSTKSBiuOCyU2tCwpP21+&#10;jYLFZLz4+Rry6rY+HuiwP55eU5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BS/yAAAAN4AAAAPAAAAAAAAAAAAAAAAAJgCAABk&#10;cnMvZG93bnJldi54bWxQSwUGAAAAAAQABAD1AAAAjQM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KyMgA&#10;AADeAAAADwAAAGRycy9kb3ducmV2LnhtbESPQWsCMRSE70L/Q3iF3jTrakVXo1RB8CJU20O9PTfP&#10;3cXNyzZJdfXXm0Khx2FmvmFmi9bU4kLOV5YV9HsJCOLc6ooLBZ8f6+4YhA/IGmvLpOBGHhbzp84M&#10;M22vvKPLPhQiQthnqKAMocmk9HlJBn3PNsTRO1lnMETpCqkdXiPc1DJNkpE0WHFcKLGhVUn5ef9j&#10;FCwn4+X3+5C3993xQIev4/k1dYlSL8/t2xREoDb8h//aG60gHY4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orIyAAAAN4AAAAPAAAAAAAAAAAAAAAAAJgCAABk&#10;cnMvZG93bnJldi54bWxQSwUGAAAAAAQABAD1AAAAjQM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vU8gA&#10;AADeAAAADwAAAGRycy9kb3ducmV2LnhtbESPT2sCMRTE74V+h/CE3mrW9Q92a5QqCF4EtT3U23Pz&#10;uru4eVmTVFc/vREKPQ4z8xtmMmtNLc7kfGVZQa+bgCDOra64UPD1uXwdg/ABWWNtmRRcycNs+vw0&#10;wUzbC2/pvAuFiBD2GSooQ2gyKX1ekkHftQ1x9H6sMxiidIXUDi8RbmqZJslIGqw4LpTY0KKk/Lj7&#10;NQrmb+P5aTPg9W172NP++3Acpi5R6qXTfryDCNSG//Bfe6UVpINR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i9TyAAAAN4AAAAPAAAAAAAAAAAAAAAAAJgCAABk&#10;cnMvZG93bnJldi54bWxQSwUGAAAAAAQABAD1AAAAjQM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O3J8gA&#10;AADeAAAADwAAAGRycy9kb3ducmV2LnhtbESPQWvCQBSE70L/w/IK3nRjmopNXaUWBC+Fqj3U2zP7&#10;TILZt+nuqml/fVcQPA4z8w0znXemEWdyvrasYDRMQBAXVtdcKvjaLgcTED4ga2wsk4Jf8jCfPfSm&#10;mGt74TWdN6EUEcI+RwVVCG0upS8qMuiHtiWO3sE6gyFKV0rt8BLhppFpkoylwZrjQoUtvVdUHDcn&#10;o2DxMln8fGb88bfe72j3vT8+py5Rqv/Yvb2CCNSFe/jWXmkFaTZ+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7cnyAAAAN4AAAAPAAAAAAAAAAAAAAAAAJgCAABk&#10;cnMvZG93bnJldi54bWxQSwUGAAAAAAQABAD1AAAAjQM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SvM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xK8yAAAAN4AAAAPAAAAAAAAAAAAAAAAAJgCAABk&#10;cnMvZG93bnJldi54bWxQSwUGAAAAAAQABAD1AAAAjQM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My8gA&#10;AADeAAAADwAAAGRycy9kb3ducmV2LnhtbESPQWvCQBSE7wX/w/KE3uqmqQ0aXaUWCr0I1XrQ2zP7&#10;mgSzb9PdrUZ/vSsIPQ4z8w0znXemEUdyvras4HmQgCAurK65VLD5/ngagfABWWNjmRScycN81nuY&#10;Yq7tiVd0XIdSRAj7HBVUIbS5lL6oyKAf2JY4ej/WGQxRulJqh6cIN41MkySTBmuOCxW29F5RcVj/&#10;GQWL8Wjx+zXk5WW139Fuuz+8pi5R6rHfvU1ABOrCf/je/tQK0mH2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YzLyAAAAN4AAAAPAAAAAAAAAAAAAAAAAJgCAABk&#10;cnMvZG93bnJldi54bWxQSwUGAAAAAAQABAD1AAAAjQM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pUMkA&#10;AADeAAAADwAAAGRycy9kb3ducmV2LnhtbESPT2sCMRTE7wW/Q3hCbzXr1qrdGkULgpeC/w719ty8&#10;7i5uXrZJqtt++kYQPA4z8xtmMmtNLc7kfGVZQb+XgCDOra64ULDfLZ/GIHxA1lhbJgW/5GE27TxM&#10;MNP2whs6b0MhIoR9hgrKEJpMSp+XZND3bEMcvS/rDIYoXSG1w0uEm1qmSTKUBiuOCyU29F5Sftr+&#10;GAWL1/Hiez3gj7/N8UCHz+PpJXWJUo/ddv4GIlAb7uFbe6UVpIPh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EpUMkAAADeAAAADwAAAAAAAAAAAAAAAACYAgAA&#10;ZHJzL2Rvd25yZXYueG1sUEsFBgAAAAAEAAQA9QAAAI4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9IsUA&#10;AADeAAAADwAAAGRycy9kb3ducmV2LnhtbERPu27CMBTdK/EP1kXqVpyGhyBgECAhsVQC2qFsl/g2&#10;iYivg+1CytfjAanj0XnPFq2pxZWcrywreO8lIIhzqysuFHx9bt7GIHxA1lhbJgV/5GEx77zMMNP2&#10;xnu6HkIhYgj7DBWUITSZlD4vyaDv2YY4cj/WGQwRukJqh7cYbmqZJslIGqw4NpTY0Lqk/Hz4NQpW&#10;k/Hqshvwx31/OtLx+3Qepi5R6rXbLqcgArXhX/x0b7WCdDDq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r0ixQAAAN4AAAAPAAAAAAAAAAAAAAAAAJgCAABkcnMv&#10;ZG93bnJldi54bWxQSwUGAAAAAAQABAD1AAAAigM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Yu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hi5yAAAAN4AAAAPAAAAAAAAAAAAAAAAAJgCAABk&#10;cnMvZG93bnJldi54bWxQSwUGAAAAAAQABAD1AAAAjQM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WccA&#10;AADeAAAADwAAAGRycy9kb3ducmV2LnhtbESPy2rCQBSG94W+w3AK7uqkIYpGR6mFghuhXha6O2ZO&#10;k2DmTDozauzTOwvB5c9/45vOO9OICzlfW1bw0U9AEBdW11wq2G2/30cgfEDW2FgmBTfyMJ+9vkwx&#10;1/bKa7psQiniCPscFVQhtLmUvqjIoO/bljh6v9YZDFG6UmqH1zhuGpkmyVAarDk+VNjSV0XFaXM2&#10;Chbj0eLvJ+PV//p4oMP+eBqkLlGq99Z9TkAE6sIz/GgvtYI0G2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ewlnHAAAA3gAAAA8AAAAAAAAAAAAAAAAAmAIAAGRy&#10;cy9kb3ducmV2LnhtbFBLBQYAAAAABAAEAPUAAACMAw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nws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J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mfCyAAAAN4AAAAPAAAAAAAAAAAAAAAAAJgCAABk&#10;cnMvZG93bnJldi54bWxQSwUGAAAAAAQABAD1AAAAjQM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5tc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Pm1yAAAAN4AAAAPAAAAAAAAAAAAAAAAAJgCAABk&#10;cnMvZG93bnJldi54bWxQSwUGAAAAAAQABAD1AAAAjQM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cLsgA&#10;AADeAAAADwAAAGRycy9kb3ducmV2LnhtbESPQWvCQBSE70L/w/IK3nRjmopNXaUWBC+Fqj3U2zP7&#10;TILZt+nuqml/fVcQPA4z8w0znXemEWdyvrasYDRMQBAXVtdcKvjaLgcTED4ga2wsk4Jf8jCfPfSm&#10;mGt74TWdN6EUEcI+RwVVCG0upS8qMuiHtiWO3sE6gyFKV0rt8BLhppFpkoylwZrjQoUtvVdUHDcn&#10;o2DxMln8fGb88bfe72j3vT8+py5Rqv/Yvb2CCNSFe/jWXmkFaTbO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zFwu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EWsgA&#10;AADeAAAADwAAAGRycy9kb3ducmV2LnhtbESPT2vCQBTE70K/w/IK3nTTkIpNXaUKghfBPz3U2zP7&#10;mgSzb9PdVdN+ercgeBxm5jfMZNaZRlzI+dqygpdhAoK4sLrmUsHnfjkYg/ABWWNjmRT8kofZ9Kk3&#10;wVzbK2/psguliBD2OSqoQmhzKX1RkUE/tC1x9L6tMxiidKXUDq8RbhqZJslIGqw5LlTY0qKi4rQ7&#10;GwXzt/H8Z5P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cRa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hwc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yS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aWHB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t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Zn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2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aLc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91otyAAAAN4AAAAPAAAAAAAAAAAAAAAAAJgCAABk&#10;cnMvZG93bnJldi54bWxQSwUGAAAAAAQABAD1AAAAjQ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OX8UA&#10;AADeAAAADwAAAGRycy9kb3ducmV2LnhtbERPy2rCQBTdF/oPwy24q5OGKBodpRYKboT6WOjumrlN&#10;gpk76cyosV/vLASXh/OezjvTiAs5X1tW8NFPQBAXVtdcKthtv99HIHxA1thYJgU38jCfvb5MMdf2&#10;ymu6bEIpYgj7HBVUIbS5lL6oyKDv25Y4cr/WGQwRulJqh9cYbhqZJslQGqw5NlTY0ldFxWlzNgoW&#10;49Hi7yfj1f/6eKDD/ngapC5RqvfWfU5ABOrCU/xwL7WCNBtm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M5fxQAAAN4AAAAPAAAAAAAAAAAAAAAAAJgCAABkcnMv&#10;ZG93bnJldi54bWxQSwUGAAAAAAQABAD1AAAAig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rxMgA&#10;AADeAAAADwAAAGRycy9kb3ducmV2LnhtbESPQWvCQBSE74X+h+UVvNWNIYqmrqKFQi8FtT3U2zP7&#10;TILZt3F31eivd4VCj8PMfMNM551pxJmcry0rGPQTEMSF1TWXCn6+P17HIHxA1thYJgVX8jCfPT9N&#10;Mdf2wms6b0IpIoR9jgqqENpcSl9UZND3bUscvb11BkOUrpTa4SXCTSPTJBlJgzXHhQpbeq+oOGxO&#10;RsFyMl4eVxl/3da7LW1/d4dh6hKlei/d4g1EoC78h//an1pBmo2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JGvEyAAAAN4AAAAPAAAAAAAAAAAAAAAAAJgCAABk&#10;cnMvZG93bnJldi54bWxQSwUGAAAAAAQABAD1AAAAjQM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UhMYA&#10;AADeAAAADwAAAGRycy9kb3ducmV2LnhtbESPy2rCQBSG9wXfYTgFd3XSoGKjo2hBcFPwtqi7Y+aY&#10;BDNn0plRU5/eWQguf/4b32TWmlpcyfnKsoLPXgKCOLe64kLBfrf8GIHwAVljbZkU/JOH2bTzNsFM&#10;2xtv6LoNhYgj7DNUUIbQZFL6vCSDvmcb4uidrDMYonSF1A5vcdzUMk2SoTRYcXwosaHvkvLz9mIU&#10;LL5Gi791n3/um+OBDr/H8yB1iVLd93Y+BhGoDa/ws73SCtL+c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UhMYAAADeAAAADwAAAAAAAAAAAAAAAACYAgAAZHJz&#10;L2Rvd25yZXYueG1sUEsFBgAAAAAEAAQA9QAAAIs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xH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8R/HAAAA3gAAAA8AAAAAAAAAAAAAAAAAmAIAAGRy&#10;cy9kb3ducmV2LnhtbFBLBQYAAAAABAAEAPUAAACMAw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va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W9oyAAAAN4AAAAPAAAAAAAAAAAAAAAAAJgCAABk&#10;cnMvZG93bnJldi54bWxQSwUGAAAAAAQABAD1AAAAjQM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K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crz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Sh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KH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3HMgA&#10;AADeAAAADwAAAGRycy9kb3ducmV2LnhtbESPT2vCQBTE74LfYXkFb7ppMGJTV9GC4KVQ/xzq7Zl9&#10;TYLZt+nuqqmfvisUehxm5jfMbNGZRlzJ+dqygudRAoK4sLrmUsFhvx5OQfiArLGxTAp+yMNi3u/N&#10;MNf2xlu67kIpIoR9jgqqENpcSl9UZNCPbEscvS/rDIYoXSm1w1uEm0amSTKRBmuOCxW29FZRcd5d&#10;jILVy3T1/THm9/v2dKTj5+mcpS5RavDULV9BBOrCf/ivvdE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Pcc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pa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2Jpa8kAAADeAAAADwAAAAAAAAAAAAAAAACYAgAA&#10;ZHJzL2Rvd25yZXYueG1sUEsFBgAAAAAEAAQA9QAAAI4DA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8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LszwyAAAAN4AAAAPAAAAAAAAAAAAAAAAAJgCAABk&#10;cnMvZG93bnJldi54bWxQSwUGAAAAAAQABAD1AAAAjQ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YgsQA&#10;AADeAAAADwAAAGRycy9kb3ducmV2LnhtbERPy4rCMBTdD/gP4Q64G9MpKk41ig4IbgZ8Lcbdtbm2&#10;xeamk0Tt+PVmIbg8nPdk1ppaXMn5yrKCz14Cgji3uuJCwX63/BiB8AFZY22ZFPyTh9m08zbBTNsb&#10;b+i6DYWIIewzVFCG0GRS+rwkg75nG+LInawzGCJ0hdQObzHc1DJNkqE0WHFsKLGh75Ly8/ZiFCy+&#10;Rou/dZ9/7pvjgQ6/x/MgdYlS3fd2PgYRqA0v8dO90grS/nA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WILEAAAA3gAAAA8AAAAAAAAAAAAAAAAAmAIAAGRycy9k&#10;b3ducmV2LnhtbFBLBQYAAAAABAAEAPUAAACJAw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9G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9/Rn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eOcYA&#10;AADeAAAADwAAAGRycy9kb3ducmV2LnhtbESPzWrCQBSF9wXfYbhCd3VisEGjo2ih4EZQ60J318w1&#10;CWbuxJmppj59Z1Ho8nD++GaLzjTiTs7XlhUMBwkI4sLqmksFh6/PtzEIH5A1NpZJwQ95WMx7LzPM&#10;tX3wju77UIo4wj5HBVUIbS6lLyoy6Ae2JY7exTqDIUpXSu3wEcdNI9MkyaTBmuNDhS19VFRc999G&#10;wWoyXt22I948d+cTnY7n63vqEqVe+91yCiJQF/7Df+21VpCOsi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ueOcYAAADeAAAADwAAAAAAAAAAAAAAAACYAgAAZHJz&#10;L2Rvd25yZXYueG1sUEsFBgAAAAAEAAQA9QAAAIsDA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7os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uc7oskAAADeAAAADwAAAAAAAAAAAAAAAACYAgAA&#10;ZHJzL2Rvd25yZXYueG1sUEsFBgAAAAAEAAQA9QAAAI4DA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l1cgA&#10;AADeAAAADwAAAGRycy9kb3ducmV2LnhtbESPT2vCQBTE70K/w/IK3nTTYINNXaUKghfBPz3U2zP7&#10;mgSzb9PdVdN+ercgeBxm5jfMZNaZRlzI+dqygpdhAoK4sLrmUsHnfjkYg/ABWWNjmRT8kofZ9Kk3&#10;wVzbK2/psguliBD2OSqoQmhzKX1RkUE/tC1x9L6tMxiidKXUDq8RbhqZJkkmDdYcFypsaVFRcdqd&#10;jYL523j+sxnx+m97PNDh63h6TV2iVP+5+3gHEagLj/C9vdIK0lGW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aXVyAAAAN4AAAAPAAAAAAAAAAAAAAAAAJgCAABk&#10;cnMvZG93bnJldi54bWxQSwUGAAAAAAQABAD1AAAAjQM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ATsgA&#10;AADeAAAADwAAAGRycy9kb3ducmV2LnhtbESPQWvCQBSE7wX/w/KE3uqmqQ0aXaUWCr0I1XrQ2zP7&#10;mgSzb9PdrUZ/vSsIPQ4z8w0znXemEUdyvras4HmQgCAurK65VLD5/ngagfABWWNjmRScycN81nuY&#10;Yq7tiVd0XIdSRAj7HBVUIbS5lL6oyKAf2JY4ej/WGQxRulJqh6cIN41MkySTBmuOCxW29F5RcVj/&#10;GQWL8Wjx+zXk5WW139Fuuz+8pi5R6rHfvU1ABOrCf/je/tQK0mGW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QBO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YO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Jg6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9o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w9oc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j1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qPWyAAAAN4AAAAPAAAAAAAAAAAAAAAAAJgCAABk&#10;cnMvZG93bnJldi54bWxQSwUGAAAAAAQABAD1AAAAjQM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GTcgA&#10;AADeAAAADwAAAGRycy9kb3ducmV2LnhtbESPQWvCQBSE7wX/w/KE3uqmwaYaXaUWCr0I1XrQ2zP7&#10;mgSzb9PdrUZ/vSsUPA4z8w0znXemEUdyvras4HmQgCAurK65VLD5/ngagfABWWNjmRScycN81nuY&#10;Yq7tiVd0XIdSRAj7HBVUIbS5lL6oyKAf2JY4ej/WGQxRulJqh6cIN41MkySTBmuOCxW29F5RcVj/&#10;GQWL8Wjx+zXk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gZNyAAAAN4AAAAPAAAAAAAAAAAAAAAAAJgCAABk&#10;cnMvZG93bnJldi54bWxQSwUGAAAAAAQABAD1AAAAjQ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2SP8UA&#10;AADeAAAADwAAAGRycy9kb3ducmV2LnhtbERPz2vCMBS+D/wfwhN2m6nFFa1G0cHAi6DOg96ezbMt&#10;Ni81ybTzr18Ogx0/vt+zRWcacSfna8sKhoMEBHFhdc2lgsPX59sYhA/IGhvLpOCHPCzmvZcZ5to+&#10;eEf3fShFDGGfo4IqhDaX0hcVGfQD2xJH7mKdwRChK6V2+IjhppFpkmTSYM2xocKWPioqrvtvo2A1&#10;Ga9u2xFvnrvziU7H8/U9dYlSr/1uOQURqAv/4j/3WitIR1k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ZI/xQAAAN4AAAAPAAAAAAAAAAAAAAAAAJgCAABkcnMv&#10;ZG93bnJldi54bWxQSwUGAAAAAAQABAD1AAAAig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3pMgA&#10;AADeAAAADwAAAGRycy9kb3ducmV2LnhtbESPQWvCQBSE74X+h+UVems2DRo0dRUVhF4Kanuot2f2&#10;NQlm38bdrcb+ercgeBxm5htmMutNK07kfGNZwWuSgiAurW64UvD1uXoZgfABWWNrmRRcyMNs+vgw&#10;wULbM2/otA2ViBD2BSqoQ+gKKX1Zk0Gf2I44ej/WGQxRukpqh+cIN63M0jSXBhuOCzV2tKypPGx/&#10;jYLFeLQ4rgf88bfZ72j3vT8MM5cq9fzUz99ABOrDPXxrv2sF2SDP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TekyAAAAN4AAAAPAAAAAAAAAAAAAAAAAJgCAABk&#10;cnMvZG93bnJldi54bWxQSwUGAAAAAAQABAD1AAAAjQM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I5McA&#10;AADeAAAADwAAAGRycy9kb3ducmV2LnhtbESPy2rCQBSG9wXfYTgFd3XSYL1ER9FCoRuhXha6O2aO&#10;STBzJp0ZNfXpOwvB5c9/45vOW1OLKzlfWVbw3ktAEOdWV1wo2G2/3kYgfEDWWFsmBX/kYT7rvEwx&#10;0/bGa7puQiHiCPsMFZQhNJmUPi/JoO/Zhjh6J+sMhihdIbXDWxw3tUyTZCANVhwfSmzos6T8vLkY&#10;BcvxaPn70+fVfX080GF/PH+kLlGq+9ouJiACteEZfrS/tYK0Pxh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COTHAAAA3gAAAA8AAAAAAAAAAAAAAAAAmAIAAGRy&#10;cy9kb3ducmV2LnhtbFBLBQYAAAAABAAEAPUAAACMAw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tf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B8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q1/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C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f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7DMIyAAAAN4AAAAPAAAAAAAAAAAAAAAAAJgCAABk&#10;cnMvZG93bnJldi54bWxQSwUGAAAAAAQABAD1AAAAjQM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Wk8kA&#10;AADeAAAADwAAAGRycy9kb3ducmV2LnhtbESPT2sCMRTE7wW/Q3hCbzXr1qrdGkULgpeC/w719ty8&#10;7i5uXrZJqtt++kYQPA4z8xtmMmtNLc7kfGVZQb+XgCDOra64ULDfLZ/GIHxA1lhbJgW/5GE27TxM&#10;MNP2whs6b0MhIoR9hgrKEJpMSp+XZND3bEMcvS/rDIYoXSG1w0uEm1qmSTKUBiuOCyU29F5Sftr+&#10;GAWL1/Hiez3gj7/N8UCHz+PpJXWJUo/ddv4GIlAb7uFbe6UVpIPh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KCWk8kAAADeAAAADwAAAAAAAAAAAAAAAACYAgAA&#10;ZHJzL2Rvd25yZXYueG1sUEsFBgAAAAAEAAQA9QAAAI4DA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O5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Q7n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f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at8yAAAAN4AAAAPAAAAAAAAAAAAAAAAAJgCAABk&#10;cnMvZG93bnJldi54bWxQSwUGAAAAAAQABAD1AAAAjQM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1C8gA&#10;AADeAAAADwAAAGRycy9kb3ducmV2LnhtbESPQWvCQBSE7wX/w/KE3uqmwaYaXaUWCr0I1XrQ2zP7&#10;mgSzb9PdrUZ/vSsUPA4z8w0znXemEUdyvras4HmQgCAurK65VLD5/ngagfABWWNjmRScycN81nuY&#10;Yq7tiVd0XIdSRAj7HBVUIbS5lL6oyKAf2JY4ej/WGQxRulJqh6cIN41MkySTBmuOCxW29F5RcVj/&#10;GQWL8Wjx+zXk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zULyAAAAN4AAAAPAAAAAAAAAAAAAAAAAJgCAABk&#10;cnMvZG93bnJldi54bWxQSwUGAAAAAAQABAD1AAAAjQM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Qk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5CQyAAAAN4AAAAPAAAAAAAAAAAAAAAAAJgCAABk&#10;cnMvZG93bnJldi54bWxQSwUGAAAAAAQABAD1AAAAjQ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E4sUA&#10;AADeAAAADwAAAGRycy9kb3ducmV2LnhtbERPyW7CMBC9V+IfrKnErTiNKEvAIKhUqRekshzgNsRD&#10;EhGPU9tAytfXBySOT2+fzltTiys5X1lW8N5LQBDnVldcKNhtv95GIHxA1lhbJgV/5GE+67xMMdP2&#10;xmu6bkIhYgj7DBWUITSZlD4vyaDv2YY4cifrDIYIXSG1w1sMN7VMk2QgDVYcG0ps6LOk/Ly5GAXL&#10;8Wj5+9Pn1X19PNBhfzx/pC5RqvvaLiYgArXhKX64v7WCtD8Y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ATixQAAAN4AAAAPAAAAAAAAAAAAAAAAAJgCAABkcnMv&#10;ZG93bnJldi54bWxQSwUGAAAAAAQABAD1AAAAig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hecgA&#10;AADeAAAADwAAAGRycy9kb3ducmV2LnhtbESPT2sCMRTE7wW/Q3hCbzXbxVpdjaKFQi+C/w56e25e&#10;dxc3L2uS6tpP3whCj8PM/IaZzFpTiws5X1lW8NpLQBDnVldcKNhtP1+GIHxA1lhbJgU38jCbdp4m&#10;mGl75TVdNqEQEcI+QwVlCE0mpc9LMuh7tiGO3rd1BkOUrpDa4TXCTS3TJBlIgxXHhRIb+igpP21+&#10;jILFaLg4r/q8/F0fD3TYH09vqUuUeu628zGIQG34Dz/aX1pB2h+8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KF5yAAAAN4AAAAPAAAAAAAAAAAAAAAAAJgCAABk&#10;cnMvZG93bnJldi54bWxQSwUGAAAAAAQABAD1AAAAjQM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4w8YA&#10;AADeAAAADwAAAGRycy9kb3ducmV2LnhtbESPzWrCQBSF94W+w3AL3dWJwUqMjlIFwY2g1oXurplr&#10;EszcSWemmvr0zkLo8nD++CazzjTiSs7XlhX0ewkI4sLqmksF++/lRwbCB2SNjWVS8EceZtPXlwnm&#10;2t54S9ddKEUcYZ+jgiqENpfSFxUZ9D3bEkfvbJ3BEKUrpXZ4i+OmkWmSDKXBmuNDhS0tKiouu1+j&#10;YD7K5j+bAa/v29ORjofT5TN1iVLvb93XGESgLvyHn+2VVpAOhl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d4w8YAAADeAAAADwAAAAAAAAAAAAAAAACYAgAAZHJz&#10;L2Rvd25yZXYueG1sUEsFBgAAAAAEAAQA9QAAAIs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dW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c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691Y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DL8gA&#10;AADeAAAADwAAAGRycy9kb3ducmV2LnhtbESPT2vCQBTE74V+h+UVvNVNg5UYXaUWCl4E//RQb8/s&#10;axLMvk13V0399K4geBxm5jfMZNaZRpzI+dqygrd+AoK4sLrmUsH39us1A+EDssbGMin4Jw+z6fPT&#10;BHNtz7ym0yaUIkLY56igCqHNpfRFRQZ937bE0fu1zmCI0pVSOzxHuGlkmiRDabDmuFBhS58VFYfN&#10;0SiYj7L532rAy8t6v6Pdz/7wnrpEqd5L9zEGEagLj/C9vdAK0sEw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OUMvyAAAAN4AAAAPAAAAAAAAAAAAAAAAAJgCAABk&#10;cnMvZG93bnJldi54bWxQSwUGAAAAAAQABAD1AAAAjQM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mt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0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ea0yAAAAN4AAAAPAAAAAAAAAAAAAAAAAJgCAABk&#10;cnMvZG93bnJldi54bWxQSwUGAAAAAAQABAD1AAAAjQM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wMgA&#10;AADeAAAADwAAAGRycy9kb3ducmV2LnhtbESPQWvCQBSE70L/w/IK3nTTECVGV6mFgheh2h7q7Zl9&#10;TYLZt+nuqrG/vlsQehxm5htmsepNKy7kfGNZwdM4AUFcWt1wpeDj/XWUg/ABWWNrmRTcyMNq+TBY&#10;YKHtlXd02YdKRAj7AhXUIXSFlL6syaAf2444el/WGQxRukpqh9cIN61Mk2QqDTYcF2rs6KWm8rQ/&#10;GwXrWb7+fst4+7M7HujweTxNUp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nH7A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bW8kA&#10;AADeAAAADwAAAGRycy9kb3ducmV2LnhtbESPT2vCQBTE74V+h+UVems2DSpp6iq1UPAi1D+Hentm&#10;X5Ng9m26u2r003cFweMwM79hxtPetOJIzjeWFbwmKQji0uqGKwWb9ddLDsIHZI2tZVJwJg/TyePD&#10;GAttT7yk4ypUIkLYF6igDqErpPRlTQZ9Yjvi6P1aZzBE6SqpHZ4i3LQyS9ORNNhwXKixo8+ayv3q&#10;YBTM3vLZ3/eAF5flbkvbn91+mLlUqeen/uMdRKA+3MO39lwryAaj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DbW8kAAADeAAAADwAAAAAAAAAAAAAAAACYAgAA&#10;ZHJzL2Rvd25yZXYueG1sUEsFBgAAAAAEAAQA9QAAAI4DA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FLM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L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kUs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gt8gA&#10;AADeAAAADwAAAGRycy9kb3ducmV2LnhtbESPQWvCQBSE7wX/w/KE3uqmwdoYXaUWCr0I1XrQ2zP7&#10;mgSzb9PdrUZ/vSsUPA4z8w0znXemEUdyvras4HmQgCAurK65VLD5/njKQPiArLGxTArO5GE+6z1M&#10;Mdf2xCs6rkMpIoR9jgqqENpcSl9UZNAPbEscvR/rDIYoXSm1w1OEm0amSTKSBmuOCxW29F5RcVj/&#10;GQWLcbb4/Rry8rLa72i33R9eUpco9djv3iYgAnXhHv5vf2oF6XCU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TuC3yAAAAN4AAAAPAAAAAAAAAAAAAAAAAJgCAABk&#10;cnMvZG93bnJldi54bWxQSwUGAAAAAAQABAD1AAAAjQ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0xcUA&#10;AADeAAAADwAAAGRycy9kb3ducmV2LnhtbERPz2vCMBS+D/Y/hDfYbaYWJ7UaZQqCF0GdB709m2db&#10;bF66JNPOv94chB0/vt+TWWcacSXna8sK+r0EBHFhdc2lgv338iMD4QOyxsYyKfgjD7Pp68sEc21v&#10;vKXrLpQihrDPUUEVQptL6YuKDPqebYkjd7bOYIjQlVI7vMVw08g0SYbSYM2xocKWFhUVl92vUTAf&#10;ZfOfzYDX9+3pSMfD6fKZukSp97fuawwiUBf+xU/3SitIB8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XTFxQAAAN4AAAAPAAAAAAAAAAAAAAAAAJgCAABkcnMv&#10;ZG93bnJldi54bWxQSwUGAAAAAAQABAD1AAAAigM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RXsgA&#10;AADeAAAADwAAAGRycy9kb3ducmV2LnhtbESPQWvCQBSE70L/w/IKvenGoBJTV9FCoZeC2h7q7Zl9&#10;JsHs27i71eivd4VCj8PMfMPMFp1pxJmcry0rGA4SEMSF1TWXCr6/3vsZCB+QNTaWScGVPCzmT70Z&#10;5tpeeEPnbShFhLDPUUEVQptL6YuKDPqBbYmjd7DOYIjSlVI7vES4aWSaJBNpsOa4UGFLbxUVx+2v&#10;UbCaZqvTesSft81+R7uf/XGcukSpl+du+QoiUBf+w3/tD60gHU2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dFeyAAAAN4AAAAPAAAAAAAAAAAAAAAAAJgCAABk&#10;cnMvZG93bnJldi54bWxQSwUGAAAAAAQABAD1AAAAjQM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uHsYA&#10;AADeAAAADwAAAGRycy9kb3ducmV2LnhtbESPy2rCQBSG94W+w3AK3dWJQUWjo1RB6KbgbaG7Y+aY&#10;BDNn0pmpRp/eWQguf/4b32TWmlpcyPnKsoJuJwFBnFtdcaFgt11+DUH4gKyxtkwKbuRhNn1/m2Cm&#10;7ZXXdNmEQsQR9hkqKENoMil9XpJB37ENcfRO1hkMUbpCaofXOG5qmSbJQBqsOD6U2NCipPy8+TcK&#10;5qPh/G/V49/7+nigw/547qcuUerzo/0egwjUhlf42f7RCtLeYB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uHsYAAADeAAAADwAAAAAAAAAAAAAAAACYAgAAZHJz&#10;L2Rvd25yZXYueG1sUEsFBgAAAAAEAAQA9QAAAIsDA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Lh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cG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yS4XHAAAA3gAAAA8AAAAAAAAAAAAAAAAAmAIAAGRy&#10;cy9kb3ducmV2LnhtbFBLBQYAAAAABAAEAPUAAACMAw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fLHAAAA3gAAAA8AAAAAAAAAAAAAAAAAmAIAAGRy&#10;cy9kb3ducmV2LnhtbFBLBQYAAAAABAAEAPUAAACMAw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wa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HBp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HcgA&#10;AADeAAAADwAAAGRycy9kb3ducmV2LnhtbESPQWvCQBSE74X+h+UVvNWNIYqmrqKFQi8FtT3U2zP7&#10;TILZt3F31eivd4VCj8PMfMNM551pxJmcry0rGPQTEMSF1TWXCn6+P17HIHxA1thYJgVX8jCfPT9N&#10;Mdf2wms6b0IpIoR9jgqqENpcSl9UZND3bUscvb11BkOUrpTa4SXCTSPTJBlJgzXHhQpbeq+oOGxO&#10;RsFyMl4eVxl/3da7LW1/d4dh6hKlei/d4g1EoC78h//an1pBmo0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gd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Nh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TYbHAAAA3gAAAA8AAAAAAAAAAAAAAAAAmAIAAGRy&#10;cy9kb3ducmV2LnhtbFBLBQYAAAAABAAEAPUAAACMAw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T8cgA&#10;AADeAAAADwAAAGRycy9kb3ducmV2LnhtbESPQWvCQBSE74X+h+UVems2DRo0dRUVhF4Kanuot2f2&#10;NQlm38bdrcb+ercgeBxm5htmMutNK07kfGNZwWuSgiAurW64UvD1uXoZgfABWWNrmRRcyMNs+vgw&#10;wULbM2/otA2ViBD2BSqoQ+gKKX1Zk0Gf2I44ej/WGQxRukpqh+cIN63M0jSXBhuOCzV2tKypPGx/&#10;jYLFeLQ4rgf88bfZ72j3vT8MM5cq9fzUz99ABOrDPXxrv2sF2SAf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9Px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d2asgA&#10;AADeAAAADwAAAGRycy9kb3ducmV2LnhtbESPT2sCMRTE7wW/Q3hCbzXbxVpdjaKFQi+C/w56e25e&#10;dxc3L2uS6tpP3whCj8PM/IaZzFpTiws5X1lW8NpLQBDnVldcKNhtP1+GIHxA1lhbJgU38jCbdp4m&#10;mGl75TVdNqEQEcI+QwVlCE0mpc9LMuh7tiGO3rd1BkOUrpDa4TXCTS3TJBlIgxXHhRIb+igpP21+&#10;jILFaLg4r/q8/F0fD3TYH09vqUuUeu628zGIQG34Dz/aX1pB2h+M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3ZqyAAAAN4AAAAPAAAAAAAAAAAAAAAAAJgCAABk&#10;cnMvZG93bnJldi54bWxQSwUGAAAAAAQABAD1AAAAjQ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iGMQA&#10;AADeAAAADwAAAGRycy9kb3ducmV2LnhtbERPy4rCMBTdD8w/hDswuzG1qGg1yigIsxnwtdDdtbm2&#10;xeamk2S0+vVmIbg8nPdk1ppaXMj5yrKCbicBQZxbXXGhYLddfg1B+ICssbZMCm7kYTZ9f5tgpu2V&#10;13TZhELEEPYZKihDaDIpfV6SQd+xDXHkTtYZDBG6QmqH1xhuapkmyUAarDg2lNjQoqT8vPk3Cuaj&#10;4fxv1ePf+/p4oMP+eO6nLlHq86P9HoMI1IaX+On+0QrS3mA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4hjEAAAA3gAAAA8AAAAAAAAAAAAAAAAAmAIAAGRycy9k&#10;b3ducmV2LnhtbFBLBQYAAAAABAAEAPUAAACJAw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Hg8gA&#10;AADeAAAADwAAAGRycy9kb3ducmV2LnhtbESPQWvCQBSE74X+h+UVeqsbg4pJXUUFoZeC2h7q7Zl9&#10;JsHs27i71eivd4VCj8PMfMNMZp1pxJmcry0r6PcSEMSF1TWXCr6/Vm9jED4ga2wsk4IreZhNn58m&#10;mGt74Q2dt6EUEcI+RwVVCG0upS8qMuh7tiWO3sE6gyFKV0rt8BLhppFpkoykwZrjQoUtLSsqjttf&#10;o2CRjRen9YA/b5v9jnY/++MwdYlSry/d/B1EoC78h//aH1pBOhhl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EeDyAAAAN4AAAAPAAAAAAAAAAAAAAAAAJgCAABk&#10;cnMvZG93bnJldi54bWxQSwUGAAAAAAQABAD1AAAAjQM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0B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fFU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VdATHAAAA3gAAAA8AAAAAAAAAAAAAAAAAmAIAAGRy&#10;cy9kb3ducmV2LnhtbFBLBQYAAAAABAAEAPUAAACMAw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Rn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eP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nRn8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P6MgA&#10;AADeAAAADwAAAGRycy9kb3ducmV2LnhtbESPT2sCMRTE74V+h/CE3mriYquuRqmFQi+F+uegt+fm&#10;ubu4edkmqW776Ruh4HGYmd8ws0VnG3EmH2rHGgZ9BYK4cKbmUsN28/Y4BhEissHGMWn4oQCL+f3d&#10;DHPjLryi8zqWIkE45KihirHNpQxFRRZD37XEyTs6bzEm6UtpPF4S3DYyU+pZWqw5LVTY0mtFxWn9&#10;bTUsJ+Pl1+eQP35Xhz3td4fTU+aV1g+9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0/oyAAAAN4AAAAPAAAAAAAAAAAAAAAAAJgCAABk&#10;cnMvZG93bnJldi54bWxQSwUGAAAAAAQABAD1AAAAjQM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qc8kA&#10;AADeAAAADwAAAGRycy9kb3ducmV2LnhtbESPT08CMRTE7yZ+h+aZcJPWBQUWChETEi8m8ucAt8f2&#10;ubth+7q2FVY/PTUx8TiZmd9kZovONuJMPtSONTz0FQjiwpmaSw277ep+DCJEZIONY9LwTQEW89ub&#10;GebGXXhN500sRYJwyFFDFWObSxmKiiyGvmuJk/fhvMWYpC+l8XhJcNvITKknabHmtFBhSy8VFafN&#10;l9WwnIyXn+9DfvtZHw902B9Pj5lXWvfuuucpiEhd/A//tV+Nhmw4U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kfqc8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yB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sn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nIH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Xn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WH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LXnMkAAADeAAAADwAAAAAAAAAAAAAAAACYAgAA&#10;ZHJzL2Rvd25yZXYueG1sUEsFBgAAAAAEAAQA9QAAAI4DA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MRdscAAADeAAAADwAAAGRycy9kb3ducmV2LnhtbESPT2vCQBTE7wW/w/KE&#10;3nQT26pEVxHR0oMI/gHx9sg+k2D2bciuSfz23YLQ4zAzv2Hmy86UoqHaFZYVxMMIBHFqdcGZgvNp&#10;O5iCcB5ZY2mZFDzJwXLRe5tjom3LB2qOPhMBwi5BBbn3VSKlS3My6Ia2Ig7ezdYGfZB1JnWNbYCb&#10;Uo6iaCwNFhwWcqxonVN6Pz6Mgu8W29VHvGl299v6eT197S+7mJR673erGQhPnf8Pv9o/WsHocxK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VMRds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sc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1n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zscMkAAADeAAAADwAAAAAAAAAAAAAAAACYAgAA&#10;ZHJzL2Rvd25yZXYueG1sUEsFBgAAAAAEAAQA9QAAAI4DA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4AsUA&#10;AADeAAAADwAAAGRycy9kb3ducmV2LnhtbERPTWsCMRC9F/wPYYTeatJFW12NooWCl0K1HvQ2bqa7&#10;i5vJmqS67a9vDoLHx/ueLTrbiAv5UDvW8DxQIIgLZ2ouNey+3p/GIEJENtg4Jg2/FGAx7z3MMDfu&#10;yhu6bGMpUgiHHDVUMba5lKGoyGIYuJY4cd/OW4wJ+lIaj9cUbhuZKfUiLdacGips6a2i4rT9sRpW&#10;k/Hq/Dnkj7/N8UCH/fE0yrzS+rHfLacgInXxLr6510ZDNnx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3gCxQAAAN4AAAAPAAAAAAAAAAAAAAAAAJgCAABkcnMv&#10;ZG93bnJldi54bWxQSwUGAAAAAAQABAD1AAAAigM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mckA&#10;AADeAAAADwAAAGRycy9kb3ducmV2LnhtbESPT2sCMRTE74V+h/AKvdWki626GqUWCr0I9c9Bb8/N&#10;c3dx87JNUt366Ruh4HGYmd8wk1lnG3EiH2rHGp57CgRx4UzNpYbN+uNpCCJEZIONY9LwSwFm0/u7&#10;CebGnXlJp1UsRYJwyFFDFWObSxmKiiyGnmuJk3dw3mJM0pfSeDwnuG1kptSrtFhzWqiwpfeKiuPq&#10;x2qYj4bz768+Ly7L/Y522/3xJfNK68eH7m0MIlIXb+H/9qfRkPUH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dmckAAADeAAAADwAAAAAAAAAAAAAAAACYAgAA&#10;ZHJzL2Rvd25yZXYueG1sUEsFBgAAAAAEAAQA9QAAAI4DA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i2cYA&#10;AADeAAAADwAAAGRycy9kb3ducmV2LnhtbESPy2rCQBSG94W+w3AK7urE4DU6ShUKbgreFro7Zo5J&#10;MHMmnZlq2qfvLASXP/+Nb7ZoTS1u5HxlWUGvm4Agzq2uuFBw2H++j0H4gKyxtkwKfsnDYv76MsNM&#10;2ztv6bYLhYgj7DNUUIbQZFL6vCSDvmsb4uhdrDMYonSF1A7vcdzUMk2SoTRYcXwosaFVSfl192MU&#10;LCfj5femz19/2/OJTsfzdZC6RKnOW/sxBRGoDc/wo73WCtL+qB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zi2cYAAADeAAAADwAAAAAAAAAAAAAAAACYAgAAZHJz&#10;L2Rvd25yZXYueG1sUEsFBgAAAAAEAAQA9QAAAIsDA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HQ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eg5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EdC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ZN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g6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tk1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58r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nyu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2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s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Ta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BQcgA&#10;AADeAAAADwAAAGRycy9kb3ducmV2LnhtbESPT2sCMRTE7wW/Q3hCbzXrolW3RqkFoReh/jno7bl5&#10;3V3cvGyTqFs/fSMUPA4z8xtmOm9NLS7kfGVZQb+XgCDOra64ULDbLl/GIHxA1lhbJgW/5GE+6zxN&#10;MdP2ymu6bEIhIoR9hgrKEJpMSp+XZND3bEMcvW/rDIYoXSG1w2uEm1qmSfIqDVYcF0ps6KOk/LQ5&#10;GwWLyXjx8zXg1W19PNBhfzwNU5co9dxt399ABGrDI/zf/tQK0sGo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0FB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DW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6d82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6r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XqtyAAAAN4AAAAPAAAAAAAAAAAAAAAAAJgCAABk&#10;cnMvZG93bnJldi54bWxQSwUGAAAAAAQABAD1AAAAjQ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u38UA&#10;AADeAAAADwAAAGRycy9kb3ducmV2LnhtbERPyW7CMBC9V+o/WFOJW3GIWAMGFaRKXCqxHeA2xEMS&#10;EY9T24W0X18fkDg+vX22aE0tbuR8ZVlBr5uAIM6trrhQcNh/vo9B+ICssbZMCn7Jw2L++jLDTNs7&#10;b+m2C4WIIewzVFCG0GRS+rwkg75rG+LIXawzGCJ0hdQO7zHc1DJNkqE0WHFsKLGhVUn5dfdjFCwn&#10;4+X3ps9ff9vziU7H83WQukSpzlv7MQURqA1P8cO91grS/qg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u7fxQAAAN4AAAAPAAAAAAAAAAAAAAAAAJgCAABkcnMv&#10;ZG93bnJldi54bWxQSwUGAAAAAAQABAD1AAAAig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LRMgA&#10;AADeAAAADwAAAGRycy9kb3ducmV2LnhtbESPzWsCMRTE74X+D+EVeqtZFz9Xo9RCoRehfhz09ty8&#10;7i5uXrZJqqt/fSMIHoeZ+Q0znbemFidyvrKsoNtJQBDnVldcKNhuPt9GIHxA1lhbJgUX8jCfPT9N&#10;MdP2zCs6rUMhIoR9hgrKEJpMSp+XZNB3bEMcvR/rDIYoXSG1w3OEm1qmSTKQBiuOCyU29FFSflz/&#10;GQWL8Wjx+93j5XV12NN+dzj2U5co9frSvk9ABGrDI3xvf2kFaW/Y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ktEyAAAAN4AAAAPAAAAAAAAAAAAAAAAAJgCAABk&#10;cnMvZG93bnJldi54bWxQSwUGAAAAAAQABAD1AAAAjQM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oZMYA&#10;AADeAAAADwAAAGRycy9kb3ducmV2LnhtbESPzWoCMRSF94LvEK7QnWYctNqpUbRQcFOo2kXdXSfX&#10;mcHJzZikOvXpzUJweTh/fLNFa2pxIecrywqGgwQEcW51xYWCn91nfwrCB2SNtWVS8E8eFvNuZ4aZ&#10;tlfe0GUbChFH2GeooAyhyaT0eUkG/cA2xNE7WmcwROkKqR1e47ipZZokr9JgxfGhxIY+SspP2z+j&#10;YPU2XZ2/R/x12xz2tP89nMapS5R66bXLdxCB2vAMP9prrSAdTd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oZMYAAADeAAAADwAAAAAAAAAAAAAAAACYAgAAZHJz&#10;L2Rvd25yZXYueG1sUEsFBgAAAAAEAAQA9QAAAIsDA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N/8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ia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bI3/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TiMgA&#10;AADeAAAADwAAAGRycy9kb3ducmV2LnhtbESPT2sCMRTE74V+h/CE3mrWYKuuRqmFQi+F+uegt+fm&#10;ubu4edkmqW776Ruh4HGYmd8ws0VnG3EmH2rHGgb9DARx4UzNpYbt5u1xDCJEZIONY9LwQwEW8/u7&#10;GebGXXhF53UsRYJwyFFDFWObSxmKiiyGvmuJk3d03mJM0pfSeLwkuG2kyrJnabHmtFBhS68VFaf1&#10;t9WwnIyXX59D/vhdHfa03x1OT8pnWj/0upcpiEhdvIX/2+9GgxqOlI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hOIyAAAAN4AAAAPAAAAAAAAAAAAAAAAAJgCAABk&#10;cnMvZG93bnJldi54bWxQSwUGAAAAAAQABAD1AAAAjQM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2E8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O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8rYT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suZ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Gy5n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L/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Al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4v8yAAAAN4AAAAPAAAAAAAAAAAAAAAAAJgCAABk&#10;cnMvZG93bnJldi54bWxQSwUGAAAAAAQABAD1AAAAjQM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i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yl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RWL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wE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z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bAQyAAAAN4AAAAPAAAAAAAAAAAAAAAAAJgCAABk&#10;cnMvZG93bnJldi54bWxQSwUGAAAAAAQABAD1AAAAjQ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kYsUA&#10;AADeAAAADwAAAGRycy9kb3ducmV2LnhtbERPz2vCMBS+C/4P4Qm7aWrR6Tqj6GDgZTB1h3l7Ns+2&#10;2LzUJNPOv94cBI8f3+/ZojW1uJDzlWUFw0ECgji3uuJCwc/usz8F4QOyxtoyKfgnD4t5tzPDTNsr&#10;b+iyDYWIIewzVFCG0GRS+rwkg35gG+LIHa0zGCJ0hdQOrzHc1DJNkldpsOLYUGJDHyXlp+2fUbB6&#10;m67O3yP+um0Oe9r/Hk7j1CVKvfTa5TuIQG14ih/utVaQji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iRixQAAAN4AAAAPAAAAAAAAAAAAAAAAAJgCAABkcnMv&#10;ZG93bnJldi54bWxQSwUGAAAAAAQABAD1AAAAigM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B+c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W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oH5yAAAAN4AAAAPAAAAAAAAAAAAAAAAAJgCAABk&#10;cnMvZG93bnJldi54bWxQSwUGAAAAAAQABAD1AAAAjQM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uc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fN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vrnHAAAA3gAAAA8AAAAAAAAAAAAAAAAAmAIAAGRy&#10;cy9kb3ducmV2LnhtbFBLBQYAAAAABAAEAPUAAACMAw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bI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siyAAAAN4AAAAPAAAAAAAAAAAAAAAAAJgCAABk&#10;cnMvZG93bnJldi54bWxQSwUGAAAAAAQABAD1AAAAjQM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FV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4VV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sgzs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4u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4uskAAADeAAAADwAAAAAAAAAAAAAAAACYAgAA&#10;ZHJzL2Rvd25yZXYueG1sUEsFBgAAAAAEAAQA9QAAAI4DA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dI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h0hyAAAAN4AAAAPAAAAAAAAAAAAAAAAAJgCAABk&#10;cnMvZG93bnJldi54bWxQSwUGAAAAAAQABAD1AAAAjQM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DVskA&#10;AADeAAAADwAAAGRycy9kb3ducmV2LnhtbESPT2sCMRTE7wW/Q3hCbzXr1qrdGkULgpeC/w719ty8&#10;7i5uXrZJqtt++kYQPA4z8xtmMmtNLc7kfGVZQb+XgCDOra64ULDfLZ/GIHxA1lhbJgW/5GE27TxM&#10;MNP2whs6b0MhIoR9hgrKEJpMSp+XZND3bEMcvS/rDIYoXSG1w0uEm1qmSTKUBiuOCyU29F5Sftr+&#10;GAWL1/Hiez3gj7/N8UCHz+PpJXWJUo/ddv4GIlAb7uFbe6UVpIPR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yDVs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mz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CbNyAAAAN4AAAAPAAAAAAAAAAAAAAAAAJgCAABk&#10;cnMvZG93bnJldi54bWxQSwUGAAAAAAQABAD1AAAAjQ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v8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5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yv8YAAADeAAAADwAAAAAAAAAAAAAAAACYAgAAZHJz&#10;L2Rvd25yZXYueG1sUEsFBgAAAAAEAAQA9QAAAIs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XJMkA&#10;AADeAAAADwAAAGRycy9kb3ducmV2LnhtbESPT2sCMRTE7wW/Q3hCbzXr1lZdjVILBS8F/x309tw8&#10;dxc3L9sk1bWfvikUPA4z8xtmOm9NLS7kfGVZQb+XgCDOra64ULDbfjyNQPiArLG2TApu5GE+6zxM&#10;MdP2ymu6bEIhIoR9hgrKEJpMSp+XZND3bEMcvZN1BkOUrpDa4TXCTS3TJHmVBiuOCyU29F5Sft58&#10;GwWL8WjxtRrw58/6eKDD/nh+SV2i1GO3fZuACNSGe/i/vdQK0sHw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MXJMkAAADeAAAADwAAAAAAAAAAAAAAAACYAgAA&#10;ZHJzL2Rvd25yZXYueG1sUEsFBgAAAAAEAAQA9QAAAI4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xMcA&#10;AADeAAAADwAAAGRycy9kb3ducmV2LnhtbESPy2rCQBSG9wXfYThCd3ViSKtGR6mFQjdCvSx0d8wc&#10;k2DmTDoz1din7ywElz//jW+26EwjLuR8bVnBcJCAIC6srrlUsNt+voxB+ICssbFMCm7kYTHvPc0w&#10;1/bKa7psQiniCPscFVQhtLmUvqjIoB/Yljh6J+sMhihdKbXDaxw3jUyT5E0arDk+VNjSR0XFefNr&#10;FCwn4+XPd8arv/XxQIf98fyaukSp5373PgURqAuP8L39pRWk2Si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cTHAAAA3gAAAA8AAAAAAAAAAAAAAAAAmAIAAGRy&#10;cy9kb3ducmV2LnhtbFBLBQYAAAAABAAEAPUAAACMAw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oX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vJ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2hf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2KM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fYoyAAAAN4AAAAPAAAAAAAAAAAAAAAAAJgCAABk&#10;cnMvZG93bnJldi54bWxQSwUGAAAAAAQABAD1AAAAjQM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Ts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1Ts8kAAADeAAAADwAAAAAAAAAAAAAAAACYAgAA&#10;ZHJzL2Rvd25yZXYueG1sUEsFBgAAAAAEAAQA9QAAAI4DA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Lx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MvH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uXM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vJ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G5c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wK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vAr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VsMkA&#10;AADeAAAADwAAAGRycy9kb3ducmV2LnhtbESPT2vCQBTE70K/w/IKvenGkKpNXUULhV4E//RQb8/s&#10;Mwlm38bdrcZ++m6h4HGYmd8w03lnGnEh52vLCoaDBARxYXXNpYLP3Xt/AsIHZI2NZVJwIw/z2UNv&#10;irm2V97QZRtKESHsc1RQhdDmUvqiIoN+YFvi6B2tMxiidKXUDq8RbhqZJslIGqw5LlTY0ltFxWn7&#10;bRQsXybL8zrj1c/msKf91+H0nLpEqafHbvEKIlAX7uH/9odWkGbj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xZVsMkAAADeAAAADwAAAAAAAAAAAAAAAACYAgAA&#10;ZHJzL2Rvd25yZXYueG1sUEsFBgAAAAAEAAQA9QAAAI4DA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BwsUA&#10;AADeAAAADwAAAGRycy9kb3ducmV2LnhtbERPu27CMBTdK/EP1kXqVhyitEDAoFKpUhek8hhgu8SX&#10;JCK+Tm0XQr++HpAYj857tuhMIy7kfG1ZwXCQgCAurK65VLDbfr6MQfiArLGxTApu5GEx7z3NMNf2&#10;ymu6bEIpYgj7HBVUIbS5lL6oyKAf2JY4cifrDIYIXSm1w2sMN41Mk+RNGqw5NlTY0kdFxXnzaxQs&#10;J+Plz3fGq7/18UCH/fH8mrpEqed+9z4FEagLD/Hd/aUVpNko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cHCxQAAAN4AAAAPAAAAAAAAAAAAAAAAAJgCAABkcnMv&#10;ZG93bnJldi54bWxQSwUGAAAAAAQABAD1AAAAig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kW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vJ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WRZyAAAAN4AAAAPAAAAAAAAAAAAAAAAAJgCAABk&#10;cnMvZG93bnJldi54bWxQSwUGAAAAAAQABAD1AAAAjQM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bG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A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WxnHAAAA3gAAAA8AAAAAAAAAAAAAAAAAmAIAAGRy&#10;cy9kb3ducmV2LnhtbFBLBQYAAAAABAAEAPUAAACMAw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gsgA&#10;AADeAAAADwAAAGRycy9kb3ducmV2LnhtbESPT2sCMRTE7wW/Q3hCbzXrolW3RqkFoReh/jno7bl5&#10;3V3cvGyTqFs/fSMUPA4z8xtmOm9NLS7kfGVZQb+XgCDOra64ULDbLl/GIHxA1lhbJgW/5GE+6zxN&#10;MdP2ymu6bEIhIoR9hgrKEJpMSp+XZND3bEMcvW/rDIYoXSG1w2uEm1qmSfIqDVYcF0ps6KOk/LQ5&#10;GwWLyXjx8zXg1W19PNBhfzwNU5co9dxt399ABGrDI/zf/tQK0sFo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av6C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g9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Bl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GD1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b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e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9MVu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dGs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sZ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V0a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4gckA&#10;AADeAAAADwAAAGRycy9kb3ducmV2LnhtbESPT2vCQBTE7wW/w/KE3urGYKpNXUULBS8F//RQb8/s&#10;Mwlm38bdrcZ+erdQ6HGYmd8w03lnGnEh52vLCoaDBARxYXXNpYLP3fvTBIQPyBoby6TgRh7ms97D&#10;FHNtr7yhyzaUIkLY56igCqHNpfRFRQb9wLbE0TtaZzBE6UqpHV4j3DQyTZJnabDmuFBhS28VFaft&#10;t1GwfJksz+sRf/xsDnvafx1OWeoSpR773eIVRKAu/If/2iutIB2Ns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H4gckAAADeAAAADwAAAAAAAAAAAAAAAACYAgAA&#10;ZHJzL2Rvd25yZXYueG1sUEsFBgAAAAAEAAQA9QAAAI4DA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m9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2b2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bcgA&#10;AADeAAAADwAAAGRycy9kb3ducmV2LnhtbESPT2sCMRTE74V+h/CE3mrWxX/dGqUKghdBbQ/19ty8&#10;7i5uXtYk1dVPb4RCj8PM/IaZzFpTizM5X1lW0OsmIIhzqysuFHx9Ll/HIHxA1lhbJgVX8jCbPj9N&#10;MNP2wls670IhIoR9hgrKEJpMSp+XZNB3bUMcvR/rDIYoXSG1w0uEm1qmSTKUBiuOCyU2tCgpP+5+&#10;jYL523h+2vR5fdse9rT/PhwHqUuUeum0H+8gArXhP/zXXmkFaX80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8NtyAAAAN4AAAAPAAAAAAAAAAAAAAAAAJgCAABk&#10;cnMvZG93bnJldi54bWxQSwUGAAAAAAQABAD1AAAAjQ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BXH8UA&#10;AADeAAAADwAAAGRycy9kb3ducmV2LnhtbERPu27CMBTdK/UfrIvEVhwiKBAwqFRCYqlUHgNsl/iS&#10;RMTXqW0g7dfXAxLj0XnPFq2pxY2crywr6PcSEMS51RUXCva71dsYhA/IGmvLpOCXPCzmry8zzLS9&#10;84Zu21CIGMI+QwVlCE0mpc9LMuh7tiGO3Nk6gyFCV0jt8B7DTS3TJHmXBiuODSU29FlSftlejYLl&#10;ZLz8+R7w19/mdKTj4XQZpi5RqttpP6YgArXhKX6411pBOhg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FcfxQAAAN4AAAAPAAAAAAAAAAAAAAAAAJgCAABkcnMv&#10;ZG93bnJldi54bWxQSwUGAAAAAAQABAD1AAAAig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yh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PKEyAAAAN4AAAAPAAAAAAAAAAAAAAAAAJgCAABk&#10;cnMvZG93bnJldi54bWxQSwUGAAAAAAQABAD1AAAAjQM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RpMcA&#10;AADeAAAADwAAAGRycy9kb3ducmV2LnhtbESPy2rCQBSG9wXfYTgFd3XSYL1ER9FCoRuhXha6O2aO&#10;STBzJp0ZNfXpOwvB5c9/45vOW1OLKzlfWVbw3ktAEOdWV1wo2G2/3kYgfEDWWFsmBX/kYT7rvEwx&#10;0/bGa7puQiHiCPsMFZQhNJmUPi/JoO/Zhjh6J+sMhihdIbXDWxw3tUyTZCANVhwfSmzos6T8vLkY&#10;BcvxaPn70+fVfX080GF/PH+kLlGq+9ouJiACteEZfrS/tYK0Pxx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kaTHAAAA3gAAAA8AAAAAAAAAAAAAAAAAmAIAAGRy&#10;cy9kb3ducmV2LnhtbFBLBQYAAAAABAAEAPUAAACMAw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0P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A2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jQ/yAAAAN4AAAAPAAAAAAAAAAAAAAAAAJgCAABk&#10;cnMvZG93bnJldi54bWxQSwUGAAAAAAQABAD1AAAAjQM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qS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wN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KpIyAAAAN4AAAAPAAAAAAAAAAAAAAAAAJgCAABk&#10;cnMvZG93bnJldi54bWxQSwUGAAAAAAQABAD1AAAAjQM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P08kA&#10;AADeAAAADwAAAGRycy9kb3ducmV2LnhtbESPT2sCMRTE7wW/Q3hCbzXr1qrdGkULgpeC/w719ty8&#10;7i5uXrZJqtt++kYQPA4z8xtmMmtNLc7kfGVZQb+XgCDOra64ULDfLZ/GIHxA1lhbJgW/5GE27TxM&#10;MNP2whs6b0MhIoR9hgrKEJpMSp+XZND3bEMcvS/rDIYoXSG1w0uEm1qmSTKUBiuOCyU29F5Sftr+&#10;GAWL1/Hiez3gj7/N8UCHz+PpJXWJUo/ddv4GIlAb7uFbe6UVpIPR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gP08kAAADeAAAADwAAAAAAAAAAAAAAAACYAgAA&#10;ZHJzL2Rvd25yZXYueG1sUEsFBgAAAAAEAAQA9QAAAI4DA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Xp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Zen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0yP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TI8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6xLyAAAAN4AAAAPAAAAAAAAAAAAAAAAAJgCAABk&#10;cnMvZG93bnJldi54bWxQSwUGAAAAAAQABAD1AAAAjQM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J0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gZ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wnQyAAAAN4AAAAPAAAAAAAAAAAAAAAAAJgCAABk&#10;cnMvZG93bnJldi54bWxQSwUGAAAAAAQABAD1AAAAjQ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dosUA&#10;AADeAAAADwAAAGRycy9kb3ducmV2LnhtbERPyW7CMBC9V+IfrKnErTiNKEvAIKhUqRekshzgNsRD&#10;EhGPU9tAytfXBySOT2+fzltTiys5X1lW8N5LQBDnVldcKNhtv95GIHxA1lhbJgV/5GE+67xMMdP2&#10;xmu6bkIhYgj7DBWUITSZlD4vyaDv2YY4cifrDIYIXSG1w1sMN7VMk2QgDVYcG0ps6LOk/Ly5GAXL&#10;8Wj5+9Pn1X19PNBhfzx/pC5RqvvaLiYgArXhKX64v7WCtD8c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2ixQAAAN4AAAAPAAAAAAAAAAAAAAAAAJgCAABkcnMv&#10;ZG93bnJldi54bWxQSwUGAAAAAAQABAD1AAAAig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4OcgA&#10;AADeAAAADwAAAGRycy9kb3ducmV2LnhtbESPT2sCMRTE7wW/Q3hCbzXbxVpdjaKFQi+C/w56e25e&#10;dxc3L2uS6tpP3whCj8PM/IaZzFpTiws5X1lW8NpLQBDnVldcKNhtP1+GIHxA1lhbJgU38jCbdp4m&#10;mGl75TVdNqEQEcI+QwVlCE0mpc9LMuh7tiGO3rd1BkOUrpDa4TXCTS3TJBlIgxXHhRIb+igpP21+&#10;jILFaLg4r/q8/F0fD3TYH09vqUuUeu628zGIQG34Dz/aX1pB2n8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Dg5yAAAAN4AAAAPAAAAAAAAAAAAAAAAAJgCAABk&#10;cnMvZG93bnJldi54bWxQSwUGAAAAAAQABAD1AAAAjQM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HeccA&#10;AADeAAAADwAAAGRycy9kb3ducmV2LnhtbESPzWrCQBSF94LvMFyhO5002Koxo2ih0E2h2i7q7iZz&#10;mwQzd+LMVFOf3lkIXR7OH1++7k0rzuR8Y1nB4yQBQVxa3XCl4OvzdTwH4QOyxtYyKfgjD+vVcJBj&#10;pu2Fd3Teh0rEEfYZKqhD6DIpfVmTQT+xHXH0fqwzGKJ0ldQOL3HctDJNkmdpsOH4UGNHLzWVx/2v&#10;UbBdzLenjym/X3fFgQ7fxfEpdYlSD6N+swQRqA//4Xv7TStIp7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B3nHAAAA3gAAAA8AAAAAAAAAAAAAAAAAmAIAAGRy&#10;cy9kb3ducmV2LnhtbFBLBQYAAAAABAAEAPUAAACMAw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4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36Li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8l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x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TyVyAAAAN4AAAAPAAAAAAAAAAAAAAAAAJgCAABk&#10;cnMvZG93bnJldi54bWxQSwUGAAAAAAQABAD1AAAAjQM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ZD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ZkO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BeskA&#10;AADeAAAADwAAAGRycy9kb3ducmV2LnhtbESPT2vCQBTE70K/w/IKvenGkKpNXUULhV4E//RQb8/s&#10;Mwlm38bdrcZ++m6h4HGYmd8w03lnGnEh52vLCoaDBARxYXXNpYLP3Xt/AsIHZI2NZVJwIw/z2UNv&#10;irm2V97QZRtKESHsc1RQhdDmUvqiIoN+YFvi6B2tMxiidKXUDq8RbhqZJslIGqw5LlTY0ltFxWn7&#10;bRQsXybL8zrj1c/msKf91+H0nLpEqafHbvEKIlAX7uH/9odWkGbj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gBeskAAADeAAAADwAAAAAAAAAAAAAAAACYAgAA&#10;ZHJzL2Rvd25yZXYueG1sUEsFBgAAAAAEAAQA9QAAAI4DA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4cgA&#10;AADeAAAADwAAAGRycy9kb3ducmV2LnhtbESPT2sCMRTE74V+h/CE3mrWxX/dGqUKghdBbQ/19ty8&#10;7i5uXtYk1dVPb4RCj8PM/IaZzFpTizM5X1lW0OsmIIhzqysuFHx9Ll/HIHxA1lhbJgVX8jCbPj9N&#10;MNP2wls670IhIoR9hgrKEJpMSp+XZNB3bUMcvR/rDIYoXSG1w0uEm1qmSTKUBiuOCyU2tCgpP+5+&#10;jYL523h+2vR5fdse9rT/PhwHqUuUeum0H+8gArXhP/zXXmkFaX80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KThyAAAAN4AAAAPAAAAAAAAAAAAAAAAAJgCAABk&#10;cnMvZG93bnJldi54bWxQSwUGAAAAAAQABAD1AAAAjQM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6l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jqW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fDcgA&#10;AADeAAAADwAAAGRycy9kb3ducmV2LnhtbESPQWvCQBSE74L/YXlCb7ppsI1GV6mFQi+Faj3o7Zl9&#10;TYLZt+nuVlN/vSsIPQ4z8w0zX3amESdyvras4HGUgCAurK65VLD9ehtOQPiArLGxTAr+yMNy0e/N&#10;Mdf2zGs6bUIpIoR9jgqqENpcSl9UZNCPbEscvW/rDIYoXSm1w3OEm0amSfIsDdYcFyps6bWi4rj5&#10;NQpW08nq53PMH5f1YU/73eH4lLpEqYdB9zIDEagL/+F7+10rSMdZ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p8NyAAAAN4AAAAPAAAAAAAAAAAAAAAAAJgCAABk&#10;cnMvZG93bnJldi54bWxQSwUGAAAAAAQABAD1AAAAjQ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Lf8YA&#10;AADeAAAADwAAAGRycy9kb3ducmV2LnhtbERPz2vCMBS+C/4P4Qm7abriptZG0cFgl8F0O8zba/PW&#10;FpuXmmTa+debg7Djx/c7X/emFWdyvrGs4HGSgCAurW64UvD1+Tqeg/ABWWNrmRT8kYf1ajjIMdP2&#10;wjs670MlYgj7DBXUIXSZlL6syaCf2I44cj/WGQwRukpqh5cYblqZJsmzNNhwbKixo5eayuP+1yjY&#10;Lubb08eU36+74kCH7+L4lLpEqYdRv1mCCNSHf/Hd/aYVpNPZ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ULf8YAAADeAAAADwAAAAAAAAAAAAAAAACYAgAAZHJz&#10;L2Rvd25yZXYueG1sUEsFBgAAAAAEAAQA9QAAAIsDA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u5MgA&#10;AADeAAAADwAAAGRycy9kb3ducmV2LnhtbESPT2sCMRTE74LfITyhN812sVVXo2ih0ItQ/xz09ty8&#10;7i5uXtYk1bWfvhEKPQ4z8xtmtmhNLa7kfGVZwfMgAUGcW11xoWC/e++PQfiArLG2TAru5GEx73Zm&#10;mGl74w1dt6EQEcI+QwVlCE0mpc9LMugHtiGO3pd1BkOUrpDa4S3CTS3TJHmVBiuOCyU29FZSft5+&#10;GwWryXh1+Rzy+mdzOtLxcDq/pC5R6qnXLqcgArXhP/zX/tAK0uFo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a7kyAAAAN4AAAAPAAAAAAAAAAAAAAAAAJgCAABk&#10;cnMvZG93bnJldi54bWxQSwUGAAAAAAQABAD1AAAAjQM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3XscA&#10;AADeAAAADwAAAGRycy9kb3ducmV2LnhtbESPzWrCQBSF9wXfYbiCuzoxWBujo6ggdFNQ20XdXTPX&#10;JJi5E2dGTfv0nUWhy8P545svO9OIOzlfW1YwGiYgiAuray4VfH5snzMQPiBrbCyTgm/ysFz0nuaY&#10;a/vgPd0PoRRxhH2OCqoQ2lxKX1Rk0A9tSxy9s3UGQ5SulNrhI46bRqZJMpEGa44PFba0qai4HG5G&#10;wXqara+7Mb//7E9HOn6dLi+pS5Qa9LvVDESgLvyH/9pvWkE6fs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Gd17HAAAA3gAAAA8AAAAAAAAAAAAAAAAAmAIAAGRy&#10;cy9kb3ducmV2LnhtbFBLBQYAAAAABAAEAPUAAACMAw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SxcgA&#10;AADeAAAADwAAAGRycy9kb3ducmV2LnhtbESPQWvCQBSE74L/YXmF3nRj0DZGV9FCoZdCtR709sy+&#10;JsHs23R3q7G/visUPA4z8w0zX3amEWdyvrasYDRMQBAXVtdcKth9vg4yED4ga2wsk4IreVgu+r05&#10;5tpeeEPnbShFhLDPUUEVQptL6YuKDPqhbYmj92WdwRClK6V2eIlw08g0SZ6kwZrjQoUtvVRUnLY/&#10;RsF6mq2/P8b8/rs5HuiwP54mqUuUenzoVjMQgbpwD/+337SCdPy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tLF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Xc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6zS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V3HAAAA3gAAAA8AAAAAAAAAAAAAAAAAmAIAAGRy&#10;cy9kb3ducmV2LnhtbFBLBQYAAAAABAAEAPUAAACMAwAAAAA=&#10;" filled="f" stroked="f">
                          <v:textbox inset="0,0,0,0">
                            <w:txbxContent>
                              <w:p w:rsidR="001C5812" w:rsidRPr="007B71B9" w:rsidRDefault="001C5812"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rx8kA&#10;AADeAAAADwAAAGRycy9kb3ducmV2LnhtbESPQU/CQBSE7yb+h80z4WJkK4KWwkIIRsOVgoneHt1H&#10;t6H7tnYXqPx618SE42RmvslM552txYlaXzlW8NhPQBAXTldcKthu3h5SED4ga6wdk4If8jCf3d5M&#10;MdPuzGs65aEUEcI+QwUmhCaT0heGLPq+a4ijt3etxRBlW0rd4jnCbS0HSfIsLVYcFww2tDRUHPKj&#10;VTB8/9ym5ihH+cd4952ar9f7Q3NRqnfXLSYgAnXhGv5vr7SCwfAlfYK/O/E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nrx8kAAADeAAAADwAAAAAAAAAAAAAAAACYAgAA&#10;ZHJzL2Rvd25yZXYueG1sUEsFBgAAAAAEAAQA9QAAAI4DA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e5MYA&#10;AADeAAAADwAAAGRycy9kb3ducmV2LnhtbESPT4vCMBTE78J+h/AWvGlqKSrVKP5B7MGD6y57fjZv&#10;27LNS2mi1m9vBMHjMDO/YebLztTiSq2rLCsYDSMQxLnVFRcKfr53gykI55E11pZJwZ0cLBcfvTmm&#10;2t74i64nX4gAYZeigtL7JpXS5SUZdEPbEAfvz7YGfZBtIXWLtwA3tYyjaCwNVhwWSmxoU1L+f7oY&#10;BZyMj/k2Prsmmeyr7PCbrdddplT/s1vNQHjq/Dv8amdaQZxMpgk874Qr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5e5MYAAADeAAAADwAAAAAAAAAAAAAAAACYAgAAZHJz&#10;L2Rvd25yZXYueG1sUEsFBgAAAAAEAAQA9QAAAIsDA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Jp8UA&#10;AADeAAAADwAAAGRycy9kb3ducmV2LnhtbESPS4sCMRCE74L/IbSwF9HMio4yGkWWFWTdw/q6N5Oe&#10;B046wyTq+O/NguCxqKqvqMWqNZW4UeNKywo+hxEI4tTqknMFp+NmMAPhPLLGyjIpeJCD1bLbWWCi&#10;7Z33dDv4XAQIuwQVFN7XiZQuLcigG9qaOHiZbQz6IJtc6gbvAW4qOYqiWBosOSwUWNNXQenlcDUK&#10;sl8T7/74Z91+j1OZ2b4+X3Ov1EevXc9BeGr9O/xqb7WC0Xg6m8D/nXA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cmn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EZccA&#10;AADeAAAADwAAAGRycy9kb3ducmV2LnhtbESPT2vCQBTE7wW/w/KEXopuGorV6CpSEEovwT8IuT2z&#10;z2ww+zZkV43fvlsQehxm5jfMYtXbRtyo87VjBe/jBARx6XTNlYLDfjOagvABWWPjmBQ8yMNqOXhZ&#10;YKbdnbd024VKRAj7DBWYENpMSl8asujHriWO3tl1FkOUXSV1h/cIt41Mk2QiLdYcFwy29GWovOyu&#10;VkH+s7+YoqhyzI/pSffFzL49tFKvw349BxGoD//hZ/tbK0g/PqcT+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CRGX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dP8gA&#10;AADeAAAADwAAAGRycy9kb3ducmV2LnhtbESPQWvCQBSE70L/w/IKXqRuaqWR1FWkqC3iRSu0x2f2&#10;mQ1m34bsatJ/3y0IHoeZ+YaZzjtbiSs1vnSs4HmYgCDOnS65UHD4Wj1NQPiArLFyTAp+ycN89tCb&#10;YqZdyzu67kMhIoR9hgpMCHUmpc8NWfRDVxNH7+QaiyHKppC6wTbCbSVHSfIqLZYcFwzW9G4oP+8v&#10;VsHusGx/jmabr9JBuv1ev2yOHydUqv/YLd5ABOrCPXxrf2oFo3E6Se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p0/yAAAAN4AAAAPAAAAAAAAAAAAAAAAAJgCAABk&#10;cnMvZG93bnJldi54bWxQSwUGAAAAAAQABAD1AAAAjQM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2cQA&#10;AADeAAAADwAAAGRycy9kb3ducmV2LnhtbERPS27CMBDdV+odrKnUXXECiKKAg6pCJVpWBQ4wxJMP&#10;jcepbSDl9HhRieXT+88XvWnFmZxvLCtIBwkI4sLqhisF+93HyxSED8gaW8uk4I88LPLHhzlm2l74&#10;m87bUIkYwj5DBXUIXSalL2oy6Ae2I45caZ3BEKGrpHZ4ieGmlcMkmUiDDceGGjt6r6n42Z6MAv2b&#10;ll/H3fWQTtymO32OklW6XCn1/NS/zUAE6sNd/O9eawXD8es07o134hW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r9nEAAAA3gAAAA8AAAAAAAAAAAAAAAAAmAIAAGRycy9k&#10;b3ducmV2LnhtbFBLBQYAAAAABAAEAPUAAACJ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n5MgA&#10;AADeAAAADwAAAGRycy9kb3ducmV2LnhtbESPQWvCQBSE74X+h+UJvdWN0moSXSUIllIoEvXi7ZF9&#10;JsHs25DdxtRf3y0IHoeZ+YZZrgfTiJ46V1tWMBlHIIgLq2suFRwP29cYhPPIGhvLpOCXHKxXz09L&#10;TLW9ck793pciQNilqKDyvk2ldEVFBt3YtsTBO9vOoA+yK6Xu8BrgppHTKJpJgzWHhQpb2lRUXPY/&#10;RsHHezvf5t+35Gtyuu3ypM828ZAp9TIasgUIT4N/hO/tT61g+jaPE/i/E6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fkyAAAAN4AAAAPAAAAAAAAAAAAAAAAAJgCAABk&#10;cnMvZG93bnJldi54bWxQSwUGAAAAAAQABAD1AAAAjQM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GQccA&#10;AADeAAAADwAAAGRycy9kb3ducmV2LnhtbESPy27CMBBF95X4B2uQ2BUHRHkEDEItlbooIAIbdkM8&#10;JBHxOLJdSP++XlRieXVfOotVa2pxJ+crywoG/QQEcW51xYWC0/HzdQrCB2SNtWVS8EseVsvOywJT&#10;bR98oHsWChFH2KeooAyhSaX0eUkGfd82xNG7WmcwROkKqR0+4rip5TBJxtJgxfGhxIbeS8pv2Y9R&#10;0CQD9zYe7S7n79nkvNl+XDO53yvV67brOYhAbXiG/9tfWsFwNJl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SBkHHAAAA3gAAAA8AAAAAAAAAAAAAAAAAmAIAAGRy&#10;cy9kb3ducmV2LnhtbFBLBQYAAAAABAAEAPUAAACMAw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j2sgA&#10;AADeAAAADwAAAGRycy9kb3ducmV2LnhtbESPQWvCQBSE7wX/w/IEb3UTsVqjq5RqoYdWMe3F22v2&#10;mQSzb8Puqum/d4VCj8PMfMMsVp1pxIWcry0rSIcJCOLC6ppLBd9fb4/PIHxA1thYJgW/5GG17D0s&#10;MNP2ynu65KEUEcI+QwVVCG0mpS8qMuiHtiWO3tE6gyFKV0rt8BrhppGjJJlIgzXHhQpbeq2oOOVn&#10;o6BNUvc0GW9/Dh+z6WHzuT7mcrdTatDvXuYgAnXhP/zXftcKRuPpLIX7nXg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qPayAAAAN4AAAAPAAAAAAAAAAAAAAAAAJgCAABk&#10;cnMvZG93bnJldi54bWxQSwUGAAAAAAQABAD1AAAAjQM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ab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82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pvyAAAAN4AAAAPAAAAAAAAAAAAAAAAAJgCAABk&#10;cnMvZG93bnJldi54bWxQSwUGAAAAAAQABAD1AAAAjQM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1/9MkA&#10;AADeAAAADwAAAGRycy9kb3ducmV2LnhtbESPT2sCMRTE7wW/Q3hCbzXr1lZdjVILBS8F/x309tw8&#10;dxc3L9sk1bWfvikUPA4z8xtmOm9NLS7kfGVZQb+XgCDOra64ULDbfjyNQPiArLG2TApu5GE+6zxM&#10;MdP2ymu6bEIhIoR9hgrKEJpMSp+XZND3bEMcvZN1BkOUrpDa4TXCTS3TJHmVBiuOCyU29F5Sft58&#10;GwWL8WjxtRrw58/6eKDD/nh+SV2i1GO3fZuACNSGe/i/vdQK0sFw/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1/9MkAAADeAAAADwAAAAAAAAAAAAAAAACYAgAA&#10;ZHJzL2Rvd25yZXYueG1sUEsFBgAAAAAEAAQA9QAAAI4DA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g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u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OeA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CG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EIb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cbMgA&#10;AADeAAAADwAAAGRycy9kb3ducmV2LnhtbESPT2sCMRTE7wW/Q3hCbzXbxVpdjaKFQi+C/w56e25e&#10;dxc3L2uS6tpP3whCj8PM/IaZzFpTiws5X1lW8NpLQBDnVldcKNhtP1+GIHxA1lhbJgU38jCbdp4m&#10;mGl75TVdNqEQEcI+QwVlCE0mpc9LMuh7tiGO3rd1BkOUrpDa4TXCTS3TJBlIgxXHhRIb+igpP21+&#10;jILFaLg4r/q8/F0fD3TYH09vqUuUeu628zGIQG34Dz/aX1pB2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txs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598gA&#10;AADeAAAADwAAAGRycy9kb3ducmV2LnhtbESPT2sCMRTE74LfITyhN812sVVXo2ih0ItQ/xz09ty8&#10;7i5uXtYk1bWfvhEKPQ4z8xtmtmhNLa7kfGVZwfMgAUGcW11xoWC/e++PQfiArLG2TAru5GEx73Zm&#10;mGl74w1dt6EQEcI+QwVlCE0mpc9LMugHtiGO3pd1BkOUrpDa4S3CTS3TJHmVBiuOCyU29FZSft5+&#10;GwWryXh1+Rzy+mdzOtLxcDq/pC5R6qnXLqcgArXhP/zX/tAK0uFo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nn3yAAAAN4AAAAPAAAAAAAAAAAAAAAAAJgCAABk&#10;cnMvZG93bnJldi54bWxQSwUGAAAAAAQABAD1AAAAjQ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thcUA&#10;AADeAAAADwAAAGRycy9kb3ducmV2LnhtbERPyW7CMBC9V+o/WFOJW3GIWAMGFaRKXCqxHeA2xEMS&#10;EY9T24W0X18fkDg+vX22aE0tbuR8ZVlBr5uAIM6trrhQcNh/vo9B+ICssbZMCn7Jw2L++jLDTNs7&#10;b+m2C4WIIewzVFCG0GRS+rwkg75rG+LIXawzGCJ0hdQO7zHc1DJNkqE0WHFsKLGhVUn5dfdjFCwn&#10;4+X3ps9ff9vziU7H83WQukSpzlv7MQURqA1P8cO91grS/mg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e2FxQAAAN4AAAAPAAAAAAAAAAAAAAAAAJgCAABkcnMv&#10;ZG93bnJldi54bWxQSwUGAAAAAAQABAD1AAAAigM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IHsgA&#10;AADeAAAADwAAAGRycy9kb3ducmV2LnhtbESPQWvCQBSE74L/YXmF3nTTYNWkrqKFQi9C1R7q7Zl9&#10;TYLZt+nuVlN/fVcQPA4z8w0zW3SmESdyvras4GmYgCAurK65VPC5extMQfiArLGxTAr+yMNi3u/N&#10;MNf2zBs6bUMpIoR9jgqqENpcSl9UZNAPbUscvW/rDIYoXSm1w3OEm0amSTKWBmuOCxW29FpRcdz+&#10;GgWrbLr6+Rjx+rI57Gn/dTg+py5R6vGhW76ACNSFe/jWftcK0tEky+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pUgeyAAAAN4AAAAPAAAAAAAAAAAAAAAAAJgCAABk&#10;cnMvZG93bnJldi54bWxQSwUGAAAAAAQABAD1AAAAjQM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gUs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c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4FLHAAAA3gAAAA8AAAAAAAAAAAAAAAAAmAIAAGRy&#10;cy9kb3ducmV2LnhtbFBLBQYAAAAABAAEAPUAAACMAw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1FycgA&#10;AADeAAAADwAAAGRycy9kb3ducmV2LnhtbESPQWsCMRSE74X+h/AK3mriYsu6GqUWBC+Fanuot+fm&#10;dXdx87JNoq7++qYg9DjMzDfMbNHbVpzIh8axhtFQgSAunWm40vD5sXrMQYSIbLB1TBouFGAxv7+b&#10;YWHcmTd02sZKJAiHAjXUMXaFlKGsyWIYuo44ed/OW4xJ+koaj+cEt63MlHqWFhtOCzV29FpTedge&#10;rYblJF/+vI/57brZ72j3tT88ZV5pPXjoX6YgIvXxP3xrr42GbJy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UXJ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vsgA&#10;AADeAAAADwAAAGRycy9kb3ducmV2LnhtbESPQUsDMRSE74L/ITzBm5u4tGXdNi22IHgp2OrB3l43&#10;r7tLNy/bJLarv74RBI/DzHzDzBaD7cSZfGgda3jMFAjiypmWaw0f7y8PBYgQkQ12jknDNwVYzG9v&#10;Zlgad+ENnbexFgnCoUQNTYx9KWWoGrIYMtcTJ+/gvMWYpK+l8XhJcNvJXKmJtNhyWmiwp1VD1XH7&#10;ZTUsn4rl6W3E65/Nfke7z/1xnHul9f3d8DwFEWmI/+G/9qvRkI8K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v9u+yAAAAN4AAAAPAAAAAAAAAAAAAAAAAJgCAABk&#10;cnMvZG93bnJldi54bWxQSwUGAAAAAAQABAD1AAAAjQM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JcgA&#10;AADeAAAADwAAAGRycy9kb3ducmV2LnhtbESPQUvDQBSE74L/YXmCN7trjBJjt8UWBC9CUz3Y22v2&#10;mYRm36a7axv99d2C4HGYmW+Y6Xy0vTiQD51jDbcTBYK4dqbjRsPH+8tNASJEZIO9Y9LwQwHms8uL&#10;KZbGHbmiwzo2IkE4lKihjXEopQx1SxbDxA3Eyfty3mJM0jfSeDwmuO1lptSDtNhxWmhxoGVL9W79&#10;bTUsHovFfpXz22+13dDmc7u7z7zS+vpqfH4CEWmM/+G/9qvRkOWF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34l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mUcgA&#10;AADeAAAADwAAAGRycy9kb3ducmV2LnhtbESPQUsDMRSE7wX/Q3hCb23issq6Ni1WKPQi2OrB3l43&#10;z92lm5c1SdvVX2+EQo/DzHzDzBaD7cSJfGgda7ibKhDElTMt1xo+3leTAkSIyAY7x6ThhwIs5jej&#10;GZbGnXlDp22sRYJwKFFDE2NfShmqhiyGqeuJk/flvMWYpK+l8XhOcNvJTKkHabHltNBgTy8NVYft&#10;0WpYPhbL77ecX383+x3tPveH+8wrrce3w/MTiEhDvIYv7bXRkOW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uZR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ysgA&#10;AADeAAAADwAAAGRycy9kb3ducmV2LnhtbESPQWsCMRSE7wX/Q3iCt5p00bLdGkULBS9CtT3U23Pz&#10;uru4eVmTqNv++qYg9DjMzDfMbNHbVlzIh8axhoexAkFcOtNwpeHj/fU+BxEissHWMWn4pgCL+eBu&#10;hoVxV97SZRcrkSAcCtRQx9gVUoayJoth7Dri5H05bzEm6StpPF4T3LYyU+pRWmw4LdTY0UtN5XF3&#10;thpWT/nq9Dbhzc/2sKf95+E4zb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VkPKyAAAAN4AAAAPAAAAAAAAAAAAAAAAAJgCAABk&#10;cnMvZG93bnJldi54bWxQSwUGAAAAAAQABAD1AAAAjQM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v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hN29yAAAAN4AAAAPAAAAAAAAAAAAAAAAAJgCAABk&#10;cnMvZG93bnJldi54bWxQSwUGAAAAAAQABAD1AAAAjQM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h4JsgA&#10;AADeAAAADwAAAGRycy9kb3ducmV2LnhtbESPQWsCMRSE74X+h/AKvdWki7XrapRaELwUqu1Bb8/N&#10;c3dx87JNUt321zeC0OMwM98w03lvW3EiHxrHGh4HCgRx6UzDlYbPj+VDDiJEZIOtY9LwQwHms9ub&#10;KRbGnXlNp02sRIJwKFBDHWNXSBnKmiyGgeuIk3dw3mJM0lfSeDwnuG1lptRIWmw4LdTY0WtN5XHz&#10;bTUsxvni633Ib7/r/Y522/3xKfNK6/u7/mUCIlIf/8PX9spoyIa5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HgmyAAAAN4AAAAPAAAAAAAAAAAAAAAAAJgCAABk&#10;cnMvZG93bnJldi54bWxQSwUGAAAAAAQABAD1AAAAjQ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sVM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G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xUxQAAAN4AAAAPAAAAAAAAAAAAAAAAAJgCAABkcnMv&#10;ZG93bnJldi54bWxQSwUGAAAAAAQABAD1AAAAig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Jz8gA&#10;AADeAAAADwAAAGRycy9kb3ducmV2LnhtbESPQWsCMRSE74X+h/AK3mrSxZZ1NUotCF4K1XrQ23Pz&#10;3F3cvGyTqNv++qYg9DjMzDfMdN7bVlzIh8axhqehAkFcOtNwpWH7uXzMQYSIbLB1TBq+KcB8dn83&#10;xcK4K6/psomVSBAOBWqoY+wKKUNZk8UwdB1x8o7OW4xJ+koaj9cEt63MlHqRFhtOCzV29FZTedqc&#10;rYbFOF98fYz4/Wd92NN+dzg9Z15pPXjoXycgIvXxP3xrr4yGbJSr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0nPyAAAAN4AAAAPAAAAAAAAAAAAAAAAAJgCAABk&#10;cnMvZG93bnJldi54bWxQSwUGAAAAAAQABAD1AAAAjQM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2j8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z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4do/HAAAA3gAAAA8AAAAAAAAAAAAAAAAAmAIAAGRy&#10;cy9kb3ducmV2LnhtbFBLBQYAAAAABAAEAPUAAACMAw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TFMgA&#10;AADeAAAADwAAAGRycy9kb3ducmV2LnhtbESPT2vCQBTE74V+h+UJvdVNgi0xukotFHop1D8HvT2z&#10;zySYfZvubjX66bsFweMwM79hpvPetOJEzjeWFaTDBARxaXXDlYLN+uM5B+EDssbWMim4kIf57PFh&#10;ioW2Z17SaRUqESHsC1RQh9AVUvqyJoN+aDvi6B2sMxiidJXUDs8RblqZJcmrNNhwXKixo/eayuPq&#10;1yhYjPPFz/eIv67L/Y522/3xJXOJUk+D/m0CIlAf7uFb+1MryEZ5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NMU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NY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g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k1j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o+MkA&#10;AADeAAAADwAAAGRycy9kb3ducmV2LnhtbESPT2vCQBTE74LfYXmCN90Y/5CmrqKFQi+Fqj3U2zP7&#10;TILZt+nuVtN++m5B6HGYmd8wy3VnGnEl52vLCibjBARxYXXNpYL3w/MoA+EDssbGMin4Jg/rVb+3&#10;xFzbG+/oug+liBD2OSqoQmhzKX1RkUE/ti1x9M7WGQxRulJqh7cIN41Mk2QhDdYcFyps6ami4rL/&#10;Mgq2D9n2823Grz+705GOH6fLPHWJUsNBt3kEEagL/+F7+0UrSGf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Sro+MkAAADeAAAADwAAAAAAAAAAAAAAAACYAgAA&#10;ZHJzL2Rvd25yZXYueG1sUEsFBgAAAAAEAAQA9QAAAI4DA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wjMgA&#10;AADeAAAADwAAAGRycy9kb3ducmV2LnhtbESPT2vCQBTE74V+h+UVvNWNIZYYXaUWhF4E//RQb8/s&#10;axLMvk13t5r203cFweMwM79hZovetOJMzjeWFYyGCQji0uqGKwUf+9VzDsIHZI2tZVLwSx4W88eH&#10;GRbaXnhL512oRISwL1BBHUJXSOnLmgz6oe2Io/dlncEQpaukdniJcNPKNElepMGG40KNHb3VVJ52&#10;P0bBcpIvvzcZr/+2xwMdPo+nceoSpQZP/esURKA+3MO39rtWkGb5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3CM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F8gA&#10;AADeAAAADwAAAGRycy9kb3ducmV2LnhtbESPT2vCQBTE74V+h+UVeqsbg5Y0uooWCl4E/x3q7Zl9&#10;JsHs27i71ein7wqFHoeZ+Q0znnamERdyvrasoN9LQBAXVtdcKthtv94yED4ga2wsk4IbeZhOnp/G&#10;mGt75TVdNqEUEcI+RwVVCG0upS8qMuh7tiWO3tE6gyFKV0rt8BrhppFpkrxLgzXHhQpb+qyoOG1+&#10;jIL5RzY/rwa8vK8Pe9p/H07D1CVKvb50sxGIQF34D/+1F1pBOsj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j9UX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LY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Utg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u+8gA&#10;AADeAAAADwAAAGRycy9kb3ducmV2LnhtbESPQWvCQBSE74L/YXmF3nRj0DZGV9FCoZdCtR709sy+&#10;JsHs23R3q7G/visUPA4z8w0zX3amEWdyvrasYDRMQBAXVtdcKth9vg4yED4ga2wsk4IreVgu+r05&#10;5tpeeEPnbShFhLDPUUEVQptL6YuKDPqhbYmj92WdwRClK6V2eIlw08g0SZ6kwZrjQoUtvVRUnLY/&#10;RsF6mq2/P8b8/rs5HuiwP54mqUuUenzoVjMQgbpwD/+337SCdJy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e77yAAAAN4AAAAPAAAAAAAAAAAAAAAAAJgCAABk&#10;cnMvZG93bnJldi54bWxQSwUGAAAAAAQABAD1AAAAjQ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56icUA&#10;AADeAAAADwAAAGRycy9kb3ducmV2LnhtbERPy2rCQBTdC/7DcAvd6cRgJUZH0UKhm4KPLurumrlN&#10;gpk76cxUo1/vLASXh/OeLzvTiDM5X1tWMBomIIgLq2suFXzvPwYZCB+QNTaWScGVPCwX/d4cc20v&#10;vKXzLpQihrDPUUEVQptL6YuKDPqhbYkj92udwRChK6V2eInhppFpkkykwZpjQ4UtvVdUnHb/RsF6&#10;mq3/NmP+um2PBzr8HE9vqUuUen3pVjMQgbrwFD/cn1pBOs5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nqJxQAAAN4AAAAPAAAAAAAAAAAAAAAAAJgCAABkcnMv&#10;ZG93bnJldi54bWxQSwUGAAAAAAQABAD1AAAAig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E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t8SyAAAAN4AAAAPAAAAAAAAAAAAAAAAAJgCAABk&#10;cnMvZG93bnJldi54bWxQSwUGAAAAAAQABAD1AAAAjQM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8MsYA&#10;AADeAAAADwAAAGRycy9kb3ducmV2LnhtbESPy2rCQBSG94LvMJxCdzppsJJGR9FCwU3B26Lujplj&#10;EsycSWdGTfv0zkJw+fPf+KbzzjTiSs7XlhW8DRMQxIXVNZcK9ruvQQbCB2SNjWVS8Ece5rN+b4q5&#10;tjfe0HUbShFH2OeooAqhzaX0RUUG/dC2xNE7WWcwROlKqR3e4rhpZJokY2mw5vhQYUufFRXn7cUo&#10;WH5ky9/1iL//N8cDHX6O5/fUJUq9vnSLCYhAXXiGH+2VVpCOsj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S8MsYAAADeAAAADwAAAAAAAAAAAAAAAACYAgAAZHJz&#10;L2Rvd25yZXYueG1sUEsFBgAAAAAEAAQA9QAAAIsDA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ZqcgA&#10;AADeAAAADwAAAGRycy9kb3ducmV2LnhtbESPT2vCQBTE74LfYXmF3nRjsCVGV9FCoZeCf3qot2f2&#10;NQlm36a7W41++q4geBxm5jfMbNGZRpzI+dqygtEwAUFcWF1zqeBr9z7IQPiArLGxTAou5GEx7/dm&#10;mGt75g2dtqEUEcI+RwVVCG0upS8qMuiHtiWO3o91BkOUrpTa4TnCTSPTJHmVBmuOCxW29FZRcdz+&#10;GQWrSbb6XY/587o57Gn/fTi+pC5R6vmpW05BBOrCI3xvf2gF6Th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2Bmp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H3sgA&#10;AADeAAAADwAAAGRycy9kb3ducmV2LnhtbESPQUsDMRSE74L/ITzBm5s1tGXdNi22IHgp2OrB3l43&#10;r7tLNy/bJLarv74RBI/DzHzDzBaD7cSZfGgda3jMchDElTMt1xo+3l8eChAhIhvsHJOGbwqwmN/e&#10;zLA07sIbOm9jLRKEQ4kamhj7UspQNWQxZK4nTt7BeYsxSV9L4/GS4LaTKs8n0mLLaaHBnlYNVcft&#10;l9WwfCqWp7cRr382+x3tPvfHsfK51vd3w/MURKQh/of/2q9GgxoV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CofeyAAAAN4AAAAPAAAAAAAAAAAAAAAAAJgCAABk&#10;cnMvZG93bnJldi54bWxQSwUGAAAAAAQABAD1AAAAjQM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iRc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RiJF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6M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an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7ox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qsgA&#10;AADeAAAADwAAAGRycy9kb3ducmV2LnhtbESPQWvCQBSE70L/w/IK3nTToCVNXaUKghehag/19sy+&#10;JsHs23R31eiv7xYEj8PMfMNMZp1pxJmcry0reBkmIIgLq2suFXztloMMhA/IGhvLpOBKHmbTp94E&#10;c20vvKHzNpQiQtjnqKAKoc2l9EVFBv3QtsTR+7HOYIjSlVI7vES4aWSaJK/SYM1xocKWFhUVx+3J&#10;KJi/ZfPfzxGvb5vDnvbfh+M4dYlS/efu4x1EoC48wvf2SitIR1k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4x+q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B3cgA&#10;AADeAAAADwAAAGRycy9kb3ducmV2LnhtbESPT2vCQBTE74V+h+UVvNVNg5UYXaUWCl4E//RQb8/s&#10;axLMvk13V0399K4geBxm5jfMZNaZRpzI+dqygrd+AoK4sLrmUsH39us1A+EDssbGMin4Jw+z6fPT&#10;BHNtz7ym0yaUIkLY56igCqHNpfRFRQZ937bE0fu1zmCI0pVSOzxHuGlkmiRDabDmuFBhS58VFYfN&#10;0SiYj7L532rAy8t6v6Pdz/7wnrpEqd5L9zEGEagLj/C9vdAK0kGW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YHdyAAAAN4AAAAPAAAAAAAAAAAAAAAAAJgCAABk&#10;cnMvZG93bnJldi54bWxQSwUGAAAAAAQABAD1AAAAjQM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kRs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0kRskAAADeAAAADwAAAAAAAAAAAAAAAACYAgAA&#10;ZHJzL2Rvd25yZXYueG1sUEsFBgAAAAAEAAQA9QAAAI4DA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wNMUA&#10;AADeAAAADwAAAGRycy9kb3ducmV2LnhtbERPy2rCQBTdC/7DcAvd6aTBShodRQsFNwVfi7q7Zq5J&#10;MHMnnRk17dc7C8Hl4byn88404krO15YVvA0TEMSF1TWXCva7r0EGwgdkjY1lUvBHHuazfm+KubY3&#10;3tB1G0oRQ9jnqKAKoc2l9EVFBv3QtsSRO1lnMEToSqkd3mK4aWSaJGNpsObYUGFLnxUV5+3FKFh+&#10;ZMvf9Yi//zfHAx1+juf31CVKvb50iwmIQF14ih/ulVaQjrI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A0xQAAAN4AAAAPAAAAAAAAAAAAAAAAAJgCAABkcnMv&#10;ZG93bnJldi54bWxQSwUGAAAAAAQABAD1AAAAig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Vr8gA&#10;AADeAAAADwAAAGRycy9kb3ducmV2LnhtbESPT2vCQBTE70K/w/IKvemmwZYYXaUWCr0U/HfQ2zP7&#10;TILZt+nuVqOfvisIHoeZ+Q0zmXWmESdyvras4HWQgCAurK65VLBZf/UzED4ga2wsk4ILeZhNn3oT&#10;zLU985JOq1CKCGGfo4IqhDaX0hcVGfQD2xJH72CdwRClK6V2eI5w08g0Sd6lwZrjQoUtfVZUHFd/&#10;RsF8lM1/F0P+uS73O9pt98e31CVKvTx3H2MQgbrwCN/b31pBOsz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hWvyAAAAN4AAAAPAAAAAAAAAAAAAAAAAJgCAABk&#10;cnMvZG93bnJldi54bWxQSwUGAAAAAAQABAD1AAAAjQM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q78cA&#10;AADeAAAADwAAAGRycy9kb3ducmV2LnhtbESPy2rCQBSG9wXfYTiCuzoxtRKjo2ih0E2hXha6O2aO&#10;STBzJs6MmvbpO4tClz//jW++7Ewj7uR8bVnBaJiAIC6srrlUsN+9P2cgfEDW2FgmBd/kYbnoPc0x&#10;1/bBG7pvQyniCPscFVQhtLmUvqjIoB/aljh6Z+sMhihdKbXDRxw3jUyTZCIN1hwfKmzpraLisr0Z&#10;Betptr5+jfnzZ3M60vFwurymLlFq0O9WMxCBuvAf/mt/aAXpOHu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Ku/HAAAA3gAAAA8AAAAAAAAAAAAAAAAAmAIAAGRy&#10;cy9kb3ducmV2LnhtbFBLBQYAAAAABAAEAPUAAACMAw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PdMkA&#10;AADeAAAADwAAAGRycy9kb3ducmV2LnhtbESPT2vCQBTE74LfYXmCN90Y/5CmrqKFQi+Fqj3U2zP7&#10;TILZt+nuVtN++m5B6HGYmd8wy3VnGnEl52vLCibjBARxYXXNpYL3w/MoA+EDssbGMin4Jg/rVb+3&#10;xFzbG+/oug+liBD2OSqoQmhzKX1RkUE/ti1x9M7WGQxRulJqh7cIN41Mk2QhDdYcFyps6ami4rL/&#10;Mgq2D9n2823Grz+705GOH6fLPHWJUsNBt3kEEagL/+F7+0UrSGf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PdM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RA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9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0xED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0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S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7SY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s7MgA&#10;AADeAAAADwAAAGRycy9kb3ducmV2LnhtbESPQWvCQBSE74X+h+UVvNVNYyoxdZVaEHoRqu1Bb8/s&#10;axLMvk13V0399V2h4HGYmW+Y6bw3rTiR841lBU/DBARxaXXDlYKvz+VjDsIHZI2tZVLwSx7ms/u7&#10;KRbannlNp02oRISwL1BBHUJXSOnLmgz6oe2Io/dtncEQpaukdniOcNPKNEnG0mDDcaHGjt5qKg+b&#10;o1GwmOSLn4+MV5f1fke77f7wnLpEqcFD//oCIlAfbuH/9rtWkGb5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zs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Jd8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Ool3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XAM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6BcAyAAAAN4AAAAPAAAAAAAAAAAAAAAAAJgCAABk&#10;cnMvZG93bnJldi54bWxQSwUGAAAAAAQABAD1AAAAjQM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ym8kA&#10;AADeAAAADwAAAGRycy9kb3ducmV2LnhtbESPQWvCQBSE7wX/w/KE3urG1NoYXUULBS+Fanuot2f2&#10;mQSzb+PuVmN/fbdQ8DjMzDfMbNGZRpzJ+dqyguEgAUFcWF1zqeDz4/UhA+EDssbGMim4kofFvHc3&#10;w1zbC2/ovA2liBD2OSqoQmhzKX1RkUE/sC1x9A7WGQxRulJqh5cIN41Mk2QsDdYcFyps6aWi4rj9&#10;NgpWk2x1eh/x289mv6Pd1/74lLpEqft+t5yCCNSFW/i/vdY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Sym8kAAADeAAAADwAAAAAAAAAAAAAAAACYAgAA&#10;ZHJzL2Rvd25yZXYueG1sUEsFBgAAAAAEAAQA9QAAAI4DA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m6cUA&#10;AADeAAAADwAAAGRycy9kb3ducmV2LnhtbERPu27CMBTdK/EP1kViKw4pRSFgEFSq1KVSeQywXeJL&#10;EhFfB9tA2q+vh0odj857vuxMI+7kfG1ZwWiYgCAurK65VLDfvT9nIHxA1thYJgXf5GG56D3NMdf2&#10;wRu6b0MpYgj7HBVUIbS5lL6oyKAf2pY4cmfrDIYIXSm1w0cMN41Mk2QiDdYcGyps6a2i4rK9GQXr&#10;aba+fo3582dzOtLxcLq8pi5RatDvVjMQgbrwL/5zf2gF6Th7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ybpxQAAAN4AAAAPAAAAAAAAAAAAAAAAAJgCAABkcnMv&#10;ZG93bnJldi54bWxQSwUGAAAAAAQABAD1AAAAig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Dc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g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d4NyyAAAAN4AAAAPAAAAAAAAAAAAAAAAAJgCAABk&#10;cnMvZG93bnJldi54bWxQSwUGAAAAAAQABAD1AAAAjQM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ZkscA&#10;AADeAAAADwAAAGRycy9kb3ducmV2LnhtbESPy2rCQBSG90LfYTiF7nTSECVNHaUWCm6EelnU3TFz&#10;mgQzZ9KZUaNP31kILn/+G9903ptWnMn5xrKC11ECgri0uuFKwW77NcxB+ICssbVMCq7kYT57Gkyx&#10;0PbCazpvQiXiCPsCFdQhdIWUvqzJoB/Zjjh6v9YZDFG6SmqHlzhuWpkmyUQabDg+1NjRZ03lcXMy&#10;ChZv+eLvO+PVbX3Y0/7ncBynLlHq5bn/eAcRqA+P8L291ArSLM8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LWZLHAAAA3gAAAA8AAAAAAAAAAAAAAAAAmAIAAGRy&#10;cy9kb3ducmV2LnhtbFBLBQYAAAAABAAEAPUAAACMAw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8CcgA&#10;AADeAAAADwAAAGRycy9kb3ducmV2LnhtbESPT2vCQBTE74V+h+UVvNWNIZYYXaUWhF4E//RQb8/s&#10;axLMvk13t5r203cFweMwM79hZovetOJMzjeWFYyGCQji0uqGKwUf+9VzDsIHZI2tZVLwSx4W88eH&#10;GRbaXnhL512oRISwL1BBHUJXSOnLmgz6oe2Io/dlncEQpaukdniJcNPKNElepMGG40KNHb3VVJ52&#10;P0bBcpIvvzcZr/+2xwMdPo+nceoSpQZP/esURKA+3MO39rtWkGZ5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wJ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f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Zn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1WJ+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H5cgA&#10;AADeAAAADwAAAGRycy9kb3ducmV2LnhtbESPQWvCQBSE74X+h+UVvNVNYyoxdZVaEHoRqu1Bb8/s&#10;axLMvk13V0399V2h4HGYmW+Y6bw3rTiR841lBU/DBARxaXXDlYKvz+VjDsIHZI2tZVLwSx7ms/u7&#10;KRbannlNp02oRISwL1BBHUJXSOnLmgz6oe2Io/dtncEQpaukdniOcNPKNEnG0mDDcaHGjt5qKg+b&#10;o1GwmOSLn4+MV5f1fke77f7wnLpEqcFD//oCIlAfbuH/9rtWkGZ5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cfl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fkcgA&#10;AADeAAAADwAAAGRycy9kb3ducmV2LnhtbESPQWvCQBSE7wX/w/IKvdVNQywxuooWCr0IanvQ2zP7&#10;TILZt+nuVqO/visUehxm5htmOu9NK87kfGNZwcswAUFcWt1wpeDr8/05B+EDssbWMim4kof5bPAw&#10;xULbC2/ovA2ViBD2BSqoQ+gKKX1Zk0E/tB1x9I7WGQxRukpqh5cIN61Mk+RVGmw4LtTY0VtN5Wn7&#10;YxQsx/nye53x6rY57Gm/O5xGqUuUenrsFxMQgfrwH/5rf2gFaZZn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F+R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6CsgA&#10;AADeAAAADwAAAGRycy9kb3ducmV2LnhtbESPQWvCQBSE70L/w/IK3nTTECVGV6mFgheh2h7q7Zl9&#10;TYLZt+nuqml/vVsQehxm5htmsepNKy7kfGNZwdM4AUFcWt1wpeDj/XWUg/ABWWNrmRT8kIfV8mGw&#10;wELbK+/osg+ViBD2BSqoQ+gKKX1Zk0E/th1x9L6sMxiidJXUDq8RblqZJslUGmw4LtTY0UtN5Wl/&#10;NgrWs3z9/Zbx9nd3PNDh83iapC5RavjYP89BBOrDf/je3mgFaZZn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PoK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kfcgA&#10;AADeAAAADwAAAGRycy9kb3ducmV2LnhtbESPQWvCQBSE70L/w/IK3nTTECVGV6mFgheh2h7q7Zl9&#10;TYLZt+nuqrG/vlsQehxm5htmsepNKy7kfGNZwdM4AUFcWt1wpeDj/XWUg/ABWWNrmRTcyMNq+TBY&#10;YKHtlXd02YdKRAj7AhXUIXSFlL6syaAf2444el/WGQxRukpqh9cIN61Mk2QqDTYcF2rs6KWm8rQ/&#10;GwXrWb7+fst4+7M7HujweTxNUp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mR9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B5sgA&#10;AADeAAAADwAAAGRycy9kb3ducmV2LnhtbESPQWvCQBSE7wX/w/IK3uqmIbYxdRUtCF4K1fagt2f2&#10;NQlm36a7q8b++q5Q6HGYmW+Y6bw3rTiT841lBY+jBARxaXXDlYLPj9VDDsIHZI2tZVJwJQ/z2eBu&#10;ioW2F97QeRsqESHsC1RQh9AVUvqyJoN+ZDvi6H1ZZzBE6SqpHV4i3LQyTZInabDhuFBjR681lcft&#10;yShYTvLl93vGbz+bw572u8NxnLpEqeF9v3gBEagP/+G/9lorSLM8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sHmyAAAAN4AAAAPAAAAAAAAAAAAAAAAAJgCAABk&#10;cnMvZG93bnJldi54bWxQSwUGAAAAAAQABAD1AAAAjQ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VlMUA&#10;AADeAAAADwAAAGRycy9kb3ducmV2LnhtbERPy2rCQBTdC/2H4Ra600lDlDR1lFoouBHqY1F318xt&#10;EszcSWdGjX59ZyG4PJz3dN6bVpzJ+caygtdRAoK4tLrhSsFu+zXMQfiArLG1TAqu5GE+expMsdD2&#10;wms6b0IlYgj7AhXUIXSFlL6syaAf2Y44cr/WGQwRukpqh5cYblqZJslEGmw4NtTY0WdN5XFzMgoW&#10;b/ni7zvj1W192NP+53Acpy5R6uW5/3gHEagPD/HdvdQK0izP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VWUxQAAAN4AAAAPAAAAAAAAAAAAAAAAAJgCAABkcnMv&#10;ZG93bnJldi54bWxQSwUGAAAAAAQABAD1AAAAig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wD8gA&#10;AADeAAAADwAAAGRycy9kb3ducmV2LnhtbESPQWvCQBSE74X+h+UJvdWNIZYYXaUWCr0Iaj3o7Zl9&#10;JsHs23R3q2l/fVcQehxm5htmtuhNKy7kfGNZwWiYgCAurW64UrD7fH/OQfiArLG1TAp+yMNi/vgw&#10;w0LbK2/osg2ViBD2BSqoQ+gKKX1Zk0E/tB1x9E7WGQxRukpqh9cIN61Mk+RFGmw4LtTY0VtN5Xn7&#10;bRQsJ/nya53x6ndzPNBhfzyPU5co9TToX6cgAvXhP3xvf2gFaZZn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fAPyAAAAN4AAAAPAAAAAAAAAAAAAAAAAJgCAABk&#10;cnMvZG93bnJldi54bWxQSwUGAAAAAAQABAD1AAAAjQM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T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Z4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Sz0/HAAAA3gAAAA8AAAAAAAAAAAAAAAAAmAIAAGRy&#10;cy9kb3ducmV2LnhtbFBLBQYAAAAABAAEAPUAAACMAw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q1MgA&#10;AADeAAAADwAAAGRycy9kb3ducmV2LnhtbESPT2vCQBTE74V+h+UVeqsbg5Y0uooWCl4E/x3q7Zl9&#10;JsHs27i71ein7wqFHoeZ+Q0znnamERdyvrasoN9LQBAXVtdcKthtv94yED4ga2wsk4IbeZhOnp/G&#10;mGt75TVdNqEUEcI+RwVVCG0upS8qMuh7tiWO3tE6gyFKV0rt8BrhppFpkrxLgzXHhQpb+qyoOG1+&#10;jIL5RzY/rwa8vK8Pe9p/H07D1CVKvb50sxGIQF34D/+1F1pBOsi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mrU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0o8gA&#10;AADeAAAADwAAAGRycy9kb3ducmV2LnhtbESPQWvCQBSE70L/w/IK3nTToCVNXaUKghehag/19sy+&#10;JsHs23R31eiv7xYEj8PMfMNMZp1pxJmcry0reBkmIIgLq2suFXztloMMhA/IGhvLpOBKHmbTp94E&#10;c20vvKHzNpQiQtjnqKAKoc2l9EVFBv3QtsTR+7HOYIjSlVI7vES4aWSaJK/SYM1xocKWFhUVx+3J&#10;KJi/ZfPfzxGvb5vDnvbfh+M4dYlS/efu4x1EoC48wvf2SitIR9k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PSj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ROM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E4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JTMgA&#10;AADeAAAADwAAAGRycy9kb3ducmV2LnhtbESPQWvCQBSE70L/w/IK3nTTECVGV6mFgheh2h7q7Zl9&#10;TYLZt+nuqml/vVsQehxm5htmsepNKy7kfGNZwdM4AUFcWt1wpeDj/XWUg/ABWWNrmRT8kIfV8mGw&#10;wELbK+/osg+ViBD2BSqoQ+gKKX1Zk0E/th1x9L6sMxiidJXUDq8RblqZJslUGmw4LtTY0UtN5Wl/&#10;NgrWs3z9/Zbx9nd3PNDh83iapC5RavjYP89BBOrDf/je3mgFaZZ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clM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18gA&#10;AADeAAAADwAAAGRycy9kb3ducmV2LnhtbESPQWvCQBSE74X+h+UVvNWNwZQYXaUWCl4EtT3U2zP7&#10;TILZt+nuqml/fVcQehxm5htmtuhNKy7kfGNZwWiYgCAurW64UvD58f6cg/ABWWNrmRT8kIfF/PFh&#10;hoW2V97SZRcqESHsC1RQh9AVUvqyJoN+aDvi6B2tMxiidJXUDq8RblqZJsmLNNhwXKixo7eaytPu&#10;bBQsJ/nyezPm9e/2sKf91+GUpS5RavDUv05BBOrDf/jeXmkF6Tj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WzX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yo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fyoMkAAADeAAAADwAAAAAAAAAAAAAAAACYAgAA&#10;ZHJzL2Rvd25yZXYueG1sUEsFBgAAAAAEAAQA9QAAAI4DA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O8gA&#10;AADeAAAADwAAAGRycy9kb3ducmV2LnhtbESPQWvCQBSE74L/YXlCb7pp0DZGV9FCoZdCtR709sy+&#10;JsHs27i71bS/visUPA4z8w0zX3amERdyvras4HGUgCAurK65VLD7fB1mIHxA1thYJgU/5GG56Pfm&#10;mGt75Q1dtqEUEcI+RwVVCG0upS8qMuhHtiWO3pd1BkOUrpTa4TXCTSPTJHmSBmuOCxW29FJRcdp+&#10;GwXrabY+f4z5/XdzPNBhfzxNUpco9TDoVjMQgbpwD/+337SCdJx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1c7yAAAAN4AAAAPAAAAAAAAAAAAAAAAAJgCAABk&#10;cnMvZG93bnJldi54bWxQSwUGAAAAAAQABAD1AAAAjQ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DScUA&#10;AADeAAAADwAAAGRycy9kb3ducmV2LnhtbERPy2rCQBTdF/oPwy10VycNKjE6ihYKboT6WOjumrlN&#10;gpk7cWaq0a/vLASXh/OezDrTiAs5X1tW8NlLQBAXVtdcKthtvz8yED4ga2wsk4IbeZhNX18mmGt7&#10;5TVdNqEUMYR9jgqqENpcSl9UZND3bEscuV/rDIYIXSm1w2sMN41Mk2QoDdYcGyps6aui4rT5MwoW&#10;o2xx/unz6r4+HuiwP54GqUuUen/r5mMQgbrwFD/cS60g7We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MNJxQAAAN4AAAAPAAAAAAAAAAAAAAAAAJgCAABkcnMv&#10;ZG93bnJldi54bWxQSwUGAAAAAAQABAD1AAAAig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m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GbSyAAAAN4AAAAPAAAAAAAAAAAAAAAAAJgCAABk&#10;cnMvZG93bnJldi54bWxQSwUGAAAAAAQABAD1AAAAjQM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F8sYA&#10;AADeAAAADwAAAGRycy9kb3ducmV2LnhtbESPzWrCQBSF94W+w3AL3dWJwUqMjlIFwY2g1oXurplr&#10;EszcSWemmvr0zkLo8nD++CazzjTiSs7XlhX0ewkI4sLqmksF++/lRwbCB2SNjWVS8EceZtPXlwnm&#10;2t54S9ddKEUcYZ+jgiqENpfSFxUZ9D3bEkfvbJ3BEKUrpXZ4i+OmkWmSDKXBmuNDhS0tKiouu1+j&#10;YD7K5j+bAa/v29ORjofT5TN1iVLvb93XGESgLvyHn+2VVpAOsm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4F8sYAAADeAAAADwAAAAAAAAAAAAAAAACYAgAAZHJz&#10;L2Rvd25yZXYueG1sUEsFBgAAAAAEAAQA9QAAAIsDA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ga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qBp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HsgA&#10;AADeAAAADwAAAGRycy9kb3ducmV2LnhtbESPT2vCQBTE74V+h+UVvNVNg5UYXaUWCl4E//RQb8/s&#10;axLMvk13V0399K4geBxm5jfMZNaZRpzI+dqygrd+AoK4sLrmUsH39us1A+EDssbGMin4Jw+z6fPT&#10;BHNtz7ym0yaUIkLY56igCqHNpfRFRQZ937bE0fu1zmCI0pVSOzxHuGlkmiRDabDmuFBhS58VFYfN&#10;0SiYj7L532rAy8t6v6Pdz/7wnrpEqd5L9zEGEagLj/C9vdAK0kE2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D4e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bhc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JuF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D8cgA&#10;AADeAAAADwAAAGRycy9kb3ducmV2LnhtbESPQWvCQBSE70L/w/IK3nTTECVGV6mFgheh2h7q7Zl9&#10;TYLZt+nuqrG/vlsQehxm5htmsepNKy7kfGNZwdM4AUFcWt1wpeDj/XWUg/ABWWNrmRTcyMNq+TBY&#10;YKHtlXd02YdKRAj7AhXUIXSFlL6syaAf2444el/WGQxRukpqh9cIN61Mk2QqDTYcF2rs6KWm8rQ/&#10;GwXrWb7+fst4+7M7HujweTxNUp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QPx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mas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maskAAADeAAAADwAAAAAAAAAAAAAAAACYAgAA&#10;ZHJzL2Rvd25yZXYueG1sUEsFBgAAAAAEAAQA9QAAAI4DA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4Hc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J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zgd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dh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Ab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F52GyAAAAN4AAAAPAAAAAAAAAAAAAAAAAJgCAABk&#10;cnMvZG93bnJldi54bWxQSwUGAAAAAAQABAD1AAAAjQ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J9MUA&#10;AADeAAAADwAAAGRycy9kb3ducmV2LnhtbERPz2vCMBS+D/Y/hDfYbaYWJ7UaZQqCF0GdB709m2db&#10;bF66JNPOv94chB0/vt+TWWcacSXna8sK+r0EBHFhdc2lgv338iMD4QOyxsYyKfgjD7Pp68sEc21v&#10;vKXrLpQihrDPUUEVQptL6YuKDPqebYkjd7bOYIjQlVI7vMVw08g0SYbSYM2xocKWFhUVl92vUTAf&#10;ZfOfzYDX9+3pSMfD6fKZukSp97fuawwiUBf+xU/3SitIB9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An0xQAAAN4AAAAPAAAAAAAAAAAAAAAAAJgCAABkcnMv&#10;ZG93bnJldi54bWxQSwUGAAAAAAQABAD1AAAAig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sb8gA&#10;AADeAAAADwAAAGRycy9kb3ducmV2LnhtbESPQWvCQBSE70L/w/IKvenGoBJTV9FCoZeC2h7q7Zl9&#10;JsHs27i71eivd4VCj8PMfMPMFp1pxJmcry0rGA4SEMSF1TWXCr6/3vsZCB+QNTaWScGVPCzmT70Z&#10;5tpeeEPnbShFhLDPUUEVQptL6YuKDPqBbYmjd7DOYIjSlVI7vES4aWSaJBNpsOa4UGFLbxUVx+2v&#10;UbCaZqvTesSft81+R7uf/XGcukSpl+du+QoiUBf+w3/tD60gHWW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KxvyAAAAN4AAAAPAAAAAAAAAAAAAAAAAJgCAABk&#10;cnMvZG93bnJldi54bWxQSwUGAAAAAAQABAD1AAAAjQM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TL8cA&#10;AADeAAAADwAAAGRycy9kb3ducmV2LnhtbESPzWrCQBSF9wXfYbiCuzoxWBujo6ggdFNQ20XdXTPX&#10;JJi5E2dGTfv0nUWhy8P545svO9OIOzlfW1YwGiYgiAuray4VfH5snzMQPiBrbCyTgm/ysFz0nuaY&#10;a/vgPd0PoRRxhH2OCqoQ2lxKX1Rk0A9tSxy9s3UGQ5SulNrhI46bRqZJMpEGa44PFba0qai4HG5G&#10;wXqara+7Mb//7E9HOn6dLi+pS5Qa9LvVDESgLvyH/9pvWkE6zl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ky/HAAAA3gAAAA8AAAAAAAAAAAAAAAAAmAIAAGRy&#10;cy9kb3ducmV2LnhtbFBLBQYAAAAABAAEAPUAAACMAw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2tMgA&#10;AADeAAAADwAAAGRycy9kb3ducmV2LnhtbESPQWvCQBSE74L/YXmF3nRj0DZGV9FCoZdCtR709sy+&#10;JsHs23R3q7G/visUPA4z8w0zX3amEWdyvrasYDRMQBAXVtdcKth9vg4yED4ga2wsk4IreVgu+r05&#10;5tpeeEPnbShFhLDPUUEVQptL6YuKDPqhbYmj92WdwRClK6V2eIlw08g0SZ6kwZrjQoUtvVRUnLY/&#10;RsF6mq2/P8b8/rs5HuiwP54mqUuUenzoVjMQgbpwD/+337SCdJw9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za0yAAAAN4AAAAPAAAAAAAAAAAAAAAAAJgCAABk&#10;cnMvZG93bnJldi54bWxQSwUGAAAAAAQABAD1AAAAjQM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ow8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7mow8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WMkA&#10;AADeAAAADwAAAGRycy9kb3ducmV2LnhtbESPQWvCQBSE7wX/w/KE3urG1NoYXUULBS+Fanuot2f2&#10;mQSzb+PuVmN/fbdQ8DjMzDfMbNGZRpzJ+dqyguEgAUFcWF1zqeDz4/UhA+EDssbGMim4kofFvHc3&#10;w1zbC2/ovA2liBD2OSqoQmhzKX1RkUE/sC1x9A7WGQxRulJqh5cIN41Mk2QsDdYcFyps6aWi4rj9&#10;NgpWk2x1eh/x289mv6Pd1/74lLpEqft+t5yCCNSFW/i/vdY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UNWMkAAADeAAAADwAAAAAAAAAAAAAAAACYAgAA&#10;ZHJzL2Rvd25yZXYueG1sUEsFBgAAAAAEAAQA9QAAAI4DA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VLMgA&#10;AADeAAAADwAAAGRycy9kb3ducmV2LnhtbESPQWvCQBSE7wX/w/IK3uqmIbYxdRUtCF4K1fagt2f2&#10;NQlm36a7q8b++q5Q6HGYmW+Y6bw3rTiT841lBY+jBARxaXXDlYLPj9VDDsIHZI2tZVJwJQ/z2eBu&#10;ioW2F97QeRsqESHsC1RQh9AVUvqyJoN+ZDvi6H1ZZzBE6SqpHV4i3LQyTZInabDhuFBjR681lcft&#10;yShYTvLl93vGbz+bw572u8NxnLpEqeF9v3gBEagP/+G/9lorSLP8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JUs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wt8gA&#10;AADeAAAADwAAAGRycy9kb3ducmV2LnhtbESPQWvCQBSE74L/YXlCb7pp0DZGV9FCoZdCtR709sy+&#10;JsHs27i71bS/visUPA4z8w0zX3amERdyvras4HGUgCAurK65VLD7fB1mIHxA1thYJgU/5GG56Pfm&#10;mGt75Q1dtqEUEcI+RwVVCG0upS8qMuhHtiWO3pd1BkOUrpTa4TXCTSPTJHmSBmuOCxW29FJRcdp+&#10;GwXrabY+f4z5/XdzPNBhfzxNUpco9TDoVjMQgbpwD/+337SCdJw9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C3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uw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B7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q7A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4LW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Tib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tbyAAAAN4AAAAPAAAAAAAAAAAAAAAAAJgCAABk&#10;cnMvZG93bnJldi54bWxQSwUGAAAAAAQABAD1AAAAjQ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fKcUA&#10;AADeAAAADwAAAGRycy9kb3ducmV2LnhtbERPz2vCMBS+D/wfwhO8zdTiXK1GUUHYZaBuh3l7Ns+2&#10;2LzUJGq3v345DHb8+H7Pl51pxJ2cry0rGA0TEMSF1TWXCj4/ts8ZCB+QNTaWScE3eVguek9zzLV9&#10;8J7uh1CKGMI+RwVVCG0upS8qMuiHtiWO3Nk6gyFCV0rt8BHDTSPTJJlIgzXHhgpb2lRUXA43o2A9&#10;zdbX3Zjff/anIx2/TpeX1CVKDfrdagYiUBf+xX/uN60gHWe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Z8pxQAAAN4AAAAPAAAAAAAAAAAAAAAAAJgCAABkcnMv&#10;ZG93bnJldi54bWxQSwUGAAAAAAQABAD1AAAAig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6ssgA&#10;AADeAAAADwAAAGRycy9kb3ducmV2LnhtbESPQWvCQBSE70L/w/KE3nRj0DZGV6mFQi+Faj3o7Zl9&#10;JsHs23R3q7G/visUPA4z8w0zX3amEWdyvrasYDRMQBAXVtdcKth+vQ0yED4ga2wsk4IreVguHnpz&#10;zLW98JrOm1CKCGGfo4IqhDaX0hcVGfRD2xJH72idwRClK6V2eIlw08g0SZ6kwZrjQoUtvVZUnDY/&#10;RsFqmq2+P8f88bs+7Gm/O5wmqUuUeux3LzMQgbpwD/+337WCdJw9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TqyyAAAAN4AAAAPAAAAAAAAAAAAAAAAAJgCAABk&#10;cnMvZG93bnJldi54bWxQSwUGAAAAAAQABAD1AAAAjQM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jCMYA&#10;AADeAAAADwAAAGRycy9kb3ducmV2LnhtbESPy2rCQBSG9wXfYTiCuzox2BKjo2hB6KZQLwvdHTPH&#10;JJg5k85MNfr0nUXB5c9/45stOtOIKzlfW1YwGiYgiAuray4V7Hfr1wyED8gaG8uk4E4eFvPeywxz&#10;bW+8oes2lCKOsM9RQRVCm0vpi4oM+qFtiaN3ts5giNKVUju8xXHTyDRJ3qXBmuNDhS19VFRctr9G&#10;wWqSrX6+x/z12JyOdDycLm+pS5Qa9LvlFESgLjzD/+1PrSAdZ1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LjCMYAAADeAAAADwAAAAAAAAAAAAAAAACYAgAAZHJz&#10;L2Rvd25yZXYueG1sUEsFBgAAAAAEAAQA9QAAAIsDA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5Gk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jL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kaT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Y5McA&#10;AADeAAAADwAAAGRycy9kb3ducmV2LnhtbESPQWvCQBSE70L/w/IK3nTTYEsaXaUWBC8FtT3U2zP7&#10;TILZt+nuqtFf3xUEj8PMfMNMZp1pxImcry0reBkmIIgLq2suFfx8LwYZCB+QNTaWScGFPMymT70J&#10;5tqeeU2nTShFhLDPUUEVQptL6YuKDPqhbYmjt7fOYIjSlVI7PEe4aWSaJG/SYM1xocKWPisqDpuj&#10;UTB/z+Z/qxF/Xde7LW1/d4fX1CVK9Z+7jzGIQF14hO/tpVaQjrI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s2OTHAAAA3gAAAA8AAAAAAAAAAAAAAAAAmAIAAGRy&#10;cy9kb3ducmV2LnhtbFBLBQYAAAAABAAEAPUAAACMAw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9f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h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H1/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C8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v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yeUL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AkMgA&#10;AADeAAAADwAAAGRycy9kb3ducmV2LnhtbESPQWvCQBSE70L/w/IK3nTToCVNXaUKghehag/19sy+&#10;JsHs23R31eiv7xYEj8PMfMNMZp1pxJmcry0reBkmIIgLq2suFXztloMMhA/IGhvLpOBKHmbTp94E&#10;c20vvKHzNpQiQtjnqKAKoc2l9EVFBv3QtsTR+7HOYIjSlVI7vES4aWSaJK/SYM1xocKWFhUVx+3J&#10;KJi/ZfPfzxGvb5vDnvbfh+M4dYlS/efu4x1EoC48wvf2SitIR1k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UCQ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fe58gA&#10;AADeAAAADwAAAGRycy9kb3ducmV2LnhtbESPT2vCQBTE74V+h+UVvNVNg0qaukoVBC+Cf3qot2f2&#10;NQlm36a7q8Z+ercgeBxm5jfMeNqZRpzJ+dqygrd+AoK4sLrmUsHXbvGagfABWWNjmRRcycN08vw0&#10;xlzbC2/ovA2liBD2OSqoQmhzKX1RkUHfty1x9H6sMxiidKXUDi8RbhqZJslIGqw5LlTY0ryi4rg9&#10;GQWz92z2ux7w6m9z2NP++3Acpi5RqvfSfX6ACNSFR/jeXmoF6SDL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97nyAAAAN4AAAAPAAAAAAAAAAAAAAAAAJgCAABk&#10;cnMvZG93bnJldi54bWxQSwUGAAAAAAQABAD1AAAAjQM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7fM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t7fMkAAADeAAAADwAAAAAAAAAAAAAAAACYAgAA&#10;ZHJzL2Rvd25yZXYueG1sUEsFBgAAAAAEAAQA9QAAAI4DA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TvDsUA&#10;AADeAAAADwAAAGRycy9kb3ducmV2LnhtbERPy2rCQBTdF/yH4Qru6sRgS4yOogWhm0J9LHR3zVyT&#10;YOZOOjPV6Nd3FgWXh/OeLTrTiCs5X1tWMBomIIgLq2suFex369cMhA/IGhvLpOBOHhbz3ssMc21v&#10;vKHrNpQihrDPUUEVQptL6YuKDPqhbYkjd7bOYIjQlVI7vMVw08g0Sd6lwZpjQ4UtfVRUXLa/RsFq&#10;kq1+vsf89dicjnQ8nC5vqUuUGvS75RREoC48xf/uT60gHWd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O8OxQAAAN4AAAAPAAAAAAAAAAAAAAAAAJgCAABkcnMv&#10;ZG93bnJldi54bWxQSwUGAAAAAAQABAD1AAAAig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KlcgA&#10;AADeAAAADwAAAGRycy9kb3ducmV2LnhtbESPT2vCQBTE70K/w/IKvemmwZYYXaUWCr0U/HfQ2zP7&#10;TILZt+nuVqOfvisIHoeZ+Q0zmXWmESdyvras4HWQgCAurK65VLBZf/UzED4ga2wsk4ILeZhNn3oT&#10;zLU985JOq1CKCGGfo4IqhDaX0hcVGfQD2xJH72CdwRClK6V2eI5w08g0Sd6lwZrjQoUtfVZUHFd/&#10;RsF8lM1/F0P+uS73O9pt98e31CVKvTx3H2MQgbrwCN/b31pBOsy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EqVyAAAAN4AAAAPAAAAAAAAAAAAAAAAAJgCAABk&#10;cnMvZG93bnJldi54bWxQSwUGAAAAAAQABAD1AAAAjQM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11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i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ddXHAAAA3gAAAA8AAAAAAAAAAAAAAAAAmAIAAGRy&#10;cy9kb3ducmV2LnhtbFBLBQYAAAAABAAEAPUAAACMAw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fQT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9BO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OOcgA&#10;AADeAAAADwAAAGRycy9kb3ducmV2LnhtbESPT2vCQBTE70K/w/IKvemmwZYYXaUWCr0U/HfQ2zP7&#10;TILZt+nuVqOfvisIHoeZ+Q0zmXWmESdyvras4HWQgCAurK65VLBZf/UzED4ga2wsk4ILeZhNn3oT&#10;zLU985JOq1CKCGGfo4IqhDaX0hcVGfQD2xJH72CdwRClK6V2eI5w08g0Sd6lwZrjQoUtfVZUHFd/&#10;RsF8lM1/F0P+uS73O9pt98e31CVKvTx3H2MQgbrwCN/b31pBOsx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U45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ro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i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ui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z1sgA&#10;AADeAAAADwAAAGRycy9kb3ducmV2LnhtbESPQWvCQBSE74X+h+UJvdWNIZYYXaUWCr0Iaj3o7Zl9&#10;JsHs23R3q2l/fVcQehxm5htmtuhNKy7kfGNZwWiYgCAurW64UrD7fH/OQfiArLG1TAp+yMNi/vgw&#10;w0LbK2/osg2ViBD2BSqoQ+gKKX1Zk0E/tB1x9E7WGQxRukpqh9cIN61Mk+RFGmw4LtTY0VtN5Xn7&#10;bRQsJ/nya53x6ndzPNBhfzyPU5co9TToX6cgAvXhP3xvf2gFaZ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PW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WT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NZN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5IOsgA&#10;AADeAAAADwAAAGRycy9kb3ducmV2LnhtbESPQWvCQBSE70L/w/IKvenGoBJTV9FCoZeC2h7q7Zl9&#10;JsHs27i71eivd4VCj8PMfMPMFp1pxJmcry0rGA4SEMSF1TWXCr6/3vsZCB+QNTaWScGVPCzmT70Z&#10;5tpeeEPnbShFhLDPUUEVQptL6YuKDPqBbYmjd7DOYIjSlVI7vES4aWSaJBNpsOa4UGFLbxUVx+2v&#10;UbCaZqvTesSft81+R7uf/XGcukSpl+du+QoiUBf+w3/tD60gHWX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kg6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tocgA&#10;AADeAAAADwAAAGRycy9kb3ducmV2LnhtbESPQWvCQBSE70L/w/KE3nRj0DZGV6mFQi+Faj3o7Zl9&#10;JsHs23R3q7G/visUPA4z8w0zX3amEWdyvrasYDRMQBAXVtdcKth+vQ0yED4ga2wsk4IreVguHnpz&#10;zLW98JrOm1CKCGGfo4IqhDaX0hcVGfRD2xJH72idwRClK6V2eIlw08g0SZ6kwZrjQoUtvVZUnDY/&#10;RsFqmq2+P8f88bs+7Gm/O5wmqUuUeux3LzMQgbpwD/+337WCdJx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u2hyAAAAN4AAAAPAAAAAAAAAAAAAAAAAJgCAABk&#10;cnMvZG93bnJldi54bWxQSwUGAAAAAAQABAD1AAAAjQ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508UA&#10;AADeAAAADwAAAGRycy9kb3ducmV2LnhtbERPy2rCQBTdC/7DcAvd6aTBSoyOooVCNwUfXdTdNXNN&#10;gpk76cxUo1/vLASXh/OeLTrTiDM5X1tW8DZMQBAXVtdcKvjZfQ4yED4ga2wsk4IreVjM+70Z5tpe&#10;eEPnbShFDGGfo4IqhDaX0hcVGfRD2xJH7midwRChK6V2eInhppFpkoylwZpjQ4UtfVRUnLb/RsFq&#10;kq3+1iP+vm0Oe9r/Hk7vqUuUen3pllMQgbrwFD/cX1pBOso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nTxQAAAN4AAAAPAAAAAAAAAAAAAAAAAJgCAABkcnMv&#10;ZG93bnJldi54bWxQSwUGAAAAAAQABAD1AAAAig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cS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zl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dxIyAAAAN4AAAAPAAAAAAAAAAAAAAAAAJgCAABk&#10;cnMvZG93bnJldi54bWxQSwUGAAAAAAQABAD1AAAAjQM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vz8YA&#10;AADeAAAADwAAAGRycy9kb3ducmV2LnhtbESPy2oCMRSG9wXfIRyhu5o4WNHRKFoodFOol4XujpPj&#10;zODkZJqkOu3TNwvB5c9/45svO9uIK/lQO9YwHCgQxIUzNZca9rv3lwmIEJENNo5Jwy8FWC56T3PM&#10;jbvxhq7bWIo0wiFHDVWMbS5lKCqyGAauJU7e2XmLMUlfSuPxlsZtIzOlxtJizemhwpbeKiou2x+r&#10;YT2drL+/Rvz5tzkd6Xg4XV4zr7R+7nerGYhIXXyE7+0PoyEbTVU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Dvz8YAAADeAAAADwAAAAAAAAAAAAAAAACYAgAAZHJz&#10;L2Rvd25yZXYueG1sUEsFBgAAAAAEAAQA9QAAAIsDA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xKVMgA&#10;AADeAAAADwAAAGRycy9kb3ducmV2LnhtbESPQWsCMRSE74X+h/AEbzVxsUVXo9SC4KVQbQ96e26e&#10;u4ubl20SdfXXN4VCj8PMfMPMFp1txIV8qB1rGA4UCOLCmZpLDV+fq6cxiBCRDTaOScONAizmjw8z&#10;zI278oYu21iKBOGQo4YqxjaXMhQVWQwD1xIn7+i8xZikL6XxeE1w28hMqRdpsea0UGFLbxUVp+3Z&#10;alhOxsvvjxG/3zeHPe13h9Nz5pXW/V73OgURqYv/4b/22mjIRh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EpU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7UI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l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1CPHAAAA3gAAAA8AAAAAAAAAAAAAAAAAmAIAAGRy&#10;cy9kb3ducmV2LnhtbFBLBQYAAAAABAAEAPUAAACMAw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xuM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JX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nG4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pz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nyq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nM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MV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0xX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SI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g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3u8kA&#10;AADeAAAADwAAAGRycy9kb3ducmV2LnhtbESPT2sCMRTE74V+h/AKvdWki626GqUWCr0I9c9Bb8/N&#10;c3dx87JNUt366Ruh4HGYmd8wk1lnG3EiH2rHGp57CgRx4UzNpYbN+uNpCCJEZIONY9LwSwFm0/u7&#10;CebGnXlJp1UsRYJwyFFDFWObSxmKiiyGnmuJk3dw3mJM0pfSeDwnuG1kptSrtFhzWqiwpfeKiuPq&#10;x2qYj4bz768+Ly7L/Y522/3xJfNK68eH7m0MIlIXb+H/9qfRkPVH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l3u8kAAADeAAAADwAAAAAAAAAAAAAAAACYAgAA&#10;ZHJzL2Rvd25yZXYueG1sUEsFBgAAAAAEAAQA9QAAAI4DA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jycUA&#10;AADeAAAADwAAAGRycy9kb3ducmV2LnhtbERPy2oCMRTdF/yHcIXuauJgRUejaKHQTaE+Frq7Tq4z&#10;g5ObaZLqtF/fLASXh/OeLzvbiCv5UDvWMBwoEMSFMzWXGva795cJiBCRDTaOScMvBVguek9zzI27&#10;8Yau21iKFMIhRw1VjG0uZSgqshgGriVO3Nl5izFBX0rj8ZbCbSMzpcbSYs2pocKW3ioqLtsfq2E9&#10;nay/v0b8+bc5Hel4OF1eM6+0fu53qxmISF18iO/uD6MhG01V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uPJxQAAAN4AAAAPAAAAAAAAAAAAAAAAAJgCAABkcnMv&#10;ZG93bnJldi54bWxQSwUGAAAAAAQABAD1AAAAig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s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S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ZSyAAAAN4AAAAPAAAAAAAAAAAAAAAAAJgCAABk&#10;cnMvZG93bnJldi54bWxQSwUGAAAAAAQABAD1AAAAjQM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5EsYA&#10;AADeAAAADwAAAGRycy9kb3ducmV2LnhtbESPy2rCQBSG9wXfYThCd3ViUNHUUVQodCN4W9TdMXNM&#10;gpkzcWaqaZ/eWQguf/4b33TemlrcyPnKsoJ+LwFBnFtdcaHgsP/6GIPwAVljbZkU/JGH+azzNsVM&#10;2ztv6bYLhYgj7DNUUIbQZFL6vCSDvmcb4uidrTMYonSF1A7vcdzUMk2SkTRYcXwosaFVSfll92sU&#10;LCfj5XUz4PX/9nSk48/pMkxdotR7t118ggjUhlf42f7WCtLBp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5EsYAAADeAAAADwAAAAAAAAAAAAAAAACYAgAAZHJz&#10;L2Rvd25yZXYueG1sUEsFBgAAAAAEAAQA9QAAAIsDA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cic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ia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VdyJ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C/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k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Qv7HAAAA3gAAAA8AAAAAAAAAAAAAAAAAmAIAAGRy&#10;cy9kb3ducmV2LnhtbFBLBQYAAAAABAAEAPUAAACMAw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vnZ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k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dl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E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4b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n8R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7ai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2orHAAAA3gAAAA8AAAAAAAAAAAAAAAAAmAIAAGRy&#10;cy9kb3ducmV2LnhtbFBLBQYAAAAABAAEAPUAAACMAw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F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RP3HAAAA3gAAAA8AAAAAAAAAAAAAAAAAmAIAAGRy&#10;cy9kb3ducmV2LnhtbFBLBQYAAAAABAAEAPUAAACMAw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hZsgA&#10;AADeAAAADwAAAGRycy9kb3ducmV2LnhtbESPzWsCMRTE74X+D+EVeqtZFz9Xo9RCoRehfhz09ty8&#10;7i5uXrZJqqt/fSMIHoeZ+Q0znbemFidyvrKsoNtJQBDnVldcKNhuPt9GIHxA1lhbJgUX8jCfPT9N&#10;MdP2zCs6rUMhIoR9hgrKEJpMSp+XZNB3bEMcvR/rDIYoXSG1w3OEm1qmSTKQBiuOCyU29FFSflz/&#10;GQWL8Wjx+93j5XV12NN+dzj2U5co9frSvk9ABGrDI3xvf2kFaW/c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OFmyAAAAN4AAAAPAAAAAAAAAAAAAAAAAJgCAABk&#10;cnMvZG93bnJldi54bWxQSwUGAAAAAAQABAD1AAAAjQ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1FMQA&#10;AADeAAAADwAAAGRycy9kb3ducmV2LnhtbERPy4rCMBTdD/gP4QqzG1OLinaMosLAbARfi3F3ba5t&#10;sbmpSUY78/VmIbg8nPd03ppa3Mj5yrKCfi8BQZxbXXGh4LD/+hiD8AFZY22ZFPyRh/ms8zbFTNs7&#10;b+m2C4WIIewzVFCG0GRS+rwkg75nG+LIna0zGCJ0hdQO7zHc1DJNkpE0WHFsKLGhVUn5ZfdrFCwn&#10;4+V1M+D1//Z0pOPP6TJMXaLUe7ddfIII1IaX+On+1grSwaQ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vdRTEAAAA3gAAAA8AAAAAAAAAAAAAAAAAmAIAAGRycy9k&#10;b3ducmV2LnhtbFBLBQYAAAAABAAEAPUAAACJAw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Qj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9CPyAAAAN4AAAAPAAAAAAAAAAAAAAAAAJgCAABk&#10;cnMvZG93bnJldi54bWxQSwUGAAAAAAQABAD1AAAAjQM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zr8cA&#10;AADeAAAADwAAAGRycy9kb3ducmV2LnhtbESPzWrCQBSF90LfYbgFdzppiCWmjtIIQjdCtV3U3TVz&#10;mwQzd+LMVKNP31kUujycP77FajCduJDzrWUFT9MEBHFldcu1gs+PzSQH4QOyxs4yKbiRh9XyYbTA&#10;Qtsr7+iyD7WII+wLVNCE0BdS+qohg35qe+LofVtnMETpaqkdXuO46WSaJM/SYMvxocGe1g1Vp/2P&#10;UVDO8/L8nvH2vjse6PB1PM1Slyg1fhxeX0AEGsJ/+K/9phWk2T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1s6/HAAAA3gAAAA8AAAAAAAAAAAAAAAAAmAIAAGRy&#10;cy9kb3ducmV2LnhtbFBLBQYAAAAABAAEAPUAAACMAw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WN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k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5FjTHAAAA3gAAAA8AAAAAAAAAAAAAAAAAmAIAAGRy&#10;cy9kb3ducmV2LnhtbFBLBQYAAAAABAAEAPUAAACMAw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IQ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c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riEPHAAAA3gAAAA8AAAAAAAAAAAAAAAAAmAIAAGRy&#10;cy9kb3ducmV2LnhtbFBLBQYAAAAABAAEAPUAAACMAw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t2MkA&#10;AADeAAAADwAAAGRycy9kb3ducmV2LnhtbESPzWsCMRTE7wX/h/AEbzXr+oGuRtFCoZdC/Tjo7bl5&#10;7i5uXrZJqtv+9U1B6HGYmd8wi1VranEj5yvLCgb9BARxbnXFhYLD/vV5CsIHZI21ZVLwTR5Wy87T&#10;AjNt77yl2y4UIkLYZ6igDKHJpPR5SQZ93zbE0btYZzBE6QqpHd4j3NQyTZKJNFhxXCixoZeS8uvu&#10;yyjYzKabz48Rv/9szyc6Hc/XceoSpXrddj0HEagN/+FH+00rSEez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t2MkAAADeAAAADwAAAAAAAAAAAAAAAACYAgAA&#10;ZHJzL2Rvd25yZXYueG1sUEsFBgAAAAAEAAQA9QAAAI4DA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1rMgA&#10;AADeAAAADwAAAGRycy9kb3ducmV2LnhtbESPT2vCQBTE70K/w/IKvemmIS0aXaUWCr0U/HfQ2zP7&#10;TILZt+nuVqOfvisIHoeZ+Q0zmXWmESdyvras4HWQgCAurK65VLBZf/WHIHxA1thYJgUX8jCbPvUm&#10;mGt75iWdVqEUEcI+RwVVCG0upS8qMugHtiWO3sE6gyFKV0rt8BzhppFpkrxLgzXHhQpb+qyoOK7+&#10;jIL5aDj/XWT8c13ud7Tb7o9vqUuUennuPsYgAnXhEb63v7WCNBu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rWs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QN8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CEDfHAAAA3gAAAA8AAAAAAAAAAAAAAAAAmAIAAGRy&#10;cy9kb3ducmV2LnhtbFBLBQYAAAAABAAEAPUAAACMAw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OQ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jkDHAAAA3gAAAA8AAAAAAAAAAAAAAAAAmAIAAGRy&#10;cy9kb3ducmV2LnhtbFBLBQYAAAAABAAEAPUAAACMAw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r2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K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nCvbyAAAAN4AAAAPAAAAAAAAAAAAAAAAAJgCAABk&#10;cnMvZG93bnJldi54bWxQSwUGAAAAAAQABAD1AAAAjQ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qcUA&#10;AADeAAAADwAAAGRycy9kb3ducmV2LnhtbERPz2vCMBS+C/sfwht403SljtoZZRWEXYTpdpi3Z/PW&#10;FpuXmmRa/euXw2DHj+/3YjWYTlzI+daygqdpAoK4srrlWsHnx2aSg/ABWWNnmRTcyMNq+TBaYKHt&#10;lXd02YdaxBD2BSpoQugLKX3VkEE/tT1x5L6tMxgidLXUDq8x3HQyTZJnabDl2NBgT+uGqtP+xygo&#10;53l5fs94e98dD3T4Op5mqUuUGj8Ory8gAg3hX/znftMK0mye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7+pxQAAAN4AAAAPAAAAAAAAAAAAAAAAAJgCAABkcnMv&#10;ZG93bnJldi54bWxQSwUGAAAAAAQABAD1AAAAig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aMsgA&#10;AADeAAAADwAAAGRycy9kb3ducmV2LnhtbESPT2vCQBTE70K/w/KE3nRjsMVEV6mFQi8F//RQb8/s&#10;Mwlm36a7W41++q4geBxm5jfMbNGZRpzI+dqygtEwAUFcWF1zqeB7+zGYgPABWWNjmRRcyMNi/tSb&#10;Ya7tmdd02oRSRAj7HBVUIbS5lL6oyKAf2pY4egfrDIYoXSm1w3OEm0amSfIqDdYcFyps6b2i4rj5&#10;MwqW2WT5uxrz13W939HuZ398SV2i1HO/e5uCCNSFR/je/tQK0nGW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xoyyAAAAN4AAAAPAAAAAAAAAAAAAAAAAJgCAABk&#10;cnMvZG93bnJldi54bWxQSwUGAAAAAAQABAD1AAAAjQM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lcscA&#10;AADeAAAADwAAAGRycy9kb3ducmV2LnhtbESPzWoCMRSF9wXfIVzBXc10tKKjUVQQ3BSq7UJ318nt&#10;zODkZkyiTvv0zUJweTh/fLNFa2pxI+crywre+gkI4tzqigsF31+b1zEIH5A11pZJwS95WMw7LzPM&#10;tL3zjm77UIg4wj5DBWUITSalz0sy6Pu2IY7ej3UGQ5SukNrhPY6bWqZJMpIGK44PJTa0Lik/769G&#10;wWoyXl0+h/zxtzsd6Xg4nd9TlyjV67bLKYhAbXiGH+2tVpAOJ4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sJXLHAAAA3gAAAA8AAAAAAAAAAAAAAAAAmAIAAGRy&#10;cy9kb3ducmV2LnhtbFBLBQYAAAAABAAEAPUAAACMAw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6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k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Dp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enskA&#10;AADeAAAADwAAAGRycy9kb3ducmV2LnhtbESPzWsCMRTE7wX/h/AEbzXr+oGuRtFCoZdC/Tjo7bl5&#10;7i5uXrZJqtv+9U1B6HGYmd8wi1VranEj5yvLCgb9BARxbnXFhYLD/vV5CsIHZI21ZVLwTR5Wy87T&#10;AjNt77yl2y4UIkLYZ6igDKHJpPR5SQZ93zbE0btYZzBE6QqpHd4j3NQyTZKJNFhxXCixoZeS8uvu&#10;yyjYzKabz48Rv/9szyc6Hc/XceoSpXrddj0HEagN/+FH+00rSEez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IenskAAADeAAAADwAAAAAAAAAAAAAAAACYAgAA&#10;ZHJzL2Rvd25yZXYueG1sUEsFBgAAAAAEAAQA9QAAAI4DA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7BcgA&#10;AADeAAAADwAAAGRycy9kb3ducmV2LnhtbESPT2sCMRTE74V+h/AKvdVsVyu6GkULQi9C/XPQ23Pz&#10;uru4eVmTqFs/fSMUPA4z8xtmPG1NLS7kfGVZwXsnAUGcW11xoWC7WbwNQPiArLG2TAp+ycN08vw0&#10;xkzbK6/osg6FiBD2GSooQ2gyKX1ekkHfsQ1x9H6sMxiidIXUDq8RbmqZJklfGqw4LpTY0GdJ+XF9&#10;Ngrmw8H89N3j5W112NN+dzh+pC5R6vWlnY1ABGrDI/zf/tIK0t6w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rsFyAAAAN4AAAAPAAAAAAAAAAAAAAAAAJgCAABk&#10;cnMvZG93bnJldi54bWxQSwUGAAAAAAQABAD1AAAAjQM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jc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y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yNx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G6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24bq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Yn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RidyAAAAN4AAAAPAAAAAAAAAAAAAAAAAJgCAABk&#10;cnMvZG93bnJldi54bWxQSwUGAAAAAAQABAD1AAAAjQM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W9B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4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0W9BskAAADeAAAADwAAAAAAAAAAAAAAAACYAgAA&#10;ZHJzL2Rvd25yZXYueG1sUEsFBgAAAAAEAAQA9QAAAI4DA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pdMUA&#10;AADeAAAADwAAAGRycy9kb3ducmV2LnhtbERPz2vCMBS+D/wfwhO8zXTViVajqCB4GUy3g96ezVtb&#10;bF5qErXbX78cBI8f3+/ZojW1uJHzlWUFb/0EBHFudcWFgu+vzesYhA/IGmvLpOCXPCzmnZcZZtre&#10;eUe3fShEDGGfoYIyhCaT0uclGfR92xBH7sc6gyFCV0jt8B7DTS3TJBlJgxXHhhIbWpeUn/dXo2A1&#10;Ga8un0P++NudjnQ8nM7vqUuU6nXb5RREoDY8xQ/3VitIh5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il0xQAAAN4AAAAPAAAAAAAAAAAAAAAAAJgCAABkcnMv&#10;ZG93bnJldi54bWxQSwUGAAAAAAQABAD1AAAAig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M7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aM78kAAADeAAAADwAAAAAAAAAAAAAAAACYAgAA&#10;ZHJzL2Rvd25yZXYueG1sUEsFBgAAAAAEAAQA9QAAAI4DA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WD8YA&#10;AADeAAAADwAAAGRycy9kb3ducmV2LnhtbESPzWrCQBSF9wXfYbiCuzoxpEWjo2hB6Kag1oXurplr&#10;EszcSWemGn16Z1Ho8nD++GaLzjTiSs7XlhWMhgkI4sLqmksF++/16xiED8gaG8uk4E4eFvPeywxz&#10;bW+8pesulCKOsM9RQRVCm0vpi4oM+qFtiaN3ts5giNKVUju8xXHTyDRJ3qXBmuNDhS19VFRcdr9G&#10;wWoyXv1sMv56bE9HOh5Ol7fUJUoN+t1yCiJQF/7Df+1PrSDNJ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pWD8YAAADeAAAADwAAAAAAAAAAAAAAAACYAgAAZHJz&#10;L2Rvd25yZXYueG1sUEsFBgAAAAAEAAQA9QAAAIsDA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l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L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5vOU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t48gA&#10;AADeAAAADwAAAGRycy9kb3ducmV2LnhtbESPT2vCQBTE70K/w/IKvemmIS0aXaUWCr0U/HfQ2zP7&#10;TILZt+nuVqOfvisIHoeZ+Q0zmXWmESdyvras4HWQgCAurK65VLBZf/WHIHxA1thYJgUX8jCbPvUm&#10;mGt75iWdVqEUEcI+RwVVCG0upS8qMugHtiWO3sE6gyFKV0rt8BzhppFpkrxLgzXHhQpb+qyoOK7+&#10;jIL5aDj/XWT8c13ud7Tb7o9vqUuUennuPsYgAnXhEb63v7WCNBt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G3jyAAAAN4AAAAPAAAAAAAAAAAAAAAAAJgCAABk&#10;cnMvZG93bnJldi54bWxQSwUGAAAAAAQABAD1AAAAjQM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e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Mh4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QD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TbM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kVAM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1l8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3fWX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r4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D2vg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Oe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Q857yAAAAN4AAAAPAAAAAAAAAAAAAAAAAJgCAABk&#10;cnMvZG93bnJldi54bWxQSwUGAAAAAAQABAD1AAAAjQ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aCcUA&#10;AADeAAAADwAAAGRycy9kb3ducmV2LnhtbERPz2vCMBS+D/wfwhO8zdTSDa1G0YGwy0CdB709m2db&#10;bF66JNPqX28Ogx0/vt+zRWcacSXna8sKRsMEBHFhdc2lgv33+nUMwgdkjY1lUnAnD4t572WGubY3&#10;3tJ1F0oRQ9jnqKAKoc2l9EVFBv3QtsSRO1tnMEToSqkd3mK4aWSaJO/SYM2xocKWPioqLrtfo2A1&#10;Ga9+Nhl/PbanIx0Pp8tb6hKlBv1uOQURqAv/4j/3p1aQZp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3FoJxQAAAN4AAAAPAAAAAAAAAAAAAAAAAJgCAABkcnMv&#10;ZG93bnJldi54bWxQSwUGAAAAAAQABAD1AAAAig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k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P+SyAAAAN4AAAAPAAAAAAAAAAAAAAAAAJgCAABk&#10;cnMvZG93bnJldi54bWxQSwUGAAAAAAQABAD1AAAAjQM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A0sYA&#10;AADeAAAADwAAAGRycy9kb3ducmV2LnhtbESPy2rCQBSG94LvMByhO50YVDR1FC0U3Aj1sqi7Y+aY&#10;BDNn4sxU0z59ZyG4/PlvfPNla2pxJ+crywqGgwQEcW51xYWC4+GzPwXhA7LG2jIp+CUPy0W3M8dM&#10;2wfv6L4PhYgj7DNUUIbQZFL6vCSDfmAb4uhdrDMYonSF1A4fcdzUMk2SiTRYcXwosaGPkvLr/sco&#10;WM+m69vXiLd/u/OJTt/n6zh1iVJvvXb1DiJQG17hZ3ujFaSj2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A0sYAAADeAAAADwAAAAAAAAAAAAAAAACYAgAAZHJz&#10;L2Rvd25yZXYueG1sUEsFBgAAAAAEAAQA9QAAAIsDA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9lS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ZUnHAAAA3gAAAA8AAAAAAAAAAAAAAAAAmAIAAGRy&#10;cy9kb3ducmV2LnhtbFBLBQYAAAAABAAEAPUAAACMAw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7P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t+z7HAAAA3gAAAA8AAAAAAAAAAAAAAAAAmAIAAGRy&#10;cy9kb3ducmV2LnhtbFBLBQYAAAAABAAEAPUAAACMAw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ep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6l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G0c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bR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jSsgA&#10;AADeAAAADwAAAGRycy9kb3ducmV2LnhtbESPQWvCQBSE7wX/w/IEb3VjMEVTV1FB6KWgtod6e2af&#10;STD7Nu6umvbXd4VCj8PMfMPMFp1pxI2cry0rGA0TEMSF1TWXCj4/Ns8TED4ga2wsk4Jv8rCY955m&#10;mGt75x3d9qEUEcI+RwVVCG0upS8qMuiHtiWO3sk6gyFKV0rt8B7hppFpkrxIgzXHhQpbWldUnPdX&#10;o2A1nawu2zG//+yOBzp8Hc9Z6hKlBv1u+QoiUBf+w3/tN60gHU+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BGNKyAAAAN4AAAAPAAAAAAAAAAAAAAAAAJgCAABk&#10;cnMvZG93bnJldi54bWxQSwUGAAAAAAQABAD1AAAAjQM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9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W/T3HAAAA3gAAAA8AAAAAAAAAAAAAAAAAmAIAAGRy&#10;cy9kb3ducmV2LnhtbFBLBQYAAAAABAAEAPUAAACMAw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Yp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mlimyAAAAN4AAAAPAAAAAAAAAAAAAAAAAJgCAABk&#10;cnMvZG93bnJldi54bWxQSwUGAAAAAAQABAD1AAAAjQ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M1MUA&#10;AADeAAAADwAAAGRycy9kb3ducmV2LnhtbERPy4rCMBTdC/5DuMLsNLWoaMcoOjDgRhgfi3F3ba5t&#10;sbmpSUY78/WTheDycN7zZWtqcSfnK8sKhoMEBHFudcWFguPhsz8F4QOyxtoyKfglD8tFtzPHTNsH&#10;7+i+D4WIIewzVFCG0GRS+rwkg35gG+LIXawzGCJ0hdQOHzHc1DJNkok0WHFsKLGhj5Ly6/7HKFjP&#10;puvb14i3f7vziU7f5+s4dYlSb7129Q4iUBte4qd7oxWko9k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czUxQAAAN4AAAAPAAAAAAAAAAAAAAAAAJgCAABkcnMv&#10;ZG93bnJldi54bWxQSwUGAAAAAAQABAD1AAAAig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pT8gA&#10;AADeAAAADwAAAGRycy9kb3ducmV2LnhtbESPQWvCQBSE74X+h+UVeqsbg4pJXUUFoZeC2h7q7Zl9&#10;JsHs27i71eivd4VCj8PMfMNMZp1pxJmcry0r6PcSEMSF1TWXCr6/Vm9jED4ga2wsk4IreZhNn58m&#10;mGt74Q2dt6EUEcI+RwVVCG0upS8qMuh7tiWO3sE6gyFKV0rt8BLhppFpkoykwZrjQoUtLSsqjttf&#10;o2CRjRen9YA/b5v9jnY/++MwdYlSry/d/B1EoC78h//aH1pBOsi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WlPyAAAAN4AAAAPAAAAAAAAAAAAAAAAAJgCAABk&#10;cnMvZG93bnJldi54bWxQSwUGAAAAAAQABAD1AAAAjQM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Kb8YA&#10;AADeAAAADwAAAGRycy9kb3ducmV2LnhtbESPy2rCQBSG94W+w3AK3dWJQUWjo1RB6KbgbaG7Y+aY&#10;BDNn0pmpRp/eWQguf/4b32TWmlpcyPnKsoJuJwFBnFtdcaFgt11+DUH4gKyxtkwKbuRhNn1/m2Cm&#10;7ZXXdNmEQsQR9hkqKENoMil9XpJB37ENcfRO1hkMUbpCaofXOG5qmSbJQBqsOD6U2NCipPy8+TcK&#10;5qPh/G/V49/7+nigw/547qcuUerzo/0egwjUhlf42f7RCtLea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8Kb8YAAADeAAAADwAAAAAAAAAAAAAAAACYAgAAZHJz&#10;L2Rvd25yZXYueG1sUEsFBgAAAAAEAAQA9QAAAIsDA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9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dG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Tr/THAAAA3gAAAA8AAAAAAAAAAAAAAAAAmAIAAGRy&#10;cy9kb3ducmV2LnhtbFBLBQYAAAAABAAEAPUAAACMAw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xg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BMYPHAAAA3gAAAA8AAAAAAAAAAAAAAAAAmAIAAGRy&#10;cy9kb3ducmV2LnhtbFBLBQYAAAAABAAEAPUAAACMAw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UG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ZQY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Mb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1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JAxsyAAAAN4AAAAPAAAAAAAAAAAAAAAAAJgCAABk&#10;cnMvZG93bnJldi54bWxQSwUGAAAAAAQABAD1AAAAjQM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p9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qffHAAAA3gAAAA8AAAAAAAAAAAAAAAAAmAIAAGRy&#10;cy9kb3ducmV2LnhtbFBLBQYAAAAABAAEAPUAAACMAw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3gMgA&#10;AADeAAAADwAAAGRycy9kb3ducmV2LnhtbESPQWvCQBSE74X+h+UVems2DRo0dRUVhF4Kanuot2f2&#10;NQlm38bdrcb+ercgeBxm5htmMutNK07kfGNZwWuSgiAurW64UvD1uXoZgfABWWNrmRRcyMNs+vgw&#10;wULbM2/otA2ViBD2BSqoQ+gKKX1Zk0Gf2I44ej/WGQxRukpqh+cIN63M0jSXBhuOCzV2tKypPGx/&#10;jYLFeLQ4rgf88bfZ72j3vT8MM5cq9fzUz99ABOrDPXxrv2sF2WCc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ujeA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SG8gA&#10;AADeAAAADwAAAGRycy9kb3ducmV2LnhtbESPT2sCMRTE7wW/Q3hCbzXbxVpdjaKFQi+C/w56e25e&#10;dxc3L2uS6tpP3whCj8PM/IaZzFpTiws5X1lW8NpLQBDnVldcKNhtP1+GIHxA1lhbJgU38jCbdp4m&#10;mGl75TVdNqEQEcI+QwVlCE0mpc9LMuh7tiGO3rd1BkOUrpDa4TXCTS3TJBlIgxXHhRIb+igpP21+&#10;jILFaLg4r/q8/F0fD3TYH09vqUuUeu628zGIQG34Dz/aX1pB2h8N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9pIbyAAAAN4AAAAPAAAAAAAAAAAAAAAAAJgCAABk&#10;cnMvZG93bnJldi54bWxQSwUGAAAAAAQABAD1AAAAjQ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GacQA&#10;AADeAAAADwAAAGRycy9kb3ducmV2LnhtbERPy4rCMBTdD8w/hDswuzG1qGg1yigIsxnwtdDdtbm2&#10;xeamk2S0+vVmIbg8nPdk1ppaXMj5yrKCbicBQZxbXXGhYLddfg1B+ICssbZMCm7kYTZ9f5tgpu2V&#10;13TZhELEEPYZKihDaDIpfV6SQd+xDXHkTtYZDBG6QmqH1xhuapkmyUAarDg2lNjQoqT8vPk3Cuaj&#10;4fxv1ePf+/p4oMP+eO6nLlHq86P9HoMI1IaX+On+0QrS3mg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pBmnEAAAA3gAAAA8AAAAAAAAAAAAAAAAAmAIAAGRycy9k&#10;b3ducmV2LnhtbFBLBQYAAAAABAAEAPUAAACJAw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j8sgA&#10;AADeAAAADwAAAGRycy9kb3ducmV2LnhtbESPQWvCQBSE74X+h+UVeqsbg4pJXUUFoZeC2h7q7Zl9&#10;JsHs27i71eivd4VCj8PMfMNMZp1pxJmcry0r6PcSEMSF1TWXCr6/Vm9jED4ga2wsk4IreZhNn58m&#10;mGt74Q2dt6EUEcI+RwVVCG0upS8qMuh7tiWO3sE6gyFKV0rt8BLhppFpkoykwZrjQoUtLSsqjttf&#10;o2CRjRen9YA/b5v9jnY/++MwdYlSry/d/B1EoC78h//aH1pBOsh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aPyyAAAAN4AAAAPAAAAAAAAAAAAAAAAAJgCAABk&#10;cnMvZG93bnJldi54bWxQSwUGAAAAAAQABAD1AAAAjQM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cssYA&#10;AADeAAAADwAAAGRycy9kb3ducmV2LnhtbESPy2rCQBSG94W+w3AK7urE4DU6ShUKbgreFro7Zo5J&#10;MHMmnZlq2qfvLASXP/+Nb7ZoTS1u5HxlWUGvm4Agzq2uuFBw2H++j0H4gKyxtkwKfsnDYv76MsNM&#10;2ztv6bYLhYgj7DNUUIbQZFL6vCSDvmsb4uhdrDMYonSF1A7vcdzUMk2SoTRYcXwosaFVSfl192MU&#10;LCfj5femz19/2/OJTsfzdZC6RKnOW/sxBRGoDc/wo73WCtL+ZB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acssYAAADeAAAADwAAAAAAAAAAAAAAAACYAgAAZHJz&#10;L2Rvd25yZXYueG1sUEsFBgAAAAAEAAQA9QAAAIs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5KcgA&#10;AADeAAAADwAAAGRycy9kb3ducmV2LnhtbESPzWsCMRTE74X+D+EVeqtZFz9Xo9RCoRehfhz09ty8&#10;7i5uXrZJqqt/fSMIHoeZ+Q0znbemFidyvrKsoNtJQBDnVldcKNhuPt9GIHxA1lhbJgUX8jCfPT9N&#10;MdP2zCs6rUMhIoR9hgrKEJpMSp+XZNB3bEMcvR/rDIYoXSG1w3OEm1qmSTKQBiuOCyU29FFSflz/&#10;GQWL8Wjx+93j5XV12NN+dzj2U5co9frSvk9ABGrDI3xvf2kFaW88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jkp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nXs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96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deyAAAAN4AAAAPAAAAAAAAAAAAAAAAAJgCAABk&#10;cnMvZG93bnJldi54bWxQSwUGAAAAAAQABAD1AAAAjQM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CxckA&#10;AADeAAAADwAAAGRycy9kb3ducmV2LnhtbESPT2sCMRTE7wW/Q3hCbzXr1lZdjVILBS8F/x309tw8&#10;dxc3L9sk1bWfvikUPA4z8xtmOm9NLS7kfGVZQb+XgCDOra64ULDbfjyNQPiArLG2TApu5GE+6zxM&#10;MdP2ymu6bEIhIoR9hgrKEJpMSp+XZND3bEMcvZN1BkOUrpDa4TXCTS3TJHmVBiuOCyU29F5Sft58&#10;GwWL8WjxtRrw58/6eKDD/nh+SV2i1GO3fZuACNSGe/i/vdQK0sF4+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QCxckAAADeAAAADwAAAAAAAAAAAAAAAACYAgAA&#10;ZHJzL2Rvd25yZXYueG1sUEsFBgAAAAAEAAQA9QAAAI4DA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as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ZqxyAAAAN4AAAAPAAAAAAAAAAAAAAAAAJgCAABk&#10;cnMvZG93bnJldi54bWxQSwUGAAAAAAQABAD1AAAAjQM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K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T8q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hXcgA&#10;AADeAAAADwAAAGRycy9kb3ducmV2LnhtbESPT2sCMRTE7wW/Q3hCbzXbxVpdjaKFQi+C/w56e25e&#10;dxc3L2uS6tpP3whCj8PM/IaZzFpTiws5X1lW8NpLQBDnVldcKNhtP1+GIHxA1lhbJgU38jCbdp4m&#10;mGl75TVdNqEQEcI+QwVlCE0mpc9LMuh7tiGO3rd1BkOUrpDa4TXCTS3TJBlIgxXHhRIb+igpP21+&#10;jILFaLg4r/q8/F0fD3TYH09vqUuUeu628zGIQG34Dz/aX1pB2h+9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6Fd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ExsgA&#10;AADeAAAADwAAAGRycy9kb3ducmV2LnhtbESPT2sCMRTE74LfITyhN812sVVXo2ih0ItQ/xz09ty8&#10;7i5uXtYk1bWfvhEKPQ4z8xtmtmhNLa7kfGVZwfMgAUGcW11xoWC/e++PQfiArLG2TAru5GEx73Zm&#10;mGl74w1dt6EQEcI+QwVlCE0mpc9LMugHtiGO3pd1BkOUrpDa4S3CTS3TJHmVBiuOCyU29FZSft5+&#10;GwWryXh1+Rzy+mdzOtLxcDq/pC5R6qnXLqcgArXhP/zX/tAK0uFk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wTGyAAAAN4AAAAPAAAAAAAAAAAAAAAAAJgCAABk&#10;cnMvZG93bnJldi54bWxQSwUGAAAAAAQABAD1AAAAjQ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QtMUA&#10;AADeAAAADwAAAGRycy9kb3ducmV2LnhtbERPyW7CMBC9V+o/WFOJW3GIWAMGFaRKXCqxHeA2xEMS&#10;EY9T24W0X18fkDg+vX22aE0tbuR8ZVlBr5uAIM6trrhQcNh/vo9B+ICssbZMCn7Jw2L++jLDTNs7&#10;b+m2C4WIIewzVFCG0GRS+rwkg75rG+LIXawzGCJ0hdQO7zHc1DJNkqE0WHFsKLGhVUn5dfdjFCwn&#10;4+X3ps9ff9vziU7H83WQukSpzlv7MQURqA1P8cO91grS/mQ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JC0xQAAAN4AAAAPAAAAAAAAAAAAAAAAAJgCAABkcnMv&#10;ZG93bnJldi54bWxQSwUGAAAAAAQABAD1AAAAig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L8gA&#10;AADeAAAADwAAAGRycy9kb3ducmV2LnhtbESPQWvCQBSE74L/YXmF3nTTYNWkrqKFQi9C1R7q7Zl9&#10;TYLZt+nuVlN/fVcQPA4z8w0zW3SmESdyvras4GmYgCAurK65VPC5extMQfiArLGxTAr+yMNi3u/N&#10;MNf2zBs6bUMpIoR9jgqqENpcSl9UZNAPbUscvW/rDIYoXSm1w3OEm0amSTKWBmuOCxW29FpRcdz+&#10;GgWrbLr6+Rjx+rI57Gn/dTg+py5R6vGhW76ACNSFe/jWftcK0lE2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UvyAAAAN4AAAAPAAAAAAAAAAAAAAAAAJgCAABk&#10;cnMvZG93bnJldi54bWxQSwUGAAAAAAQABAD1AAAAjQM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sl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mmQ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T7JXHAAAA3gAAAA8AAAAAAAAAAAAAAAAAmAIAAGRy&#10;cy9kb3ducmV2LnhtbFBLBQYAAAAABAAEAPUAAACMAw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JDsgA&#10;AADeAAAADwAAAGRycy9kb3ducmV2LnhtbESPQWvCQBSE74L/YXkFb7oxqMTUVbQgeBGq7aHentnX&#10;JJh9m+6umvbXu4VCj8PMfMMsVp1pxI2cry0rGI8SEMSF1TWXCt7ftsMMhA/IGhvLpOCbPKyW/d4C&#10;c23vfKDbMZQiQtjnqKAKoc2l9EVFBv3ItsTR+7TOYIjSlVI7vEe4aWSaJDNpsOa4UGFLLxUVl+PV&#10;KNjMs83X64T3P4fziU4f58s0dYlSg6du/QwiUBf+w3/tnVaQTub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0kOyAAAAN4AAAAPAAAAAAAAAAAAAAAAAJgCAABk&#10;cnMvZG93bnJldi54bWxQSwUGAAAAAAQABAD1AAAAjQM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3XecgA&#10;AADeAAAADwAAAGRycy9kb3ducmV2LnhtbESPT2vCQBTE70K/w/IKvemmwZYYXaUWCr0U/HfQ2zP7&#10;TILZt+nuVqOfvisIHoeZ+Q0zmXWmESdyvras4HWQgCAurK65VLBZf/UzED4ga2wsk4ILeZhNn3oT&#10;zLU985JOq1CKCGGfo4IqhDaX0hcVGfQD2xJH72CdwRClK6V2eI5w08g0Sd6lwZrjQoUtfVZUHFd/&#10;RsF8lM1/F0P+uS73O9pt98e31CVKvTx3H2MQgbrwCN/b31pBOhx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dd5yAAAAN4AAAAPAAAAAAAAAAAAAAAAAJgCAABk&#10;cnMvZG93bnJldi54bWxQSwUGAAAAAAQABAD1AAAAjQM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y4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XLi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qlsgA&#10;AADeAAAADwAAAGRycy9kb3ducmV2LnhtbESPQWvCQBSE74X+h+UJvdWNIZYYXaUWCr0Iaj3o7Zl9&#10;JsHs23R3q2l/fVcQehxm5htmtuhNKy7kfGNZwWiYgCAurW64UrD7fH/OQfiArLG1TAp+yMNi/vgw&#10;w0LbK2/osg2ViBD2BSqoQ+gKKX1Zk0E/tB1x9E7WGQxRukpqh9cIN61Mk+RFGmw4LtTY0VtN5Xn7&#10;bRQsJ/nya53x6ndzPNBhfzyPU5co9TToX6cgAvXhP3xvf2gFaTbJ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OqW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PD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s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E8N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bResgA&#10;AADeAAAADwAAAGRycy9kb3ducmV2LnhtbESPQWvCQBSE70L/w/IKvenGoBJTV9FCoZeC2h7q7Zl9&#10;JsHs27i71eivd4VCj8PMfMPMFp1pxJmcry0rGA4SEMSF1TWXCr6/3vsZCB+QNTaWScGVPCzmT70Z&#10;5tpeeEPnbShFhLDPUUEVQptL6YuKDPqBbYmjd7DOYIjSlVI7vES4aWSaJBNpsOa4UGFLbxUVx+2v&#10;UbCaZqvTesSft81+R7uf/XGcukSpl+du+QoiUBf+w3/tD60gHU2z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tF6yAAAAN4AAAAPAAAAAAAAAAAAAAAAAJgCAABk&#10;cnMvZG93bnJldi54bWxQSwUGAAAAAAQABAD1AAAAjQM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04cgA&#10;AADeAAAADwAAAGRycy9kb3ducmV2LnhtbESPQWvCQBSE70L/w/KE3nRj0DZGV6mFQi+Faj3o7Zl9&#10;JsHs23R3q7G/visUPA4z8w0zX3amEWdyvrasYDRMQBAXVtdcKth+vQ0yED4ga2wsk4IreVguHnpz&#10;zLW98JrOm1CKCGGfo4IqhDaX0hcVGfRD2xJH72idwRClK6V2eIlw08g0SZ6kwZrjQoUtvVZUnDY/&#10;RsFqmq2+P8f88bs+7Gm/O5wmqUuUeux3LzMQgbpwD/+337WCdDz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ThyAAAAN4AAAAPAAAAAAAAAAAAAAAAAJgCAABk&#10;cnMvZG93bnJldi54bWxQSwUGAAAAAAQABAD1AAAAjQ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gk8UA&#10;AADeAAAADwAAAGRycy9kb3ducmV2LnhtbERPy2rCQBTdC/7DcAvd6aTBSoyOooVCNwUfXdTdNXNN&#10;gpk76cxUo1/vLASXh/OeLTrTiDM5X1tW8DZMQBAXVtdcKvjZfQ4yED4ga2wsk4IreVjM+70Z5tpe&#10;eEPnbShFDGGfo4IqhDaX0hcVGfRD2xJH7midwRChK6V2eInhppFpkoylwZpjQ4UtfVRUnLb/RsFq&#10;kq3+1iP+vm0Oe9r/Hk7vqUuUen3pllMQgbrwFD/cX1pBOppk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eCTxQAAAN4AAAAPAAAAAAAAAAAAAAAAAJgCAABkcnMv&#10;ZG93bnJldi54bWxQSwUGAAAAAAQABAD1AAAAig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FC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x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UUIyAAAAN4AAAAPAAAAAAAAAAAAAAAAAJgCAABk&#10;cnMvZG93bnJldi54bWxQSwUGAAAAAAQABAD1AAAAjQM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6SMcA&#10;AADeAAAADwAAAGRycy9kb3ducmV2LnhtbESPy2rCQBSG94LvMJxCdzppsGKio2ih0E3BSxd1d8wc&#10;k2DmTDoz1ejTOwvB5c9/45stOtOIMzlfW1bwNkxAEBdW11wq+Nl9DiYgfEDW2FgmBVfysJj3ezPM&#10;tb3whs7bUIo4wj5HBVUIbS6lLyoy6Ie2JY7e0TqDIUpXSu3wEsdNI9MkGUuDNceHClv6qKg4bf+N&#10;glU2Wf2tR/x92xz2tP89nN5Tlyj1+tItpyACdeEZfrS/tIJ0lG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ekjHAAAA3gAAAA8AAAAAAAAAAAAAAAAAmAIAAGRy&#10;cy9kb3ducmV2LnhtbFBLBQYAAAAABAAEAPUAAACMAw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f0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t/T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BpMgA&#10;AADeAAAADwAAAGRycy9kb3ducmV2LnhtbESPT2vCQBTE70K/w/KE3nRjsMVEV6mFQi8F//RQb8/s&#10;Mwlm36a7W41++q4geBxm5jfMbNGZRpzI+dqygtEwAUFcWF1zqeB7+zGYgPABWWNjmRRcyMNi/tSb&#10;Ya7tmdd02oRSRAj7HBVUIbS5lL6oyKAf2pY4egfrDIYoXSm1w3OEm0amSfIqDdYcFyps6b2i4rj5&#10;MwqW2WT5uxrz13W939HuZ398SV2i1HO/e5uCCNSFR/je/tQK0nGW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EGk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kP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jkP8kAAADeAAAADwAAAAAAAAAAAAAAAACYAgAA&#10;ZHJzL2Rvd25yZXYueG1sUEsFBgAAAAAEAAQA9QAAAI4DA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8S8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8XxL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Z0MgA&#10;AADeAAAADwAAAGRycy9kb3ducmV2LnhtbESPQWvCQBSE74X+h+UVeqsbg4pJXUUFoZeC2h7q7Zl9&#10;JsHs27i71eivd4VCj8PMfMNMZp1pxJmcry0r6PcSEMSF1TWXCr6/Vm9jED4ga2wsk4IreZhNn58m&#10;mGt74Q2dt6EUEcI+RwVVCG0upS8qMuh7tiWO3sE6gyFKV0rt8BLhppFpkoykwZrjQoUtLSsqjttf&#10;o2CRjRen9YA/b5v9jnY/++MwdYlSry/d/B1EoC78h//aH1pBOsi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dnQ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Hp8gA&#10;AADeAAAADwAAAGRycy9kb3ducmV2LnhtbESPQWvCQBSE74X+h+UVeqsbg4pJXUUFoZeC2h7q7Zl9&#10;JsHs27i71eivd4VCj8PMfMNMZp1pxJmcry0r6PcSEMSF1TWXCr6/Vm9jED4ga2wsk4IreZhNn58m&#10;mGt74Q2dt6EUEcI+RwVVCG0upS8qMuh7tiWO3sE6gyFKV0rt8BLhppFpkoykwZrjQoUtLSsqjttf&#10;o2CRjRen9YA/b5v9jnY/++MwdYlSry/d/B1EoC78h//aH1pBOsi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0en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PMgA&#10;AADeAAAADwAAAGRycy9kb3ducmV2LnhtbESPQWvCQBSE74L/YXmF3nTTYNWkrqKFQi9C1R7q7Zl9&#10;TYLZt+nuVlN/fVcQPA4z8w0zW3SmESdyvras4GmYgCAurK65VPC5extMQfiArLGxTAr+yMNi3u/N&#10;MNf2zBs6bUMpIoR9jgqqENpcSl9UZNAPbUscvW/rDIYoXSm1w3OEm0amSTKWBmuOCxW29FpRcdz+&#10;GgWrbLr6+Rjx+rI57Gn/dTg+py5R6vGhW76ACNSFe/jWftcK0lGW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I8yAAAAN4AAAAPAAAAAAAAAAAAAAAAAJgCAABk&#10;cnMvZG93bnJldi54bWxQSwUGAAAAAAQABAD1AAAAjQ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2TsUA&#10;AADeAAAADwAAAGRycy9kb3ducmV2LnhtbERPy2rCQBTdC/7DcAvd6aTBiomOooVCNwUfXdTdNXNN&#10;gpk76cxUo1/vLASXh/OeLTrTiDM5X1tW8DZMQBAXVtdcKvjZfQ4mIHxA1thYJgVX8rCY93szzLW9&#10;8IbO21CKGMI+RwVVCG0upS8qMuiHtiWO3NE6gyFCV0rt8BLDTSPTJBlLgzXHhgpb+qioOG3/jYJV&#10;Nln9rUf8fdsc9rT/PZzeU5co9frSLacgAnXhKX64v7SCdJR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HZOxQAAAN4AAAAPAAAAAAAAAAAAAAAAAJgCAABkcnMv&#10;ZG93bnJldi54bWxQSwUGAAAAAAQABAD1AAAAig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1cgA&#10;AADeAAAADwAAAGRycy9kb3ducmV2LnhtbESPT2vCQBTE70K/w/KE3nRjsMVEV6mFQi8F//RQb8/s&#10;Mwlm36a7W41++q4geBxm5jfMbNGZRpzI+dqygtEwAUFcWF1zqeB7+zGYgPABWWNjmRRcyMNi/tSb&#10;Ya7tmdd02oRSRAj7HBVUIbS5lL6oyKAf2pY4egfrDIYoXSm1w3OEm0amSfIqDdYcFyps6b2i4rj5&#10;MwqW2WT5uxrz13W939HuZ398SV2i1HO/e5uCCNSFR/je/tQK0nGW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NPVyAAAAN4AAAAPAAAAAAAAAAAAAAAAAJgCAABk&#10;cnMvZG93bnJldi54bWxQSwUGAAAAAAQABAD1AAAAjQM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C2MYA&#10;AADeAAAADwAAAGRycy9kb3ducmV2LnhtbESPy2oCMRSG90LfIRyhO00cqtjRKLVQ6KbgbVF3x8lx&#10;ZnByMk1SnfbpzUJw+fPf+ObLzjbiQj7UjjWMhgoEceFMzaWG/e5jMAURIrLBxjFp+KMAy8VTb465&#10;cVfe0GUbS5FGOOSooYqxzaUMRUUWw9C1xMk7OW8xJulLaTxe07htZKbURFqsOT1U2NJ7RcV5+2s1&#10;rF6nq5/1C3/9b44HOnwfz+PMK62f+93bDESkLj7C9/an0ZCNlUoACSeh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RC2MYAAADeAAAADwAAAAAAAAAAAAAAAACYAgAAZHJz&#10;L2Rvd25yZXYueG1sUEsFBgAAAAAEAAQA9QAAAIsDA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nQ8cA&#10;AADeAAAADwAAAGRycy9kb3ducmV2LnhtbESPQWsCMRSE74X+h/AEbzVx0aKrUWpB6KWgtod6e26e&#10;u4ubl20Sddtf3whCj8PMfMPMl51txIV8qB1rGA4UCOLCmZpLDZ8f66cJiBCRDTaOScMPBVguHh/m&#10;mBt35S1ddrEUCcIhRw1VjG0uZSgqshgGriVO3tF5izFJX0rj8ZrgtpGZUs/SYs1pocKWXisqTruz&#10;1bCaTlbfmxG//24Pe9p/HU7jzCut+73uZQYiUhf/w/f2m9GQjZU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o50PHAAAA3gAAAA8AAAAAAAAAAAAAAAAAmAIAAGRy&#10;cy9kb3ducmV2LnhtbFBLBQYAAAAABAAEAPUAAACMAw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5NMgA&#10;AADeAAAADwAAAGRycy9kb3ducmV2LnhtbESPT2sCMRTE74LfIbxCb5p0qWK3RlGh0Euh/jnU23Pz&#10;uru4eVmTVLf99KYgeBxm5jfMdN7ZRpzJh9qxhqehAkFcOFNzqWG3fRtMQISIbLBxTBp+KcB81u9N&#10;MTfuwms6b2IpEoRDjhqqGNtcylBUZDEMXUucvG/nLcYkfSmNx0uC20ZmSo2lxZrTQoUtrSoqjpsf&#10;q2H5MlmePp/542992NP+63AcZV5p/fjQLV5BROriPXxrvxsN2UipDP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nk0yAAAAN4AAAAPAAAAAAAAAAAAAAAAAJgCAABk&#10;cnMvZG93bnJldi54bWxQSwUGAAAAAAQABAD1AAAAjQM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cr8gA&#10;AADeAAAADwAAAGRycy9kb3ducmV2LnhtbESPQUsDMRSE70L/Q3iCN5u4WmnXTUsrCF4EWz20t7eb&#10;5+7SzcuaxHbtr28KgsdhZr5hisVgO3EgH1rHGu7GCgRx5UzLtYbPj5fbKYgQkQ12jknDLwVYzEdX&#10;BebGHXlNh02sRYJwyFFDE2OfSxmqhiyGseuJk/flvMWYpK+l8XhMcNvJTKlHabHltNBgT88NVfvN&#10;j9Wwmk1X3+8P/HZalzvabcv9JPNK65vrYfkEItIQ/8N/7VejIZsodQ+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tyv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E2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WawO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RNvHAAAA3gAAAA8AAAAAAAAAAAAAAAAAmAIAAGRy&#10;cy9kb3ducmV2LnhtbFBLBQYAAAAABAAEAPUAAACMAw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hQ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UKuD/TroCc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FA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N8gA&#10;AADeAAAADwAAAGRycy9kb3ducmV2LnhtbESPT2vCQBTE7wW/w/IK3uqmQYtN3YgWBC9C/XOot2f2&#10;NQnJvk13V41++m6h0OMwM79hZvPetOJCzteWFTyPEhDEhdU1lwoO+9XTFIQPyBpby6TgRh7m+eBh&#10;hpm2V97SZRdKESHsM1RQhdBlUvqiIoN+ZDvi6H1ZZzBE6UqpHV4j3LQyTZIXabDmuFBhR+8VFc3u&#10;bBQsX6fL748xb+7b05GOn6dmkrpEqeFjv3gDEagP/+G/9lorSCc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X83yAAAAN4AAAAPAAAAAAAAAAAAAAAAAJgCAABk&#10;cnMvZG93bnJldi54bWxQSwUGAAAAAAQABAD1AAAAjQM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ar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M2Uuof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DdqsyAAAAN4AAAAPAAAAAAAAAAAAAAAAAJgCAABk&#10;cnMvZG93bnJldi54bWxQSwUGAAAAAAQABAD1AAAAjQ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O3sQA&#10;AADeAAAADwAAAGRycy9kb3ducmV2LnhtbERPy2oCMRTdC/2HcIXuNHGoYkej1EKhm4KvRd1dJ9eZ&#10;wcnNNEl12q83C8Hl4bzny8424kI+1I41jIYKBHHhTM2lhv3uYzAFESKywcYxafijAMvFU2+OuXFX&#10;3tBlG0uRQjjkqKGKsc2lDEVFFsPQtcSJOzlvMSboS2k8XlO4bWSm1ERarDk1VNjSe0XFeftrNaxe&#10;p6uf9Qt//W+OBzp8H8/jzCutn/vd2wxEpC4+xHf3p9GQjZVKe9OddAX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Tt7EAAAA3gAAAA8AAAAAAAAAAAAAAAAAmAIAAGRycy9k&#10;b3ducmV2LnhtbFBLBQYAAAAABAAEAPUAAACJAw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7rRccA&#10;AADeAAAADwAAAGRycy9kb3ducmV2LnhtbESPQWsCMRSE74X+h/AK3mrSRYuuRqkFoZeCWg96e26e&#10;u4ubl20Sddtf3whCj8PMfMNM551txIV8qB1reOkrEMSFMzWXGrZfy+cRiBCRDTaOScMPBZjPHh+m&#10;mBt35TVdNrEUCcIhRw1VjG0uZSgqshj6riVO3tF5izFJX0rj8ZrgtpGZUq/SYs1pocKW3isqTpuz&#10;1bAYjxbfqwF//q4Pe9rvDqdh5pXWvafubQIiUhf/w/f2h9GQDZUaw+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60XHAAAA3gAAAA8AAAAAAAAAAAAAAAAAmAIAAGRy&#10;cy9kb3ducmV2LnhtbFBLBQYAAAAABAAEAPUAAACMAw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UBcYA&#10;AADeAAAADwAAAGRycy9kb3ducmV2LnhtbESPzWoCMRSF94LvEK7QnSYOWuzUKFoQ3AjVutDddXKd&#10;GZzcTJNUp336ZlHo8nD++ObLzjbiTj7UjjWMRwoEceFMzaWG48dmOAMRIrLBxjFp+KYAy0W/N8fc&#10;uAfv6X6IpUgjHHLUUMXY5lKGoiKLYeRa4uRdnbcYk/SlNB4fadw2MlPqWVqsOT1U2NJbRcXt8GU1&#10;rF9m68/3Ce9+9pcznU+X2zTzSuunQbd6BRGpi//hv/bWaMimapw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3UBcYAAADeAAAADwAAAAAAAAAAAAAAAACYAgAAZHJz&#10;L2Rvd25yZXYueG1sUEsFBgAAAAAEAAQA9QAAAIsDA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xnsgA&#10;AADeAAAADwAAAGRycy9kb3ducmV2LnhtbESPQUvDQBSE74L/YXlCb3Y3wUqN2RQrCL0UbPVgb6/Z&#10;ZxKafRt3t23017tCweMwM98w5WK0vTiRD51jDdlUgSCunem40fD+9nI7BxEissHeMWn4pgCL6vqq&#10;xMK4M2/otI2NSBAOBWpoYxwKKUPdksUwdQNx8j6dtxiT9I00Hs8JbnuZK3UvLXacFloc6Lml+rA9&#10;Wg3Lh/ny6/WO1z+b/Y52H/vDLPdK68nN+PQIItIY/8OX9spoyGcqy+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XGe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v6ccA&#10;AADeAAAADwAAAGRycy9kb3ducmV2LnhtbESPQWsCMRSE74X+h/AEbzVx0aKrUWpB6KWgtod6e26e&#10;u4ubl20Sddtf3whCj8PMfMPMl51txIV8qB1rGA4UCOLCmZpLDZ8f66cJiBCRDTaOScMPBVguHh/m&#10;mBt35S1ddrEUCcIhRw1VjG0uZSgqshgGriVO3tF5izFJX0rj8ZrgtpGZUs/SYs1pocKWXisqTruz&#10;1bCaTlbfmxG//24Pe9p/HU7jzCut+73uZQYiUhf/w/f2m9GQjdU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7+nHAAAA3gAAAA8AAAAAAAAAAAAAAAAAmAIAAGRy&#10;cy9kb3ducmV2LnhtbFBLBQYAAAAABAAEAPUAAACMAw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c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0py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SB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w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tIG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3n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lyN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ned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p6sgA&#10;AADeAAAADwAAAGRycy9kb3ducmV2LnhtbESPQWsCMRSE74X+h/AK3mriomK3RqmFghdBbQ/19ty8&#10;7i5uXrZJ1LW/3hQEj8PMfMNM551txIl8qB1rGPQVCOLCmZpLDV+fH88TECEiG2wck4YLBZjPHh+m&#10;mBt35g2dtrEUCcIhRw1VjG0uZSgqshj6riVO3o/zFmOSvpTG4znBbSMzpcbSYs1pocKW3isqDtuj&#10;1bB4mSx+10Ne/W32O9p97w+jzCute0/d2yuISF28h2/tpdGQjdRg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Onq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McckA&#10;AADeAAAADwAAAGRycy9kb3ducmV2LnhtbESPT2sCMRTE70K/Q3iF3jRxqVVXo9RCoReh/jno7bl5&#10;3V3cvGyTVLd++qZQ6HGYmd8w82VnG3EhH2rHGoYDBYK4cKbmUsN+99qfgAgR2WDjmDR8U4Dl4q43&#10;x9y4K2/oso2lSBAOOWqoYmxzKUNRkcUwcC1x8j6ctxiT9KU0Hq8JbhuZKfUkLdacFips6aWi4rz9&#10;shpW08nq8/2R17fN6UjHw+k8yrzS+uG+e56BiNTF//Bf+81oyEZqOI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RMcckAAADeAAAADwAAAAAAAAAAAAAAAACYAgAA&#10;ZHJzL2Rvd25yZXYueG1sUEsFBgAAAAAEAAQA9QAAAI4DA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YA8UA&#10;AADeAAAADwAAAGRycy9kb3ducmV2LnhtbERPTWsCMRC9C/6HMEJvmrhosVujaEHwIlTrQW/jZtxd&#10;3Ey2Sarb/vrmUOjx8b7ny8424k4+1I41jEcKBHHhTM2lhuPHZjgDESKywcYxafimAMtFvzfH3LgH&#10;7+l+iKVIIRxy1FDF2OZShqIii2HkWuLEXZ23GBP0pTQeHyncNjJT6llarDk1VNjSW0XF7fBlNaxf&#10;ZuvP9wnvfvaXM51Pl9s080rrp0G3egURqYv/4j/31mjIpmqc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9gDxQAAAN4AAAAPAAAAAAAAAAAAAAAAAJgCAABkcnMv&#10;ZG93bnJldi54bWxQSwUGAAAAAAQABAD1AAAAig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9mMgA&#10;AADeAAAADwAAAGRycy9kb3ducmV2LnhtbESPQWsCMRSE70L/Q3iF3jRxqaJbo1Sh0EtBbQ/19ty8&#10;7i5uXtYk1W1/vREEj8PMfMPMFp1txIl8qB1rGA4UCOLCmZpLDV+fb/0JiBCRDTaOScMfBVjMH3oz&#10;zI0784ZO21iKBOGQo4YqxjaXMhQVWQwD1xIn78d5izFJX0rj8ZzgtpGZUmNpsea0UGFLq4qKw/bX&#10;alhOJ8vj+pk//jf7He2+94dR5pXWT4/d6wuISF28h2/td6MhG6nh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32YyAAAAN4AAAAPAAAAAAAAAAAAAAAAAJgCAABk&#10;cnMvZG93bnJldi54bWxQSwUGAAAAAAQABAD1AAAAjQM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euMYA&#10;AADeAAAADwAAAGRycy9kb3ducmV2LnhtbESPy2oCMRSG90LfIZyCO006VLFTo9RCwY3gbVF3x8np&#10;zODkZJpEnfbpzUJw+fPf+KbzzjbiQj7UjjW8DBUI4sKZmksN+93XYAIiRGSDjWPS8EcB5rOn3hRz&#10;4668ocs2liKNcMhRQxVjm0sZiooshqFriZP347zFmKQvpfF4TeO2kZlSY2mx5vRQYUufFRWn7dlq&#10;WLxNFr/rV179b44HOnwfT6PMK637z93HO4hIXXyE7+2l0ZCNVJY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EeuMYAAADeAAAADwAAAAAAAAAAAAAAAACYAgAAZHJz&#10;L2Rvd25yZXYueG1sUEsFBgAAAAAEAAQA9QAAAIsDA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7I8cA&#10;AADeAAAADwAAAGRycy9kb3ducmV2LnhtbESPQWsCMRSE74X+h/AEbzVx0aKrUWpB6KWgtod6e26e&#10;u4ubl20Sddtf3whCj8PMfMPMl51txIV8qB1rGA4UCOLCmZpLDZ8f66cJiBCRDTaOScMPBVguHh/m&#10;mBt35S1ddrEUCcIhRw1VjG0uZSgqshgGriVO3tF5izFJX0rj8ZrgtpGZUs/SYs1pocKWXisqTruz&#10;1bCaTlbfmxG//24Pe9p/HU7j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duyPHAAAA3gAAAA8AAAAAAAAAAAAAAAAAmAIAAGRy&#10;cy9kb3ducmV2LnhtbFBLBQYAAAAABAAEAPUAAACMAw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8lVMgA&#10;AADeAAAADwAAAGRycy9kb3ducmV2LnhtbESPQWsCMRSE70L/Q3hCb5oYarFbo1Sh0EtBbQ/19ty8&#10;7i5uXtYk1W1/fSMUehxm5htmvuxdK84UYuPZwGSsQBCX3jZcGXh/ex7NQMSEbLH1TAa+KcJycTOY&#10;Y2H9hbd03qVKZAjHAg3UKXWFlLGsyWEc+444e58+OExZhkragJcMd63USt1Lhw3nhRo7WtdUHndf&#10;zsDqYbY6be749Wd72NP+43Cc6qCMuR32T48gEvXpP/zXfrEG9FRp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yVUyAAAAN4AAAAPAAAAAAAAAAAAAAAAAJgCAABk&#10;cnMvZG93bnJldi54bWxQSwUGAAAAAAQABAD1AAAAjQM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Az8gA&#10;AADeAAAADwAAAGRycy9kb3ducmV2LnhtbESPQWsCMRSE74X+h/AKvXWTbrXo1ihVKHgpqO1Bb8/N&#10;6+7i5mVNUt321zeC0OMwM98wk1lvW3EiHxrHGh4zBYK4dKbhSsPnx9vDCESIyAZbx6ThhwLMprc3&#10;EyyMO/OaTptYiQThUKCGOsaukDKUNVkMmeuIk/flvMWYpK+k8XhOcNvKXKlnabHhtFBjR4uaysPm&#10;22qYj0fz42rA77/r/Y522/1hmHul9f1d//oCIlIf/8PX9tJoyIcqf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4DP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Yu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GLvHAAAA3gAAAA8AAAAAAAAAAAAAAAAAmAIAAGRy&#10;cy9kb3ducmV2LnhtbFBLBQYAAAAABAAEAPUAAACMAw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9I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UXs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r0g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jV8cA&#10;AADeAAAADwAAAGRycy9kb3ducmV2LnhtbESPQWsCMRSE74L/ITyhN026VNHVKLVQ6KWgtod6e25e&#10;dxc3L9sk1a2/3ghCj8PMfMMsVp1txIl8qB1reBwpEMSFMzWXGj4/XodTECEiG2wck4Y/CrBa9nsL&#10;zI0785ZOu1iKBOGQo4YqxjaXMhQVWQwj1xIn79t5izFJX0rj8ZzgtpGZUhNpsea0UGFLLxUVx92v&#10;1bCeTdc/myd+v2wPe9p/HY7jzCutHwbd8xxEpC7+h+/tN6MhG6ts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0I1fHAAAA3gAAAA8AAAAAAAAAAAAAAAAAmAIAAGRy&#10;cy9kb3ducmV2LnhtbFBLBQYAAAAABAAEAPUAAACMAw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GzM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IbMyAAAAN4AAAAPAAAAAAAAAAAAAAAAAJgCAABk&#10;cnMvZG93bnJldi54bWxQSwUGAAAAAAQABAD1AAAAjQ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SvsQA&#10;AADeAAAADwAAAGRycy9kb3ducmV2LnhtbERPy2oCMRTdC/2HcAvuNOlQxU6NUgsFN4KvRd1dJ7cz&#10;g5ObaRJ12q83C8Hl4byn88424kI+1I41vAwVCOLCmZpLDfvd12ACIkRkg41j0vBHAeazp94Uc+Ou&#10;vKHLNpYihXDIUUMVY5tLGYqKLIaha4kT9+O8xZigL6XxeE3htpGZUmNpsebUUGFLnxUVp+3Zali8&#10;TRa/61de/W+OBzp8H0+jzCut+8/dxzuISF18iO/updGQjVSW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Er7EAAAA3gAAAA8AAAAAAAAAAAAAAAAAmAIAAGRycy9k&#10;b3ducmV2LnhtbFBLBQYAAAAABAAEAPUAAACJAw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3JccA&#10;AADeAAAADwAAAGRycy9kb3ducmV2LnhtbESPQWsCMRSE74X+h/AK3mrSRYuuRqkFoZeCWg96e26e&#10;u4ubl20Sddtf3whCj8PMfMNM551txIV8qB1reOkrEMSFMzWXGrZfy+cRiBCRDTaOScMPBZjPHh+m&#10;mBt35TVdNrEUCcIhRw1VjG0uZSgqshj6riVO3tF5izFJX0rj8ZrgtpGZUq/SYs1pocKW3isqTpuz&#10;1bAYjxbfqwF//q4Pe9rvDqdh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rtyX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c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Ui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IiGXHAAAA3gAAAA8AAAAAAAAAAAAAAAAAmAIAAGRy&#10;cy9kb3ducmV2LnhtbFBLBQYAAAAABAAEAPUAAACMAw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t/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C3+yAAAAN4AAAAPAAAAAAAAAAAAAAAAAJgCAABk&#10;cnMvZG93bnJldi54bWxQSwUGAAAAAAQABAD1AAAAjQM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zicgA&#10;AADeAAAADwAAAGRycy9kb3ducmV2LnhtbESPQWsCMRSE74X+h/AKvXWTbrXo1ihVKHgpqO1Bb8/N&#10;6+7i5mVNUt321zeC0OMwM98wk1lvW3EiHxrHGh4zBYK4dKbhSsPnx9vDCESIyAZbx6ThhwLMprc3&#10;EyyMO/OaTptYiQThUKCGOsaukDKUNVkMmeuIk/flvMWYpK+k8XhOcNvKXKlnabHhtFBjR4uaysPm&#10;22qYj0fz42rA77/r/Y522/1hmHul9f1d//oCIlIf/8PX9tJoyIfqK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rOJyAAAAN4AAAAPAAAAAAAAAAAAAAAAAJgCAABk&#10;cnMvZG93bnJldi54bWxQSwUGAAAAAAQABAD1AAAAjQM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WEsgA&#10;AADeAAAADwAAAGRycy9kb3ducmV2LnhtbESPQWsCMRSE74X+h/AKvdWkay26GqUWhF4EtT3U23Pz&#10;uru4edkmUdf++kYQPA4z8w0zmXW2EUfyoXas4bmnQBAXztRcavj6XDwNQYSIbLBxTBrOFGA2vb+b&#10;YG7cidd03MRSJAiHHDVUMba5lKGoyGLouZY4eT/OW4xJ+lIaj6cEt43MlHqVFmtOCxW29F5Rsd8c&#10;rIb5aDj/Xb3w8m+929L2e7cfZF5p/fjQvY1BROriLXxtfxgN2UD1+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hYS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OZ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V0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OZskAAADeAAAADwAAAAAAAAAAAAAAAACYAgAA&#10;ZHJzL2Rvd25yZXYueG1sUEsFBgAAAAAEAAQA9QAAAI4DA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8r/ckA&#10;AADeAAAADwAAAGRycy9kb3ducmV2LnhtbESPT0sDMRTE7wW/Q3iCtzZxdaVdmxYrFLwI9s+hvb1u&#10;nrtLNy9rkrarn94UBI/DzPyGmc5724oz+dA41nA/UiCIS2carjRsN8vhGESIyAZbx6ThmwLMZzeD&#10;KRbGXXhF53WsRIJwKFBDHWNXSBnKmiyGkeuIk/fpvMWYpK+k8XhJcNvKTKknabHhtFBjR681lcf1&#10;yWpYTMaLr49Hfv9ZHfa03x2OeeaV1ne3/csziEh9/A//td+MhixXD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8r/ckAAADeAAAADwAAAAAAAAAAAAAAAACYAgAA&#10;ZHJzL2Rvd25yZXYueG1sUEsFBgAAAAAEAAQA9QAAAI4DA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1i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0x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C21is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QE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bqaQ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EQEckAAADeAAAADwAAAAAAAAAAAAAAAACYAgAA&#10;ZHJzL2Rvd25yZXYueG1sUEsFBgAAAAAEAAQA9QAAAI4DA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ysQA&#10;AADeAAAADwAAAGRycy9kb3ducmV2LnhtbERPTWvCQBC9C/0PyxS8mU1TLTV1lSIV9SSmQvE2zU6T&#10;0OxszG5M+u+7B8Hj430vVoOpxZVaV1lW8BTFIIhzqysuFJw+N5NXEM4ja6wtk4I/crBaPowWmGrb&#10;85GumS9ECGGXooLS+yaV0uUlGXSRbYgD92Nbgz7AtpC6xT6Em1omcfwiDVYcGkpsaF1S/pt1RsH0&#10;sqVzhUn29e3nh33ffXRTc1Jq/Di8v4HwNPi7+ObeaQXJLH4Oe8Odc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v8rEAAAA3gAAAA8AAAAAAAAAAAAAAAAAmAIAAGRycy9k&#10;b3ducmV2LnhtbFBLBQYAAAAABAAEAPUAAACJAwAAAAA=&#10;" path="m5,658r-5,l,668r5,l654,1322r,4l663,1326r,-4l1317,668r5,l1322,658r-5,l663,4r,-4l654,r,4l5,658r10,10l663,14r-9,l1307,668r,-10l654,1312r9,l15,658r,10l5,658xe" fillcolor="black" stroked="f">
                        <v:path arrowok="t" o:connecttype="custom" o:connectlocs="2591,340992;0,340992;0,346175;2591,346175;338928,685094;338928,687167;343592,687167;343592,685094;682520,346175;685111,346175;685111,340992;682520,340992;343592,2073;343592,0;338928,0;338928,2073;2591,340992;7774,346175;343592,7255;338928,7255;677337,346175;677337,340992;338928,679912;343592,679912;7774,340992;7774,346175;2591,340992"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29usYA&#10;AADeAAAADwAAAGRycy9kb3ducmV2LnhtbESPQWvCQBSE7wX/w/KE3uomkbQaXYMVWtJjo+D1kX0m&#10;wezbkN1q0l/fLRR6HGbmG2abj6YTNxpca1lBvIhAEFdWt1wrOB3fnlYgnEfW2FkmBRM5yHezhy1m&#10;2t75k26lr0WAsMtQQeN9n0npqoYMuoXtiYN3sYNBH+RQSz3gPcBNJ5MoepYGWw4LDfZ0aKi6ll9G&#10;QXVNX9+/UxcX8cdLfKbV1Lp1qdTjfNxvQHga/X/4r11oBUkaLdf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29usYAAADeAAAADwAAAAAAAAAAAAAAAACYAgAAZHJz&#10;L2Rvd25yZXYueG1sUEsFBgAAAAAEAAQA9QAAAIsDAAAAAA==&#10;" path="m10,l5,r,5l,5,,15r5,l5,20r1312,l1317,15r5,l1322,5r-5,l1317,r-5,l10,xe" fillcolor="black" stroked="f">
                        <v:path arrowok="t" o:connecttype="custom" o:connectlocs="5182,0;2591,0;2591,2591;0,2591;0,7774;2591,7774;2591,10365;682520,10365;682520,7774;685111,7774;685111,2591;682520,2591;682520,0;679929,0;5182,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incUA&#10;AADeAAAADwAAAGRycy9kb3ducmV2LnhtbESPXWvCMBSG7wf7D+EMvJuJxZVRjeJkQucuZCpeH5pj&#10;U2xOShO1/vvlYrDLl/eLZ74cXCtu1IfGs4bJWIEgrrxpuNZwPGxe30GEiGyw9UwaHhRguXh+mmNh&#10;/J1/6LaPtUgjHArUYGPsCilDZclhGPuOOHln3zuMSfa1ND3e07hrZaZULh02nB4sdrS2VF32V6ch&#10;X3+TzY8uXrcf5Ve2LXefJ3XWevQyrGYgIg3xP/zXLo2G7E1NE0DCSSg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6KdxQAAAN4AAAAPAAAAAAAAAAAAAAAAAJgCAABkcnMv&#10;ZG93bnJldi54bWxQSwUGAAAAAAQABAD1AAAAigMAAAAA&#10;" path="m19,9r,-5l14,4,14,,5,r,4l,4,,1322r5,l5,1326r9,l14,1322r5,l19,1317,19,9xe" fillcolor="black" stroked="f">
                        <v:path arrowok="t" o:connecttype="custom" o:connectlocs="9847,4664;9847,2073;7256,2073;7256,0;2591,0;2591,2073;0,2073;0,685094;2591,685094;2591,687167;7256,687167;7256,685094;9847,685094;9847,682503;9847,4664"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sUA&#10;AADeAAAADwAAAGRycy9kb3ducmV2LnhtbESPzWrDMBCE74W8g9hAb40U0wbHjRJCoKX0kl/odbG2&#10;sqm1MpYa229fFQI5DrPzzc5qM7hGXKkLtWcN85kCQVx6U7PVcDm/PeUgQkQ22HgmDSMF2KwnDyss&#10;jO/5SNdTtCJBOBSooYqxLaQMZUUOw8y3xMn79p3DmGRnpemwT3DXyEyphXRYc2qosKVdReXP6del&#10;N8Z3+hxZ2uUi/7Kqzw6D2vdaP06H7SuISEO8H9/SH0ZD9qKe5/A/Jz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pT+xQAAAN4AAAAPAAAAAAAAAAAAAAAAAJgCAABkcnMv&#10;ZG93bnJldi54bWxQSwUGAAAAAAQABAD1AAAAigMAAAAA&#10;" filled="f" stroked="f">
                        <v:textbox inset="0,0,0,0">
                          <w:txbxContent>
                            <w:p w:rsidR="001C5812" w:rsidRPr="007B71B9" w:rsidRDefault="001C5812" w:rsidP="00D35342">
                              <w:pPr>
                                <w:rPr>
                                  <w:sz w:val="18"/>
                                </w:rPr>
                              </w:pPr>
                              <w:r w:rsidRPr="007B71B9">
                                <w:rPr>
                                  <w:rFonts w:ascii="Arial" w:hAnsi="Arial" w:cs="Arial"/>
                                  <w:color w:val="000000"/>
                                  <w:szCs w:val="24"/>
                                  <w:lang w:val="en-US"/>
                                </w:rPr>
                                <w:t>d</w:t>
                              </w:r>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Co8cAAADeAAAADwAAAGRycy9kb3ducmV2LnhtbESPW2vCQBSE3wv+h+UIfdONwUuMriJi&#10;sX1rvYCPh+wxWcyeDdmtpv++WxD6OMzMN8xy3dla3Kn1xrGC0TABQVw4bbhUcDq+DTIQPiBrrB2T&#10;gh/ysF71XpaYa/fgL7ofQikihH2OCqoQmlxKX1Rk0Q9dQxy9q2sthijbUuoWHxFua5kmyVRaNBwX&#10;KmxoW1FxO3xbBeZzup98zM7zs9ztw+iS3TJjT0q99rvNAkSgLvyHn+13rSCdJOMU/u7EK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AgKjxwAAAN4AAAAPAAAAAAAA&#10;AAAAAAAAAKECAABkcnMvZG93bnJldi54bWxQSwUGAAAAAAQABAD5AAAAlQM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6nOMcAAADeAAAADwAAAGRycy9kb3ducmV2LnhtbESPT2sCMRTE74V+h/AK3mpWq3a7NUop&#10;inqz/gGPj83rbnDzsmyirt/eCILHYWZ+w4ynra3EmRpvHCvodRMQxLnThgsFu+38PQXhA7LGyjEp&#10;uJKH6eT1ZYyZdhf+o/MmFCJC2GeooAyhzqT0eUkWfdfVxNH7d43FEGVTSN3gJcJtJftJMpIWDceF&#10;Emv6LSk/bk5WgVmPFsPV5/5rL2eL0Dukx9TYnVKdt/bnG0SgNjzDj/ZSK+gPk8EH3O/EKyA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qc4xwAAAN4AAAAPAAAAAAAA&#10;AAAAAAAAAKECAABkcnMvZG93bnJldi54bWxQSwUGAAAAAAQABAD5AAAAlQM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c/TMYAAADeAAAADwAAAGRycy9kb3ducmV2LnhtbESPW4vCMBSE34X9D+EIvq2p4qVWoyzi&#10;4u6bV/Dx0BzbYHNSmqjdf79ZWPBxmJlvmMWqtZV4UOONYwWDfgKCOHfacKHgdPx8T0H4gKyxckwK&#10;fsjDavnWWWCm3ZP39DiEQkQI+wwVlCHUmZQ+L8mi77uaOHpX11gMUTaF1A0+I9xWcpgkE2nRcFwo&#10;saZ1SfntcLcKzG6yHX9Pz7Oz3GzD4JLeUmNPSvW67cccRKA2vML/7S+tYDhORi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nP0zGAAAA3gAAAA8AAAAAAAAA&#10;AAAAAAAAoQIAAGRycy9kb3ducmV2LnhtbFBLBQYAAAAABAAEAPkAAACUAw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w+MkA&#10;AADeAAAADwAAAGRycy9kb3ducmV2LnhtbESPQUvDQBSE74L/YXkFL2I3bYxI7La0UkGEUprWg7dH&#10;9jVZzL6N2TVN/31XEHocZuYbZrYYbCN66rxxrGAyTkAQl04brhQc9m8PzyB8QNbYOCYFZ/KwmN/e&#10;zDDX7sQ76otQiQhhn6OCOoQ2l9KXNVn0Y9cSR+/oOoshyq6SusNThNtGTpPkSVo0HBdqbOm1pvK7&#10;+LUK0o1Pjdl+4sd+/bO8z1brtP86KHU3GpYvIAIN4Rr+b79rBdMseczg7068An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Tw+MkAAADeAAAADwAAAAAAAAAAAAAAAACYAgAA&#10;ZHJzL2Rvd25yZXYueG1sUEsFBgAAAAAEAAQA9QAAAI4DAAAAAA==&#10;" path="m86,92l43,,,92,43,43,86,92xe" fillcolor="black" strokeweight="0">
                        <v:path arrowok="t" o:connecttype="custom" o:connectlocs="44568,47677;22284,0;0,47677;22284,22284;44568,47677"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uj8kA&#10;AADeAAAADwAAAGRycy9kb3ducmV2LnhtbESPT2vCQBTE7wW/w/IKvRTdaKpI6ipaLBRBxH+H3h7Z&#10;12Qx+zbNbmP67btCweMwM79hZovOVqKlxhvHCoaDBARx7rThQsHp+N6fgvABWWPlmBT8kofFvPcw&#10;w0y7K++pPYRCRAj7DBWUIdSZlD4vyaIfuJo4el+usRiibAqpG7xGuK3kKEkm0qLhuFBiTW8l5ZfD&#10;j1WQbn1qzO6Mm+P6e/k8Xq3T9vOk1NNjt3wFEagL9/B/+0MrGI2Tlw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7Zuj8kAAADeAAAADwAAAAAAAAAAAAAAAACYAgAA&#10;ZHJzL2Rvd25yZXYueG1sUEsFBgAAAAAEAAQA9QAAAI4DAAAAAA==&#10;" path="m86,l43,92,,,43,44,86,xe" fillcolor="black" strokeweight="0">
                        <v:path arrowok="t" o:connecttype="custom" o:connectlocs="44568,0;22284,47677;0,0;22284,22802;44568,0" o:connectangles="0,0,0,0,0"/>
                      </v:shape>
                      <w10:anchorlock/>
                    </v:group>
                  </w:pict>
                </mc:Fallback>
              </mc:AlternateContent>
            </w:r>
          </w:p>
        </w:tc>
        <w:tc>
          <w:tcPr>
            <w:tcW w:w="4889" w:type="dxa"/>
            <w:vAlign w:val="center"/>
          </w:tcPr>
          <w:p w:rsidR="00D35342" w:rsidRPr="00125132" w:rsidRDefault="00D35342" w:rsidP="00084B79">
            <w:r w:rsidRPr="00125132">
              <w:t>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t>Après enlèvement de la charge, on mesure la diagonale d de l'empreinte.</w:t>
            </w:r>
          </w:p>
          <w:p w:rsidR="00D35342" w:rsidRPr="00125132" w:rsidRDefault="00D35342" w:rsidP="00084B79"/>
          <w:p w:rsidR="00D35342" w:rsidRPr="00125132" w:rsidRDefault="00185AC8" w:rsidP="00084B79">
            <w:r>
              <w:t>L</w:t>
            </w:r>
            <w:r w:rsidR="00D35342" w:rsidRPr="00125132">
              <w:t>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31" type="#_x0000_t75" style="width:39.75pt;height:29.25pt" o:ole="">
            <v:imagedata r:id="rId37" o:title=""/>
          </v:shape>
          <o:OLEObject Type="Embed" ProgID="Equation.DSMT4" ShapeID="_x0000_i1031" DrawAspect="Content" ObjectID="_1488112372" r:id="rId38"/>
        </w:object>
      </w:r>
      <w:r w:rsidRPr="00125132">
        <w:t xml:space="preserve"> </w: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bookmarkStart w:id="27" w:name="_Toc414370394"/>
      <w:r w:rsidRPr="00125132">
        <w:t>Essai Rockwell</w:t>
      </w:r>
      <w:bookmarkEnd w:id="27"/>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3652"/>
        <w:gridCol w:w="6694"/>
      </w:tblGrid>
      <w:tr w:rsidR="00D35342" w:rsidRPr="00125132" w:rsidTr="00084B79">
        <w:tc>
          <w:tcPr>
            <w:tcW w:w="3652" w:type="dxa"/>
          </w:tcPr>
          <w:p w:rsidR="00D35342" w:rsidRPr="00125132" w:rsidRDefault="00D35342" w:rsidP="00084B79"/>
          <w:p w:rsidR="00D35342" w:rsidRPr="00125132" w:rsidRDefault="00D35342" w:rsidP="00084B79">
            <w:r>
              <w:rPr>
                <w:noProof/>
                <w:lang w:eastAsia="fr-FR"/>
              </w:rPr>
              <mc:AlternateContent>
                <mc:Choice Requires="wpc">
                  <w:drawing>
                    <wp:inline distT="0" distB="0" distL="0" distR="0" wp14:anchorId="3B382926" wp14:editId="748F779C">
                      <wp:extent cx="2082800" cy="1434465"/>
                      <wp:effectExtent l="0" t="0" r="0" b="0"/>
                      <wp:docPr id="24303" name="Zone de dessin 24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3709" name="Group 367"/>
                              <wpg:cNvGrpSpPr>
                                <a:grpSpLocks/>
                              </wpg:cNvGrpSpPr>
                              <wpg:grpSpPr bwMode="auto">
                                <a:xfrm>
                                  <a:off x="233529" y="452362"/>
                                  <a:ext cx="1844808" cy="977638"/>
                                  <a:chOff x="627" y="1216"/>
                                  <a:chExt cx="4961" cy="2628"/>
                                </a:xfrm>
                              </wpg:grpSpPr>
                              <wps:wsp>
                                <wps:cNvPr id="23710" name="Freeform 368"/>
                                <wps:cNvSpPr>
                                  <a:spLocks/>
                                </wps:cNvSpPr>
                                <wps:spPr bwMode="auto">
                                  <a:xfrm>
                                    <a:off x="4623" y="2444"/>
                                    <a:ext cx="965" cy="1400"/>
                                  </a:xfrm>
                                  <a:custGeom>
                                    <a:avLst/>
                                    <a:gdLst>
                                      <a:gd name="T0" fmla="*/ 0 w 965"/>
                                      <a:gd name="T1" fmla="*/ 0 h 1400"/>
                                      <a:gd name="T2" fmla="*/ 24 w 965"/>
                                      <a:gd name="T3" fmla="*/ 172 h 1400"/>
                                      <a:gd name="T4" fmla="*/ 49 w 965"/>
                                      <a:gd name="T5" fmla="*/ 331 h 1400"/>
                                      <a:gd name="T6" fmla="*/ 61 w 965"/>
                                      <a:gd name="T7" fmla="*/ 479 h 1400"/>
                                      <a:gd name="T8" fmla="*/ 80 w 965"/>
                                      <a:gd name="T9" fmla="*/ 614 h 1400"/>
                                      <a:gd name="T10" fmla="*/ 86 w 965"/>
                                      <a:gd name="T11" fmla="*/ 737 h 1400"/>
                                      <a:gd name="T12" fmla="*/ 98 w 965"/>
                                      <a:gd name="T13" fmla="*/ 853 h 1400"/>
                                      <a:gd name="T14" fmla="*/ 104 w 965"/>
                                      <a:gd name="T15" fmla="*/ 958 h 1400"/>
                                      <a:gd name="T16" fmla="*/ 116 w 965"/>
                                      <a:gd name="T17" fmla="*/ 1050 h 1400"/>
                                      <a:gd name="T18" fmla="*/ 123 w 965"/>
                                      <a:gd name="T19" fmla="*/ 1130 h 1400"/>
                                      <a:gd name="T20" fmla="*/ 135 w 965"/>
                                      <a:gd name="T21" fmla="*/ 1203 h 1400"/>
                                      <a:gd name="T22" fmla="*/ 141 w 965"/>
                                      <a:gd name="T23" fmla="*/ 1258 h 1400"/>
                                      <a:gd name="T24" fmla="*/ 153 w 965"/>
                                      <a:gd name="T25" fmla="*/ 1308 h 1400"/>
                                      <a:gd name="T26" fmla="*/ 172 w 965"/>
                                      <a:gd name="T27" fmla="*/ 1351 h 1400"/>
                                      <a:gd name="T28" fmla="*/ 190 w 965"/>
                                      <a:gd name="T29" fmla="*/ 1375 h 1400"/>
                                      <a:gd name="T30" fmla="*/ 215 w 965"/>
                                      <a:gd name="T31" fmla="*/ 1394 h 1400"/>
                                      <a:gd name="T32" fmla="*/ 239 w 965"/>
                                      <a:gd name="T33" fmla="*/ 1400 h 1400"/>
                                      <a:gd name="T34" fmla="*/ 676 w 965"/>
                                      <a:gd name="T35" fmla="*/ 1400 h 1400"/>
                                      <a:gd name="T36" fmla="*/ 707 w 965"/>
                                      <a:gd name="T37" fmla="*/ 1394 h 1400"/>
                                      <a:gd name="T38" fmla="*/ 731 w 965"/>
                                      <a:gd name="T39" fmla="*/ 1375 h 1400"/>
                                      <a:gd name="T40" fmla="*/ 750 w 965"/>
                                      <a:gd name="T41" fmla="*/ 1351 h 1400"/>
                                      <a:gd name="T42" fmla="*/ 768 w 965"/>
                                      <a:gd name="T43" fmla="*/ 1308 h 1400"/>
                                      <a:gd name="T44" fmla="*/ 780 w 965"/>
                                      <a:gd name="T45" fmla="*/ 1258 h 1400"/>
                                      <a:gd name="T46" fmla="*/ 793 w 965"/>
                                      <a:gd name="T47" fmla="*/ 1203 h 1400"/>
                                      <a:gd name="T48" fmla="*/ 805 w 965"/>
                                      <a:gd name="T49" fmla="*/ 1130 h 1400"/>
                                      <a:gd name="T50" fmla="*/ 817 w 965"/>
                                      <a:gd name="T51" fmla="*/ 1050 h 1400"/>
                                      <a:gd name="T52" fmla="*/ 829 w 965"/>
                                      <a:gd name="T53" fmla="*/ 958 h 1400"/>
                                      <a:gd name="T54" fmla="*/ 842 w 965"/>
                                      <a:gd name="T55" fmla="*/ 853 h 1400"/>
                                      <a:gd name="T56" fmla="*/ 854 w 965"/>
                                      <a:gd name="T57" fmla="*/ 737 h 1400"/>
                                      <a:gd name="T58" fmla="*/ 866 w 965"/>
                                      <a:gd name="T59" fmla="*/ 614 h 1400"/>
                                      <a:gd name="T60" fmla="*/ 885 w 965"/>
                                      <a:gd name="T61" fmla="*/ 479 h 1400"/>
                                      <a:gd name="T62" fmla="*/ 909 w 965"/>
                                      <a:gd name="T63" fmla="*/ 331 h 1400"/>
                                      <a:gd name="T64" fmla="*/ 934 w 965"/>
                                      <a:gd name="T65" fmla="*/ 172 h 1400"/>
                                      <a:gd name="T66" fmla="*/ 965 w 965"/>
                                      <a:gd name="T67" fmla="*/ 0 h 1400"/>
                                      <a:gd name="T68" fmla="*/ 0 w 965"/>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65" h="1400">
                                        <a:moveTo>
                                          <a:pt x="0" y="0"/>
                                        </a:moveTo>
                                        <a:lnTo>
                                          <a:pt x="24" y="172"/>
                                        </a:lnTo>
                                        <a:lnTo>
                                          <a:pt x="49" y="331"/>
                                        </a:lnTo>
                                        <a:lnTo>
                                          <a:pt x="61" y="479"/>
                                        </a:lnTo>
                                        <a:lnTo>
                                          <a:pt x="80" y="614"/>
                                        </a:lnTo>
                                        <a:lnTo>
                                          <a:pt x="86" y="737"/>
                                        </a:lnTo>
                                        <a:lnTo>
                                          <a:pt x="98" y="853"/>
                                        </a:lnTo>
                                        <a:lnTo>
                                          <a:pt x="104" y="958"/>
                                        </a:lnTo>
                                        <a:lnTo>
                                          <a:pt x="116" y="1050"/>
                                        </a:lnTo>
                                        <a:lnTo>
                                          <a:pt x="123" y="1130"/>
                                        </a:lnTo>
                                        <a:lnTo>
                                          <a:pt x="135" y="1203"/>
                                        </a:lnTo>
                                        <a:lnTo>
                                          <a:pt x="141" y="1258"/>
                                        </a:lnTo>
                                        <a:lnTo>
                                          <a:pt x="153" y="1308"/>
                                        </a:lnTo>
                                        <a:lnTo>
                                          <a:pt x="172" y="1351"/>
                                        </a:lnTo>
                                        <a:lnTo>
                                          <a:pt x="190" y="1375"/>
                                        </a:lnTo>
                                        <a:lnTo>
                                          <a:pt x="215" y="1394"/>
                                        </a:lnTo>
                                        <a:lnTo>
                                          <a:pt x="239" y="1400"/>
                                        </a:lnTo>
                                        <a:lnTo>
                                          <a:pt x="676" y="1400"/>
                                        </a:lnTo>
                                        <a:lnTo>
                                          <a:pt x="707" y="1394"/>
                                        </a:lnTo>
                                        <a:lnTo>
                                          <a:pt x="731" y="1375"/>
                                        </a:lnTo>
                                        <a:lnTo>
                                          <a:pt x="750" y="1351"/>
                                        </a:lnTo>
                                        <a:lnTo>
                                          <a:pt x="768" y="1308"/>
                                        </a:lnTo>
                                        <a:lnTo>
                                          <a:pt x="780" y="1258"/>
                                        </a:lnTo>
                                        <a:lnTo>
                                          <a:pt x="793" y="1203"/>
                                        </a:lnTo>
                                        <a:lnTo>
                                          <a:pt x="805" y="1130"/>
                                        </a:lnTo>
                                        <a:lnTo>
                                          <a:pt x="817" y="1050"/>
                                        </a:lnTo>
                                        <a:lnTo>
                                          <a:pt x="829" y="958"/>
                                        </a:lnTo>
                                        <a:lnTo>
                                          <a:pt x="842" y="853"/>
                                        </a:lnTo>
                                        <a:lnTo>
                                          <a:pt x="854" y="737"/>
                                        </a:lnTo>
                                        <a:lnTo>
                                          <a:pt x="866" y="614"/>
                                        </a:lnTo>
                                        <a:lnTo>
                                          <a:pt x="885" y="479"/>
                                        </a:lnTo>
                                        <a:lnTo>
                                          <a:pt x="909" y="331"/>
                                        </a:lnTo>
                                        <a:lnTo>
                                          <a:pt x="934" y="172"/>
                                        </a:lnTo>
                                        <a:lnTo>
                                          <a:pt x="965"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1" name="Rectangle 369"/>
                                <wps:cNvSpPr>
                                  <a:spLocks noChangeArrowheads="1"/>
                                </wps:cNvSpPr>
                                <wps:spPr bwMode="auto">
                                  <a:xfrm>
                                    <a:off x="4623" y="2425"/>
                                    <a:ext cx="965"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2" name="Freeform 370"/>
                                <wps:cNvSpPr>
                                  <a:spLocks/>
                                </wps:cNvSpPr>
                                <wps:spPr bwMode="auto">
                                  <a:xfrm>
                                    <a:off x="2613" y="2444"/>
                                    <a:ext cx="971" cy="1400"/>
                                  </a:xfrm>
                                  <a:custGeom>
                                    <a:avLst/>
                                    <a:gdLst>
                                      <a:gd name="T0" fmla="*/ 0 w 971"/>
                                      <a:gd name="T1" fmla="*/ 0 h 1400"/>
                                      <a:gd name="T2" fmla="*/ 24 w 971"/>
                                      <a:gd name="T3" fmla="*/ 172 h 1400"/>
                                      <a:gd name="T4" fmla="*/ 49 w 971"/>
                                      <a:gd name="T5" fmla="*/ 331 h 1400"/>
                                      <a:gd name="T6" fmla="*/ 61 w 971"/>
                                      <a:gd name="T7" fmla="*/ 479 h 1400"/>
                                      <a:gd name="T8" fmla="*/ 79 w 971"/>
                                      <a:gd name="T9" fmla="*/ 614 h 1400"/>
                                      <a:gd name="T10" fmla="*/ 86 w 971"/>
                                      <a:gd name="T11" fmla="*/ 737 h 1400"/>
                                      <a:gd name="T12" fmla="*/ 98 w 971"/>
                                      <a:gd name="T13" fmla="*/ 853 h 1400"/>
                                      <a:gd name="T14" fmla="*/ 110 w 971"/>
                                      <a:gd name="T15" fmla="*/ 958 h 1400"/>
                                      <a:gd name="T16" fmla="*/ 116 w 971"/>
                                      <a:gd name="T17" fmla="*/ 1050 h 1400"/>
                                      <a:gd name="T18" fmla="*/ 122 w 971"/>
                                      <a:gd name="T19" fmla="*/ 1130 h 1400"/>
                                      <a:gd name="T20" fmla="*/ 135 w 971"/>
                                      <a:gd name="T21" fmla="*/ 1203 h 1400"/>
                                      <a:gd name="T22" fmla="*/ 147 w 971"/>
                                      <a:gd name="T23" fmla="*/ 1258 h 1400"/>
                                      <a:gd name="T24" fmla="*/ 159 w 971"/>
                                      <a:gd name="T25" fmla="*/ 1308 h 1400"/>
                                      <a:gd name="T26" fmla="*/ 172 w 971"/>
                                      <a:gd name="T27" fmla="*/ 1351 h 1400"/>
                                      <a:gd name="T28" fmla="*/ 196 w 971"/>
                                      <a:gd name="T29" fmla="*/ 1375 h 1400"/>
                                      <a:gd name="T30" fmla="*/ 215 w 971"/>
                                      <a:gd name="T31" fmla="*/ 1394 h 1400"/>
                                      <a:gd name="T32" fmla="*/ 245 w 971"/>
                                      <a:gd name="T33" fmla="*/ 1400 h 1400"/>
                                      <a:gd name="T34" fmla="*/ 682 w 971"/>
                                      <a:gd name="T35" fmla="*/ 1400 h 1400"/>
                                      <a:gd name="T36" fmla="*/ 706 w 971"/>
                                      <a:gd name="T37" fmla="*/ 1394 h 1400"/>
                                      <a:gd name="T38" fmla="*/ 731 w 971"/>
                                      <a:gd name="T39" fmla="*/ 1375 h 1400"/>
                                      <a:gd name="T40" fmla="*/ 756 w 971"/>
                                      <a:gd name="T41" fmla="*/ 1351 h 1400"/>
                                      <a:gd name="T42" fmla="*/ 768 w 971"/>
                                      <a:gd name="T43" fmla="*/ 1308 h 1400"/>
                                      <a:gd name="T44" fmla="*/ 786 w 971"/>
                                      <a:gd name="T45" fmla="*/ 1258 h 1400"/>
                                      <a:gd name="T46" fmla="*/ 799 w 971"/>
                                      <a:gd name="T47" fmla="*/ 1203 h 1400"/>
                                      <a:gd name="T48" fmla="*/ 811 w 971"/>
                                      <a:gd name="T49" fmla="*/ 1130 h 1400"/>
                                      <a:gd name="T50" fmla="*/ 817 w 971"/>
                                      <a:gd name="T51" fmla="*/ 1050 h 1400"/>
                                      <a:gd name="T52" fmla="*/ 829 w 971"/>
                                      <a:gd name="T53" fmla="*/ 958 h 1400"/>
                                      <a:gd name="T54" fmla="*/ 842 w 971"/>
                                      <a:gd name="T55" fmla="*/ 853 h 1400"/>
                                      <a:gd name="T56" fmla="*/ 854 w 971"/>
                                      <a:gd name="T57" fmla="*/ 737 h 1400"/>
                                      <a:gd name="T58" fmla="*/ 872 w 971"/>
                                      <a:gd name="T59" fmla="*/ 614 h 1400"/>
                                      <a:gd name="T60" fmla="*/ 891 w 971"/>
                                      <a:gd name="T61" fmla="*/ 479 h 1400"/>
                                      <a:gd name="T62" fmla="*/ 915 w 971"/>
                                      <a:gd name="T63" fmla="*/ 331 h 1400"/>
                                      <a:gd name="T64" fmla="*/ 940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4" y="172"/>
                                        </a:lnTo>
                                        <a:lnTo>
                                          <a:pt x="49" y="331"/>
                                        </a:lnTo>
                                        <a:lnTo>
                                          <a:pt x="61" y="479"/>
                                        </a:lnTo>
                                        <a:lnTo>
                                          <a:pt x="79" y="614"/>
                                        </a:lnTo>
                                        <a:lnTo>
                                          <a:pt x="86" y="737"/>
                                        </a:lnTo>
                                        <a:lnTo>
                                          <a:pt x="98" y="853"/>
                                        </a:lnTo>
                                        <a:lnTo>
                                          <a:pt x="110" y="958"/>
                                        </a:lnTo>
                                        <a:lnTo>
                                          <a:pt x="116" y="1050"/>
                                        </a:lnTo>
                                        <a:lnTo>
                                          <a:pt x="122" y="1130"/>
                                        </a:lnTo>
                                        <a:lnTo>
                                          <a:pt x="135" y="1203"/>
                                        </a:lnTo>
                                        <a:lnTo>
                                          <a:pt x="147" y="1258"/>
                                        </a:lnTo>
                                        <a:lnTo>
                                          <a:pt x="159" y="1308"/>
                                        </a:lnTo>
                                        <a:lnTo>
                                          <a:pt x="172" y="1351"/>
                                        </a:lnTo>
                                        <a:lnTo>
                                          <a:pt x="196" y="1375"/>
                                        </a:lnTo>
                                        <a:lnTo>
                                          <a:pt x="215" y="1394"/>
                                        </a:lnTo>
                                        <a:lnTo>
                                          <a:pt x="245" y="1400"/>
                                        </a:lnTo>
                                        <a:lnTo>
                                          <a:pt x="682" y="1400"/>
                                        </a:lnTo>
                                        <a:lnTo>
                                          <a:pt x="706" y="1394"/>
                                        </a:lnTo>
                                        <a:lnTo>
                                          <a:pt x="731" y="1375"/>
                                        </a:lnTo>
                                        <a:lnTo>
                                          <a:pt x="756" y="1351"/>
                                        </a:lnTo>
                                        <a:lnTo>
                                          <a:pt x="768" y="1308"/>
                                        </a:lnTo>
                                        <a:lnTo>
                                          <a:pt x="786" y="1258"/>
                                        </a:lnTo>
                                        <a:lnTo>
                                          <a:pt x="799" y="1203"/>
                                        </a:lnTo>
                                        <a:lnTo>
                                          <a:pt x="811" y="1130"/>
                                        </a:lnTo>
                                        <a:lnTo>
                                          <a:pt x="817" y="1050"/>
                                        </a:lnTo>
                                        <a:lnTo>
                                          <a:pt x="829" y="958"/>
                                        </a:lnTo>
                                        <a:lnTo>
                                          <a:pt x="842" y="853"/>
                                        </a:lnTo>
                                        <a:lnTo>
                                          <a:pt x="854" y="737"/>
                                        </a:lnTo>
                                        <a:lnTo>
                                          <a:pt x="872" y="614"/>
                                        </a:lnTo>
                                        <a:lnTo>
                                          <a:pt x="891" y="479"/>
                                        </a:lnTo>
                                        <a:lnTo>
                                          <a:pt x="915" y="331"/>
                                        </a:lnTo>
                                        <a:lnTo>
                                          <a:pt x="940"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3" name="Rectangle 371"/>
                                <wps:cNvSpPr>
                                  <a:spLocks noChangeArrowheads="1"/>
                                </wps:cNvSpPr>
                                <wps:spPr bwMode="auto">
                                  <a:xfrm>
                                    <a:off x="2613"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4" name="Freeform 372"/>
                                <wps:cNvSpPr>
                                  <a:spLocks/>
                                </wps:cNvSpPr>
                                <wps:spPr bwMode="auto">
                                  <a:xfrm>
                                    <a:off x="627" y="2444"/>
                                    <a:ext cx="971" cy="1400"/>
                                  </a:xfrm>
                                  <a:custGeom>
                                    <a:avLst/>
                                    <a:gdLst>
                                      <a:gd name="T0" fmla="*/ 0 w 971"/>
                                      <a:gd name="T1" fmla="*/ 0 h 1400"/>
                                      <a:gd name="T2" fmla="*/ 25 w 971"/>
                                      <a:gd name="T3" fmla="*/ 172 h 1400"/>
                                      <a:gd name="T4" fmla="*/ 49 w 971"/>
                                      <a:gd name="T5" fmla="*/ 331 h 1400"/>
                                      <a:gd name="T6" fmla="*/ 61 w 971"/>
                                      <a:gd name="T7" fmla="*/ 479 h 1400"/>
                                      <a:gd name="T8" fmla="*/ 80 w 971"/>
                                      <a:gd name="T9" fmla="*/ 614 h 1400"/>
                                      <a:gd name="T10" fmla="*/ 86 w 971"/>
                                      <a:gd name="T11" fmla="*/ 737 h 1400"/>
                                      <a:gd name="T12" fmla="*/ 98 w 971"/>
                                      <a:gd name="T13" fmla="*/ 853 h 1400"/>
                                      <a:gd name="T14" fmla="*/ 111 w 971"/>
                                      <a:gd name="T15" fmla="*/ 958 h 1400"/>
                                      <a:gd name="T16" fmla="*/ 117 w 971"/>
                                      <a:gd name="T17" fmla="*/ 1050 h 1400"/>
                                      <a:gd name="T18" fmla="*/ 123 w 971"/>
                                      <a:gd name="T19" fmla="*/ 1130 h 1400"/>
                                      <a:gd name="T20" fmla="*/ 135 w 971"/>
                                      <a:gd name="T21" fmla="*/ 1203 h 1400"/>
                                      <a:gd name="T22" fmla="*/ 148 w 971"/>
                                      <a:gd name="T23" fmla="*/ 1258 h 1400"/>
                                      <a:gd name="T24" fmla="*/ 160 w 971"/>
                                      <a:gd name="T25" fmla="*/ 1308 h 1400"/>
                                      <a:gd name="T26" fmla="*/ 172 w 971"/>
                                      <a:gd name="T27" fmla="*/ 1351 h 1400"/>
                                      <a:gd name="T28" fmla="*/ 197 w 971"/>
                                      <a:gd name="T29" fmla="*/ 1375 h 1400"/>
                                      <a:gd name="T30" fmla="*/ 215 w 971"/>
                                      <a:gd name="T31" fmla="*/ 1394 h 1400"/>
                                      <a:gd name="T32" fmla="*/ 246 w 971"/>
                                      <a:gd name="T33" fmla="*/ 1400 h 1400"/>
                                      <a:gd name="T34" fmla="*/ 682 w 971"/>
                                      <a:gd name="T35" fmla="*/ 1400 h 1400"/>
                                      <a:gd name="T36" fmla="*/ 707 w 971"/>
                                      <a:gd name="T37" fmla="*/ 1394 h 1400"/>
                                      <a:gd name="T38" fmla="*/ 732 w 971"/>
                                      <a:gd name="T39" fmla="*/ 1375 h 1400"/>
                                      <a:gd name="T40" fmla="*/ 756 w 971"/>
                                      <a:gd name="T41" fmla="*/ 1351 h 1400"/>
                                      <a:gd name="T42" fmla="*/ 768 w 971"/>
                                      <a:gd name="T43" fmla="*/ 1308 h 1400"/>
                                      <a:gd name="T44" fmla="*/ 787 w 971"/>
                                      <a:gd name="T45" fmla="*/ 1258 h 1400"/>
                                      <a:gd name="T46" fmla="*/ 799 w 971"/>
                                      <a:gd name="T47" fmla="*/ 1203 h 1400"/>
                                      <a:gd name="T48" fmla="*/ 811 w 971"/>
                                      <a:gd name="T49" fmla="*/ 1130 h 1400"/>
                                      <a:gd name="T50" fmla="*/ 818 w 971"/>
                                      <a:gd name="T51" fmla="*/ 1050 h 1400"/>
                                      <a:gd name="T52" fmla="*/ 830 w 971"/>
                                      <a:gd name="T53" fmla="*/ 958 h 1400"/>
                                      <a:gd name="T54" fmla="*/ 842 w 971"/>
                                      <a:gd name="T55" fmla="*/ 853 h 1400"/>
                                      <a:gd name="T56" fmla="*/ 854 w 971"/>
                                      <a:gd name="T57" fmla="*/ 737 h 1400"/>
                                      <a:gd name="T58" fmla="*/ 873 w 971"/>
                                      <a:gd name="T59" fmla="*/ 614 h 1400"/>
                                      <a:gd name="T60" fmla="*/ 891 w 971"/>
                                      <a:gd name="T61" fmla="*/ 479 h 1400"/>
                                      <a:gd name="T62" fmla="*/ 916 w 971"/>
                                      <a:gd name="T63" fmla="*/ 331 h 1400"/>
                                      <a:gd name="T64" fmla="*/ 941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5" y="172"/>
                                        </a:lnTo>
                                        <a:lnTo>
                                          <a:pt x="49" y="331"/>
                                        </a:lnTo>
                                        <a:lnTo>
                                          <a:pt x="61" y="479"/>
                                        </a:lnTo>
                                        <a:lnTo>
                                          <a:pt x="80" y="614"/>
                                        </a:lnTo>
                                        <a:lnTo>
                                          <a:pt x="86" y="737"/>
                                        </a:lnTo>
                                        <a:lnTo>
                                          <a:pt x="98" y="853"/>
                                        </a:lnTo>
                                        <a:lnTo>
                                          <a:pt x="111" y="958"/>
                                        </a:lnTo>
                                        <a:lnTo>
                                          <a:pt x="117" y="1050"/>
                                        </a:lnTo>
                                        <a:lnTo>
                                          <a:pt x="123" y="1130"/>
                                        </a:lnTo>
                                        <a:lnTo>
                                          <a:pt x="135" y="1203"/>
                                        </a:lnTo>
                                        <a:lnTo>
                                          <a:pt x="148" y="1258"/>
                                        </a:lnTo>
                                        <a:lnTo>
                                          <a:pt x="160" y="1308"/>
                                        </a:lnTo>
                                        <a:lnTo>
                                          <a:pt x="172" y="1351"/>
                                        </a:lnTo>
                                        <a:lnTo>
                                          <a:pt x="197" y="1375"/>
                                        </a:lnTo>
                                        <a:lnTo>
                                          <a:pt x="215" y="1394"/>
                                        </a:lnTo>
                                        <a:lnTo>
                                          <a:pt x="246" y="1400"/>
                                        </a:lnTo>
                                        <a:lnTo>
                                          <a:pt x="682" y="1400"/>
                                        </a:lnTo>
                                        <a:lnTo>
                                          <a:pt x="707" y="1394"/>
                                        </a:lnTo>
                                        <a:lnTo>
                                          <a:pt x="732" y="1375"/>
                                        </a:lnTo>
                                        <a:lnTo>
                                          <a:pt x="756" y="1351"/>
                                        </a:lnTo>
                                        <a:lnTo>
                                          <a:pt x="768" y="1308"/>
                                        </a:lnTo>
                                        <a:lnTo>
                                          <a:pt x="787" y="1258"/>
                                        </a:lnTo>
                                        <a:lnTo>
                                          <a:pt x="799" y="1203"/>
                                        </a:lnTo>
                                        <a:lnTo>
                                          <a:pt x="811" y="1130"/>
                                        </a:lnTo>
                                        <a:lnTo>
                                          <a:pt x="818" y="1050"/>
                                        </a:lnTo>
                                        <a:lnTo>
                                          <a:pt x="830" y="958"/>
                                        </a:lnTo>
                                        <a:lnTo>
                                          <a:pt x="842" y="853"/>
                                        </a:lnTo>
                                        <a:lnTo>
                                          <a:pt x="854" y="737"/>
                                        </a:lnTo>
                                        <a:lnTo>
                                          <a:pt x="873" y="614"/>
                                        </a:lnTo>
                                        <a:lnTo>
                                          <a:pt x="891" y="479"/>
                                        </a:lnTo>
                                        <a:lnTo>
                                          <a:pt x="916" y="331"/>
                                        </a:lnTo>
                                        <a:lnTo>
                                          <a:pt x="941"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5" name="Rectangle 373"/>
                                <wps:cNvSpPr>
                                  <a:spLocks noChangeArrowheads="1"/>
                                </wps:cNvSpPr>
                                <wps:spPr bwMode="auto">
                                  <a:xfrm>
                                    <a:off x="627"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6" name="Freeform 374"/>
                                <wps:cNvSpPr>
                                  <a:spLocks/>
                                </wps:cNvSpPr>
                                <wps:spPr bwMode="auto">
                                  <a:xfrm>
                                    <a:off x="775" y="2229"/>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7" name="Freeform 375"/>
                                <wps:cNvSpPr>
                                  <a:spLocks/>
                                </wps:cNvSpPr>
                                <wps:spPr bwMode="auto">
                                  <a:xfrm>
                                    <a:off x="762" y="1492"/>
                                    <a:ext cx="25" cy="749"/>
                                  </a:xfrm>
                                  <a:custGeom>
                                    <a:avLst/>
                                    <a:gdLst>
                                      <a:gd name="T0" fmla="*/ 25 w 25"/>
                                      <a:gd name="T1" fmla="*/ 12 h 749"/>
                                      <a:gd name="T2" fmla="*/ 25 w 25"/>
                                      <a:gd name="T3" fmla="*/ 6 h 749"/>
                                      <a:gd name="T4" fmla="*/ 19 w 25"/>
                                      <a:gd name="T5" fmla="*/ 6 h 749"/>
                                      <a:gd name="T6" fmla="*/ 19 w 25"/>
                                      <a:gd name="T7" fmla="*/ 0 h 749"/>
                                      <a:gd name="T8" fmla="*/ 6 w 25"/>
                                      <a:gd name="T9" fmla="*/ 0 h 749"/>
                                      <a:gd name="T10" fmla="*/ 6 w 25"/>
                                      <a:gd name="T11" fmla="*/ 6 h 749"/>
                                      <a:gd name="T12" fmla="*/ 0 w 25"/>
                                      <a:gd name="T13" fmla="*/ 6 h 749"/>
                                      <a:gd name="T14" fmla="*/ 0 w 25"/>
                                      <a:gd name="T15" fmla="*/ 743 h 749"/>
                                      <a:gd name="T16" fmla="*/ 6 w 25"/>
                                      <a:gd name="T17" fmla="*/ 743 h 749"/>
                                      <a:gd name="T18" fmla="*/ 6 w 25"/>
                                      <a:gd name="T19" fmla="*/ 749 h 749"/>
                                      <a:gd name="T20" fmla="*/ 19 w 25"/>
                                      <a:gd name="T21" fmla="*/ 749 h 749"/>
                                      <a:gd name="T22" fmla="*/ 19 w 25"/>
                                      <a:gd name="T23" fmla="*/ 743 h 749"/>
                                      <a:gd name="T24" fmla="*/ 25 w 25"/>
                                      <a:gd name="T25" fmla="*/ 743 h 749"/>
                                      <a:gd name="T26" fmla="*/ 25 w 25"/>
                                      <a:gd name="T27" fmla="*/ 737 h 749"/>
                                      <a:gd name="T28" fmla="*/ 25 w 25"/>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25" y="12"/>
                                        </a:moveTo>
                                        <a:lnTo>
                                          <a:pt x="25" y="6"/>
                                        </a:lnTo>
                                        <a:lnTo>
                                          <a:pt x="19" y="6"/>
                                        </a:lnTo>
                                        <a:lnTo>
                                          <a:pt x="19" y="0"/>
                                        </a:lnTo>
                                        <a:lnTo>
                                          <a:pt x="6" y="0"/>
                                        </a:lnTo>
                                        <a:lnTo>
                                          <a:pt x="6" y="6"/>
                                        </a:lnTo>
                                        <a:lnTo>
                                          <a:pt x="0" y="6"/>
                                        </a:lnTo>
                                        <a:lnTo>
                                          <a:pt x="0" y="743"/>
                                        </a:lnTo>
                                        <a:lnTo>
                                          <a:pt x="6" y="743"/>
                                        </a:lnTo>
                                        <a:lnTo>
                                          <a:pt x="6" y="749"/>
                                        </a:lnTo>
                                        <a:lnTo>
                                          <a:pt x="19" y="749"/>
                                        </a:lnTo>
                                        <a:lnTo>
                                          <a:pt x="19" y="743"/>
                                        </a:lnTo>
                                        <a:lnTo>
                                          <a:pt x="25" y="743"/>
                                        </a:lnTo>
                                        <a:lnTo>
                                          <a:pt x="25" y="737"/>
                                        </a:lnTo>
                                        <a:lnTo>
                                          <a:pt x="2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8" name="Freeform 376"/>
                                <wps:cNvSpPr>
                                  <a:spLocks/>
                                </wps:cNvSpPr>
                                <wps:spPr bwMode="auto">
                                  <a:xfrm>
                                    <a:off x="762" y="2217"/>
                                    <a:ext cx="388" cy="313"/>
                                  </a:xfrm>
                                  <a:custGeom>
                                    <a:avLst/>
                                    <a:gdLst>
                                      <a:gd name="T0" fmla="*/ 19 w 388"/>
                                      <a:gd name="T1" fmla="*/ 0 h 313"/>
                                      <a:gd name="T2" fmla="*/ 6 w 388"/>
                                      <a:gd name="T3" fmla="*/ 0 h 313"/>
                                      <a:gd name="T4" fmla="*/ 0 w 388"/>
                                      <a:gd name="T5" fmla="*/ 6 h 313"/>
                                      <a:gd name="T6" fmla="*/ 0 w 388"/>
                                      <a:gd name="T7" fmla="*/ 18 h 313"/>
                                      <a:gd name="T8" fmla="*/ 6 w 388"/>
                                      <a:gd name="T9" fmla="*/ 24 h 313"/>
                                      <a:gd name="T10" fmla="*/ 369 w 388"/>
                                      <a:gd name="T11" fmla="*/ 313 h 313"/>
                                      <a:gd name="T12" fmla="*/ 381 w 388"/>
                                      <a:gd name="T13" fmla="*/ 313 h 313"/>
                                      <a:gd name="T14" fmla="*/ 388 w 388"/>
                                      <a:gd name="T15" fmla="*/ 307 h 313"/>
                                      <a:gd name="T16" fmla="*/ 388 w 388"/>
                                      <a:gd name="T17" fmla="*/ 294 h 313"/>
                                      <a:gd name="T18" fmla="*/ 381 w 388"/>
                                      <a:gd name="T19" fmla="*/ 288 h 313"/>
                                      <a:gd name="T20" fmla="*/ 19 w 388"/>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19" y="0"/>
                                        </a:moveTo>
                                        <a:lnTo>
                                          <a:pt x="6" y="0"/>
                                        </a:lnTo>
                                        <a:lnTo>
                                          <a:pt x="0" y="6"/>
                                        </a:lnTo>
                                        <a:lnTo>
                                          <a:pt x="0" y="18"/>
                                        </a:lnTo>
                                        <a:lnTo>
                                          <a:pt x="6" y="24"/>
                                        </a:lnTo>
                                        <a:lnTo>
                                          <a:pt x="369" y="313"/>
                                        </a:lnTo>
                                        <a:lnTo>
                                          <a:pt x="381" y="313"/>
                                        </a:lnTo>
                                        <a:lnTo>
                                          <a:pt x="388" y="307"/>
                                        </a:lnTo>
                                        <a:lnTo>
                                          <a:pt x="388" y="294"/>
                                        </a:lnTo>
                                        <a:lnTo>
                                          <a:pt x="381" y="288"/>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9" name="Freeform 377"/>
                                <wps:cNvSpPr>
                                  <a:spLocks/>
                                </wps:cNvSpPr>
                                <wps:spPr bwMode="auto">
                                  <a:xfrm>
                                    <a:off x="1125" y="2217"/>
                                    <a:ext cx="387" cy="313"/>
                                  </a:xfrm>
                                  <a:custGeom>
                                    <a:avLst/>
                                    <a:gdLst>
                                      <a:gd name="T0" fmla="*/ 6 w 387"/>
                                      <a:gd name="T1" fmla="*/ 288 h 313"/>
                                      <a:gd name="T2" fmla="*/ 0 w 387"/>
                                      <a:gd name="T3" fmla="*/ 294 h 313"/>
                                      <a:gd name="T4" fmla="*/ 0 w 387"/>
                                      <a:gd name="T5" fmla="*/ 307 h 313"/>
                                      <a:gd name="T6" fmla="*/ 6 w 387"/>
                                      <a:gd name="T7" fmla="*/ 313 h 313"/>
                                      <a:gd name="T8" fmla="*/ 18 w 387"/>
                                      <a:gd name="T9" fmla="*/ 313 h 313"/>
                                      <a:gd name="T10" fmla="*/ 381 w 387"/>
                                      <a:gd name="T11" fmla="*/ 24 h 313"/>
                                      <a:gd name="T12" fmla="*/ 387 w 387"/>
                                      <a:gd name="T13" fmla="*/ 18 h 313"/>
                                      <a:gd name="T14" fmla="*/ 387 w 387"/>
                                      <a:gd name="T15" fmla="*/ 6 h 313"/>
                                      <a:gd name="T16" fmla="*/ 381 w 387"/>
                                      <a:gd name="T17" fmla="*/ 0 h 313"/>
                                      <a:gd name="T18" fmla="*/ 369 w 387"/>
                                      <a:gd name="T19" fmla="*/ 0 h 313"/>
                                      <a:gd name="T20" fmla="*/ 6 w 387"/>
                                      <a:gd name="T21" fmla="*/ 288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8"/>
                                        </a:moveTo>
                                        <a:lnTo>
                                          <a:pt x="0" y="294"/>
                                        </a:lnTo>
                                        <a:lnTo>
                                          <a:pt x="0" y="307"/>
                                        </a:lnTo>
                                        <a:lnTo>
                                          <a:pt x="6" y="313"/>
                                        </a:lnTo>
                                        <a:lnTo>
                                          <a:pt x="18" y="313"/>
                                        </a:lnTo>
                                        <a:lnTo>
                                          <a:pt x="381" y="24"/>
                                        </a:lnTo>
                                        <a:lnTo>
                                          <a:pt x="387" y="18"/>
                                        </a:lnTo>
                                        <a:lnTo>
                                          <a:pt x="387" y="6"/>
                                        </a:lnTo>
                                        <a:lnTo>
                                          <a:pt x="381" y="0"/>
                                        </a:lnTo>
                                        <a:lnTo>
                                          <a:pt x="369" y="0"/>
                                        </a:lnTo>
                                        <a:lnTo>
                                          <a:pt x="6" y="2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0" name="Freeform 378"/>
                                <wps:cNvSpPr>
                                  <a:spLocks/>
                                </wps:cNvSpPr>
                                <wps:spPr bwMode="auto">
                                  <a:xfrm>
                                    <a:off x="1488" y="1492"/>
                                    <a:ext cx="24" cy="749"/>
                                  </a:xfrm>
                                  <a:custGeom>
                                    <a:avLst/>
                                    <a:gdLst>
                                      <a:gd name="T0" fmla="*/ 0 w 24"/>
                                      <a:gd name="T1" fmla="*/ 737 h 749"/>
                                      <a:gd name="T2" fmla="*/ 0 w 24"/>
                                      <a:gd name="T3" fmla="*/ 743 h 749"/>
                                      <a:gd name="T4" fmla="*/ 6 w 24"/>
                                      <a:gd name="T5" fmla="*/ 743 h 749"/>
                                      <a:gd name="T6" fmla="*/ 6 w 24"/>
                                      <a:gd name="T7" fmla="*/ 749 h 749"/>
                                      <a:gd name="T8" fmla="*/ 18 w 24"/>
                                      <a:gd name="T9" fmla="*/ 749 h 749"/>
                                      <a:gd name="T10" fmla="*/ 18 w 24"/>
                                      <a:gd name="T11" fmla="*/ 743 h 749"/>
                                      <a:gd name="T12" fmla="*/ 24 w 24"/>
                                      <a:gd name="T13" fmla="*/ 743 h 749"/>
                                      <a:gd name="T14" fmla="*/ 24 w 24"/>
                                      <a:gd name="T15" fmla="*/ 6 h 749"/>
                                      <a:gd name="T16" fmla="*/ 18 w 24"/>
                                      <a:gd name="T17" fmla="*/ 6 h 749"/>
                                      <a:gd name="T18" fmla="*/ 18 w 24"/>
                                      <a:gd name="T19" fmla="*/ 0 h 749"/>
                                      <a:gd name="T20" fmla="*/ 6 w 24"/>
                                      <a:gd name="T21" fmla="*/ 0 h 749"/>
                                      <a:gd name="T22" fmla="*/ 6 w 24"/>
                                      <a:gd name="T23" fmla="*/ 6 h 749"/>
                                      <a:gd name="T24" fmla="*/ 0 w 24"/>
                                      <a:gd name="T25" fmla="*/ 6 h 749"/>
                                      <a:gd name="T26" fmla="*/ 0 w 24"/>
                                      <a:gd name="T27" fmla="*/ 12 h 749"/>
                                      <a:gd name="T28" fmla="*/ 0 w 24"/>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0" y="737"/>
                                        </a:moveTo>
                                        <a:lnTo>
                                          <a:pt x="0" y="743"/>
                                        </a:lnTo>
                                        <a:lnTo>
                                          <a:pt x="6" y="743"/>
                                        </a:lnTo>
                                        <a:lnTo>
                                          <a:pt x="6" y="749"/>
                                        </a:lnTo>
                                        <a:lnTo>
                                          <a:pt x="18" y="749"/>
                                        </a:lnTo>
                                        <a:lnTo>
                                          <a:pt x="18" y="743"/>
                                        </a:lnTo>
                                        <a:lnTo>
                                          <a:pt x="24" y="743"/>
                                        </a:lnTo>
                                        <a:lnTo>
                                          <a:pt x="24"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1" name="Freeform 379"/>
                                <wps:cNvSpPr>
                                  <a:spLocks/>
                                </wps:cNvSpPr>
                                <wps:spPr bwMode="auto">
                                  <a:xfrm>
                                    <a:off x="762" y="2217"/>
                                    <a:ext cx="750" cy="24"/>
                                  </a:xfrm>
                                  <a:custGeom>
                                    <a:avLst/>
                                    <a:gdLst>
                                      <a:gd name="T0" fmla="*/ 13 w 750"/>
                                      <a:gd name="T1" fmla="*/ 0 h 24"/>
                                      <a:gd name="T2" fmla="*/ 6 w 750"/>
                                      <a:gd name="T3" fmla="*/ 0 h 24"/>
                                      <a:gd name="T4" fmla="*/ 6 w 750"/>
                                      <a:gd name="T5" fmla="*/ 6 h 24"/>
                                      <a:gd name="T6" fmla="*/ 0 w 750"/>
                                      <a:gd name="T7" fmla="*/ 6 h 24"/>
                                      <a:gd name="T8" fmla="*/ 0 w 750"/>
                                      <a:gd name="T9" fmla="*/ 18 h 24"/>
                                      <a:gd name="T10" fmla="*/ 6 w 750"/>
                                      <a:gd name="T11" fmla="*/ 18 h 24"/>
                                      <a:gd name="T12" fmla="*/ 6 w 750"/>
                                      <a:gd name="T13" fmla="*/ 24 h 24"/>
                                      <a:gd name="T14" fmla="*/ 744 w 750"/>
                                      <a:gd name="T15" fmla="*/ 24 h 24"/>
                                      <a:gd name="T16" fmla="*/ 744 w 750"/>
                                      <a:gd name="T17" fmla="*/ 18 h 24"/>
                                      <a:gd name="T18" fmla="*/ 750 w 750"/>
                                      <a:gd name="T19" fmla="*/ 18 h 24"/>
                                      <a:gd name="T20" fmla="*/ 750 w 750"/>
                                      <a:gd name="T21" fmla="*/ 6 h 24"/>
                                      <a:gd name="T22" fmla="*/ 744 w 750"/>
                                      <a:gd name="T23" fmla="*/ 6 h 24"/>
                                      <a:gd name="T24" fmla="*/ 744 w 750"/>
                                      <a:gd name="T25" fmla="*/ 0 h 24"/>
                                      <a:gd name="T26" fmla="*/ 738 w 750"/>
                                      <a:gd name="T27" fmla="*/ 0 h 24"/>
                                      <a:gd name="T28" fmla="*/ 13 w 750"/>
                                      <a:gd name="T2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4">
                                        <a:moveTo>
                                          <a:pt x="13" y="0"/>
                                        </a:moveTo>
                                        <a:lnTo>
                                          <a:pt x="6" y="0"/>
                                        </a:lnTo>
                                        <a:lnTo>
                                          <a:pt x="6" y="6"/>
                                        </a:lnTo>
                                        <a:lnTo>
                                          <a:pt x="0" y="6"/>
                                        </a:lnTo>
                                        <a:lnTo>
                                          <a:pt x="0" y="18"/>
                                        </a:lnTo>
                                        <a:lnTo>
                                          <a:pt x="6" y="18"/>
                                        </a:lnTo>
                                        <a:lnTo>
                                          <a:pt x="6" y="24"/>
                                        </a:lnTo>
                                        <a:lnTo>
                                          <a:pt x="744" y="24"/>
                                        </a:lnTo>
                                        <a:lnTo>
                                          <a:pt x="744" y="18"/>
                                        </a:lnTo>
                                        <a:lnTo>
                                          <a:pt x="750" y="18"/>
                                        </a:lnTo>
                                        <a:lnTo>
                                          <a:pt x="750" y="6"/>
                                        </a:lnTo>
                                        <a:lnTo>
                                          <a:pt x="744" y="6"/>
                                        </a:lnTo>
                                        <a:lnTo>
                                          <a:pt x="744" y="0"/>
                                        </a:lnTo>
                                        <a:lnTo>
                                          <a:pt x="738" y="0"/>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2" name="Freeform 380"/>
                                <wps:cNvSpPr>
                                  <a:spLocks/>
                                </wps:cNvSpPr>
                                <wps:spPr bwMode="auto">
                                  <a:xfrm>
                                    <a:off x="2078" y="2303"/>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3" name="Freeform 381"/>
                                <wps:cNvSpPr>
                                  <a:spLocks/>
                                </wps:cNvSpPr>
                                <wps:spPr bwMode="auto">
                                  <a:xfrm>
                                    <a:off x="768" y="1418"/>
                                    <a:ext cx="738" cy="92"/>
                                  </a:xfrm>
                                  <a:custGeom>
                                    <a:avLst/>
                                    <a:gdLst>
                                      <a:gd name="T0" fmla="*/ 0 w 738"/>
                                      <a:gd name="T1" fmla="*/ 92 h 92"/>
                                      <a:gd name="T2" fmla="*/ 13 w 738"/>
                                      <a:gd name="T3" fmla="*/ 68 h 92"/>
                                      <a:gd name="T4" fmla="*/ 19 w 738"/>
                                      <a:gd name="T5" fmla="*/ 56 h 92"/>
                                      <a:gd name="T6" fmla="*/ 31 w 738"/>
                                      <a:gd name="T7" fmla="*/ 37 h 92"/>
                                      <a:gd name="T8" fmla="*/ 50 w 738"/>
                                      <a:gd name="T9" fmla="*/ 25 h 92"/>
                                      <a:gd name="T10" fmla="*/ 62 w 738"/>
                                      <a:gd name="T11" fmla="*/ 19 h 92"/>
                                      <a:gd name="T12" fmla="*/ 99 w 738"/>
                                      <a:gd name="T13" fmla="*/ 13 h 92"/>
                                      <a:gd name="T14" fmla="*/ 148 w 738"/>
                                      <a:gd name="T15" fmla="*/ 19 h 92"/>
                                      <a:gd name="T16" fmla="*/ 154 w 738"/>
                                      <a:gd name="T17" fmla="*/ 13 h 92"/>
                                      <a:gd name="T18" fmla="*/ 185 w 738"/>
                                      <a:gd name="T19" fmla="*/ 19 h 92"/>
                                      <a:gd name="T20" fmla="*/ 234 w 738"/>
                                      <a:gd name="T21" fmla="*/ 25 h 92"/>
                                      <a:gd name="T22" fmla="*/ 271 w 738"/>
                                      <a:gd name="T23" fmla="*/ 31 h 92"/>
                                      <a:gd name="T24" fmla="*/ 295 w 738"/>
                                      <a:gd name="T25" fmla="*/ 37 h 92"/>
                                      <a:gd name="T26" fmla="*/ 320 w 738"/>
                                      <a:gd name="T27" fmla="*/ 43 h 92"/>
                                      <a:gd name="T28" fmla="*/ 338 w 738"/>
                                      <a:gd name="T29" fmla="*/ 49 h 92"/>
                                      <a:gd name="T30" fmla="*/ 363 w 738"/>
                                      <a:gd name="T31" fmla="*/ 56 h 92"/>
                                      <a:gd name="T32" fmla="*/ 388 w 738"/>
                                      <a:gd name="T33" fmla="*/ 62 h 92"/>
                                      <a:gd name="T34" fmla="*/ 412 w 738"/>
                                      <a:gd name="T35" fmla="*/ 68 h 92"/>
                                      <a:gd name="T36" fmla="*/ 437 w 738"/>
                                      <a:gd name="T37" fmla="*/ 74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4 h 92"/>
                                      <a:gd name="T50" fmla="*/ 461 w 738"/>
                                      <a:gd name="T51" fmla="*/ 68 h 92"/>
                                      <a:gd name="T52" fmla="*/ 437 w 738"/>
                                      <a:gd name="T53" fmla="*/ 62 h 92"/>
                                      <a:gd name="T54" fmla="*/ 412 w 738"/>
                                      <a:gd name="T55" fmla="*/ 56 h 92"/>
                                      <a:gd name="T56" fmla="*/ 388 w 738"/>
                                      <a:gd name="T57" fmla="*/ 49 h 92"/>
                                      <a:gd name="T58" fmla="*/ 363 w 738"/>
                                      <a:gd name="T59" fmla="*/ 43 h 92"/>
                                      <a:gd name="T60" fmla="*/ 338 w 738"/>
                                      <a:gd name="T61" fmla="*/ 37 h 92"/>
                                      <a:gd name="T62" fmla="*/ 320 w 738"/>
                                      <a:gd name="T63" fmla="*/ 31 h 92"/>
                                      <a:gd name="T64" fmla="*/ 295 w 738"/>
                                      <a:gd name="T65" fmla="*/ 25 h 92"/>
                                      <a:gd name="T66" fmla="*/ 271 w 738"/>
                                      <a:gd name="T67" fmla="*/ 19 h 92"/>
                                      <a:gd name="T68" fmla="*/ 234 w 738"/>
                                      <a:gd name="T69" fmla="*/ 13 h 92"/>
                                      <a:gd name="T70" fmla="*/ 185 w 738"/>
                                      <a:gd name="T71" fmla="*/ 7 h 92"/>
                                      <a:gd name="T72" fmla="*/ 154 w 738"/>
                                      <a:gd name="T73" fmla="*/ 0 h 92"/>
                                      <a:gd name="T74" fmla="*/ 148 w 738"/>
                                      <a:gd name="T75" fmla="*/ 7 h 92"/>
                                      <a:gd name="T76" fmla="*/ 99 w 738"/>
                                      <a:gd name="T77" fmla="*/ 0 h 92"/>
                                      <a:gd name="T78" fmla="*/ 62 w 738"/>
                                      <a:gd name="T79" fmla="*/ 7 h 92"/>
                                      <a:gd name="T80" fmla="*/ 50 w 738"/>
                                      <a:gd name="T81" fmla="*/ 13 h 92"/>
                                      <a:gd name="T82" fmla="*/ 31 w 738"/>
                                      <a:gd name="T83" fmla="*/ 25 h 92"/>
                                      <a:gd name="T84" fmla="*/ 19 w 738"/>
                                      <a:gd name="T85" fmla="*/ 43 h 92"/>
                                      <a:gd name="T86" fmla="*/ 7 w 738"/>
                                      <a:gd name="T87" fmla="*/ 62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8"/>
                                        </a:lnTo>
                                        <a:lnTo>
                                          <a:pt x="19" y="62"/>
                                        </a:lnTo>
                                        <a:lnTo>
                                          <a:pt x="19" y="56"/>
                                        </a:lnTo>
                                        <a:lnTo>
                                          <a:pt x="31" y="43"/>
                                        </a:lnTo>
                                        <a:lnTo>
                                          <a:pt x="31" y="37"/>
                                        </a:lnTo>
                                        <a:lnTo>
                                          <a:pt x="37" y="37"/>
                                        </a:lnTo>
                                        <a:lnTo>
                                          <a:pt x="50" y="25"/>
                                        </a:lnTo>
                                        <a:lnTo>
                                          <a:pt x="56" y="25"/>
                                        </a:lnTo>
                                        <a:lnTo>
                                          <a:pt x="62" y="19"/>
                                        </a:lnTo>
                                        <a:lnTo>
                                          <a:pt x="93" y="19"/>
                                        </a:lnTo>
                                        <a:lnTo>
                                          <a:pt x="99" y="13"/>
                                        </a:lnTo>
                                        <a:lnTo>
                                          <a:pt x="136" y="13"/>
                                        </a:lnTo>
                                        <a:lnTo>
                                          <a:pt x="148" y="19"/>
                                        </a:lnTo>
                                        <a:lnTo>
                                          <a:pt x="154" y="19"/>
                                        </a:lnTo>
                                        <a:lnTo>
                                          <a:pt x="154" y="13"/>
                                        </a:lnTo>
                                        <a:lnTo>
                                          <a:pt x="173" y="13"/>
                                        </a:lnTo>
                                        <a:lnTo>
                                          <a:pt x="185" y="19"/>
                                        </a:lnTo>
                                        <a:lnTo>
                                          <a:pt x="222" y="19"/>
                                        </a:lnTo>
                                        <a:lnTo>
                                          <a:pt x="234" y="25"/>
                                        </a:lnTo>
                                        <a:lnTo>
                                          <a:pt x="259" y="25"/>
                                        </a:lnTo>
                                        <a:lnTo>
                                          <a:pt x="271" y="31"/>
                                        </a:lnTo>
                                        <a:lnTo>
                                          <a:pt x="283" y="31"/>
                                        </a:lnTo>
                                        <a:lnTo>
                                          <a:pt x="295" y="37"/>
                                        </a:lnTo>
                                        <a:lnTo>
                                          <a:pt x="308" y="37"/>
                                        </a:lnTo>
                                        <a:lnTo>
                                          <a:pt x="320" y="43"/>
                                        </a:lnTo>
                                        <a:lnTo>
                                          <a:pt x="326" y="43"/>
                                        </a:lnTo>
                                        <a:lnTo>
                                          <a:pt x="338" y="49"/>
                                        </a:lnTo>
                                        <a:lnTo>
                                          <a:pt x="351" y="49"/>
                                        </a:lnTo>
                                        <a:lnTo>
                                          <a:pt x="363" y="56"/>
                                        </a:lnTo>
                                        <a:lnTo>
                                          <a:pt x="375" y="56"/>
                                        </a:lnTo>
                                        <a:lnTo>
                                          <a:pt x="388" y="62"/>
                                        </a:lnTo>
                                        <a:lnTo>
                                          <a:pt x="400" y="62"/>
                                        </a:lnTo>
                                        <a:lnTo>
                                          <a:pt x="412" y="68"/>
                                        </a:lnTo>
                                        <a:lnTo>
                                          <a:pt x="425" y="68"/>
                                        </a:lnTo>
                                        <a:lnTo>
                                          <a:pt x="437" y="74"/>
                                        </a:lnTo>
                                        <a:lnTo>
                                          <a:pt x="449" y="74"/>
                                        </a:lnTo>
                                        <a:lnTo>
                                          <a:pt x="461" y="80"/>
                                        </a:lnTo>
                                        <a:lnTo>
                                          <a:pt x="474" y="80"/>
                                        </a:lnTo>
                                        <a:lnTo>
                                          <a:pt x="486" y="86"/>
                                        </a:lnTo>
                                        <a:lnTo>
                                          <a:pt x="498" y="86"/>
                                        </a:lnTo>
                                        <a:lnTo>
                                          <a:pt x="511" y="92"/>
                                        </a:lnTo>
                                        <a:lnTo>
                                          <a:pt x="738" y="92"/>
                                        </a:lnTo>
                                        <a:lnTo>
                                          <a:pt x="738" y="80"/>
                                        </a:lnTo>
                                        <a:lnTo>
                                          <a:pt x="732" y="80"/>
                                        </a:lnTo>
                                        <a:lnTo>
                                          <a:pt x="511" y="80"/>
                                        </a:lnTo>
                                        <a:lnTo>
                                          <a:pt x="498" y="74"/>
                                        </a:lnTo>
                                        <a:lnTo>
                                          <a:pt x="486" y="74"/>
                                        </a:lnTo>
                                        <a:lnTo>
                                          <a:pt x="474" y="68"/>
                                        </a:lnTo>
                                        <a:lnTo>
                                          <a:pt x="461" y="68"/>
                                        </a:lnTo>
                                        <a:lnTo>
                                          <a:pt x="449" y="62"/>
                                        </a:lnTo>
                                        <a:lnTo>
                                          <a:pt x="437" y="62"/>
                                        </a:lnTo>
                                        <a:lnTo>
                                          <a:pt x="425" y="56"/>
                                        </a:lnTo>
                                        <a:lnTo>
                                          <a:pt x="412" y="56"/>
                                        </a:lnTo>
                                        <a:lnTo>
                                          <a:pt x="400" y="49"/>
                                        </a:lnTo>
                                        <a:lnTo>
                                          <a:pt x="388" y="49"/>
                                        </a:lnTo>
                                        <a:lnTo>
                                          <a:pt x="375" y="43"/>
                                        </a:lnTo>
                                        <a:lnTo>
                                          <a:pt x="363" y="43"/>
                                        </a:lnTo>
                                        <a:lnTo>
                                          <a:pt x="351" y="37"/>
                                        </a:lnTo>
                                        <a:lnTo>
                                          <a:pt x="338" y="37"/>
                                        </a:lnTo>
                                        <a:lnTo>
                                          <a:pt x="326" y="31"/>
                                        </a:lnTo>
                                        <a:lnTo>
                                          <a:pt x="320" y="31"/>
                                        </a:lnTo>
                                        <a:lnTo>
                                          <a:pt x="308" y="25"/>
                                        </a:lnTo>
                                        <a:lnTo>
                                          <a:pt x="295" y="25"/>
                                        </a:lnTo>
                                        <a:lnTo>
                                          <a:pt x="283" y="19"/>
                                        </a:lnTo>
                                        <a:lnTo>
                                          <a:pt x="271" y="19"/>
                                        </a:lnTo>
                                        <a:lnTo>
                                          <a:pt x="259" y="13"/>
                                        </a:lnTo>
                                        <a:lnTo>
                                          <a:pt x="234" y="13"/>
                                        </a:lnTo>
                                        <a:lnTo>
                                          <a:pt x="222" y="7"/>
                                        </a:lnTo>
                                        <a:lnTo>
                                          <a:pt x="185" y="7"/>
                                        </a:lnTo>
                                        <a:lnTo>
                                          <a:pt x="173" y="0"/>
                                        </a:lnTo>
                                        <a:lnTo>
                                          <a:pt x="154" y="0"/>
                                        </a:lnTo>
                                        <a:lnTo>
                                          <a:pt x="142" y="7"/>
                                        </a:lnTo>
                                        <a:lnTo>
                                          <a:pt x="148" y="7"/>
                                        </a:lnTo>
                                        <a:lnTo>
                                          <a:pt x="136" y="0"/>
                                        </a:lnTo>
                                        <a:lnTo>
                                          <a:pt x="99" y="0"/>
                                        </a:lnTo>
                                        <a:lnTo>
                                          <a:pt x="93" y="7"/>
                                        </a:lnTo>
                                        <a:lnTo>
                                          <a:pt x="62" y="7"/>
                                        </a:lnTo>
                                        <a:lnTo>
                                          <a:pt x="56" y="13"/>
                                        </a:lnTo>
                                        <a:lnTo>
                                          <a:pt x="50" y="13"/>
                                        </a:lnTo>
                                        <a:lnTo>
                                          <a:pt x="37" y="25"/>
                                        </a:lnTo>
                                        <a:lnTo>
                                          <a:pt x="31" y="25"/>
                                        </a:lnTo>
                                        <a:lnTo>
                                          <a:pt x="19" y="37"/>
                                        </a:lnTo>
                                        <a:lnTo>
                                          <a:pt x="19" y="43"/>
                                        </a:lnTo>
                                        <a:lnTo>
                                          <a:pt x="7" y="56"/>
                                        </a:lnTo>
                                        <a:lnTo>
                                          <a:pt x="7" y="62"/>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4" name="Rectangle 382"/>
                                <wps:cNvSpPr>
                                  <a:spLocks noChangeArrowheads="1"/>
                                </wps:cNvSpPr>
                                <wps:spPr bwMode="auto">
                                  <a:xfrm>
                                    <a:off x="1137" y="12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5" name="Rectangle 383"/>
                                <wps:cNvSpPr>
                                  <a:spLocks noChangeArrowheads="1"/>
                                </wps:cNvSpPr>
                                <wps:spPr bwMode="auto">
                                  <a:xfrm>
                                    <a:off x="1137" y="12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6" name="Rectangle 384"/>
                                <wps:cNvSpPr>
                                  <a:spLocks noChangeArrowheads="1"/>
                                </wps:cNvSpPr>
                                <wps:spPr bwMode="auto">
                                  <a:xfrm>
                                    <a:off x="1137" y="12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7" name="Rectangle 385"/>
                                <wps:cNvSpPr>
                                  <a:spLocks noChangeArrowheads="1"/>
                                </wps:cNvSpPr>
                                <wps:spPr bwMode="auto">
                                  <a:xfrm>
                                    <a:off x="1137" y="12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8" name="Rectangle 386"/>
                                <wps:cNvSpPr>
                                  <a:spLocks noChangeArrowheads="1"/>
                                </wps:cNvSpPr>
                                <wps:spPr bwMode="auto">
                                  <a:xfrm>
                                    <a:off x="1137" y="12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9" name="Rectangle 387"/>
                                <wps:cNvSpPr>
                                  <a:spLocks noChangeArrowheads="1"/>
                                </wps:cNvSpPr>
                                <wps:spPr bwMode="auto">
                                  <a:xfrm>
                                    <a:off x="1137" y="12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0" name="Rectangle 388"/>
                                <wps:cNvSpPr>
                                  <a:spLocks noChangeArrowheads="1"/>
                                </wps:cNvSpPr>
                                <wps:spPr bwMode="auto">
                                  <a:xfrm>
                                    <a:off x="1137" y="12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1" name="Rectangle 389"/>
                                <wps:cNvSpPr>
                                  <a:spLocks noChangeArrowheads="1"/>
                                </wps:cNvSpPr>
                                <wps:spPr bwMode="auto">
                                  <a:xfrm>
                                    <a:off x="1137" y="12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2" name="Rectangle 390"/>
                                <wps:cNvSpPr>
                                  <a:spLocks noChangeArrowheads="1"/>
                                </wps:cNvSpPr>
                                <wps:spPr bwMode="auto">
                                  <a:xfrm>
                                    <a:off x="1137" y="12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3" name="Rectangle 391"/>
                                <wps:cNvSpPr>
                                  <a:spLocks noChangeArrowheads="1"/>
                                </wps:cNvSpPr>
                                <wps:spPr bwMode="auto">
                                  <a:xfrm>
                                    <a:off x="1137" y="12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4" name="Rectangle 392"/>
                                <wps:cNvSpPr>
                                  <a:spLocks noChangeArrowheads="1"/>
                                </wps:cNvSpPr>
                                <wps:spPr bwMode="auto">
                                  <a:xfrm>
                                    <a:off x="1137" y="12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5" name="Rectangle 393"/>
                                <wps:cNvSpPr>
                                  <a:spLocks noChangeArrowheads="1"/>
                                </wps:cNvSpPr>
                                <wps:spPr bwMode="auto">
                                  <a:xfrm>
                                    <a:off x="1137" y="12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6" name="Rectangle 394"/>
                                <wps:cNvSpPr>
                                  <a:spLocks noChangeArrowheads="1"/>
                                </wps:cNvSpPr>
                                <wps:spPr bwMode="auto">
                                  <a:xfrm>
                                    <a:off x="1137" y="12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7" name="Rectangle 395"/>
                                <wps:cNvSpPr>
                                  <a:spLocks noChangeArrowheads="1"/>
                                </wps:cNvSpPr>
                                <wps:spPr bwMode="auto">
                                  <a:xfrm>
                                    <a:off x="1137" y="12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8" name="Rectangle 396"/>
                                <wps:cNvSpPr>
                                  <a:spLocks noChangeArrowheads="1"/>
                                </wps:cNvSpPr>
                                <wps:spPr bwMode="auto">
                                  <a:xfrm>
                                    <a:off x="1137" y="13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9" name="Rectangle 397"/>
                                <wps:cNvSpPr>
                                  <a:spLocks noChangeArrowheads="1"/>
                                </wps:cNvSpPr>
                                <wps:spPr bwMode="auto">
                                  <a:xfrm>
                                    <a:off x="1137" y="13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0" name="Rectangle 398"/>
                                <wps:cNvSpPr>
                                  <a:spLocks noChangeArrowheads="1"/>
                                </wps:cNvSpPr>
                                <wps:spPr bwMode="auto">
                                  <a:xfrm>
                                    <a:off x="1137" y="13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1" name="Rectangle 399"/>
                                <wps:cNvSpPr>
                                  <a:spLocks noChangeArrowheads="1"/>
                                </wps:cNvSpPr>
                                <wps:spPr bwMode="auto">
                                  <a:xfrm>
                                    <a:off x="1137" y="13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2" name="Rectangle 400"/>
                                <wps:cNvSpPr>
                                  <a:spLocks noChangeArrowheads="1"/>
                                </wps:cNvSpPr>
                                <wps:spPr bwMode="auto">
                                  <a:xfrm>
                                    <a:off x="1137" y="13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3" name="Rectangle 401"/>
                                <wps:cNvSpPr>
                                  <a:spLocks noChangeArrowheads="1"/>
                                </wps:cNvSpPr>
                                <wps:spPr bwMode="auto">
                                  <a:xfrm>
                                    <a:off x="1137" y="13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4" name="Rectangle 402"/>
                                <wps:cNvSpPr>
                                  <a:spLocks noChangeArrowheads="1"/>
                                </wps:cNvSpPr>
                                <wps:spPr bwMode="auto">
                                  <a:xfrm>
                                    <a:off x="1137" y="13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5" name="Rectangle 403"/>
                                <wps:cNvSpPr>
                                  <a:spLocks noChangeArrowheads="1"/>
                                </wps:cNvSpPr>
                                <wps:spPr bwMode="auto">
                                  <a:xfrm>
                                    <a:off x="1137" y="13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6" name="Rectangle 404"/>
                                <wps:cNvSpPr>
                                  <a:spLocks noChangeArrowheads="1"/>
                                </wps:cNvSpPr>
                                <wps:spPr bwMode="auto">
                                  <a:xfrm>
                                    <a:off x="1137" y="13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7" name="Rectangle 405"/>
                                <wps:cNvSpPr>
                                  <a:spLocks noChangeArrowheads="1"/>
                                </wps:cNvSpPr>
                                <wps:spPr bwMode="auto">
                                  <a:xfrm>
                                    <a:off x="113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8" name="Rectangle 406"/>
                                <wps:cNvSpPr>
                                  <a:spLocks noChangeArrowheads="1"/>
                                </wps:cNvSpPr>
                                <wps:spPr bwMode="auto">
                                  <a:xfrm>
                                    <a:off x="113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9" name="Rectangle 407"/>
                                <wps:cNvSpPr>
                                  <a:spLocks noChangeArrowheads="1"/>
                                </wps:cNvSpPr>
                                <wps:spPr bwMode="auto">
                                  <a:xfrm>
                                    <a:off x="113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0" name="Rectangle 408"/>
                                <wps:cNvSpPr>
                                  <a:spLocks noChangeArrowheads="1"/>
                                </wps:cNvSpPr>
                                <wps:spPr bwMode="auto">
                                  <a:xfrm>
                                    <a:off x="113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1" name="Rectangle 409"/>
                                <wps:cNvSpPr>
                                  <a:spLocks noChangeArrowheads="1"/>
                                </wps:cNvSpPr>
                                <wps:spPr bwMode="auto">
                                  <a:xfrm>
                                    <a:off x="113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2" name="Rectangle 410"/>
                                <wps:cNvSpPr>
                                  <a:spLocks noChangeArrowheads="1"/>
                                </wps:cNvSpPr>
                                <wps:spPr bwMode="auto">
                                  <a:xfrm>
                                    <a:off x="113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3" name="Rectangle 411"/>
                                <wps:cNvSpPr>
                                  <a:spLocks noChangeArrowheads="1"/>
                                </wps:cNvSpPr>
                                <wps:spPr bwMode="auto">
                                  <a:xfrm>
                                    <a:off x="113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4" name="Rectangle 412"/>
                                <wps:cNvSpPr>
                                  <a:spLocks noChangeArrowheads="1"/>
                                </wps:cNvSpPr>
                                <wps:spPr bwMode="auto">
                                  <a:xfrm>
                                    <a:off x="113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5" name="Rectangle 413"/>
                                <wps:cNvSpPr>
                                  <a:spLocks noChangeArrowheads="1"/>
                                </wps:cNvSpPr>
                                <wps:spPr bwMode="auto">
                                  <a:xfrm>
                                    <a:off x="113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6" name="Rectangle 414"/>
                                <wps:cNvSpPr>
                                  <a:spLocks noChangeArrowheads="1"/>
                                </wps:cNvSpPr>
                                <wps:spPr bwMode="auto">
                                  <a:xfrm>
                                    <a:off x="113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7" name="Rectangle 415"/>
                                <wps:cNvSpPr>
                                  <a:spLocks noChangeArrowheads="1"/>
                                </wps:cNvSpPr>
                                <wps:spPr bwMode="auto">
                                  <a:xfrm>
                                    <a:off x="113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8" name="Rectangle 416"/>
                                <wps:cNvSpPr>
                                  <a:spLocks noChangeArrowheads="1"/>
                                </wps:cNvSpPr>
                                <wps:spPr bwMode="auto">
                                  <a:xfrm>
                                    <a:off x="113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9" name="Rectangle 417"/>
                                <wps:cNvSpPr>
                                  <a:spLocks noChangeArrowheads="1"/>
                                </wps:cNvSpPr>
                                <wps:spPr bwMode="auto">
                                  <a:xfrm>
                                    <a:off x="113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0" name="Rectangle 418"/>
                                <wps:cNvSpPr>
                                  <a:spLocks noChangeArrowheads="1"/>
                                </wps:cNvSpPr>
                                <wps:spPr bwMode="auto">
                                  <a:xfrm>
                                    <a:off x="113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1" name="Rectangle 419"/>
                                <wps:cNvSpPr>
                                  <a:spLocks noChangeArrowheads="1"/>
                                </wps:cNvSpPr>
                                <wps:spPr bwMode="auto">
                                  <a:xfrm>
                                    <a:off x="113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2" name="Rectangle 420"/>
                                <wps:cNvSpPr>
                                  <a:spLocks noChangeArrowheads="1"/>
                                </wps:cNvSpPr>
                                <wps:spPr bwMode="auto">
                                  <a:xfrm>
                                    <a:off x="113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3" name="Rectangle 421"/>
                                <wps:cNvSpPr>
                                  <a:spLocks noChangeArrowheads="1"/>
                                </wps:cNvSpPr>
                                <wps:spPr bwMode="auto">
                                  <a:xfrm>
                                    <a:off x="113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4" name="Rectangle 422"/>
                                <wps:cNvSpPr>
                                  <a:spLocks noChangeArrowheads="1"/>
                                </wps:cNvSpPr>
                                <wps:spPr bwMode="auto">
                                  <a:xfrm>
                                    <a:off x="113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5" name="Rectangle 423"/>
                                <wps:cNvSpPr>
                                  <a:spLocks noChangeArrowheads="1"/>
                                </wps:cNvSpPr>
                                <wps:spPr bwMode="auto">
                                  <a:xfrm>
                                    <a:off x="113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6" name="Rectangle 424"/>
                                <wps:cNvSpPr>
                                  <a:spLocks noChangeArrowheads="1"/>
                                </wps:cNvSpPr>
                                <wps:spPr bwMode="auto">
                                  <a:xfrm>
                                    <a:off x="113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7" name="Rectangle 425"/>
                                <wps:cNvSpPr>
                                  <a:spLocks noChangeArrowheads="1"/>
                                </wps:cNvSpPr>
                                <wps:spPr bwMode="auto">
                                  <a:xfrm>
                                    <a:off x="113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8" name="Rectangle 426"/>
                                <wps:cNvSpPr>
                                  <a:spLocks noChangeArrowheads="1"/>
                                </wps:cNvSpPr>
                                <wps:spPr bwMode="auto">
                                  <a:xfrm>
                                    <a:off x="1137"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9" name="Rectangle 427"/>
                                <wps:cNvSpPr>
                                  <a:spLocks noChangeArrowheads="1"/>
                                </wps:cNvSpPr>
                                <wps:spPr bwMode="auto">
                                  <a:xfrm>
                                    <a:off x="1137"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0" name="Rectangle 428"/>
                                <wps:cNvSpPr>
                                  <a:spLocks noChangeArrowheads="1"/>
                                </wps:cNvSpPr>
                                <wps:spPr bwMode="auto">
                                  <a:xfrm>
                                    <a:off x="1137"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1" name="Rectangle 429"/>
                                <wps:cNvSpPr>
                                  <a:spLocks noChangeArrowheads="1"/>
                                </wps:cNvSpPr>
                                <wps:spPr bwMode="auto">
                                  <a:xfrm>
                                    <a:off x="1137"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2" name="Rectangle 430"/>
                                <wps:cNvSpPr>
                                  <a:spLocks noChangeArrowheads="1"/>
                                </wps:cNvSpPr>
                                <wps:spPr bwMode="auto">
                                  <a:xfrm>
                                    <a:off x="1137"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3" name="Rectangle 431"/>
                                <wps:cNvSpPr>
                                  <a:spLocks noChangeArrowheads="1"/>
                                </wps:cNvSpPr>
                                <wps:spPr bwMode="auto">
                                  <a:xfrm>
                                    <a:off x="1137"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4" name="Rectangle 432"/>
                                <wps:cNvSpPr>
                                  <a:spLocks noChangeArrowheads="1"/>
                                </wps:cNvSpPr>
                                <wps:spPr bwMode="auto">
                                  <a:xfrm>
                                    <a:off x="1137"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5" name="Rectangle 433"/>
                                <wps:cNvSpPr>
                                  <a:spLocks noChangeArrowheads="1"/>
                                </wps:cNvSpPr>
                                <wps:spPr bwMode="auto">
                                  <a:xfrm>
                                    <a:off x="1137"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6" name="Rectangle 434"/>
                                <wps:cNvSpPr>
                                  <a:spLocks noChangeArrowheads="1"/>
                                </wps:cNvSpPr>
                                <wps:spPr bwMode="auto">
                                  <a:xfrm>
                                    <a:off x="1137"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7" name="Rectangle 435"/>
                                <wps:cNvSpPr>
                                  <a:spLocks noChangeArrowheads="1"/>
                                </wps:cNvSpPr>
                                <wps:spPr bwMode="auto">
                                  <a:xfrm>
                                    <a:off x="1137"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8" name="Rectangle 436"/>
                                <wps:cNvSpPr>
                                  <a:spLocks noChangeArrowheads="1"/>
                                </wps:cNvSpPr>
                                <wps:spPr bwMode="auto">
                                  <a:xfrm>
                                    <a:off x="1137"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9" name="Rectangle 437"/>
                                <wps:cNvSpPr>
                                  <a:spLocks noChangeArrowheads="1"/>
                                </wps:cNvSpPr>
                                <wps:spPr bwMode="auto">
                                  <a:xfrm>
                                    <a:off x="1137"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0" name="Rectangle 438"/>
                                <wps:cNvSpPr>
                                  <a:spLocks noChangeArrowheads="1"/>
                                </wps:cNvSpPr>
                                <wps:spPr bwMode="auto">
                                  <a:xfrm>
                                    <a:off x="1137"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1" name="Rectangle 439"/>
                                <wps:cNvSpPr>
                                  <a:spLocks noChangeArrowheads="1"/>
                                </wps:cNvSpPr>
                                <wps:spPr bwMode="auto">
                                  <a:xfrm>
                                    <a:off x="1137"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2" name="Rectangle 440"/>
                                <wps:cNvSpPr>
                                  <a:spLocks noChangeArrowheads="1"/>
                                </wps:cNvSpPr>
                                <wps:spPr bwMode="auto">
                                  <a:xfrm>
                                    <a:off x="1137"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3" name="Rectangle 441"/>
                                <wps:cNvSpPr>
                                  <a:spLocks noChangeArrowheads="1"/>
                                </wps:cNvSpPr>
                                <wps:spPr bwMode="auto">
                                  <a:xfrm>
                                    <a:off x="1137"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4" name="Rectangle 442"/>
                                <wps:cNvSpPr>
                                  <a:spLocks noChangeArrowheads="1"/>
                                </wps:cNvSpPr>
                                <wps:spPr bwMode="auto">
                                  <a:xfrm>
                                    <a:off x="1137"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5" name="Rectangle 443"/>
                                <wps:cNvSpPr>
                                  <a:spLocks noChangeArrowheads="1"/>
                                </wps:cNvSpPr>
                                <wps:spPr bwMode="auto">
                                  <a:xfrm>
                                    <a:off x="1137"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6" name="Rectangle 444"/>
                                <wps:cNvSpPr>
                                  <a:spLocks noChangeArrowheads="1"/>
                                </wps:cNvSpPr>
                                <wps:spPr bwMode="auto">
                                  <a:xfrm>
                                    <a:off x="1137"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7" name="Rectangle 445"/>
                                <wps:cNvSpPr>
                                  <a:spLocks noChangeArrowheads="1"/>
                                </wps:cNvSpPr>
                                <wps:spPr bwMode="auto">
                                  <a:xfrm>
                                    <a:off x="1137"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8" name="Rectangle 446"/>
                                <wps:cNvSpPr>
                                  <a:spLocks noChangeArrowheads="1"/>
                                </wps:cNvSpPr>
                                <wps:spPr bwMode="auto">
                                  <a:xfrm>
                                    <a:off x="1137"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9" name="Rectangle 447"/>
                                <wps:cNvSpPr>
                                  <a:spLocks noChangeArrowheads="1"/>
                                </wps:cNvSpPr>
                                <wps:spPr bwMode="auto">
                                  <a:xfrm>
                                    <a:off x="1137"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0" name="Rectangle 448"/>
                                <wps:cNvSpPr>
                                  <a:spLocks noChangeArrowheads="1"/>
                                </wps:cNvSpPr>
                                <wps:spPr bwMode="auto">
                                  <a:xfrm>
                                    <a:off x="1137"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1" name="Rectangle 449"/>
                                <wps:cNvSpPr>
                                  <a:spLocks noChangeArrowheads="1"/>
                                </wps:cNvSpPr>
                                <wps:spPr bwMode="auto">
                                  <a:xfrm>
                                    <a:off x="1137"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2" name="Rectangle 450"/>
                                <wps:cNvSpPr>
                                  <a:spLocks noChangeArrowheads="1"/>
                                </wps:cNvSpPr>
                                <wps:spPr bwMode="auto">
                                  <a:xfrm>
                                    <a:off x="1137"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3" name="Rectangle 451"/>
                                <wps:cNvSpPr>
                                  <a:spLocks noChangeArrowheads="1"/>
                                </wps:cNvSpPr>
                                <wps:spPr bwMode="auto">
                                  <a:xfrm>
                                    <a:off x="1137"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4" name="Rectangle 452"/>
                                <wps:cNvSpPr>
                                  <a:spLocks noChangeArrowheads="1"/>
                                </wps:cNvSpPr>
                                <wps:spPr bwMode="auto">
                                  <a:xfrm>
                                    <a:off x="1137"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5" name="Rectangle 453"/>
                                <wps:cNvSpPr>
                                  <a:spLocks noChangeArrowheads="1"/>
                                </wps:cNvSpPr>
                                <wps:spPr bwMode="auto">
                                  <a:xfrm>
                                    <a:off x="1137"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6" name="Rectangle 454"/>
                                <wps:cNvSpPr>
                                  <a:spLocks noChangeArrowheads="1"/>
                                </wps:cNvSpPr>
                                <wps:spPr bwMode="auto">
                                  <a:xfrm>
                                    <a:off x="1137"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7" name="Rectangle 455"/>
                                <wps:cNvSpPr>
                                  <a:spLocks noChangeArrowheads="1"/>
                                </wps:cNvSpPr>
                                <wps:spPr bwMode="auto">
                                  <a:xfrm>
                                    <a:off x="1137"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8" name="Rectangle 456"/>
                                <wps:cNvSpPr>
                                  <a:spLocks noChangeArrowheads="1"/>
                                </wps:cNvSpPr>
                                <wps:spPr bwMode="auto">
                                  <a:xfrm>
                                    <a:off x="1137"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9" name="Rectangle 457"/>
                                <wps:cNvSpPr>
                                  <a:spLocks noChangeArrowheads="1"/>
                                </wps:cNvSpPr>
                                <wps:spPr bwMode="auto">
                                  <a:xfrm>
                                    <a:off x="1137"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0" name="Rectangle 458"/>
                                <wps:cNvSpPr>
                                  <a:spLocks noChangeArrowheads="1"/>
                                </wps:cNvSpPr>
                                <wps:spPr bwMode="auto">
                                  <a:xfrm>
                                    <a:off x="1137"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1" name="Rectangle 459"/>
                                <wps:cNvSpPr>
                                  <a:spLocks noChangeArrowheads="1"/>
                                </wps:cNvSpPr>
                                <wps:spPr bwMode="auto">
                                  <a:xfrm>
                                    <a:off x="1137"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2" name="Rectangle 460"/>
                                <wps:cNvSpPr>
                                  <a:spLocks noChangeArrowheads="1"/>
                                </wps:cNvSpPr>
                                <wps:spPr bwMode="auto">
                                  <a:xfrm>
                                    <a:off x="1137"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3" name="Rectangle 461"/>
                                <wps:cNvSpPr>
                                  <a:spLocks noChangeArrowheads="1"/>
                                </wps:cNvSpPr>
                                <wps:spPr bwMode="auto">
                                  <a:xfrm>
                                    <a:off x="1137"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4" name="Rectangle 462"/>
                                <wps:cNvSpPr>
                                  <a:spLocks noChangeArrowheads="1"/>
                                </wps:cNvSpPr>
                                <wps:spPr bwMode="auto">
                                  <a:xfrm>
                                    <a:off x="1137"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5" name="Rectangle 463"/>
                                <wps:cNvSpPr>
                                  <a:spLocks noChangeArrowheads="1"/>
                                </wps:cNvSpPr>
                                <wps:spPr bwMode="auto">
                                  <a:xfrm>
                                    <a:off x="1137"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6" name="Rectangle 464"/>
                                <wps:cNvSpPr>
                                  <a:spLocks noChangeArrowheads="1"/>
                                </wps:cNvSpPr>
                                <wps:spPr bwMode="auto">
                                  <a:xfrm>
                                    <a:off x="1137"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7" name="Rectangle 465"/>
                                <wps:cNvSpPr>
                                  <a:spLocks noChangeArrowheads="1"/>
                                </wps:cNvSpPr>
                                <wps:spPr bwMode="auto">
                                  <a:xfrm>
                                    <a:off x="1137"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8" name="Rectangle 466"/>
                                <wps:cNvSpPr>
                                  <a:spLocks noChangeArrowheads="1"/>
                                </wps:cNvSpPr>
                                <wps:spPr bwMode="auto">
                                  <a:xfrm>
                                    <a:off x="1137"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9" name="Rectangle 467"/>
                                <wps:cNvSpPr>
                                  <a:spLocks noChangeArrowheads="1"/>
                                </wps:cNvSpPr>
                                <wps:spPr bwMode="auto">
                                  <a:xfrm>
                                    <a:off x="1137"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0" name="Rectangle 468"/>
                                <wps:cNvSpPr>
                                  <a:spLocks noChangeArrowheads="1"/>
                                </wps:cNvSpPr>
                                <wps:spPr bwMode="auto">
                                  <a:xfrm>
                                    <a:off x="1137"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1" name="Rectangle 469"/>
                                <wps:cNvSpPr>
                                  <a:spLocks noChangeArrowheads="1"/>
                                </wps:cNvSpPr>
                                <wps:spPr bwMode="auto">
                                  <a:xfrm>
                                    <a:off x="1137"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2" name="Rectangle 470"/>
                                <wps:cNvSpPr>
                                  <a:spLocks noChangeArrowheads="1"/>
                                </wps:cNvSpPr>
                                <wps:spPr bwMode="auto">
                                  <a:xfrm>
                                    <a:off x="1137"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3" name="Rectangle 471"/>
                                <wps:cNvSpPr>
                                  <a:spLocks noChangeArrowheads="1"/>
                                </wps:cNvSpPr>
                                <wps:spPr bwMode="auto">
                                  <a:xfrm>
                                    <a:off x="1137"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4" name="Rectangle 472"/>
                                <wps:cNvSpPr>
                                  <a:spLocks noChangeArrowheads="1"/>
                                </wps:cNvSpPr>
                                <wps:spPr bwMode="auto">
                                  <a:xfrm>
                                    <a:off x="1137"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5" name="Rectangle 473"/>
                                <wps:cNvSpPr>
                                  <a:spLocks noChangeArrowheads="1"/>
                                </wps:cNvSpPr>
                                <wps:spPr bwMode="auto">
                                  <a:xfrm>
                                    <a:off x="1137"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6" name="Rectangle 474"/>
                                <wps:cNvSpPr>
                                  <a:spLocks noChangeArrowheads="1"/>
                                </wps:cNvSpPr>
                                <wps:spPr bwMode="auto">
                                  <a:xfrm>
                                    <a:off x="1137"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7" name="Rectangle 475"/>
                                <wps:cNvSpPr>
                                  <a:spLocks noChangeArrowheads="1"/>
                                </wps:cNvSpPr>
                                <wps:spPr bwMode="auto">
                                  <a:xfrm>
                                    <a:off x="1137"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8" name="Rectangle 476"/>
                                <wps:cNvSpPr>
                                  <a:spLocks noChangeArrowheads="1"/>
                                </wps:cNvSpPr>
                                <wps:spPr bwMode="auto">
                                  <a:xfrm>
                                    <a:off x="1137"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9" name="Rectangle 477"/>
                                <wps:cNvSpPr>
                                  <a:spLocks noChangeArrowheads="1"/>
                                </wps:cNvSpPr>
                                <wps:spPr bwMode="auto">
                                  <a:xfrm>
                                    <a:off x="1137"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0" name="Rectangle 478"/>
                                <wps:cNvSpPr>
                                  <a:spLocks noChangeArrowheads="1"/>
                                </wps:cNvSpPr>
                                <wps:spPr bwMode="auto">
                                  <a:xfrm>
                                    <a:off x="1137"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1" name="Rectangle 479"/>
                                <wps:cNvSpPr>
                                  <a:spLocks noChangeArrowheads="1"/>
                                </wps:cNvSpPr>
                                <wps:spPr bwMode="auto">
                                  <a:xfrm>
                                    <a:off x="1137"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2" name="Rectangle 480"/>
                                <wps:cNvSpPr>
                                  <a:spLocks noChangeArrowheads="1"/>
                                </wps:cNvSpPr>
                                <wps:spPr bwMode="auto">
                                  <a:xfrm>
                                    <a:off x="1137"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3" name="Rectangle 481"/>
                                <wps:cNvSpPr>
                                  <a:spLocks noChangeArrowheads="1"/>
                                </wps:cNvSpPr>
                                <wps:spPr bwMode="auto">
                                  <a:xfrm>
                                    <a:off x="1137"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4" name="Rectangle 482"/>
                                <wps:cNvSpPr>
                                  <a:spLocks noChangeArrowheads="1"/>
                                </wps:cNvSpPr>
                                <wps:spPr bwMode="auto">
                                  <a:xfrm>
                                    <a:off x="1137"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5" name="Rectangle 483"/>
                                <wps:cNvSpPr>
                                  <a:spLocks noChangeArrowheads="1"/>
                                </wps:cNvSpPr>
                                <wps:spPr bwMode="auto">
                                  <a:xfrm>
                                    <a:off x="1137"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6" name="Rectangle 484"/>
                                <wps:cNvSpPr>
                                  <a:spLocks noChangeArrowheads="1"/>
                                </wps:cNvSpPr>
                                <wps:spPr bwMode="auto">
                                  <a:xfrm>
                                    <a:off x="1137"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7" name="Rectangle 485"/>
                                <wps:cNvSpPr>
                                  <a:spLocks noChangeArrowheads="1"/>
                                </wps:cNvSpPr>
                                <wps:spPr bwMode="auto">
                                  <a:xfrm>
                                    <a:off x="1137"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8" name="Rectangle 486"/>
                                <wps:cNvSpPr>
                                  <a:spLocks noChangeArrowheads="1"/>
                                </wps:cNvSpPr>
                                <wps:spPr bwMode="auto">
                                  <a:xfrm>
                                    <a:off x="1137"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9" name="Rectangle 487"/>
                                <wps:cNvSpPr>
                                  <a:spLocks noChangeArrowheads="1"/>
                                </wps:cNvSpPr>
                                <wps:spPr bwMode="auto">
                                  <a:xfrm>
                                    <a:off x="1137"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0" name="Rectangle 488"/>
                                <wps:cNvSpPr>
                                  <a:spLocks noChangeArrowheads="1"/>
                                </wps:cNvSpPr>
                                <wps:spPr bwMode="auto">
                                  <a:xfrm>
                                    <a:off x="1137"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1" name="Rectangle 489"/>
                                <wps:cNvSpPr>
                                  <a:spLocks noChangeArrowheads="1"/>
                                </wps:cNvSpPr>
                                <wps:spPr bwMode="auto">
                                  <a:xfrm>
                                    <a:off x="1137"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2" name="Rectangle 490"/>
                                <wps:cNvSpPr>
                                  <a:spLocks noChangeArrowheads="1"/>
                                </wps:cNvSpPr>
                                <wps:spPr bwMode="auto">
                                  <a:xfrm>
                                    <a:off x="1137"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3" name="Rectangle 491"/>
                                <wps:cNvSpPr>
                                  <a:spLocks noChangeArrowheads="1"/>
                                </wps:cNvSpPr>
                                <wps:spPr bwMode="auto">
                                  <a:xfrm>
                                    <a:off x="1137"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4" name="Rectangle 492"/>
                                <wps:cNvSpPr>
                                  <a:spLocks noChangeArrowheads="1"/>
                                </wps:cNvSpPr>
                                <wps:spPr bwMode="auto">
                                  <a:xfrm>
                                    <a:off x="1137" y="20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5" name="Rectangle 493"/>
                                <wps:cNvSpPr>
                                  <a:spLocks noChangeArrowheads="1"/>
                                </wps:cNvSpPr>
                                <wps:spPr bwMode="auto">
                                  <a:xfrm>
                                    <a:off x="1137" y="20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6" name="Rectangle 494"/>
                                <wps:cNvSpPr>
                                  <a:spLocks noChangeArrowheads="1"/>
                                </wps:cNvSpPr>
                                <wps:spPr bwMode="auto">
                                  <a:xfrm>
                                    <a:off x="1137" y="20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7" name="Rectangle 495"/>
                                <wps:cNvSpPr>
                                  <a:spLocks noChangeArrowheads="1"/>
                                </wps:cNvSpPr>
                                <wps:spPr bwMode="auto">
                                  <a:xfrm>
                                    <a:off x="1137" y="20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8" name="Rectangle 496"/>
                                <wps:cNvSpPr>
                                  <a:spLocks noChangeArrowheads="1"/>
                                </wps:cNvSpPr>
                                <wps:spPr bwMode="auto">
                                  <a:xfrm>
                                    <a:off x="1137" y="20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9" name="Rectangle 497"/>
                                <wps:cNvSpPr>
                                  <a:spLocks noChangeArrowheads="1"/>
                                </wps:cNvSpPr>
                                <wps:spPr bwMode="auto">
                                  <a:xfrm>
                                    <a:off x="1137" y="20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0" name="Rectangle 498"/>
                                <wps:cNvSpPr>
                                  <a:spLocks noChangeArrowheads="1"/>
                                </wps:cNvSpPr>
                                <wps:spPr bwMode="auto">
                                  <a:xfrm>
                                    <a:off x="1137" y="20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1" name="Rectangle 499"/>
                                <wps:cNvSpPr>
                                  <a:spLocks noChangeArrowheads="1"/>
                                </wps:cNvSpPr>
                                <wps:spPr bwMode="auto">
                                  <a:xfrm>
                                    <a:off x="1137" y="20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2" name="Rectangle 500"/>
                                <wps:cNvSpPr>
                                  <a:spLocks noChangeArrowheads="1"/>
                                </wps:cNvSpPr>
                                <wps:spPr bwMode="auto">
                                  <a:xfrm>
                                    <a:off x="1137" y="20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3" name="Rectangle 501"/>
                                <wps:cNvSpPr>
                                  <a:spLocks noChangeArrowheads="1"/>
                                </wps:cNvSpPr>
                                <wps:spPr bwMode="auto">
                                  <a:xfrm>
                                    <a:off x="1137" y="21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4" name="Rectangle 502"/>
                                <wps:cNvSpPr>
                                  <a:spLocks noChangeArrowheads="1"/>
                                </wps:cNvSpPr>
                                <wps:spPr bwMode="auto">
                                  <a:xfrm>
                                    <a:off x="1137" y="21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5" name="Rectangle 503"/>
                                <wps:cNvSpPr>
                                  <a:spLocks noChangeArrowheads="1"/>
                                </wps:cNvSpPr>
                                <wps:spPr bwMode="auto">
                                  <a:xfrm>
                                    <a:off x="1137" y="21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6" name="Rectangle 504"/>
                                <wps:cNvSpPr>
                                  <a:spLocks noChangeArrowheads="1"/>
                                </wps:cNvSpPr>
                                <wps:spPr bwMode="auto">
                                  <a:xfrm>
                                    <a:off x="1137" y="211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7" name="Rectangle 505"/>
                                <wps:cNvSpPr>
                                  <a:spLocks noChangeArrowheads="1"/>
                                </wps:cNvSpPr>
                                <wps:spPr bwMode="auto">
                                  <a:xfrm>
                                    <a:off x="1137" y="212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8" name="Rectangle 506"/>
                                <wps:cNvSpPr>
                                  <a:spLocks noChangeArrowheads="1"/>
                                </wps:cNvSpPr>
                                <wps:spPr bwMode="auto">
                                  <a:xfrm>
                                    <a:off x="1137" y="21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9" name="Rectangle 507"/>
                                <wps:cNvSpPr>
                                  <a:spLocks noChangeArrowheads="1"/>
                                </wps:cNvSpPr>
                                <wps:spPr bwMode="auto">
                                  <a:xfrm>
                                    <a:off x="1137"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0" name="Rectangle 508"/>
                                <wps:cNvSpPr>
                                  <a:spLocks noChangeArrowheads="1"/>
                                </wps:cNvSpPr>
                                <wps:spPr bwMode="auto">
                                  <a:xfrm>
                                    <a:off x="1137"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1" name="Rectangle 509"/>
                                <wps:cNvSpPr>
                                  <a:spLocks noChangeArrowheads="1"/>
                                </wps:cNvSpPr>
                                <wps:spPr bwMode="auto">
                                  <a:xfrm>
                                    <a:off x="1137"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2" name="Rectangle 510"/>
                                <wps:cNvSpPr>
                                  <a:spLocks noChangeArrowheads="1"/>
                                </wps:cNvSpPr>
                                <wps:spPr bwMode="auto">
                                  <a:xfrm>
                                    <a:off x="1137"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3" name="Rectangle 511"/>
                                <wps:cNvSpPr>
                                  <a:spLocks noChangeArrowheads="1"/>
                                </wps:cNvSpPr>
                                <wps:spPr bwMode="auto">
                                  <a:xfrm>
                                    <a:off x="1137"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4" name="Rectangle 512"/>
                                <wps:cNvSpPr>
                                  <a:spLocks noChangeArrowheads="1"/>
                                </wps:cNvSpPr>
                                <wps:spPr bwMode="auto">
                                  <a:xfrm>
                                    <a:off x="1137"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5" name="Rectangle 513"/>
                                <wps:cNvSpPr>
                                  <a:spLocks noChangeArrowheads="1"/>
                                </wps:cNvSpPr>
                                <wps:spPr bwMode="auto">
                                  <a:xfrm>
                                    <a:off x="1137"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6" name="Rectangle 514"/>
                                <wps:cNvSpPr>
                                  <a:spLocks noChangeArrowheads="1"/>
                                </wps:cNvSpPr>
                                <wps:spPr bwMode="auto">
                                  <a:xfrm>
                                    <a:off x="1137"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7" name="Rectangle 515"/>
                                <wps:cNvSpPr>
                                  <a:spLocks noChangeArrowheads="1"/>
                                </wps:cNvSpPr>
                                <wps:spPr bwMode="auto">
                                  <a:xfrm>
                                    <a:off x="1137"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8" name="Rectangle 516"/>
                                <wps:cNvSpPr>
                                  <a:spLocks noChangeArrowheads="1"/>
                                </wps:cNvSpPr>
                                <wps:spPr bwMode="auto">
                                  <a:xfrm>
                                    <a:off x="1137"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9" name="Rectangle 517"/>
                                <wps:cNvSpPr>
                                  <a:spLocks noChangeArrowheads="1"/>
                                </wps:cNvSpPr>
                                <wps:spPr bwMode="auto">
                                  <a:xfrm>
                                    <a:off x="1137" y="23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0" name="Rectangle 518"/>
                                <wps:cNvSpPr>
                                  <a:spLocks noChangeArrowheads="1"/>
                                </wps:cNvSpPr>
                                <wps:spPr bwMode="auto">
                                  <a:xfrm>
                                    <a:off x="1137" y="23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1" name="Rectangle 519"/>
                                <wps:cNvSpPr>
                                  <a:spLocks noChangeArrowheads="1"/>
                                </wps:cNvSpPr>
                                <wps:spPr bwMode="auto">
                                  <a:xfrm>
                                    <a:off x="1137" y="23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2" name="Rectangle 520"/>
                                <wps:cNvSpPr>
                                  <a:spLocks noChangeArrowheads="1"/>
                                </wps:cNvSpPr>
                                <wps:spPr bwMode="auto">
                                  <a:xfrm>
                                    <a:off x="1137" y="23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3" name="Rectangle 521"/>
                                <wps:cNvSpPr>
                                  <a:spLocks noChangeArrowheads="1"/>
                                </wps:cNvSpPr>
                                <wps:spPr bwMode="auto">
                                  <a:xfrm>
                                    <a:off x="1137" y="23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4" name="Rectangle 522"/>
                                <wps:cNvSpPr>
                                  <a:spLocks noChangeArrowheads="1"/>
                                </wps:cNvSpPr>
                                <wps:spPr bwMode="auto">
                                  <a:xfrm>
                                    <a:off x="1137" y="23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5" name="Rectangle 523"/>
                                <wps:cNvSpPr>
                                  <a:spLocks noChangeArrowheads="1"/>
                                </wps:cNvSpPr>
                                <wps:spPr bwMode="auto">
                                  <a:xfrm>
                                    <a:off x="1137" y="23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6" name="Rectangle 524"/>
                                <wps:cNvSpPr>
                                  <a:spLocks noChangeArrowheads="1"/>
                                </wps:cNvSpPr>
                                <wps:spPr bwMode="auto">
                                  <a:xfrm>
                                    <a:off x="1137" y="23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7" name="Rectangle 525"/>
                                <wps:cNvSpPr>
                                  <a:spLocks noChangeArrowheads="1"/>
                                </wps:cNvSpPr>
                                <wps:spPr bwMode="auto">
                                  <a:xfrm>
                                    <a:off x="1137" y="24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8" name="Rectangle 526"/>
                                <wps:cNvSpPr>
                                  <a:spLocks noChangeArrowheads="1"/>
                                </wps:cNvSpPr>
                                <wps:spPr bwMode="auto">
                                  <a:xfrm>
                                    <a:off x="1137" y="24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9" name="Rectangle 527"/>
                                <wps:cNvSpPr>
                                  <a:spLocks noChangeArrowheads="1"/>
                                </wps:cNvSpPr>
                                <wps:spPr bwMode="auto">
                                  <a:xfrm>
                                    <a:off x="1137" y="24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0" name="Rectangle 528"/>
                                <wps:cNvSpPr>
                                  <a:spLocks noChangeArrowheads="1"/>
                                </wps:cNvSpPr>
                                <wps:spPr bwMode="auto">
                                  <a:xfrm>
                                    <a:off x="1137" y="24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1" name="Rectangle 529"/>
                                <wps:cNvSpPr>
                                  <a:spLocks noChangeArrowheads="1"/>
                                </wps:cNvSpPr>
                                <wps:spPr bwMode="auto">
                                  <a:xfrm>
                                    <a:off x="1137" y="2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2" name="Rectangle 530"/>
                                <wps:cNvSpPr>
                                  <a:spLocks noChangeArrowheads="1"/>
                                </wps:cNvSpPr>
                                <wps:spPr bwMode="auto">
                                  <a:xfrm>
                                    <a:off x="1137" y="243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3" name="Rectangle 531"/>
                                <wps:cNvSpPr>
                                  <a:spLocks noChangeArrowheads="1"/>
                                </wps:cNvSpPr>
                                <wps:spPr bwMode="auto">
                                  <a:xfrm>
                                    <a:off x="1137" y="24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4" name="Rectangle 532"/>
                                <wps:cNvSpPr>
                                  <a:spLocks noChangeArrowheads="1"/>
                                </wps:cNvSpPr>
                                <wps:spPr bwMode="auto">
                                  <a:xfrm>
                                    <a:off x="1137" y="24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5" name="Rectangle 533"/>
                                <wps:cNvSpPr>
                                  <a:spLocks noChangeArrowheads="1"/>
                                </wps:cNvSpPr>
                                <wps:spPr bwMode="auto">
                                  <a:xfrm>
                                    <a:off x="1137" y="24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6" name="Rectangle 534"/>
                                <wps:cNvSpPr>
                                  <a:spLocks noChangeArrowheads="1"/>
                                </wps:cNvSpPr>
                                <wps:spPr bwMode="auto">
                                  <a:xfrm>
                                    <a:off x="1137" y="24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7" name="Rectangle 535"/>
                                <wps:cNvSpPr>
                                  <a:spLocks noChangeArrowheads="1"/>
                                </wps:cNvSpPr>
                                <wps:spPr bwMode="auto">
                                  <a:xfrm>
                                    <a:off x="1137" y="24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8" name="Rectangle 536"/>
                                <wps:cNvSpPr>
                                  <a:spLocks noChangeArrowheads="1"/>
                                </wps:cNvSpPr>
                                <wps:spPr bwMode="auto">
                                  <a:xfrm>
                                    <a:off x="1137" y="24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9" name="Rectangle 537"/>
                                <wps:cNvSpPr>
                                  <a:spLocks noChangeArrowheads="1"/>
                                </wps:cNvSpPr>
                                <wps:spPr bwMode="auto">
                                  <a:xfrm>
                                    <a:off x="1137" y="24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0" name="Rectangle 538"/>
                                <wps:cNvSpPr>
                                  <a:spLocks noChangeArrowheads="1"/>
                                </wps:cNvSpPr>
                                <wps:spPr bwMode="auto">
                                  <a:xfrm>
                                    <a:off x="1137" y="24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1" name="Rectangle 539"/>
                                <wps:cNvSpPr>
                                  <a:spLocks noChangeArrowheads="1"/>
                                </wps:cNvSpPr>
                                <wps:spPr bwMode="auto">
                                  <a:xfrm>
                                    <a:off x="1137" y="24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2" name="Rectangle 540"/>
                                <wps:cNvSpPr>
                                  <a:spLocks noChangeArrowheads="1"/>
                                </wps:cNvSpPr>
                                <wps:spPr bwMode="auto">
                                  <a:xfrm>
                                    <a:off x="1137" y="24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3" name="Rectangle 541"/>
                                <wps:cNvSpPr>
                                  <a:spLocks noChangeArrowheads="1"/>
                                </wps:cNvSpPr>
                                <wps:spPr bwMode="auto">
                                  <a:xfrm>
                                    <a:off x="1137" y="24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4" name="Rectangle 542"/>
                                <wps:cNvSpPr>
                                  <a:spLocks noChangeArrowheads="1"/>
                                </wps:cNvSpPr>
                                <wps:spPr bwMode="auto">
                                  <a:xfrm>
                                    <a:off x="1137"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5" name="Rectangle 543"/>
                                <wps:cNvSpPr>
                                  <a:spLocks noChangeArrowheads="1"/>
                                </wps:cNvSpPr>
                                <wps:spPr bwMode="auto">
                                  <a:xfrm>
                                    <a:off x="1137"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6" name="Rectangle 544"/>
                                <wps:cNvSpPr>
                                  <a:spLocks noChangeArrowheads="1"/>
                                </wps:cNvSpPr>
                                <wps:spPr bwMode="auto">
                                  <a:xfrm>
                                    <a:off x="1137"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7" name="Rectangle 545"/>
                                <wps:cNvSpPr>
                                  <a:spLocks noChangeArrowheads="1"/>
                                </wps:cNvSpPr>
                                <wps:spPr bwMode="auto">
                                  <a:xfrm>
                                    <a:off x="1137"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8" name="Rectangle 546"/>
                                <wps:cNvSpPr>
                                  <a:spLocks noChangeArrowheads="1"/>
                                </wps:cNvSpPr>
                                <wps:spPr bwMode="auto">
                                  <a:xfrm>
                                    <a:off x="1137"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9" name="Rectangle 547"/>
                                <wps:cNvSpPr>
                                  <a:spLocks noChangeArrowheads="1"/>
                                </wps:cNvSpPr>
                                <wps:spPr bwMode="auto">
                                  <a:xfrm>
                                    <a:off x="1137"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0" name="Rectangle 548"/>
                                <wps:cNvSpPr>
                                  <a:spLocks noChangeArrowheads="1"/>
                                </wps:cNvSpPr>
                                <wps:spPr bwMode="auto">
                                  <a:xfrm>
                                    <a:off x="1137"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1" name="Rectangle 549"/>
                                <wps:cNvSpPr>
                                  <a:spLocks noChangeArrowheads="1"/>
                                </wps:cNvSpPr>
                                <wps:spPr bwMode="auto">
                                  <a:xfrm>
                                    <a:off x="1137"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2" name="Rectangle 550"/>
                                <wps:cNvSpPr>
                                  <a:spLocks noChangeArrowheads="1"/>
                                </wps:cNvSpPr>
                                <wps:spPr bwMode="auto">
                                  <a:xfrm>
                                    <a:off x="1137"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3" name="Rectangle 551"/>
                                <wps:cNvSpPr>
                                  <a:spLocks noChangeArrowheads="1"/>
                                </wps:cNvSpPr>
                                <wps:spPr bwMode="auto">
                                  <a:xfrm>
                                    <a:off x="1137"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4" name="Rectangle 552"/>
                                <wps:cNvSpPr>
                                  <a:spLocks noChangeArrowheads="1"/>
                                </wps:cNvSpPr>
                                <wps:spPr bwMode="auto">
                                  <a:xfrm>
                                    <a:off x="1137"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5" name="Rectangle 553"/>
                                <wps:cNvSpPr>
                                  <a:spLocks noChangeArrowheads="1"/>
                                </wps:cNvSpPr>
                                <wps:spPr bwMode="auto">
                                  <a:xfrm>
                                    <a:off x="1137"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6" name="Rectangle 554"/>
                                <wps:cNvSpPr>
                                  <a:spLocks noChangeArrowheads="1"/>
                                </wps:cNvSpPr>
                                <wps:spPr bwMode="auto">
                                  <a:xfrm>
                                    <a:off x="1137"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7" name="Rectangle 555"/>
                                <wps:cNvSpPr>
                                  <a:spLocks noChangeArrowheads="1"/>
                                </wps:cNvSpPr>
                                <wps:spPr bwMode="auto">
                                  <a:xfrm>
                                    <a:off x="1137"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8" name="Rectangle 556"/>
                                <wps:cNvSpPr>
                                  <a:spLocks noChangeArrowheads="1"/>
                                </wps:cNvSpPr>
                                <wps:spPr bwMode="auto">
                                  <a:xfrm>
                                    <a:off x="1137"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9" name="Freeform 557"/>
                                <wps:cNvSpPr>
                                  <a:spLocks/>
                                </wps:cNvSpPr>
                                <wps:spPr bwMode="auto">
                                  <a:xfrm>
                                    <a:off x="2735" y="2376"/>
                                    <a:ext cx="726" cy="289"/>
                                  </a:xfrm>
                                  <a:custGeom>
                                    <a:avLst/>
                                    <a:gdLst>
                                      <a:gd name="T0" fmla="*/ 0 w 726"/>
                                      <a:gd name="T1" fmla="*/ 0 h 289"/>
                                      <a:gd name="T2" fmla="*/ 363 w 726"/>
                                      <a:gd name="T3" fmla="*/ 289 h 289"/>
                                      <a:gd name="T4" fmla="*/ 726 w 726"/>
                                      <a:gd name="T5" fmla="*/ 0 h 289"/>
                                      <a:gd name="T6" fmla="*/ 0 w 726"/>
                                      <a:gd name="T7" fmla="*/ 0 h 289"/>
                                    </a:gdLst>
                                    <a:ahLst/>
                                    <a:cxnLst>
                                      <a:cxn ang="0">
                                        <a:pos x="T0" y="T1"/>
                                      </a:cxn>
                                      <a:cxn ang="0">
                                        <a:pos x="T2" y="T3"/>
                                      </a:cxn>
                                      <a:cxn ang="0">
                                        <a:pos x="T4" y="T5"/>
                                      </a:cxn>
                                      <a:cxn ang="0">
                                        <a:pos x="T6" y="T7"/>
                                      </a:cxn>
                                    </a:cxnLst>
                                    <a:rect l="0" t="0" r="r" b="b"/>
                                    <a:pathLst>
                                      <a:path w="726" h="289">
                                        <a:moveTo>
                                          <a:pt x="0" y="0"/>
                                        </a:moveTo>
                                        <a:lnTo>
                                          <a:pt x="363" y="289"/>
                                        </a:lnTo>
                                        <a:lnTo>
                                          <a:pt x="726"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0" name="Freeform 558"/>
                                <wps:cNvSpPr>
                                  <a:spLocks/>
                                </wps:cNvSpPr>
                                <wps:spPr bwMode="auto">
                                  <a:xfrm>
                                    <a:off x="2723" y="1639"/>
                                    <a:ext cx="25" cy="750"/>
                                  </a:xfrm>
                                  <a:custGeom>
                                    <a:avLst/>
                                    <a:gdLst>
                                      <a:gd name="T0" fmla="*/ 25 w 25"/>
                                      <a:gd name="T1" fmla="*/ 13 h 750"/>
                                      <a:gd name="T2" fmla="*/ 25 w 25"/>
                                      <a:gd name="T3" fmla="*/ 7 h 750"/>
                                      <a:gd name="T4" fmla="*/ 19 w 25"/>
                                      <a:gd name="T5" fmla="*/ 7 h 750"/>
                                      <a:gd name="T6" fmla="*/ 19 w 25"/>
                                      <a:gd name="T7" fmla="*/ 0 h 750"/>
                                      <a:gd name="T8" fmla="*/ 6 w 25"/>
                                      <a:gd name="T9" fmla="*/ 0 h 750"/>
                                      <a:gd name="T10" fmla="*/ 6 w 25"/>
                                      <a:gd name="T11" fmla="*/ 7 h 750"/>
                                      <a:gd name="T12" fmla="*/ 0 w 25"/>
                                      <a:gd name="T13" fmla="*/ 7 h 750"/>
                                      <a:gd name="T14" fmla="*/ 0 w 25"/>
                                      <a:gd name="T15" fmla="*/ 743 h 750"/>
                                      <a:gd name="T16" fmla="*/ 6 w 25"/>
                                      <a:gd name="T17" fmla="*/ 743 h 750"/>
                                      <a:gd name="T18" fmla="*/ 6 w 25"/>
                                      <a:gd name="T19" fmla="*/ 750 h 750"/>
                                      <a:gd name="T20" fmla="*/ 19 w 25"/>
                                      <a:gd name="T21" fmla="*/ 750 h 750"/>
                                      <a:gd name="T22" fmla="*/ 19 w 25"/>
                                      <a:gd name="T23" fmla="*/ 743 h 750"/>
                                      <a:gd name="T24" fmla="*/ 25 w 25"/>
                                      <a:gd name="T25" fmla="*/ 743 h 750"/>
                                      <a:gd name="T26" fmla="*/ 25 w 25"/>
                                      <a:gd name="T27" fmla="*/ 737 h 750"/>
                                      <a:gd name="T28" fmla="*/ 25 w 25"/>
                                      <a:gd name="T29" fmla="*/ 13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50">
                                        <a:moveTo>
                                          <a:pt x="25" y="13"/>
                                        </a:moveTo>
                                        <a:lnTo>
                                          <a:pt x="25" y="7"/>
                                        </a:lnTo>
                                        <a:lnTo>
                                          <a:pt x="19" y="7"/>
                                        </a:lnTo>
                                        <a:lnTo>
                                          <a:pt x="19" y="0"/>
                                        </a:lnTo>
                                        <a:lnTo>
                                          <a:pt x="6" y="0"/>
                                        </a:lnTo>
                                        <a:lnTo>
                                          <a:pt x="6" y="7"/>
                                        </a:lnTo>
                                        <a:lnTo>
                                          <a:pt x="0" y="7"/>
                                        </a:lnTo>
                                        <a:lnTo>
                                          <a:pt x="0" y="743"/>
                                        </a:lnTo>
                                        <a:lnTo>
                                          <a:pt x="6" y="743"/>
                                        </a:lnTo>
                                        <a:lnTo>
                                          <a:pt x="6" y="750"/>
                                        </a:lnTo>
                                        <a:lnTo>
                                          <a:pt x="19" y="750"/>
                                        </a:lnTo>
                                        <a:lnTo>
                                          <a:pt x="19" y="743"/>
                                        </a:lnTo>
                                        <a:lnTo>
                                          <a:pt x="25" y="743"/>
                                        </a:lnTo>
                                        <a:lnTo>
                                          <a:pt x="25" y="737"/>
                                        </a:lnTo>
                                        <a:lnTo>
                                          <a:pt x="2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1" name="Freeform 559"/>
                                <wps:cNvSpPr>
                                  <a:spLocks/>
                                </wps:cNvSpPr>
                                <wps:spPr bwMode="auto">
                                  <a:xfrm>
                                    <a:off x="2723" y="2364"/>
                                    <a:ext cx="387" cy="313"/>
                                  </a:xfrm>
                                  <a:custGeom>
                                    <a:avLst/>
                                    <a:gdLst>
                                      <a:gd name="T0" fmla="*/ 19 w 387"/>
                                      <a:gd name="T1" fmla="*/ 0 h 313"/>
                                      <a:gd name="T2" fmla="*/ 6 w 387"/>
                                      <a:gd name="T3" fmla="*/ 0 h 313"/>
                                      <a:gd name="T4" fmla="*/ 0 w 387"/>
                                      <a:gd name="T5" fmla="*/ 6 h 313"/>
                                      <a:gd name="T6" fmla="*/ 0 w 387"/>
                                      <a:gd name="T7" fmla="*/ 18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9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9" y="0"/>
                                        </a:moveTo>
                                        <a:lnTo>
                                          <a:pt x="6" y="0"/>
                                        </a:lnTo>
                                        <a:lnTo>
                                          <a:pt x="0" y="6"/>
                                        </a:lnTo>
                                        <a:lnTo>
                                          <a:pt x="0" y="18"/>
                                        </a:lnTo>
                                        <a:lnTo>
                                          <a:pt x="6" y="25"/>
                                        </a:lnTo>
                                        <a:lnTo>
                                          <a:pt x="369" y="313"/>
                                        </a:lnTo>
                                        <a:lnTo>
                                          <a:pt x="381" y="313"/>
                                        </a:lnTo>
                                        <a:lnTo>
                                          <a:pt x="387" y="307"/>
                                        </a:lnTo>
                                        <a:lnTo>
                                          <a:pt x="387" y="295"/>
                                        </a:lnTo>
                                        <a:lnTo>
                                          <a:pt x="381" y="28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2" name="Freeform 560"/>
                                <wps:cNvSpPr>
                                  <a:spLocks/>
                                </wps:cNvSpPr>
                                <wps:spPr bwMode="auto">
                                  <a:xfrm>
                                    <a:off x="3086" y="2364"/>
                                    <a:ext cx="387" cy="313"/>
                                  </a:xfrm>
                                  <a:custGeom>
                                    <a:avLst/>
                                    <a:gdLst>
                                      <a:gd name="T0" fmla="*/ 6 w 387"/>
                                      <a:gd name="T1" fmla="*/ 289 h 313"/>
                                      <a:gd name="T2" fmla="*/ 0 w 387"/>
                                      <a:gd name="T3" fmla="*/ 295 h 313"/>
                                      <a:gd name="T4" fmla="*/ 0 w 387"/>
                                      <a:gd name="T5" fmla="*/ 307 h 313"/>
                                      <a:gd name="T6" fmla="*/ 6 w 387"/>
                                      <a:gd name="T7" fmla="*/ 313 h 313"/>
                                      <a:gd name="T8" fmla="*/ 18 w 387"/>
                                      <a:gd name="T9" fmla="*/ 313 h 313"/>
                                      <a:gd name="T10" fmla="*/ 381 w 387"/>
                                      <a:gd name="T11" fmla="*/ 25 h 313"/>
                                      <a:gd name="T12" fmla="*/ 387 w 387"/>
                                      <a:gd name="T13" fmla="*/ 18 h 313"/>
                                      <a:gd name="T14" fmla="*/ 387 w 387"/>
                                      <a:gd name="T15" fmla="*/ 6 h 313"/>
                                      <a:gd name="T16" fmla="*/ 381 w 387"/>
                                      <a:gd name="T17" fmla="*/ 0 h 313"/>
                                      <a:gd name="T18" fmla="*/ 369 w 387"/>
                                      <a:gd name="T19" fmla="*/ 0 h 313"/>
                                      <a:gd name="T20" fmla="*/ 6 w 387"/>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9"/>
                                        </a:moveTo>
                                        <a:lnTo>
                                          <a:pt x="0" y="295"/>
                                        </a:lnTo>
                                        <a:lnTo>
                                          <a:pt x="0" y="307"/>
                                        </a:lnTo>
                                        <a:lnTo>
                                          <a:pt x="6" y="313"/>
                                        </a:lnTo>
                                        <a:lnTo>
                                          <a:pt x="18" y="313"/>
                                        </a:lnTo>
                                        <a:lnTo>
                                          <a:pt x="381" y="25"/>
                                        </a:lnTo>
                                        <a:lnTo>
                                          <a:pt x="387" y="18"/>
                                        </a:lnTo>
                                        <a:lnTo>
                                          <a:pt x="387" y="6"/>
                                        </a:lnTo>
                                        <a:lnTo>
                                          <a:pt x="381" y="0"/>
                                        </a:lnTo>
                                        <a:lnTo>
                                          <a:pt x="369" y="0"/>
                                        </a:lnTo>
                                        <a:lnTo>
                                          <a:pt x="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3" name="Freeform 561"/>
                                <wps:cNvSpPr>
                                  <a:spLocks/>
                                </wps:cNvSpPr>
                                <wps:spPr bwMode="auto">
                                  <a:xfrm>
                                    <a:off x="3449" y="1639"/>
                                    <a:ext cx="24" cy="750"/>
                                  </a:xfrm>
                                  <a:custGeom>
                                    <a:avLst/>
                                    <a:gdLst>
                                      <a:gd name="T0" fmla="*/ 0 w 24"/>
                                      <a:gd name="T1" fmla="*/ 737 h 750"/>
                                      <a:gd name="T2" fmla="*/ 0 w 24"/>
                                      <a:gd name="T3" fmla="*/ 743 h 750"/>
                                      <a:gd name="T4" fmla="*/ 6 w 24"/>
                                      <a:gd name="T5" fmla="*/ 743 h 750"/>
                                      <a:gd name="T6" fmla="*/ 6 w 24"/>
                                      <a:gd name="T7" fmla="*/ 750 h 750"/>
                                      <a:gd name="T8" fmla="*/ 18 w 24"/>
                                      <a:gd name="T9" fmla="*/ 750 h 750"/>
                                      <a:gd name="T10" fmla="*/ 18 w 24"/>
                                      <a:gd name="T11" fmla="*/ 743 h 750"/>
                                      <a:gd name="T12" fmla="*/ 24 w 24"/>
                                      <a:gd name="T13" fmla="*/ 743 h 750"/>
                                      <a:gd name="T14" fmla="*/ 24 w 24"/>
                                      <a:gd name="T15" fmla="*/ 7 h 750"/>
                                      <a:gd name="T16" fmla="*/ 18 w 24"/>
                                      <a:gd name="T17" fmla="*/ 7 h 750"/>
                                      <a:gd name="T18" fmla="*/ 18 w 24"/>
                                      <a:gd name="T19" fmla="*/ 0 h 750"/>
                                      <a:gd name="T20" fmla="*/ 6 w 24"/>
                                      <a:gd name="T21" fmla="*/ 0 h 750"/>
                                      <a:gd name="T22" fmla="*/ 6 w 24"/>
                                      <a:gd name="T23" fmla="*/ 7 h 750"/>
                                      <a:gd name="T24" fmla="*/ 0 w 24"/>
                                      <a:gd name="T25" fmla="*/ 7 h 750"/>
                                      <a:gd name="T26" fmla="*/ 0 w 24"/>
                                      <a:gd name="T27" fmla="*/ 13 h 750"/>
                                      <a:gd name="T28" fmla="*/ 0 w 24"/>
                                      <a:gd name="T29" fmla="*/ 737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50">
                                        <a:moveTo>
                                          <a:pt x="0" y="737"/>
                                        </a:moveTo>
                                        <a:lnTo>
                                          <a:pt x="0" y="743"/>
                                        </a:lnTo>
                                        <a:lnTo>
                                          <a:pt x="6" y="743"/>
                                        </a:lnTo>
                                        <a:lnTo>
                                          <a:pt x="6" y="750"/>
                                        </a:lnTo>
                                        <a:lnTo>
                                          <a:pt x="18" y="750"/>
                                        </a:lnTo>
                                        <a:lnTo>
                                          <a:pt x="18" y="743"/>
                                        </a:lnTo>
                                        <a:lnTo>
                                          <a:pt x="24" y="743"/>
                                        </a:lnTo>
                                        <a:lnTo>
                                          <a:pt x="24" y="7"/>
                                        </a:lnTo>
                                        <a:lnTo>
                                          <a:pt x="18" y="7"/>
                                        </a:lnTo>
                                        <a:lnTo>
                                          <a:pt x="18" y="0"/>
                                        </a:lnTo>
                                        <a:lnTo>
                                          <a:pt x="6" y="0"/>
                                        </a:lnTo>
                                        <a:lnTo>
                                          <a:pt x="6" y="7"/>
                                        </a:lnTo>
                                        <a:lnTo>
                                          <a:pt x="0" y="7"/>
                                        </a:lnTo>
                                        <a:lnTo>
                                          <a:pt x="0" y="13"/>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4" name="Freeform 562"/>
                                <wps:cNvSpPr>
                                  <a:spLocks/>
                                </wps:cNvSpPr>
                                <wps:spPr bwMode="auto">
                                  <a:xfrm>
                                    <a:off x="2723" y="2364"/>
                                    <a:ext cx="750" cy="25"/>
                                  </a:xfrm>
                                  <a:custGeom>
                                    <a:avLst/>
                                    <a:gdLst>
                                      <a:gd name="T0" fmla="*/ 12 w 750"/>
                                      <a:gd name="T1" fmla="*/ 0 h 25"/>
                                      <a:gd name="T2" fmla="*/ 6 w 750"/>
                                      <a:gd name="T3" fmla="*/ 0 h 25"/>
                                      <a:gd name="T4" fmla="*/ 6 w 750"/>
                                      <a:gd name="T5" fmla="*/ 6 h 25"/>
                                      <a:gd name="T6" fmla="*/ 0 w 750"/>
                                      <a:gd name="T7" fmla="*/ 6 h 25"/>
                                      <a:gd name="T8" fmla="*/ 0 w 750"/>
                                      <a:gd name="T9" fmla="*/ 18 h 25"/>
                                      <a:gd name="T10" fmla="*/ 6 w 750"/>
                                      <a:gd name="T11" fmla="*/ 18 h 25"/>
                                      <a:gd name="T12" fmla="*/ 6 w 750"/>
                                      <a:gd name="T13" fmla="*/ 25 h 25"/>
                                      <a:gd name="T14" fmla="*/ 744 w 750"/>
                                      <a:gd name="T15" fmla="*/ 25 h 25"/>
                                      <a:gd name="T16" fmla="*/ 744 w 750"/>
                                      <a:gd name="T17" fmla="*/ 18 h 25"/>
                                      <a:gd name="T18" fmla="*/ 750 w 750"/>
                                      <a:gd name="T19" fmla="*/ 18 h 25"/>
                                      <a:gd name="T20" fmla="*/ 750 w 750"/>
                                      <a:gd name="T21" fmla="*/ 6 h 25"/>
                                      <a:gd name="T22" fmla="*/ 744 w 750"/>
                                      <a:gd name="T23" fmla="*/ 6 h 25"/>
                                      <a:gd name="T24" fmla="*/ 744 w 750"/>
                                      <a:gd name="T25" fmla="*/ 0 h 25"/>
                                      <a:gd name="T26" fmla="*/ 738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8"/>
                                        </a:lnTo>
                                        <a:lnTo>
                                          <a:pt x="6" y="18"/>
                                        </a:lnTo>
                                        <a:lnTo>
                                          <a:pt x="6" y="25"/>
                                        </a:lnTo>
                                        <a:lnTo>
                                          <a:pt x="744" y="25"/>
                                        </a:lnTo>
                                        <a:lnTo>
                                          <a:pt x="744" y="18"/>
                                        </a:lnTo>
                                        <a:lnTo>
                                          <a:pt x="750" y="18"/>
                                        </a:lnTo>
                                        <a:lnTo>
                                          <a:pt x="750" y="6"/>
                                        </a:lnTo>
                                        <a:lnTo>
                                          <a:pt x="744" y="6"/>
                                        </a:lnTo>
                                        <a:lnTo>
                                          <a:pt x="744" y="0"/>
                                        </a:lnTo>
                                        <a:lnTo>
                                          <a:pt x="738"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5" name="Freeform 563"/>
                                <wps:cNvSpPr>
                                  <a:spLocks/>
                                </wps:cNvSpPr>
                                <wps:spPr bwMode="auto">
                                  <a:xfrm>
                                    <a:off x="2729" y="1566"/>
                                    <a:ext cx="738" cy="92"/>
                                  </a:xfrm>
                                  <a:custGeom>
                                    <a:avLst/>
                                    <a:gdLst>
                                      <a:gd name="T0" fmla="*/ 0 w 738"/>
                                      <a:gd name="T1" fmla="*/ 92 h 92"/>
                                      <a:gd name="T2" fmla="*/ 13 w 738"/>
                                      <a:gd name="T3" fmla="*/ 67 h 92"/>
                                      <a:gd name="T4" fmla="*/ 19 w 738"/>
                                      <a:gd name="T5" fmla="*/ 55 h 92"/>
                                      <a:gd name="T6" fmla="*/ 31 w 738"/>
                                      <a:gd name="T7" fmla="*/ 37 h 92"/>
                                      <a:gd name="T8" fmla="*/ 49 w 738"/>
                                      <a:gd name="T9" fmla="*/ 24 h 92"/>
                                      <a:gd name="T10" fmla="*/ 62 w 738"/>
                                      <a:gd name="T11" fmla="*/ 18 h 92"/>
                                      <a:gd name="T12" fmla="*/ 99 w 738"/>
                                      <a:gd name="T13" fmla="*/ 12 h 92"/>
                                      <a:gd name="T14" fmla="*/ 148 w 738"/>
                                      <a:gd name="T15" fmla="*/ 18 h 92"/>
                                      <a:gd name="T16" fmla="*/ 154 w 738"/>
                                      <a:gd name="T17" fmla="*/ 12 h 92"/>
                                      <a:gd name="T18" fmla="*/ 185 w 738"/>
                                      <a:gd name="T19" fmla="*/ 18 h 92"/>
                                      <a:gd name="T20" fmla="*/ 234 w 738"/>
                                      <a:gd name="T21" fmla="*/ 24 h 92"/>
                                      <a:gd name="T22" fmla="*/ 271 w 738"/>
                                      <a:gd name="T23" fmla="*/ 30 h 92"/>
                                      <a:gd name="T24" fmla="*/ 295 w 738"/>
                                      <a:gd name="T25" fmla="*/ 37 h 92"/>
                                      <a:gd name="T26" fmla="*/ 320 w 738"/>
                                      <a:gd name="T27" fmla="*/ 43 h 92"/>
                                      <a:gd name="T28" fmla="*/ 338 w 738"/>
                                      <a:gd name="T29" fmla="*/ 49 h 92"/>
                                      <a:gd name="T30" fmla="*/ 363 w 738"/>
                                      <a:gd name="T31" fmla="*/ 55 h 92"/>
                                      <a:gd name="T32" fmla="*/ 388 w 738"/>
                                      <a:gd name="T33" fmla="*/ 61 h 92"/>
                                      <a:gd name="T34" fmla="*/ 412 w 738"/>
                                      <a:gd name="T35" fmla="*/ 67 h 92"/>
                                      <a:gd name="T36" fmla="*/ 437 w 738"/>
                                      <a:gd name="T37" fmla="*/ 73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3 h 92"/>
                                      <a:gd name="T50" fmla="*/ 461 w 738"/>
                                      <a:gd name="T51" fmla="*/ 67 h 92"/>
                                      <a:gd name="T52" fmla="*/ 437 w 738"/>
                                      <a:gd name="T53" fmla="*/ 61 h 92"/>
                                      <a:gd name="T54" fmla="*/ 412 w 738"/>
                                      <a:gd name="T55" fmla="*/ 55 h 92"/>
                                      <a:gd name="T56" fmla="*/ 388 w 738"/>
                                      <a:gd name="T57" fmla="*/ 49 h 92"/>
                                      <a:gd name="T58" fmla="*/ 363 w 738"/>
                                      <a:gd name="T59" fmla="*/ 43 h 92"/>
                                      <a:gd name="T60" fmla="*/ 338 w 738"/>
                                      <a:gd name="T61" fmla="*/ 37 h 92"/>
                                      <a:gd name="T62" fmla="*/ 320 w 738"/>
                                      <a:gd name="T63" fmla="*/ 30 h 92"/>
                                      <a:gd name="T64" fmla="*/ 295 w 738"/>
                                      <a:gd name="T65" fmla="*/ 24 h 92"/>
                                      <a:gd name="T66" fmla="*/ 271 w 738"/>
                                      <a:gd name="T67" fmla="*/ 18 h 92"/>
                                      <a:gd name="T68" fmla="*/ 234 w 738"/>
                                      <a:gd name="T69" fmla="*/ 12 h 92"/>
                                      <a:gd name="T70" fmla="*/ 185 w 738"/>
                                      <a:gd name="T71" fmla="*/ 6 h 92"/>
                                      <a:gd name="T72" fmla="*/ 154 w 738"/>
                                      <a:gd name="T73" fmla="*/ 0 h 92"/>
                                      <a:gd name="T74" fmla="*/ 148 w 738"/>
                                      <a:gd name="T75" fmla="*/ 6 h 92"/>
                                      <a:gd name="T76" fmla="*/ 99 w 738"/>
                                      <a:gd name="T77" fmla="*/ 0 h 92"/>
                                      <a:gd name="T78" fmla="*/ 62 w 738"/>
                                      <a:gd name="T79" fmla="*/ 6 h 92"/>
                                      <a:gd name="T80" fmla="*/ 49 w 738"/>
                                      <a:gd name="T81" fmla="*/ 12 h 92"/>
                                      <a:gd name="T82" fmla="*/ 31 w 738"/>
                                      <a:gd name="T83" fmla="*/ 24 h 92"/>
                                      <a:gd name="T84" fmla="*/ 19 w 738"/>
                                      <a:gd name="T85" fmla="*/ 43 h 92"/>
                                      <a:gd name="T86" fmla="*/ 6 w 738"/>
                                      <a:gd name="T87" fmla="*/ 61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7"/>
                                        </a:lnTo>
                                        <a:lnTo>
                                          <a:pt x="19" y="61"/>
                                        </a:lnTo>
                                        <a:lnTo>
                                          <a:pt x="19" y="55"/>
                                        </a:lnTo>
                                        <a:lnTo>
                                          <a:pt x="31" y="43"/>
                                        </a:lnTo>
                                        <a:lnTo>
                                          <a:pt x="31" y="37"/>
                                        </a:lnTo>
                                        <a:lnTo>
                                          <a:pt x="37" y="37"/>
                                        </a:lnTo>
                                        <a:lnTo>
                                          <a:pt x="49" y="24"/>
                                        </a:lnTo>
                                        <a:lnTo>
                                          <a:pt x="56" y="24"/>
                                        </a:lnTo>
                                        <a:lnTo>
                                          <a:pt x="62" y="18"/>
                                        </a:lnTo>
                                        <a:lnTo>
                                          <a:pt x="93" y="18"/>
                                        </a:lnTo>
                                        <a:lnTo>
                                          <a:pt x="99" y="12"/>
                                        </a:lnTo>
                                        <a:lnTo>
                                          <a:pt x="136" y="12"/>
                                        </a:lnTo>
                                        <a:lnTo>
                                          <a:pt x="148" y="18"/>
                                        </a:lnTo>
                                        <a:lnTo>
                                          <a:pt x="154" y="18"/>
                                        </a:lnTo>
                                        <a:lnTo>
                                          <a:pt x="154" y="12"/>
                                        </a:lnTo>
                                        <a:lnTo>
                                          <a:pt x="172" y="12"/>
                                        </a:lnTo>
                                        <a:lnTo>
                                          <a:pt x="185" y="18"/>
                                        </a:lnTo>
                                        <a:lnTo>
                                          <a:pt x="222" y="18"/>
                                        </a:lnTo>
                                        <a:lnTo>
                                          <a:pt x="234" y="24"/>
                                        </a:lnTo>
                                        <a:lnTo>
                                          <a:pt x="258" y="24"/>
                                        </a:lnTo>
                                        <a:lnTo>
                                          <a:pt x="271" y="30"/>
                                        </a:lnTo>
                                        <a:lnTo>
                                          <a:pt x="283" y="30"/>
                                        </a:lnTo>
                                        <a:lnTo>
                                          <a:pt x="295" y="37"/>
                                        </a:lnTo>
                                        <a:lnTo>
                                          <a:pt x="308" y="37"/>
                                        </a:lnTo>
                                        <a:lnTo>
                                          <a:pt x="320" y="43"/>
                                        </a:lnTo>
                                        <a:lnTo>
                                          <a:pt x="326" y="43"/>
                                        </a:lnTo>
                                        <a:lnTo>
                                          <a:pt x="338" y="49"/>
                                        </a:lnTo>
                                        <a:lnTo>
                                          <a:pt x="351" y="49"/>
                                        </a:lnTo>
                                        <a:lnTo>
                                          <a:pt x="363" y="55"/>
                                        </a:lnTo>
                                        <a:lnTo>
                                          <a:pt x="375" y="55"/>
                                        </a:lnTo>
                                        <a:lnTo>
                                          <a:pt x="388" y="61"/>
                                        </a:lnTo>
                                        <a:lnTo>
                                          <a:pt x="400" y="61"/>
                                        </a:lnTo>
                                        <a:lnTo>
                                          <a:pt x="412" y="67"/>
                                        </a:lnTo>
                                        <a:lnTo>
                                          <a:pt x="424" y="67"/>
                                        </a:lnTo>
                                        <a:lnTo>
                                          <a:pt x="437" y="73"/>
                                        </a:lnTo>
                                        <a:lnTo>
                                          <a:pt x="449" y="73"/>
                                        </a:lnTo>
                                        <a:lnTo>
                                          <a:pt x="461" y="80"/>
                                        </a:lnTo>
                                        <a:lnTo>
                                          <a:pt x="474" y="80"/>
                                        </a:lnTo>
                                        <a:lnTo>
                                          <a:pt x="486" y="86"/>
                                        </a:lnTo>
                                        <a:lnTo>
                                          <a:pt x="498" y="86"/>
                                        </a:lnTo>
                                        <a:lnTo>
                                          <a:pt x="511" y="92"/>
                                        </a:lnTo>
                                        <a:lnTo>
                                          <a:pt x="738" y="92"/>
                                        </a:lnTo>
                                        <a:lnTo>
                                          <a:pt x="738" y="80"/>
                                        </a:lnTo>
                                        <a:lnTo>
                                          <a:pt x="732" y="80"/>
                                        </a:lnTo>
                                        <a:lnTo>
                                          <a:pt x="511" y="80"/>
                                        </a:lnTo>
                                        <a:lnTo>
                                          <a:pt x="498" y="73"/>
                                        </a:lnTo>
                                        <a:lnTo>
                                          <a:pt x="486" y="73"/>
                                        </a:lnTo>
                                        <a:lnTo>
                                          <a:pt x="474" y="67"/>
                                        </a:lnTo>
                                        <a:lnTo>
                                          <a:pt x="461" y="67"/>
                                        </a:lnTo>
                                        <a:lnTo>
                                          <a:pt x="449" y="61"/>
                                        </a:lnTo>
                                        <a:lnTo>
                                          <a:pt x="437" y="61"/>
                                        </a:lnTo>
                                        <a:lnTo>
                                          <a:pt x="424" y="55"/>
                                        </a:lnTo>
                                        <a:lnTo>
                                          <a:pt x="412" y="55"/>
                                        </a:lnTo>
                                        <a:lnTo>
                                          <a:pt x="400" y="49"/>
                                        </a:lnTo>
                                        <a:lnTo>
                                          <a:pt x="388" y="49"/>
                                        </a:lnTo>
                                        <a:lnTo>
                                          <a:pt x="375" y="43"/>
                                        </a:lnTo>
                                        <a:lnTo>
                                          <a:pt x="363" y="43"/>
                                        </a:lnTo>
                                        <a:lnTo>
                                          <a:pt x="351" y="37"/>
                                        </a:lnTo>
                                        <a:lnTo>
                                          <a:pt x="338" y="37"/>
                                        </a:lnTo>
                                        <a:lnTo>
                                          <a:pt x="326" y="30"/>
                                        </a:lnTo>
                                        <a:lnTo>
                                          <a:pt x="320" y="30"/>
                                        </a:lnTo>
                                        <a:lnTo>
                                          <a:pt x="308" y="24"/>
                                        </a:lnTo>
                                        <a:lnTo>
                                          <a:pt x="295" y="24"/>
                                        </a:lnTo>
                                        <a:lnTo>
                                          <a:pt x="283" y="18"/>
                                        </a:lnTo>
                                        <a:lnTo>
                                          <a:pt x="271" y="18"/>
                                        </a:lnTo>
                                        <a:lnTo>
                                          <a:pt x="258" y="12"/>
                                        </a:lnTo>
                                        <a:lnTo>
                                          <a:pt x="234" y="12"/>
                                        </a:lnTo>
                                        <a:lnTo>
                                          <a:pt x="222" y="6"/>
                                        </a:lnTo>
                                        <a:lnTo>
                                          <a:pt x="185" y="6"/>
                                        </a:lnTo>
                                        <a:lnTo>
                                          <a:pt x="172" y="0"/>
                                        </a:lnTo>
                                        <a:lnTo>
                                          <a:pt x="154" y="0"/>
                                        </a:lnTo>
                                        <a:lnTo>
                                          <a:pt x="142" y="6"/>
                                        </a:lnTo>
                                        <a:lnTo>
                                          <a:pt x="148" y="6"/>
                                        </a:lnTo>
                                        <a:lnTo>
                                          <a:pt x="136" y="0"/>
                                        </a:lnTo>
                                        <a:lnTo>
                                          <a:pt x="99" y="0"/>
                                        </a:lnTo>
                                        <a:lnTo>
                                          <a:pt x="93" y="6"/>
                                        </a:lnTo>
                                        <a:lnTo>
                                          <a:pt x="62" y="6"/>
                                        </a:lnTo>
                                        <a:lnTo>
                                          <a:pt x="56" y="12"/>
                                        </a:lnTo>
                                        <a:lnTo>
                                          <a:pt x="49" y="12"/>
                                        </a:lnTo>
                                        <a:lnTo>
                                          <a:pt x="37" y="24"/>
                                        </a:lnTo>
                                        <a:lnTo>
                                          <a:pt x="31" y="24"/>
                                        </a:lnTo>
                                        <a:lnTo>
                                          <a:pt x="19" y="37"/>
                                        </a:lnTo>
                                        <a:lnTo>
                                          <a:pt x="19" y="43"/>
                                        </a:lnTo>
                                        <a:lnTo>
                                          <a:pt x="6" y="55"/>
                                        </a:lnTo>
                                        <a:lnTo>
                                          <a:pt x="6" y="61"/>
                                        </a:lnTo>
                                        <a:lnTo>
                                          <a:pt x="0" y="67"/>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6" name="Rectangle 564"/>
                                <wps:cNvSpPr>
                                  <a:spLocks noChangeArrowheads="1"/>
                                </wps:cNvSpPr>
                                <wps:spPr bwMode="auto">
                                  <a:xfrm>
                                    <a:off x="3098"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7" name="Rectangle 565"/>
                                <wps:cNvSpPr>
                                  <a:spLocks noChangeArrowheads="1"/>
                                </wps:cNvSpPr>
                                <wps:spPr bwMode="auto">
                                  <a:xfrm>
                                    <a:off x="3098"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8" name="Rectangle 566"/>
                                <wps:cNvSpPr>
                                  <a:spLocks noChangeArrowheads="1"/>
                                </wps:cNvSpPr>
                                <wps:spPr bwMode="auto">
                                  <a:xfrm>
                                    <a:off x="3098"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9" name="Rectangle 567"/>
                                <wps:cNvSpPr>
                                  <a:spLocks noChangeArrowheads="1"/>
                                </wps:cNvSpPr>
                                <wps:spPr bwMode="auto">
                                  <a:xfrm>
                                    <a:off x="3098"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3910" name="Group 568"/>
                              <wpg:cNvGrpSpPr>
                                <a:grpSpLocks/>
                              </wpg:cNvGrpSpPr>
                              <wpg:grpSpPr bwMode="auto">
                                <a:xfrm>
                                  <a:off x="1152401" y="504816"/>
                                  <a:ext cx="893957" cy="543505"/>
                                  <a:chOff x="3098" y="1357"/>
                                  <a:chExt cx="2404" cy="1461"/>
                                </a:xfrm>
                              </wpg:grpSpPr>
                              <wps:wsp>
                                <wps:cNvPr id="23911" name="Rectangle 569"/>
                                <wps:cNvSpPr>
                                  <a:spLocks noChangeArrowheads="1"/>
                                </wps:cNvSpPr>
                                <wps:spPr bwMode="auto">
                                  <a:xfrm>
                                    <a:off x="3098"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2" name="Rectangle 570"/>
                                <wps:cNvSpPr>
                                  <a:spLocks noChangeArrowheads="1"/>
                                </wps:cNvSpPr>
                                <wps:spPr bwMode="auto">
                                  <a:xfrm>
                                    <a:off x="3098"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3" name="Rectangle 571"/>
                                <wps:cNvSpPr>
                                  <a:spLocks noChangeArrowheads="1"/>
                                </wps:cNvSpPr>
                                <wps:spPr bwMode="auto">
                                  <a:xfrm>
                                    <a:off x="3098"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4" name="Rectangle 572"/>
                                <wps:cNvSpPr>
                                  <a:spLocks noChangeArrowheads="1"/>
                                </wps:cNvSpPr>
                                <wps:spPr bwMode="auto">
                                  <a:xfrm>
                                    <a:off x="3098"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5" name="Rectangle 573"/>
                                <wps:cNvSpPr>
                                  <a:spLocks noChangeArrowheads="1"/>
                                </wps:cNvSpPr>
                                <wps:spPr bwMode="auto">
                                  <a:xfrm>
                                    <a:off x="3098"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6" name="Rectangle 574"/>
                                <wps:cNvSpPr>
                                  <a:spLocks noChangeArrowheads="1"/>
                                </wps:cNvSpPr>
                                <wps:spPr bwMode="auto">
                                  <a:xfrm>
                                    <a:off x="3098"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7" name="Rectangle 575"/>
                                <wps:cNvSpPr>
                                  <a:spLocks noChangeArrowheads="1"/>
                                </wps:cNvSpPr>
                                <wps:spPr bwMode="auto">
                                  <a:xfrm>
                                    <a:off x="3098"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8" name="Rectangle 576"/>
                                <wps:cNvSpPr>
                                  <a:spLocks noChangeArrowheads="1"/>
                                </wps:cNvSpPr>
                                <wps:spPr bwMode="auto">
                                  <a:xfrm>
                                    <a:off x="3098"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9" name="Rectangle 577"/>
                                <wps:cNvSpPr>
                                  <a:spLocks noChangeArrowheads="1"/>
                                </wps:cNvSpPr>
                                <wps:spPr bwMode="auto">
                                  <a:xfrm>
                                    <a:off x="3098"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0" name="Rectangle 578"/>
                                <wps:cNvSpPr>
                                  <a:spLocks noChangeArrowheads="1"/>
                                </wps:cNvSpPr>
                                <wps:spPr bwMode="auto">
                                  <a:xfrm>
                                    <a:off x="3098"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1" name="Rectangle 579"/>
                                <wps:cNvSpPr>
                                  <a:spLocks noChangeArrowheads="1"/>
                                </wps:cNvSpPr>
                                <wps:spPr bwMode="auto">
                                  <a:xfrm>
                                    <a:off x="3098"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2" name="Rectangle 580"/>
                                <wps:cNvSpPr>
                                  <a:spLocks noChangeArrowheads="1"/>
                                </wps:cNvSpPr>
                                <wps:spPr bwMode="auto">
                                  <a:xfrm>
                                    <a:off x="3098"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3" name="Rectangle 581"/>
                                <wps:cNvSpPr>
                                  <a:spLocks noChangeArrowheads="1"/>
                                </wps:cNvSpPr>
                                <wps:spPr bwMode="auto">
                                  <a:xfrm>
                                    <a:off x="3098"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4" name="Rectangle 582"/>
                                <wps:cNvSpPr>
                                  <a:spLocks noChangeArrowheads="1"/>
                                </wps:cNvSpPr>
                                <wps:spPr bwMode="auto">
                                  <a:xfrm>
                                    <a:off x="3098"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5" name="Rectangle 583"/>
                                <wps:cNvSpPr>
                                  <a:spLocks noChangeArrowheads="1"/>
                                </wps:cNvSpPr>
                                <wps:spPr bwMode="auto">
                                  <a:xfrm>
                                    <a:off x="3098"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6" name="Rectangle 584"/>
                                <wps:cNvSpPr>
                                  <a:spLocks noChangeArrowheads="1"/>
                                </wps:cNvSpPr>
                                <wps:spPr bwMode="auto">
                                  <a:xfrm>
                                    <a:off x="3098"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7" name="Rectangle 585"/>
                                <wps:cNvSpPr>
                                  <a:spLocks noChangeArrowheads="1"/>
                                </wps:cNvSpPr>
                                <wps:spPr bwMode="auto">
                                  <a:xfrm>
                                    <a:off x="3098"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8" name="Rectangle 586"/>
                                <wps:cNvSpPr>
                                  <a:spLocks noChangeArrowheads="1"/>
                                </wps:cNvSpPr>
                                <wps:spPr bwMode="auto">
                                  <a:xfrm>
                                    <a:off x="3098"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9" name="Rectangle 587"/>
                                <wps:cNvSpPr>
                                  <a:spLocks noChangeArrowheads="1"/>
                                </wps:cNvSpPr>
                                <wps:spPr bwMode="auto">
                                  <a:xfrm>
                                    <a:off x="3098"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0" name="Rectangle 588"/>
                                <wps:cNvSpPr>
                                  <a:spLocks noChangeArrowheads="1"/>
                                </wps:cNvSpPr>
                                <wps:spPr bwMode="auto">
                                  <a:xfrm>
                                    <a:off x="3098"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1" name="Rectangle 589"/>
                                <wps:cNvSpPr>
                                  <a:spLocks noChangeArrowheads="1"/>
                                </wps:cNvSpPr>
                                <wps:spPr bwMode="auto">
                                  <a:xfrm>
                                    <a:off x="3098"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2" name="Rectangle 590"/>
                                <wps:cNvSpPr>
                                  <a:spLocks noChangeArrowheads="1"/>
                                </wps:cNvSpPr>
                                <wps:spPr bwMode="auto">
                                  <a:xfrm>
                                    <a:off x="3098"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3" name="Rectangle 591"/>
                                <wps:cNvSpPr>
                                  <a:spLocks noChangeArrowheads="1"/>
                                </wps:cNvSpPr>
                                <wps:spPr bwMode="auto">
                                  <a:xfrm>
                                    <a:off x="3098"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4" name="Rectangle 592"/>
                                <wps:cNvSpPr>
                                  <a:spLocks noChangeArrowheads="1"/>
                                </wps:cNvSpPr>
                                <wps:spPr bwMode="auto">
                                  <a:xfrm>
                                    <a:off x="3098"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5" name="Rectangle 593"/>
                                <wps:cNvSpPr>
                                  <a:spLocks noChangeArrowheads="1"/>
                                </wps:cNvSpPr>
                                <wps:spPr bwMode="auto">
                                  <a:xfrm>
                                    <a:off x="3098"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6" name="Rectangle 594"/>
                                <wps:cNvSpPr>
                                  <a:spLocks noChangeArrowheads="1"/>
                                </wps:cNvSpPr>
                                <wps:spPr bwMode="auto">
                                  <a:xfrm>
                                    <a:off x="3098"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7" name="Rectangle 595"/>
                                <wps:cNvSpPr>
                                  <a:spLocks noChangeArrowheads="1"/>
                                </wps:cNvSpPr>
                                <wps:spPr bwMode="auto">
                                  <a:xfrm>
                                    <a:off x="3098"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8" name="Rectangle 596"/>
                                <wps:cNvSpPr>
                                  <a:spLocks noChangeArrowheads="1"/>
                                </wps:cNvSpPr>
                                <wps:spPr bwMode="auto">
                                  <a:xfrm>
                                    <a:off x="3098"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9" name="Rectangle 597"/>
                                <wps:cNvSpPr>
                                  <a:spLocks noChangeArrowheads="1"/>
                                </wps:cNvSpPr>
                                <wps:spPr bwMode="auto">
                                  <a:xfrm>
                                    <a:off x="3098"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0" name="Rectangle 598"/>
                                <wps:cNvSpPr>
                                  <a:spLocks noChangeArrowheads="1"/>
                                </wps:cNvSpPr>
                                <wps:spPr bwMode="auto">
                                  <a:xfrm>
                                    <a:off x="3098"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1" name="Rectangle 599"/>
                                <wps:cNvSpPr>
                                  <a:spLocks noChangeArrowheads="1"/>
                                </wps:cNvSpPr>
                                <wps:spPr bwMode="auto">
                                  <a:xfrm>
                                    <a:off x="3098"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2" name="Rectangle 600"/>
                                <wps:cNvSpPr>
                                  <a:spLocks noChangeArrowheads="1"/>
                                </wps:cNvSpPr>
                                <wps:spPr bwMode="auto">
                                  <a:xfrm>
                                    <a:off x="3098"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3" name="Rectangle 601"/>
                                <wps:cNvSpPr>
                                  <a:spLocks noChangeArrowheads="1"/>
                                </wps:cNvSpPr>
                                <wps:spPr bwMode="auto">
                                  <a:xfrm>
                                    <a:off x="3098"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4" name="Rectangle 602"/>
                                <wps:cNvSpPr>
                                  <a:spLocks noChangeArrowheads="1"/>
                                </wps:cNvSpPr>
                                <wps:spPr bwMode="auto">
                                  <a:xfrm>
                                    <a:off x="3098"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5" name="Rectangle 603"/>
                                <wps:cNvSpPr>
                                  <a:spLocks noChangeArrowheads="1"/>
                                </wps:cNvSpPr>
                                <wps:spPr bwMode="auto">
                                  <a:xfrm>
                                    <a:off x="3098"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6" name="Rectangle 604"/>
                                <wps:cNvSpPr>
                                  <a:spLocks noChangeArrowheads="1"/>
                                </wps:cNvSpPr>
                                <wps:spPr bwMode="auto">
                                  <a:xfrm>
                                    <a:off x="3098"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7" name="Rectangle 605"/>
                                <wps:cNvSpPr>
                                  <a:spLocks noChangeArrowheads="1"/>
                                </wps:cNvSpPr>
                                <wps:spPr bwMode="auto">
                                  <a:xfrm>
                                    <a:off x="3098"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8" name="Rectangle 606"/>
                                <wps:cNvSpPr>
                                  <a:spLocks noChangeArrowheads="1"/>
                                </wps:cNvSpPr>
                                <wps:spPr bwMode="auto">
                                  <a:xfrm>
                                    <a:off x="3098"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9" name="Rectangle 607"/>
                                <wps:cNvSpPr>
                                  <a:spLocks noChangeArrowheads="1"/>
                                </wps:cNvSpPr>
                                <wps:spPr bwMode="auto">
                                  <a:xfrm>
                                    <a:off x="3098"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0" name="Rectangle 608"/>
                                <wps:cNvSpPr>
                                  <a:spLocks noChangeArrowheads="1"/>
                                </wps:cNvSpPr>
                                <wps:spPr bwMode="auto">
                                  <a:xfrm>
                                    <a:off x="3098"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1" name="Rectangle 609"/>
                                <wps:cNvSpPr>
                                  <a:spLocks noChangeArrowheads="1"/>
                                </wps:cNvSpPr>
                                <wps:spPr bwMode="auto">
                                  <a:xfrm>
                                    <a:off x="3098"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2" name="Rectangle 610"/>
                                <wps:cNvSpPr>
                                  <a:spLocks noChangeArrowheads="1"/>
                                </wps:cNvSpPr>
                                <wps:spPr bwMode="auto">
                                  <a:xfrm>
                                    <a:off x="3098"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3" name="Rectangle 611"/>
                                <wps:cNvSpPr>
                                  <a:spLocks noChangeArrowheads="1"/>
                                </wps:cNvSpPr>
                                <wps:spPr bwMode="auto">
                                  <a:xfrm>
                                    <a:off x="3098"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4" name="Rectangle 612"/>
                                <wps:cNvSpPr>
                                  <a:spLocks noChangeArrowheads="1"/>
                                </wps:cNvSpPr>
                                <wps:spPr bwMode="auto">
                                  <a:xfrm>
                                    <a:off x="3098"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5" name="Rectangle 613"/>
                                <wps:cNvSpPr>
                                  <a:spLocks noChangeArrowheads="1"/>
                                </wps:cNvSpPr>
                                <wps:spPr bwMode="auto">
                                  <a:xfrm>
                                    <a:off x="3098"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6" name="Rectangle 614"/>
                                <wps:cNvSpPr>
                                  <a:spLocks noChangeArrowheads="1"/>
                                </wps:cNvSpPr>
                                <wps:spPr bwMode="auto">
                                  <a:xfrm>
                                    <a:off x="3098"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7" name="Rectangle 615"/>
                                <wps:cNvSpPr>
                                  <a:spLocks noChangeArrowheads="1"/>
                                </wps:cNvSpPr>
                                <wps:spPr bwMode="auto">
                                  <a:xfrm>
                                    <a:off x="3098"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8" name="Rectangle 616"/>
                                <wps:cNvSpPr>
                                  <a:spLocks noChangeArrowheads="1"/>
                                </wps:cNvSpPr>
                                <wps:spPr bwMode="auto">
                                  <a:xfrm>
                                    <a:off x="3098"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9" name="Rectangle 617"/>
                                <wps:cNvSpPr>
                                  <a:spLocks noChangeArrowheads="1"/>
                                </wps:cNvSpPr>
                                <wps:spPr bwMode="auto">
                                  <a:xfrm>
                                    <a:off x="3098"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0" name="Rectangle 618"/>
                                <wps:cNvSpPr>
                                  <a:spLocks noChangeArrowheads="1"/>
                                </wps:cNvSpPr>
                                <wps:spPr bwMode="auto">
                                  <a:xfrm>
                                    <a:off x="3098"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1" name="Rectangle 619"/>
                                <wps:cNvSpPr>
                                  <a:spLocks noChangeArrowheads="1"/>
                                </wps:cNvSpPr>
                                <wps:spPr bwMode="auto">
                                  <a:xfrm>
                                    <a:off x="3098"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2" name="Rectangle 620"/>
                                <wps:cNvSpPr>
                                  <a:spLocks noChangeArrowheads="1"/>
                                </wps:cNvSpPr>
                                <wps:spPr bwMode="auto">
                                  <a:xfrm>
                                    <a:off x="3098"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3" name="Rectangle 621"/>
                                <wps:cNvSpPr>
                                  <a:spLocks noChangeArrowheads="1"/>
                                </wps:cNvSpPr>
                                <wps:spPr bwMode="auto">
                                  <a:xfrm>
                                    <a:off x="3098"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4" name="Rectangle 622"/>
                                <wps:cNvSpPr>
                                  <a:spLocks noChangeArrowheads="1"/>
                                </wps:cNvSpPr>
                                <wps:spPr bwMode="auto">
                                  <a:xfrm>
                                    <a:off x="3098"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5" name="Rectangle 623"/>
                                <wps:cNvSpPr>
                                  <a:spLocks noChangeArrowheads="1"/>
                                </wps:cNvSpPr>
                                <wps:spPr bwMode="auto">
                                  <a:xfrm>
                                    <a:off x="3098"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6" name="Rectangle 624"/>
                                <wps:cNvSpPr>
                                  <a:spLocks noChangeArrowheads="1"/>
                                </wps:cNvSpPr>
                                <wps:spPr bwMode="auto">
                                  <a:xfrm>
                                    <a:off x="3098"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7" name="Rectangle 625"/>
                                <wps:cNvSpPr>
                                  <a:spLocks noChangeArrowheads="1"/>
                                </wps:cNvSpPr>
                                <wps:spPr bwMode="auto">
                                  <a:xfrm>
                                    <a:off x="3098"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8" name="Rectangle 626"/>
                                <wps:cNvSpPr>
                                  <a:spLocks noChangeArrowheads="1"/>
                                </wps:cNvSpPr>
                                <wps:spPr bwMode="auto">
                                  <a:xfrm>
                                    <a:off x="3098"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9" name="Rectangle 627"/>
                                <wps:cNvSpPr>
                                  <a:spLocks noChangeArrowheads="1"/>
                                </wps:cNvSpPr>
                                <wps:spPr bwMode="auto">
                                  <a:xfrm>
                                    <a:off x="3098"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0" name="Rectangle 628"/>
                                <wps:cNvSpPr>
                                  <a:spLocks noChangeArrowheads="1"/>
                                </wps:cNvSpPr>
                                <wps:spPr bwMode="auto">
                                  <a:xfrm>
                                    <a:off x="3098"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1" name="Rectangle 629"/>
                                <wps:cNvSpPr>
                                  <a:spLocks noChangeArrowheads="1"/>
                                </wps:cNvSpPr>
                                <wps:spPr bwMode="auto">
                                  <a:xfrm>
                                    <a:off x="3098"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2" name="Rectangle 630"/>
                                <wps:cNvSpPr>
                                  <a:spLocks noChangeArrowheads="1"/>
                                </wps:cNvSpPr>
                                <wps:spPr bwMode="auto">
                                  <a:xfrm>
                                    <a:off x="3098" y="18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3" name="Rectangle 631"/>
                                <wps:cNvSpPr>
                                  <a:spLocks noChangeArrowheads="1"/>
                                </wps:cNvSpPr>
                                <wps:spPr bwMode="auto">
                                  <a:xfrm>
                                    <a:off x="3098" y="18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4" name="Rectangle 632"/>
                                <wps:cNvSpPr>
                                  <a:spLocks noChangeArrowheads="1"/>
                                </wps:cNvSpPr>
                                <wps:spPr bwMode="auto">
                                  <a:xfrm>
                                    <a:off x="3098" y="18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5" name="Rectangle 633"/>
                                <wps:cNvSpPr>
                                  <a:spLocks noChangeArrowheads="1"/>
                                </wps:cNvSpPr>
                                <wps:spPr bwMode="auto">
                                  <a:xfrm>
                                    <a:off x="3098" y="18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6" name="Rectangle 634"/>
                                <wps:cNvSpPr>
                                  <a:spLocks noChangeArrowheads="1"/>
                                </wps:cNvSpPr>
                                <wps:spPr bwMode="auto">
                                  <a:xfrm>
                                    <a:off x="3098" y="18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7" name="Rectangle 635"/>
                                <wps:cNvSpPr>
                                  <a:spLocks noChangeArrowheads="1"/>
                                </wps:cNvSpPr>
                                <wps:spPr bwMode="auto">
                                  <a:xfrm>
                                    <a:off x="3098" y="18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8" name="Rectangle 636"/>
                                <wps:cNvSpPr>
                                  <a:spLocks noChangeArrowheads="1"/>
                                </wps:cNvSpPr>
                                <wps:spPr bwMode="auto">
                                  <a:xfrm>
                                    <a:off x="3098" y="18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9" name="Rectangle 637"/>
                                <wps:cNvSpPr>
                                  <a:spLocks noChangeArrowheads="1"/>
                                </wps:cNvSpPr>
                                <wps:spPr bwMode="auto">
                                  <a:xfrm>
                                    <a:off x="3098" y="18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0" name="Rectangle 638"/>
                                <wps:cNvSpPr>
                                  <a:spLocks noChangeArrowheads="1"/>
                                </wps:cNvSpPr>
                                <wps:spPr bwMode="auto">
                                  <a:xfrm>
                                    <a:off x="3098" y="18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1" name="Rectangle 639"/>
                                <wps:cNvSpPr>
                                  <a:spLocks noChangeArrowheads="1"/>
                                </wps:cNvSpPr>
                                <wps:spPr bwMode="auto">
                                  <a:xfrm>
                                    <a:off x="3098" y="18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2" name="Rectangle 640"/>
                                <wps:cNvSpPr>
                                  <a:spLocks noChangeArrowheads="1"/>
                                </wps:cNvSpPr>
                                <wps:spPr bwMode="auto">
                                  <a:xfrm>
                                    <a:off x="3098" y="18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3" name="Rectangle 641"/>
                                <wps:cNvSpPr>
                                  <a:spLocks noChangeArrowheads="1"/>
                                </wps:cNvSpPr>
                                <wps:spPr bwMode="auto">
                                  <a:xfrm>
                                    <a:off x="3098" y="18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4" name="Rectangle 642"/>
                                <wps:cNvSpPr>
                                  <a:spLocks noChangeArrowheads="1"/>
                                </wps:cNvSpPr>
                                <wps:spPr bwMode="auto">
                                  <a:xfrm>
                                    <a:off x="3098" y="19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5" name="Rectangle 643"/>
                                <wps:cNvSpPr>
                                  <a:spLocks noChangeArrowheads="1"/>
                                </wps:cNvSpPr>
                                <wps:spPr bwMode="auto">
                                  <a:xfrm>
                                    <a:off x="3098" y="19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6" name="Rectangle 644"/>
                                <wps:cNvSpPr>
                                  <a:spLocks noChangeArrowheads="1"/>
                                </wps:cNvSpPr>
                                <wps:spPr bwMode="auto">
                                  <a:xfrm>
                                    <a:off x="3098" y="19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7" name="Rectangle 645"/>
                                <wps:cNvSpPr>
                                  <a:spLocks noChangeArrowheads="1"/>
                                </wps:cNvSpPr>
                                <wps:spPr bwMode="auto">
                                  <a:xfrm>
                                    <a:off x="3098" y="19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8" name="Rectangle 646"/>
                                <wps:cNvSpPr>
                                  <a:spLocks noChangeArrowheads="1"/>
                                </wps:cNvSpPr>
                                <wps:spPr bwMode="auto">
                                  <a:xfrm>
                                    <a:off x="3098" y="19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9" name="Rectangle 647"/>
                                <wps:cNvSpPr>
                                  <a:spLocks noChangeArrowheads="1"/>
                                </wps:cNvSpPr>
                                <wps:spPr bwMode="auto">
                                  <a:xfrm>
                                    <a:off x="3098" y="19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0" name="Rectangle 648"/>
                                <wps:cNvSpPr>
                                  <a:spLocks noChangeArrowheads="1"/>
                                </wps:cNvSpPr>
                                <wps:spPr bwMode="auto">
                                  <a:xfrm>
                                    <a:off x="3098" y="19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1" name="Rectangle 649"/>
                                <wps:cNvSpPr>
                                  <a:spLocks noChangeArrowheads="1"/>
                                </wps:cNvSpPr>
                                <wps:spPr bwMode="auto">
                                  <a:xfrm>
                                    <a:off x="3098" y="19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2" name="Rectangle 650"/>
                                <wps:cNvSpPr>
                                  <a:spLocks noChangeArrowheads="1"/>
                                </wps:cNvSpPr>
                                <wps:spPr bwMode="auto">
                                  <a:xfrm>
                                    <a:off x="3098" y="19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3" name="Rectangle 651"/>
                                <wps:cNvSpPr>
                                  <a:spLocks noChangeArrowheads="1"/>
                                </wps:cNvSpPr>
                                <wps:spPr bwMode="auto">
                                  <a:xfrm>
                                    <a:off x="3098" y="19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4" name="Rectangle 652"/>
                                <wps:cNvSpPr>
                                  <a:spLocks noChangeArrowheads="1"/>
                                </wps:cNvSpPr>
                                <wps:spPr bwMode="auto">
                                  <a:xfrm>
                                    <a:off x="3098" y="19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5" name="Rectangle 653"/>
                                <wps:cNvSpPr>
                                  <a:spLocks noChangeArrowheads="1"/>
                                </wps:cNvSpPr>
                                <wps:spPr bwMode="auto">
                                  <a:xfrm>
                                    <a:off x="3098" y="19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6" name="Rectangle 654"/>
                                <wps:cNvSpPr>
                                  <a:spLocks noChangeArrowheads="1"/>
                                </wps:cNvSpPr>
                                <wps:spPr bwMode="auto">
                                  <a:xfrm>
                                    <a:off x="3098" y="19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7" name="Rectangle 655"/>
                                <wps:cNvSpPr>
                                  <a:spLocks noChangeArrowheads="1"/>
                                </wps:cNvSpPr>
                                <wps:spPr bwMode="auto">
                                  <a:xfrm>
                                    <a:off x="3098"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8" name="Rectangle 656"/>
                                <wps:cNvSpPr>
                                  <a:spLocks noChangeArrowheads="1"/>
                                </wps:cNvSpPr>
                                <wps:spPr bwMode="auto">
                                  <a:xfrm>
                                    <a:off x="3098"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9" name="Rectangle 657"/>
                                <wps:cNvSpPr>
                                  <a:spLocks noChangeArrowheads="1"/>
                                </wps:cNvSpPr>
                                <wps:spPr bwMode="auto">
                                  <a:xfrm>
                                    <a:off x="3098"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0" name="Rectangle 658"/>
                                <wps:cNvSpPr>
                                  <a:spLocks noChangeArrowheads="1"/>
                                </wps:cNvSpPr>
                                <wps:spPr bwMode="auto">
                                  <a:xfrm>
                                    <a:off x="3098"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1" name="Rectangle 659"/>
                                <wps:cNvSpPr>
                                  <a:spLocks noChangeArrowheads="1"/>
                                </wps:cNvSpPr>
                                <wps:spPr bwMode="auto">
                                  <a:xfrm>
                                    <a:off x="3098"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2" name="Rectangle 660"/>
                                <wps:cNvSpPr>
                                  <a:spLocks noChangeArrowheads="1"/>
                                </wps:cNvSpPr>
                                <wps:spPr bwMode="auto">
                                  <a:xfrm>
                                    <a:off x="3098"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3" name="Rectangle 661"/>
                                <wps:cNvSpPr>
                                  <a:spLocks noChangeArrowheads="1"/>
                                </wps:cNvSpPr>
                                <wps:spPr bwMode="auto">
                                  <a:xfrm>
                                    <a:off x="3098"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4" name="Rectangle 662"/>
                                <wps:cNvSpPr>
                                  <a:spLocks noChangeArrowheads="1"/>
                                </wps:cNvSpPr>
                                <wps:spPr bwMode="auto">
                                  <a:xfrm>
                                    <a:off x="3098"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5" name="Rectangle 663"/>
                                <wps:cNvSpPr>
                                  <a:spLocks noChangeArrowheads="1"/>
                                </wps:cNvSpPr>
                                <wps:spPr bwMode="auto">
                                  <a:xfrm>
                                    <a:off x="3098"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6" name="Rectangle 664"/>
                                <wps:cNvSpPr>
                                  <a:spLocks noChangeArrowheads="1"/>
                                </wps:cNvSpPr>
                                <wps:spPr bwMode="auto">
                                  <a:xfrm>
                                    <a:off x="3098"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7" name="Rectangle 665"/>
                                <wps:cNvSpPr>
                                  <a:spLocks noChangeArrowheads="1"/>
                                </wps:cNvSpPr>
                                <wps:spPr bwMode="auto">
                                  <a:xfrm>
                                    <a:off x="3098" y="21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8" name="Rectangle 666"/>
                                <wps:cNvSpPr>
                                  <a:spLocks noChangeArrowheads="1"/>
                                </wps:cNvSpPr>
                                <wps:spPr bwMode="auto">
                                  <a:xfrm>
                                    <a:off x="3098" y="22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9" name="Rectangle 667"/>
                                <wps:cNvSpPr>
                                  <a:spLocks noChangeArrowheads="1"/>
                                </wps:cNvSpPr>
                                <wps:spPr bwMode="auto">
                                  <a:xfrm>
                                    <a:off x="3098" y="22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0" name="Rectangle 668"/>
                                <wps:cNvSpPr>
                                  <a:spLocks noChangeArrowheads="1"/>
                                </wps:cNvSpPr>
                                <wps:spPr bwMode="auto">
                                  <a:xfrm>
                                    <a:off x="3098" y="22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1" name="Rectangle 669"/>
                                <wps:cNvSpPr>
                                  <a:spLocks noChangeArrowheads="1"/>
                                </wps:cNvSpPr>
                                <wps:spPr bwMode="auto">
                                  <a:xfrm>
                                    <a:off x="3098" y="22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2" name="Rectangle 670"/>
                                <wps:cNvSpPr>
                                  <a:spLocks noChangeArrowheads="1"/>
                                </wps:cNvSpPr>
                                <wps:spPr bwMode="auto">
                                  <a:xfrm>
                                    <a:off x="3098" y="22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3" name="Rectangle 671"/>
                                <wps:cNvSpPr>
                                  <a:spLocks noChangeArrowheads="1"/>
                                </wps:cNvSpPr>
                                <wps:spPr bwMode="auto">
                                  <a:xfrm>
                                    <a:off x="3098" y="22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4" name="Rectangle 672"/>
                                <wps:cNvSpPr>
                                  <a:spLocks noChangeArrowheads="1"/>
                                </wps:cNvSpPr>
                                <wps:spPr bwMode="auto">
                                  <a:xfrm>
                                    <a:off x="3098" y="22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5" name="Rectangle 673"/>
                                <wps:cNvSpPr>
                                  <a:spLocks noChangeArrowheads="1"/>
                                </wps:cNvSpPr>
                                <wps:spPr bwMode="auto">
                                  <a:xfrm>
                                    <a:off x="3098" y="22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6" name="Rectangle 674"/>
                                <wps:cNvSpPr>
                                  <a:spLocks noChangeArrowheads="1"/>
                                </wps:cNvSpPr>
                                <wps:spPr bwMode="auto">
                                  <a:xfrm>
                                    <a:off x="3098" y="22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7" name="Rectangle 675"/>
                                <wps:cNvSpPr>
                                  <a:spLocks noChangeArrowheads="1"/>
                                </wps:cNvSpPr>
                                <wps:spPr bwMode="auto">
                                  <a:xfrm>
                                    <a:off x="3098" y="22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8" name="Rectangle 676"/>
                                <wps:cNvSpPr>
                                  <a:spLocks noChangeArrowheads="1"/>
                                </wps:cNvSpPr>
                                <wps:spPr bwMode="auto">
                                  <a:xfrm>
                                    <a:off x="3098" y="22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9" name="Rectangle 677"/>
                                <wps:cNvSpPr>
                                  <a:spLocks noChangeArrowheads="1"/>
                                </wps:cNvSpPr>
                                <wps:spPr bwMode="auto">
                                  <a:xfrm>
                                    <a:off x="3098" y="22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0" name="Rectangle 678"/>
                                <wps:cNvSpPr>
                                  <a:spLocks noChangeArrowheads="1"/>
                                </wps:cNvSpPr>
                                <wps:spPr bwMode="auto">
                                  <a:xfrm>
                                    <a:off x="3098" y="22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1" name="Rectangle 679"/>
                                <wps:cNvSpPr>
                                  <a:spLocks noChangeArrowheads="1"/>
                                </wps:cNvSpPr>
                                <wps:spPr bwMode="auto">
                                  <a:xfrm>
                                    <a:off x="3098" y="22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2" name="Rectangle 680"/>
                                <wps:cNvSpPr>
                                  <a:spLocks noChangeArrowheads="1"/>
                                </wps:cNvSpPr>
                                <wps:spPr bwMode="auto">
                                  <a:xfrm>
                                    <a:off x="3098"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3" name="Rectangle 681"/>
                                <wps:cNvSpPr>
                                  <a:spLocks noChangeArrowheads="1"/>
                                </wps:cNvSpPr>
                                <wps:spPr bwMode="auto">
                                  <a:xfrm>
                                    <a:off x="3098"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4" name="Rectangle 682"/>
                                <wps:cNvSpPr>
                                  <a:spLocks noChangeArrowheads="1"/>
                                </wps:cNvSpPr>
                                <wps:spPr bwMode="auto">
                                  <a:xfrm>
                                    <a:off x="3098"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5" name="Rectangle 683"/>
                                <wps:cNvSpPr>
                                  <a:spLocks noChangeArrowheads="1"/>
                                </wps:cNvSpPr>
                                <wps:spPr bwMode="auto">
                                  <a:xfrm>
                                    <a:off x="3098"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6" name="Rectangle 684"/>
                                <wps:cNvSpPr>
                                  <a:spLocks noChangeArrowheads="1"/>
                                </wps:cNvSpPr>
                                <wps:spPr bwMode="auto">
                                  <a:xfrm>
                                    <a:off x="3098"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7" name="Rectangle 685"/>
                                <wps:cNvSpPr>
                                  <a:spLocks noChangeArrowheads="1"/>
                                </wps:cNvSpPr>
                                <wps:spPr bwMode="auto">
                                  <a:xfrm>
                                    <a:off x="3098"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8" name="Rectangle 686"/>
                                <wps:cNvSpPr>
                                  <a:spLocks noChangeArrowheads="1"/>
                                </wps:cNvSpPr>
                                <wps:spPr bwMode="auto">
                                  <a:xfrm>
                                    <a:off x="3098"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9" name="Rectangle 687"/>
                                <wps:cNvSpPr>
                                  <a:spLocks noChangeArrowheads="1"/>
                                </wps:cNvSpPr>
                                <wps:spPr bwMode="auto">
                                  <a:xfrm>
                                    <a:off x="3098"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0" name="Rectangle 688"/>
                                <wps:cNvSpPr>
                                  <a:spLocks noChangeArrowheads="1"/>
                                </wps:cNvSpPr>
                                <wps:spPr bwMode="auto">
                                  <a:xfrm>
                                    <a:off x="3098"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1" name="Rectangle 689"/>
                                <wps:cNvSpPr>
                                  <a:spLocks noChangeArrowheads="1"/>
                                </wps:cNvSpPr>
                                <wps:spPr bwMode="auto">
                                  <a:xfrm>
                                    <a:off x="3098"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2" name="Rectangle 690"/>
                                <wps:cNvSpPr>
                                  <a:spLocks noChangeArrowheads="1"/>
                                </wps:cNvSpPr>
                                <wps:spPr bwMode="auto">
                                  <a:xfrm>
                                    <a:off x="3098"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3" name="Rectangle 691"/>
                                <wps:cNvSpPr>
                                  <a:spLocks noChangeArrowheads="1"/>
                                </wps:cNvSpPr>
                                <wps:spPr bwMode="auto">
                                  <a:xfrm>
                                    <a:off x="3098"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4" name="Rectangle 692"/>
                                <wps:cNvSpPr>
                                  <a:spLocks noChangeArrowheads="1"/>
                                </wps:cNvSpPr>
                                <wps:spPr bwMode="auto">
                                  <a:xfrm>
                                    <a:off x="3098"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5" name="Rectangle 693"/>
                                <wps:cNvSpPr>
                                  <a:spLocks noChangeArrowheads="1"/>
                                </wps:cNvSpPr>
                                <wps:spPr bwMode="auto">
                                  <a:xfrm>
                                    <a:off x="3098"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6" name="Rectangle 694"/>
                                <wps:cNvSpPr>
                                  <a:spLocks noChangeArrowheads="1"/>
                                </wps:cNvSpPr>
                                <wps:spPr bwMode="auto">
                                  <a:xfrm>
                                    <a:off x="3098"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7" name="Rectangle 695"/>
                                <wps:cNvSpPr>
                                  <a:spLocks noChangeArrowheads="1"/>
                                </wps:cNvSpPr>
                                <wps:spPr bwMode="auto">
                                  <a:xfrm>
                                    <a:off x="3098"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8" name="Rectangle 696"/>
                                <wps:cNvSpPr>
                                  <a:spLocks noChangeArrowheads="1"/>
                                </wps:cNvSpPr>
                                <wps:spPr bwMode="auto">
                                  <a:xfrm>
                                    <a:off x="3098"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9" name="Rectangle 697"/>
                                <wps:cNvSpPr>
                                  <a:spLocks noChangeArrowheads="1"/>
                                </wps:cNvSpPr>
                                <wps:spPr bwMode="auto">
                                  <a:xfrm>
                                    <a:off x="3098"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0" name="Rectangle 698"/>
                                <wps:cNvSpPr>
                                  <a:spLocks noChangeArrowheads="1"/>
                                </wps:cNvSpPr>
                                <wps:spPr bwMode="auto">
                                  <a:xfrm>
                                    <a:off x="3098"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1" name="Rectangle 699"/>
                                <wps:cNvSpPr>
                                  <a:spLocks noChangeArrowheads="1"/>
                                </wps:cNvSpPr>
                                <wps:spPr bwMode="auto">
                                  <a:xfrm>
                                    <a:off x="3098"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2" name="Rectangle 700"/>
                                <wps:cNvSpPr>
                                  <a:spLocks noChangeArrowheads="1"/>
                                </wps:cNvSpPr>
                                <wps:spPr bwMode="auto">
                                  <a:xfrm>
                                    <a:off x="3098"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3" name="Rectangle 701"/>
                                <wps:cNvSpPr>
                                  <a:spLocks noChangeArrowheads="1"/>
                                </wps:cNvSpPr>
                                <wps:spPr bwMode="auto">
                                  <a:xfrm>
                                    <a:off x="3098"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4" name="Rectangle 702"/>
                                <wps:cNvSpPr>
                                  <a:spLocks noChangeArrowheads="1"/>
                                </wps:cNvSpPr>
                                <wps:spPr bwMode="auto">
                                  <a:xfrm>
                                    <a:off x="3098"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5" name="Rectangle 703"/>
                                <wps:cNvSpPr>
                                  <a:spLocks noChangeArrowheads="1"/>
                                </wps:cNvSpPr>
                                <wps:spPr bwMode="auto">
                                  <a:xfrm>
                                    <a:off x="3098"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6" name="Rectangle 704"/>
                                <wps:cNvSpPr>
                                  <a:spLocks noChangeArrowheads="1"/>
                                </wps:cNvSpPr>
                                <wps:spPr bwMode="auto">
                                  <a:xfrm>
                                    <a:off x="3098"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7" name="Rectangle 705"/>
                                <wps:cNvSpPr>
                                  <a:spLocks noChangeArrowheads="1"/>
                                </wps:cNvSpPr>
                                <wps:spPr bwMode="auto">
                                  <a:xfrm>
                                    <a:off x="3098" y="25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8" name="Rectangle 706"/>
                                <wps:cNvSpPr>
                                  <a:spLocks noChangeArrowheads="1"/>
                                </wps:cNvSpPr>
                                <wps:spPr bwMode="auto">
                                  <a:xfrm>
                                    <a:off x="3098" y="26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9" name="Rectangle 707"/>
                                <wps:cNvSpPr>
                                  <a:spLocks noChangeArrowheads="1"/>
                                </wps:cNvSpPr>
                                <wps:spPr bwMode="auto">
                                  <a:xfrm>
                                    <a:off x="3098" y="26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0" name="Rectangle 708"/>
                                <wps:cNvSpPr>
                                  <a:spLocks noChangeArrowheads="1"/>
                                </wps:cNvSpPr>
                                <wps:spPr bwMode="auto">
                                  <a:xfrm>
                                    <a:off x="3098" y="26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1" name="Rectangle 709"/>
                                <wps:cNvSpPr>
                                  <a:spLocks noChangeArrowheads="1"/>
                                </wps:cNvSpPr>
                                <wps:spPr bwMode="auto">
                                  <a:xfrm>
                                    <a:off x="3098" y="26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2" name="Rectangle 710"/>
                                <wps:cNvSpPr>
                                  <a:spLocks noChangeArrowheads="1"/>
                                </wps:cNvSpPr>
                                <wps:spPr bwMode="auto">
                                  <a:xfrm>
                                    <a:off x="3098" y="26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3" name="Rectangle 711"/>
                                <wps:cNvSpPr>
                                  <a:spLocks noChangeArrowheads="1"/>
                                </wps:cNvSpPr>
                                <wps:spPr bwMode="auto">
                                  <a:xfrm>
                                    <a:off x="3098" y="26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4" name="Rectangle 712"/>
                                <wps:cNvSpPr>
                                  <a:spLocks noChangeArrowheads="1"/>
                                </wps:cNvSpPr>
                                <wps:spPr bwMode="auto">
                                  <a:xfrm>
                                    <a:off x="3098" y="26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5" name="Rectangle 713"/>
                                <wps:cNvSpPr>
                                  <a:spLocks noChangeArrowheads="1"/>
                                </wps:cNvSpPr>
                                <wps:spPr bwMode="auto">
                                  <a:xfrm>
                                    <a:off x="3098" y="26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6" name="Rectangle 714"/>
                                <wps:cNvSpPr>
                                  <a:spLocks noChangeArrowheads="1"/>
                                </wps:cNvSpPr>
                                <wps:spPr bwMode="auto">
                                  <a:xfrm>
                                    <a:off x="3098" y="26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7" name="Rectangle 715"/>
                                <wps:cNvSpPr>
                                  <a:spLocks noChangeArrowheads="1"/>
                                </wps:cNvSpPr>
                                <wps:spPr bwMode="auto">
                                  <a:xfrm>
                                    <a:off x="3098" y="26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8" name="Rectangle 716"/>
                                <wps:cNvSpPr>
                                  <a:spLocks noChangeArrowheads="1"/>
                                </wps:cNvSpPr>
                                <wps:spPr bwMode="auto">
                                  <a:xfrm>
                                    <a:off x="3098" y="26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9" name="Rectangle 717"/>
                                <wps:cNvSpPr>
                                  <a:spLocks noChangeArrowheads="1"/>
                                </wps:cNvSpPr>
                                <wps:spPr bwMode="auto">
                                  <a:xfrm>
                                    <a:off x="3098" y="26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0" name="Rectangle 718"/>
                                <wps:cNvSpPr>
                                  <a:spLocks noChangeArrowheads="1"/>
                                </wps:cNvSpPr>
                                <wps:spPr bwMode="auto">
                                  <a:xfrm>
                                    <a:off x="3098" y="26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1" name="Rectangle 719"/>
                                <wps:cNvSpPr>
                                  <a:spLocks noChangeArrowheads="1"/>
                                </wps:cNvSpPr>
                                <wps:spPr bwMode="auto">
                                  <a:xfrm>
                                    <a:off x="3098" y="26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2" name="Rectangle 720"/>
                                <wps:cNvSpPr>
                                  <a:spLocks noChangeArrowheads="1"/>
                                </wps:cNvSpPr>
                                <wps:spPr bwMode="auto">
                                  <a:xfrm>
                                    <a:off x="3098" y="26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3" name="Rectangle 721"/>
                                <wps:cNvSpPr>
                                  <a:spLocks noChangeArrowheads="1"/>
                                </wps:cNvSpPr>
                                <wps:spPr bwMode="auto">
                                  <a:xfrm>
                                    <a:off x="3098" y="26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4" name="Rectangle 722"/>
                                <wps:cNvSpPr>
                                  <a:spLocks noChangeArrowheads="1"/>
                                </wps:cNvSpPr>
                                <wps:spPr bwMode="auto">
                                  <a:xfrm>
                                    <a:off x="3098" y="27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5" name="Rectangle 723"/>
                                <wps:cNvSpPr>
                                  <a:spLocks noChangeArrowheads="1"/>
                                </wps:cNvSpPr>
                                <wps:spPr bwMode="auto">
                                  <a:xfrm>
                                    <a:off x="3098" y="27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6" name="Rectangle 724"/>
                                <wps:cNvSpPr>
                                  <a:spLocks noChangeArrowheads="1"/>
                                </wps:cNvSpPr>
                                <wps:spPr bwMode="auto">
                                  <a:xfrm>
                                    <a:off x="3098" y="27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7" name="Rectangle 725"/>
                                <wps:cNvSpPr>
                                  <a:spLocks noChangeArrowheads="1"/>
                                </wps:cNvSpPr>
                                <wps:spPr bwMode="auto">
                                  <a:xfrm>
                                    <a:off x="3098" y="27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8" name="Rectangle 726"/>
                                <wps:cNvSpPr>
                                  <a:spLocks noChangeArrowheads="1"/>
                                </wps:cNvSpPr>
                                <wps:spPr bwMode="auto">
                                  <a:xfrm>
                                    <a:off x="3098" y="27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9" name="Rectangle 727"/>
                                <wps:cNvSpPr>
                                  <a:spLocks noChangeArrowheads="1"/>
                                </wps:cNvSpPr>
                                <wps:spPr bwMode="auto">
                                  <a:xfrm>
                                    <a:off x="3098" y="2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0" name="Rectangle 728"/>
                                <wps:cNvSpPr>
                                  <a:spLocks noChangeArrowheads="1"/>
                                </wps:cNvSpPr>
                                <wps:spPr bwMode="auto">
                                  <a:xfrm>
                                    <a:off x="3098" y="273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1" name="Rectangle 729"/>
                                <wps:cNvSpPr>
                                  <a:spLocks noChangeArrowheads="1"/>
                                </wps:cNvSpPr>
                                <wps:spPr bwMode="auto">
                                  <a:xfrm>
                                    <a:off x="3098" y="27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2" name="Rectangle 730"/>
                                <wps:cNvSpPr>
                                  <a:spLocks noChangeArrowheads="1"/>
                                </wps:cNvSpPr>
                                <wps:spPr bwMode="auto">
                                  <a:xfrm>
                                    <a:off x="3098" y="27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3" name="Rectangle 731"/>
                                <wps:cNvSpPr>
                                  <a:spLocks noChangeArrowheads="1"/>
                                </wps:cNvSpPr>
                                <wps:spPr bwMode="auto">
                                  <a:xfrm>
                                    <a:off x="3098" y="27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4" name="Rectangle 732"/>
                                <wps:cNvSpPr>
                                  <a:spLocks noChangeArrowheads="1"/>
                                </wps:cNvSpPr>
                                <wps:spPr bwMode="auto">
                                  <a:xfrm>
                                    <a:off x="3098" y="27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5" name="Rectangle 733"/>
                                <wps:cNvSpPr>
                                  <a:spLocks noChangeArrowheads="1"/>
                                </wps:cNvSpPr>
                                <wps:spPr bwMode="auto">
                                  <a:xfrm>
                                    <a:off x="3098" y="27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6" name="Rectangle 734"/>
                                <wps:cNvSpPr>
                                  <a:spLocks noChangeArrowheads="1"/>
                                </wps:cNvSpPr>
                                <wps:spPr bwMode="auto">
                                  <a:xfrm>
                                    <a:off x="3098" y="277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7" name="Rectangle 735"/>
                                <wps:cNvSpPr>
                                  <a:spLocks noChangeArrowheads="1"/>
                                </wps:cNvSpPr>
                                <wps:spPr bwMode="auto">
                                  <a:xfrm>
                                    <a:off x="3098" y="278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8" name="Rectangle 736"/>
                                <wps:cNvSpPr>
                                  <a:spLocks noChangeArrowheads="1"/>
                                </wps:cNvSpPr>
                                <wps:spPr bwMode="auto">
                                  <a:xfrm>
                                    <a:off x="3098" y="27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9" name="Rectangle 737"/>
                                <wps:cNvSpPr>
                                  <a:spLocks noChangeArrowheads="1"/>
                                </wps:cNvSpPr>
                                <wps:spPr bwMode="auto">
                                  <a:xfrm>
                                    <a:off x="3098" y="27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0" name="Rectangle 738"/>
                                <wps:cNvSpPr>
                                  <a:spLocks noChangeArrowheads="1"/>
                                </wps:cNvSpPr>
                                <wps:spPr bwMode="auto">
                                  <a:xfrm>
                                    <a:off x="3098" y="28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1" name="Rectangle 739"/>
                                <wps:cNvSpPr>
                                  <a:spLocks noChangeArrowheads="1"/>
                                </wps:cNvSpPr>
                                <wps:spPr bwMode="auto">
                                  <a:xfrm>
                                    <a:off x="3098" y="28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2" name="Rectangle 740"/>
                                <wps:cNvSpPr>
                                  <a:spLocks noChangeArrowheads="1"/>
                                </wps:cNvSpPr>
                                <wps:spPr bwMode="auto">
                                  <a:xfrm>
                                    <a:off x="3098" y="28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3" name="Freeform 741"/>
                                <wps:cNvSpPr>
                                  <a:spLocks/>
                                </wps:cNvSpPr>
                                <wps:spPr bwMode="auto">
                                  <a:xfrm>
                                    <a:off x="4764" y="2303"/>
                                    <a:ext cx="725" cy="288"/>
                                  </a:xfrm>
                                  <a:custGeom>
                                    <a:avLst/>
                                    <a:gdLst>
                                      <a:gd name="T0" fmla="*/ 0 w 725"/>
                                      <a:gd name="T1" fmla="*/ 0 h 288"/>
                                      <a:gd name="T2" fmla="*/ 363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3"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4" name="Freeform 742"/>
                                <wps:cNvSpPr>
                                  <a:spLocks/>
                                </wps:cNvSpPr>
                                <wps:spPr bwMode="auto">
                                  <a:xfrm>
                                    <a:off x="4752" y="1566"/>
                                    <a:ext cx="24" cy="749"/>
                                  </a:xfrm>
                                  <a:custGeom>
                                    <a:avLst/>
                                    <a:gdLst>
                                      <a:gd name="T0" fmla="*/ 24 w 24"/>
                                      <a:gd name="T1" fmla="*/ 12 h 749"/>
                                      <a:gd name="T2" fmla="*/ 24 w 24"/>
                                      <a:gd name="T3" fmla="*/ 6 h 749"/>
                                      <a:gd name="T4" fmla="*/ 18 w 24"/>
                                      <a:gd name="T5" fmla="*/ 6 h 749"/>
                                      <a:gd name="T6" fmla="*/ 18 w 24"/>
                                      <a:gd name="T7" fmla="*/ 0 h 749"/>
                                      <a:gd name="T8" fmla="*/ 6 w 24"/>
                                      <a:gd name="T9" fmla="*/ 0 h 749"/>
                                      <a:gd name="T10" fmla="*/ 6 w 24"/>
                                      <a:gd name="T11" fmla="*/ 6 h 749"/>
                                      <a:gd name="T12" fmla="*/ 0 w 24"/>
                                      <a:gd name="T13" fmla="*/ 6 h 749"/>
                                      <a:gd name="T14" fmla="*/ 0 w 24"/>
                                      <a:gd name="T15" fmla="*/ 743 h 749"/>
                                      <a:gd name="T16" fmla="*/ 6 w 24"/>
                                      <a:gd name="T17" fmla="*/ 743 h 749"/>
                                      <a:gd name="T18" fmla="*/ 6 w 24"/>
                                      <a:gd name="T19" fmla="*/ 749 h 749"/>
                                      <a:gd name="T20" fmla="*/ 18 w 24"/>
                                      <a:gd name="T21" fmla="*/ 749 h 749"/>
                                      <a:gd name="T22" fmla="*/ 18 w 24"/>
                                      <a:gd name="T23" fmla="*/ 743 h 749"/>
                                      <a:gd name="T24" fmla="*/ 24 w 24"/>
                                      <a:gd name="T25" fmla="*/ 743 h 749"/>
                                      <a:gd name="T26" fmla="*/ 24 w 24"/>
                                      <a:gd name="T27" fmla="*/ 737 h 749"/>
                                      <a:gd name="T28" fmla="*/ 24 w 24"/>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24" y="12"/>
                                        </a:moveTo>
                                        <a:lnTo>
                                          <a:pt x="24" y="6"/>
                                        </a:lnTo>
                                        <a:lnTo>
                                          <a:pt x="18" y="6"/>
                                        </a:lnTo>
                                        <a:lnTo>
                                          <a:pt x="18" y="0"/>
                                        </a:lnTo>
                                        <a:lnTo>
                                          <a:pt x="6" y="0"/>
                                        </a:lnTo>
                                        <a:lnTo>
                                          <a:pt x="6" y="6"/>
                                        </a:lnTo>
                                        <a:lnTo>
                                          <a:pt x="0" y="6"/>
                                        </a:lnTo>
                                        <a:lnTo>
                                          <a:pt x="0" y="743"/>
                                        </a:lnTo>
                                        <a:lnTo>
                                          <a:pt x="6" y="743"/>
                                        </a:lnTo>
                                        <a:lnTo>
                                          <a:pt x="6" y="749"/>
                                        </a:lnTo>
                                        <a:lnTo>
                                          <a:pt x="18" y="749"/>
                                        </a:lnTo>
                                        <a:lnTo>
                                          <a:pt x="18" y="743"/>
                                        </a:lnTo>
                                        <a:lnTo>
                                          <a:pt x="24" y="743"/>
                                        </a:lnTo>
                                        <a:lnTo>
                                          <a:pt x="24" y="737"/>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5" name="Freeform 743"/>
                                <wps:cNvSpPr>
                                  <a:spLocks/>
                                </wps:cNvSpPr>
                                <wps:spPr bwMode="auto">
                                  <a:xfrm>
                                    <a:off x="4752" y="2290"/>
                                    <a:ext cx="387" cy="313"/>
                                  </a:xfrm>
                                  <a:custGeom>
                                    <a:avLst/>
                                    <a:gdLst>
                                      <a:gd name="T0" fmla="*/ 18 w 387"/>
                                      <a:gd name="T1" fmla="*/ 0 h 313"/>
                                      <a:gd name="T2" fmla="*/ 6 w 387"/>
                                      <a:gd name="T3" fmla="*/ 0 h 313"/>
                                      <a:gd name="T4" fmla="*/ 0 w 387"/>
                                      <a:gd name="T5" fmla="*/ 6 h 313"/>
                                      <a:gd name="T6" fmla="*/ 0 w 387"/>
                                      <a:gd name="T7" fmla="*/ 19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8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8" y="0"/>
                                        </a:moveTo>
                                        <a:lnTo>
                                          <a:pt x="6" y="0"/>
                                        </a:lnTo>
                                        <a:lnTo>
                                          <a:pt x="0" y="6"/>
                                        </a:lnTo>
                                        <a:lnTo>
                                          <a:pt x="0" y="19"/>
                                        </a:lnTo>
                                        <a:lnTo>
                                          <a:pt x="6" y="25"/>
                                        </a:lnTo>
                                        <a:lnTo>
                                          <a:pt x="369" y="313"/>
                                        </a:lnTo>
                                        <a:lnTo>
                                          <a:pt x="381" y="313"/>
                                        </a:lnTo>
                                        <a:lnTo>
                                          <a:pt x="387" y="307"/>
                                        </a:lnTo>
                                        <a:lnTo>
                                          <a:pt x="387" y="295"/>
                                        </a:lnTo>
                                        <a:lnTo>
                                          <a:pt x="381" y="289"/>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6" name="Freeform 744"/>
                                <wps:cNvSpPr>
                                  <a:spLocks/>
                                </wps:cNvSpPr>
                                <wps:spPr bwMode="auto">
                                  <a:xfrm>
                                    <a:off x="5114" y="2290"/>
                                    <a:ext cx="388" cy="313"/>
                                  </a:xfrm>
                                  <a:custGeom>
                                    <a:avLst/>
                                    <a:gdLst>
                                      <a:gd name="T0" fmla="*/ 7 w 388"/>
                                      <a:gd name="T1" fmla="*/ 289 h 313"/>
                                      <a:gd name="T2" fmla="*/ 0 w 388"/>
                                      <a:gd name="T3" fmla="*/ 295 h 313"/>
                                      <a:gd name="T4" fmla="*/ 0 w 388"/>
                                      <a:gd name="T5" fmla="*/ 307 h 313"/>
                                      <a:gd name="T6" fmla="*/ 7 w 388"/>
                                      <a:gd name="T7" fmla="*/ 313 h 313"/>
                                      <a:gd name="T8" fmla="*/ 19 w 388"/>
                                      <a:gd name="T9" fmla="*/ 313 h 313"/>
                                      <a:gd name="T10" fmla="*/ 381 w 388"/>
                                      <a:gd name="T11" fmla="*/ 25 h 313"/>
                                      <a:gd name="T12" fmla="*/ 388 w 388"/>
                                      <a:gd name="T13" fmla="*/ 19 h 313"/>
                                      <a:gd name="T14" fmla="*/ 388 w 388"/>
                                      <a:gd name="T15" fmla="*/ 6 h 313"/>
                                      <a:gd name="T16" fmla="*/ 381 w 388"/>
                                      <a:gd name="T17" fmla="*/ 0 h 313"/>
                                      <a:gd name="T18" fmla="*/ 369 w 388"/>
                                      <a:gd name="T19" fmla="*/ 0 h 313"/>
                                      <a:gd name="T20" fmla="*/ 7 w 388"/>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7" y="289"/>
                                        </a:moveTo>
                                        <a:lnTo>
                                          <a:pt x="0" y="295"/>
                                        </a:lnTo>
                                        <a:lnTo>
                                          <a:pt x="0" y="307"/>
                                        </a:lnTo>
                                        <a:lnTo>
                                          <a:pt x="7" y="313"/>
                                        </a:lnTo>
                                        <a:lnTo>
                                          <a:pt x="19" y="313"/>
                                        </a:lnTo>
                                        <a:lnTo>
                                          <a:pt x="381" y="25"/>
                                        </a:lnTo>
                                        <a:lnTo>
                                          <a:pt x="388" y="19"/>
                                        </a:lnTo>
                                        <a:lnTo>
                                          <a:pt x="388" y="6"/>
                                        </a:lnTo>
                                        <a:lnTo>
                                          <a:pt x="381" y="0"/>
                                        </a:lnTo>
                                        <a:lnTo>
                                          <a:pt x="369" y="0"/>
                                        </a:lnTo>
                                        <a:lnTo>
                                          <a:pt x="7"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7" name="Freeform 745"/>
                                <wps:cNvSpPr>
                                  <a:spLocks/>
                                </wps:cNvSpPr>
                                <wps:spPr bwMode="auto">
                                  <a:xfrm>
                                    <a:off x="5477" y="1566"/>
                                    <a:ext cx="25" cy="749"/>
                                  </a:xfrm>
                                  <a:custGeom>
                                    <a:avLst/>
                                    <a:gdLst>
                                      <a:gd name="T0" fmla="*/ 0 w 25"/>
                                      <a:gd name="T1" fmla="*/ 737 h 749"/>
                                      <a:gd name="T2" fmla="*/ 0 w 25"/>
                                      <a:gd name="T3" fmla="*/ 743 h 749"/>
                                      <a:gd name="T4" fmla="*/ 6 w 25"/>
                                      <a:gd name="T5" fmla="*/ 743 h 749"/>
                                      <a:gd name="T6" fmla="*/ 6 w 25"/>
                                      <a:gd name="T7" fmla="*/ 749 h 749"/>
                                      <a:gd name="T8" fmla="*/ 18 w 25"/>
                                      <a:gd name="T9" fmla="*/ 749 h 749"/>
                                      <a:gd name="T10" fmla="*/ 18 w 25"/>
                                      <a:gd name="T11" fmla="*/ 743 h 749"/>
                                      <a:gd name="T12" fmla="*/ 25 w 25"/>
                                      <a:gd name="T13" fmla="*/ 743 h 749"/>
                                      <a:gd name="T14" fmla="*/ 25 w 25"/>
                                      <a:gd name="T15" fmla="*/ 6 h 749"/>
                                      <a:gd name="T16" fmla="*/ 18 w 25"/>
                                      <a:gd name="T17" fmla="*/ 6 h 749"/>
                                      <a:gd name="T18" fmla="*/ 18 w 25"/>
                                      <a:gd name="T19" fmla="*/ 0 h 749"/>
                                      <a:gd name="T20" fmla="*/ 6 w 25"/>
                                      <a:gd name="T21" fmla="*/ 0 h 749"/>
                                      <a:gd name="T22" fmla="*/ 6 w 25"/>
                                      <a:gd name="T23" fmla="*/ 6 h 749"/>
                                      <a:gd name="T24" fmla="*/ 0 w 25"/>
                                      <a:gd name="T25" fmla="*/ 6 h 749"/>
                                      <a:gd name="T26" fmla="*/ 0 w 25"/>
                                      <a:gd name="T27" fmla="*/ 12 h 749"/>
                                      <a:gd name="T28" fmla="*/ 0 w 25"/>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0" y="737"/>
                                        </a:moveTo>
                                        <a:lnTo>
                                          <a:pt x="0" y="743"/>
                                        </a:lnTo>
                                        <a:lnTo>
                                          <a:pt x="6" y="743"/>
                                        </a:lnTo>
                                        <a:lnTo>
                                          <a:pt x="6" y="749"/>
                                        </a:lnTo>
                                        <a:lnTo>
                                          <a:pt x="18" y="749"/>
                                        </a:lnTo>
                                        <a:lnTo>
                                          <a:pt x="18" y="743"/>
                                        </a:lnTo>
                                        <a:lnTo>
                                          <a:pt x="25" y="743"/>
                                        </a:lnTo>
                                        <a:lnTo>
                                          <a:pt x="25"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8" name="Freeform 746"/>
                                <wps:cNvSpPr>
                                  <a:spLocks/>
                                </wps:cNvSpPr>
                                <wps:spPr bwMode="auto">
                                  <a:xfrm>
                                    <a:off x="4752" y="2290"/>
                                    <a:ext cx="750" cy="25"/>
                                  </a:xfrm>
                                  <a:custGeom>
                                    <a:avLst/>
                                    <a:gdLst>
                                      <a:gd name="T0" fmla="*/ 12 w 750"/>
                                      <a:gd name="T1" fmla="*/ 0 h 25"/>
                                      <a:gd name="T2" fmla="*/ 6 w 750"/>
                                      <a:gd name="T3" fmla="*/ 0 h 25"/>
                                      <a:gd name="T4" fmla="*/ 6 w 750"/>
                                      <a:gd name="T5" fmla="*/ 6 h 25"/>
                                      <a:gd name="T6" fmla="*/ 0 w 750"/>
                                      <a:gd name="T7" fmla="*/ 6 h 25"/>
                                      <a:gd name="T8" fmla="*/ 0 w 750"/>
                                      <a:gd name="T9" fmla="*/ 19 h 25"/>
                                      <a:gd name="T10" fmla="*/ 6 w 750"/>
                                      <a:gd name="T11" fmla="*/ 19 h 25"/>
                                      <a:gd name="T12" fmla="*/ 6 w 750"/>
                                      <a:gd name="T13" fmla="*/ 25 h 25"/>
                                      <a:gd name="T14" fmla="*/ 743 w 750"/>
                                      <a:gd name="T15" fmla="*/ 25 h 25"/>
                                      <a:gd name="T16" fmla="*/ 743 w 750"/>
                                      <a:gd name="T17" fmla="*/ 19 h 25"/>
                                      <a:gd name="T18" fmla="*/ 750 w 750"/>
                                      <a:gd name="T19" fmla="*/ 19 h 25"/>
                                      <a:gd name="T20" fmla="*/ 750 w 750"/>
                                      <a:gd name="T21" fmla="*/ 6 h 25"/>
                                      <a:gd name="T22" fmla="*/ 743 w 750"/>
                                      <a:gd name="T23" fmla="*/ 6 h 25"/>
                                      <a:gd name="T24" fmla="*/ 743 w 750"/>
                                      <a:gd name="T25" fmla="*/ 0 h 25"/>
                                      <a:gd name="T26" fmla="*/ 737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9"/>
                                        </a:lnTo>
                                        <a:lnTo>
                                          <a:pt x="6" y="19"/>
                                        </a:lnTo>
                                        <a:lnTo>
                                          <a:pt x="6" y="25"/>
                                        </a:lnTo>
                                        <a:lnTo>
                                          <a:pt x="743" y="25"/>
                                        </a:lnTo>
                                        <a:lnTo>
                                          <a:pt x="743" y="19"/>
                                        </a:lnTo>
                                        <a:lnTo>
                                          <a:pt x="750" y="19"/>
                                        </a:lnTo>
                                        <a:lnTo>
                                          <a:pt x="750" y="6"/>
                                        </a:lnTo>
                                        <a:lnTo>
                                          <a:pt x="743" y="6"/>
                                        </a:lnTo>
                                        <a:lnTo>
                                          <a:pt x="743" y="0"/>
                                        </a:lnTo>
                                        <a:lnTo>
                                          <a:pt x="737"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9" name="Freeform 747"/>
                                <wps:cNvSpPr>
                                  <a:spLocks/>
                                </wps:cNvSpPr>
                                <wps:spPr bwMode="auto">
                                  <a:xfrm>
                                    <a:off x="4758" y="1492"/>
                                    <a:ext cx="737" cy="92"/>
                                  </a:xfrm>
                                  <a:custGeom>
                                    <a:avLst/>
                                    <a:gdLst>
                                      <a:gd name="T0" fmla="*/ 0 w 737"/>
                                      <a:gd name="T1" fmla="*/ 92 h 92"/>
                                      <a:gd name="T2" fmla="*/ 12 w 737"/>
                                      <a:gd name="T3" fmla="*/ 68 h 92"/>
                                      <a:gd name="T4" fmla="*/ 18 w 737"/>
                                      <a:gd name="T5" fmla="*/ 55 h 92"/>
                                      <a:gd name="T6" fmla="*/ 49 w 737"/>
                                      <a:gd name="T7" fmla="*/ 37 h 92"/>
                                      <a:gd name="T8" fmla="*/ 55 w 737"/>
                                      <a:gd name="T9" fmla="*/ 25 h 92"/>
                                      <a:gd name="T10" fmla="*/ 67 w 737"/>
                                      <a:gd name="T11" fmla="*/ 18 h 92"/>
                                      <a:gd name="T12" fmla="*/ 104 w 737"/>
                                      <a:gd name="T13" fmla="*/ 12 h 92"/>
                                      <a:gd name="T14" fmla="*/ 154 w 737"/>
                                      <a:gd name="T15" fmla="*/ 18 h 92"/>
                                      <a:gd name="T16" fmla="*/ 160 w 737"/>
                                      <a:gd name="T17" fmla="*/ 12 h 92"/>
                                      <a:gd name="T18" fmla="*/ 190 w 737"/>
                                      <a:gd name="T19" fmla="*/ 18 h 92"/>
                                      <a:gd name="T20" fmla="*/ 240 w 737"/>
                                      <a:gd name="T21" fmla="*/ 25 h 92"/>
                                      <a:gd name="T22" fmla="*/ 276 w 737"/>
                                      <a:gd name="T23" fmla="*/ 31 h 92"/>
                                      <a:gd name="T24" fmla="*/ 301 w 737"/>
                                      <a:gd name="T25" fmla="*/ 37 h 92"/>
                                      <a:gd name="T26" fmla="*/ 326 w 737"/>
                                      <a:gd name="T27" fmla="*/ 43 h 92"/>
                                      <a:gd name="T28" fmla="*/ 344 w 737"/>
                                      <a:gd name="T29" fmla="*/ 49 h 92"/>
                                      <a:gd name="T30" fmla="*/ 369 w 737"/>
                                      <a:gd name="T31" fmla="*/ 55 h 92"/>
                                      <a:gd name="T32" fmla="*/ 393 w 737"/>
                                      <a:gd name="T33" fmla="*/ 61 h 92"/>
                                      <a:gd name="T34" fmla="*/ 418 w 737"/>
                                      <a:gd name="T35" fmla="*/ 68 h 92"/>
                                      <a:gd name="T36" fmla="*/ 442 w 737"/>
                                      <a:gd name="T37" fmla="*/ 74 h 92"/>
                                      <a:gd name="T38" fmla="*/ 467 w 737"/>
                                      <a:gd name="T39" fmla="*/ 80 h 92"/>
                                      <a:gd name="T40" fmla="*/ 492 w 737"/>
                                      <a:gd name="T41" fmla="*/ 86 h 92"/>
                                      <a:gd name="T42" fmla="*/ 516 w 737"/>
                                      <a:gd name="T43" fmla="*/ 92 h 92"/>
                                      <a:gd name="T44" fmla="*/ 737 w 737"/>
                                      <a:gd name="T45" fmla="*/ 80 h 92"/>
                                      <a:gd name="T46" fmla="*/ 516 w 737"/>
                                      <a:gd name="T47" fmla="*/ 80 h 92"/>
                                      <a:gd name="T48" fmla="*/ 492 w 737"/>
                                      <a:gd name="T49" fmla="*/ 74 h 92"/>
                                      <a:gd name="T50" fmla="*/ 467 w 737"/>
                                      <a:gd name="T51" fmla="*/ 68 h 92"/>
                                      <a:gd name="T52" fmla="*/ 442 w 737"/>
                                      <a:gd name="T53" fmla="*/ 61 h 92"/>
                                      <a:gd name="T54" fmla="*/ 418 w 737"/>
                                      <a:gd name="T55" fmla="*/ 55 h 92"/>
                                      <a:gd name="T56" fmla="*/ 393 w 737"/>
                                      <a:gd name="T57" fmla="*/ 49 h 92"/>
                                      <a:gd name="T58" fmla="*/ 369 w 737"/>
                                      <a:gd name="T59" fmla="*/ 43 h 92"/>
                                      <a:gd name="T60" fmla="*/ 344 w 737"/>
                                      <a:gd name="T61" fmla="*/ 37 h 92"/>
                                      <a:gd name="T62" fmla="*/ 326 w 737"/>
                                      <a:gd name="T63" fmla="*/ 31 h 92"/>
                                      <a:gd name="T64" fmla="*/ 301 w 737"/>
                                      <a:gd name="T65" fmla="*/ 25 h 92"/>
                                      <a:gd name="T66" fmla="*/ 276 w 737"/>
                                      <a:gd name="T67" fmla="*/ 18 h 92"/>
                                      <a:gd name="T68" fmla="*/ 240 w 737"/>
                                      <a:gd name="T69" fmla="*/ 12 h 92"/>
                                      <a:gd name="T70" fmla="*/ 190 w 737"/>
                                      <a:gd name="T71" fmla="*/ 6 h 92"/>
                                      <a:gd name="T72" fmla="*/ 160 w 737"/>
                                      <a:gd name="T73" fmla="*/ 0 h 92"/>
                                      <a:gd name="T74" fmla="*/ 154 w 737"/>
                                      <a:gd name="T75" fmla="*/ 6 h 92"/>
                                      <a:gd name="T76" fmla="*/ 104 w 737"/>
                                      <a:gd name="T77" fmla="*/ 0 h 92"/>
                                      <a:gd name="T78" fmla="*/ 67 w 737"/>
                                      <a:gd name="T79" fmla="*/ 6 h 92"/>
                                      <a:gd name="T80" fmla="*/ 55 w 737"/>
                                      <a:gd name="T81" fmla="*/ 12 h 92"/>
                                      <a:gd name="T82" fmla="*/ 37 w 737"/>
                                      <a:gd name="T83" fmla="*/ 18 h 92"/>
                                      <a:gd name="T84" fmla="*/ 24 w 737"/>
                                      <a:gd name="T85" fmla="*/ 25 h 92"/>
                                      <a:gd name="T86" fmla="*/ 6 w 737"/>
                                      <a:gd name="T87" fmla="*/ 55 h 92"/>
                                      <a:gd name="T88" fmla="*/ 0 w 737"/>
                                      <a:gd name="T89" fmla="*/ 68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7" h="92">
                                        <a:moveTo>
                                          <a:pt x="0" y="86"/>
                                        </a:moveTo>
                                        <a:lnTo>
                                          <a:pt x="0" y="92"/>
                                        </a:lnTo>
                                        <a:lnTo>
                                          <a:pt x="12" y="92"/>
                                        </a:lnTo>
                                        <a:lnTo>
                                          <a:pt x="12" y="68"/>
                                        </a:lnTo>
                                        <a:lnTo>
                                          <a:pt x="18" y="61"/>
                                        </a:lnTo>
                                        <a:lnTo>
                                          <a:pt x="18" y="55"/>
                                        </a:lnTo>
                                        <a:lnTo>
                                          <a:pt x="37" y="37"/>
                                        </a:lnTo>
                                        <a:lnTo>
                                          <a:pt x="49" y="37"/>
                                        </a:lnTo>
                                        <a:lnTo>
                                          <a:pt x="49" y="31"/>
                                        </a:lnTo>
                                        <a:lnTo>
                                          <a:pt x="55" y="25"/>
                                        </a:lnTo>
                                        <a:lnTo>
                                          <a:pt x="61" y="25"/>
                                        </a:lnTo>
                                        <a:lnTo>
                                          <a:pt x="67" y="18"/>
                                        </a:lnTo>
                                        <a:lnTo>
                                          <a:pt x="98" y="18"/>
                                        </a:lnTo>
                                        <a:lnTo>
                                          <a:pt x="104" y="12"/>
                                        </a:lnTo>
                                        <a:lnTo>
                                          <a:pt x="141" y="12"/>
                                        </a:lnTo>
                                        <a:lnTo>
                                          <a:pt x="154" y="18"/>
                                        </a:lnTo>
                                        <a:lnTo>
                                          <a:pt x="160" y="18"/>
                                        </a:lnTo>
                                        <a:lnTo>
                                          <a:pt x="160" y="12"/>
                                        </a:lnTo>
                                        <a:lnTo>
                                          <a:pt x="178" y="12"/>
                                        </a:lnTo>
                                        <a:lnTo>
                                          <a:pt x="190" y="18"/>
                                        </a:lnTo>
                                        <a:lnTo>
                                          <a:pt x="227" y="18"/>
                                        </a:lnTo>
                                        <a:lnTo>
                                          <a:pt x="240" y="25"/>
                                        </a:lnTo>
                                        <a:lnTo>
                                          <a:pt x="264" y="25"/>
                                        </a:lnTo>
                                        <a:lnTo>
                                          <a:pt x="276" y="31"/>
                                        </a:lnTo>
                                        <a:lnTo>
                                          <a:pt x="289" y="31"/>
                                        </a:lnTo>
                                        <a:lnTo>
                                          <a:pt x="301" y="37"/>
                                        </a:lnTo>
                                        <a:lnTo>
                                          <a:pt x="313" y="37"/>
                                        </a:lnTo>
                                        <a:lnTo>
                                          <a:pt x="326" y="43"/>
                                        </a:lnTo>
                                        <a:lnTo>
                                          <a:pt x="332" y="43"/>
                                        </a:lnTo>
                                        <a:lnTo>
                                          <a:pt x="344" y="49"/>
                                        </a:lnTo>
                                        <a:lnTo>
                                          <a:pt x="356" y="49"/>
                                        </a:lnTo>
                                        <a:lnTo>
                                          <a:pt x="369" y="55"/>
                                        </a:lnTo>
                                        <a:lnTo>
                                          <a:pt x="381" y="55"/>
                                        </a:lnTo>
                                        <a:lnTo>
                                          <a:pt x="393" y="61"/>
                                        </a:lnTo>
                                        <a:lnTo>
                                          <a:pt x="406" y="61"/>
                                        </a:lnTo>
                                        <a:lnTo>
                                          <a:pt x="418" y="68"/>
                                        </a:lnTo>
                                        <a:lnTo>
                                          <a:pt x="430" y="68"/>
                                        </a:lnTo>
                                        <a:lnTo>
                                          <a:pt x="442" y="74"/>
                                        </a:lnTo>
                                        <a:lnTo>
                                          <a:pt x="455" y="74"/>
                                        </a:lnTo>
                                        <a:lnTo>
                                          <a:pt x="467" y="80"/>
                                        </a:lnTo>
                                        <a:lnTo>
                                          <a:pt x="479" y="80"/>
                                        </a:lnTo>
                                        <a:lnTo>
                                          <a:pt x="492" y="86"/>
                                        </a:lnTo>
                                        <a:lnTo>
                                          <a:pt x="504" y="86"/>
                                        </a:lnTo>
                                        <a:lnTo>
                                          <a:pt x="516" y="92"/>
                                        </a:lnTo>
                                        <a:lnTo>
                                          <a:pt x="737" y="92"/>
                                        </a:lnTo>
                                        <a:lnTo>
                                          <a:pt x="737" y="80"/>
                                        </a:lnTo>
                                        <a:lnTo>
                                          <a:pt x="731" y="80"/>
                                        </a:lnTo>
                                        <a:lnTo>
                                          <a:pt x="516" y="80"/>
                                        </a:lnTo>
                                        <a:lnTo>
                                          <a:pt x="504" y="74"/>
                                        </a:lnTo>
                                        <a:lnTo>
                                          <a:pt x="492" y="74"/>
                                        </a:lnTo>
                                        <a:lnTo>
                                          <a:pt x="479" y="68"/>
                                        </a:lnTo>
                                        <a:lnTo>
                                          <a:pt x="467" y="68"/>
                                        </a:lnTo>
                                        <a:lnTo>
                                          <a:pt x="455" y="61"/>
                                        </a:lnTo>
                                        <a:lnTo>
                                          <a:pt x="442" y="61"/>
                                        </a:lnTo>
                                        <a:lnTo>
                                          <a:pt x="430" y="55"/>
                                        </a:lnTo>
                                        <a:lnTo>
                                          <a:pt x="418" y="55"/>
                                        </a:lnTo>
                                        <a:lnTo>
                                          <a:pt x="406" y="49"/>
                                        </a:lnTo>
                                        <a:lnTo>
                                          <a:pt x="393" y="49"/>
                                        </a:lnTo>
                                        <a:lnTo>
                                          <a:pt x="381" y="43"/>
                                        </a:lnTo>
                                        <a:lnTo>
                                          <a:pt x="369" y="43"/>
                                        </a:lnTo>
                                        <a:lnTo>
                                          <a:pt x="356" y="37"/>
                                        </a:lnTo>
                                        <a:lnTo>
                                          <a:pt x="344" y="37"/>
                                        </a:lnTo>
                                        <a:lnTo>
                                          <a:pt x="332" y="31"/>
                                        </a:lnTo>
                                        <a:lnTo>
                                          <a:pt x="326" y="31"/>
                                        </a:lnTo>
                                        <a:lnTo>
                                          <a:pt x="313" y="25"/>
                                        </a:lnTo>
                                        <a:lnTo>
                                          <a:pt x="301" y="25"/>
                                        </a:lnTo>
                                        <a:lnTo>
                                          <a:pt x="289" y="18"/>
                                        </a:lnTo>
                                        <a:lnTo>
                                          <a:pt x="276" y="18"/>
                                        </a:lnTo>
                                        <a:lnTo>
                                          <a:pt x="264" y="12"/>
                                        </a:lnTo>
                                        <a:lnTo>
                                          <a:pt x="240" y="12"/>
                                        </a:lnTo>
                                        <a:lnTo>
                                          <a:pt x="227" y="6"/>
                                        </a:lnTo>
                                        <a:lnTo>
                                          <a:pt x="190" y="6"/>
                                        </a:lnTo>
                                        <a:lnTo>
                                          <a:pt x="178" y="0"/>
                                        </a:lnTo>
                                        <a:lnTo>
                                          <a:pt x="160" y="0"/>
                                        </a:lnTo>
                                        <a:lnTo>
                                          <a:pt x="147" y="6"/>
                                        </a:lnTo>
                                        <a:lnTo>
                                          <a:pt x="154" y="6"/>
                                        </a:lnTo>
                                        <a:lnTo>
                                          <a:pt x="141" y="0"/>
                                        </a:lnTo>
                                        <a:lnTo>
                                          <a:pt x="104" y="0"/>
                                        </a:lnTo>
                                        <a:lnTo>
                                          <a:pt x="98" y="6"/>
                                        </a:lnTo>
                                        <a:lnTo>
                                          <a:pt x="67" y="6"/>
                                        </a:lnTo>
                                        <a:lnTo>
                                          <a:pt x="61" y="12"/>
                                        </a:lnTo>
                                        <a:lnTo>
                                          <a:pt x="55" y="12"/>
                                        </a:lnTo>
                                        <a:lnTo>
                                          <a:pt x="49" y="18"/>
                                        </a:lnTo>
                                        <a:lnTo>
                                          <a:pt x="37" y="18"/>
                                        </a:lnTo>
                                        <a:lnTo>
                                          <a:pt x="37" y="25"/>
                                        </a:lnTo>
                                        <a:lnTo>
                                          <a:pt x="24" y="25"/>
                                        </a:lnTo>
                                        <a:lnTo>
                                          <a:pt x="24" y="37"/>
                                        </a:lnTo>
                                        <a:lnTo>
                                          <a:pt x="6" y="55"/>
                                        </a:lnTo>
                                        <a:lnTo>
                                          <a:pt x="6" y="61"/>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90" name="Rectangle 748"/>
                                <wps:cNvSpPr>
                                  <a:spLocks noChangeArrowheads="1"/>
                                </wps:cNvSpPr>
                                <wps:spPr bwMode="auto">
                                  <a:xfrm>
                                    <a:off x="512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1" name="Rectangle 749"/>
                                <wps:cNvSpPr>
                                  <a:spLocks noChangeArrowheads="1"/>
                                </wps:cNvSpPr>
                                <wps:spPr bwMode="auto">
                                  <a:xfrm>
                                    <a:off x="512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2" name="Rectangle 750"/>
                                <wps:cNvSpPr>
                                  <a:spLocks noChangeArrowheads="1"/>
                                </wps:cNvSpPr>
                                <wps:spPr bwMode="auto">
                                  <a:xfrm>
                                    <a:off x="512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3" name="Rectangle 751"/>
                                <wps:cNvSpPr>
                                  <a:spLocks noChangeArrowheads="1"/>
                                </wps:cNvSpPr>
                                <wps:spPr bwMode="auto">
                                  <a:xfrm>
                                    <a:off x="512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4" name="Rectangle 752"/>
                                <wps:cNvSpPr>
                                  <a:spLocks noChangeArrowheads="1"/>
                                </wps:cNvSpPr>
                                <wps:spPr bwMode="auto">
                                  <a:xfrm>
                                    <a:off x="512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5" name="Rectangle 753"/>
                                <wps:cNvSpPr>
                                  <a:spLocks noChangeArrowheads="1"/>
                                </wps:cNvSpPr>
                                <wps:spPr bwMode="auto">
                                  <a:xfrm>
                                    <a:off x="512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6" name="Rectangle 754"/>
                                <wps:cNvSpPr>
                                  <a:spLocks noChangeArrowheads="1"/>
                                </wps:cNvSpPr>
                                <wps:spPr bwMode="auto">
                                  <a:xfrm>
                                    <a:off x="512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7" name="Rectangle 755"/>
                                <wps:cNvSpPr>
                                  <a:spLocks noChangeArrowheads="1"/>
                                </wps:cNvSpPr>
                                <wps:spPr bwMode="auto">
                                  <a:xfrm>
                                    <a:off x="512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8" name="Rectangle 756"/>
                                <wps:cNvSpPr>
                                  <a:spLocks noChangeArrowheads="1"/>
                                </wps:cNvSpPr>
                                <wps:spPr bwMode="auto">
                                  <a:xfrm>
                                    <a:off x="512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9" name="Rectangle 757"/>
                                <wps:cNvSpPr>
                                  <a:spLocks noChangeArrowheads="1"/>
                                </wps:cNvSpPr>
                                <wps:spPr bwMode="auto">
                                  <a:xfrm>
                                    <a:off x="512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0" name="Rectangle 758"/>
                                <wps:cNvSpPr>
                                  <a:spLocks noChangeArrowheads="1"/>
                                </wps:cNvSpPr>
                                <wps:spPr bwMode="auto">
                                  <a:xfrm>
                                    <a:off x="512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1" name="Rectangle 759"/>
                                <wps:cNvSpPr>
                                  <a:spLocks noChangeArrowheads="1"/>
                                </wps:cNvSpPr>
                                <wps:spPr bwMode="auto">
                                  <a:xfrm>
                                    <a:off x="512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2" name="Rectangle 760"/>
                                <wps:cNvSpPr>
                                  <a:spLocks noChangeArrowheads="1"/>
                                </wps:cNvSpPr>
                                <wps:spPr bwMode="auto">
                                  <a:xfrm>
                                    <a:off x="512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3" name="Rectangle 761"/>
                                <wps:cNvSpPr>
                                  <a:spLocks noChangeArrowheads="1"/>
                                </wps:cNvSpPr>
                                <wps:spPr bwMode="auto">
                                  <a:xfrm>
                                    <a:off x="512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4" name="Rectangle 762"/>
                                <wps:cNvSpPr>
                                  <a:spLocks noChangeArrowheads="1"/>
                                </wps:cNvSpPr>
                                <wps:spPr bwMode="auto">
                                  <a:xfrm>
                                    <a:off x="512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5" name="Rectangle 763"/>
                                <wps:cNvSpPr>
                                  <a:spLocks noChangeArrowheads="1"/>
                                </wps:cNvSpPr>
                                <wps:spPr bwMode="auto">
                                  <a:xfrm>
                                    <a:off x="512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6" name="Rectangle 764"/>
                                <wps:cNvSpPr>
                                  <a:spLocks noChangeArrowheads="1"/>
                                </wps:cNvSpPr>
                                <wps:spPr bwMode="auto">
                                  <a:xfrm>
                                    <a:off x="512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7" name="Rectangle 765"/>
                                <wps:cNvSpPr>
                                  <a:spLocks noChangeArrowheads="1"/>
                                </wps:cNvSpPr>
                                <wps:spPr bwMode="auto">
                                  <a:xfrm>
                                    <a:off x="512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8" name="Rectangle 766"/>
                                <wps:cNvSpPr>
                                  <a:spLocks noChangeArrowheads="1"/>
                                </wps:cNvSpPr>
                                <wps:spPr bwMode="auto">
                                  <a:xfrm>
                                    <a:off x="512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9" name="Rectangle 767"/>
                                <wps:cNvSpPr>
                                  <a:spLocks noChangeArrowheads="1"/>
                                </wps:cNvSpPr>
                                <wps:spPr bwMode="auto">
                                  <a:xfrm>
                                    <a:off x="512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0" name="Rectangle 768"/>
                                <wps:cNvSpPr>
                                  <a:spLocks noChangeArrowheads="1"/>
                                </wps:cNvSpPr>
                                <wps:spPr bwMode="auto">
                                  <a:xfrm>
                                    <a:off x="512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111" name="Rectangle 769"/>
                              <wps:cNvSpPr>
                                <a:spLocks noChangeArrowheads="1"/>
                              </wps:cNvSpPr>
                              <wps:spPr bwMode="auto">
                                <a:xfrm>
                                  <a:off x="1906909" y="55280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2" name="Rectangle 770"/>
                              <wps:cNvSpPr>
                                <a:spLocks noChangeArrowheads="1"/>
                              </wps:cNvSpPr>
                              <wps:spPr bwMode="auto">
                                <a:xfrm>
                                  <a:off x="1906909" y="5550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3" name="Rectangle 771"/>
                              <wps:cNvSpPr>
                                <a:spLocks noChangeArrowheads="1"/>
                              </wps:cNvSpPr>
                              <wps:spPr bwMode="auto">
                                <a:xfrm>
                                  <a:off x="1906909" y="5572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4" name="Rectangle 772"/>
                              <wps:cNvSpPr>
                                <a:spLocks noChangeArrowheads="1"/>
                              </wps:cNvSpPr>
                              <wps:spPr bwMode="auto">
                                <a:xfrm>
                                  <a:off x="1906909" y="5595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5" name="Rectangle 773"/>
                              <wps:cNvSpPr>
                                <a:spLocks noChangeArrowheads="1"/>
                              </wps:cNvSpPr>
                              <wps:spPr bwMode="auto">
                                <a:xfrm>
                                  <a:off x="1906909" y="56173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6" name="Rectangle 774"/>
                              <wps:cNvSpPr>
                                <a:spLocks noChangeArrowheads="1"/>
                              </wps:cNvSpPr>
                              <wps:spPr bwMode="auto">
                                <a:xfrm>
                                  <a:off x="1906909" y="5643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7" name="Rectangle 775"/>
                              <wps:cNvSpPr>
                                <a:spLocks noChangeArrowheads="1"/>
                              </wps:cNvSpPr>
                              <wps:spPr bwMode="auto">
                                <a:xfrm>
                                  <a:off x="1906909" y="5665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8" name="Rectangle 776"/>
                              <wps:cNvSpPr>
                                <a:spLocks noChangeArrowheads="1"/>
                              </wps:cNvSpPr>
                              <wps:spPr bwMode="auto">
                                <a:xfrm>
                                  <a:off x="1906909" y="5688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9" name="Rectangle 777"/>
                              <wps:cNvSpPr>
                                <a:spLocks noChangeArrowheads="1"/>
                              </wps:cNvSpPr>
                              <wps:spPr bwMode="auto">
                                <a:xfrm>
                                  <a:off x="1906909" y="5710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0" name="Rectangle 778"/>
                              <wps:cNvSpPr>
                                <a:spLocks noChangeArrowheads="1"/>
                              </wps:cNvSpPr>
                              <wps:spPr bwMode="auto">
                                <a:xfrm>
                                  <a:off x="1906909" y="5732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1" name="Rectangle 779"/>
                              <wps:cNvSpPr>
                                <a:spLocks noChangeArrowheads="1"/>
                              </wps:cNvSpPr>
                              <wps:spPr bwMode="auto">
                                <a:xfrm>
                                  <a:off x="1906909" y="5754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2" name="Rectangle 780"/>
                              <wps:cNvSpPr>
                                <a:spLocks noChangeArrowheads="1"/>
                              </wps:cNvSpPr>
                              <wps:spPr bwMode="auto">
                                <a:xfrm>
                                  <a:off x="1906909" y="5777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3" name="Rectangle 781"/>
                              <wps:cNvSpPr>
                                <a:spLocks noChangeArrowheads="1"/>
                              </wps:cNvSpPr>
                              <wps:spPr bwMode="auto">
                                <a:xfrm>
                                  <a:off x="1906909" y="5803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4" name="Rectangle 782"/>
                              <wps:cNvSpPr>
                                <a:spLocks noChangeArrowheads="1"/>
                              </wps:cNvSpPr>
                              <wps:spPr bwMode="auto">
                                <a:xfrm>
                                  <a:off x="1906909" y="5825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5" name="Rectangle 783"/>
                              <wps:cNvSpPr>
                                <a:spLocks noChangeArrowheads="1"/>
                              </wps:cNvSpPr>
                              <wps:spPr bwMode="auto">
                                <a:xfrm>
                                  <a:off x="1906909" y="5847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6" name="Rectangle 784"/>
                              <wps:cNvSpPr>
                                <a:spLocks noChangeArrowheads="1"/>
                              </wps:cNvSpPr>
                              <wps:spPr bwMode="auto">
                                <a:xfrm>
                                  <a:off x="1906909" y="5870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7" name="Rectangle 785"/>
                              <wps:cNvSpPr>
                                <a:spLocks noChangeArrowheads="1"/>
                              </wps:cNvSpPr>
                              <wps:spPr bwMode="auto">
                                <a:xfrm>
                                  <a:off x="1906909" y="5892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8" name="Rectangle 786"/>
                              <wps:cNvSpPr>
                                <a:spLocks noChangeArrowheads="1"/>
                              </wps:cNvSpPr>
                              <wps:spPr bwMode="auto">
                                <a:xfrm>
                                  <a:off x="1906909" y="5914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9" name="Rectangle 787"/>
                              <wps:cNvSpPr>
                                <a:spLocks noChangeArrowheads="1"/>
                              </wps:cNvSpPr>
                              <wps:spPr bwMode="auto">
                                <a:xfrm>
                                  <a:off x="1906909" y="59372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0" name="Rectangle 788"/>
                              <wps:cNvSpPr>
                                <a:spLocks noChangeArrowheads="1"/>
                              </wps:cNvSpPr>
                              <wps:spPr bwMode="auto">
                                <a:xfrm>
                                  <a:off x="1906909" y="5963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1" name="Rectangle 789"/>
                              <wps:cNvSpPr>
                                <a:spLocks noChangeArrowheads="1"/>
                              </wps:cNvSpPr>
                              <wps:spPr bwMode="auto">
                                <a:xfrm>
                                  <a:off x="1906909" y="5985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2" name="Rectangle 790"/>
                              <wps:cNvSpPr>
                                <a:spLocks noChangeArrowheads="1"/>
                              </wps:cNvSpPr>
                              <wps:spPr bwMode="auto">
                                <a:xfrm>
                                  <a:off x="1906909" y="6007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3" name="Rectangle 791"/>
                              <wps:cNvSpPr>
                                <a:spLocks noChangeArrowheads="1"/>
                              </wps:cNvSpPr>
                              <wps:spPr bwMode="auto">
                                <a:xfrm>
                                  <a:off x="1906909" y="6030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4" name="Rectangle 792"/>
                              <wps:cNvSpPr>
                                <a:spLocks noChangeArrowheads="1"/>
                              </wps:cNvSpPr>
                              <wps:spPr bwMode="auto">
                                <a:xfrm>
                                  <a:off x="1906909" y="6052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5" name="Rectangle 793"/>
                              <wps:cNvSpPr>
                                <a:spLocks noChangeArrowheads="1"/>
                              </wps:cNvSpPr>
                              <wps:spPr bwMode="auto">
                                <a:xfrm>
                                  <a:off x="1906909" y="6074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6" name="Rectangle 794"/>
                              <wps:cNvSpPr>
                                <a:spLocks noChangeArrowheads="1"/>
                              </wps:cNvSpPr>
                              <wps:spPr bwMode="auto">
                                <a:xfrm>
                                  <a:off x="1906909" y="60972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7" name="Rectangle 795"/>
                              <wps:cNvSpPr>
                                <a:spLocks noChangeArrowheads="1"/>
                              </wps:cNvSpPr>
                              <wps:spPr bwMode="auto">
                                <a:xfrm>
                                  <a:off x="1906909" y="6123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8" name="Rectangle 796"/>
                              <wps:cNvSpPr>
                                <a:spLocks noChangeArrowheads="1"/>
                              </wps:cNvSpPr>
                              <wps:spPr bwMode="auto">
                                <a:xfrm>
                                  <a:off x="1906909" y="6145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9" name="Rectangle 797"/>
                              <wps:cNvSpPr>
                                <a:spLocks noChangeArrowheads="1"/>
                              </wps:cNvSpPr>
                              <wps:spPr bwMode="auto">
                                <a:xfrm>
                                  <a:off x="1906909" y="6167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0" name="Rectangle 798"/>
                              <wps:cNvSpPr>
                                <a:spLocks noChangeArrowheads="1"/>
                              </wps:cNvSpPr>
                              <wps:spPr bwMode="auto">
                                <a:xfrm>
                                  <a:off x="1906909" y="6190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1" name="Rectangle 799"/>
                              <wps:cNvSpPr>
                                <a:spLocks noChangeArrowheads="1"/>
                              </wps:cNvSpPr>
                              <wps:spPr bwMode="auto">
                                <a:xfrm>
                                  <a:off x="1906909" y="62125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2" name="Rectangle 800"/>
                              <wps:cNvSpPr>
                                <a:spLocks noChangeArrowheads="1"/>
                              </wps:cNvSpPr>
                              <wps:spPr bwMode="auto">
                                <a:xfrm>
                                  <a:off x="1906909" y="62348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3" name="Rectangle 801"/>
                              <wps:cNvSpPr>
                                <a:spLocks noChangeArrowheads="1"/>
                              </wps:cNvSpPr>
                              <wps:spPr bwMode="auto">
                                <a:xfrm>
                                  <a:off x="1906909" y="62571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4" name="Rectangle 802"/>
                              <wps:cNvSpPr>
                                <a:spLocks noChangeArrowheads="1"/>
                              </wps:cNvSpPr>
                              <wps:spPr bwMode="auto">
                                <a:xfrm>
                                  <a:off x="1906909" y="6283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5" name="Rectangle 803"/>
                              <wps:cNvSpPr>
                                <a:spLocks noChangeArrowheads="1"/>
                              </wps:cNvSpPr>
                              <wps:spPr bwMode="auto">
                                <a:xfrm>
                                  <a:off x="1906909" y="63055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6" name="Rectangle 804"/>
                              <wps:cNvSpPr>
                                <a:spLocks noChangeArrowheads="1"/>
                              </wps:cNvSpPr>
                              <wps:spPr bwMode="auto">
                                <a:xfrm>
                                  <a:off x="1906909" y="63278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7" name="Rectangle 805"/>
                              <wps:cNvSpPr>
                                <a:spLocks noChangeArrowheads="1"/>
                              </wps:cNvSpPr>
                              <wps:spPr bwMode="auto">
                                <a:xfrm>
                                  <a:off x="1906909" y="6350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8" name="Rectangle 806"/>
                              <wps:cNvSpPr>
                                <a:spLocks noChangeArrowheads="1"/>
                              </wps:cNvSpPr>
                              <wps:spPr bwMode="auto">
                                <a:xfrm>
                                  <a:off x="1906909" y="6372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9" name="Rectangle 807"/>
                              <wps:cNvSpPr>
                                <a:spLocks noChangeArrowheads="1"/>
                              </wps:cNvSpPr>
                              <wps:spPr bwMode="auto">
                                <a:xfrm>
                                  <a:off x="1906909" y="6394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0" name="Rectangle 808"/>
                              <wps:cNvSpPr>
                                <a:spLocks noChangeArrowheads="1"/>
                              </wps:cNvSpPr>
                              <wps:spPr bwMode="auto">
                                <a:xfrm>
                                  <a:off x="1906909" y="64171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1" name="Rectangle 809"/>
                              <wps:cNvSpPr>
                                <a:spLocks noChangeArrowheads="1"/>
                              </wps:cNvSpPr>
                              <wps:spPr bwMode="auto">
                                <a:xfrm>
                                  <a:off x="1906909" y="6443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2" name="Rectangle 810"/>
                              <wps:cNvSpPr>
                                <a:spLocks noChangeArrowheads="1"/>
                              </wps:cNvSpPr>
                              <wps:spPr bwMode="auto">
                                <a:xfrm>
                                  <a:off x="1906909" y="6465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3" name="Rectangle 811"/>
                              <wps:cNvSpPr>
                                <a:spLocks noChangeArrowheads="1"/>
                              </wps:cNvSpPr>
                              <wps:spPr bwMode="auto">
                                <a:xfrm>
                                  <a:off x="1906909" y="6487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4" name="Rectangle 812"/>
                              <wps:cNvSpPr>
                                <a:spLocks noChangeArrowheads="1"/>
                              </wps:cNvSpPr>
                              <wps:spPr bwMode="auto">
                                <a:xfrm>
                                  <a:off x="1906909" y="65101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5" name="Rectangle 813"/>
                              <wps:cNvSpPr>
                                <a:spLocks noChangeArrowheads="1"/>
                              </wps:cNvSpPr>
                              <wps:spPr bwMode="auto">
                                <a:xfrm>
                                  <a:off x="1906909" y="6532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6" name="Rectangle 814"/>
                              <wps:cNvSpPr>
                                <a:spLocks noChangeArrowheads="1"/>
                              </wps:cNvSpPr>
                              <wps:spPr bwMode="auto">
                                <a:xfrm>
                                  <a:off x="1906909" y="6554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7" name="Rectangle 815"/>
                              <wps:cNvSpPr>
                                <a:spLocks noChangeArrowheads="1"/>
                              </wps:cNvSpPr>
                              <wps:spPr bwMode="auto">
                                <a:xfrm>
                                  <a:off x="1906909" y="6577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8" name="Rectangle 816"/>
                              <wps:cNvSpPr>
                                <a:spLocks noChangeArrowheads="1"/>
                              </wps:cNvSpPr>
                              <wps:spPr bwMode="auto">
                                <a:xfrm>
                                  <a:off x="1906909" y="6599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9" name="Rectangle 817"/>
                              <wps:cNvSpPr>
                                <a:spLocks noChangeArrowheads="1"/>
                              </wps:cNvSpPr>
                              <wps:spPr bwMode="auto">
                                <a:xfrm>
                                  <a:off x="1906909" y="6625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0" name="Rectangle 818"/>
                              <wps:cNvSpPr>
                                <a:spLocks noChangeArrowheads="1"/>
                              </wps:cNvSpPr>
                              <wps:spPr bwMode="auto">
                                <a:xfrm>
                                  <a:off x="1906909" y="6647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1" name="Rectangle 819"/>
                              <wps:cNvSpPr>
                                <a:spLocks noChangeArrowheads="1"/>
                              </wps:cNvSpPr>
                              <wps:spPr bwMode="auto">
                                <a:xfrm>
                                  <a:off x="1906909" y="6670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2" name="Rectangle 820"/>
                              <wps:cNvSpPr>
                                <a:spLocks noChangeArrowheads="1"/>
                              </wps:cNvSpPr>
                              <wps:spPr bwMode="auto">
                                <a:xfrm>
                                  <a:off x="1906909" y="6692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3" name="Rectangle 821"/>
                              <wps:cNvSpPr>
                                <a:spLocks noChangeArrowheads="1"/>
                              </wps:cNvSpPr>
                              <wps:spPr bwMode="auto">
                                <a:xfrm>
                                  <a:off x="1906909" y="6714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4" name="Rectangle 822"/>
                              <wps:cNvSpPr>
                                <a:spLocks noChangeArrowheads="1"/>
                              </wps:cNvSpPr>
                              <wps:spPr bwMode="auto">
                                <a:xfrm>
                                  <a:off x="1906909" y="6737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5" name="Rectangle 823"/>
                              <wps:cNvSpPr>
                                <a:spLocks noChangeArrowheads="1"/>
                              </wps:cNvSpPr>
                              <wps:spPr bwMode="auto">
                                <a:xfrm>
                                  <a:off x="1906909" y="675940"/>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6" name="Rectangle 824"/>
                              <wps:cNvSpPr>
                                <a:spLocks noChangeArrowheads="1"/>
                              </wps:cNvSpPr>
                              <wps:spPr bwMode="auto">
                                <a:xfrm>
                                  <a:off x="1906909" y="67854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7" name="Rectangle 825"/>
                              <wps:cNvSpPr>
                                <a:spLocks noChangeArrowheads="1"/>
                              </wps:cNvSpPr>
                              <wps:spPr bwMode="auto">
                                <a:xfrm>
                                  <a:off x="1906909" y="68077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8" name="Rectangle 826"/>
                              <wps:cNvSpPr>
                                <a:spLocks noChangeArrowheads="1"/>
                              </wps:cNvSpPr>
                              <wps:spPr bwMode="auto">
                                <a:xfrm>
                                  <a:off x="1906909" y="68300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9" name="Rectangle 827"/>
                              <wps:cNvSpPr>
                                <a:spLocks noChangeArrowheads="1"/>
                              </wps:cNvSpPr>
                              <wps:spPr bwMode="auto">
                                <a:xfrm>
                                  <a:off x="1906909" y="6852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0" name="Rectangle 828"/>
                              <wps:cNvSpPr>
                                <a:spLocks noChangeArrowheads="1"/>
                              </wps:cNvSpPr>
                              <wps:spPr bwMode="auto">
                                <a:xfrm>
                                  <a:off x="1906909" y="6874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1" name="Rectangle 829"/>
                              <wps:cNvSpPr>
                                <a:spLocks noChangeArrowheads="1"/>
                              </wps:cNvSpPr>
                              <wps:spPr bwMode="auto">
                                <a:xfrm>
                                  <a:off x="1906909" y="6897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2" name="Rectangle 830"/>
                              <wps:cNvSpPr>
                                <a:spLocks noChangeArrowheads="1"/>
                              </wps:cNvSpPr>
                              <wps:spPr bwMode="auto">
                                <a:xfrm>
                                  <a:off x="1906909" y="69193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3" name="Rectangle 831"/>
                              <wps:cNvSpPr>
                                <a:spLocks noChangeArrowheads="1"/>
                              </wps:cNvSpPr>
                              <wps:spPr bwMode="auto">
                                <a:xfrm>
                                  <a:off x="1906909" y="6945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4" name="Rectangle 832"/>
                              <wps:cNvSpPr>
                                <a:spLocks noChangeArrowheads="1"/>
                              </wps:cNvSpPr>
                              <wps:spPr bwMode="auto">
                                <a:xfrm>
                                  <a:off x="1906909" y="6967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5" name="Rectangle 833"/>
                              <wps:cNvSpPr>
                                <a:spLocks noChangeArrowheads="1"/>
                              </wps:cNvSpPr>
                              <wps:spPr bwMode="auto">
                                <a:xfrm>
                                  <a:off x="1906909" y="6990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6" name="Rectangle 834"/>
                              <wps:cNvSpPr>
                                <a:spLocks noChangeArrowheads="1"/>
                              </wps:cNvSpPr>
                              <wps:spPr bwMode="auto">
                                <a:xfrm>
                                  <a:off x="1906909" y="7012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7" name="Rectangle 835"/>
                              <wps:cNvSpPr>
                                <a:spLocks noChangeArrowheads="1"/>
                              </wps:cNvSpPr>
                              <wps:spPr bwMode="auto">
                                <a:xfrm>
                                  <a:off x="1906909" y="7034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8" name="Rectangle 836"/>
                              <wps:cNvSpPr>
                                <a:spLocks noChangeArrowheads="1"/>
                              </wps:cNvSpPr>
                              <wps:spPr bwMode="auto">
                                <a:xfrm>
                                  <a:off x="1906909" y="7057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9" name="Rectangle 837"/>
                              <wps:cNvSpPr>
                                <a:spLocks noChangeArrowheads="1"/>
                              </wps:cNvSpPr>
                              <wps:spPr bwMode="auto">
                                <a:xfrm>
                                  <a:off x="1906909" y="70793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0" name="Rectangle 838"/>
                              <wps:cNvSpPr>
                                <a:spLocks noChangeArrowheads="1"/>
                              </wps:cNvSpPr>
                              <wps:spPr bwMode="auto">
                                <a:xfrm>
                                  <a:off x="1906909" y="7105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1" name="Rectangle 839"/>
                              <wps:cNvSpPr>
                                <a:spLocks noChangeArrowheads="1"/>
                              </wps:cNvSpPr>
                              <wps:spPr bwMode="auto">
                                <a:xfrm>
                                  <a:off x="1906909" y="7127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2" name="Rectangle 840"/>
                              <wps:cNvSpPr>
                                <a:spLocks noChangeArrowheads="1"/>
                              </wps:cNvSpPr>
                              <wps:spPr bwMode="auto">
                                <a:xfrm>
                                  <a:off x="1906909" y="7150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3" name="Rectangle 841"/>
                              <wps:cNvSpPr>
                                <a:spLocks noChangeArrowheads="1"/>
                              </wps:cNvSpPr>
                              <wps:spPr bwMode="auto">
                                <a:xfrm>
                                  <a:off x="1906909" y="7172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4" name="Rectangle 842"/>
                              <wps:cNvSpPr>
                                <a:spLocks noChangeArrowheads="1"/>
                              </wps:cNvSpPr>
                              <wps:spPr bwMode="auto">
                                <a:xfrm>
                                  <a:off x="1906909" y="7194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5" name="Rectangle 843"/>
                              <wps:cNvSpPr>
                                <a:spLocks noChangeArrowheads="1"/>
                              </wps:cNvSpPr>
                              <wps:spPr bwMode="auto">
                                <a:xfrm>
                                  <a:off x="1906909" y="7216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6" name="Rectangle 844"/>
                              <wps:cNvSpPr>
                                <a:spLocks noChangeArrowheads="1"/>
                              </wps:cNvSpPr>
                              <wps:spPr bwMode="auto">
                                <a:xfrm>
                                  <a:off x="1906909" y="7239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7" name="Rectangle 845"/>
                              <wps:cNvSpPr>
                                <a:spLocks noChangeArrowheads="1"/>
                              </wps:cNvSpPr>
                              <wps:spPr bwMode="auto">
                                <a:xfrm>
                                  <a:off x="1906909" y="7265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8" name="Rectangle 846"/>
                              <wps:cNvSpPr>
                                <a:spLocks noChangeArrowheads="1"/>
                              </wps:cNvSpPr>
                              <wps:spPr bwMode="auto">
                                <a:xfrm>
                                  <a:off x="1906909" y="7287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9" name="Rectangle 847"/>
                              <wps:cNvSpPr>
                                <a:spLocks noChangeArrowheads="1"/>
                              </wps:cNvSpPr>
                              <wps:spPr bwMode="auto">
                                <a:xfrm>
                                  <a:off x="1906909" y="7309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0" name="Rectangle 848"/>
                              <wps:cNvSpPr>
                                <a:spLocks noChangeArrowheads="1"/>
                              </wps:cNvSpPr>
                              <wps:spPr bwMode="auto">
                                <a:xfrm>
                                  <a:off x="1906909" y="7901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1" name="Rectangle 849"/>
                              <wps:cNvSpPr>
                                <a:spLocks noChangeArrowheads="1"/>
                              </wps:cNvSpPr>
                              <wps:spPr bwMode="auto">
                                <a:xfrm>
                                  <a:off x="1906909" y="7927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2" name="Rectangle 850"/>
                              <wps:cNvSpPr>
                                <a:spLocks noChangeArrowheads="1"/>
                              </wps:cNvSpPr>
                              <wps:spPr bwMode="auto">
                                <a:xfrm>
                                  <a:off x="1906909" y="7949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3" name="Rectangle 851"/>
                              <wps:cNvSpPr>
                                <a:spLocks noChangeArrowheads="1"/>
                              </wps:cNvSpPr>
                              <wps:spPr bwMode="auto">
                                <a:xfrm>
                                  <a:off x="1906909" y="7972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4" name="Rectangle 852"/>
                              <wps:cNvSpPr>
                                <a:spLocks noChangeArrowheads="1"/>
                              </wps:cNvSpPr>
                              <wps:spPr bwMode="auto">
                                <a:xfrm>
                                  <a:off x="1906909" y="7994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5" name="Rectangle 853"/>
                              <wps:cNvSpPr>
                                <a:spLocks noChangeArrowheads="1"/>
                              </wps:cNvSpPr>
                              <wps:spPr bwMode="auto">
                                <a:xfrm>
                                  <a:off x="1906909" y="8016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6" name="Rectangle 854"/>
                              <wps:cNvSpPr>
                                <a:spLocks noChangeArrowheads="1"/>
                              </wps:cNvSpPr>
                              <wps:spPr bwMode="auto">
                                <a:xfrm>
                                  <a:off x="1906909" y="8039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7" name="Rectangle 855"/>
                              <wps:cNvSpPr>
                                <a:spLocks noChangeArrowheads="1"/>
                              </wps:cNvSpPr>
                              <wps:spPr bwMode="auto">
                                <a:xfrm>
                                  <a:off x="1906909" y="8061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8" name="Rectangle 856"/>
                              <wps:cNvSpPr>
                                <a:spLocks noChangeArrowheads="1"/>
                              </wps:cNvSpPr>
                              <wps:spPr bwMode="auto">
                                <a:xfrm>
                                  <a:off x="1906909" y="8087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9" name="Rectangle 857"/>
                              <wps:cNvSpPr>
                                <a:spLocks noChangeArrowheads="1"/>
                              </wps:cNvSpPr>
                              <wps:spPr bwMode="auto">
                                <a:xfrm>
                                  <a:off x="1906909" y="8109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0" name="Rectangle 858"/>
                              <wps:cNvSpPr>
                                <a:spLocks noChangeArrowheads="1"/>
                              </wps:cNvSpPr>
                              <wps:spPr bwMode="auto">
                                <a:xfrm>
                                  <a:off x="1906909" y="8132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1" name="Rectangle 859"/>
                              <wps:cNvSpPr>
                                <a:spLocks noChangeArrowheads="1"/>
                              </wps:cNvSpPr>
                              <wps:spPr bwMode="auto">
                                <a:xfrm>
                                  <a:off x="1906909" y="8154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2" name="Rectangle 860"/>
                              <wps:cNvSpPr>
                                <a:spLocks noChangeArrowheads="1"/>
                              </wps:cNvSpPr>
                              <wps:spPr bwMode="auto">
                                <a:xfrm>
                                  <a:off x="1906909" y="8176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3" name="Rectangle 861"/>
                              <wps:cNvSpPr>
                                <a:spLocks noChangeArrowheads="1"/>
                              </wps:cNvSpPr>
                              <wps:spPr bwMode="auto">
                                <a:xfrm>
                                  <a:off x="1906909" y="8199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4" name="Rectangle 862"/>
                              <wps:cNvSpPr>
                                <a:spLocks noChangeArrowheads="1"/>
                              </wps:cNvSpPr>
                              <wps:spPr bwMode="auto">
                                <a:xfrm>
                                  <a:off x="1906909" y="82213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5" name="Rectangle 863"/>
                              <wps:cNvSpPr>
                                <a:spLocks noChangeArrowheads="1"/>
                              </wps:cNvSpPr>
                              <wps:spPr bwMode="auto">
                                <a:xfrm>
                                  <a:off x="1906909" y="8247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6" name="Rectangle 864"/>
                              <wps:cNvSpPr>
                                <a:spLocks noChangeArrowheads="1"/>
                              </wps:cNvSpPr>
                              <wps:spPr bwMode="auto">
                                <a:xfrm>
                                  <a:off x="1906909" y="8269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7" name="Rectangle 865"/>
                              <wps:cNvSpPr>
                                <a:spLocks noChangeArrowheads="1"/>
                              </wps:cNvSpPr>
                              <wps:spPr bwMode="auto">
                                <a:xfrm>
                                  <a:off x="1906909" y="8292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8" name="Rectangle 866"/>
                              <wps:cNvSpPr>
                                <a:spLocks noChangeArrowheads="1"/>
                              </wps:cNvSpPr>
                              <wps:spPr bwMode="auto">
                                <a:xfrm>
                                  <a:off x="1906909" y="8314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9" name="Rectangle 867"/>
                              <wps:cNvSpPr>
                                <a:spLocks noChangeArrowheads="1"/>
                              </wps:cNvSpPr>
                              <wps:spPr bwMode="auto">
                                <a:xfrm>
                                  <a:off x="1906909" y="8336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0" name="Rectangle 868"/>
                              <wps:cNvSpPr>
                                <a:spLocks noChangeArrowheads="1"/>
                              </wps:cNvSpPr>
                              <wps:spPr bwMode="auto">
                                <a:xfrm>
                                  <a:off x="1906909" y="8359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1" name="Rectangle 869"/>
                              <wps:cNvSpPr>
                                <a:spLocks noChangeArrowheads="1"/>
                              </wps:cNvSpPr>
                              <wps:spPr bwMode="auto">
                                <a:xfrm>
                                  <a:off x="1906909" y="8381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2" name="Rectangle 870"/>
                              <wps:cNvSpPr>
                                <a:spLocks noChangeArrowheads="1"/>
                              </wps:cNvSpPr>
                              <wps:spPr bwMode="auto">
                                <a:xfrm>
                                  <a:off x="1906909" y="8407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3" name="Rectangle 871"/>
                              <wps:cNvSpPr>
                                <a:spLocks noChangeArrowheads="1"/>
                              </wps:cNvSpPr>
                              <wps:spPr bwMode="auto">
                                <a:xfrm>
                                  <a:off x="1906909" y="8429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4" name="Rectangle 872"/>
                              <wps:cNvSpPr>
                                <a:spLocks noChangeArrowheads="1"/>
                              </wps:cNvSpPr>
                              <wps:spPr bwMode="auto">
                                <a:xfrm>
                                  <a:off x="1906909" y="8452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5" name="Rectangle 873"/>
                              <wps:cNvSpPr>
                                <a:spLocks noChangeArrowheads="1"/>
                              </wps:cNvSpPr>
                              <wps:spPr bwMode="auto">
                                <a:xfrm>
                                  <a:off x="1906909" y="90435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6" name="Rectangle 874"/>
                              <wps:cNvSpPr>
                                <a:spLocks noChangeArrowheads="1"/>
                              </wps:cNvSpPr>
                              <wps:spPr bwMode="auto">
                                <a:xfrm>
                                  <a:off x="1906909" y="90695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7" name="Rectangle 875"/>
                              <wps:cNvSpPr>
                                <a:spLocks noChangeArrowheads="1"/>
                              </wps:cNvSpPr>
                              <wps:spPr bwMode="auto">
                                <a:xfrm>
                                  <a:off x="1906909" y="90918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8" name="Rectangle 876"/>
                              <wps:cNvSpPr>
                                <a:spLocks noChangeArrowheads="1"/>
                              </wps:cNvSpPr>
                              <wps:spPr bwMode="auto">
                                <a:xfrm>
                                  <a:off x="1906909" y="91142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9" name="Rectangle 877"/>
                              <wps:cNvSpPr>
                                <a:spLocks noChangeArrowheads="1"/>
                              </wps:cNvSpPr>
                              <wps:spPr bwMode="auto">
                                <a:xfrm>
                                  <a:off x="1906909" y="9136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0" name="Rectangle 878"/>
                              <wps:cNvSpPr>
                                <a:spLocks noChangeArrowheads="1"/>
                              </wps:cNvSpPr>
                              <wps:spPr bwMode="auto">
                                <a:xfrm>
                                  <a:off x="1906909" y="9158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1" name="Rectangle 879"/>
                              <wps:cNvSpPr>
                                <a:spLocks noChangeArrowheads="1"/>
                              </wps:cNvSpPr>
                              <wps:spPr bwMode="auto">
                                <a:xfrm>
                                  <a:off x="1906909" y="9181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2" name="Rectangle 880"/>
                              <wps:cNvSpPr>
                                <a:spLocks noChangeArrowheads="1"/>
                              </wps:cNvSpPr>
                              <wps:spPr bwMode="auto">
                                <a:xfrm>
                                  <a:off x="1906909" y="92034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3" name="Rectangle 881"/>
                              <wps:cNvSpPr>
                                <a:spLocks noChangeArrowheads="1"/>
                              </wps:cNvSpPr>
                              <wps:spPr bwMode="auto">
                                <a:xfrm>
                                  <a:off x="1906909" y="9229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4" name="Rectangle 882"/>
                              <wps:cNvSpPr>
                                <a:spLocks noChangeArrowheads="1"/>
                              </wps:cNvSpPr>
                              <wps:spPr bwMode="auto">
                                <a:xfrm>
                                  <a:off x="1906909" y="9251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5" name="Rectangle 883"/>
                              <wps:cNvSpPr>
                                <a:spLocks noChangeArrowheads="1"/>
                              </wps:cNvSpPr>
                              <wps:spPr bwMode="auto">
                                <a:xfrm>
                                  <a:off x="1906909" y="9274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6" name="Rectangle 884"/>
                              <wps:cNvSpPr>
                                <a:spLocks noChangeArrowheads="1"/>
                              </wps:cNvSpPr>
                              <wps:spPr bwMode="auto">
                                <a:xfrm>
                                  <a:off x="1906909" y="92964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7" name="Rectangle 885"/>
                              <wps:cNvSpPr>
                                <a:spLocks noChangeArrowheads="1"/>
                              </wps:cNvSpPr>
                              <wps:spPr bwMode="auto">
                                <a:xfrm>
                                  <a:off x="1906909" y="93188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8" name="Rectangle 886"/>
                              <wps:cNvSpPr>
                                <a:spLocks noChangeArrowheads="1"/>
                              </wps:cNvSpPr>
                              <wps:spPr bwMode="auto">
                                <a:xfrm>
                                  <a:off x="1906909" y="93411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9" name="Rectangle 887"/>
                              <wps:cNvSpPr>
                                <a:spLocks noChangeArrowheads="1"/>
                              </wps:cNvSpPr>
                              <wps:spPr bwMode="auto">
                                <a:xfrm>
                                  <a:off x="1906909" y="9363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0" name="Rectangle 888"/>
                              <wps:cNvSpPr>
                                <a:spLocks noChangeArrowheads="1"/>
                              </wps:cNvSpPr>
                              <wps:spPr bwMode="auto">
                                <a:xfrm>
                                  <a:off x="1906909" y="9389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1" name="Rectangle 889"/>
                              <wps:cNvSpPr>
                                <a:spLocks noChangeArrowheads="1"/>
                              </wps:cNvSpPr>
                              <wps:spPr bwMode="auto">
                                <a:xfrm>
                                  <a:off x="1906909" y="9411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2" name="Rectangle 890"/>
                              <wps:cNvSpPr>
                                <a:spLocks noChangeArrowheads="1"/>
                              </wps:cNvSpPr>
                              <wps:spPr bwMode="auto">
                                <a:xfrm>
                                  <a:off x="1906909" y="9434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3" name="Rectangle 891"/>
                              <wps:cNvSpPr>
                                <a:spLocks noChangeArrowheads="1"/>
                              </wps:cNvSpPr>
                              <wps:spPr bwMode="auto">
                                <a:xfrm>
                                  <a:off x="1906909" y="9456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4" name="Rectangle 892"/>
                              <wps:cNvSpPr>
                                <a:spLocks noChangeArrowheads="1"/>
                              </wps:cNvSpPr>
                              <wps:spPr bwMode="auto">
                                <a:xfrm>
                                  <a:off x="1906909" y="9478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5" name="Rectangle 893"/>
                              <wps:cNvSpPr>
                                <a:spLocks noChangeArrowheads="1"/>
                              </wps:cNvSpPr>
                              <wps:spPr bwMode="auto">
                                <a:xfrm>
                                  <a:off x="1906909" y="9501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6" name="Rectangle 894"/>
                              <wps:cNvSpPr>
                                <a:spLocks noChangeArrowheads="1"/>
                              </wps:cNvSpPr>
                              <wps:spPr bwMode="auto">
                                <a:xfrm>
                                  <a:off x="1906909" y="95234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7" name="Rectangle 895"/>
                              <wps:cNvSpPr>
                                <a:spLocks noChangeArrowheads="1"/>
                              </wps:cNvSpPr>
                              <wps:spPr bwMode="auto">
                                <a:xfrm>
                                  <a:off x="1906909" y="9549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8" name="Rectangle 896"/>
                              <wps:cNvSpPr>
                                <a:spLocks noChangeArrowheads="1"/>
                              </wps:cNvSpPr>
                              <wps:spPr bwMode="auto">
                                <a:xfrm>
                                  <a:off x="1906909" y="9571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9" name="Rectangle 897"/>
                              <wps:cNvSpPr>
                                <a:spLocks noChangeArrowheads="1"/>
                              </wps:cNvSpPr>
                              <wps:spPr bwMode="auto">
                                <a:xfrm>
                                  <a:off x="1906909" y="9594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0" name="Rectangle 898"/>
                              <wps:cNvSpPr>
                                <a:spLocks noChangeArrowheads="1"/>
                              </wps:cNvSpPr>
                              <wps:spPr bwMode="auto">
                                <a:xfrm>
                                  <a:off x="1906909" y="9616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1" name="Rectangle 899"/>
                              <wps:cNvSpPr>
                                <a:spLocks noChangeArrowheads="1"/>
                              </wps:cNvSpPr>
                              <wps:spPr bwMode="auto">
                                <a:xfrm>
                                  <a:off x="1906909" y="9638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2" name="Rectangle 900"/>
                              <wps:cNvSpPr>
                                <a:spLocks noChangeArrowheads="1"/>
                              </wps:cNvSpPr>
                              <wps:spPr bwMode="auto">
                                <a:xfrm>
                                  <a:off x="1906909" y="9661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3" name="Rectangle 901"/>
                              <wps:cNvSpPr>
                                <a:spLocks noChangeArrowheads="1"/>
                              </wps:cNvSpPr>
                              <wps:spPr bwMode="auto">
                                <a:xfrm>
                                  <a:off x="1906909" y="96833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4" name="Rectangle 902"/>
                              <wps:cNvSpPr>
                                <a:spLocks noChangeArrowheads="1"/>
                              </wps:cNvSpPr>
                              <wps:spPr bwMode="auto">
                                <a:xfrm>
                                  <a:off x="1906909" y="9709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5" name="Rectangle 903"/>
                              <wps:cNvSpPr>
                                <a:spLocks noChangeArrowheads="1"/>
                              </wps:cNvSpPr>
                              <wps:spPr bwMode="auto">
                                <a:xfrm>
                                  <a:off x="1906909" y="9731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6" name="Rectangle 904"/>
                              <wps:cNvSpPr>
                                <a:spLocks noChangeArrowheads="1"/>
                              </wps:cNvSpPr>
                              <wps:spPr bwMode="auto">
                                <a:xfrm>
                                  <a:off x="1906909" y="9754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7" name="Rectangle 905"/>
                              <wps:cNvSpPr>
                                <a:spLocks noChangeArrowheads="1"/>
                              </wps:cNvSpPr>
                              <wps:spPr bwMode="auto">
                                <a:xfrm>
                                  <a:off x="1906909" y="97763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8" name="Rectangle 906"/>
                              <wps:cNvSpPr>
                                <a:spLocks noChangeArrowheads="1"/>
                              </wps:cNvSpPr>
                              <wps:spPr bwMode="auto">
                                <a:xfrm>
                                  <a:off x="1906909" y="9798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9" name="Rectangle 907"/>
                              <wps:cNvSpPr>
                                <a:spLocks noChangeArrowheads="1"/>
                              </wps:cNvSpPr>
                              <wps:spPr bwMode="auto">
                                <a:xfrm>
                                  <a:off x="1906909" y="9821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0" name="Rectangle 908"/>
                              <wps:cNvSpPr>
                                <a:spLocks noChangeArrowheads="1"/>
                              </wps:cNvSpPr>
                              <wps:spPr bwMode="auto">
                                <a:xfrm>
                                  <a:off x="1906909" y="9843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1" name="Rectangle 909"/>
                              <wps:cNvSpPr>
                                <a:spLocks noChangeArrowheads="1"/>
                              </wps:cNvSpPr>
                              <wps:spPr bwMode="auto">
                                <a:xfrm>
                                  <a:off x="1906909" y="9869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2" name="Rectangle 910"/>
                              <wps:cNvSpPr>
                                <a:spLocks noChangeArrowheads="1"/>
                              </wps:cNvSpPr>
                              <wps:spPr bwMode="auto">
                                <a:xfrm>
                                  <a:off x="1906909" y="9891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3" name="Rectangle 911"/>
                              <wps:cNvSpPr>
                                <a:spLocks noChangeArrowheads="1"/>
                              </wps:cNvSpPr>
                              <wps:spPr bwMode="auto">
                                <a:xfrm>
                                  <a:off x="1906909" y="9914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4" name="Rectangle 912"/>
                              <wps:cNvSpPr>
                                <a:spLocks noChangeArrowheads="1"/>
                              </wps:cNvSpPr>
                              <wps:spPr bwMode="auto">
                                <a:xfrm>
                                  <a:off x="1906909" y="9936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5" name="Rectangle 913"/>
                              <wps:cNvSpPr>
                                <a:spLocks noChangeArrowheads="1"/>
                              </wps:cNvSpPr>
                              <wps:spPr bwMode="auto">
                                <a:xfrm>
                                  <a:off x="1906909" y="9958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6" name="Rectangle 914"/>
                              <wps:cNvSpPr>
                                <a:spLocks noChangeArrowheads="1"/>
                              </wps:cNvSpPr>
                              <wps:spPr bwMode="auto">
                                <a:xfrm>
                                  <a:off x="1906909" y="9980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7" name="Rectangle 915"/>
                              <wps:cNvSpPr>
                                <a:spLocks noChangeArrowheads="1"/>
                              </wps:cNvSpPr>
                              <wps:spPr bwMode="auto">
                                <a:xfrm>
                                  <a:off x="1906909" y="1000331"/>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8" name="Rectangle 916"/>
                              <wps:cNvSpPr>
                                <a:spLocks noChangeArrowheads="1"/>
                              </wps:cNvSpPr>
                              <wps:spPr bwMode="auto">
                                <a:xfrm>
                                  <a:off x="1906909" y="10029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9" name="Rectangle 917"/>
                              <wps:cNvSpPr>
                                <a:spLocks noChangeArrowheads="1"/>
                              </wps:cNvSpPr>
                              <wps:spPr bwMode="auto">
                                <a:xfrm>
                                  <a:off x="1906909" y="10051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0" name="Rectangle 918"/>
                              <wps:cNvSpPr>
                                <a:spLocks noChangeArrowheads="1"/>
                              </wps:cNvSpPr>
                              <wps:spPr bwMode="auto">
                                <a:xfrm>
                                  <a:off x="1906909" y="10073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1" name="Rectangle 919"/>
                              <wps:cNvSpPr>
                                <a:spLocks noChangeArrowheads="1"/>
                              </wps:cNvSpPr>
                              <wps:spPr bwMode="auto">
                                <a:xfrm>
                                  <a:off x="1906909" y="100963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2" name="Rectangle 920"/>
                              <wps:cNvSpPr>
                                <a:spLocks noChangeArrowheads="1"/>
                              </wps:cNvSpPr>
                              <wps:spPr bwMode="auto">
                                <a:xfrm>
                                  <a:off x="1906909" y="101186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3" name="Rectangle 921"/>
                              <wps:cNvSpPr>
                                <a:spLocks noChangeArrowheads="1"/>
                              </wps:cNvSpPr>
                              <wps:spPr bwMode="auto">
                                <a:xfrm>
                                  <a:off x="1906909" y="101409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4" name="Rectangle 922"/>
                              <wps:cNvSpPr>
                                <a:spLocks noChangeArrowheads="1"/>
                              </wps:cNvSpPr>
                              <wps:spPr bwMode="auto">
                                <a:xfrm>
                                  <a:off x="1906909" y="101632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5" name="Rectangle 923"/>
                              <wps:cNvSpPr>
                                <a:spLocks noChangeArrowheads="1"/>
                              </wps:cNvSpPr>
                              <wps:spPr bwMode="auto">
                                <a:xfrm>
                                  <a:off x="1906909" y="101855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6" name="Rectangle 924"/>
                              <wps:cNvSpPr>
                                <a:spLocks noChangeArrowheads="1"/>
                              </wps:cNvSpPr>
                              <wps:spPr bwMode="auto">
                                <a:xfrm rot="16200000">
                                  <a:off x="-30516" y="1051308"/>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6"/>
                                        <w:szCs w:val="28"/>
                                        <w:lang w:val="en-US"/>
                                      </w:rPr>
                                      <w:t>a</w:t>
                                    </w:r>
                                  </w:p>
                                </w:txbxContent>
                              </wps:txbx>
                              <wps:bodyPr rot="0" vert="horz" wrap="square" lIns="0" tIns="0" rIns="0" bIns="0" anchor="t" anchorCtr="0" upright="1">
                                <a:noAutofit/>
                              </wps:bodyPr>
                            </wps:wsp>
                            <wps:wsp>
                              <wps:cNvPr id="24267" name="Rectangle 925"/>
                              <wps:cNvSpPr>
                                <a:spLocks noChangeArrowheads="1"/>
                              </wps:cNvSpPr>
                              <wps:spPr bwMode="auto">
                                <a:xfrm rot="16200000">
                                  <a:off x="751510" y="1071396"/>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6"/>
                                        <w:szCs w:val="28"/>
                                        <w:lang w:val="en-US"/>
                                      </w:rPr>
                                      <w:t>b</w:t>
                                    </w:r>
                                  </w:p>
                                </w:txbxContent>
                              </wps:txbx>
                              <wps:bodyPr rot="0" vert="horz" wrap="square" lIns="0" tIns="0" rIns="0" bIns="0" anchor="t" anchorCtr="0" upright="1">
                                <a:noAutofit/>
                              </wps:bodyPr>
                            </wps:wsp>
                            <wps:wsp>
                              <wps:cNvPr id="24268" name="Rectangle 926"/>
                              <wps:cNvSpPr>
                                <a:spLocks noChangeArrowheads="1"/>
                              </wps:cNvSpPr>
                              <wps:spPr bwMode="auto">
                                <a:xfrm rot="16200000">
                                  <a:off x="1347977" y="1085159"/>
                                  <a:ext cx="119787" cy="5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6"/>
                                        <w:szCs w:val="28"/>
                                        <w:lang w:val="en-US"/>
                                      </w:rPr>
                                      <w:t>c</w:t>
                                    </w:r>
                                  </w:p>
                                </w:txbxContent>
                              </wps:txbx>
                              <wps:bodyPr rot="0" vert="horz" wrap="square" lIns="0" tIns="0" rIns="0" bIns="0" anchor="t" anchorCtr="0" upright="1">
                                <a:noAutofit/>
                              </wps:bodyPr>
                            </wps:wsp>
                            <wps:wsp>
                              <wps:cNvPr id="24269" name="Freeform 927"/>
                              <wps:cNvSpPr>
                                <a:spLocks/>
                              </wps:cNvSpPr>
                              <wps:spPr bwMode="auto">
                                <a:xfrm>
                                  <a:off x="352525" y="251106"/>
                                  <a:ext cx="139448" cy="276402"/>
                                </a:xfrm>
                                <a:custGeom>
                                  <a:avLst/>
                                  <a:gdLst>
                                    <a:gd name="T0" fmla="*/ 252 w 375"/>
                                    <a:gd name="T1" fmla="*/ 0 h 743"/>
                                    <a:gd name="T2" fmla="*/ 252 w 375"/>
                                    <a:gd name="T3" fmla="*/ 369 h 743"/>
                                    <a:gd name="T4" fmla="*/ 375 w 375"/>
                                    <a:gd name="T5" fmla="*/ 369 h 743"/>
                                    <a:gd name="T6" fmla="*/ 190 w 375"/>
                                    <a:gd name="T7" fmla="*/ 743 h 743"/>
                                    <a:gd name="T8" fmla="*/ 0 w 375"/>
                                    <a:gd name="T9" fmla="*/ 369 h 743"/>
                                    <a:gd name="T10" fmla="*/ 129 w 375"/>
                                    <a:gd name="T11" fmla="*/ 369 h 743"/>
                                    <a:gd name="T12" fmla="*/ 129 w 375"/>
                                    <a:gd name="T13" fmla="*/ 0 h 743"/>
                                    <a:gd name="T14" fmla="*/ 252 w 375"/>
                                    <a:gd name="T15" fmla="*/ 0 h 7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43">
                                      <a:moveTo>
                                        <a:pt x="252" y="0"/>
                                      </a:moveTo>
                                      <a:lnTo>
                                        <a:pt x="252" y="369"/>
                                      </a:lnTo>
                                      <a:lnTo>
                                        <a:pt x="375" y="369"/>
                                      </a:lnTo>
                                      <a:lnTo>
                                        <a:pt x="190" y="743"/>
                                      </a:lnTo>
                                      <a:lnTo>
                                        <a:pt x="0" y="369"/>
                                      </a:lnTo>
                                      <a:lnTo>
                                        <a:pt x="129" y="369"/>
                                      </a:lnTo>
                                      <a:lnTo>
                                        <a:pt x="129"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0" name="Freeform 928"/>
                              <wps:cNvSpPr>
                                <a:spLocks/>
                              </wps:cNvSpPr>
                              <wps:spPr bwMode="auto">
                                <a:xfrm>
                                  <a:off x="350294" y="248874"/>
                                  <a:ext cx="143911" cy="281238"/>
                                </a:xfrm>
                                <a:custGeom>
                                  <a:avLst/>
                                  <a:gdLst>
                                    <a:gd name="T0" fmla="*/ 258 w 387"/>
                                    <a:gd name="T1" fmla="*/ 13 h 756"/>
                                    <a:gd name="T2" fmla="*/ 252 w 387"/>
                                    <a:gd name="T3" fmla="*/ 6 h 756"/>
                                    <a:gd name="T4" fmla="*/ 252 w 387"/>
                                    <a:gd name="T5" fmla="*/ 381 h 756"/>
                                    <a:gd name="T6" fmla="*/ 381 w 387"/>
                                    <a:gd name="T7" fmla="*/ 381 h 756"/>
                                    <a:gd name="T8" fmla="*/ 374 w 387"/>
                                    <a:gd name="T9" fmla="*/ 375 h 756"/>
                                    <a:gd name="T10" fmla="*/ 190 w 387"/>
                                    <a:gd name="T11" fmla="*/ 749 h 756"/>
                                    <a:gd name="T12" fmla="*/ 202 w 387"/>
                                    <a:gd name="T13" fmla="*/ 749 h 756"/>
                                    <a:gd name="T14" fmla="*/ 12 w 387"/>
                                    <a:gd name="T15" fmla="*/ 375 h 756"/>
                                    <a:gd name="T16" fmla="*/ 6 w 387"/>
                                    <a:gd name="T17" fmla="*/ 381 h 756"/>
                                    <a:gd name="T18" fmla="*/ 141 w 387"/>
                                    <a:gd name="T19" fmla="*/ 381 h 756"/>
                                    <a:gd name="T20" fmla="*/ 141 w 387"/>
                                    <a:gd name="T21" fmla="*/ 6 h 756"/>
                                    <a:gd name="T22" fmla="*/ 135 w 387"/>
                                    <a:gd name="T23" fmla="*/ 13 h 756"/>
                                    <a:gd name="T24" fmla="*/ 258 w 387"/>
                                    <a:gd name="T25" fmla="*/ 13 h 756"/>
                                    <a:gd name="T26" fmla="*/ 258 w 387"/>
                                    <a:gd name="T27" fmla="*/ 0 h 756"/>
                                    <a:gd name="T28" fmla="*/ 135 w 387"/>
                                    <a:gd name="T29" fmla="*/ 0 h 756"/>
                                    <a:gd name="T30" fmla="*/ 129 w 387"/>
                                    <a:gd name="T31" fmla="*/ 0 h 756"/>
                                    <a:gd name="T32" fmla="*/ 129 w 387"/>
                                    <a:gd name="T33" fmla="*/ 6 h 756"/>
                                    <a:gd name="T34" fmla="*/ 129 w 387"/>
                                    <a:gd name="T35" fmla="*/ 375 h 756"/>
                                    <a:gd name="T36" fmla="*/ 135 w 387"/>
                                    <a:gd name="T37" fmla="*/ 369 h 756"/>
                                    <a:gd name="T38" fmla="*/ 6 w 387"/>
                                    <a:gd name="T39" fmla="*/ 369 h 756"/>
                                    <a:gd name="T40" fmla="*/ 0 w 387"/>
                                    <a:gd name="T41" fmla="*/ 369 h 756"/>
                                    <a:gd name="T42" fmla="*/ 0 w 387"/>
                                    <a:gd name="T43" fmla="*/ 375 h 756"/>
                                    <a:gd name="T44" fmla="*/ 190 w 387"/>
                                    <a:gd name="T45" fmla="*/ 749 h 756"/>
                                    <a:gd name="T46" fmla="*/ 190 w 387"/>
                                    <a:gd name="T47" fmla="*/ 756 h 756"/>
                                    <a:gd name="T48" fmla="*/ 196 w 387"/>
                                    <a:gd name="T49" fmla="*/ 756 h 756"/>
                                    <a:gd name="T50" fmla="*/ 202 w 387"/>
                                    <a:gd name="T51" fmla="*/ 756 h 756"/>
                                    <a:gd name="T52" fmla="*/ 202 w 387"/>
                                    <a:gd name="T53" fmla="*/ 749 h 756"/>
                                    <a:gd name="T54" fmla="*/ 387 w 387"/>
                                    <a:gd name="T55" fmla="*/ 375 h 756"/>
                                    <a:gd name="T56" fmla="*/ 387 w 387"/>
                                    <a:gd name="T57" fmla="*/ 369 h 756"/>
                                    <a:gd name="T58" fmla="*/ 381 w 387"/>
                                    <a:gd name="T59" fmla="*/ 369 h 756"/>
                                    <a:gd name="T60" fmla="*/ 258 w 387"/>
                                    <a:gd name="T61" fmla="*/ 369 h 756"/>
                                    <a:gd name="T62" fmla="*/ 264 w 387"/>
                                    <a:gd name="T63" fmla="*/ 375 h 756"/>
                                    <a:gd name="T64" fmla="*/ 264 w 387"/>
                                    <a:gd name="T65" fmla="*/ 6 h 756"/>
                                    <a:gd name="T66" fmla="*/ 264 w 387"/>
                                    <a:gd name="T67" fmla="*/ 0 h 756"/>
                                    <a:gd name="T68" fmla="*/ 258 w 387"/>
                                    <a:gd name="T69" fmla="*/ 0 h 756"/>
                                    <a:gd name="T70" fmla="*/ 258 w 387"/>
                                    <a:gd name="T71" fmla="*/ 13 h 7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7" h="756">
                                      <a:moveTo>
                                        <a:pt x="258" y="13"/>
                                      </a:moveTo>
                                      <a:lnTo>
                                        <a:pt x="252" y="6"/>
                                      </a:lnTo>
                                      <a:lnTo>
                                        <a:pt x="252" y="381"/>
                                      </a:lnTo>
                                      <a:lnTo>
                                        <a:pt x="381" y="381"/>
                                      </a:lnTo>
                                      <a:lnTo>
                                        <a:pt x="374" y="375"/>
                                      </a:lnTo>
                                      <a:lnTo>
                                        <a:pt x="190" y="749"/>
                                      </a:lnTo>
                                      <a:lnTo>
                                        <a:pt x="202" y="749"/>
                                      </a:lnTo>
                                      <a:lnTo>
                                        <a:pt x="12" y="375"/>
                                      </a:lnTo>
                                      <a:lnTo>
                                        <a:pt x="6" y="381"/>
                                      </a:lnTo>
                                      <a:lnTo>
                                        <a:pt x="141" y="381"/>
                                      </a:lnTo>
                                      <a:lnTo>
                                        <a:pt x="141" y="6"/>
                                      </a:lnTo>
                                      <a:lnTo>
                                        <a:pt x="135" y="13"/>
                                      </a:lnTo>
                                      <a:lnTo>
                                        <a:pt x="258" y="13"/>
                                      </a:lnTo>
                                      <a:lnTo>
                                        <a:pt x="258" y="0"/>
                                      </a:lnTo>
                                      <a:lnTo>
                                        <a:pt x="135" y="0"/>
                                      </a:lnTo>
                                      <a:lnTo>
                                        <a:pt x="129" y="0"/>
                                      </a:lnTo>
                                      <a:lnTo>
                                        <a:pt x="129" y="6"/>
                                      </a:lnTo>
                                      <a:lnTo>
                                        <a:pt x="129" y="375"/>
                                      </a:lnTo>
                                      <a:lnTo>
                                        <a:pt x="135" y="369"/>
                                      </a:lnTo>
                                      <a:lnTo>
                                        <a:pt x="6" y="369"/>
                                      </a:lnTo>
                                      <a:lnTo>
                                        <a:pt x="0" y="369"/>
                                      </a:lnTo>
                                      <a:lnTo>
                                        <a:pt x="0" y="375"/>
                                      </a:lnTo>
                                      <a:lnTo>
                                        <a:pt x="190" y="749"/>
                                      </a:lnTo>
                                      <a:lnTo>
                                        <a:pt x="190" y="756"/>
                                      </a:lnTo>
                                      <a:lnTo>
                                        <a:pt x="196" y="756"/>
                                      </a:lnTo>
                                      <a:lnTo>
                                        <a:pt x="202" y="756"/>
                                      </a:lnTo>
                                      <a:lnTo>
                                        <a:pt x="202" y="749"/>
                                      </a:lnTo>
                                      <a:lnTo>
                                        <a:pt x="387" y="375"/>
                                      </a:lnTo>
                                      <a:lnTo>
                                        <a:pt x="387" y="369"/>
                                      </a:lnTo>
                                      <a:lnTo>
                                        <a:pt x="381" y="369"/>
                                      </a:lnTo>
                                      <a:lnTo>
                                        <a:pt x="258" y="369"/>
                                      </a:lnTo>
                                      <a:lnTo>
                                        <a:pt x="264" y="375"/>
                                      </a:lnTo>
                                      <a:lnTo>
                                        <a:pt x="264" y="6"/>
                                      </a:lnTo>
                                      <a:lnTo>
                                        <a:pt x="264" y="0"/>
                                      </a:lnTo>
                                      <a:lnTo>
                                        <a:pt x="258" y="0"/>
                                      </a:lnTo>
                                      <a:lnTo>
                                        <a:pt x="25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1" name="Freeform 929"/>
                              <wps:cNvSpPr>
                                <a:spLocks/>
                              </wps:cNvSpPr>
                              <wps:spPr bwMode="auto">
                                <a:xfrm>
                                  <a:off x="1081747" y="162196"/>
                                  <a:ext cx="139448" cy="415534"/>
                                </a:xfrm>
                                <a:custGeom>
                                  <a:avLst/>
                                  <a:gdLst>
                                    <a:gd name="T0" fmla="*/ 252 w 375"/>
                                    <a:gd name="T1" fmla="*/ 0 h 1117"/>
                                    <a:gd name="T2" fmla="*/ 252 w 375"/>
                                    <a:gd name="T3" fmla="*/ 749 h 1117"/>
                                    <a:gd name="T4" fmla="*/ 375 w 375"/>
                                    <a:gd name="T5" fmla="*/ 749 h 1117"/>
                                    <a:gd name="T6" fmla="*/ 184 w 375"/>
                                    <a:gd name="T7" fmla="*/ 1117 h 1117"/>
                                    <a:gd name="T8" fmla="*/ 0 w 375"/>
                                    <a:gd name="T9" fmla="*/ 749 h 1117"/>
                                    <a:gd name="T10" fmla="*/ 123 w 375"/>
                                    <a:gd name="T11" fmla="*/ 749 h 1117"/>
                                    <a:gd name="T12" fmla="*/ 123 w 375"/>
                                    <a:gd name="T13" fmla="*/ 381 h 1117"/>
                                    <a:gd name="T14" fmla="*/ 123 w 375"/>
                                    <a:gd name="T15" fmla="*/ 141 h 1117"/>
                                    <a:gd name="T16" fmla="*/ 123 w 375"/>
                                    <a:gd name="T17" fmla="*/ 0 h 1117"/>
                                    <a:gd name="T18" fmla="*/ 252 w 375"/>
                                    <a:gd name="T19" fmla="*/ 0 h 1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5" h="1117">
                                      <a:moveTo>
                                        <a:pt x="252" y="0"/>
                                      </a:moveTo>
                                      <a:lnTo>
                                        <a:pt x="252" y="749"/>
                                      </a:lnTo>
                                      <a:lnTo>
                                        <a:pt x="375" y="749"/>
                                      </a:lnTo>
                                      <a:lnTo>
                                        <a:pt x="184" y="1117"/>
                                      </a:lnTo>
                                      <a:lnTo>
                                        <a:pt x="0" y="749"/>
                                      </a:lnTo>
                                      <a:lnTo>
                                        <a:pt x="123" y="749"/>
                                      </a:lnTo>
                                      <a:lnTo>
                                        <a:pt x="123" y="381"/>
                                      </a:lnTo>
                                      <a:lnTo>
                                        <a:pt x="123" y="141"/>
                                      </a:lnTo>
                                      <a:lnTo>
                                        <a:pt x="123"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2" name="Freeform 930"/>
                              <wps:cNvSpPr>
                                <a:spLocks/>
                              </wps:cNvSpPr>
                              <wps:spPr bwMode="auto">
                                <a:xfrm>
                                  <a:off x="1079144" y="159964"/>
                                  <a:ext cx="144283" cy="420370"/>
                                </a:xfrm>
                                <a:custGeom>
                                  <a:avLst/>
                                  <a:gdLst>
                                    <a:gd name="T0" fmla="*/ 259 w 388"/>
                                    <a:gd name="T1" fmla="*/ 12 h 1130"/>
                                    <a:gd name="T2" fmla="*/ 252 w 388"/>
                                    <a:gd name="T3" fmla="*/ 6 h 1130"/>
                                    <a:gd name="T4" fmla="*/ 252 w 388"/>
                                    <a:gd name="T5" fmla="*/ 761 h 1130"/>
                                    <a:gd name="T6" fmla="*/ 382 w 388"/>
                                    <a:gd name="T7" fmla="*/ 761 h 1130"/>
                                    <a:gd name="T8" fmla="*/ 375 w 388"/>
                                    <a:gd name="T9" fmla="*/ 755 h 1130"/>
                                    <a:gd name="T10" fmla="*/ 185 w 388"/>
                                    <a:gd name="T11" fmla="*/ 1123 h 1130"/>
                                    <a:gd name="T12" fmla="*/ 197 w 388"/>
                                    <a:gd name="T13" fmla="*/ 1123 h 1130"/>
                                    <a:gd name="T14" fmla="*/ 13 w 388"/>
                                    <a:gd name="T15" fmla="*/ 755 h 1130"/>
                                    <a:gd name="T16" fmla="*/ 7 w 388"/>
                                    <a:gd name="T17" fmla="*/ 761 h 1130"/>
                                    <a:gd name="T18" fmla="*/ 136 w 388"/>
                                    <a:gd name="T19" fmla="*/ 761 h 1130"/>
                                    <a:gd name="T20" fmla="*/ 136 w 388"/>
                                    <a:gd name="T21" fmla="*/ 6 h 1130"/>
                                    <a:gd name="T22" fmla="*/ 130 w 388"/>
                                    <a:gd name="T23" fmla="*/ 12 h 1130"/>
                                    <a:gd name="T24" fmla="*/ 259 w 388"/>
                                    <a:gd name="T25" fmla="*/ 12 h 1130"/>
                                    <a:gd name="T26" fmla="*/ 259 w 388"/>
                                    <a:gd name="T27" fmla="*/ 0 h 1130"/>
                                    <a:gd name="T28" fmla="*/ 130 w 388"/>
                                    <a:gd name="T29" fmla="*/ 0 h 1130"/>
                                    <a:gd name="T30" fmla="*/ 123 w 388"/>
                                    <a:gd name="T31" fmla="*/ 0 h 1130"/>
                                    <a:gd name="T32" fmla="*/ 123 w 388"/>
                                    <a:gd name="T33" fmla="*/ 6 h 1130"/>
                                    <a:gd name="T34" fmla="*/ 123 w 388"/>
                                    <a:gd name="T35" fmla="*/ 755 h 1130"/>
                                    <a:gd name="T36" fmla="*/ 130 w 388"/>
                                    <a:gd name="T37" fmla="*/ 749 h 1130"/>
                                    <a:gd name="T38" fmla="*/ 7 w 388"/>
                                    <a:gd name="T39" fmla="*/ 749 h 1130"/>
                                    <a:gd name="T40" fmla="*/ 0 w 388"/>
                                    <a:gd name="T41" fmla="*/ 749 h 1130"/>
                                    <a:gd name="T42" fmla="*/ 0 w 388"/>
                                    <a:gd name="T43" fmla="*/ 755 h 1130"/>
                                    <a:gd name="T44" fmla="*/ 185 w 388"/>
                                    <a:gd name="T45" fmla="*/ 1123 h 1130"/>
                                    <a:gd name="T46" fmla="*/ 185 w 388"/>
                                    <a:gd name="T47" fmla="*/ 1130 h 1130"/>
                                    <a:gd name="T48" fmla="*/ 191 w 388"/>
                                    <a:gd name="T49" fmla="*/ 1130 h 1130"/>
                                    <a:gd name="T50" fmla="*/ 197 w 388"/>
                                    <a:gd name="T51" fmla="*/ 1130 h 1130"/>
                                    <a:gd name="T52" fmla="*/ 197 w 388"/>
                                    <a:gd name="T53" fmla="*/ 1123 h 1130"/>
                                    <a:gd name="T54" fmla="*/ 388 w 388"/>
                                    <a:gd name="T55" fmla="*/ 755 h 1130"/>
                                    <a:gd name="T56" fmla="*/ 388 w 388"/>
                                    <a:gd name="T57" fmla="*/ 749 h 1130"/>
                                    <a:gd name="T58" fmla="*/ 382 w 388"/>
                                    <a:gd name="T59" fmla="*/ 749 h 1130"/>
                                    <a:gd name="T60" fmla="*/ 259 w 388"/>
                                    <a:gd name="T61" fmla="*/ 749 h 1130"/>
                                    <a:gd name="T62" fmla="*/ 265 w 388"/>
                                    <a:gd name="T63" fmla="*/ 755 h 1130"/>
                                    <a:gd name="T64" fmla="*/ 265 w 388"/>
                                    <a:gd name="T65" fmla="*/ 6 h 1130"/>
                                    <a:gd name="T66" fmla="*/ 265 w 388"/>
                                    <a:gd name="T67" fmla="*/ 0 h 1130"/>
                                    <a:gd name="T68" fmla="*/ 259 w 388"/>
                                    <a:gd name="T69" fmla="*/ 0 h 1130"/>
                                    <a:gd name="T70" fmla="*/ 259 w 388"/>
                                    <a:gd name="T71" fmla="*/ 12 h 1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1130">
                                      <a:moveTo>
                                        <a:pt x="259" y="12"/>
                                      </a:moveTo>
                                      <a:lnTo>
                                        <a:pt x="252" y="6"/>
                                      </a:lnTo>
                                      <a:lnTo>
                                        <a:pt x="252" y="761"/>
                                      </a:lnTo>
                                      <a:lnTo>
                                        <a:pt x="382" y="761"/>
                                      </a:lnTo>
                                      <a:lnTo>
                                        <a:pt x="375" y="755"/>
                                      </a:lnTo>
                                      <a:lnTo>
                                        <a:pt x="185" y="1123"/>
                                      </a:lnTo>
                                      <a:lnTo>
                                        <a:pt x="197" y="1123"/>
                                      </a:lnTo>
                                      <a:lnTo>
                                        <a:pt x="13" y="755"/>
                                      </a:lnTo>
                                      <a:lnTo>
                                        <a:pt x="7" y="761"/>
                                      </a:lnTo>
                                      <a:lnTo>
                                        <a:pt x="136" y="761"/>
                                      </a:lnTo>
                                      <a:lnTo>
                                        <a:pt x="136" y="6"/>
                                      </a:lnTo>
                                      <a:lnTo>
                                        <a:pt x="130" y="12"/>
                                      </a:lnTo>
                                      <a:lnTo>
                                        <a:pt x="259" y="12"/>
                                      </a:lnTo>
                                      <a:lnTo>
                                        <a:pt x="259" y="0"/>
                                      </a:lnTo>
                                      <a:lnTo>
                                        <a:pt x="130" y="0"/>
                                      </a:lnTo>
                                      <a:lnTo>
                                        <a:pt x="123" y="0"/>
                                      </a:lnTo>
                                      <a:lnTo>
                                        <a:pt x="123" y="6"/>
                                      </a:lnTo>
                                      <a:lnTo>
                                        <a:pt x="123" y="755"/>
                                      </a:lnTo>
                                      <a:lnTo>
                                        <a:pt x="130" y="749"/>
                                      </a:lnTo>
                                      <a:lnTo>
                                        <a:pt x="7" y="749"/>
                                      </a:lnTo>
                                      <a:lnTo>
                                        <a:pt x="0" y="749"/>
                                      </a:lnTo>
                                      <a:lnTo>
                                        <a:pt x="0" y="755"/>
                                      </a:lnTo>
                                      <a:lnTo>
                                        <a:pt x="185" y="1123"/>
                                      </a:lnTo>
                                      <a:lnTo>
                                        <a:pt x="185" y="1130"/>
                                      </a:lnTo>
                                      <a:lnTo>
                                        <a:pt x="191" y="1130"/>
                                      </a:lnTo>
                                      <a:lnTo>
                                        <a:pt x="197" y="1130"/>
                                      </a:lnTo>
                                      <a:lnTo>
                                        <a:pt x="197" y="1123"/>
                                      </a:lnTo>
                                      <a:lnTo>
                                        <a:pt x="388" y="755"/>
                                      </a:lnTo>
                                      <a:lnTo>
                                        <a:pt x="388" y="749"/>
                                      </a:lnTo>
                                      <a:lnTo>
                                        <a:pt x="382" y="749"/>
                                      </a:lnTo>
                                      <a:lnTo>
                                        <a:pt x="259" y="749"/>
                                      </a:lnTo>
                                      <a:lnTo>
                                        <a:pt x="265" y="755"/>
                                      </a:lnTo>
                                      <a:lnTo>
                                        <a:pt x="265" y="6"/>
                                      </a:lnTo>
                                      <a:lnTo>
                                        <a:pt x="265" y="0"/>
                                      </a:lnTo>
                                      <a:lnTo>
                                        <a:pt x="259" y="0"/>
                                      </a:lnTo>
                                      <a:lnTo>
                                        <a:pt x="25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3" name="Freeform 931"/>
                              <wps:cNvSpPr>
                                <a:spLocks/>
                              </wps:cNvSpPr>
                              <wps:spPr bwMode="auto">
                                <a:xfrm>
                                  <a:off x="1840346" y="276402"/>
                                  <a:ext cx="139448" cy="274170"/>
                                </a:xfrm>
                                <a:custGeom>
                                  <a:avLst/>
                                  <a:gdLst>
                                    <a:gd name="T0" fmla="*/ 246 w 375"/>
                                    <a:gd name="T1" fmla="*/ 0 h 737"/>
                                    <a:gd name="T2" fmla="*/ 246 w 375"/>
                                    <a:gd name="T3" fmla="*/ 368 h 737"/>
                                    <a:gd name="T4" fmla="*/ 375 w 375"/>
                                    <a:gd name="T5" fmla="*/ 368 h 737"/>
                                    <a:gd name="T6" fmla="*/ 185 w 375"/>
                                    <a:gd name="T7" fmla="*/ 737 h 737"/>
                                    <a:gd name="T8" fmla="*/ 0 w 375"/>
                                    <a:gd name="T9" fmla="*/ 368 h 737"/>
                                    <a:gd name="T10" fmla="*/ 123 w 375"/>
                                    <a:gd name="T11" fmla="*/ 368 h 737"/>
                                    <a:gd name="T12" fmla="*/ 123 w 375"/>
                                    <a:gd name="T13" fmla="*/ 0 h 737"/>
                                    <a:gd name="T14" fmla="*/ 246 w 375"/>
                                    <a:gd name="T15" fmla="*/ 0 h 73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37">
                                      <a:moveTo>
                                        <a:pt x="246" y="0"/>
                                      </a:moveTo>
                                      <a:lnTo>
                                        <a:pt x="246" y="368"/>
                                      </a:lnTo>
                                      <a:lnTo>
                                        <a:pt x="375" y="368"/>
                                      </a:lnTo>
                                      <a:lnTo>
                                        <a:pt x="185" y="737"/>
                                      </a:lnTo>
                                      <a:lnTo>
                                        <a:pt x="0" y="368"/>
                                      </a:lnTo>
                                      <a:lnTo>
                                        <a:pt x="123" y="368"/>
                                      </a:lnTo>
                                      <a:lnTo>
                                        <a:pt x="123" y="0"/>
                                      </a:lnTo>
                                      <a:lnTo>
                                        <a:pt x="246"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4" name="Freeform 932"/>
                              <wps:cNvSpPr>
                                <a:spLocks/>
                              </wps:cNvSpPr>
                              <wps:spPr bwMode="auto">
                                <a:xfrm>
                                  <a:off x="1838115" y="274170"/>
                                  <a:ext cx="144283" cy="278634"/>
                                </a:xfrm>
                                <a:custGeom>
                                  <a:avLst/>
                                  <a:gdLst>
                                    <a:gd name="T0" fmla="*/ 252 w 388"/>
                                    <a:gd name="T1" fmla="*/ 12 h 749"/>
                                    <a:gd name="T2" fmla="*/ 246 w 388"/>
                                    <a:gd name="T3" fmla="*/ 6 h 749"/>
                                    <a:gd name="T4" fmla="*/ 246 w 388"/>
                                    <a:gd name="T5" fmla="*/ 381 h 749"/>
                                    <a:gd name="T6" fmla="*/ 381 w 388"/>
                                    <a:gd name="T7" fmla="*/ 381 h 749"/>
                                    <a:gd name="T8" fmla="*/ 375 w 388"/>
                                    <a:gd name="T9" fmla="*/ 374 h 749"/>
                                    <a:gd name="T10" fmla="*/ 185 w 388"/>
                                    <a:gd name="T11" fmla="*/ 743 h 749"/>
                                    <a:gd name="T12" fmla="*/ 197 w 388"/>
                                    <a:gd name="T13" fmla="*/ 743 h 749"/>
                                    <a:gd name="T14" fmla="*/ 13 w 388"/>
                                    <a:gd name="T15" fmla="*/ 374 h 749"/>
                                    <a:gd name="T16" fmla="*/ 6 w 388"/>
                                    <a:gd name="T17" fmla="*/ 381 h 749"/>
                                    <a:gd name="T18" fmla="*/ 135 w 388"/>
                                    <a:gd name="T19" fmla="*/ 381 h 749"/>
                                    <a:gd name="T20" fmla="*/ 135 w 388"/>
                                    <a:gd name="T21" fmla="*/ 6 h 749"/>
                                    <a:gd name="T22" fmla="*/ 129 w 388"/>
                                    <a:gd name="T23" fmla="*/ 12 h 749"/>
                                    <a:gd name="T24" fmla="*/ 252 w 388"/>
                                    <a:gd name="T25" fmla="*/ 12 h 749"/>
                                    <a:gd name="T26" fmla="*/ 252 w 388"/>
                                    <a:gd name="T27" fmla="*/ 0 h 749"/>
                                    <a:gd name="T28" fmla="*/ 129 w 388"/>
                                    <a:gd name="T29" fmla="*/ 0 h 749"/>
                                    <a:gd name="T30" fmla="*/ 123 w 388"/>
                                    <a:gd name="T31" fmla="*/ 0 h 749"/>
                                    <a:gd name="T32" fmla="*/ 123 w 388"/>
                                    <a:gd name="T33" fmla="*/ 6 h 749"/>
                                    <a:gd name="T34" fmla="*/ 123 w 388"/>
                                    <a:gd name="T35" fmla="*/ 374 h 749"/>
                                    <a:gd name="T36" fmla="*/ 129 w 388"/>
                                    <a:gd name="T37" fmla="*/ 368 h 749"/>
                                    <a:gd name="T38" fmla="*/ 6 w 388"/>
                                    <a:gd name="T39" fmla="*/ 368 h 749"/>
                                    <a:gd name="T40" fmla="*/ 0 w 388"/>
                                    <a:gd name="T41" fmla="*/ 368 h 749"/>
                                    <a:gd name="T42" fmla="*/ 0 w 388"/>
                                    <a:gd name="T43" fmla="*/ 374 h 749"/>
                                    <a:gd name="T44" fmla="*/ 185 w 388"/>
                                    <a:gd name="T45" fmla="*/ 743 h 749"/>
                                    <a:gd name="T46" fmla="*/ 185 w 388"/>
                                    <a:gd name="T47" fmla="*/ 749 h 749"/>
                                    <a:gd name="T48" fmla="*/ 191 w 388"/>
                                    <a:gd name="T49" fmla="*/ 749 h 749"/>
                                    <a:gd name="T50" fmla="*/ 197 w 388"/>
                                    <a:gd name="T51" fmla="*/ 749 h 749"/>
                                    <a:gd name="T52" fmla="*/ 197 w 388"/>
                                    <a:gd name="T53" fmla="*/ 743 h 749"/>
                                    <a:gd name="T54" fmla="*/ 388 w 388"/>
                                    <a:gd name="T55" fmla="*/ 374 h 749"/>
                                    <a:gd name="T56" fmla="*/ 388 w 388"/>
                                    <a:gd name="T57" fmla="*/ 368 h 749"/>
                                    <a:gd name="T58" fmla="*/ 381 w 388"/>
                                    <a:gd name="T59" fmla="*/ 368 h 749"/>
                                    <a:gd name="T60" fmla="*/ 252 w 388"/>
                                    <a:gd name="T61" fmla="*/ 368 h 749"/>
                                    <a:gd name="T62" fmla="*/ 258 w 388"/>
                                    <a:gd name="T63" fmla="*/ 374 h 749"/>
                                    <a:gd name="T64" fmla="*/ 258 w 388"/>
                                    <a:gd name="T65" fmla="*/ 6 h 749"/>
                                    <a:gd name="T66" fmla="*/ 258 w 388"/>
                                    <a:gd name="T67" fmla="*/ 0 h 749"/>
                                    <a:gd name="T68" fmla="*/ 252 w 388"/>
                                    <a:gd name="T69" fmla="*/ 0 h 749"/>
                                    <a:gd name="T70" fmla="*/ 252 w 388"/>
                                    <a:gd name="T71"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749">
                                      <a:moveTo>
                                        <a:pt x="252" y="12"/>
                                      </a:moveTo>
                                      <a:lnTo>
                                        <a:pt x="246" y="6"/>
                                      </a:lnTo>
                                      <a:lnTo>
                                        <a:pt x="246" y="381"/>
                                      </a:lnTo>
                                      <a:lnTo>
                                        <a:pt x="381" y="381"/>
                                      </a:lnTo>
                                      <a:lnTo>
                                        <a:pt x="375" y="374"/>
                                      </a:lnTo>
                                      <a:lnTo>
                                        <a:pt x="185" y="743"/>
                                      </a:lnTo>
                                      <a:lnTo>
                                        <a:pt x="197" y="743"/>
                                      </a:lnTo>
                                      <a:lnTo>
                                        <a:pt x="13" y="374"/>
                                      </a:lnTo>
                                      <a:lnTo>
                                        <a:pt x="6" y="381"/>
                                      </a:lnTo>
                                      <a:lnTo>
                                        <a:pt x="135" y="381"/>
                                      </a:lnTo>
                                      <a:lnTo>
                                        <a:pt x="135" y="6"/>
                                      </a:lnTo>
                                      <a:lnTo>
                                        <a:pt x="129" y="12"/>
                                      </a:lnTo>
                                      <a:lnTo>
                                        <a:pt x="252" y="12"/>
                                      </a:lnTo>
                                      <a:lnTo>
                                        <a:pt x="252" y="0"/>
                                      </a:lnTo>
                                      <a:lnTo>
                                        <a:pt x="129" y="0"/>
                                      </a:lnTo>
                                      <a:lnTo>
                                        <a:pt x="123" y="0"/>
                                      </a:lnTo>
                                      <a:lnTo>
                                        <a:pt x="123" y="6"/>
                                      </a:lnTo>
                                      <a:lnTo>
                                        <a:pt x="123" y="374"/>
                                      </a:lnTo>
                                      <a:lnTo>
                                        <a:pt x="129" y="368"/>
                                      </a:lnTo>
                                      <a:lnTo>
                                        <a:pt x="6" y="368"/>
                                      </a:lnTo>
                                      <a:lnTo>
                                        <a:pt x="0" y="368"/>
                                      </a:lnTo>
                                      <a:lnTo>
                                        <a:pt x="0" y="374"/>
                                      </a:lnTo>
                                      <a:lnTo>
                                        <a:pt x="185" y="743"/>
                                      </a:lnTo>
                                      <a:lnTo>
                                        <a:pt x="185" y="749"/>
                                      </a:lnTo>
                                      <a:lnTo>
                                        <a:pt x="191" y="749"/>
                                      </a:lnTo>
                                      <a:lnTo>
                                        <a:pt x="197" y="749"/>
                                      </a:lnTo>
                                      <a:lnTo>
                                        <a:pt x="197" y="743"/>
                                      </a:lnTo>
                                      <a:lnTo>
                                        <a:pt x="388" y="374"/>
                                      </a:lnTo>
                                      <a:lnTo>
                                        <a:pt x="388" y="368"/>
                                      </a:lnTo>
                                      <a:lnTo>
                                        <a:pt x="381" y="368"/>
                                      </a:lnTo>
                                      <a:lnTo>
                                        <a:pt x="252" y="368"/>
                                      </a:lnTo>
                                      <a:lnTo>
                                        <a:pt x="258" y="374"/>
                                      </a:lnTo>
                                      <a:lnTo>
                                        <a:pt x="258" y="6"/>
                                      </a:lnTo>
                                      <a:lnTo>
                                        <a:pt x="258" y="0"/>
                                      </a:lnTo>
                                      <a:lnTo>
                                        <a:pt x="252" y="0"/>
                                      </a:lnTo>
                                      <a:lnTo>
                                        <a:pt x="252"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5" name="Rectangle 933"/>
                              <wps:cNvSpPr>
                                <a:spLocks noChangeArrowheads="1"/>
                              </wps:cNvSpPr>
                              <wps:spPr bwMode="auto">
                                <a:xfrm>
                                  <a:off x="377440"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6" name="Rectangle 934"/>
                              <wps:cNvSpPr>
                                <a:spLocks noChangeArrowheads="1"/>
                              </wps:cNvSpPr>
                              <wps:spPr bwMode="auto">
                                <a:xfrm>
                                  <a:off x="42801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7" name="Rectangle 935"/>
                              <wps:cNvSpPr>
                                <a:spLocks noChangeArrowheads="1"/>
                              </wps:cNvSpPr>
                              <wps:spPr bwMode="auto">
                                <a:xfrm>
                                  <a:off x="1036008" y="0"/>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8" name="Rectangle 936"/>
                              <wps:cNvSpPr>
                                <a:spLocks noChangeArrowheads="1"/>
                              </wps:cNvSpPr>
                              <wps:spPr bwMode="auto">
                                <a:xfrm>
                                  <a:off x="108620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9" name="Rectangle 937"/>
                              <wps:cNvSpPr>
                                <a:spLocks noChangeArrowheads="1"/>
                              </wps:cNvSpPr>
                              <wps:spPr bwMode="auto">
                                <a:xfrm>
                                  <a:off x="1124883" y="0"/>
                                  <a:ext cx="133499"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0" name="Rectangle 938"/>
                              <wps:cNvSpPr>
                                <a:spLocks noChangeArrowheads="1"/>
                              </wps:cNvSpPr>
                              <wps:spPr bwMode="auto">
                                <a:xfrm>
                                  <a:off x="122788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5"/>
                                        <w:szCs w:val="24"/>
                                        <w:lang w:val="en-US"/>
                                      </w:rPr>
                                      <w:t>1</w:t>
                                    </w:r>
                                  </w:p>
                                </w:txbxContent>
                              </wps:txbx>
                              <wps:bodyPr rot="0" vert="horz" wrap="square" lIns="0" tIns="0" rIns="0" bIns="0" anchor="t" anchorCtr="0" upright="1">
                                <a:noAutofit/>
                              </wps:bodyPr>
                            </wps:wsp>
                            <wps:wsp>
                              <wps:cNvPr id="24281" name="Rectangle 939"/>
                              <wps:cNvSpPr>
                                <a:spLocks noChangeArrowheads="1"/>
                              </wps:cNvSpPr>
                              <wps:spPr bwMode="auto">
                                <a:xfrm>
                                  <a:off x="1863401"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2" name="Rectangle 940"/>
                              <wps:cNvSpPr>
                                <a:spLocks noChangeArrowheads="1"/>
                              </wps:cNvSpPr>
                              <wps:spPr bwMode="auto">
                                <a:xfrm>
                                  <a:off x="191360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E801A3" w:rsidRDefault="001C5812"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83" name="Line 941"/>
                              <wps:cNvCnPr/>
                              <wps:spPr bwMode="auto">
                                <a:xfrm flipH="1">
                                  <a:off x="48342" y="909189"/>
                                  <a:ext cx="47784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4" name="Line 942"/>
                              <wps:cNvCnPr/>
                              <wps:spPr bwMode="auto">
                                <a:xfrm flipH="1">
                                  <a:off x="48342" y="936346"/>
                                  <a:ext cx="306414"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5" name="Line 943"/>
                              <wps:cNvCnPr/>
                              <wps:spPr bwMode="auto">
                                <a:xfrm flipV="1">
                                  <a:off x="135358" y="936346"/>
                                  <a:ext cx="372" cy="2764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6" name="Line 944"/>
                              <wps:cNvCnPr/>
                              <wps:spPr bwMode="auto">
                                <a:xfrm>
                                  <a:off x="135358" y="909189"/>
                                  <a:ext cx="372" cy="271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7" name="Freeform 945"/>
                              <wps:cNvSpPr>
                                <a:spLocks/>
                              </wps:cNvSpPr>
                              <wps:spPr bwMode="auto">
                                <a:xfrm>
                                  <a:off x="114534" y="867896"/>
                                  <a:ext cx="41277" cy="41293"/>
                                </a:xfrm>
                                <a:custGeom>
                                  <a:avLst/>
                                  <a:gdLst>
                                    <a:gd name="T0" fmla="*/ 0 w 111"/>
                                    <a:gd name="T1" fmla="*/ 0 h 111"/>
                                    <a:gd name="T2" fmla="*/ 56 w 111"/>
                                    <a:gd name="T3" fmla="*/ 111 h 111"/>
                                    <a:gd name="T4" fmla="*/ 111 w 111"/>
                                    <a:gd name="T5" fmla="*/ 0 h 111"/>
                                    <a:gd name="T6" fmla="*/ 56 w 111"/>
                                    <a:gd name="T7" fmla="*/ 56 h 111"/>
                                    <a:gd name="T8" fmla="*/ 0 w 111"/>
                                    <a:gd name="T9" fmla="*/ 0 h 111"/>
                                  </a:gdLst>
                                  <a:ahLst/>
                                  <a:cxnLst>
                                    <a:cxn ang="0">
                                      <a:pos x="T0" y="T1"/>
                                    </a:cxn>
                                    <a:cxn ang="0">
                                      <a:pos x="T2" y="T3"/>
                                    </a:cxn>
                                    <a:cxn ang="0">
                                      <a:pos x="T4" y="T5"/>
                                    </a:cxn>
                                    <a:cxn ang="0">
                                      <a:pos x="T6" y="T7"/>
                                    </a:cxn>
                                    <a:cxn ang="0">
                                      <a:pos x="T8" y="T9"/>
                                    </a:cxn>
                                  </a:cxnLst>
                                  <a:rect l="0" t="0" r="r" b="b"/>
                                  <a:pathLst>
                                    <a:path w="111" h="111">
                                      <a:moveTo>
                                        <a:pt x="0" y="0"/>
                                      </a:moveTo>
                                      <a:lnTo>
                                        <a:pt x="56" y="111"/>
                                      </a:lnTo>
                                      <a:lnTo>
                                        <a:pt x="111"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8" name="Freeform 946"/>
                              <wps:cNvSpPr>
                                <a:spLocks/>
                              </wps:cNvSpPr>
                              <wps:spPr bwMode="auto">
                                <a:xfrm>
                                  <a:off x="114534" y="936346"/>
                                  <a:ext cx="41277" cy="43525"/>
                                </a:xfrm>
                                <a:custGeom>
                                  <a:avLst/>
                                  <a:gdLst>
                                    <a:gd name="T0" fmla="*/ 0 w 111"/>
                                    <a:gd name="T1" fmla="*/ 117 h 117"/>
                                    <a:gd name="T2" fmla="*/ 56 w 111"/>
                                    <a:gd name="T3" fmla="*/ 0 h 117"/>
                                    <a:gd name="T4" fmla="*/ 111 w 111"/>
                                    <a:gd name="T5" fmla="*/ 117 h 117"/>
                                    <a:gd name="T6" fmla="*/ 56 w 111"/>
                                    <a:gd name="T7" fmla="*/ 62 h 117"/>
                                    <a:gd name="T8" fmla="*/ 0 w 111"/>
                                    <a:gd name="T9" fmla="*/ 117 h 117"/>
                                  </a:gdLst>
                                  <a:ahLst/>
                                  <a:cxnLst>
                                    <a:cxn ang="0">
                                      <a:pos x="T0" y="T1"/>
                                    </a:cxn>
                                    <a:cxn ang="0">
                                      <a:pos x="T2" y="T3"/>
                                    </a:cxn>
                                    <a:cxn ang="0">
                                      <a:pos x="T4" y="T5"/>
                                    </a:cxn>
                                    <a:cxn ang="0">
                                      <a:pos x="T6" y="T7"/>
                                    </a:cxn>
                                    <a:cxn ang="0">
                                      <a:pos x="T8" y="T9"/>
                                    </a:cxn>
                                  </a:cxnLst>
                                  <a:rect l="0" t="0" r="r" b="b"/>
                                  <a:pathLst>
                                    <a:path w="111" h="117">
                                      <a:moveTo>
                                        <a:pt x="0" y="117"/>
                                      </a:moveTo>
                                      <a:lnTo>
                                        <a:pt x="56" y="0"/>
                                      </a:lnTo>
                                      <a:lnTo>
                                        <a:pt x="111" y="117"/>
                                      </a:lnTo>
                                      <a:lnTo>
                                        <a:pt x="56" y="62"/>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9" name="Line 947"/>
                              <wps:cNvCnPr/>
                              <wps:spPr bwMode="auto">
                                <a:xfrm flipH="1">
                                  <a:off x="832599" y="909189"/>
                                  <a:ext cx="6842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0" name="Line 948"/>
                              <wps:cNvCnPr/>
                              <wps:spPr bwMode="auto">
                                <a:xfrm flipH="1">
                                  <a:off x="832599" y="991403"/>
                                  <a:ext cx="251379"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1" name="Line 949"/>
                              <wps:cNvCnPr/>
                              <wps:spPr bwMode="auto">
                                <a:xfrm flipV="1">
                                  <a:off x="919243" y="991403"/>
                                  <a:ext cx="372" cy="2213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2" name="Line 950"/>
                              <wps:cNvCnPr/>
                              <wps:spPr bwMode="auto">
                                <a:xfrm>
                                  <a:off x="919243" y="909189"/>
                                  <a:ext cx="372" cy="822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3" name="Freeform 951"/>
                              <wps:cNvSpPr>
                                <a:spLocks/>
                              </wps:cNvSpPr>
                              <wps:spPr bwMode="auto">
                                <a:xfrm>
                                  <a:off x="896560" y="867896"/>
                                  <a:ext cx="43136" cy="41293"/>
                                </a:xfrm>
                                <a:custGeom>
                                  <a:avLst/>
                                  <a:gdLst>
                                    <a:gd name="T0" fmla="*/ 0 w 116"/>
                                    <a:gd name="T1" fmla="*/ 0 h 111"/>
                                    <a:gd name="T2" fmla="*/ 61 w 116"/>
                                    <a:gd name="T3" fmla="*/ 111 h 111"/>
                                    <a:gd name="T4" fmla="*/ 116 w 116"/>
                                    <a:gd name="T5" fmla="*/ 0 h 111"/>
                                    <a:gd name="T6" fmla="*/ 61 w 116"/>
                                    <a:gd name="T7" fmla="*/ 56 h 111"/>
                                    <a:gd name="T8" fmla="*/ 0 w 116"/>
                                    <a:gd name="T9" fmla="*/ 0 h 111"/>
                                  </a:gdLst>
                                  <a:ahLst/>
                                  <a:cxnLst>
                                    <a:cxn ang="0">
                                      <a:pos x="T0" y="T1"/>
                                    </a:cxn>
                                    <a:cxn ang="0">
                                      <a:pos x="T2" y="T3"/>
                                    </a:cxn>
                                    <a:cxn ang="0">
                                      <a:pos x="T4" y="T5"/>
                                    </a:cxn>
                                    <a:cxn ang="0">
                                      <a:pos x="T6" y="T7"/>
                                    </a:cxn>
                                    <a:cxn ang="0">
                                      <a:pos x="T8" y="T9"/>
                                    </a:cxn>
                                  </a:cxnLst>
                                  <a:rect l="0" t="0" r="r" b="b"/>
                                  <a:pathLst>
                                    <a:path w="116" h="111">
                                      <a:moveTo>
                                        <a:pt x="0" y="0"/>
                                      </a:moveTo>
                                      <a:lnTo>
                                        <a:pt x="61" y="111"/>
                                      </a:lnTo>
                                      <a:lnTo>
                                        <a:pt x="116" y="0"/>
                                      </a:lnTo>
                                      <a:lnTo>
                                        <a:pt x="61"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4" name="Freeform 952"/>
                              <wps:cNvSpPr>
                                <a:spLocks/>
                              </wps:cNvSpPr>
                              <wps:spPr bwMode="auto">
                                <a:xfrm>
                                  <a:off x="896560" y="991403"/>
                                  <a:ext cx="43136" cy="43153"/>
                                </a:xfrm>
                                <a:custGeom>
                                  <a:avLst/>
                                  <a:gdLst>
                                    <a:gd name="T0" fmla="*/ 0 w 116"/>
                                    <a:gd name="T1" fmla="*/ 116 h 116"/>
                                    <a:gd name="T2" fmla="*/ 61 w 116"/>
                                    <a:gd name="T3" fmla="*/ 0 h 116"/>
                                    <a:gd name="T4" fmla="*/ 116 w 116"/>
                                    <a:gd name="T5" fmla="*/ 116 h 116"/>
                                    <a:gd name="T6" fmla="*/ 61 w 116"/>
                                    <a:gd name="T7" fmla="*/ 55 h 116"/>
                                    <a:gd name="T8" fmla="*/ 0 w 116"/>
                                    <a:gd name="T9" fmla="*/ 116 h 116"/>
                                  </a:gdLst>
                                  <a:ahLst/>
                                  <a:cxnLst>
                                    <a:cxn ang="0">
                                      <a:pos x="T0" y="T1"/>
                                    </a:cxn>
                                    <a:cxn ang="0">
                                      <a:pos x="T2" y="T3"/>
                                    </a:cxn>
                                    <a:cxn ang="0">
                                      <a:pos x="T4" y="T5"/>
                                    </a:cxn>
                                    <a:cxn ang="0">
                                      <a:pos x="T6" y="T7"/>
                                    </a:cxn>
                                    <a:cxn ang="0">
                                      <a:pos x="T8" y="T9"/>
                                    </a:cxn>
                                  </a:cxnLst>
                                  <a:rect l="0" t="0" r="r" b="b"/>
                                  <a:pathLst>
                                    <a:path w="116" h="116">
                                      <a:moveTo>
                                        <a:pt x="0" y="116"/>
                                      </a:moveTo>
                                      <a:lnTo>
                                        <a:pt x="61" y="0"/>
                                      </a:lnTo>
                                      <a:lnTo>
                                        <a:pt x="116" y="116"/>
                                      </a:lnTo>
                                      <a:lnTo>
                                        <a:pt x="61" y="55"/>
                                      </a:lnTo>
                                      <a:lnTo>
                                        <a:pt x="0" y="1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5" name="Line 953"/>
                              <wps:cNvCnPr/>
                              <wps:spPr bwMode="auto">
                                <a:xfrm flipH="1">
                                  <a:off x="1511248" y="909189"/>
                                  <a:ext cx="71026"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6" name="Line 954"/>
                              <wps:cNvCnPr/>
                              <wps:spPr bwMode="auto">
                                <a:xfrm flipH="1">
                                  <a:off x="1511248" y="963874"/>
                                  <a:ext cx="329098"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7" name="Line 955"/>
                              <wps:cNvCnPr/>
                              <wps:spPr bwMode="auto">
                                <a:xfrm flipV="1">
                                  <a:off x="1598264" y="963874"/>
                                  <a:ext cx="372" cy="2488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8" name="Line 956"/>
                              <wps:cNvCnPr/>
                              <wps:spPr bwMode="auto">
                                <a:xfrm>
                                  <a:off x="1598264" y="909189"/>
                                  <a:ext cx="372" cy="54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9" name="Freeform 957"/>
                              <wps:cNvSpPr>
                                <a:spLocks/>
                              </wps:cNvSpPr>
                              <wps:spPr bwMode="auto">
                                <a:xfrm>
                                  <a:off x="1577439" y="867896"/>
                                  <a:ext cx="43508" cy="41293"/>
                                </a:xfrm>
                                <a:custGeom>
                                  <a:avLst/>
                                  <a:gdLst>
                                    <a:gd name="T0" fmla="*/ 0 w 117"/>
                                    <a:gd name="T1" fmla="*/ 0 h 111"/>
                                    <a:gd name="T2" fmla="*/ 56 w 117"/>
                                    <a:gd name="T3" fmla="*/ 111 h 111"/>
                                    <a:gd name="T4" fmla="*/ 117 w 117"/>
                                    <a:gd name="T5" fmla="*/ 0 h 111"/>
                                    <a:gd name="T6" fmla="*/ 56 w 117"/>
                                    <a:gd name="T7" fmla="*/ 56 h 111"/>
                                    <a:gd name="T8" fmla="*/ 0 w 117"/>
                                    <a:gd name="T9" fmla="*/ 0 h 111"/>
                                  </a:gdLst>
                                  <a:ahLst/>
                                  <a:cxnLst>
                                    <a:cxn ang="0">
                                      <a:pos x="T0" y="T1"/>
                                    </a:cxn>
                                    <a:cxn ang="0">
                                      <a:pos x="T2" y="T3"/>
                                    </a:cxn>
                                    <a:cxn ang="0">
                                      <a:pos x="T4" y="T5"/>
                                    </a:cxn>
                                    <a:cxn ang="0">
                                      <a:pos x="T6" y="T7"/>
                                    </a:cxn>
                                    <a:cxn ang="0">
                                      <a:pos x="T8" y="T9"/>
                                    </a:cxn>
                                  </a:cxnLst>
                                  <a:rect l="0" t="0" r="r" b="b"/>
                                  <a:pathLst>
                                    <a:path w="117" h="111">
                                      <a:moveTo>
                                        <a:pt x="0" y="0"/>
                                      </a:moveTo>
                                      <a:lnTo>
                                        <a:pt x="56" y="111"/>
                                      </a:lnTo>
                                      <a:lnTo>
                                        <a:pt x="117"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0" name="Freeform 958"/>
                              <wps:cNvSpPr>
                                <a:spLocks/>
                              </wps:cNvSpPr>
                              <wps:spPr bwMode="auto">
                                <a:xfrm>
                                  <a:off x="1577439" y="963874"/>
                                  <a:ext cx="43508" cy="43525"/>
                                </a:xfrm>
                                <a:custGeom>
                                  <a:avLst/>
                                  <a:gdLst>
                                    <a:gd name="T0" fmla="*/ 0 w 117"/>
                                    <a:gd name="T1" fmla="*/ 117 h 117"/>
                                    <a:gd name="T2" fmla="*/ 56 w 117"/>
                                    <a:gd name="T3" fmla="*/ 0 h 117"/>
                                    <a:gd name="T4" fmla="*/ 117 w 117"/>
                                    <a:gd name="T5" fmla="*/ 117 h 117"/>
                                    <a:gd name="T6" fmla="*/ 56 w 117"/>
                                    <a:gd name="T7" fmla="*/ 55 h 117"/>
                                    <a:gd name="T8" fmla="*/ 0 w 117"/>
                                    <a:gd name="T9" fmla="*/ 117 h 117"/>
                                  </a:gdLst>
                                  <a:ahLst/>
                                  <a:cxnLst>
                                    <a:cxn ang="0">
                                      <a:pos x="T0" y="T1"/>
                                    </a:cxn>
                                    <a:cxn ang="0">
                                      <a:pos x="T2" y="T3"/>
                                    </a:cxn>
                                    <a:cxn ang="0">
                                      <a:pos x="T4" y="T5"/>
                                    </a:cxn>
                                    <a:cxn ang="0">
                                      <a:pos x="T6" y="T7"/>
                                    </a:cxn>
                                    <a:cxn ang="0">
                                      <a:pos x="T8" y="T9"/>
                                    </a:cxn>
                                  </a:cxnLst>
                                  <a:rect l="0" t="0" r="r" b="b"/>
                                  <a:pathLst>
                                    <a:path w="117" h="117">
                                      <a:moveTo>
                                        <a:pt x="0" y="117"/>
                                      </a:moveTo>
                                      <a:lnTo>
                                        <a:pt x="56" y="0"/>
                                      </a:lnTo>
                                      <a:lnTo>
                                        <a:pt x="117" y="117"/>
                                      </a:lnTo>
                                      <a:lnTo>
                                        <a:pt x="56" y="55"/>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1" name="Line 959"/>
                              <wps:cNvCnPr/>
                              <wps:spPr bwMode="auto">
                                <a:xfrm>
                                  <a:off x="837062"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02" name="Line 960"/>
                              <wps:cNvCnPr/>
                              <wps:spPr bwMode="auto">
                                <a:xfrm>
                                  <a:off x="1593801"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B382926"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rDhJ/IAAAA&#10;3gAAAA8AAAAAAAAAAAAAAAAAqgIAAGRycy9kb3ducmV2LnhtbFBLBQYAAAAABAAEAPoAAACfAwAA&#10;A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FVcQA&#10;AADeAAAADwAAAGRycy9kb3ducmV2LnhtbESPzYrCMBSF9wPzDuEOuBtTFZ2xGmUoFEVXdmahu0tz&#10;bYvNTUkyWt/eLASXh/PHt1z3phVXcr6xrGA0TEAQl1Y3XCn4+80/v0H4gKyxtUwK7uRhvXp/W2Kq&#10;7Y0PdC1CJeII+xQV1CF0qZS+rMmgH9qOOHpn6wyGKF0ltcNbHDetHCfJTBpsOD7U2FFWU3kp/o2C&#10;HXN+2h8z2bX5PCu8nG4u7qTU4KP/WYAI1IdX+NneagXjydcoAkSci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BVXEAAAA3gAAAA8AAAAAAAAAAAAAAAAAmAIAAGRycy9k&#10;b3ducmV2LnhtbFBLBQYAAAAABAAEAPUAAACJAw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9G2c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Xb3mK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9G2ckAAADeAAAADwAAAAAAAAAAAAAAAACYAgAA&#10;ZHJzL2Rvd25yZXYueG1sUEsFBgAAAAAEAAQA9QAAAI4DA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ccA&#10;AADeAAAADwAAAGRycy9kb3ducmV2LnhtbESPQUsDMRSE74L/ITzBm802gta1aWlFodJSsC2eH5vn&#10;buzmJW5id/33RhB6HGbmG2Y6H1wrTtRF61nDeFSAIK68sVxrOOxfbiYgYkI22HomDT8UYT67vJhi&#10;aXzPb3TapVpkCMcSNTQphVLKWDXkMI58IM7eh+8cpiy7WpoO+wx3rVRFcScdWs4LDQZ6aqg67r6d&#10;hlcbtqu13fSLz+flevL+pcKDVFpfXw2LRxCJhnQO/7dXRoO6vR8r+Lu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vtXHAAAA3gAAAA8AAAAAAAAAAAAAAAAAmAIAAGRy&#10;cy9kb3ducmV2LnhtbFBLBQYAAAAABAAEAPUAAACMAw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9N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ZF9NckAAADeAAAADwAAAAAAAAAAAAAAAACYAgAA&#10;ZHJzL2Rvd25yZXYueG1sUEsFBgAAAAAEAAQA9QAAAI4DA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DOsgA&#10;AADeAAAADwAAAGRycy9kb3ducmV2LnhtbESPUUvDMBSF3wf+h3CFvW3pqmhXl41NJkwmgpv4fGmu&#10;bbS5yZq41n9vBMHHwznnO5zFarCtOFMXjGMFs2kGgrhy2nCt4PX4MClAhIissXVMCr4pwGp5MVpg&#10;qV3PL3Q+xFokCIcSFTQx+lLKUDVkMUydJ07eu+ssxiS7WuoO+wS3rcyz7EZaNJwWGvR031D1efiy&#10;Ch6Nf97tzVO//thu9sXbKfdzmSs1vhzWdyAiDfE//NfeaQX51e3sG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ioM6yAAAAN4AAAAPAAAAAAAAAAAAAAAAAJgCAABk&#10;cnMvZG93bnJldi54bWxQSwUGAAAAAAQABAD1AAAAjQM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A2sgA&#10;AADeAAAADwAAAGRycy9kb3ducmV2LnhtbESPQWsCMRSE7wX/Q3hCbzXrtlq7GqUKQi8FtT3U23Pz&#10;3F3cvGyTqGt/vRGEHoeZ+YaZzFpTixM5X1lW0O8lIIhzqysuFHx/LZ9GIHxA1lhbJgUX8jCbdh4m&#10;mGl75jWdNqEQEcI+QwVlCE0mpc9LMuh7tiGO3t46gyFKV0jt8BzhppZpkgylwYrjQokNLUrKD5uj&#10;UTB/G81/Vy/8+bfebWn7szsMUpco9dht38cgArXhP3xvf2gF6fNr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EDayAAAAN4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aA8QA&#10;AADeAAAADwAAAGRycy9kb3ducmV2LnhtbESPQWsCMRSE7wX/Q3iF3mqyFlS2RlFBFPGilp4fm+fu&#10;4uZlSeK6/ntTKHgcZr4ZZrbobSM68qF2rCEbKhDEhTM1lxp+zpvPKYgQkQ02jknDgwIs5oO3GebG&#10;3flI3SmWIpVwyFFDFWObSxmKiiyGoWuJk3dx3mJM0pfSeLynctvIkVJjabHmtFBhS+uKiuvpZjWM&#10;luf95uAfvzu12m5VxhdJ107rj/d++Q0iUh9f4X96ZxL3Ncn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WgPEAAAA3gAAAA8AAAAAAAAAAAAAAAAAmAIAAGRycy9k&#10;b3ducmV2LnhtbFBLBQYAAAAABAAEAPUAAACJAw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8vcYA&#10;AADeAAAADwAAAGRycy9kb3ducmV2LnhtbESPQWvCQBSE7wX/w/IEb3WjgpHoKiK0eOih2gp6e2Sf&#10;STT7NmQ3a/rvu0Khx2FmvmFWm97UIlDrKssKJuMEBHFudcWFgu+vt9cFCOeRNdaWScEPOdisBy8r&#10;zLR98IHC0RciQthlqKD0vsmkdHlJBt3YNsTRu9rWoI+yLaRu8RHhppbTJJlLgxXHhRIb2pWU34+d&#10;URBu89Bftmn90b1/nhZ7Jh3OnVKjYb9dgvDU+//wX3uvFUxn6SSF551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b8vcYAAADeAAAADwAAAAAAAAAAAAAAAACYAgAAZHJz&#10;L2Rvd25yZXYueG1sUEsFBgAAAAAEAAQA9QAAAIsDA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W8UA&#10;AADeAAAADwAAAGRycy9kb3ducmV2LnhtbERPPW/CMBDdkfofrKvUDRyoVKKAQZQUNYiFkg6MR3wk&#10;UeNzFLsQ/j0ekBif3vd82ZtGXKhztWUF41EEgriwuuZSwW++GcYgnEfW2FgmBTdysFy8DOaYaHvl&#10;H7ocfClCCLsEFVTet4mUrqjIoBvZljhwZ9sZ9AF2pdQdXkO4aeQkij6kwZpDQ4UtrSsq/g7/RsH3&#10;V5ye1p/pZpdSdsyz7Soy+V6pt9d+NQPhqfdP8cOdaQWT9+k47A13w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d5bxQAAAN4AAAAPAAAAAAAAAAAAAAAAAJgCAABkcnMv&#10;ZG93bnJldi54bWxQSwUGAAAAAAQABAD1AAAAigM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MFscA&#10;AADeAAAADwAAAGRycy9kb3ducmV2LnhtbESPQWvCQBSE74X+h+UVejMbLahN3QQVldKDkrSX3h7Z&#10;ZxKafRuyqyb/vlsQehxm5htmlQ2mFVfqXWNZwTSKQRCXVjdcKfj63E+WIJxH1thaJgUjOcjSx4cV&#10;JtreOKdr4SsRIOwSVFB73yVSurImgy6yHXHwzrY36IPsK6l7vAW4aeUsjufSYMNhocaOtjWVP8XF&#10;KPhuFodi3I1Hfz6ZzUdsHZW5U+r5aVi/gfA0+P/wvf2uFcxeFtNX+LsTr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zBbHAAAA3gAAAA8AAAAAAAAAAAAAAAAAmAIAAGRy&#10;cy9kb3ducmV2LnhtbFBLBQYAAAAABAAEAPUAAACMAw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drsYA&#10;AADeAAAADwAAAGRycy9kb3ducmV2LnhtbESPzYrCMBSF9wO+Q7jCbAZNrTBKNYo4CjKLYaa6cXdp&#10;rk2xuSlNtPXtJwvB5eH88S3Xva3FnVpfOVYwGScgiAunKy4VnI770RyED8gaa8ek4EEe1qvB2xIz&#10;7Tr+o3seShFH2GeowITQZFL6wpBFP3YNcfQurrUYomxLqVvs4ritZZokn9JixfHBYENbQ8U1v1kF&#10;h109+dX57eN7tj1fzM8ufHUPrdT7sN8sQATqwyv8bB+0gnQ6SyNAxIko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drsYAAADe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JRMgA&#10;AADeAAAADwAAAGRycy9kb3ducmV2LnhtbESPT2sCMRTE70K/Q3gFL1KzbrHK1ihFLNiTdi20x8fm&#10;7R+6eVmSuK7fvhGEHoeZ+Q2z2gymFT0531hWMJsmIIgLqxuuFHyd3p+WIHxA1thaJgVX8rBZP4xW&#10;mGl74U/q81CJCGGfoYI6hC6T0hc1GfRT2xFHr7TOYIjSVVI7vES4aWWaJC/SYMNxocaOtjUVv/nZ&#10;KNjK/Xc/uMnxfLouPpbzXflzLA9KjR+Ht1cQgYbwH76391pB+rxIZ3C7E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UlEyAAAAN4AAAAPAAAAAAAAAAAAAAAAAJgCAABk&#10;cnMvZG93bnJldi54bWxQSwUGAAAAAAQABAD1AAAAjQM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usQA&#10;AADeAAAADwAAAGRycy9kb3ducmV2LnhtbESPQYvCMBSE78L+h/AW9iKabgUt1SjLwoJehKp4fjbP&#10;tti8lCRq998bQfA4zMw3zGLVm1bcyPnGsoLvcQKCuLS64UrBYf83ykD4gKyxtUwK/snDavkxWGCu&#10;7Z0Luu1CJSKEfY4K6hC6XEpf1mTQj21HHL2zdQZDlK6S2uE9wk0r0ySZSoMNx4UaO/qtqbzsrkaB&#10;pHKNmdVbNxuesuux6A7FcaPU12f/MwcRqA/v8Ku91grSySxN4XknX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qbrEAAAA3gAAAA8AAAAAAAAAAAAAAAAAmAIAAGRycy9k&#10;b3ducmV2LnhtbFBLBQYAAAAABAAEAPUAAACJAw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9APscA&#10;AADeAAAADwAAAGRycy9kb3ducmV2LnhtbESPQWvCQBSE74L/YXlCb7ppRFOiq4SSooUeWm2hx0f2&#10;mYRm34bdrcZ/3y0IHoeZ+YZZbwfTiTM531pW8DhLQBBXVrdcK/g8vkyfQPiArLGzTAqu5GG7GY/W&#10;mGt74Q86H0ItIoR9jgqaEPpcSl81ZNDPbE8cvZN1BkOUrpba4SXCTSfTJFlKgy3HhQZ7em6o+jn8&#10;GgXG8YKSrPzalW/L67H8fi8Wr4VSD5OhWIEINIR7+NbeawXpPEvn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QD7HAAAA3gAAAA8AAAAAAAAAAAAAAAAAmAIAAGRy&#10;cy9kb3ducmV2LnhtbFBLBQYAAAAABAAEAPUAAACMAw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v/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ic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FC/8yAAAAN4AAAAPAAAAAAAAAAAAAAAAAJgCAABk&#10;cnMvZG93bnJldi54bWxQSwUGAAAAAAQABAD1AAAAjQM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KZ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k1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IpnyAAAAN4AAAAPAAAAAAAAAAAAAAAAAJgCAABk&#10;cnMvZG93bnJldi54bWxQSwUGAAAAAAQABAD1AAAAjQM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UE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ic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hQQyAAAAN4AAAAPAAAAAAAAAAAAAAAAAJgCAABk&#10;cnMvZG93bnJldi54bWxQSwUGAAAAAAQABAD1AAAAjQM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xi8gA&#10;AADeAAAADwAAAGRycy9kb3ducmV2LnhtbESPT2sCMRTE74V+h/AKvdVs1/+rUWqh0Iugtge9PTfP&#10;3cXNy5qkuu2nNwXB4zAzv2Gm89bU4kzOV5YVvHYSEMS51RUXCr6/Pl5GIHxA1lhbJgW/5GE+e3yY&#10;Yqbthdd03oRCRAj7DBWUITSZlD4vyaDv2IY4egfrDIYoXSG1w0uEm1qmSTKQBiuOCyU29F5Sftz8&#10;GAWL8WhxWvV4+bfe72i33R/7qUuUen5q3yYgArXhHr61P7WCtDtM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rGLyAAAAN4AAAAPAAAAAAAAAAAAAAAAAJgCAABk&#10;cnMvZG93bnJldi54bWxQSwUGAAAAAAQABAD1AAAAjQM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l+cYA&#10;AADeAAAADwAAAGRycy9kb3ducmV2LnhtbERPPW/CMBDdkfofrKvUDZwGKJBiUKlUiaUSpAywHfE1&#10;iYjPwXYh7a+vByTGp/c9X3amERdyvras4HmQgCAurK65VLD7+uhPQfiArLGxTAp+ycNy8dCbY6bt&#10;lbd0yUMpYgj7DBVUIbSZlL6oyKAf2JY4ct/WGQwRulJqh9cYbhqZJsmLNFhzbKiwpfeKilP+YxSs&#10;ZtPVeTPiz7/t8UCH/fE0Tl2i1NNj9/YKIlAX7uKbe60VpMNJ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l+cYAAADeAAAADwAAAAAAAAAAAAAAAACYAgAAZHJz&#10;L2Rvd25yZXYueG1sUEsFBgAAAAAEAAQA9QAAAIsDA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AYskA&#10;AADeAAAADwAAAGRycy9kb3ducmV2LnhtbESPS2/CMBCE75X4D9YicSsO6QMIGARIlbhUKo8D3JZ4&#10;SSLidWq7EPrr60qVehzNzDea6bw1tbiS85VlBYN+AoI4t7riQsF+9/Y4AuEDssbaMim4k4f5rPMw&#10;xUzbG2/oug2FiBD2GSooQ2gyKX1ekkHftw1x9M7WGQxRukJqh7cIN7VMk+RVGqw4LpTY0Kqk/LL9&#10;MgqW49Hy8+OZ3783pyMdD6fLS+oSpXrddjEBEagN/+G/9lorSJ+G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hWAYskAAADeAAAADwAAAAAAAAAAAAAAAACYAgAA&#10;ZHJzL2Rvd25yZXYueG1sUEsFBgAAAAAEAAQA9QAAAI4DA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Is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YDy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2vyLHAAAA3gAAAA8AAAAAAAAAAAAAAAAAmAIAAGRy&#10;cy9kb3ducmV2LnhtbFBLBQYAAAAABAAEAPUAAACMAw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au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oauckAAADeAAAADwAAAAAAAAAAAAAAAACYAgAA&#10;ZHJzL2Rvd25yZXYueG1sUEsFBgAAAAAEAAQA9QAAAI4DA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EzskA&#10;AADeAAAADwAAAGRycy9kb3ducmV2LnhtbESPT2sCMRTE74LfITyhN812bauuRtFCoZdC/XPQ23Pz&#10;uru4eVmTVLd++kYo9DjMzG+Y2aI1tbiQ85VlBY+DBARxbnXFhYLd9q0/BuEDssbaMin4IQ+Lebcz&#10;w0zbK6/psgmFiBD2GSooQ2gyKX1ekkE/sA1x9L6sMxiidIXUDq8RbmqZJsmLNFhxXCixodeS8tPm&#10;2yhYTcar8+cTf9zWxwMd9sfTc+oSpR567XIKIlAb/sN/7XetIB2Ohi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iEzskAAADeAAAADwAAAAAAAAAAAAAAAACYAgAA&#10;ZHJzL2Rvd25yZXYueG1sUEsFBgAAAAAEAAQA9QAAAI4DA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hVckA&#10;AADeAAAADwAAAGRycy9kb3ducmV2LnhtbESPQWvCQBSE70L/w/IK3nTTpLU2dZUqCF4K1fZQb8/s&#10;axLMvk13V43++q5Q8DjMzDfMZNaZRhzJ+dqygodhAoK4sLrmUsHX53IwBuEDssbGMik4k4fZ9K43&#10;wVzbE6/puAmliBD2OSqoQmhzKX1RkUE/tC1x9H6sMxiidKXUDk8RbhqZJslIGqw5LlTY0qKiYr85&#10;GAXzl/H89+OR3y/r3Za237v9U+oSpfr33dsriEBduIX/2yutIM2esw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QhVckAAADeAAAADwAAAAAAAAAAAAAAAACYAgAA&#10;ZHJzL2Rvd25yZXYueG1sUEsFBgAAAAAEAAQA9QAAAI4DA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5Ic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dX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25IckAAADeAAAADwAAAAAAAAAAAAAAAACYAgAA&#10;ZHJzL2Rvd25yZXYueG1sUEsFBgAAAAAEAAQA9QAAAI4DA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cuskA&#10;AADeAAAADwAAAGRycy9kb3ducmV2LnhtbESPT2sCMRTE70K/Q3iF3jTbtf7papRaKPQiqPVQb8/N&#10;c3dx87JNUl399I0g9DjMzG+Y6bw1tTiR85VlBc+9BARxbnXFhYLt10d3DMIHZI21ZVJwIQ/z2UNn&#10;ipm2Z17TaRMKESHsM1RQhtBkUvq8JIO+Zxvi6B2sMxiidIXUDs8RbmqZJslQGqw4LpTY0HtJ+XHz&#10;axQsXseLn9ULL6/r/Y523/vjIHWJUk+P7dsERKA2/Ifv7U+tIO2P+g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oEcuskAAADeAAAADwAAAAAAAAAAAAAAAACYAgAA&#10;ZHJzL2Rvd25yZXYueG1sUEsFBgAAAAAEAAQA9QAAAI4DA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zc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4LNyAAAAN4AAAAPAAAAAAAAAAAAAAAAAJgCAABk&#10;cnMvZG93bnJldi54bWxQSwUGAAAAAAQABAD1AAAAjQM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nVs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ydWyAAAAN4AAAAPAAAAAAAAAAAAAAAAAJgCAABk&#10;cnMvZG93bnJldi54bWxQSwUGAAAAAAQABAD1AAAAjQM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zJMUA&#10;AADeAAAADwAAAGRycy9kb3ducmV2LnhtbERPu27CMBTdK/EP1kXqVhwCFAgYVCpVYqnEa4DtEl+S&#10;iPg6tV1I+/X1gNTx6Lzny9bU4kbOV5YV9HsJCOLc6ooLBYf9x8sEhA/IGmvLpOCHPCwXnac5Ztre&#10;eUu3XShEDGGfoYIyhCaT0uclGfQ92xBH7mKdwRChK6R2eI/hppZpkrxKgxXHhhIbei8pv+6+jYLV&#10;dLL62gz583d7PtHpeL6OUpco9dxt32YgArXhX/xwr7WCdDAe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LMkxQAAAN4AAAAPAAAAAAAAAAAAAAAAAJgCAABkcnMv&#10;ZG93bnJldi54bWxQSwUGAAAAAAQABAD1AAAAigM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Wv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Ba/yAAAAN4AAAAPAAAAAAAAAAAAAAAAAJgCAABk&#10;cnMvZG93bnJldi54bWxQSwUGAAAAAAQABAD1AAAAjQ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MX8cA&#10;AADeAAAADwAAAGRycy9kb3ducmV2LnhtbESPvW7CMBSFdyTewbpI3cAhhZamGFQqIbFUgpQBtkt8&#10;SSLi69R2Ie3T1wNSx6Pzp2++7EwjruR8bVnBeJSAIC6srrlUsP9cD2cgfEDW2FgmBT/kYbno9+aY&#10;aXvjHV3zUIo4wj5DBVUIbSalLyoy6Ee2JY7e2TqDIUpXSu3wFsdNI9MkeZIGa44PFbb0XlFxyb+N&#10;gtXLbPW1nfDH7+50pOPhdJmmLlHqYdC9vYII1IX/8L290QrSx+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zF/HAAAA3g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xMgA&#10;AADeAAAADwAAAGRycy9kb3ducmV2LnhtbESPQWsCMRSE70L/Q3gFb5p11dauRqkFoRdBbQ/19tw8&#10;dxc3L9sk1a2/3giFHoeZ+YaZLVpTizM5X1lWMOgnIIhzqysuFHx+rHoTED4ga6wtk4Jf8rCYP3Rm&#10;mGl74S2dd6EQEcI+QwVlCE0mpc9LMuj7tiGO3tE6gyFKV0jt8BLhppZpkjxJgxXHhRIbeispP+1+&#10;jILly2T5vRnx+ro97Gn/dTiNU5co1X1sX6cgArXhP/zXftcK0uHz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vGnEyAAAAN4AAAAPAAAAAAAAAAAAAAAAAJgCAABk&#10;cnMvZG93bnJldi54bWxQSwUGAAAAAAQABAD1AAAAjQM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73s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g8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vezyAAAAN4AAAAPAAAAAAAAAAAAAAAAAJgCAABk&#10;cnMvZG93bnJldi54bWxQSwUGAAAAAAQABAD1AAAAjQM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K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b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JSKMkAAADeAAAADwAAAAAAAAAAAAAAAACYAgAA&#10;ZHJzL2Rvd25yZXYueG1sUEsFBgAAAAAEAAQA9QAAAI4DA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KXM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4z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cvKXM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vx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2/HyAAAAN4AAAAPAAAAAAAAAAAAAAAAAJgCAABk&#10;cnMvZG93bnJldi54bWxQSwUGAAAAAAQABAD1AAAAjQ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xsMkA&#10;AADeAAAADwAAAGRycy9kb3ducmV2LnhtbESPT2sCMRTE7wW/Q3hCbzXr1qrdGkULgpeC/w719ty8&#10;7i5uXrZJqtt++kYQPA4z8xtmMmtNLc7kfGVZQb+XgCDOra64ULDfLZ/GIHxA1lhbJgW/5GE27TxM&#10;MNP2whs6b0MhIoR9hgrKEJpMSp+XZND3bEMcvS/rDIYoXSG1w0uEm1qmSTKUBiuOCyU29F5Sftr+&#10;GAWL1/Hiez3gj7/N8UCHz+PpJXWJUo/ddv4GIlAb7uFbe6UVpM+j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XxsMkAAADeAAAADwAAAAAAAAAAAAAAAACYAgAA&#10;ZHJzL2Rvd25yZXYueG1sUEsFBgAAAAAEAAQA9QAAAI4DA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UK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VQryAAAAN4AAAAPAAAAAAAAAAAAAAAAAJgCAABk&#10;cnMvZG93bnJldi54bWxQSwUGAAAAAAQABAD1AAAAjQM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AWcYA&#10;AADeAAAADwAAAGRycy9kb3ducmV2LnhtbERPPW/CMBDdkfgP1iF1A4cUWppiUKmExFIJUgbYjvhI&#10;IuJzaruQ9tfXA1LHp/c9X3amEVdyvrasYDxKQBAXVtdcKth/roczED4ga2wsk4If8rBc9HtzzLS9&#10;8Y6ueShFDGGfoYIqhDaT0hcVGfQj2xJH7mydwRChK6V2eIvhppFpkjxJgzXHhgpbeq+ouOTfRsHq&#10;Zbb62k7443d3OtLxcLpMU5co9TDo3l5BBOrCv/ju3mgF6ePz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AWcYAAADeAAAADwAAAAAAAAAAAAAAAACYAgAAZHJz&#10;L2Rvd25yZXYueG1sUEsFBgAAAAAEAAQA9QAAAIsDA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lw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8plwskAAADeAAAADwAAAAAAAAAAAAAAAACYAgAA&#10;ZHJzL2Rvd25yZXYueG1sUEsFBgAAAAAEAAQA9QAAAI4DA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agscA&#10;AADeAAAADwAAAGRycy9kb3ducmV2LnhtbESPvW7CMBSFdyTewbpIbOAQSktTDCqVKrEgAWWA7RJf&#10;koj4OrVdSPv0eEDqeHT+9M0WranFlZyvLCsYDRMQxLnVFRcK9l+fgykIH5A11pZJwS95WMy7nRlm&#10;2t54S9ddKEQcYZ+hgjKEJpPS5yUZ9EPbEEfvbJ3BEKUrpHZ4i+OmlmmSPEuDFceHEhv6KCm/7H6M&#10;guXrdPm9eeL13/Z0pOPhdJmkLlGq32vf30AEasN/+NFeaQXp+GU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WoLHAAAA3gAAAA8AAAAAAAAAAAAAAAAAmAIAAGRy&#10;cy9kb3ducmV2LnhtbFBLBQYAAAAABAAEAPUAAACMAw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GcgA&#10;AADeAAAADwAAAGRycy9kb3ducmV2LnhtbESPQWsCMRSE7wX/Q3hCbzXrtlq7GqUKQi8FtT3U23Pz&#10;3F3cvGyTqGt/vRGEHoeZ+YaZzFpTixM5X1lW0O8lIIhzqysuFHx/LZ9GIHxA1lhbJgUX8jCbdh4m&#10;mGl75jWdNqEQEcI+QwVlCE0mpc9LMuh7tiGO3t46gyFKV0jt8BzhppZpkgylwYrjQokNLUrKD5uj&#10;UTB/G81/Vy/8+bfebWn7szsMUpco9dht38cgArXhP3xvf2gF6fPr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Zf8Z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hbs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l1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2FuyAAAAN4AAAAPAAAAAAAAAAAAAAAAAJgCAABk&#10;cnMvZG93bnJldi54bWxQSwUGAAAAAAQABAD1AAAAjQM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9ckA&#10;AADeAAAADwAAAGRycy9kb3ducmV2LnhtbESPT2sCMRTE70K/Q3iF3jTbtf7papRaKPQiqPVQb8/N&#10;c3dx87JNUl399I0g9DjMzG+Y6bw1tTiR85VlBc+9BARxbnXFhYLt10d3DMIHZI21ZVJwIQ/z2UNn&#10;ipm2Z17TaRMKESHsM1RQhtBkUvq8JIO+Zxvi6B2sMxiidIXUDs8RbmqZJslQGqw4LpTY0HtJ+XHz&#10;axQsXseLn9ULL6/r/Y523/vjIHWJUk+P7dsERKA2/Ifv7U+tIO2PB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E9ckAAADeAAAADwAAAAAAAAAAAAAAAACYAgAA&#10;ZHJzL2Rvd25yZXYueG1sUEsFBgAAAAAEAAQA9QAAAI4DA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cg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lyB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5G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4yn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75GskAAADeAAAADwAAAAAAAAAAAAAAAACYAgAA&#10;ZHJzL2Rvd25yZXYueG1sUEsFBgAAAAAEAAQA9QAAAI4DA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nbckA&#10;AADeAAAADwAAAGRycy9kb3ducmV2LnhtbESPT2sCMRTE70K/Q3iF3jTbtf7papRaKHgR1Hqot+fm&#10;ubu4eVmTVFc/fVMo9DjMzG+Y6bw1tbiQ85VlBc+9BARxbnXFhYLd50d3DMIHZI21ZVJwIw/z2UNn&#10;ipm2V97QZRsKESHsM1RQhtBkUvq8JIO+Zxvi6B2tMxiidIXUDq8RbmqZJslQGqw4LpTY0HtJ+Wn7&#10;bRQsXseL8/qFV/fNYU/7r8NpkLpEqafH9m0CIlAb/sN/7aVWkPZH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4xnbckAAADeAAAADwAAAAAAAAAAAAAAAACYAgAA&#10;ZHJzL2Rvd25yZXYueG1sUEsFBgAAAAAEAAQA9QAAAI4DA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C9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ML2yAAAAN4AAAAPAAAAAAAAAAAAAAAAAJgCAABk&#10;cnMvZG93bnJldi54bWxQSwUGAAAAAAQABAD1AAAAjQM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WhMUA&#10;AADeAAAADwAAAGRycy9kb3ducmV2LnhtbERPPW/CMBDdkfgP1iGxgUMoLU0xqFSqxIIElAG2Iz6S&#10;iPic2i6k/fV4QOr49L5ni9bU4krOV5YVjIYJCOLc6ooLBfuvz8EUhA/IGmvLpOCXPCzm3c4MM21v&#10;vKXrLhQihrDPUEEZQpNJ6fOSDPqhbYgjd7bOYIjQFVI7vMVwU8s0SZ6lwYpjQ4kNfZSUX3Y/RsHy&#10;dbr83jzx+m97OtLxcLpMUpco1e+1728gArXhX/xwr7SCdPwy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1aExQAAAN4AAAAPAAAAAAAAAAAAAAAAAJgCAABkcnMv&#10;ZG93bnJldi54bWxQSwUGAAAAAAQABAD1AAAAig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zH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Mf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QP8cA&#10;AADeAAAADwAAAGRycy9kb3ducmV2LnhtbESPvW7CMBSF90q8g3WR2IpDoJSmGFQqIbFUAsoA2yW+&#10;JBHxdWq7EHh6PFTqeHT+9E3nranFhZyvLCsY9BMQxLnVFRcKdt/L5wkIH5A11pZJwY08zGedpylm&#10;2l55Q5dtKEQcYZ+hgjKEJpPS5yUZ9H3bEEfvZJ3BEKUrpHZ4jeOmlmmSjKXBiuNDiQ19lpSft79G&#10;weJtsvhZj/jrvjke6LA/nl9SlyjV67Yf7yACteE//NdeaQXp8HU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kD/HAAAA3gAAAA8AAAAAAAAAAAAAAAAAmAIAAGRy&#10;cy9kb3ducmV2LnhtbFBLBQYAAAAABAAEAPUAAACMAw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1p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B5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TWk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r0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g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6vTyAAAAN4AAAAPAAAAAAAAAAAAAAAAAJgCAABk&#10;cnMvZG93bnJldi54bWxQSwUGAAAAAAQABAD1AAAAjQM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OS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w5I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WPMkA&#10;AADeAAAADwAAAGRycy9kb3ducmV2LnhtbESPT2sCMRTE7wW/Q3hCbzXr1qrdGkULgpeC/w719ty8&#10;7i5uXrZJqtt++kYQPA4z8xtmMmtNLc7kfGVZQb+XgCDOra64ULDfLZ/GIHxA1lhbJgW/5GE27TxM&#10;MNP2whs6b0MhIoR9hgrKEJpMSp+XZND3bEMcvS/rDIYoXSG1w0uEm1qmSTKUBiuOCyU29F5Sftr+&#10;GAWL1/Hiez3gj7/N8UCHz+PpJXWJUo/ddv4GIlAb7uFbe6UVpM+j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6WPMkAAADeAAAADwAAAAAAAAAAAAAAAACYAgAA&#10;ZHJzL2Rvd25yZXYueG1sUEsFBgAAAAAEAAQA9QAAAI4DA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zp8kA&#10;AADeAAAADwAAAGRycy9kb3ducmV2LnhtbESPT2sCMRTE70K/Q3iF3jTbtf7papRaKHgR1Hqot+fm&#10;ubu4eVmTVFc/fVMo9DjMzG+Y6bw1tbiQ85VlBc+9BARxbnXFhYLd50d3DMIHZI21ZVJwIw/z2UNn&#10;ipm2V97QZRsKESHsM1RQhtBkUvq8JIO+Zxvi6B2tMxiidIXUDq8RbmqZJslQGqw4LpTY0HtJ+Wn7&#10;bRQsXseL8/qFV/fNYU/7r8NpkLpEqafH9m0CIlAb/sN/7aVWkPZH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Izp8kAAADeAAAADwAAAAAAAAAAAAAAAACYAgAA&#10;ZHJzL2Rvd25yZXYueG1sUEsFBgAAAAAEAAQA9QAAAI4DA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t0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wl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Ct0MkAAADeAAAADwAAAAAAAAAAAAAAAACYAgAA&#10;ZHJzL2Rvd25yZXYueG1sUEsFBgAAAAAEAAQA9QAAAI4DA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wIS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AhLyAAAAN4AAAAPAAAAAAAAAAAAAAAAAJgCAABk&#10;cnMvZG93bnJldi54bWxQSwUGAAAAAAQABAD1AAAAjQM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cOcUA&#10;AADeAAAADwAAAGRycy9kb3ducmV2LnhtbERPPW/CMBDdK/EfrENiKw6BUppiUKmExFIJKANsR3wk&#10;EfE5tV0I/Ho8VOr49L6n89bU4kLOV5YVDPoJCOLc6ooLBbvv5fMEhA/IGmvLpOBGHuazztMUM22v&#10;vKHLNhQihrDPUEEZQpNJ6fOSDPq+bYgjd7LOYIjQFVI7vMZwU8s0ScbSYMWxocSGPkvKz9tfo2Dx&#10;Nln8rEf8dd8cD3TYH88vqUuU6nXbj3cQgdrwL/5zr7SCdPg6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5w5xQAAAN4AAAAPAAAAAAAAAAAAAAAAAJgCAABkcnMv&#10;ZG93bnJldi54bWxQSwUGAAAAAAQABAD1AAAAig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5o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hh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85oskAAADeAAAADwAAAAAAAAAAAAAAAACYAgAA&#10;ZHJzL2Rvd25yZXYueG1sUEsFBgAAAAAEAAQA9QAAAI4DA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G4scA&#10;AADeAAAADwAAAGRycy9kb3ducmV2LnhtbESPy27CMBBF95X4B2uQuisOacsjxSCohNQNEtAuYDfE&#10;0yQiHqe2gcDX40Ulllf3pTOZtaYWZ3K+sqyg30tAEOdWV1wo+PlevoxA+ICssbZMCq7kYTbtPE0w&#10;0/bCGzpvQyHiCPsMFZQhNJmUPi/JoO/Zhjh6v9YZDFG6QmqHlzhuapkmyUAarDg+lNjQZ0n5cXsy&#10;Chbj0eJv/car2+awp/3ucHxPXaLUc7edf4AI1IZH+L/9pRWkr8N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cBuLHAAAA3gAAAA8AAAAAAAAAAAAAAAAAmAIAAGRy&#10;cy9kb3ducmV2LnhtbFBLBQYAAAAABAAEAPUAAACMAw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jeckA&#10;AADeAAAADwAAAGRycy9kb3ducmV2LnhtbESPT2sCMRTE7wW/Q3iF3mrWra12axQtFLwU/HfQ23Pz&#10;uru4edkmqa5+eiMUPA4z8xtmNGlNLY7kfGVZQa+bgCDOra64ULBZfz0PQfiArLG2TArO5GEy7jyM&#10;MNP2xEs6rkIhIoR9hgrKEJpMSp+XZNB3bUMcvR/rDIYoXSG1w1OEm1qmSfImDVYcF0ps6LOk/LD6&#10;Mwpm78PZ76LP35flfke77f7wmrpEqafHdvoBIlAb7uH/9lwrSF8G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9CjeckAAADeAAAADwAAAAAAAAAAAAAAAACYAgAA&#10;ZHJzL2Rvd25yZXYueG1sUEsFBgAAAAAEAAQA9QAAAI4DA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9DsgA&#10;AADeAAAADwAAAGRycy9kb3ducmV2LnhtbESPT2sCMRTE74V+h/AKvdVs1/+rUWqh0Iugtge9PTfP&#10;3cXNy5qkuu2nNwXB4zAzv2Gm89bU4kzOV5YVvHYSEMS51RUXCr6/Pl5GIHxA1lhbJgW/5GE+e3yY&#10;Yqbthdd03oRCRAj7DBWUITSZlD4vyaDv2IY4egfrDIYoXSG1w0uEm1qmSTKQBiuOCyU29F5Sftz8&#10;GAWL8WhxWvV4+bfe72i33R/7qUuUen5q3yYgArXhHr61P7WCtDsc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j0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6Ylc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piVyAAAAN4AAAAPAAAAAAAAAAAAAAAAAJgCAABk&#10;cnMvZG93bnJldi54bWxQSwUGAAAAAAQABAD1AAAAjQM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A4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wDh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le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6V6yAAAAN4AAAAPAAAAAAAAAAAAAAAAAJgCAABk&#10;cnMvZG93bnJldi54bWxQSwUGAAAAAAQABAD1AAAAjQ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7D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OTsN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elskA&#10;AADeAAAADwAAAGRycy9kb3ducmV2LnhtbESPQWvCQBSE74L/YXlCb7oxbY2NrqKFQi+Fanuot2f2&#10;mQSzb9Pdrab++q5Q8DjMzDfMfNmZRpzI+dqygvEoAUFcWF1zqeDz42U4BeEDssbGMin4JQ/LRb83&#10;x1zbM2/otA2liBD2OSqoQmhzKX1RkUE/si1x9A7WGQxRulJqh+cIN41Mk2QiDdYcFyps6bmi4rj9&#10;MQrWT9P19/sDv102+x3tvvbHx9QlSt0NutUMRKAu3ML/7VetIL3P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3WelskAAADeAAAADwAAAAAAAAAAAAAAAACYAgAA&#10;ZHJzL2Rvd25yZXYueG1sUEsFBgAAAAAEAAQA9QAAAI4DA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K5MYA&#10;AADeAAAADwAAAGRycy9kb3ducmV2LnhtbERPu27CMBTdK/EP1kXqVhzSlkeKQVAJqQsS0A6wXeLb&#10;JCK+Tm0Dga/HQyXGo/OezFpTizM5X1lW0O8lIIhzqysuFPx8L19GIHxA1lhbJgVX8jCbdp4mmGl7&#10;4Q2dt6EQMYR9hgrKEJpMSp+XZND3bEMcuV/rDIYIXSG1w0sMN7VMk2QgDVYcG0ps6LOk/Lg9GQWL&#10;8Wjxt37j1W1z2NN+dzi+py5R6rnbzj9ABGrDQ/zv/tIK0tfh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oK5MYAAADeAAAADwAAAAAAAAAAAAAAAACYAgAAZHJz&#10;L2Rvd25yZXYueG1sUEsFBgAAAAAEAAQA9QAAAIs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v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E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avf8kAAADeAAAADwAAAAAAAAAAAAAAAACYAgAA&#10;ZHJzL2Rvd25yZXYueG1sUEsFBgAAAAAEAAQA9QAAAI4DA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2x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M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JdsXHAAAA3gAAAA8AAAAAAAAAAAAAAAAAmAIAAGRy&#10;cy9kb3ducmV2LnhtbFBLBQYAAAAABAAEAPUAAACMAw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TX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zKO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XTX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NK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4kq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tdNK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oss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4mo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vosskAAADeAAAADwAAAAAAAAAAAAAAAACYAgAA&#10;ZHJzL2Rvd25yZXYueG1sUEsFBgAAAAAEAAQA9QAAAI4DA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wxskA&#10;AADeAAAADwAAAGRycy9kb3ducmV2LnhtbESPQWvCQBSE7wX/w/KE3urG1NoYXUULBS+Fanuot2f2&#10;mQSzb+PuVmN/fbdQ8DjMzDfMbNGZRpzJ+dqyguEgAUFcWF1zqeDz4/UhA+EDssbGMim4kofFvHc3&#10;w1zbC2/ovA2liBD2OSqoQmhzKX1RkUE/sC1x9A7WGQxRulJqh5cIN41Mk2QsDdYcFyps6aWi4rj9&#10;NgpWk2x1eh/x289mv6Pd1/74lLpEqft+t5yCCNSFW/i/vdY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Jwxs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VXckA&#10;AADeAAAADwAAAGRycy9kb3ducmV2LnhtbESPQWvCQBSE7wX/w/KE3urGtNoYXUULhV6Eanuot2f2&#10;mQSzb+PuVlN/fbdQ8DjMzDfMbNGZRpzJ+dqyguEgAUFcWF1zqeDz4/UhA+EDssbGMin4IQ+Lee9u&#10;hrm2F97QeRtKESHsc1RQhdDmUvqiIoN+YFvi6B2sMxiidKXUDi8RbhqZJslYGqw5LlTY0ktFxXH7&#10;bRSsJtnq9P7E6+tmv6Pd1/44Sl2i1H2/W05BBOrCLfzfftM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7VXckAAADeAAAADwAAAAAAAAAAAAAAAACYAgAA&#10;ZHJzL2Rvd25yZXYueG1sUEsFBgAAAAAEAAQA9QAAAI4DA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LKskA&#10;AADeAAAADwAAAGRycy9kb3ducmV2LnhtbESPQWvCQBSE7wX/w/KE3urG1NoYXUULBS+Fanuot2f2&#10;mQSzb+PuVtP++m5B8DjMzDfMbNGZRpzJ+dqyguEgAUFcWF1zqeDz4/UhA+EDssbGMin4IQ+Lee9u&#10;hrm2F97QeRtKESHsc1RQhdDmUvqiIoN+YFvi6B2sMxiidKXUDi8RbhqZJslYGqw5LlTY0ktFxXH7&#10;bRSsJtnq9D7it9/Nfke7r/3xKXWJUvf9bjkFEagLt/C1vdYK0sfn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xLKskAAADeAAAADwAAAAAAAAAAAAAAAACYAgAA&#10;ZHJzL2Rvd25yZXYueG1sUEsFBgAAAAAEAAQA9QAAAI4DA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usckA&#10;AADeAAAADwAAAGRycy9kb3ducmV2LnhtbESPT2vCQBTE7wW/w/IKvdVNU6sxdRUtFLwU6p+D3p7Z&#10;1ySYfZvubjX207uFgsdhZn7DTGadacSJnK8tK3jqJyCIC6trLhVsN++PGQgfkDU2lknBhTzMpr27&#10;CebannlFp3UoRYSwz1FBFUKbS+mLigz6vm2Jo/dlncEQpSuldniOcNPINEmG0mDNcaHClt4qKo7r&#10;H6NgMc4W358D/vhdHfa03x2OL6lLlHq47+avIAJ14Rb+by+1gvR5l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DusckAAADeAAAADwAAAAAAAAAAAAAAAACYAgAA&#10;ZHJzL2Rvd25yZXYueG1sUEsFBgAAAAAEAAQA9QAAAI4DA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96w8YA&#10;AADeAAAADwAAAGRycy9kb3ducmV2LnhtbERPPW/CMBDdK/U/WIfEVhxSWkLAoIKExFKpUAbYjvhI&#10;IuJzahtI++vroVLHp/c9W3SmETdyvrasYDhIQBAXVtdcKth/rp8yED4ga2wsk4Jv8rCYPz7MMNf2&#10;zlu67UIpYgj7HBVUIbS5lL6oyKAf2JY4cmfrDIYIXSm1w3sMN41Mk+RVGqw5NlTY0qqi4rK7GgXL&#10;Sbb8+hjx+8/2dKTj4XR5SV2iVL/XvU1BBOrCv/jPvdEK0udx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96w8YAAADeAAAADwAAAAAAAAAAAAAAAACYAgAAZHJz&#10;L2Rvd25yZXYueG1sUEsFBgAAAAAEAAQA9QAAAIsDA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WMkA&#10;AADeAAAADwAAAGRycy9kb3ducmV2LnhtbESPQWvCQBSE74L/YXlCb7oxbW2MrqKFQi+Fanuot2f2&#10;mQSzb9Pdrab++q5Q8DjMzDfMfNmZRpzI+dqygvEoAUFcWF1zqeDz42WYgfABWWNjmRT8koflot+b&#10;Y67tmTd02oZSRAj7HBVUIbS5lL6oyKAf2ZY4egfrDIYoXSm1w3OEm0amSTKRBmuOCxW29FxRcdz+&#10;GAXrabb+fn/gt8tmv6Pd1/74mLpEqbtBt5qBCNSFW/i//aoVpPdP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PfWMkAAADeAAAADwAAAAAAAAAAAAAAAACYAgAA&#10;ZHJzL2Rvd25yZXYueG1sUEsFBgAAAAAEAAQA9QAAAI4DA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gGMcA&#10;AADeAAAADwAAAGRycy9kb3ducmV2LnhtbESPvW7CMBSF90q8g3WRuhWHtKWQYhBUQuqCBJQBtkt8&#10;m0TE16ltIPD0eKjEeHT+9I2nranFmZyvLCvo9xIQxLnVFRcKtj+LlyEIH5A11pZJwZU8TCedpzFm&#10;2l54TedNKEQcYZ+hgjKEJpPS5yUZ9D3bEEfv1zqDIUpXSO3wEsdNLdMkGUiDFceHEhv6Kik/bk5G&#10;wXw0nP+t3nh5Wx/2tN8dju+pS5R67razTxCB2vAI/7e/tYL09WM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Q4BjHAAAA3gAAAA8AAAAAAAAAAAAAAAAAmAIAAGRy&#10;cy9kb3ducmV2LnhtbFBLBQYAAAAABAAEAPUAAACMAw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Fg8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h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EWD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7b9MkA&#10;AADeAAAADwAAAGRycy9kb3ducmV2LnhtbESPS2/CMBCE75X4D9YicSsO6QMIGARIlbhUKo8D3JZ4&#10;SSLidWq7EPrr60qVehzNzDea6bw1tbiS85VlBYN+AoI4t7riQsF+9/Y4AuEDssbaMim4k4f5rPMw&#10;xUzbG2/oug2FiBD2GSooQ2gyKX1ekkHftw1x9M7WGQxRukJqh7cIN7VMk+RVGqw4LpTY0Kqk/LL9&#10;MgqW49Hy8+OZ3783pyMdD6fLS+oSpXrddjEBEagN/+G/9lorSJ+G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7b9MkAAADeAAAADwAAAAAAAAAAAAAAAACYAgAA&#10;ZHJzL2Rvd25yZXYueG1sUEsFBgAAAAAEAAQA9QAAAI4DA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b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n5v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mG8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vmG8kAAADeAAAADwAAAAAAAAAAAAAAAACYAgAA&#10;ZHJzL2Rvd25yZXYueG1sUEsFBgAAAAAEAAQA9QAAAI4DA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g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50OAyAAAAN4AAAAPAAAAAAAAAAAAAAAAAJgCAABk&#10;cnMvZG93bnJldi54bWxQSwUGAAAAAAQABAD1AAAAjQ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d9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J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DXd98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4b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jA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3l4bMkAAADeAAAADwAAAAAAAAAAAAAAAACYAgAA&#10;ZHJzL2Rvd25yZXYueG1sUEsFBgAAAAAEAAQA9QAAAI4DA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sHsUA&#10;AADeAAAADwAAAGRycy9kb3ducmV2LnhtbERPPW/CMBDdK/EfrEPqVhzSlkKKQVAJqQsSUAbYjvia&#10;RMTn1DYQ+PV4qMT49L7H09bU4kzOV5YV9HsJCOLc6ooLBdufxcsQhA/IGmvLpOBKHqaTztMYM20v&#10;vKbzJhQihrDPUEEZQpNJ6fOSDPqebYgj92udwRChK6R2eInhppZpkgykwYpjQ4kNfZWUHzcno2A+&#10;Gs7/Vm+8vK0Pe9rvDsf31CVKPXfb2SeIQG14iP/d31pB+vox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uwexQAAAN4AAAAPAAAAAAAAAAAAAAAAAJgCAABkcnMv&#10;ZG93bnJldi54bWxQSwUGAAAAAAQABAD1AAAAigM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JhckA&#10;AADeAAAADwAAAGRycy9kb3ducmV2LnhtbESPQWvCQBSE74L/YXlCb7oxba2JrqKFQi+Fanuot2f2&#10;mQSzb9Pdrab++q5Q8DjMzDfMfNmZRpzI+dqygvEoAUFcWF1zqeDz42U4BeEDssbGMin4JQ/LRb83&#10;x1zbM2/otA2liBD2OSqoQmhzKX1RkUE/si1x9A7WGQxRulJqh+cIN41Mk2QiDdYcFyps6bmi4rj9&#10;MQrW2XT9/f7Ab5fNfke7r/3xMXWJUneDbjUDEagLt/B/+1UrSO+f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pJh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7hyccA&#10;AADeAAAADwAAAGRycy9kb3ducmV2LnhtbESPy2oCMRSG94W+QziF7mrS6YVxNEotFLoR6mWhu+Pk&#10;ODM4OZkmqY4+vVkIXf78N77xtLetOJIPjWMNzwMFgrh0puFKw3r19ZSDCBHZYOuYNJwpwHRyfzfG&#10;wrgTL+i4jJVIIxwK1FDH2BVShrImi2HgOuLk7Z23GJP0lTQeT2nctjJT6l1abDg91NjRZ03lYfln&#10;NcyG+ez355Xnl8VuS9vN7vCWeaX140P/MQIRqY//4Vv722jIXnK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4cnHAAAA3gAAAA8AAAAAAAAAAAAAAAAAmAIAAGRy&#10;cy9kb3ducmV2LnhtbFBLBQYAAAAABAAEAPUAAACMAw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EUsgA&#10;AADeAAAADwAAAGRycy9kb3ducmV2LnhtbESPQWsCMRSE74X+h/AKvdXEtZbt1ihVELwI1fZQb8/N&#10;6+7i5mWbpLr11zeC0OMwM98wk1lvW3EkHxrHGoYDBYK4dKbhSsPH+/IhBxEissHWMWn4pQCz6e3N&#10;BAvjTryh4zZWIkE4FKihjrErpAxlTRbDwHXEyfty3mJM0lfSeDwluG1lptSTtNhwWqixo0VN5WH7&#10;YzXMn/P599sjr8+b/Y52n/vDOPNK6/u7/vUFRKQ+/oev7ZXRkI1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kRSyAAAAN4AAAAPAAAAAAAAAAAAAAAAAJgCAABk&#10;cnMvZG93bnJldi54bWxQSwUGAAAAAAQABAD1AAAAjQM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aJckA&#10;AADeAAAADwAAAGRycy9kb3ducmV2LnhtbESPT0sDMRTE74LfITyhN5u42rLdNi1WELwI9s+hvb1u&#10;nrtLNy9rkrarn94IBY/DzPyGmS1624oz+dA41vAwVCCIS2carjRsN6/3OYgQkQ22jknDNwVYzG9v&#10;ZlgYd+EVndexEgnCoUANdYxdIWUoa7IYhq4jTt6n8xZjkr6SxuMlwW0rM6XG0mLDaaHGjl5qKo/r&#10;k9WwnOTLr48nfv9ZHfa03x2Oo8wrrQd3/fMURKQ+/oev7TejIXvM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DaJ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vsgA&#10;AADeAAAADwAAAGRycy9kb3ducmV2LnhtbESPQWsCMRSE74X+h/AKvdWkay3rapRaELwUqu1Bb8/N&#10;c3dx87JNUt321zeC0OMwM98w03lvW3EiHxrHGh4HCgRx6UzDlYbPj+VDDiJEZIOtY9LwQwHms9ub&#10;KRbGnXlNp02sRIJwKFBDHWNXSBnKmiyGgeuIk3dw3mJM0lfSeDwnuG1lptSztNhwWqixo9eayuPm&#10;22pYjPPF1/sTv/2u9zvabffHUeaV1vd3/csERKQ+/oev7ZXRkA1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yAAAAN4AAAAPAAAAAAAAAAAAAAAAAJgCAABk&#10;cnMvZG93bnJldi54bWxQSwUGAAAAAAQABAD1AAAAjQM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ny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N0V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efKyAAAAN4AAAAPAAAAAAAAAAAAAAAAAJgCAABk&#10;cnMvZG93bnJldi54bWxQSwUGAAAAAAQABAD1AAAAjQM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CUcgA&#10;AADeAAAADwAAAGRycy9kb3ducmV2LnhtbESPQUvDQBSE74L/YXmCN7trbCTGbostCL0INnqwt9fs&#10;MwnNvk131zb6692C4HGYmW+Y2WK0vTiSD51jDbcTBYK4dqbjRsP72/NNASJEZIO9Y9LwTQEW88uL&#10;GZbGnXhDxyo2IkE4lKihjXEopQx1SxbDxA3Eyft03mJM0jfSeDwluO1lptS9tNhxWmhxoFVL9b76&#10;shqWD8Xy8Drll5/Nbkvbj90+z7zS+vpqfHoEEWmM/+G/9tpoyO4K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UJRyAAAAN4AAAAPAAAAAAAAAAAAAAAAAJgCAABk&#10;cnMvZG93bnJldi54bWxQSwUGAAAAAAQABAD1AAAAjQ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cJ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J5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i9wmyAAAAN4AAAAPAAAAAAAAAAAAAAAAAJgCAABk&#10;cnMvZG93bnJldi54bWxQSwUGAAAAAAQABAD1AAAAjQM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5vckA&#10;AADeAAAADwAAAGRycy9kb3ducmV2LnhtbESPS2vDMBCE74H+B7GF3hKp7st1o4SmEOilkEcPzW1j&#10;bW0Ta+VKSuLm11eBQo7DzHzDjKe9bcWBfGgca7gdKRDEpTMNVxo+1/NhDiJEZIOtY9LwSwGmk6vB&#10;GAvjjrykwypWIkE4FKihjrErpAxlTRbDyHXEyft23mJM0lfSeDwmuG1lptSjtNhwWqixo7eayt1q&#10;bzXMnvPZz+KeP07L7YY2X9vdQ+aV1jfX/esLiEh9vIT/2+9GQ3aXq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d5vckAAADeAAAADwAAAAAAAAAAAAAAAACYAgAA&#10;ZHJzL2Rvd25yZXYueG1sUEsFBgAAAAAEAAQA9QAAAI4DA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tz8UA&#10;AADeAAAADwAAAGRycy9kb3ducmV2LnhtbERPyW7CMBC9V+o/WFOpt2I3XRQCBpVKlXpBKssBbkM8&#10;JBHxOLVdCHw9PiD1+PT28bS3rTiSD41jDc8DBYK4dKbhSsN69fWUgwgR2WDrmDScKcB0cn83xsK4&#10;Ey/ouIyVSCEcCtRQx9gVUoayJoth4DrixO2dtxgT9JU0Hk8p3LYyU+pdWmw4NdTY0WdN5WH5ZzXM&#10;hvns9+eV55fFbkvbze7wlnml9eND/zECEamP/+Kb+9toyF5y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O3PxQAAAN4AAAAPAAAAAAAAAAAAAAAAAJgCAABkcnMv&#10;ZG93bnJldi54bWxQSwUGAAAAAAQABAD1AAAAigM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IVMgA&#10;AADeAAAADwAAAGRycy9kb3ducmV2LnhtbESPQWsCMRSE74X+h/AK3mritpV1NUotFHopVNuD3p6b&#10;5+7i5mWbRN321zdCweMwM98ws0VvW3EiHxrHGkZDBYK4dKbhSsPX5+t9DiJEZIOtY9LwQwEW89ub&#10;GRbGnXlFp3WsRIJwKFBDHWNXSBnKmiyGoeuIk7d33mJM0lfSeDwnuG1lptRYWmw4LdTY0UtN5WF9&#10;tBqWk3z5/fHI77+r3Za2m93hKfNK68Fd/zwFEamP1/B/+81oyB5y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EhU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FMcA&#10;AADeAAAADwAAAGRycy9kb3ducmV2LnhtbESPy2rCQBSG9wXfYTiCuzoxthKjo2hB6KZQLwvdHTPH&#10;JJg5k86MmvbpO4tClz//jW++7Ewj7uR8bVnBaJiAIC6srrlUcNhvnjMQPiBrbCyTgm/ysFz0nuaY&#10;a/vgLd13oRRxhH2OCqoQ2lxKX1Rk0A9tSxy9i3UGQ5SulNrhI46bRqZJMpEGa44PFbb0VlFx3d2M&#10;gvU0W399vvDHz/Z8otPxfH1NXaLUoN+tZiACdeE//Nd+1wrSc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3dxTHAAAA3gAAAA8AAAAAAAAAAAAAAAAAmAIAAGRy&#10;cy9kb3ducmV2LnhtbFBLBQYAAAAABAAEAPUAAACMAw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Sj8kA&#10;AADeAAAADwAAAGRycy9kb3ducmV2LnhtbESPT0vDQBTE74LfYXmCN7NJ/EMasy1WELwIbfXQ3l6z&#10;zyQk+zburm3003cLgsdhZn7DVIvJDOJAzneWFWRJCoK4trrjRsHH+8tNAcIHZI2DZVLwQx4W88uL&#10;Ckttj7ymwyY0IkLYl6igDWEspfR1SwZ9Ykfi6H1aZzBE6RqpHR4j3AwyT9MHabDjuNDiSM8t1f3m&#10;2yhYzorl1+qO337X+x3ttvv+PnepUtdX09MjiEBT+A//tV+1gvy2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vSj8kAAADeAAAADwAAAAAAAAAAAAAAAACYAgAA&#10;ZHJzL2Rvd25yZXYueG1sUEsFBgAAAAAEAAQA9QAAAI4DA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M+M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k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Uz4yAAAAN4AAAAPAAAAAAAAAAAAAAAAAJgCAABk&#10;cnMvZG93bnJldi54bWxQSwUGAAAAAAQABAD1AAAAjQM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pY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elj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F8kA&#10;AADeAAAADwAAAGRycy9kb3ducmV2LnhtbESPT2vCQBTE74LfYXmCN90Y/5CmrqKFQi+Fqj3U2zP7&#10;TILZt+nuVtN++m5B6HGYmd8wy3VnGnEl52vLCibjBARxYXXNpYL3w/MoA+EDssbGMin4Jg/rVb+3&#10;xFzbG+/oug+liBD2OSqoQmhzKX1RkUE/ti1x9M7WGQxRulJqh7cIN41Mk2QhDdYcFyps6ami4rL/&#10;Mgq2D9n2823Grz+705GOH6fLPHWJUsNBt3kEEagL/+F7+0UrSK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MxxF8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DUjM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NSMyAAAAN4AAAAPAAAAAAAAAAAAAAAAAJgCAABk&#10;cnMvZG93bnJldi54bWxQSwUGAAAAAAQABAD1AAAAjQ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K+8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kr7yAAAAN4AAAAPAAAAAAAAAAAAAAAAAJgCAABk&#10;cnMvZG93bnJldi54bWxQSwUGAAAAAAQABAD1AAAAjQM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Y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1h/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vYMkAAADeAAAADwAAAAAAAAAAAAAAAACYAgAA&#10;ZHJzL2Rvd25yZXYueG1sUEsFBgAAAAAEAAQA9QAAAI4DA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7Es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XsSxQAAAN4AAAAPAAAAAAAAAAAAAAAAAJgCAABkcnMv&#10;ZG93bnJldi54bWxQSwUGAAAAAAQABAD1AAAAigM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3ei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Q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d6J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9qc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bvanHAAAA3gAAAA8AAAAAAAAAAAAAAAAAmAIAAGRy&#10;cy9kb3ducmV2LnhtbFBLBQYAAAAABAAEAPUAAACMAw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YMs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l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1xgyyAAAAN4AAAAPAAAAAAAAAAAAAAAAAJgCAABk&#10;cnMvZG93bnJldi54bWxQSwUGAAAAAAQABAD1AAAAjQM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GRckA&#10;AADeAAAADwAAAGRycy9kb3ducmV2LnhtbESPT0sDMRTE70K/Q3gFbzZr1LLdNi2tIHgR7J9De3vd&#10;PHeXbl62SWxXP70RBI/DzPyGmS1624oL+dA41nA/ykAQl840XGnYbV/uchAhIhtsHZOGLwqwmA9u&#10;ZlgYd+U1XTaxEgnCoUANdYxdIWUoa7IYRq4jTt6H8xZjkr6SxuM1wW0rVZaNpcWG00KNHT3XVJ42&#10;n1bDapKvzu+P/Pa9Ph7osD+enpTPtL4d9sspiEh9/A//tV+NBvWQ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WGRckAAADeAAAADwAAAAAAAAAAAAAAAACYAgAA&#10;ZHJzL2Rvd25yZXYueG1sUEsFBgAAAAAEAAQA9QAAAI4DA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j3skA&#10;AADeAAAADwAAAGRycy9kb3ducmV2LnhtbESPT2vCQBTE7wW/w/IEb3VjtJKmrqKFQi+F+udQb8/s&#10;axLMvk13V4399F2h4HGYmd8ws0VnGnEm52vLCkbDBARxYXXNpYLd9u0xA+EDssbGMim4kofFvPcw&#10;w1zbC6/pvAmliBD2OSqoQmhzKX1RkUE/tC1x9L6tMxiidKXUDi8RbhqZJslUGqw5LlTY0mtFxXFz&#10;MgpWz9nq53PCH7/rw572X4fjU+oSpQb9bvkCIlAX7uH/9rtWkI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kj3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7qs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V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LuqyAAAAN4AAAAPAAAAAAAAAAAAAAAAAJgCAABk&#10;cnMvZG93bnJldi54bWxQSwUGAAAAAAQABAD1AAAAjQM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eM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7B4xyAAAAN4AAAAPAAAAAAAAAAAAAAAAAJgCAABk&#10;cnMvZG93bnJldi54bWxQSwUGAAAAAAQABAD1AAAAjQ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6ARsgA&#10;AADeAAAADwAAAGRycy9kb3ducmV2LnhtbESPQWvCQBSE70L/w/KE3nRjqpKmrlILgpeC2h7q7Zl9&#10;TYLZt+nuqqm/3hUKPQ4z8w0zW3SmEWdyvrasYDRMQBAXVtdcKvj8WA0yED4ga2wsk4Jf8rCYP/Rm&#10;mGt74S2dd6EUEcI+RwVVCG0upS8qMuiHtiWO3rd1BkOUrpTa4SXCTSPTJJlKgzXHhQpbequoOO5O&#10;RsHyOVv+bMb8ft0e9rT/OhwnqUuUeux3ry8gAnXhP/zXXmsF6VO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BG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l3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pS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Il3ckAAADeAAAADwAAAAAAAAAAAAAAAACYAgAA&#10;ZHJzL2Rvd25yZXYueG1sUEsFBgAAAAAEAAQA9QAAAI4DA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r8UA&#10;AADeAAAADwAAAGRycy9kb3ducmV2LnhtbERPz2vCMBS+C/4P4Qm7aWrnRu2MooOBF2G6HfT2bN7a&#10;YvPSJZlW/3pzEHb8+H7PFp1pxJmcry0rGI8SEMSF1TWXCr6/PoYZCB+QNTaWScGVPCzm/d4Mc20v&#10;vKXzLpQihrDPUUEVQptL6YuKDPqRbYkj92OdwRChK6V2eInhppFpkrxKgzXHhgpbeq+oOO3+jILV&#10;NFv9fk54c9seD3TYH08vqUuUehp0yzcQgbrwL36411pB+py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bGvxQAAAN4AAAAPAAAAAAAAAAAAAAAAAJgCAABkcnMv&#10;ZG93bnJldi54bWxQSwUGAAAAAAQABAD1AAAAig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UNM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l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RQ0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rdMcA&#10;AADeAAAADwAAAGRycy9kb3ducmV2LnhtbESPzWrCQBSF9wXfYbiCuzox1hKjo6ggdFNQ20XdXTPX&#10;JJi5E2dGTfv0nUWhy8P545svO9OIOzlfW1YwGiYgiAuray4VfH5snzMQPiBrbCyTgm/ysFz0nuaY&#10;a/vgPd0PoRRxhH2OCqoQ2lxKX1Rk0A9tSxy9s3UGQ5SulNrhI46bRqZJ8ioN1hwfKmxpU1FxOdyM&#10;gvU0W193L/z+sz8d6fh1ukxSlyg16HerGYhAXfgP/7XftIJ0nI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CK3THAAAA3gAAAA8AAAAAAAAAAAAAAAAAmAIAAGRy&#10;cy9kb3ducmV2LnhtbFBLBQYAAAAABAAEAPUAAACMAw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O7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o7v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Qm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Qm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1A8gA&#10;AADeAAAADwAAAGRycy9kb3ducmV2LnhtbESPQWvCQBSE7wX/w/IK3uqmiS0xdRUtCF4K1fagt2f2&#10;NQlm36a7q8b++q5Q6HGYmW+Y6bw3rTiT841lBY+jBARxaXXDlYLPj9VDDsIHZI2tZVJwJQ/z2eBu&#10;ioW2F97QeRsqESHsC1RQh9AVUvqyJoN+ZDvi6H1ZZzBE6SqpHV4i3LQyTZJnabDhuFBjR681lcft&#10;yShYTvLl9/uY3342hz3td4fjU+oSpYb3/eIFRKA+/If/2mutIM3y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LUDyAAAAN4AAAAPAAAAAAAAAAAAAAAAAJgCAABk&#10;cnMvZG93bnJldi54bWxQSwUGAAAAAAQABAD1AAAAjQM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td8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g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S13yAAAAN4AAAAPAAAAAAAAAAAAAAAAAJgCAABk&#10;cnMvZG93bnJldi54bWxQSwUGAAAAAAQABAD1AAAAjQM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I7M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YjsyAAAAN4AAAAPAAAAAAAAAAAAAAAAAJgCAABk&#10;cnMvZG93bnJldi54bWxQSwUGAAAAAAQABAD1AAAAjQ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Wm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g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5xab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zAM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G0/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6uzAMkAAADeAAAADwAAAAAAAAAAAAAAAACYAgAA&#10;ZHJzL2Rvd25yZXYueG1sUEsFBgAAAAAEAAQA9QAAAI4DA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ncsUA&#10;AADeAAAADwAAAGRycy9kb3ducmV2LnhtbERPz2vCMBS+D/wfwhO8zdQ6R61GUUHYZaBuh3l7Ns+2&#10;2LzUJGq3v345DHb8+H7Pl51pxJ2cry0rGA0TEMSF1TWXCj4/ts8ZCB+QNTaWScE3eVguek9zzLV9&#10;8J7uh1CKGMI+RwVVCG0upS8qMuiHtiWO3Nk6gyFCV0rt8BHDTSPTJHmVBmuODRW2tKmouBxuRsF6&#10;mq2vuxd+/9mfjnT8Ol0mqUuUGvS71QxEoC78i//cb1pBOs7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dyxQAAAN4AAAAPAAAAAAAAAAAAAAAAAJgCAABkcnMv&#10;ZG93bnJldi54bWxQSwUGAAAAAAQABAD1AAAAigM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C6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g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ILp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YCccA&#10;AADeAAAADwAAAGRycy9kb3ducmV2LnhtbESPy2rCQBSG9wXfYTiCuzoxtRKjo2ih0E2hXha6O2aO&#10;STBzJs6MmvbpO4tClz//jW++7Ewj7uR8bVnBaJiAIC6srrlUsN+9P2cgfEDW2FgmBd/kYbnoPc0x&#10;1/bBG7pvQyniCPscFVQhtLmUvqjIoB/aljh6Z+sMhihdKbXDRxw3jUyTZCIN1hwfKmzpraLisr0Z&#10;Betptr5+jfnzZ3M60vFwurymLlFq0O9WMxCBuvAf/mt/aAXpSz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EWAnHAAAA3gAAAA8AAAAAAAAAAAAAAAAAmAIAAGRy&#10;cy9kb3ducmV2LnhtbFBLBQYAAAAABAAEAPUAAACMAw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9kskA&#10;AADeAAAADwAAAGRycy9kb3ducmV2LnhtbESPT2vCQBTE74LfYXmCN90Y/5CmrqKFQi+Fqj3U2zP7&#10;TILZt+nuVtN++m5B6HGYmd8wy3VnGnEl52vLCibjBARxYXXNpYL3w/MoA+EDssbGMin4Jg/rVb+3&#10;xFzbG+/oug+liBD2OSqoQmhzKX1RkUE/ti1x9M7WGQxRulJqh7cIN41Mk2QhDdYcFyps6ami4rL/&#10;Mgq2D9n2823Grz+705GOH6fLPHWJUsNBt3kEEagL/+F7+0UrSK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j9k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5c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U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2mPlyAAAAN4AAAAPAAAAAAAAAAAAAAAAAJgCAABk&#10;cnMvZG93bnJldi54bWxQSwUGAAAAAAQABAD1AAAAjQM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Gfs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i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sZ+yAAAAN4AAAAPAAAAAAAAAAAAAAAAAJgCAABk&#10;cnMvZG93bnJldi54bWxQSwUGAAAAAAQABAD1AAAAjQM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eCsgA&#10;AADeAAAADwAAAGRycy9kb3ducmV2LnhtbESPQWvCQBSE74X+h+UVvNVNYyoxdZVaEHoRqu1Bb8/s&#10;axLMvk13V0399V2h4HGYmW+Y6bw3rTiR841lBU/DBARxaXXDlYKvz+VjDsIHZI2tZVLwSx7ms/u7&#10;KRbannlNp02oRISwL1BBHUJXSOnLmgz6oe2Io/dtncEQpaukdniOcNPKNEnG0mDDcaHGjt5qKg+b&#10;o1GwmOSLn4+MV5f1fke77f7wnLpEqcFD//oCIlAfbuH/9rtWkI7y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14K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7kc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M/uRyAAAAN4AAAAPAAAAAAAAAAAAAAAAAJgCAABk&#10;cnMvZG93bnJldi54bWxQSwUGAAAAAAQABAD1AAAAjQ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l5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4WXmyAAAAN4AAAAPAAAAAAAAAAAAAAAAAJgCAABk&#10;cnMvZG93bnJldi54bWxQSwUGAAAAAAQABAD1AAAAjQM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AfckA&#10;AADeAAAADwAAAGRycy9kb3ducmV2LnhtbESPQWvCQBSE7wX/w/KE3urG1NoYXUULBS+Fanuot2f2&#10;mQSzb+PuVmN/fbdQ8DjMzDfMbNGZRpzJ+dqyguEgAUFcWF1zqeDz4/UhA+EDssbGMim4kofFvHc3&#10;w1zbC2/ovA2liBD2OSqoQmhzKX1RkUE/sC1x9A7WGQxRulJqh5cIN41Mk2QsDdYcFyps6aWi4rj9&#10;NgpWk2x1eh/x289mv6Pd1/74lLpEqft+t5yCCNSFW/i/vdY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63AfckAAADeAAAADwAAAAAAAAAAAAAAAACYAgAA&#10;ZHJzL2Rvd25yZXYueG1sUEsFBgAAAAAEAAQA9QAAAI4DA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D8UA&#10;AADeAAAADwAAAGRycy9kb3ducmV2LnhtbERPu27CMBTdK/EP1kViKw4pRSFgEFSq1KVSeQywXeJL&#10;EhFfB9tA2q+vh0odj857vuxMI+7kfG1ZwWiYgCAurK65VLDfvT9nIHxA1thYJgXf5GG56D3NMdf2&#10;wRu6b0MpYgj7HBVUIbS5lL6oyKAf2pY4cmfrDIYIXSm1w0cMN41Mk2QiDdYcGyps6a2i4rK9GQXr&#10;aba+fo3582dzOtLxcLq8pi5RatDvVjMQgbrwL/5zf2gF6Us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lQPxQAAAN4AAAAPAAAAAAAAAAAAAAAAAJgCAABkcnMv&#10;ZG93bnJldi54bWxQSwUGAAAAAAQABAD1AAAAig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xl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g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fvGUyAAAAN4AAAAPAAAAAAAAAAAAAAAAAJgCAABk&#10;cnMvZG93bnJldi54bWxQSwUGAAAAAAQABAD1AAAAjQM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O1McA&#10;AADeAAAADwAAAGRycy9kb3ducmV2LnhtbESPy2rCQBSG94W+w3AK7urEVCVGR6kFwU2hXha6O2aO&#10;STBzJp0ZNfbpO4tClz//jW+26EwjbuR8bVnBoJ+AIC6srrlUsN+tXjMQPiBrbCyTggd5WMyfn2aY&#10;a3vnDd22oRRxhH2OCqoQ2lxKX1Rk0PdtSxy9s3UGQ5SulNrhPY6bRqZJMpYGa44PFbb0UVFx2V6N&#10;guUkW35/DfnzZ3M60vFwuoxSlyjVe+nepyACdeE//NdeawXpWz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ztTHAAAA3gAAAA8AAAAAAAAAAAAAAAAAmAIAAGRy&#10;cy9kb3ducmV2LnhtbFBLBQYAAAAABAAEAPUAAACMAw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T8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0Wt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M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4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Qo8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1Cj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I1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sjX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tTMkA&#10;AADeAAAADwAAAGRycy9kb3ducmV2LnhtbESPT2vCQBTE74V+h+UVvNVNY1NidJVaEHop1D8HvT2z&#10;zySYfZvurpr203eFQo/DzPyGmc5704oLOd9YVvA0TEAQl1Y3XCnYbpaPOQgfkDW2lknBN3mYz+7v&#10;plhoe+UVXdahEhHCvkAFdQhdIaUvazLoh7Yjjt7ROoMhSldJ7fAa4aaVaZK8SIMNx4UaO3qrqTyt&#10;z0bBYpwvvj6f+eNnddjTfnc4Za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ptTMkAAADeAAAADwAAAAAAAAAAAAAAAACYAgAA&#10;ZHJzL2Rvd25yZXYueG1sUEsFBgAAAAAEAAQA9QAAAI4DA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zO8kA&#10;AADeAAAADwAAAGRycy9kb3ducmV2LnhtbESPT2vCQBTE7wW/w/KE3uqm8Q9p6ipVKPQiqO2h3p7Z&#10;1ySYfZvubjX66V1B6HGYmd8w03lnGnEk52vLCp4HCQjiwuqaSwVfn+9PGQgfkDU2lknBmTzMZ72H&#10;KebannhDx20oRYSwz1FBFUKbS+mLigz6gW2Jo/djncEQpSuldniKcNPINEkm0mDNcaHClpYVFYft&#10;n1GweMkWv+sRry6b/Y523/vDOHWJUo/97u0VRKAu/Ifv7Q+tIB1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jzO8kAAADeAAAADwAAAAAAAAAAAAAAAACYAgAA&#10;ZHJzL2Rvd25yZXYueG1sUEsFBgAAAAAEAAQA9QAAAI4DA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WoMkA&#10;AADeAAAADwAAAGRycy9kb3ducmV2LnhtbESPQWvCQBSE7wX/w/KE3urGtNoYXUULhV6Eanuot2f2&#10;mQSzb+PuVlN/fbdQ8DjMzDfMbNGZRpzJ+dqyguEgAUFcWF1zqeDz4/UhA+EDssbGMin4IQ+Lee9u&#10;hrm2F97QeRtKESHsc1RQhdDmUvqiIoN+YFvi6B2sMxiidKXUDi8RbhqZJslYGqw5LlTY0ktFxXH7&#10;bRSsJtnq9P7E6+tmv6Pd1/44Sl2i1H2/W05BBOrCLfzfftM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RWoMkAAADeAAAADwAAAAAAAAAAAAAAAACYAgAA&#10;ZHJzL2Rvd25yZXYueG1sUEsFBgAAAAAEAAQA9QAAAI4DA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0sUA&#10;AADeAAAADwAAAGRycy9kb3ducmV2LnhtbERPu27CMBTdK/UfrFuJrTikgELAoFIJiaVSeQywXeJL&#10;EhFfp7aB0K+vh0odj857tuhMI27kfG1ZwaCfgCAurK65VLDfrV4zED4ga2wsk4IHeVjMn59mmGt7&#10;5w3dtqEUMYR9jgqqENpcSl9UZND3bUscubN1BkOErpTa4T2Gm0amSTKWBmuODRW29FFRcdlejYLl&#10;JFt+fw3582dzOtLxcLqMUpco1Xvp3qcgAnXhX/znXmsF6Vs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8LSxQAAAN4AAAAPAAAAAAAAAAAAAAAAAJgCAABkcnMv&#10;ZG93bnJldi54bWxQSwUGAAAAAAQABAD1AAAAig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Sc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k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2dJyAAAAN4AAAAPAAAAAAAAAAAAAAAAAJgCAABk&#10;cnMvZG93bnJldi54bWxQSwUGAAAAAAQABAD1AAAAjQM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accA&#10;AADeAAAADwAAAGRycy9kb3ducmV2LnhtbESPy2rCQBSG9wXfYTiCuzoxthKjo2hB6KZQLwvdHTPH&#10;JJg5k86MmvbpO4tClz//jW++7Ewj7uR8bVnBaJiAIC6srrlUcNhvnjMQPiBrbCyTgm/ysFz0nuaY&#10;a/vgLd13oRRxhH2OCqoQ2lxKX1Rk0A9tSxy9i3UGQ5SulNrhI46bRqZJMpEGa44PFbb0VlFx3d2M&#10;gvU0W399vvDHz/Z8otPxfH1NXaLUoN+tZiACdeE//Nd+1w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BGnHAAAA3gAAAA8AAAAAAAAAAAAAAAAAmAIAAGRy&#10;cy9kb3ducmV2LnhtbFBLBQYAAAAABAAEAPUAAACMAw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h8s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aHyyAAAAN4AAAAPAAAAAAAAAAAAAAAAAJgCAABk&#10;cnMvZG93bnJldi54bWxQSwUGAAAAAAQABAD1AAAAjQM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hcgA&#10;AADeAAAADwAAAGRycy9kb3ducmV2LnhtbESPQWvCQBSE70L/w/KE3nRjqpKmrlILgpeC2h7q7Zl9&#10;TYLZt+nuqqm/3hUKPQ4z8w0zW3SmEWdyvrasYDRMQBAXVtdcKvj8WA0yED4ga2wsk4Jf8rCYP/Rm&#10;mGt74S2dd6EUEcI+RwVVCG0upS8qMuiHtiWO3rd1BkOUrpTa4SXCTSPTJJlKgzXHhQpbequoOO5O&#10;RsHyOVv+bMb8ft0e9rT/OhwnqUuUeux3ry8gAnXhP/zXXmsF6VM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z+F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aH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i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5oe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Ca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gJqyAAAAN4AAAAPAAAAAAAAAAAAAAAAAJgCAABk&#10;cnMvZG93bnJldi54bWxQSwUGAAAAAAQABAD1AAAAjQM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n8ckA&#10;AADeAAAADwAAAGRycy9kb3ducmV2LnhtbESPT2vCQBTE7wW/w/KE3uqm8Q9p6ipVKPQiqO2h3p7Z&#10;1ySYfZvubjX66V1B6HGYmd8w03lnGnEk52vLCp4HCQjiwuqaSwVfn+9PGQgfkDU2lknBmTzMZ72H&#10;KebannhDx20oRYSwz1FBFUKbS+mLigz6gW2Jo/djncEQpSuldniKcNPINEkm0mDNcaHClpYVFYft&#10;n1GweMkWv+sRry6b/Y523/vDOHWJUo/97u0VRKAu/Ifv7Q+tIB1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an8ckAAADeAAAADwAAAAAAAAAAAAAAAACYAgAA&#10;ZHJzL2Rvd25yZXYueG1sUEsFBgAAAAAEAAQA9QAAAI4DA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Q5hskA&#10;AADeAAAADwAAAGRycy9kb3ducmV2LnhtbESPT2vCQBTE74V+h+UVvNVNYxtidJVaEHop1D8HvT2z&#10;zySYfZvurpr203eFQo/DzPyGmc5704oLOd9YVvA0TEAQl1Y3XCnYbpaPOQgfkDW2lknBN3mYz+7v&#10;plhoe+UVXdahEhHCvkAFdQhdIaUvazLoh7Yjjt7ROoMhSldJ7fAa4aaVaZJk0mDDcaHGjt5qKk/r&#10;s1GwGOeLr89n/vhZHfa03x1OL6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Q5h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cHckA&#10;AADeAAAADwAAAGRycy9kb3ducmV2LnhtbESPQWvCQBSE7wX/w/KE3urG1NoYXUULBS+Fanuot2f2&#10;mQSzb+PuVtP++m5B8DjMzDfMbNGZRpzJ+dqyguEgAUFcWF1zqeDz4/UhA+EDssbGMin4IQ+Lee9u&#10;hrm2F97QeRtKESHsc1RQhdDmUvqiIoN+YFvi6B2sMxiidKXUDi8RbhqZJslYGqw5LlTY0ktFxXH7&#10;bRSsJtnq9D7it9/Nfke7r/3xKXWJUvf9bjkFEagLt/C1vdYK0sds/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icHckAAADeAAAADwAAAAAAAAAAAAAAAACYAgAA&#10;ZHJzL2Rvd25yZXYueG1sUEsFBgAAAAAEAAQA9QAAAI4DA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Ib8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whvxQAAAN4AAAAPAAAAAAAAAAAAAAAAAJgCAABkcnMv&#10;ZG93bnJldi54bWxQSwUGAAAAAAQABAD1AAAAigM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t9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630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St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9k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okrTHAAAA3gAAAA8AAAAAAAAAAAAAAAAAmAIAAGRy&#10;cy9kb3ducmV2LnhtbFBLBQYAAAAABAAEAPUAAACMAw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3L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Nu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Q3L8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pW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va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apWM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Mw8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m4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voMw8kAAADeAAAADwAAAAAAAAAAAAAAAACYAgAA&#10;ZHJzL2Rvd25yZXYueG1sUEsFBgAAAAAEAAQA9QAAAI4DA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Ut8kA&#10;AADeAAAADwAAAGRycy9kb3ducmV2LnhtbESPQWvCQBSE7wX/w/KE3urG1NoYXUULBS+Fanuot2f2&#10;mQSzb+PuVmN/fbdQ8DjMzDfMbNGZRpzJ+dqyguEgAUFcWF1zqeDz4/UhA+EDssbGMim4kofFvHc3&#10;w1zbC2/ovA2liBD2OSqoQmhzKX1RkUE/sC1x9A7WGQxRulJqh5cIN41Mk2QsDdYcFyps6aWi4rj9&#10;NgpWk2x1eh/x289mv6Pd1/74lLpEqft+t5yCCNSFW/i/vdY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ROUt8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xLMkA&#10;AADeAAAADwAAAGRycy9kb3ducmV2LnhtbESPQWvCQBSE7wX/w/KE3urGtNoYXUULhV6Eanuot2f2&#10;mQSzb+PuVlN/fbdQ8DjMzDfMbNGZRpzJ+dqyguEgAUFcWF1zqeDz4/UhA+EDssbGMin4IQ+Lee9u&#10;hrm2F97QeRtKESHsc1RQhdDmUvqiIoN+YFvi6B2sMxiidKXUDi8RbhqZJslYGqw5LlTY0ktFxXH7&#10;bRSsJtnq9P7E6+tmv6Pd1/44Sl2i1H2/W05BBOrCLfzfftM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8xLMkAAADeAAAADwAAAAAAAAAAAAAAAACYAgAA&#10;ZHJzL2Rvd25yZXYueG1sUEsFBgAAAAAEAAQA9QAAAI4DA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vW8kA&#10;AADeAAAADwAAAGRycy9kb3ducmV2LnhtbESPQWvCQBSE7wX/w/KE3urG1NoYXUULBS+Fanuot2f2&#10;mQSzb+PuVtP++m5B8DjMzDfMbNGZRpzJ+dqyguEgAUFcWF1zqeDz4/UhA+EDssbGMin4IQ+Lee9u&#10;hrm2F97QeRtKESHsc1RQhdDmUvqiIoN+YFvi6B2sMxiidKXUDi8RbhqZJslYGqw5LlTY0ktFxXH7&#10;bRSsJtnq9D7it9/Nfke7r/3xKXWJUvf9bjkFEagLt/C1vdYK0sfs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o2vW8kAAADeAAAADwAAAAAAAAAAAAAAAACYAgAA&#10;ZHJzL2Rvd25yZXYueG1sUEsFBgAAAAAEAAQA9QAAAI4DA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KwMkA&#10;AADeAAAADwAAAGRycy9kb3ducmV2LnhtbESPT2vCQBTE7wW/w/IKvdVNU6sxdRUtFLwU6p+D3p7Z&#10;1ySYfZvubjX207uFgsdhZn7DTGadacSJnK8tK3jqJyCIC6trLhVsN++PGQgfkDU2lknBhTzMpr27&#10;CebannlFp3UoRYSwz1FBFUKbS+mLigz6vm2Jo/dlncEQpSuldniOcNPINEmG0mDNcaHClt4qKo7r&#10;H6NgMc4W358D/vhdHfa03x2OL6lLlHq47+avIAJ14Rb+by+1gvQ5G4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EKwMkAAADeAAAADwAAAAAAAAAAAAAAAACYAgAA&#10;ZHJzL2Rvd25yZXYueG1sUEsFBgAAAAAEAAQA9QAAAI4DA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essYA&#10;AADeAAAADwAAAGRycy9kb3ducmV2LnhtbERPPW/CMBDdK/U/WIfEVhxSWkLAoIKExFKpUAbYjvhI&#10;IuJzahtI++vroVLHp/c9W3SmETdyvrasYDhIQBAXVtdcKth/rp8yED4ga2wsk4Jv8rCYPz7MMNf2&#10;zlu67UIpYgj7HBVUIbS5lL6oyKAf2JY4cmfrDIYIXSm1w3sMN41Mk+RVGqw5NlTY0qqi4rK7GgXL&#10;Sbb8+hjx+8/2dKTj4XR5SV2iVL/XvU1BBOrCv/jPvdEK0uds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6essYAAADeAAAADwAAAAAAAAAAAAAAAACYAgAAZHJz&#10;L2Rvd25yZXYueG1sUEsFBgAAAAAEAAQA9QAAAIs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7KckA&#10;AADeAAAADwAAAGRycy9kb3ducmV2LnhtbESPQWvCQBSE74L/YXlCb7oxbW2MrqKFQi+Fanuot2f2&#10;mQSzb9Pdrab++q5Q8DjMzDfMfNmZRpzI+dqygvEoAUFcWF1zqeDz42WYgfABWWNjmRT8koflot+b&#10;Y67tmTd02oZSRAj7HBVUIbS5lL6oyKAf2ZY4egfrDIYoXSm1w3OEm0amSTKRBmuOCxW29FxRcdz+&#10;GAXrabb+fn/gt8tmv6Pd1/74mLpEqbtBt5qBCNSFW/i//aoVpPfZ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7Kc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k8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4pPHAAAA3gAAAA8AAAAAAAAAAAAAAAAAmAIAAGRy&#10;cy9kb3ducmV2LnhtbFBLBQYAAAAABAAEAPUAAACMAw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FHCMkA&#10;AADeAAAADwAAAGRycy9kb3ducmV2LnhtbESPT2vCQBTE7wW/w/IEb3VjaiVNXUULhV4K9c+h3p7Z&#10;1ySYfRt3V4399F2h4HGYmd8w03lnGnEm52vLCkbDBARxYXXNpYLt5v0xA+EDssbGMim4kof5rPcw&#10;xVzbC6/ovA6liBD2OSqoQmhzKX1RkUE/tC1x9H6sMxiidKXUDi8RbhqZJslEGqw5LlTY0ltFxWF9&#10;MgqWL9ny+DXmz9/Vfke77/3hOXWJUoN+t3gFEagL9/B/+0MrSJ+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LFHCMkAAADeAAAADwAAAAAAAAAAAAAAAACYAgAA&#10;ZHJzL2Rvd25yZXYueG1sUEsFBgAAAAAEAAQA9QAAAI4DA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Zf8gA&#10;AADeAAAADwAAAGRycy9kb3ducmV2LnhtbESPQWvCQBSE70L/w/IKvenGaEuMrlIFwUtBbQ/19sw+&#10;k2D2bbq71dhf7xYKPQ4z8w0zW3SmERdyvrasYDhIQBAXVtdcKvh4X/czED4ga2wsk4IbeVjMH3oz&#10;zLW98o4u+1CKCGGfo4IqhDaX0hcVGfQD2xJH72SdwRClK6V2eI1w08g0SV6kwZrjQoUtrSoqzvtv&#10;o2A5yZZf2zG//eyOBzp8Hs/PqUuUenrsXqcgAnXhP/zX3mgF6Sj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9l/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85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985MkAAADeAAAADwAAAAAAAAAAAAAAAACYAgAA&#10;ZHJzL2Rvd25yZXYueG1sUEsFBgAAAAAEAAQA9QAAAI4DA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kkM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X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uSQyAAAAN4AAAAPAAAAAAAAAAAAAAAAAJgCAABk&#10;cnMvZG93bnJldi54bWxQSwUGAAAAAAQABAD1AAAAjQM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pBC8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kELyAAAAN4AAAAPAAAAAAAAAAAAAAAAAJgCAABk&#10;cnMvZG93bnJldi54bWxQSwUGAAAAAAQABAD1AAAAjQ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jff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Uu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98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658kA&#10;AADeAAAADwAAAGRycy9kb3ducmV2LnhtbESPQWvCQBSE74L/YXlCb7oxbW0aXUULQi8FtT3U2zP7&#10;TILZt+nuqml/fbcg9DjMzDfMbNGZRlzI+dqygvEoAUFcWF1zqeDjfT3MQPiArLGxTAq+ycNi3u/N&#10;MNf2ylu67EIpIoR9jgqqENpcSl9UZNCPbEscvaN1BkOUrpTa4TXCTSPTJJlIgzXHhQpbeqmoOO3O&#10;RsHqOVt9bR747Wd72NP+83B6TF2i1N2gW05BBOrCf/jWftUK0vss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R658kAAADeAAAADwAAAAAAAAAAAAAAAACYAgAA&#10;ZHJzL2Rvd25yZXYueG1sUEsFBgAAAAAEAAQA9QAAAI4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ulcUA&#10;AADeAAAADwAAAGRycy9kb3ducmV2LnhtbERPz2vCMBS+C/4P4Qm7aWrnRu2MooOBF2G6HfT2bN7a&#10;YvPSJZlW/3pzEHb8+H7PFp1pxJmcry0rGI8SEMSF1TWXCr6/PoYZCB+QNTaWScGVPCzm/d4Mc20v&#10;vKXzLpQihrDPUUEVQptL6YuKDPqRbYkj92OdwRChK6V2eInhppFpkrxKgzXHhgpbeq+oOO3+jILV&#10;NFv9fk54c9seD3TYH08vqUuUehp0yzcQgbrwL36411pB+px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6VxQAAAN4AAAAPAAAAAAAAAAAAAAAAAJgCAABkcnMv&#10;ZG93bnJldi54bWxQSwUGAAAAAAQABAD1AAAAigM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DskA&#10;AADeAAAADwAAAGRycy9kb3ducmV2LnhtbESPT2vCQBTE7wW/w/IEb3XT1EpMXUULhV4K9c+h3p7Z&#10;1ySYfRt3V4399F2h4HGYmd8w03lnGnEm52vLCp6GCQjiwuqaSwXbzftjBsIHZI2NZVJwJQ/zWe9h&#10;irm2F17ReR1KESHsc1RQhdDmUvqiIoN+aFvi6P1YZzBE6UqpHV4i3DQyTZKxNFhzXKiwpbeKisP6&#10;ZBQsJ9ny+DXiz9/Vfke77/3hJXWJUoN+t3gFEagL9/B/+0MrSJ+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dLDskAAADeAAAADwAAAAAAAAAAAAAAAACYAgAA&#10;ZHJzL2Rvd25yZXYueG1sUEsFBgAAAAAEAAQA9QAAAI4DA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0TscA&#10;AADeAAAADwAAAGRycy9kb3ducmV2LnhtbESPy2rCQBSG9wXfYTiCuzoxthKjo2hB6KZQLwvdHTPH&#10;JJg5k86MmvbpO4tClz//jW++7Ewj7uR8bVnBaJiAIC6srrlUcNhvnjMQPiBrbCyTgm/ysFz0nuaY&#10;a/vgLd13oRRxhH2OCqoQ2lxKX1Rk0A9tSxy9i3UGQ5SulNrhI46bRqZJMpEGa44PFbb0VlFx3d2M&#10;gvU0W399vvDHz/Z8otPxfH1NXaLUoN+tZiACdeE//Nd+1wrSc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dE7HAAAA3gAAAA8AAAAAAAAAAAAAAAAAmAIAAGRy&#10;cy9kb3ducmV2LnhtbFBLBQYAAAAABAAEAPUAAACMAw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R1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R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NHV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Po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k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uk+i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qO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i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9uo5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yT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i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3JN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X1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m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9fWyAAAAN4AAAAPAAAAAAAAAAAAAAAAAJgCAABk&#10;cnMvZG93bnJldi54bWxQSwUGAAAAAAQABAD1AAAAjQ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o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Umh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sOskA&#10;AADeAAAADwAAAGRycy9kb3ducmV2LnhtbESPQWvCQBSE74L/YXlCb7oxbW2MrqKFQi+Fanuot2f2&#10;mQSzb9Pdrab++q5Q8DjMzDfMfNmZRpzI+dqygvEoAUFcWF1zqeDz42WYgfABWWNjmRT8koflot+b&#10;Y67tmTd02oZSRAj7HBVUIbS5lL6oyKAf2ZY4egfrDIYoXSm1w3OEm0amSTKRBmuOCxW29FxRcdz+&#10;GAXrabb+fn/gt8tmv6Pd1/74mLpEqbtBt5qBCNSFW/i//aoVpPfZ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3sOskAAADeAAAADwAAAAAAAAAAAAAAAACYAgAA&#10;ZHJzL2Rvd25yZXYueG1sUEsFBgAAAAAEAAQA9QAAAI4DA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4SM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hIxQAAAN4AAAAPAAAAAAAAAAAAAAAAAJgCAABkcnMv&#10;ZG93bnJldi54bWxQSwUGAAAAAAQABAD1AAAAigM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l8YA&#10;AADeAAAADwAAAGRycy9kb3ducmV2LnhtbESPzWrDMBCE74W8g9hAb42cGFzHiRJCaaD4ltQl18Xa&#10;+qfWyliK7b59VSj0OMzMN8z+OJtOjDS4xrKC9SoCQVxa3XCloHg/P6UgnEfW2FkmBd/k4HhYPOwx&#10;03biC41XX4kAYZehgtr7PpPSlTUZdCvbEwfv0w4GfZBDJfWAU4CbTm6iKJEGGw4LNfb0UlP5db0b&#10;BZYvxrR53N5ek+m5LZJ8zj9ypR6X82kHwtPs/8N/7TetYBOn2y383g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l8YAAADeAAAADwAAAAAAAAAAAAAAAACYAgAAZHJz&#10;L2Rvd25yZXYueG1sUEsFBgAAAAAEAAQA9QAAAIsDA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uTMUA&#10;AADeAAAADwAAAGRycy9kb3ducmV2LnhtbESPzWqDQBSF94G+w3AL3cWZWgitcRJKISClG02gZHdx&#10;blTi3BFnqqZP31kEujycP758v9heTDT6zrGG50SBIK6d6bjRcDoe1q8gfEA22DsmDTfysN89rHLM&#10;jJu5pKkKjYgj7DPU0IYwZFL6uiWLPnEDcfQubrQYohwbaUac47jtZarURlrsOD60ONBHS/W1+rEa&#10;jp5Ukx7cubiVcz8V3+Hz98to/fS4vG9BBFrCf/jeLoyG9OVNRYCIE1F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m5M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NBsYA&#10;AADeAAAADwAAAGRycy9kb3ducmV2LnhtbESPQWvCQBSE7wX/w/KE3uquClajq6iolB5ajF68PbLP&#10;JJh9G7JbTf69Wyj0OMzMN8xi1dpK3KnxpWMNw4ECQZw5U3Ku4Xzav01B+IBssHJMGjrysFr2XhaY&#10;GPfgI93TkIsIYZ+ghiKEOpHSZwVZ9ANXE0fv6hqLIcoml6bBR4TbSo6UmkiLJceFAmvaFpTd0h+r&#10;4VK+H9Ju132F67fdfCrnKTt6rV/77XoOIlAb/sN/7Q+jYTSeqSH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zNB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ccYA&#10;AADeAAAADwAAAGRycy9kb3ducmV2LnhtbESPQWvCQBSE70L/w/IK3nS3KWibukqVtogHS9Jeentk&#10;n0lo9m3Irpr8e1cQPA4z8w2zWPW2ESfqfO1Yw9NUgSAunKm51PD78zl5AeEDssHGMWkYyMNq+TBa&#10;YGrcmTM65aEUEcI+RQ1VCG0qpS8qsuinriWO3sF1FkOUXSlNh+cIt41MlJpJizXHhQpb2lRU/OdH&#10;q+Gvnn/lw8ewD4dvu94p56nIvNbjx/79DUSgPtzDt/bWaEieX1UC1zvxCs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TccYAAADeAAAADwAAAAAAAAAAAAAAAACYAgAAZHJz&#10;L2Rvd25yZXYueG1sUEsFBgAAAAAEAAQA9QAAAIsDA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Wj8gA&#10;AADeAAAADwAAAGRycy9kb3ducmV2LnhtbESPT2vCQBTE7wW/w/KEXorZVEFNdJW2UNqiF/9cvD2z&#10;zySYfRt2tzF++26h0OMwM79hluveNKIj52vLCp6TFARxYXXNpYLj4X00B+EDssbGMim4k4f1avCw&#10;xFzbG++o24dSRAj7HBVUIbS5lL6oyKBPbEscvYt1BkOUrpTa4S3CTSPHaTqVBmuOCxW29FZRcd1/&#10;GwXXw9P0ddadNl92a89O37PiQ2ulHof9ywJEoD78h//an1rBeJKlE/i9E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NaPyAAAAN4AAAAPAAAAAAAAAAAAAAAAAJgCAABk&#10;cnMvZG93bnJldi54bWxQSwUGAAAAAAQABAD1AAAAjQM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rMMUA&#10;AADeAAAADwAAAGRycy9kb3ducmV2LnhtbESPQWvCQBSE74L/YXlCb7pbG6RGV1FBKAgV09bzI/tM&#10;QrNvQ3Y16b93C4LHYWa+YZbr3tbiRq2vHGt4nSgQxLkzFRcavr/243cQPiAbrB2Thj/ysF4NB0tM&#10;jev4RLcsFCJC2KeooQyhSaX0eUkW/cQ1xNG7uNZiiLItpGmxi3Bby6lSM2mx4rhQYkO7kvLf7Go1&#10;VOFTXXbH/bazSfaTXLv54SyN1i+jfrMAEagPz/Cj/WE0TN/mKoH/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swxQAAAN4AAAAPAAAAAAAAAAAAAAAAAJgCAABkcnMv&#10;ZG93bnJldi54bWxQSwUGAAAAAAQABAD1AAAAigM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6esgA&#10;AADeAAAADwAAAGRycy9kb3ducmV2LnhtbESPQUsDMRSE74L/ITzBm02sbKvbpmWRFSv0UFsLPT42&#10;r7uLm5clie323zeC4HGYmW+Y+XKwnTiRD61jDY8jBYK4cqblWsPX7u3hGUSIyAY7x6ThQgGWi9ub&#10;OebGnfmTTttYiwThkKOGJsY+lzJUDVkMI9cTJ+/ovMWYpK+l8XhOcNvJsVITabHltNBgT68NVd/b&#10;H6vBes5ITcv9e7meXHblYVNkH4XW93dDMQMRaYj/4b/2ymgYP72oDH7vp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rp6yAAAAN4AAAAPAAAAAAAAAAAAAAAAAJgCAABk&#10;cnMvZG93bnJldi54bWxQSwUGAAAAAAQABAD1AAAAjQM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Tu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B5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GrTu8kAAADeAAAADwAAAAAAAAAAAAAAAACYAgAA&#10;ZHJzL2Rvd25yZXYueG1sUEsFBgAAAAAEAAQA9QAAAI4DA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2IMkA&#10;AADeAAAADwAAAGRycy9kb3ducmV2LnhtbESPzWsCMRTE70L/h/AKvWnS7Ye6GqUWhF4K9eOgt+fm&#10;ubu4edkmUbf965tCocdhZn7DTOedbcSFfKgda7gfKBDEhTM1lxq2m2V/BCJEZIONY9LwRQHms5ve&#10;FHPjrryiyzqWIkE45KihirHNpQxFRRbDwLXEyTs6bzEm6UtpPF4T3DYyU+pZWqw5LVTY0mtFxWl9&#10;thoW49Hi8+OR379Xhz3td4fTU+aV1ne33csERKQu/of/2m9GQ/YwVk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Z2IMkAAADeAAAADwAAAAAAAAAAAAAAAACYAgAA&#10;ZHJzL2Rvd25yZXYueG1sUEsFBgAAAAAEAAQA9QAAAI4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iUsUA&#10;AADeAAAADwAAAGRycy9kb3ducmV2LnhtbERPTWsCMRC9F/wPYQRvNXFtRbdG0UKhF6FqD/U2bqa7&#10;i5vJNkl19debQ6HHx/ueLzvbiDP5UDvWMBoqEMSFMzWXGj73b49TECEiG2wck4YrBVgueg9zzI27&#10;8JbOu1iKFMIhRw1VjG0uZSgqshiGriVO3LfzFmOCvpTG4yWF20ZmSk2kxZpTQ4UtvVZUnHa/VsN6&#10;Nl3/fDzx5rY9HujwdTw9Z15pPeh3qxcQkbr4L/5zvxsN2Xi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eJSxQAAAN4AAAAPAAAAAAAAAAAAAAAAAJgCAABkcnMv&#10;ZG93bnJldi54bWxQSwUGAAAAAAQABAD1AAAAig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Hy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uwx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VHyckAAADeAAAADwAAAAAAAAAAAAAAAACYAgAA&#10;ZHJzL2Rvd25yZXYueG1sUEsFBgAAAAAEAAQA9QAAAI4DA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dSAUxgAAAN4A&#10;AAAPAAAAAAAAAAAAAAAAAKoCAABkcnMvZG93bnJldi54bWxQSwUGAAAAAAQABAD6AAAAnQMAA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dE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XC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t0S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DZc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2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ENl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Tm/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Tm/skAAADeAAAADwAAAAAAAAAAAAAAAACYAgAA&#10;ZHJzL2Rvd25yZXYueG1sUEsFBgAAAAAEAAQA9QAAAI4DA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isgA&#10;AADeAAAADwAAAGRycy9kb3ducmV2LnhtbESPQWvCQBSE74X+h+UVvDUboxVNXaUKQi8FtT3U2zP7&#10;mgSzb+Puqml/vSsUPA4z8w0znXemEWdyvrasoJ+kIIgLq2suFXx9rp7HIHxA1thYJgW/5GE+e3yY&#10;Yq7thTd03oZSRAj7HBVUIbS5lL6oyKBPbEscvR/rDIYoXSm1w0uEm0ZmaTqSBmuOCxW2tKyoOGxP&#10;RsFiMl4c10P++Nvsd7T73h9eMpcq1Xvq3l5BBOrCPfzfftcKss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6K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E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buD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dsRyAAAAN4AAAAPAAAAAAAAAAAAAAAAAJgCAABk&#10;cnMvZG93bnJldi54bWxQSwUGAAAAAAQABAD1AAAAjQ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NFZ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0Vm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cgA&#10;AADeAAAADwAAAGRycy9kb3ducmV2LnhtbESPQWsCMRSE7wX/Q3hCbzXr1lbdGkULBS8FtR7q7bl5&#10;7i5uXrZJqqu/3giFHoeZ+YaZzFpTixM5X1lW0O8lIIhzqysuFGy/Pp5GIHxA1lhbJgUX8jCbdh4m&#10;mGl75jWdNqEQEcI+QwVlCE0mpc9LMuh7tiGO3sE6gyFKV0jt8BzhppZpkrxKgxXHhRIbei8pP25+&#10;jYLFeLT4WQ3487re72j3vT++pC5R6rHbzt9ABGrDf/ivvdQK0udx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9yAAAAN4AAAAPAAAAAAAAAAAAAAAAAJgCAABk&#10;cnMvZG93bnJldi54bWxQSwUGAAAAAAQABAD1AAAAjQM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j8UA&#10;AADeAAAADwAAAGRycy9kb3ducmV2LnhtbERPz2vCMBS+D/wfwht4m6nViVaj6EDwIky3g96ezVtb&#10;bF66JGrdX78cBI8f3+/ZojW1uJLzlWUF/V4Cgji3uuJCwffX+m0MwgdkjbVlUnAnD4t552WGmbY3&#10;3tF1HwoRQ9hnqKAMocmk9HlJBn3PNsSR+7HOYIjQFVI7vMVwU8s0SUbSYMWxocSGPkrKz/uLUbCa&#10;jFe/n0Pe/u1ORzoeTuf31CVKdV/b5RREoDY8xQ/3RitIB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SPxQAAAN4AAAAPAAAAAAAAAAAAAAAAAJgCAABkcnMv&#10;ZG93bnJldi54bWxQSwUGAAAAAAQABAD1AAAAig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RF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g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NEU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yNMYA&#10;AADeAAAADwAAAGRycy9kb3ducmV2LnhtbESPzWoCMRSF94LvEK7gTjOOVnRqFBUKbgpVu6i76+R2&#10;ZnByMyapTvv0zUJweTh/fItVa2pxI+crywpGwwQEcW51xYWCz+PbYAbCB2SNtWVS8EseVstuZ4GZ&#10;tnfe0+0QChFH2GeooAyhyaT0eUkG/dA2xNH7ts5giNIVUju8x3FTyzRJptJgxfGhxIa2JeWXw49R&#10;sJnPNtePCb//7c8nOn2dLy+pS5Tq99r1K4hAbXiGH+2dVpC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yNMYAAADeAAAADwAAAAAAAAAAAAAAAACYAgAAZHJz&#10;L2Rvd25yZXYueG1sUEsFBgAAAAAEAAQA9QAAAIsDA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Xr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3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Nhev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J2M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M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InY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sQ8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xD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0N8kA&#10;AADeAAAADwAAAGRycy9kb3ducmV2LnhtbESPzWsCMRTE7wX/h/AEbzXr+oGuRtFCoZdC/Tjo7bl5&#10;7i5uXrZJqtv+9U1B6HGYmd8wi1VranEj5yvLCgb9BARxbnXFhYLD/vV5CsIHZI21ZVLwTR5Wy87T&#10;AjNt77yl2y4UIkLYZ6igDKHJpPR5SQZ93zbE0btYZzBE6QqpHd4j3NQyTZKJNFhxXCixoZeS8uvu&#10;yyjYzKabz48Rv/9szyc6Hc/XceoSpXrddj0HEagN/+FH+00rSIez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0N8kAAADeAAAADwAAAAAAAAAAAAAAAACYAgAA&#10;ZHJzL2Rvd25yZXYueG1sUEsFBgAAAAAEAAQA9QAAAI4DA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Rr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E0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RGsyAAAAN4AAAAPAAAAAAAAAAAAAAAAAJgCAABk&#10;cnMvZG93bnJldi54bWxQSwUGAAAAAAQABAD1AAAAjQ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28gA&#10;AADeAAAADwAAAGRycy9kb3ducmV2LnhtbESPT2sCMRTE7wW/Q3iCt5p1bUVXo2ih0Euh/jno7bl5&#10;7i5uXrZJqls/vSkUPA4z8xtmtmhNLS7kfGVZwaCfgCDOra64ULDbvj+PQfiArLG2TAp+ycNi3nma&#10;Yabtldd02YRCRAj7DBWUITSZlD4vyaDv24Y4eifrDIYoXSG1w2uEm1qmSTKSBiuOCyU29FZSft78&#10;GAWryXj1/fXCn7f18UCH/fH8mrpEqV63XU5BBGrDI/zf/tAK0u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4/b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qQMkA&#10;AADeAAAADwAAAGRycy9kb3ducmV2LnhtbESPS2/CMBCE75X4D9YicSsO6QMIGARIlbhUKo8D3JZ4&#10;SSLidWq7EPrr60qVehzNzDea6bw1tbiS85VlBYN+AoI4t7riQsF+9/Y4AuEDssbaMim4k4f5rPMw&#10;xUzbG2/oug2FiBD2GSooQ2gyKX1ekkHftw1x9M7WGQxRukJqh7cIN7VMk+RVGqw4LpTY0Kqk/LL9&#10;MgqW49Hy8+OZ3783pyMdD6fLS+oSpXrddjEBEagN/+G/9lorSJ/G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JMqQMkAAADeAAAADwAAAAAAAAAAAAAAAACYAgAA&#10;ZHJzL2Rvd25yZXYueG1sUEsFBgAAAAAEAAQA9QAAAI4DA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MsUA&#10;AADeAAAADwAAAGRycy9kb3ducmV2LnhtbERPz2vCMBS+C/4P4QneNLU60c4oKgy8DKbuMG/P5q0t&#10;Ni81ybTbX78cBI8f3+/FqjW1uJHzlWUFo2ECgji3uuJCwefxbTAD4QOyxtoyKfglD6tlt7PATNs7&#10;7+l2CIWIIewzVFCG0GRS+rwkg35oG+LIfVtnMEToCqkd3mO4qWWaJFNpsOLYUGJD25Lyy+HHKNjM&#10;Z5vrx4Tf//bnE52+zpeX1CVK9Xvt+hVEoDY8xQ/3TitIx/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L4yxQAAAN4AAAAPAAAAAAAAAAAAAAAAAJgCAABkcnMv&#10;ZG93bnJldi54bWxQSwUGAAAAAAQABAD1AAAAig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bqc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AbqckAAADeAAAADwAAAAAAAAAAAAAAAACYAgAA&#10;ZHJzL2Rvd25yZXYueG1sUEsFBgAAAAAEAAQA9QAAAI4DA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k6ccA&#10;AADeAAAADwAAAGRycy9kb3ducmV2LnhtbESPy2rCQBSG94W+w3AK7urEeEGjo1Sh4KbgbaG7Y+aY&#10;BDNn0pmppn36zkJw+fPf+GaL1tTiRs5XlhX0ugkI4tzqigsFh/3n+xiED8gaa8uk4Jc8LOavLzPM&#10;tL3zlm67UIg4wj5DBWUITSalz0sy6Lu2IY7exTqDIUpXSO3wHsdNLdMkGUmDFceHEhtalZRfdz9G&#10;wXIyXn5vBvz1tz2f6HQ8X4epS5TqvLUfUxCB2vAMP9prrSDtT/o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jJOnHAAAA3gAAAA8AAAAAAAAAAAAAAAAAmAIAAGRy&#10;cy9kb3ducmV2LnhtbFBLBQYAAAAABAAEAPUAAACMAw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c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BcskAAADeAAAADwAAAAAAAAAAAAAAAACYAgAA&#10;ZHJzL2Rvd25yZXYueG1sUEsFBgAAAAAEAAQA9QAAAI4DA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0fBc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R8F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n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my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bqe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i6sgA&#10;AADeAAAADwAAAGRycy9kb3ducmV2LnhtbESPT2sCMRTE74V+h/AKvdVsVyu6GkULQi9C/XPQ23Pz&#10;uru4eVmTqFs/fSMUPA4z8xtmPG1NLS7kfGVZwXsnAUGcW11xoWC7WbwNQPiArLG2TAp+ycN08vw0&#10;xkzbK6/osg6FiBD2GSooQ2gyKX1ekkHfsQ1x9H6sMxiidIXUDq8RbmqZJklfGqw4LpTY0GdJ+XF9&#10;Ngrmw8H89N3j5W112NN+dzh+pC5R6vWlnY1ABGrDI/zf/tIK0u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mCLq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Hc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1IdxyAAAAN4AAAAPAAAAAAAAAAAAAAAAAJgCAABk&#10;cnMvZG93bnJldi54bWxQSwUGAAAAAAQABAD1AAAAjQM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ZBsgA&#10;AADeAAAADwAAAGRycy9kb3ducmV2LnhtbESPT2sCMRTE74LfITyhN812bUVXo2ih0ItQ/xz09ty8&#10;7i5uXtYk1bWfvhEKPQ4z8xtmtmhNLa7kfGVZwfMgAUGcW11xoWC/e++PQfiArLG2TAru5GEx73Zm&#10;mGl74w1dt6EQEcI+QwVlCE0mpc9LMugHtiGO3pd1BkOUrpDa4S3CTS3TJBlJgxXHhRIbeispP2+/&#10;jYLVZLy6fL7w+mdzOtLxcDq/pi5R6qnXLqcgArXhP/zX/tAK0u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hkG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8nc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rydyAAAAN4AAAAPAAAAAAAAAAAAAAAAAJgCAABk&#10;cnMvZG93bnJldi54bWxQSwUGAAAAAAQABAD1AAAAjQM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o78UA&#10;AADeAAAADwAAAGRycy9kb3ducmV2LnhtbERPyW7CMBC9V+o/WFOJW3EIiyBgUEGqxKUS2wFuQzwk&#10;EfE4tV1I+/X1AYnj09tni9bU4kbOV5YV9LoJCOLc6ooLBYf95/sYhA/IGmvLpOCXPCzmry8zzLS9&#10;85Zuu1CIGMI+QwVlCE0mpc9LMui7tiGO3MU6gyFCV0jt8B7DTS3TJBlJgxXHhhIbWpWUX3c/RsFy&#10;Ml5+bwb89bc9n+h0PF+HqUuU6ry1H1MQgdrwFD/ca60g7U/6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SjvxQAAAN4AAAAPAAAAAAAAAAAAAAAAAJgCAABkcnMv&#10;ZG93bnJldi54bWxQSwUGAAAAAAQABAD1AAAAigM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mNdMgA&#10;AADeAAAADwAAAGRycy9kb3ducmV2LnhtbESPQWvCQBSE74L/YXmF3nTTWMWkrqKFQi9C1R7q7Zl9&#10;TYLZt+nuVlN/fVcQPA4z8w0zW3SmESdyvras4GmYgCAurK65VPC5extMQfiArLGxTAr+yMNi3u/N&#10;MNf2zBs6bUMpIoR9jgqqENpcSl9UZNAPbUscvW/rDIYoXSm1w3OEm0amSTKRBmuOCxW29FpRcdz+&#10;GgWrbLr6+Xjm9WVz2NP+63Acpy5R6vGhW76ACNSFe/jWftcK0lE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mY10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XlMcA&#10;AADeAAAADwAAAGRycy9kb3ducmV2LnhtbESPzWoCMRSF9wXfIVzBXc10tKKjUVQQ3BSq7UJ318nt&#10;zODkZkyiTvv0zUJweTh/fLNFa2pxI+crywre+gkI4tzqigsF31+b1zEIH5A11pZJwS95WMw7LzPM&#10;tL3zjm77UIg4wj5DBWUITSalz0sy6Pu2IY7ej3UGQ5SukNrhPY6bWqZJMpIGK44PJTa0Lik/769G&#10;wWoyXl0+h/zxtzsd6Xg4nd9TlyjV67bLKYhAbXiGH+2tVpA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lV5THAAAA3gAAAA8AAAAAAAAAAAAAAAAAmAIAAGRy&#10;cy9kb3ducmV2LnhtbFBLBQYAAAAABAAEAPUAAACMAw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yD8gA&#10;AADeAAAADwAAAGRycy9kb3ducmV2LnhtbESPQWvCQBSE74X+h+UVvDUboxVNXaUKQi8FtT3U2zP7&#10;mgSzb+Puqml/vSsUPA4z8w0znXemEWdyvrasoJ+kIIgLq2suFXx9rp7HIHxA1thYJgW/5GE+e3yY&#10;Yq7thTd03oZSRAj7HBVUIbS5lL6oyKBPbEscvR/rDIYoXSm1w0uEm0ZmaTqSBmuOCxW2tKyoOGxP&#10;RsFiMl4c10P++Nvsd7T73h9eMpcq1Xvq3l5BBOrCPfzfftcKss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6fIP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seMkA&#10;AADeAAAADwAAAGRycy9kb3ducmV2LnhtbESPzWsCMRTE7wX/h/AEbzXr+oGuRtFCoZdC/Tjo7bl5&#10;7i5uXrZJqtv+9U1B6HGYmd8wi1VranEj5yvLCgb9BARxbnXFhYLD/vV5CsIHZI21ZVLwTR5Wy87T&#10;AjNt77yl2y4UIkLYZ6igDKHJpPR5SQZ93zbE0btYZzBE6QqpHd4j3NQyTZKJNFhxXCixoZeS8uvu&#10;yyjYzKabz48Rv/9szyc6Hc/XceoSpXrddj0HEagN/+FH+00rSIez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tseMkAAADeAAAADwAAAAAAAAAAAAAAAACYAgAA&#10;ZHJzL2Rvd25yZXYueG1sUEsFBgAAAAAEAAQA9QAAAI4DA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J48gA&#10;AADeAAAADwAAAGRycy9kb3ducmV2LnhtbESPT2sCMRTE74V+h/AKvdVsVyu6GkULQi9C/XPQ23Pz&#10;uru4eVmTqFs/fSMUPA4z8xtmPG1NLS7kfGVZwXsnAUGcW11xoWC7WbwNQPiArLG2TAp+ycN08vw0&#10;xkzbK6/osg6FiBD2GSooQ2gyKX1ekkHfsQ1x9H6sMxiidIXUDq8RbmqZJklfGqw4LpTY0GdJ+XF9&#10;Ngrmw8H89N3j5W112NN+dzh+pC5R6vWlnY1ABGrDI/zf/tIK0u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8nj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Rl8gA&#10;AADeAAAADwAAAGRycy9kb3ducmV2LnhtbESPQWvCQBSE74X+h+UJ3urGmBZNXaUKgpeC2h7q7Zl9&#10;TYLZt3F31dhf7xYKPQ4z8w0znXemERdyvrasYDhIQBAXVtdcKvj8WD2NQfiArLGxTApu5GE+e3yY&#10;Yq7tlbd02YVSRAj7HBVUIbS5lL6oyKAf2JY4et/WGQxRulJqh9cIN41Mk+RFGqw5LlTY0rKi4rg7&#10;GwWLyXhx2mT8/rM97Gn/dTg+py5Rqt/r3l5BBOrCf/ivvdYK0tE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lGX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0D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vQMyAAAAN4AAAAPAAAAAAAAAAAAAAAAAJgCAABk&#10;cnMvZG93bnJldi54bWxQSwUGAAAAAAQABAD1AAAAjQ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qe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Gp7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P4M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zP4MkAAADeAAAADwAAAAAAAAAAAAAAAACYAgAA&#10;ZHJzL2Rvd25yZXYueG1sUEsFBgAAAAAEAAQA9QAAAI4DA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bksUA&#10;AADeAAAADwAAAGRycy9kb3ducmV2LnhtbERPz2vCMBS+D/wfwhO8zXTViVajqCB4GUy3g96ezVtb&#10;bF5qErXbX78cBI8f3+/ZojW1uJHzlWUFb/0EBHFudcWFgu+vzesYhA/IGmvLpOCXPCzmnZcZZtre&#10;eUe3fShEDGGfoYIyhCaT0uclGfR92xBH7sc6gyFCV0jt8B7DTS3TJBlJgxXHhhIbWpeUn/dXo2A1&#10;Ga8un0P++NudjnQ8nM7vqUuU6nXb5RREoDY8xQ/3VitIB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1uSxQAAAN4AAAAPAAAAAAAAAAAAAAAAAJgCAABkcnMv&#10;ZG93bnJldi54bWxQSwUGAAAAAAQABAD1AAAAigM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CckAAADeAAAADwAAAAAAAAAAAAAAAACYAgAA&#10;ZHJzL2Rvd25yZXYueG1sUEsFBgAAAAAEAAQA9QAAAI4DA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BSccA&#10;AADeAAAADwAAAGRycy9kb3ducmV2LnhtbESPy2rCQBSG94W+w3AK7urEtIpGR9FCoRuhXha6O2aO&#10;STBzJs6Mmvr0nYXg8ue/8U1mranFlZyvLCvodRMQxLnVFRcKtpvv9yEIH5A11pZJwR95mE1fXyaY&#10;aXvjFV3XoRBxhH2GCsoQmkxKn5dk0HdtQxy9o3UGQ5SukNrhLY6bWqZJMpAGK44PJTb0VVJ+Wl+M&#10;gsVouDj/fvLyvjrsab87nPqpS5TqvLXzMYhAbXiGH+0frSD9GPU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8wUnHAAAA3gAAAA8AAAAAAAAAAAAAAAAAmAIAAGRy&#10;cy9kb3ducmV2LnhtbFBLBQYAAAAABAAEAPUAAACMAw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0s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Ye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GTS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6p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F0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vqlyAAAAN4AAAAPAAAAAAAAAAAAAAAAAJgCAABk&#10;cnMvZG93bnJldi54bWxQSwUGAAAAAAQABAD1AAAAjQM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fPs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8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l8+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HSs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8dK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i0cgA&#10;AADeAAAADwAAAGRycy9kb3ducmV2LnhtbESPQWvCQBSE70L/w/KE3nRj2hSNrlILhV6Eaj3o7Zl9&#10;JsHs23R3q9Ff7xYKPQ4z8w0zW3SmEWdyvrasYDRMQBAXVtdcKth+vQ/GIHxA1thYJgVX8rCYP/Rm&#10;mGt74TWdN6EUEcI+RwVVCG0upS8qMuiHtiWO3tE6gyFKV0rt8BLhppFpkrxIgzXHhQpbequoOG1+&#10;jILlZLz8/nzm1W192NN+dzhl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2LRyAAAAN4AAAAPAAAAAAAAAAAAAAAAAJgCAABk&#10;cnMvZG93bnJldi54bWxQSwUGAAAAAAQABAD1AAAAjQ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8p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2fym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ZP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Nk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Vk9yAAAAN4AAAAPAAAAAAAAAAAAAAAAAJgCAABk&#10;cnMvZG93bnJldi54bWxQSwUGAAAAAAQABAD1AAAAjQM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NT8UA&#10;AADeAAAADwAAAGRycy9kb3ducmV2LnhtbERPu27CMBTdK/UfrFuJrTikBUHAIKhUqQtSeQywXeJL&#10;EhFfB9tAytfXAxLj0XlPZq2pxZWcrywr6HUTEMS51RUXCrab7/chCB+QNdaWScEfeZhNX18mmGl7&#10;4xVd16EQMYR9hgrKEJpMSp+XZNB3bUMcuaN1BkOErpDa4S2Gm1qmSTKQBiuODSU29FVSflpfjILF&#10;aLg4/37y8r467Gm/O5z6qUuU6ry18zGIQG14ih/uH60g/Rj1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s1PxQAAAN4AAAAPAAAAAAAAAAAAAAAAAJgCAABkcnMv&#10;ZG93bnJldi54bWxQSwUGAAAAAAQABAD1AAAAig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o1MgA&#10;AADeAAAADwAAAGRycy9kb3ducmV2LnhtbESPQWvCQBSE70L/w/KE3nRjWouJrlILhV6Eaj3o7Zl9&#10;JsHs23R3q9Ff7xYKPQ4z8w0zW3SmEWdyvrasYDRMQBAXVtdcKth+vQ8mIHxA1thYJgVX8rCYP/Rm&#10;mGt74TWdN6EUEcI+RwVVCG0upS8qMuiHtiWO3tE6gyFKV0rt8BLhppFpkrxIgzXHhQpbequoOG1+&#10;jIJlNll+fz7z6rY+7Gm/O5zGqUuUeux3r1MQgbrwH/5rf2gF6VM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mjU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L9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n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C/THAAAA3gAAAA8AAAAAAAAAAAAAAAAAmAIAAGRy&#10;cy9kb3ducmV2LnhtbFBLBQYAAAAABAAEAPUAAACMAw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ub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XK5v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wGMgA&#10;AADeAAAADwAAAGRycy9kb3ducmV2LnhtbESPT2sCMRTE7wW/Q3iCt5p1bUVXo2ih0Euh/jno7bl5&#10;7i5uXrZJqls/vSkUPA4z8xtmtmhNLS7kfGVZwaCfgCDOra64ULDbvj+PQfiArLG2TAp+ycNi3nma&#10;Yabtldd02YRCRAj7DBWUITSZlD4vyaDv24Y4eifrDIYoXSG1w2uEm1qmSTKSBiuOCyU29FZSft78&#10;GAWryXj1/fXCn7f18UCH/fH8mrpEqV63XU5BBGrDI/zf/tAK0u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jA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g8gA&#10;AADeAAAADwAAAGRycy9kb3ducmV2LnhtbESPT2sCMRTE74LfITyhN812bUVXo2ih0ItQ/xz09ty8&#10;7i5uXtYk1bWfvhEKPQ4z8xtmtmhNLa7kfGVZwfMgAUGcW11xoWC/e++PQfiArLG2TAru5GEx73Zm&#10;mGl74w1dt6EQEcI+QwVlCE0mpc9LMugHtiGO3pd1BkOUrpDa4S3CTS3TJBlJgxXHhRIbeispP2+/&#10;jYLVZLy6fL7w+mdzOtLxcDq/pi5R6qnXLqcgArXhP/zX/tAK0u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pWD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N9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33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ob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6hsyAAAAN4AAAAPAAAAAAAAAAAAAAAAAJgCAABk&#10;cnMvZG93bnJldi54bWxQSwUGAAAAAAQABAD1AAAAjQ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2G8gA&#10;AADeAAAADwAAAGRycy9kb3ducmV2LnhtbESPQWvCQBSE70L/w/KE3nRj2gaNrlILhV6Eaj3o7Zl9&#10;JsHs23R3q9Ff7xYKPQ4z8w0zW3SmEWdyvrasYDRMQBAXVtdcKth+vQ/GIHxA1thYJgVX8rCYP/Rm&#10;mGt74TWdN6EUEcI+RwVVCG0upS8qMuiHtiWO3tE6gyFKV0rt8BLhppFpkmTSYM1xocKW3ioqTpsf&#10;o2A5GS+/P595dVsf9rTfHU4v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TYb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Tg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hi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mTgMkAAADeAAAADwAAAAAAAAAAAAAAAACYAgAA&#10;ZHJzL2Rvd25yZXYueG1sUEsFBgAAAAAEAAQA9QAAAI4DA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YH8sUA&#10;AADeAAAADwAAAGRycy9kb3ducmV2LnhtbERPu27CMBTdK/EP1kViKw6hRRAwCCohdalUHgNsl/iS&#10;RMTXqW0g7dfXAxLj0XnPFq2pxY2crywrGPQTEMS51RUXCva79esYhA/IGmvLpOCXPCzmnZcZZtre&#10;eUO3bShEDGGfoYIyhCaT0uclGfR92xBH7mydwRChK6R2eI/hppZpkoykwYpjQ4kNfZSUX7ZXo2A1&#10;Ga9+vt/4629zOtLxcLq8py5Rqtdtl1MQgdrwFD/cn1pBOp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gfyxQAAAN4AAAAPAAAAAAAAAAAAAAAAAJgCAABkcnMv&#10;ZG93bnJldi54bWxQSwUGAAAAAAQABAD1AAAAig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ia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k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KqJp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dKccA&#10;AADeAAAADwAAAGRycy9kb3ducmV2LnhtbESPvW7CMBSF90q8g3WRuhWHtKWQYhBUQuqCBJQBtkt8&#10;m0TE16ltIPD0eKjEeHT+9I2nranFmZyvLCvo9xIQxLnVFRcKtj+LlyEIH5A11pZJwZU8TCedpzFm&#10;2l54TedNKEQcYZ+hgjKEJpPS5yUZ9D3bEEfv1zqDIUpXSO3wEsdNLdMkGUiDFceHEhv6Kik/bk5G&#10;wXw0nP+t3nh5Wx/2tN8dju+pS5R67razTxCB2vAI/7e/tYL0dfQ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JnSnHAAAA3gAAAA8AAAAAAAAAAAAAAAAAmAIAAGRy&#10;cy9kb3ducmV2LnhtbFBLBQYAAAAABAAEAPUAAACMAw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4ss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x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Tiy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mxckA&#10;AADeAAAADwAAAGRycy9kb3ducmV2LnhtbESPS2/CMBCE75X4D9YicSsO6QMIGARIlbhUKo8D3JZ4&#10;SSLidWq7EPrr60qVehzNzDea6bw1tbiS85VlBYN+AoI4t7riQsF+9/Y4AuEDssbaMim4k4f5rPMw&#10;xUzbG2/oug2FiBD2GSooQ2gyKX1ekkHftw1x9M7WGQxRukJqh7cIN7VMk+RVGqw4LpTY0Kqk/LL9&#10;MgqW49Hy8+OZ3783pyMdD6fLS+oSpXrddjEBEagN/+G/9lorSJ/G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emxckAAADeAAAADwAAAAAAAAAAAAAAAACYAgAA&#10;ZHJzL2Rvd25yZXYueG1sUEsFBgAAAAAEAAQA9QAAAI4DA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DX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wNe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K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bKskAAADeAAAADwAAAAAAAAAAAAAAAACYAgAA&#10;ZHJzL2Rvd25yZXYueG1sUEsFBgAAAAAEAAQA9QAAAI4DA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s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k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j6xyAAAAN4AAAAPAAAAAAAAAAAAAAAAAJgCAABk&#10;cnMvZG93bnJldi54bWxQSwUGAAAAAAQABAD1AAAAjQ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gx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R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gxs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FX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Q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AFXckAAADeAAAADwAAAAAAAAAAAAAAAACYAgAA&#10;ZHJzL2Rvd25yZXYueG1sUEsFBgAAAAAEAAQA9QAAAI4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L8UA&#10;AADeAAAADwAAAGRycy9kb3ducmV2LnhtbERPPW/CMBDdK/EfrEPqVhzSlkKKQVAJqQsSUAbYjvia&#10;RMTn1DYQ+PV4qMT49L7H09bU4kzOV5YV9HsJCOLc6ooLBdufxcsQhA/IGmvLpOBKHqaTztMYM20v&#10;vKbzJhQihrDPUEEZQpNJ6fOSDPqebYgj92udwRChK6R2eInhppZpkgykwYpjQ4kNfZWUHzcno2A+&#10;Gs7/Vm+8vK0Pe9rvDsf31CVKPXfb2SeIQG14iP/d31pB+jr6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5EvxQAAAN4AAAAPAAAAAAAAAAAAAAAAAJgCAABkcnMv&#10;ZG93bnJldi54bWxQSwUGAAAAAAQABAD1AAAAigM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0tMkA&#10;AADeAAAADwAAAGRycy9kb3ducmV2LnhtbESPQWvCQBSE74L/YXlCb7oxba2JrqKFQi+Fanuot2f2&#10;mQSzb9Pdrab++q5Q8DjMzDfMfNmZRpzI+dqygvEoAUFcWF1zqeDz42U4BeEDssbGMin4JQ/LRb83&#10;x1zbM2/otA2liBD2OSqoQmhzKX1RkUE/si1x9A7WGQxRulJqh+cIN41Mk2QiDdYcFyps6bmi4rj9&#10;MQrW2XT9/f7Ab5fNfke7r/3xMXWJUneDbjUDEagLt/B/+1UrSO+z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M0tMkAAADeAAAADwAAAAAAAAAAAAAAAACYAgAA&#10;ZHJzL2Rvd25yZXYueG1sUEsFBgAAAAAEAAQA9QAAAI4DA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tDscA&#10;AADeAAAADwAAAGRycy9kb3ducmV2LnhtbESPy2rCQBSG9wXfYTiCuzoxthKjo2hB6KZQLwvdHTPH&#10;JJg5k86MmvbpO4tClz//jW++7Ewj7uR8bVnBaJiAIC6srrlUcNhvnjMQPiBrbCyTgm/ysFz0nuaY&#10;a/vgLd13oRRxhH2OCqoQ2lxKX1Rk0A9tSxy9i3UGQ5SulNrhI46bRqZJMpEGa44PFbb0VlFx3d2M&#10;gvU0W399vvDHz/Z8otPxfH1NXaLUoN+tZiACdeE//Nd+1wrS8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7Q7HAAAA3gAAAA8AAAAAAAAAAAAAAAAAmAIAAGRy&#10;cy9kb3ducmV2LnhtbFBLBQYAAAAABAAEAPUAAACMAw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I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T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EiV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W4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Hm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tbi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zecgA&#10;AADeAAAADwAAAGRycy9kb3ducmV2LnhtbESPQWvCQBSE70L/w/KE3nRjtCVGV6mFQi+Faj3o7Zl9&#10;JsHs23R3q7G/visUPA4z8w0zX3amEWdyvrasYDRMQBAXVtdcKth+vQ0yED4ga2wsk4IreVguHnpz&#10;zLW98JrOm1CKCGGfo4IqhDaX0hcVGfRD2xJH72idwRClK6V2eIlw08g0SZ6lwZrjQoUtvVZUnDY/&#10;RsFqmq2+Pyf88bs+7Gm/O5yeUpco9djvXmYgAnXhHv5vv2sF6Xia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nN5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rD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i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sN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l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Gm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06WyAAAAN4AAAAPAAAAAAAAAAAAAAAAAJgCAABk&#10;cnMvZG93bnJldi54bWxQSwUGAAAAAAQABAD1AAAAjQ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Q4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GW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dDh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1eskA&#10;AADeAAAADwAAAGRycy9kb3ducmV2LnhtbESPQWvCQBSE74L/YXlCb7oxbW2MrqKFQi+Fanuot2f2&#10;mQSzb9Pdrab++q5Q8DjMzDfMfNmZRpzI+dqygvEoAUFcWF1zqeDz42WYgfABWWNjmRT8koflot+b&#10;Y67tmTd02oZSRAj7HBVUIbS5lL6oyKAf2ZY4egfrDIYoXSm1w3OEm0amSTKRBmuOCxW29FxRcdz+&#10;GAXrabb+fn/gt8tmv6Pd1/74mLpEqbtBt5qBCNSFW/i//aoVpPfT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V1eskAAADeAAAADwAAAAAAAAAAAAAAAACYAgAA&#10;ZHJzL2Rvd25yZXYueG1sUEsFBgAAAAAEAAQA9QAAAI4DA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hCMUA&#10;AADeAAAADwAAAGRycy9kb3ducmV2LnhtbERPu27CMBTdK/EP1kViKw6hRSFgEFRC6lKpPAbYLvEl&#10;iYivU9tA2q+vh0odj857vuxMI+7kfG1ZwWiYgCAurK65VHDYb54zED4ga2wsk4Jv8rBc9J7mmGv7&#10;4C3dd6EUMYR9jgqqENpcSl9UZNAPbUscuYt1BkOErpTa4SOGm0amSTKRBmuODRW29FZRcd3djIL1&#10;NFt/fb7wx8/2fKLT8Xx9TV2i1KDfrWYgAnXhX/znftcK0vE0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uEIxQAAAN4AAAAPAAAAAAAAAAAAAAAAAJgCAABkcnMv&#10;ZG93bnJldi54bWxQSwUGAAAAAAQABAD1AAAAig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Ek8kA&#10;AADeAAAADwAAAGRycy9kb3ducmV2LnhtbESPT2vCQBTE74V+h+UVeqsb01aS6CpaKPRSqH8Oentm&#10;n0kw+zbubjXtp+8KBY/DzPyGmcx604ozOd9YVjAcJCCIS6sbrhRs1u9PGQgfkDW2lknBD3mYTe/v&#10;Jlhoe+ElnVehEhHCvkAFdQhdIaUvazLoB7Yjjt7BOoMhSldJ7fAS4aaVaZKMpMGG40KNHb3VVB5X&#10;30bBIs8Wp68X/vxd7ne02+6Pr6lLlHp86OdjEIH6cAv/tz+0gvQ5z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ZEk8kAAADeAAAADwAAAAAAAAAAAAAAAACYAgAA&#10;ZHJzL2Rvd25yZXYueG1sUEsFBgAAAAAEAAQA9QAAAI4DA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708cA&#10;AADeAAAADwAAAGRycy9kb3ducmV2LnhtbESPy2rCQBSG9wXfYTiCuzoxtmKio2hB6KZQLwvdHTPH&#10;JJg5k86MmvbpO4tClz//jW++7Ewj7uR8bVnBaJiAIC6srrlUcNhvnqcgfEDW2FgmBd/kYbnoPc0x&#10;1/bBW7rvQiniCPscFVQhtLmUvqjIoB/aljh6F+sMhihdKbXDRxw3jUyTZCIN1hwfKmzpraLiursZ&#10;Betsuv76fOGPn+35RKfj+fqaukSpQb9bzUAE6sJ/+K/9rhWk4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Fe9PHAAAA3gAAAA8AAAAAAAAAAAAAAAAAmAIAAGRy&#10;cy9kb3ducmV2LnhtbFBLBQYAAAAABAAEAPUAAACMAw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eS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jL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d5I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AP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tAP8kAAADeAAAADwAAAAAAAAAAAAAAAACYAgAA&#10;ZHJzL2Rvd25yZXYueG1sUEsFBgAAAAAEAAQA9QAAAI4DA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lpMgA&#10;AADeAAAADwAAAGRycy9kb3ducmV2LnhtbESPQWvCQBSE74L/YXmF3nTTWMWkrqKFQi9C1R7q7Zl9&#10;TYLZt+nuVlN/fVcQPA4z8w0zW3SmESdyvras4GmYgCAurK65VPC5extMQfiArLGxTAr+yMNi3u/N&#10;MNf2zBs6bUMpIoR9jgqqENpcSl9UZNAPbUscvW/rDIYoXSm1w3OEm0amSTKRBmuOCxW29FpRcdz+&#10;GgWrbLr6+Xjm9WVz2NP+63Acpy5R6vGhW76ACNSFe/jWftcK0lG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Wk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0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90MkAAADeAAAADwAAAAAAAAAAAAAAAACYAgAA&#10;ZHJzL2Rvd25yZXYueG1sUEsFBgAAAAAEAAQA9QAAAI4DA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YS8gA&#10;AADeAAAADwAAAGRycy9kb3ducmV2LnhtbESPQWvCQBSE70L/w/KE3nRjWouJrlILhV6Eaj3o7Zl9&#10;JsHs23R3q9Ff7xYKPQ4z8w0zW3SmEWdyvrasYDRMQBAXVtdcKth+vQ8mIHxA1thYJgVX8rCYP/Rm&#10;mGt74TWdN6EUEcI+RwVVCG0upS8qMuiHtiWO3tE6gyFKV0rt8BLhppFpkrxIgzXHhQpbequoOG1+&#10;jIJlNll+fz7z6rY+7Gm/O5zGqUuUeux3r1MQgbrwH/5rf2gF6VO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sthLyAAAAN4AAAAPAAAAAAAAAAAAAAAAAJgCAABk&#10;cnMvZG93bnJldi54bWxQSwUGAAAAAAQABAD1AAAAjQ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GP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n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YEY8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p8kA&#10;AADeAAAADwAAAGRycy9kb3ducmV2LnhtbESPQWvCQBSE74L/YXlCb7oxba2JrqKFQi+Fanuot2f2&#10;mQSzb9Pdrab++q5Q8DjMzDfMfNmZRpzI+dqygvEoAUFcWF1zqeDz42U4BeEDssbGMin4JQ/LRb83&#10;x1zbM2/otA2liBD2OSqoQmhzKX1RkUE/si1x9A7WGQxRulJqh+cIN41Mk2QiDdYcFyps6bmi4rj9&#10;MQrW2XT9/f7Ab5fNfke7r/3xMXWJUneDbjUDEagLt/B/+1UrSO+z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zjp8kAAADeAAAADwAAAAAAAAAAAAAAAACYAgAA&#10;ZHJzL2Rvd25yZXYueG1sUEsFBgAAAAAEAAQA9QAAAI4DA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31cUA&#10;AADeAAAADwAAAGRycy9kb3ducmV2LnhtbERPu27CMBTdK/EP1kViKw6hRSRgEFRC6lKpPAbYLvEl&#10;iYivU9tA2q+vh0odj857vuxMI+7kfG1ZwWiYgCAurK65VHDYb56nIHxA1thYJgXf5GG56D3NMdf2&#10;wVu670IpYgj7HBVUIbS5lL6oyKAf2pY4chfrDIYIXSm1w0cMN41Mk2QiDdYcGyps6a2i4rq7GQXr&#10;bLr++nzhj5/t+USn4/n6mrpEqUG/W81ABOrCv/jP/a4VpO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3fVxQAAAN4AAAAPAAAAAAAAAAAAAAAAAJgCAABkcnMv&#10;ZG93bnJldi54bWxQSwUGAAAAAAQABAD1AAAAigM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Ts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5YcYA&#10;AADeAAAADwAAAGRycy9kb3ducmV2LnhtbESPy2oCMRSG94W+QzhCdzVxULGjUWqh0I1QL4u6O06O&#10;M4OTk2mS6ujTNwvB5c9/45stOtuIM/lQO9Yw6CsQxIUzNZcadtvP1wmIEJENNo5Jw5UCLObPTzPM&#10;jbvwms6bWIo0wiFHDVWMbS5lKCqyGPquJU7e0XmLMUlfSuPxksZtIzOlxtJizemhwpY+KipOmz+r&#10;Yfk2Wf5+D3l1Wx/2tP85nEaZV1q/9Lr3KYhIXXyE7+0voyEbKpUAEk5C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5YcYAAADeAAAADwAAAAAAAAAAAAAAAACYAgAAZHJz&#10;L2Rvd25yZXYueG1sUEsFBgAAAAAEAAQA9QAAAIs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c+scA&#10;AADeAAAADwAAAGRycy9kb3ducmV2LnhtbESPQWsCMRSE70L/Q3iF3jRx0aKrUWqh4EVQ20O9PTev&#10;u4ubl20Sddtf3whCj8PMfMPMl51txIV8qB1rGA4UCOLCmZpLDR/vb/0JiBCRDTaOScMPBVguHnpz&#10;zI278o4u+1iKBOGQo4YqxjaXMhQVWQwD1xIn78t5izFJX0rj8ZrgtpGZUs/SYs1pocKWXisqTvuz&#10;1bCaTlbf2xFvfnfHAx0+j6dx5pXWT4/dywxEpC7+h+/ttdGQjZQ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HPrHAAAA3gAAAA8AAAAAAAAAAAAAAAAAmAIAAGRy&#10;cy9kb3ducmV2LnhtbFBLBQYAAAAABAAEAPUAAACMAw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CjccA&#10;AADeAAAADwAAAGRycy9kb3ducmV2LnhtbESPQWsCMRSE7wX/Q3iF3mrSxRZdjaJCoZeC2h709tw8&#10;dxc3L2uS6uqvb4RCj8PMfMNMZp1txJl8qB1reOkrEMSFMzWXGr6/3p+HIEJENtg4Jg1XCjCb9h4m&#10;mBt34TWdN7EUCcIhRw1VjG0uZSgqshj6riVO3sF5izFJX0rj8ZLgtpGZUm/SYs1pocKWlhUVx82P&#10;1bAYDRen1YA/b+v9jnbb/fE180rrp8duPgYRqYv/4b/2h9GQDZTK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hgo3HAAAA3gAAAA8AAAAAAAAAAAAAAAAAmAIAAGRy&#10;cy9kb3ducmV2LnhtbFBLBQYAAAAABAAEAPUAAACMAw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nF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kM2UuoX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ScW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Y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dKFfB/J1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L9i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a+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Sawu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IGvnHAAAA3gAAAA8AAAAAAAAAAAAAAAAAmAIAAGRy&#10;cy9kb3ducmV2LnhtbFBLBQYAAAAABAAEAPUAAACMAw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EjscA&#10;AADeAAAADwAAAGRycy9kb3ducmV2LnhtbESPQWvCQBSE74X+h+UVvNVNgxWNbqQWBC+FanvQ2zP7&#10;TEKyb9PdVdP+ercgeBxm5htmvuhNK87kfG1ZwcswAUFcWF1zqeD7a/U8AeEDssbWMin4JQ+L/PFh&#10;jpm2F97QeRtKESHsM1RQhdBlUvqiIoN+aDvi6B2tMxiidKXUDi8RblqZJslYGqw5LlTY0XtFRbM9&#10;GQXL6WT58znij7/NYU/73aF5TV2i1OCpf5uBCNSHe/jWXmsF6Sgi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ahI7HAAAA3gAAAA8AAAAAAAAAAAAAAAAAmAIAAGRy&#10;cy9kb3ducmV2LnhtbFBLBQYAAAAABAAEAPUAAACMAw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hFcgA&#10;AADeAAAADwAAAGRycy9kb3ducmV2LnhtbESPQWsCMRSE7wX/Q3gFbzXpoq1ujaIFwUuh2h709ty8&#10;7i5uXrZJ1LW/vhEKPQ4z8w0znXe2EWfyoXas4XGgQBAXztRcavj8WD2MQYSIbLBxTBquFGA+691N&#10;MTfuwhs6b2MpEoRDjhqqGNtcylBUZDEMXEucvC/nLcYkfSmNx0uC20ZmSj1JizWnhQpbeq2oOG5P&#10;VsNyMl5+vw/57Wdz2NN+dziOMq+07t93ixcQkbr4H/5rr42GbKjUM9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1iEVyAAAAN4AAAAPAAAAAAAAAAAAAAAAAJgCAABk&#10;cnMvZG93bnJldi54bWxQSwUGAAAAAAQABAD1AAAAjQM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1Z8UA&#10;AADeAAAADwAAAGRycy9kb3ducmV2LnhtbERPy2oCMRTdF/oP4Qrd1cRBxY5GqYVCN0J9LOruOrnO&#10;DE5upkmqo1/fLASXh/OeLTrbiDP5UDvWMOgrEMSFMzWXGnbbz9cJiBCRDTaOScOVAizmz08zzI27&#10;8JrOm1iKFMIhRw1VjG0uZSgqshj6riVO3NF5izFBX0rj8ZLCbSMzpcbSYs2pocKWPioqTps/q2H5&#10;Nln+fg95dVsf9rT/OZxGmVdav/S69ymISF18iO/uL6MhGyqV9qY76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bVnxQAAAN4AAAAPAAAAAAAAAAAAAAAAAJgCAABkcnMv&#10;ZG93bnJldi54bWxQSwUGAAAAAAQABAD1AAAAig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Q/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kp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FEPzHAAAA3gAAAA8AAAAAAAAAAAAAAAAAmAIAAGRy&#10;cy9kb3ducmV2LnhtbFBLBQYAAAAABAAEAPUAAACMAw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vMYA&#10;AADeAAAADwAAAGRycy9kb3ducmV2LnhtbESPzWoCMRSF9wXfIdyCu5o42GKnRtGC4Kag1oXurpPb&#10;mcHJzTSJOvr0ZlHo8nD++CazzjbiQj7UjjUMBwoEceFMzaWG3ffyZQwiRGSDjWPScKMAs2nvaYK5&#10;cVfe0GUbS5FGOOSooYqxzaUMRUUWw8C1xMn7cd5iTNKX0ni8pnHbyEypN2mx5vRQYUufFRWn7dlq&#10;WLyPF7/rEX/dN8cDHfbH02vmldb9527+ASJSF//Df+2V0ZCN1DA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vvMYAAADeAAAADwAAAAAAAAAAAAAAAACYAgAAZHJz&#10;L2Rvd25yZXYueG1sUEsFBgAAAAAEAAQA9QAAAIsDA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KJ8gA&#10;AADeAAAADwAAAGRycy9kb3ducmV2LnhtbESPQWsCMRSE74X+h/AK3mqyiy26GqUWBC+Fanuot+fm&#10;dXdx87JNoq7++qYg9DjMzDfMbNHbVpzIh8axhmyoQBCXzjRcafj8WD2OQYSIbLB1TBouFGAxv7+b&#10;YWHcmTd02sZKJAiHAjXUMXaFlKGsyWIYuo44ed/OW4xJ+koaj+cEt63MlXqWFhtOCzV29FpTedge&#10;rYblZLz8eR/x23Wz39Hua394yr3SevDQv0xBROrjf/jWXhsN+Uh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oon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UUMcA&#10;AADeAAAADwAAAGRycy9kb3ducmV2LnhtbESPQWsCMRSE70L/Q3iF3jRx0aKrUWqh4EVQ20O9PTev&#10;u4ubl20Sddtf3whCj8PMfMPMl51txIV8qB1rGA4UCOLCmZpLDR/vb/0JiBCRDTaOScMPBVguHnpz&#10;zI278o4u+1iKBOGQo4YqxjaXMhQVWQwD1xIn78t5izFJX0rj8ZrgtpGZUs/SYs1pocKWXisqTvuz&#10;1bCaTlbf2xFvfnfHAx0+j6dx5pXWT4/dywxEpC7+h+/ttdGQjdQ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FFDHAAAA3gAAAA8AAAAAAAAAAAAAAAAAmAIAAGRy&#10;cy9kb3ducmV2LnhtbFBLBQYAAAAABAAEAPUAAACMAw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xy8kA&#10;AADeAAAADwAAAGRycy9kb3ducmV2LnhtbESPT2sCMRTE70K/Q3iF3jRxa0VXo9RCoReh/jno7bl5&#10;3V3cvGyTVLd++qZQ6HGYmd8w82VnG3EhH2rHGoYDBYK4cKbmUsN+99qfgAgR2WDjmDR8U4Dl4q43&#10;x9y4K2/oso2lSBAOOWqoYmxzKUNRkcUwcC1x8j6ctxiT9KU0Hq8JbhuZKTWWFmtOCxW29FJRcd5+&#10;WQ2r6WT1+T7i9W1zOtLxcDo/ZV5p/XDfPc9AROrif/iv/WY0ZCM1f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Sxy8kAAADeAAAADwAAAAAAAAAAAAAAAACYAgAA&#10;ZHJzL2Rvd25yZXYueG1sUEsFBgAAAAAEAAQA9QAAAI4DA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pv8gA&#10;AADeAAAADwAAAGRycy9kb3ducmV2LnhtbESPQWsCMRSE74X+h/AK3mrisi26GqUWBC+Fanuot+fm&#10;dXdx87JNoq7++qYg9DjMzDfMbNHbVpzIh8axhtFQgSAunWm40vD5sXocgwgR2WDrmDRcKMBifn83&#10;w8K4M2/otI2VSBAOBWqoY+wKKUNZk8UwdB1x8r6dtxiT9JU0Hs8JbluZKfUsLTacFmrs6LWm8rA9&#10;Wg3LyXj5857z23Wz39Hua394yrzSevDQv0xBROrjf/jWXhsNWa5G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Sm/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MJ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YwkyAAAAN4AAAAPAAAAAAAAAAAAAAAAAJgCAABk&#10;cnMvZG93bnJldi54bWxQSwUGAAAAAAQABAD1AAAAjQ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SU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xJT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y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dq9A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A+3yMkAAADeAAAADwAAAAAAAAAAAAAAAACYAgAA&#10;ZHJzL2Rvd25yZXYueG1sUEsFBgAAAAAEAAQA9QAAAI4DA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jusUA&#10;AADeAAAADwAAAGRycy9kb3ducmV2LnhtbERPTWsCMRC9F/wPYQreauJii90aRQuCl4JaD3obN9Pd&#10;xc1km0Rd/fXmUOjx8b4ns8424kI+1I41DAcKBHHhTM2lht338mUMIkRkg41j0nCjALNp72mCuXFX&#10;3tBlG0uRQjjkqKGKsc2lDEVFFsPAtcSJ+3HeYkzQl9J4vKZw28hMqTdpsebUUGFLnxUVp+3Zali8&#10;jxe/6xF/3TfHAx32x9Nr5pXW/edu/gEiUhf/xX/uldGQjdQw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CO6xQAAAN4AAAAPAAAAAAAAAAAAAAAAAJgCAABkcnMv&#10;ZG93bnJldi54bWxQSwUGAAAAAAQABAD1AAAAig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GI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4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3IYh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lAcYA&#10;AADeAAAADwAAAGRycy9kb3ducmV2LnhtbESPy2oCMRSG94W+QzhCdzVxULGjUWqh0I1QL4u6O06O&#10;M4OTk2mS6ujTNwvB5c9/45stOtuIM/lQO9Yw6CsQxIUzNZcadtvP1wmIEJENNo5Jw5UCLObPTzPM&#10;jbvwms6bWIo0wiFHDVWMbS5lKCqyGPquJU7e0XmLMUlfSuPxksZtIzOlxtJizemhwpY+KipOmz+r&#10;Yfk2Wf5+D3l1Wx/2tP85nEaZV1q/9Lr3KYhIXXyE7+0voyEbqiw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rlAcYAAADeAAAADwAAAAAAAAAAAAAAAACYAgAAZHJz&#10;L2Rvd25yZXYueG1sUEsFBgAAAAAEAAQA9QAAAIsDA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AmscA&#10;AADeAAAADwAAAGRycy9kb3ducmV2LnhtbESPQWsCMRSE70L/Q3iF3jRx0aKrUWqh4EVQ20O9PTev&#10;u4ubl20Sddtf3whCj8PMfMPMl51txIV8qB1rGA4UCOLCmZpLDR/vb/0JiBCRDTaOScMPBVguHnpz&#10;zI278o4u+1iKBOGQo4YqxjaXMhQVWQwD1xIn78t5izFJX0rj8ZrgtpGZUs/SYs1pocKWXisqTvuz&#10;1bCaTlbf2xFvfnfHAx0+j6dx5pXWT4/dywxEpC7+h+/ttdGQjVQ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GQJrHAAAA3gAAAA8AAAAAAAAAAAAAAAAAmAIAAGRy&#10;cy9kb3ducmV2LnhtbFBLBQYAAAAABAAEAPUAAACMAw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e7cgA&#10;AADeAAAADwAAAGRycy9kb3ducmV2LnhtbESPT0sDMRTE70K/Q3gFbzZpqFLXpqUVBC+C/XOwt9fN&#10;c3fp5mVNYrvtpzeC4HGYmd8ws0XvWnGiEBvPBsYjBYK49LbhysBu+3I3BRETssXWMxm4UITFfHAz&#10;w8L6M6/ptEmVyBCOBRqoU+oKKWNZk8M48h1x9j59cJiyDJW0Ac8Z7lqplXqQDhvOCzV29FxTedx8&#10;OwOrx+nq633Cb9f1YU/7j8PxXgdlzO2wXz6BSNSn//Bf+9Ua0BOlNf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N7tyAAAAN4AAAAPAAAAAAAAAAAAAAAAAJgCAABk&#10;cnMvZG93bnJldi54bWxQSwUGAAAAAAQABAD1AAAAjQM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7dsgA&#10;AADeAAAADwAAAGRycy9kb3ducmV2LnhtbESPT2sCMRTE74V+h/AK3mrS1YquRqmFQi+F+uegt+fm&#10;ubu4edkmqW776Ruh4HGYmd8ws0VnG3EmH2rHGp76CgRx4UzNpYbt5u1xDCJEZIONY9LwQwEW8/u7&#10;GebGXXhF53UsRYJwyFFDFWObSxmKiiyGvmuJk3d03mJM0pfSeLwkuG1kptRIWqw5LVTY0mtFxWn9&#10;bTUsJ+Pl1+eQP35Xhz3td4fTc+aV1r2H7mUKIlIXb+H/9rvRkA1VNo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Ht2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jA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cqL+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eMC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1Gm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RpnHAAAA3gAAAA8AAAAAAAAAAAAAAAAAmAIAAGRy&#10;cy9kb3ducmV2LnhtbFBLBQYAAAAABAAEAPUAAACMAw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7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v2O7HAAAA3gAAAA8AAAAAAAAAAAAAAAAAmAIAAGRy&#10;cy9kb3ducmV2LnhtbFBLBQYAAAAABAAEAPUAAACMAw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9dcgA&#10;AADeAAAADwAAAGRycy9kb3ducmV2LnhtbESPT2sCMRTE74V+h/CE3mriYquuRqmFQi+F+uegt+fm&#10;ubu4edkmqW776Ruh4HGYmd8ws0VnG3EmH2rHGgZ9BYK4cKbmUsN28/Y4BhEissHGMWn4oQCL+f3d&#10;DHPjLryi8zqWIkE45KihirHNpQxFRRZD37XEyTs6bzEm6UtpPF4S3DYyU+pZWqw5LVTY0mtFxWn9&#10;bTUsJ+Pl1+eQP35Xhz3td4fTU+aV1g+9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311yAAAAN4AAAAPAAAAAAAAAAAAAAAAAJgCAABk&#10;cnMvZG93bnJldi54bWxQSwUGAAAAAAQABAD1AAAAjQM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B8UA&#10;AADeAAAADwAAAGRycy9kb3ducmV2LnhtbERPy2oCMRTdF/oP4Qrd1cRBxY5GqYVCN0J9LOruOrnO&#10;DE5upkmqo1/fLASXh/OeLTrbiDP5UDvWMOgrEMSFMzWXGnbbz9cJiBCRDTaOScOVAizmz08zzI27&#10;8JrOm1iKFMIhRw1VjG0uZSgqshj6riVO3NF5izFBX0rj8ZLCbSMzpcbSYs2pocKWPioqTps/q2H5&#10;Nln+fg95dVsf9rT/OZxGmVdav/S69ymISF18iO/uL6MhG6os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kHxQAAAN4AAAAPAAAAAAAAAAAAAAAAAJgCAABkcnMv&#10;ZG93bnJldi54bWxQSwUGAAAAAAQABAD1AAAAig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Mn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iqb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TJzHAAAA3gAAAA8AAAAAAAAAAAAAAAAAmAIAAGRy&#10;cy9kb3ducmV2LnhtbFBLBQYAAAAABAAEAPUAAACMAw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z3McA&#10;AADeAAAADwAAAGRycy9kb3ducmV2LnhtbESPzWoCMRSF9wXfIVyhu5p0tEVHo6hQ6KZQrQvdXSe3&#10;M4OTmzFJderTm0Why8P545stOtuIC/lQO9bwPFAgiAtnai417L7ensYgQkQ22DgmDb8UYDHvPcww&#10;N+7KG7psYynSCIccNVQxtrmUoajIYhi4ljh5385bjEn6UhqP1zRuG5kp9Sot1pweKmxpXVFx2v5Y&#10;DavJeHX+HPHHbXM80GF/PL1kXmn92O+WUxCRuvgf/mu/Gw3ZSA0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c9zHAAAA3gAAAA8AAAAAAAAAAAAAAAAAmAIAAGRy&#10;cy9kb3ducmV2LnhtbFBLBQYAAAAABAAEAPUAAACMAw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R8kA&#10;AADeAAAADwAAAGRycy9kb3ducmV2LnhtbESPT2sCMRTE70K/Q3iF3jRxa0VXo9RCoReh/jno7bl5&#10;3V3cvGyTVLd++qZQ6HGYmd8w82VnG3EhH2rHGoYDBYK4cKbmUsN+99qfgAgR2WDjmDR8U4Dl4q43&#10;x9y4K2/oso2lSBAOOWqoYmxzKUNRkcUwcC1x8j6ctxiT9KU0Hq8JbhuZKTWWFmtOCxW29FJRcd5+&#10;WQ2r6WT1+T7i9W1zOtLxcDo/ZV5p/XDfPc9AROrif/iv/WY0ZCP1O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WR8kAAADeAAAADwAAAAAAAAAAAAAAAACYAgAA&#10;ZHJzL2Rvd25yZXYueG1sUEsFBgAAAAAEAAQA9QAAAI4DA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1IMMgA&#10;AADeAAAADwAAAGRycy9kb3ducmV2LnhtbESPT2sCMRTE74V+h/AK3mrS1YquRqmFQi+F+uegt+fm&#10;ubu4edkmqW776Ruh4HGYmd8ws0VnG3EmH2rHGp76CgRx4UzNpYbt5u1xDCJEZIONY9LwQwEW8/u7&#10;GebGXXhF53UsRYJwyFFDFWObSxmKiiyGvmuJk3d03mJM0pfSeLwkuG1kptRIWqw5LVTY0mtFxWn9&#10;bTUsJ+Pl1+eQP35Xhz3td4fTc+aV1r2H7mUKIlIXb+H/9rvRkA3VI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zUgw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tq8kA&#10;AADeAAAADwAAAGRycy9kb3ducmV2LnhtbESPT2sCMRTE74V+h/AKvdWkqxVdjVILhV6E+uegt+fm&#10;dXdx87JNUt366Ruh4HGYmd8w03lnG3EiH2rHGp57CgRx4UzNpYbt5v1pBCJEZIONY9LwSwHms/u7&#10;KebGnXlFp3UsRYJwyFFDFWObSxmKiiyGnmuJk/flvMWYpC+l8XhOcNvITKmhtFhzWqiwpbeKiuP6&#10;x2pYjEeL788BLy+rw572u8PxJfNK68eH7nUCIlIXb+H/9ofRkA1Uvw/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IHtq8kAAADeAAAADwAAAAAAAAAAAAAAAACYAgAA&#10;ZHJzL2Rvd25yZXYueG1sUEsFBgAAAAAEAAQA9QAAAI4DA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13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XqI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HX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QRM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0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TQRMkAAADeAAAADwAAAAAAAAAAAAAAAACYAgAA&#10;ZHJzL2Rvd25yZXYueG1sUEsFBgAAAAAEAAQA9QAAAI4DA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OM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wx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ZOM8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rqMkA&#10;AADeAAAADwAAAGRycy9kb3ducmV2LnhtbESPT08CMRTE7yZ+h+aZcJPWBQUWChETEi8m8ucAt8f2&#10;ubth+7q2FVY/PTUx8TiZmd9kZovONuJMPtSONTz0FQjiwpmaSw277ep+DCJEZIONY9LwTQEW89ub&#10;GebGXXhN500sRYJwyFFDFWObSxmKiiyGvmuJk/fhvMWYpC+l8XhJcNvITKknabHmtFBhSy8VFafN&#10;l9WwnIyXn+9DfvtZHw902B9Pj5lXWvfuuucpiEhd/A//tV+NhmyoBi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rrqMkAAADeAAAADwAAAAAAAAAAAAAAAACYAgAA&#10;ZHJzL2Rvd25yZXYueG1sUEsFBgAAAAAEAAQA9QAAAI4DA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2sUA&#10;AADeAAAADwAAAGRycy9kb3ducmV2LnhtbERPTWsCMRC9F/wPYYTeatLVFl2NokKhl0K1HvQ2bqa7&#10;i5vJmqS69debQ6HHx/ueLTrbiAv5UDvW8DxQIIgLZ2ouNey+3p7GIEJENtg4Jg2/FGAx7z3MMDfu&#10;yhu6bGMpUgiHHDVUMba5lKGoyGIYuJY4cd/OW4wJ+lIaj9cUbhuZKfUqLdacGipsaV1Rcdr+WA2r&#10;yXh1/hzxx21zPNBhfzy9ZF5p/djvllMQkbr4L/5zvxsN2UgN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X/axQAAAN4AAAAPAAAAAAAAAAAAAAAAAJgCAABkcnMv&#10;ZG93bnJldi54bWxQSwUGAAAAAAQABAD1AAAAig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aQ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G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dpByAAAAN4AAAAPAAAAAAAAAAAAAAAAAJgCAABk&#10;cnMvZG93bnJldi54bWxQSwUGAAAAAAQABAD1AAAAjQM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AoccA&#10;AADeAAAADwAAAGRycy9kb3ducmV2LnhtbESPy2oCMRSG9wXfIZyCu5p0mBY7GkULQjeFelnU3XFy&#10;nBmcnEyTVEefvlkUXP78N77pvLetOJMPjWMNzyMFgrh0puFKw267ehqDCBHZYOuYNFwpwHw2eJhi&#10;YdyF13TexEqkEQ4Faqhj7AopQ1mTxTByHXHyjs5bjEn6ShqPlzRuW5kp9SotNpweauzovabytPm1&#10;GpZv4+XPV86ft/VhT/vvw+kl80rr4WO/mICI1Md7+L/9YTRku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VAKHHAAAA3gAAAA8AAAAAAAAAAAAAAAAAmAIAAGRy&#10;cy9kb3ducmV2LnhtbFBLBQYAAAAABAAEAPUAAACMAw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lOsgA&#10;AADeAAAADwAAAGRycy9kb3ducmV2LnhtbESPQWsCMRSE74X+h/AK3mrisi26GqUWBC+Fanuot+fm&#10;dXdx87JNoq7++qYg9DjMzDfMbNHbVpzIh8axhtFQgSAunWm40vD5sXocgwgR2WDrmDRcKMBifn83&#10;w8K4M2/otI2VSBAOBWqoY+wKKUNZk8UwdB1x8r6dtxiT9JU0Hs8JbluZKfUsLTacFmrs6LWm8rA9&#10;Wg3LyXj5857z23Wz39Hua394yrzSevDQv0xBROrjf/jWXhsNWa7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aU6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s7Tc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yO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ztN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e1s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Uqf4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57W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4Go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KO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gai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jOc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qM5yAAAAN4AAAAPAAAAAAAAAAAAAAAAAJgCAABk&#10;cnMvZG93bnJldi54bWxQSwUGAAAAAAQABAD1AAAAjQ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9T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D1O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Y1c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JjVyAAAAN4AAAAPAAAAAAAAAAAAAAAAAJgCAABk&#10;cnMvZG93bnJldi54bWxQSwUGAAAAAAQABAD1AAAAjQM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Mp8UA&#10;AADeAAAADwAAAGRycy9kb3ducmV2LnhtbERPy2oCMRTdF/yHcAvuatJhWuxoFC0I3RTqY1F318l1&#10;ZnByM01SHf36ZlFweTjv6by3rTiTD41jDc8jBYK4dKbhSsNuu3oagwgR2WDrmDRcKcB8NniYYmHc&#10;hdd03sRKpBAOBWqoY+wKKUNZk8Uwch1x4o7OW4wJ+koaj5cUbluZKfUqLTacGmrs6L2m8rT5tRqW&#10;b+Plz1fOn7f1YU/778PpJfNK6+Fjv5iAiNTHu/jf/WE0ZLnK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wynxQAAAN4AAAAPAAAAAAAAAAAAAAAAAJgCAABkcnMv&#10;ZG93bnJldi54bWxQSwUGAAAAAAQABAD1AAAAig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P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zl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6k8yAAAAN4AAAAPAAAAAAAAAAAAAAAAAJgCAABk&#10;cnMvZG93bnJldi54bWxQSwUGAAAAAAQABAD1AAAAjQM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WfMYA&#10;AADeAAAADwAAAGRycy9kb3ducmV2LnhtbESPzWoCMRSF9wXfIVyhu5p00KKjUVQQ3Ahqu6i76+R2&#10;ZnByMyapTvv0ZlHo8nD++GaLzjbiRj7UjjW8DhQI4sKZmksNH++blzGIEJENNo5Jww8FWMx7TzPM&#10;jbvzgW7HWIo0wiFHDVWMbS5lKCqyGAauJU7el/MWY5K+lMbjPY3bRmZKvUmLNaeHCltaV1Rcjt9W&#10;w2oyXl33Q979Hs4nOn2eL6PMK62f+91yCiJSF//Df+2t0ZAN1Sg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yWfMYAAADeAAAADwAAAAAAAAAAAAAAAACYAgAAZHJz&#10;L2Rvd25yZXYueG1sUEsFBgAAAAAEAAQA9QAAAIs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z5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DPnyAAAAN4AAAAPAAAAAAAAAAAAAAAAAJgCAABk&#10;cnMvZG93bnJldi54bWxQSwUGAAAAAAQABAD1AAAAjQM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tk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SrZDHAAAA3gAAAA8AAAAAAAAAAAAAAAAAmAIAAGRy&#10;cy9kb3ducmV2LnhtbFBLBQYAAAAABAAEAPUAAACMAw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IC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8A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4IC8kAAADeAAAADwAAAAAAAAAAAAAAAACYAgAA&#10;ZHJzL2Rvd25yZXYueG1sUEsFBgAAAAAEAAQA9QAAAI4DA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Qf8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5B/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15M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GYqz+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XkyAAAAN4AAAAPAAAAAAAAAAAAAAAAAJgCAABk&#10;cnMvZG93bnJldi54bWxQSwUGAAAAAAQABAD1AAAAjQ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k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o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auT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OC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YA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UOCMkAAADeAAAADwAAAAAAAAAAAAAAAACYAgAA&#10;ZHJzL2Rvd25yZXYueG1sUEsFBgAAAAAEAAQA9QAAAI4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esUA&#10;AADeAAAADwAAAGRycy9kb3ducmV2LnhtbERPTWsCMRC9F/wPYYTeatJFi65GUUHwIqjtod7GzXR3&#10;cTNZk1S3/fXmUOjx8b5ni8424kY+1I41vA4UCOLCmZpLDR/vm5cxiBCRDTaOScMPBVjMe08zzI27&#10;84Fux1iKFMIhRw1VjG0uZSgqshgGriVO3JfzFmOCvpTG4z2F20ZmSr1JizWnhgpbWldUXI7fVsNq&#10;Ml5d90Pe/R7OJzp9ni+jzCutn/vdcgoiUhf/xX/urdGQDdUo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p6xQAAAN4AAAAPAAAAAAAAAAAAAAAAAJgCAABkcnMv&#10;ZG93bnJldi54bWxQSwUGAAAAAAQABAD1AAAAig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4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j/h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wcYA&#10;AADeAAAADwAAAGRycy9kb3ducmV2LnhtbESPzWoCMRSF94W+Q7iF7mrSQUVHo2ih4EZQ20XdXSe3&#10;M4OTmzFJdfTpzULo8nD++KbzzjbiTD7UjjW89xQI4sKZmksN31+fbyMQISIbbByThisFmM+en6aY&#10;G3fhLZ13sRRphEOOGqoY21zKUFRkMfRcS5y8X+ctxiR9KY3HSxq3jcyUGkqLNaeHClv6qKg47v6s&#10;huV4tDxt+ry+bQ972v8cjoPMK61fX7rFBESkLv6HH+2V0ZD11TA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cwcYAAADeAAAADwAAAAAAAAAAAAAAAACYAgAAZHJz&#10;L2Rvd25yZXYueG1sUEsFBgAAAAAEAAQA9QAAAIs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5W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rPla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nL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Zy3HAAAA3gAAAA8AAAAAAAAAAAAAAAAAmAIAAGRy&#10;cy9kb3ducmV2LnhtbFBLBQYAAAAABAAEAPUAAACMAw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LC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LCts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aw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21rC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W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4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9ZyAAAAN4AAAAPAAAAAAAAAAAAAAAAAJgCAABk&#10;cnMvZG93bnJldi54bWxQSwUGAAAAAAQABAD1AAAAjQ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hLsgA&#10;AADeAAAADwAAAGRycy9kb3ducmV2LnhtbESPQWsCMRSE74L/ITyhN0262MVujaKFgheh2h7q7bl5&#10;3V3cvKxJqtv++qYg9DjMzDfMfNnbVlzIh8axhvuJAkFcOtNwpeH97WU8AxEissHWMWn4pgDLxXAw&#10;x8K4K+/oso+VSBAOBWqoY+wKKUNZk8UwcR1x8j6dtxiT9JU0Hq8JbluZKZVLiw2nhRo7eq6pPO2/&#10;rIb142x9fp3y9md3PNDh43h6yLzS+m7Ur55AROrjf/jW3hg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WEuyAAAAN4AAAAPAAAAAAAAAAAAAAAAAJgCAABk&#10;cnMvZG93bnJldi54bWxQSwUGAAAAAAQABAD1AAAAjQM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EtcgA&#10;AADeAAAADwAAAGRycy9kb3ducmV2LnhtbESPQWsCMRSE74X+h/AKvdWki7W6GqUWhF4EtT3U23Pz&#10;uru4edkmUdf++kYQPA4z8w0zmXW2EUfyoXas4bmnQBAXztRcavj6XDwNQYSIbLBxTBrOFGA2vb+b&#10;YG7cidd03MRSJAiHHDVUMba5lKGoyGLouZY4eT/OW4xJ+lIaj6cEt43MlBpIizWnhQpbeq+o2G8O&#10;VsN8NJz/rvq8/FvvtrT93u1fMq+0fnzo3sYgInXxFr62P4yGrK8G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cS1yAAAAN4AAAAPAAAAAAAAAAAAAAAAAJgCAABk&#10;cnMvZG93bnJldi54bWxQSwUGAAAAAAQABAD1AAAAjQM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x8UA&#10;AADeAAAADwAAAGRycy9kb3ducmV2LnhtbERPTWsCMRC9F/ofwhR6q0kXFV2NooWCF0FtD/U2bqa7&#10;i5vJmqS6+uvNQejx8b6n88424kw+1I41vPcUCOLCmZpLDd9fn28jECEiG2wck4YrBZjPnp+mmBt3&#10;4S2dd7EUKYRDjhqqGNtcylBUZDH0XEucuF/nLcYEfSmNx0sKt43MlBpKizWnhgpb+qioOO7+rIbl&#10;eLQ8bfq8vm0Pe9r/HI6DzCutX1+6xQREpC7+ix/uldGQ9dUw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lDHxQAAAN4AAAAPAAAAAAAAAAAAAAAAAJgCAABkcnMv&#10;ZG93bnJldi54bWxQSwUGAAAAAAQABAD1AAAAigM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1X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vVcyAAAAN4AAAAPAAAAAAAAAAAAAAAAAJgCAABk&#10;cnMvZG93bnJldi54bWxQSwUGAAAAAAQABAD1AAAAjQM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KH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VK8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5yhzHAAAA3gAAAA8AAAAAAAAAAAAAAAAAmAIAAGRy&#10;cy9kb3ducmV2LnhtbFBLBQYAAAAABAAEAPUAAACMAw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vh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fqcQ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XVvh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x8MgA&#10;AADeAAAADwAAAGRycy9kb3ducmV2LnhtbESPT2sCMRTE74V+h/CE3mriYquuRqmFQi+F+uegt+fm&#10;ubu4edkmqW776Ruh4HGYmd8ws0VnG3EmH2rHGgZ9BYK4cKbmUsN28/Y4BhEissHGMWn4oQCL+f3d&#10;DHPjLryi8zqWIkE45KihirHNpQxFRRZD37XEyTs6bzEm6UtpPF4S3DYyU+pZWqw5LVTY0mtFxWn9&#10;bTUsJ+Pl1+eQP35Xhz3td4fTU+aV1g+9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HwyAAAAN4AAAAPAAAAAAAAAAAAAAAAAJgCAABk&#10;cnMvZG93bnJldi54bWxQSwUGAAAAAAQABAD1AAAAjQM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Ua8kA&#10;AADeAAAADwAAAGRycy9kb3ducmV2LnhtbESPT08CMRTE7yZ+h+aZcJPWBQUWChETEi8m8ucAt8f2&#10;ubth+7q2FVY/PTUx8TiZmd9kZovONuJMPtSONTz0FQjiwpmaSw277ep+DCJEZIONY9LwTQEW89ub&#10;GebGXXhN500sRYJwyFFDFWObSxmKiiyGvmuJk/fhvMWYpC+l8XhJcNvITKknabHmtFBhSy8VFafN&#10;l9WwnIyXn+9DfvtZHw902B9Pj5lXWvfuuucpiEhd/A//tV+NhmyoR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tUa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H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vVJ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swfyAAAAN4AAAAPAAAAAAAAAAAAAAAAAJgCAABk&#10;cnMvZG93bnJldi54bWxQSwUGAAAAAAQABAD1AAAAjQM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ph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cA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5phMkAAADeAAAADwAAAAAAAAAAAAAAAACYAgAA&#10;ZHJzL2Rvd25yZXYueG1sUEsFBgAAAAAEAAQA9QAAAI4DA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388gA&#10;AADeAAAADwAAAGRycy9kb3ducmV2LnhtbESPQWsCMRSE74X+h/AKvdWki7W6GqUWhF4EtT3U23Pz&#10;uru4edkmUdf++kYQPA4z8w0zmXW2EUfyoXas4bmnQBAXztRcavj6XDwNQYSIbLBxTBrOFGA2vb+b&#10;YG7cidd03MRSJAiHHDVUMba5lKGoyGLouZY4eT/OW4xJ+lIaj6cEt43MlBpIizWnhQpbeq+o2G8O&#10;VsN8NJz/rvq8/FvvtrT93u1fMq+0fnzo3sYgInXxFr62P4yGrK9e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PfzyAAAAN4AAAAPAAAAAAAAAAAAAAAAAJgCAABk&#10;cnMvZG93bnJldi54bWxQSwUGAAAAAAQABAD1AAAAjQM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Sa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3Vb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BSaMkAAADeAAAADwAAAAAAAAAAAAAAAACYAgAA&#10;ZHJzL2Rvd25yZXYueG1sUEsFBgAAAAAEAAQA9QAAAI4DA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GsUA&#10;AADeAAAADwAAAGRycy9kb3ducmV2LnhtbERPTWsCMRC9F/wPYYTeatJFW12NooWCl0K1HvQ2bqa7&#10;i5vJmqS67a9vDoLHx/ueLTrbiAv5UDvW8DxQIIgLZ2ouNey+3p/GIEJENtg4Jg2/FGAx7z3MMDfu&#10;yhu6bGMpUgiHHDVUMba5lKGoyGIYuJY4cd/OW4wJ+lIaj9cUbhuZKfUiLdacGips6a2i4rT9sRpW&#10;k/Hq/Dnkj7/N8UCH/fE0yrzS+rHfLacgInXxLr6510ZDNlS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8YaxQAAAN4AAAAPAAAAAAAAAAAAAAAAAJgCAABkcnMv&#10;ZG93bnJldi54bWxQSwUGAAAAAAQABAD1AAAAigM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jgc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YA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Njg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O8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s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ujvHAAAA3gAAAA8AAAAAAAAAAAAAAAAAmAIAAGRy&#10;cy9kb3ducmV2LnhtbFBLBQYAAAAABAAEAPUAAACMAw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foMgA&#10;AADeAAAADwAAAGRycy9kb3ducmV2LnhtbESPQWsCMRSE74X+h/AK3mriYsu6GqUWBC+Fanuot+fm&#10;dXdx87JNoq7++qYg9DjMzDfMbNHbVpzIh8axhtFQgSAunWm40vD5sXrMQYSIbLB1TBouFGAxv7+b&#10;YWHcmTd02sZKJAiHAjXUMXaFlKGsyWIYuo44ed/OW4xJ+koaj+cEt63MlHqWFhtOCzV29FpTedge&#10;rYblJF/+vI/57brZ72j3tT88ZV5pPXjoX6YgIvXxP3xrr42GbKz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B+g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B18gA&#10;AADeAAAADwAAAGRycy9kb3ducmV2LnhtbESPQUsDMRSE74L/ITzBm5u4tGXdNi22IHgp2OrB3l43&#10;r7tLNy/bJLarv74RBI/DzHzDzBaD7cSZfGgda3jMFAjiypmWaw0f7y8PBYgQkQ12jknDNwVYzG9v&#10;Zlgad+ENnbexFgnCoUQNTYx9KWWoGrIYMtcTJ+/gvMWYpK+l8XhJcNvJXKmJtNhyWmiwp1VD1XH7&#10;ZTUsn4rl6W3E65/Nfke7z/1xnHul9f3d8DwFEWmI/+G/9qvRkI9Uk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oHX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g4sMA&#10;AADeAAAADwAAAGRycy9kb3ducmV2LnhtbESPQYvCMBSE7wv7H8Jb8LYm6rJINYoKoixeVsXzo3m2&#10;xealJLHWf28EweMw880w03lna9GSD5VjDYO+AkGcO1NxoeF4WH+PQYSIbLB2TBruFGA++/yYYmbc&#10;jf+p3cdCpBIOGWooY2wyKUNeksXQdw1x8s7OW4xJ+kIaj7dUbms5VOpXWqw4LZTY0Kqk/LK/Wg3D&#10;xeFvvfP301YtNxs14LOkS6t176tbTEBE6uI7/KK3JnE/ajyC5510B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Gg4sMAAADeAAAADwAAAAAAAAAAAAAAAACYAgAAZHJzL2Rv&#10;d25yZXYueG1sUEsFBgAAAAAEAAQA9QAAAIgDA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IacgA&#10;AADeAAAADwAAAGRycy9kb3ducmV2LnhtbESPQWvCQBSE74L/YXmFXqRuFLES3YhYBemhtGkv3h7Z&#10;l2xo9m3Irib+e7dQ8DjMzDfMZjvYRlyp87VjBbNpAoK4cLrmSsHP9/FlBcIHZI2NY1JwIw/bbDza&#10;YKpdz190zUMlIoR9igpMCG0qpS8MWfRT1xJHr3SdxRBlV0ndYR/htpHzJFlKizXHBYMt7Q0Vv/nF&#10;Kjgdmtmnzi+T99f9uTQfh/DW37RSz0/Dbg0i0BAe4f/2SSuYL5LVAv7uxCs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bghpyAAAAN4AAAAPAAAAAAAAAAAAAAAAAJgCAABk&#10;cnMvZG93bnJldi54bWxQSwUGAAAAAAQABAD1AAAAjQM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fasYA&#10;AADeAAAADwAAAGRycy9kb3ducmV2LnhtbESPQWvCQBSE7wX/w/KE3uquolWiq6iolB5ajF68PbLP&#10;JJh9G7JbTf69Wyj0OMzMN8xi1dpK3KnxpWMNw4ECQZw5U3Ku4Xzav81A+IBssHJMGjrysFr2XhaY&#10;GPfgI93TkIsIYZ+ghiKEOpHSZwVZ9ANXE0fv6hqLIcoml6bBR4TbSo6UepcWS44LBda0LSi7pT9W&#10;w6WcHtJu132F67fdfCrnKTt6rV/77XoOIlAb/sN/7Q+jYTRWsw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SfasYAAADeAAAADwAAAAAAAAAAAAAAAACYAgAAZHJz&#10;L2Rvd25yZXYueG1sUEsFBgAAAAAEAAQA9QAAAIsDA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2y8cA&#10;AADeAAAADwAAAGRycy9kb3ducmV2LnhtbESPQWvCQBSE7wX/w/KE3uquIhJSV1GjmNJLa3rw+My+&#10;JqHZtyG71fjvu4VCj8PMfMMs14NtxZV63zjWMJ0oEMSlMw1XGj6Kw1MCwgdkg61j0nAnD+vV6GGJ&#10;qXE3fqfrKVQiQtinqKEOoUul9GVNFv3EdcTR+3S9xRBlX0nT4y3CbStnSi2kxYbjQo0d7Woqv07f&#10;VsNxn2SX3TY7vGaUn4v8ZaNs8ab143jYPIMINIT/8F87Nxpmc5Us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ZtsvHAAAA3gAAAA8AAAAAAAAAAAAAAAAAmAIAAGRy&#10;cy9kb3ducmV2LnhtbFBLBQYAAAAABAAEAPUAAACMAw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lxMYA&#10;AADeAAAADwAAAGRycy9kb3ducmV2LnhtbESPQWvCQBSE7wX/w/IEb3WjiIboKiK0ePDQagt6e2Sf&#10;STT7NmQ3a/z33UKhx2FmvmFWm97UIlDrKssKJuMEBHFudcWFgq/T22sKwnlkjbVlUvAkB5v14GWF&#10;mbYP/qRw9IWIEHYZKii9bzIpXV6SQTe2DXH0rrY16KNsC6lbfES4qeU0SebSYMVxocSGdiXl92Nn&#10;FITbPPSX7aI+dO8f3+meSYdzp9Ro2G+XIDz1/j/8195rBdNZki7g906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lxM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1WsIA&#10;AADeAAAADwAAAGRycy9kb3ducmV2LnhtbERPy4rCMBTdC/MP4Q7MThOliFajOIIwMKBYH+tLc22L&#10;zU1pou38/WQhuDyc93Ld21o8qfWVYw3jkQJBnDtTcaHhfNoNZyB8QDZYOyYNf+RhvfoYLDE1ruMj&#10;PbNQiBjCPkUNZQhNKqXPS7LoR64hjtzNtRZDhG0hTYtdDLe1nCg1lRYrjg0lNrQtKb9nD6uhCnt1&#10;2x52351Nskvy6Oa/V2m0/vrsNwsQgfrwFr/cP0bDJFGzuDfeiV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bVawgAAAN4AAAAPAAAAAAAAAAAAAAAAAJgCAABkcnMvZG93&#10;bnJldi54bWxQSwUGAAAAAAQABAD1AAAAhwM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3YccA&#10;AADeAAAADwAAAGRycy9kb3ducmV2LnhtbESPzW7CMBCE75X6DtZW4oKKU2irNGAQPwL17wL0AZZ4&#10;SaLG68g2Ibw9roTU42hmvtFMZp2pRUvOV5YVPA0SEMS51RUXCn7268cUhA/IGmvLpOBCHmbT+7sJ&#10;ZtqeeUvtLhQiQthnqKAMocmk9HlJBv3ANsTRO1pnMETpCqkdniPc1HKYJK/SYMVxocSGliXlv7uT&#10;UbB6OSzbjUwlLkb+8B0+v/rNh1Oq99DNxyACdeE/fGu/awXD5yR9g7878Q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692H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s5sYA&#10;AADeAAAADwAAAGRycy9kb3ducmV2LnhtbESPy2oCMRSG9wXfIRyhu5o4WNHRKFoodFOol4XujpPj&#10;zODkZJqkOu3TNwvB5c9/45svO9uIK/lQO9YwHCgQxIUzNZca9rv3lwmIEJENNo5Jwy8FWC56T3PM&#10;jbvxhq7bWIo0wiFHDVWMbS5lKCqyGAauJU7e2XmLMUlfSuPxlsZtIzOlxtJizemhwpbeKiou2x+r&#10;YT2drL+/Rvz5tzkd6Xg4XV4zr7R+7nerGYhIXXyE7+0PoyEbqWk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Us5sYAAADeAAAADwAAAAAAAAAAAAAAAACYAgAAZHJz&#10;L2Rvd25yZXYueG1sUEsFBgAAAAAEAAQA9QAAAIs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Jf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y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Yl9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XC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mqa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FwrHAAAA3gAAAA8AAAAAAAAAAAAAAAAAmAIAAGRy&#10;cy9kb3ducmV2LnhtbFBLBQYAAAAABAAEAPUAAACMAw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yk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7KR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q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xN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irl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P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o9+yAAAAN4AAAAPAAAAAAAAAAAAAAAAAJgCAABk&#10;cnMvZG93bnJldi54bWxQSwUGAAAAAAQABAD1AAAAjQM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C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BEJyAAAAN4AAAAPAAAAAAAAAAAAAAAAAJgCAABk&#10;cnMvZG93bnJldi54bWxQSwUGAAAAAAQABAD1AAAAjQM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0ks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aA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y0kskAAADeAAAADwAAAAAAAAAAAAAAAACYAgAA&#10;ZHJzL2Rvd25yZXYueG1sUEsFBgAAAAAEAAQA9QAAAI4DA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g4MUA&#10;AADeAAAADwAAAGRycy9kb3ducmV2LnhtbERPy2oCMRTdF/yHcIXuauJgRUejaKHQTaE+Frq7Tq4z&#10;g5ObaZLqtF/fLASXh/OeLzvbiCv5UDvWMBwoEMSFMzWXGva795cJiBCRDTaOScMvBVguek9zzI27&#10;8Yau21iKFMIhRw1VjG0uZSgqshgGriVO3Nl5izFBX0rj8ZbCbSMzpcbSYs2pocKW3ioqLtsfq2E9&#10;nay/v0b8+bc5Hel4OF1eM6+0fu53qxmISF18iO/uD6MhG6lp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yDgxQAAAN4AAAAPAAAAAAAAAAAAAAAAAJgCAABkcnMv&#10;ZG93bnJldi54bWxQSwUGAAAAAAQABAD1AAAAigM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e8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U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4V7yAAAAN4AAAAPAAAAAAAAAAAAAAAAAJgCAABk&#10;cnMvZG93bnJldi54bWxQSwUGAAAAAAQABAD1AAAAjQM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62/MYA&#10;AADeAAAADwAAAGRycy9kb3ducmV2LnhtbESPzWoCMRSF9wXfIdyCu5o42GKnRtGC4Kag1oXurpPb&#10;mcHJzTSJOvr0ZlHo8nD++CazzjbiQj7UjjUMBwoEceFMzaWG3ffyZQwiRGSDjWPScKMAs2nvaYK5&#10;cVfe0GUbS5FGOOSooYqxzaUMRUUWw8C1xMn7cd5iTNKX0ni8pnHbyEypN2mx5vRQYUufFRWn7dlq&#10;WLyPF7/rEX/dN8cDHfbH02vmldb9527+ASJSF//Df+2V0ZCNhio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62/MYAAADeAAAADwAAAAAAAAAAAAAAAACYAgAAZHJz&#10;L2Rvd25yZXYueG1sUEsFBgAAAAAEAAQA9QAAAIs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TZ8gA&#10;AADeAAAADwAAAGRycy9kb3ducmV2LnhtbESPQWsCMRSE74X+h/AK3mqyiy26GqUWBC+Fanuot+fm&#10;dXdx87JNoq7++qYg9DjMzDfMbNHbVpzIh8axhmyoQBCXzjRcafj8WD2OQYSIbLB1TBouFGAxv7+b&#10;YWHcmTd02sZKJAiHAjXUMXaFlKGsyWIYuo44ed/OW4xJ+koaj+cEt63MlXqWFhtOCzV29FpTedge&#10;rYblZLz8eR/x23Wz39Hua394yr3SevDQv0xBROrjf/jWXhsN+Sh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khNnyAAAAN4AAAAPAAAAAAAAAAAAAAAAAJgCAABk&#10;cnMvZG93bnJldi54bWxQSwUGAAAAAAQABAD1AAAAjQM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CNEMcA&#10;AADeAAAADwAAAGRycy9kb3ducmV2LnhtbESPQWsCMRSE70L/Q3iF3jRx0aKrUWqh4EVQ20O9PTev&#10;u4ubl20Sddtf3whCj8PMfMPMl51txIV8qB1rGA4UCOLCmZpLDR/vb/0JiBCRDTaOScMPBVguHnpz&#10;zI278o4u+1iKBOGQo4YqxjaXMhQVWQwD1xIn78t5izFJX0rj8ZrgtpGZUs/SYs1pocKWXisqTvuz&#10;1bCaTlbf2xFvfnfHAx0+j6dx5pXWT4/dywxEpC7+h+/ttdGQjYY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jRDHAAAA3gAAAA8AAAAAAAAAAAAAAAAAmAIAAGRy&#10;cy9kb3ducmV2LnhtbFBLBQYAAAAABAAEAPUAAACMAw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oi8kA&#10;AADeAAAADwAAAGRycy9kb3ducmV2LnhtbESPT2sCMRTE70K/Q3iF3jRxa0VXo9RCoReh/jno7bl5&#10;3V3cvGyTVLd++qZQ6HGYmd8w82VnG3EhH2rHGoYDBYK4cKbmUsN+99qfgAgR2WDjmDR8U4Dl4q43&#10;x9y4K2/oso2lSBAOOWqoYmxzKUNRkcUwcC1x8j6ctxiT9KU0Hq8JbhuZKTWWFmtOCxW29FJRcd5+&#10;WQ2r6WT1+T7i9W1zOtLxcDo/ZV5p/XDfPc9AROrif/iv/WY0ZKOheo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Awoi8kAAADeAAAADwAAAAAAAAAAAAAAAACYAgAA&#10;ZHJzL2Rvd25yZXYueG1sUEsFBgAAAAAEAAQA9QAAAI4DA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8gA&#10;AADeAAAADwAAAGRycy9kb3ducmV2LnhtbESPQWsCMRSE74X+h/AK3mrisi26GqUWBC+Fanuot+fm&#10;dXdx87JNoq7++qYg9DjMzDfMbNHbVpzIh8axhtFQgSAunWm40vD5sXocgwgR2WDrmDRcKMBifn83&#10;w8K4M2/otI2VSBAOBWqoY+wKKUNZk8UwdB1x8r6dtxiT9JU0Hs8JbluZKfUsLTacFmrs6LWm8rA9&#10;Wg3LyXj5857z23Wz39Hua394yrzSevDQv0xBROrjf/jWXhsNWT5S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bD/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VZ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qRVkyAAAAN4AAAAPAAAAAAAAAAAAAAAAAJgCAABk&#10;cnMvZG93bnJldi54bWxQSwUGAAAAAAQABAD1AAAAjQ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LE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4sT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ui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cj9Q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cuiMkAAADeAAAADwAAAAAAAAAAAAAAAACYAgAA&#10;ZHJzL2Rvd25yZXYueG1sUEsFBgAAAAAEAAQA9QAAAI4DA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6+sUA&#10;AADeAAAADwAAAGRycy9kb3ducmV2LnhtbERPTWsCMRC9F/wPYQreauJii90aRQuCl4JaD3obN9Pd&#10;xc1km0Rd/fXmUOjx8b4ns8424kI+1I41DAcKBHHhTM2lht338mUMIkRkg41j0nCjALNp72mCuXFX&#10;3tBlG0uRQjjkqKGKsc2lDEVFFsPAtcSJ+3HeYkzQl9J4vKZw28hMqTdpsebUUGFLnxUVp+3Zali8&#10;jxe/6xF/3TfHAx32x9Nr5pXW/edu/gEiUhf/xX/uldGQjYYq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Lr6xQAAAN4AAAAPAAAAAAAAAAAAAAAAAJgCAABkcnMv&#10;ZG93bnJldi54bWxQSwUGAAAAAAQABAD1AAAAig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fYcgA&#10;AADeAAAADwAAAGRycy9kb3ducmV2LnhtbESPQWsCMRSE74X+h/AEbzVxsUVXo9SC4KVQbQ96e26e&#10;u4ubl20SdfXXN4VCj8PMfMPMFp1txIV8qB1rGA4UCOLCmZpLDV+fq6cxiBCRDTaOScONAizmjw8z&#10;zI278oYu21iKBOGQo4YqxjaXMhQVWQwD1xIn7+i8xZikL6XxeE1w28hMqRdpsea0UGFLbxUVp+3Z&#10;alhOxsvvjxG/3zeHPe13h9Nz5pXW/V73OgURqYv/4b/22mjIRkM1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5B9h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gIccA&#10;AADeAAAADwAAAGRycy9kb3ducmV2LnhtbESPy2rCQBSG94LvMJxCdzpJsKLRUbRQ6KbgpYu6O2ZO&#10;k2DmTDoz1ejTOwvB5c9/45svO9OIMzlfW1aQDhMQxIXVNZcKvvcfgwkIH5A1NpZJwZU8LBf93hxz&#10;bS+8pfMulCKOsM9RQRVCm0vpi4oM+qFtiaP3a53BEKUrpXZ4ieOmkVmSjKXBmuNDhS29V1Scdv9G&#10;wXo6Wf9tRvx12x4PdPg5nt4ylyj1+tKtZiACdeEZfrQ/tYJsl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ICHHAAAA3gAAAA8AAAAAAAAAAAAAAAAAmAIAAGRy&#10;cy9kb3ducmV2LnhtbFBLBQYAAAAABAAEAPUAAACMAw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Fus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4W6yAAAAN4AAAAPAAAAAAAAAAAAAAAAAJgCAABk&#10;cnMvZG93bnJldi54bWxQSwUGAAAAAAQABAD1AAAAjQM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bzcgA&#10;AADeAAAADwAAAGRycy9kb3ducmV2LnhtbESPT2vCQBTE74LfYXmF3nSTYItGV9FCoZeCf3qot2f2&#10;NQlm36a7W41++q4geBxm5jfMbNGZRpzI+dqygnSYgCAurK65VPC1ex+MQfiArLGxTAou5GEx7/dm&#10;mGt75g2dtqEUEcI+RwVVCG0upS8qMuiHtiWO3o91BkOUrpTa4TnCTSOzJHmVBmuOCxW29FZRcdz+&#10;GQWryXj1ux7x53Vz2NP++3B8yVyi1PNTt5yCCNSFR/je/tAKslGa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RvN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V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G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b5WyAAAAN4AAAAPAAAAAAAAAAAAAAAAAJgCAABk&#10;cnMvZG93bnJldi54bWxQSwUGAAAAAAQABAD1AAAAjQM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mIsgA&#10;AADeAAAADwAAAGRycy9kb3ducmV2LnhtbESPQWvCQBSE7wX/w/IK3uomIRaNrqIFoRdBbQ/19sy+&#10;JsHs23R3q2l/fVcQehxm5htmvuxNKy7kfGNZQTpKQBCXVjdcKXh/2zxNQPiArLG1TAp+yMNyMXiY&#10;Y6Htlfd0OYRKRAj7AhXUIXSFlL6syaAf2Y44ep/WGQxRukpqh9cIN63MkuRZGmw4LtTY0UtN5fnw&#10;bRSsp5P11y7n7e/+dKTjx+k8zlyi1PCxX81ABOrDf/jeftU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PCYi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DuckA&#10;AADeAAAADwAAAGRycy9kb3ducmV2LnhtbESPT2vCQBTE74V+h+UVems2CSo2dRUVhF4K9c+h3p7Z&#10;1ySYfRt3t5r207sFweMwM79hJrPetOJMzjeWFWRJCoK4tLrhSsFuu3oZg/ABWWNrmRT8kofZ9PFh&#10;goW2F17TeRMqESHsC1RQh9AVUvqyJoM+sR1x9L6tMxiidJXUDi8RblqZp+lIGmw4LtTY0bKm8rj5&#10;MQoWr+PF6XPAH3/rw572X4fjMHepUs9P/fwNRKA+3MO39rtWkA+ybAj/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CDuckAAADeAAAADwAAAAAAAAAAAAAAAACYAgAA&#10;ZHJzL2Rvd25yZXYueG1sUEsFBgAAAAAEAAQA9QAAAI4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dzskA&#10;AADeAAAADwAAAGRycy9kb3ducmV2LnhtbESPT2vCQBTE74V+h+UVems2CSo2dRUVhF4K9c+h3p7Z&#10;1ySYfRt3txr76bsFweMwM79hJrPetOJMzjeWFWRJCoK4tLrhSsFuu3oZg/ABWWNrmRRcycNs+vgw&#10;wULbC6/pvAmViBD2BSqoQ+gKKX1Zk0Gf2I44et/WGQxRukpqh5cIN63M03QkDTYcF2rsaFlTedz8&#10;GAWL1/Hi9Dngj9/1YU/7r8NxmLtUqeenfv4GIlAf7uFb+10ryAdZNoL/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Idzs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4Vc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7rhVyAAAAN4AAAAPAAAAAAAAAAAAAAAAAJgCAABk&#10;cnMvZG93bnJldi54bWxQSwUGAAAAAAQABAD1AAAAjQM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EsJ8UA&#10;AADeAAAADwAAAGRycy9kb3ducmV2LnhtbERPy2rCQBTdC/7DcAvd6STBikZH0UKhm4KPLurumrlN&#10;gpk76cxUo1/vLASXh/OeLzvTiDM5X1tWkA4TEMSF1TWXCr73H4MJCB+QNTaWScGVPCwX/d4cc20v&#10;vKXzLpQihrDPUUEVQptL6YuKDPqhbYkj92udwRChK6V2eInhppFZkoylwZpjQ4UtvVdUnHb/RsF6&#10;Oln/bUb8ddseD3T4OZ7eMpco9frSrWYgAnXhKX64P7WCbJSm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SwnxQAAAN4AAAAPAAAAAAAAAAAAAAAAAJgCAABkcnMv&#10;ZG93bnJldi54bWxQSwUGAAAAAAQABAD1AAAAig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Jv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h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Ym8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qnMcA&#10;AADeAAAADwAAAGRycy9kb3ducmV2LnhtbESPy2rCQBSG90LfYTiF7nRiULFpRqmFghvBSxd1d5I5&#10;TYKZM+nMqGmf3lkILn/+G1++7E0rLuR8Y1nBeJSAIC6tbrhS8HX4HM5B+ICssbVMCv7Iw3LxNMgx&#10;0/bKO7rsQyXiCPsMFdQhdJmUvqzJoB/Zjjh6P9YZDFG6SmqH1zhuWpkmyUwabDg+1NjRR03laX82&#10;Clav89XvdsKb/11xpON3cZqmLlHq5bl/fwMRqA+P8L291grSyTiN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6pzHAAAA3gAAAA8AAAAAAAAAAAAAAAAAmAIAAGRy&#10;cy9kb3ducmV2LnhtbFBLBQYAAAAABAAEAPUAAACMAw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PB8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08H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RcMcA&#10;AADeAAAADwAAAGRycy9kb3ducmV2LnhtbESPQWsCMRSE74X+h/CE3mrWoEVXo9RCoRdBbQ/19tw8&#10;dxc3L9sk1dVf3whCj8PMfMPMFp1txIl8qB1rGPQzEMSFMzWXGr4+35/HIEJENtg4Jg0XCrCYPz7M&#10;MDfuzBs6bWMpEoRDjhqqGNtcylBUZDH0XUucvIPzFmOSvpTG4znBbSNVlr1IizWnhQpbequoOG5/&#10;rYblZLz8WQ95dd3sd7T73h9HymdaP/W61ymISF38D9/bH0aDGg6U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10XDHAAAA3gAAAA8AAAAAAAAAAAAAAAAAmAIAAGRy&#10;cy9kb3ducmV2LnhtbFBLBQYAAAAABAAEAPUAAACMAw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068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XTryAAAAN4AAAAPAAAAAAAAAAAAAAAAAJgCAABk&#10;cnMvZG93bnJldi54bWxQSwUGAAAAAAQABAD1AAAAjQM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sn8gA&#10;AADeAAAADwAAAGRycy9kb3ducmV2LnhtbESPT2vCQBTE74LfYXmF3nRjSItGV9FCoZeCf3qot2f2&#10;NQlm36a7W41++q4geBxm5jfMbNGZRpzI+dqygtEwAUFcWF1zqeBr9z4Yg/ABWWNjmRRcyMNi3u/N&#10;MNf2zBs6bUMpIoR9jgqqENpcSl9UZNAPbUscvR/rDIYoXSm1w3OEm0amSfIqDdYcFyps6a2i4rj9&#10;MwpWk/Hqd53x53Vz2NP++3B8SV2i1PNTt5yCCNSFR/je/tAK0myU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Oyf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JBMcA&#10;AADeAAAADwAAAGRycy9kb3ducmV2LnhtbESPQWsCMRSE74X+h/AK3mrWRYuuRlFB6KWgtge9PTfP&#10;3cXNy5pEXf31jVDocZiZb5jJrDW1uJLzlWUFvW4Cgji3uuJCwc/36n0IwgdkjbVlUnAnD7Pp68sE&#10;M21vvKHrNhQiQthnqKAMocmk9HlJBn3XNsTRO1pnMETpCqkd3iLc1DJNkg9psOK4UGJDy5Ly0/Zi&#10;FCxGw8V53eevx+awp/3ucBqkLlGq89bOxyACteE//Nf+1ArSfi8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SQTHAAAA3gAAAA8AAAAAAAAAAAAAAAAAmAIAAGRy&#10;cy9kb3ducmV2LnhtbFBLBQYAAAAABAAEAPUAAACMAw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7X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p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tdz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y6M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jI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nLoyAAAAN4AAAAPAAAAAAAAAAAAAAAAAJgCAABk&#10;cnMvZG93bnJldi54bWxQSwUGAAAAAAQABAD1AAAAjQM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mmsUA&#10;AADeAAAADwAAAGRycy9kb3ducmV2LnhtbERPy2rCQBTdC/2H4Ra604lBxaYZpRYKbgQfXdTdTeY2&#10;CWbupDOjpv16ZyG4PJx3vuxNKy7kfGNZwXiUgCAurW64UvB1+BzOQfiArLG1TAr+yMNy8TTIMdP2&#10;yju67EMlYgj7DBXUIXSZlL6syaAf2Y44cj/WGQwRukpqh9cYblqZJslMGmw4NtTY0UdN5Wl/NgpW&#10;r/PV73bCm/9dcaTjd3Gapi5R6uW5f38DEagPD/HdvdYK0sk4jX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eaaxQAAAN4AAAAPAAAAAAAAAAAAAAAAAJgCAABkcnMv&#10;ZG93bnJldi54bWxQSwUGAAAAAAQABAD1AAAAig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DA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E6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QwHHAAAA3gAAAA8AAAAAAAAAAAAAAAAAmAIAAGRy&#10;cy9kb3ducmV2LnhtbFBLBQYAAAAABAAEAPUAAACMAw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8QccA&#10;AADeAAAADwAAAGRycy9kb3ducmV2LnhtbESPzWoCMRSF9wXfIVyhu5px1KJTo6gguCmo7UJ318nt&#10;zODkZkxSnfr0ZiF0eTh/fNN5a2pxJecrywr6vQQEcW51xYWC76/12xiED8gaa8uk4I88zGedlylm&#10;2t54R9d9KEQcYZ+hgjKEJpPS5yUZ9D3bEEfvxzqDIUpXSO3wFsdNLdMkeZcGK44PJTa0Kik/73+N&#10;guVkvLxsh/x5352OdDyczqPUJUq9dtvFB4hAbfgPP9sbrSAd9g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fEHHAAAA3gAAAA8AAAAAAAAAAAAAAAAAmAIAAGRy&#10;cy9kb3ducmV2LnhtbFBLBQYAAAAABAAEAPUAAACMAw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7Z2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E6T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nayAAAAN4AAAAPAAAAAAAAAAAAAAAAAJgCAABk&#10;cnMvZG93bnJldi54bWxQSwUGAAAAAAQABAD1AAAAjQM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rc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EetyAAAAN4AAAAPAAAAAAAAAAAAAAAAAJgCAABk&#10;cnMvZG93bnJldi54bWxQSwUGAAAAAAQABAD1AAAAjQM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iNsgA&#10;AADeAAAADwAAAGRycy9kb3ducmV2LnhtbESPT2sCMRTE7wW/Q3hCbzXrakW3RqkFoReh/jno7bl5&#10;3V3cvGyTqFs/fSMUPA4z8xtmOm9NLS7kfGVZQb+XgCDOra64ULDbLl/GIHxA1lhbJgW/5GE+6zxN&#10;MdP2ymu6bEIhIoR9hgrKEJpMSp+XZND3bEMcvW/rDIYoXSG1w2uEm1qmSTKSBiuOCyU29FFSftqc&#10;jYLFZLz4+Rry6rY+HuiwP55eU5co9dxt399ABGrDI/zf/tQK0mF/M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OI2yAAAAN4AAAAPAAAAAAAAAAAAAAAAAJgCAABk&#10;cnMvZG93bnJldi54bWxQSwUGAAAAAAQABAD1AAAAjQM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6Q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4y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XpC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2c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d/ZyAAAAN4AAAAPAAAAAAAAAAAAAAAAAJgCAABk&#10;cnMvZG93bnJldi54bWxQSwUGAAAAAAQABAD1AAAAjQ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BrsgA&#10;AADeAAAADwAAAGRycy9kb3ducmV2LnhtbESPT2sCMRTE7wW/Q3hCbzXrakW3RqlCoReh/jno7bl5&#10;3V3cvGyTVFc/vREKPQ4z8xtmOm9NLc7kfGVZQb+XgCDOra64ULDbfryMQfiArLG2TAqu5GE+6zxN&#10;MdP2wms6b0IhIoR9hgrKEJpMSp+XZND3bEMcvW/rDIYoXSG1w0uEm1qmSTKSBiuOCyU2tCwpP21+&#10;jYLFZLz4+Rry6rY+HuiwP55eU5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0GuyAAAAN4AAAAPAAAAAAAAAAAAAAAAAJgCAABk&#10;cnMvZG93bnJldi54bWxQSwUGAAAAAAQABAD1AAAAjQM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kNcgA&#10;AADeAAAADwAAAGRycy9kb3ducmV2LnhtbESPQWsCMRSE70L/Q3gFb5p11dauRqkFoRdBbQ/19tw8&#10;dxc3L9sk1a2/3giFHoeZ+YaZLVpTizM5X1lWMOgnIIhzqysuFHx+rHoTED4ga6wtk4Jf8rCYP3Rm&#10;mGl74S2dd6EQEcI+QwVlCE0mpc9LMuj7tiGO3tE6gyFKV0jt8BLhppZpkjxJgxXHhRIbeispP+1+&#10;jILly2T5vRnx+ro97Gn/dTiNU5co1X1sX6cgArXhP/zXftcK0tFg+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Q1yAAAAN4AAAAPAAAAAAAAAAAAAAAAAJgCAABk&#10;cnMvZG93bnJldi54bWxQSwUGAAAAAAQABAD1AAAAjQM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wR8UA&#10;AADeAAAADwAAAGRycy9kb3ducmV2LnhtbERPz2vCMBS+D/wfwhN2m6lVh3ZGUUHwMlC3g96ezVtb&#10;bF5qkmnnX28Owo4f3+/pvDW1uJLzlWUF/V4Cgji3uuJCwffX+m0MwgdkjbVlUvBHHuazzssUM21v&#10;vKPrPhQihrDPUEEZQpNJ6fOSDPqebYgj92OdwRChK6R2eIvhppZpkrxLgxXHhhIbWpWUn/e/RsFy&#10;Ml5etkP+vO9ORzoeTudR6hKlXrvt4gNEoDb8i5/ujVaQDvu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HBHxQAAAN4AAAAPAAAAAAAAAAAAAAAAAJgCAABkcnMv&#10;ZG93bnJldi54bWxQSwUGAAAAAAQABAD1AAAAigM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jV3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iNXc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PPMYA&#10;AADeAAAADwAAAGRycy9kb3ducmV2LnhtbESPzWrCQBSF9wXfYbiCuzoxpEWjo2hB6Kag1oXurplr&#10;EszcSWemGn16Z1Ho8nD++GaLzjTiSs7XlhWMhgkI4sLqmksF++/16xiED8gaG8uk4E4eFvPeywxz&#10;bW+8pesulCKOsM9RQRVCm0vpi4oM+qFtiaN3ts5giNKVUju8xXHTyDRJ3qXBmuNDhS19VFRcdr9G&#10;wWoyXv1sMv56bE9HOh5Ol7fUJUoN+t1yCiJQF/7Df+1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PPMYAAADeAAAADwAAAAAAAAAAAAAAAACYAgAAZHJz&#10;L2Rvd25yZXYueG1sUEsFBgAAAAAEAAQA9QAAAIsDA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qp8gA&#10;AADeAAAADwAAAGRycy9kb3ducmV2LnhtbESPQWvCQBSE7wX/w/IK3uomIRaNrqIFoRdBbQ/19sy+&#10;JsHs23R3q2l/fVcQehxm5htmvuxNKy7kfGNZQTpKQBCXVjdcKXh/2zxNQPiArLG1TAp+yMNyMXiY&#10;Y6Htlfd0OYRKRAj7AhXUIXSFlL6syaAf2Y44ep/WGQxRukpqh9cIN63MkuRZGmw4LtTY0UtN5fnw&#10;bRSsp5P11y7n7e/+dKTjx+k8zlyi1PCxX81ABOrDf/jeftU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Kqn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00MgA&#10;AADeAAAADwAAAGRycy9kb3ducmV2LnhtbESPT2vCQBTE74LfYXmF3nRjSItGV9FCoZeCf3qot2f2&#10;NQlm36a7W41++q4geBxm5jfMbNGZRpzI+dqygtEwAUFcWF1zqeBr9z4Yg/ABWWNjmRRcyMNi3u/N&#10;MNf2zBs6bUMpIoR9jgqqENpcSl9UZNAPbUscvR/rDIYoXSm1w3OEm0amSfIqDdYcFyps6a2i4rj9&#10;MwpWk/Hqd53x53Vz2NP++3B8SV2i1PNTt5yCCNSFR/je/tAK0my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jTQ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RS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pFL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8JP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oMs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jwk/yAAAAN4AAAAPAAAAAAAAAAAAAAAAAJgCAABk&#10;cnMvZG93bnJldi54bWxQSwUGAAAAAAQABAD1AAAAjQM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spMgA&#10;AADeAAAADwAAAGRycy9kb3ducmV2LnhtbESPT2vCQBTE74V+h+UVems2hlhsdBUtFHop+O9Qb8/s&#10;Mwlm38bdrab99F1B8DjMzG+Yyaw3rTiT841lBYMkBUFcWt1wpWC7+XgZgfABWWNrmRT8kofZ9PFh&#10;goW2F17ReR0qESHsC1RQh9AVUvqyJoM+sR1x9A7WGQxRukpqh5cIN63M0vRVGmw4LtTY0XtN5XH9&#10;YxQs3kaL0zLnr7/Vfke77/1xmLlUqeenfj4GEagP9/Ct/akVZPkgH8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w6ykyAAAAN4AAAAPAAAAAAAAAAAAAAAAAJgCAABk&#10;cnMvZG93bnJldi54bWxQSwUGAAAAAAQABAD1AAAAjQM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y0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K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TLTyAAAAN4AAAAPAAAAAAAAAAAAAAAAAJgCAABk&#10;cnMvZG93bnJldi54bWxQSwUGAAAAAAQABAD1AAAAjQM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XSM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ZdIyAAAAN4AAAAPAAAAAAAAAAAAAAAAAJgCAABk&#10;cnMvZG93bnJldi54bWxQSwUGAAAAAAQABAD1AAAAjQM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DOsUA&#10;AADeAAAADwAAAGRycy9kb3ducmV2LnhtbERPz2vCMBS+D/wfwhO8zdTSDa1G0YGwy0CdB709m2db&#10;bF66JNPqX28Ogx0/vt+zRWcacSXna8sKRsMEBHFhdc2lgv33+nUMwgdkjY1lUnAnD4t572WGubY3&#10;3tJ1F0oRQ9jnqKAKoc2l9EVFBv3QtsSRO1tnMEToSqkd3mK4aWSaJO/SYM2xocKWPioqLrtfo2A1&#10;Ga9+Nhl/PbanIx0Pp8tb6hKlBv1uOQURqAv/4j/3p1aQZq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M6xQAAAN4AAAAPAAAAAAAAAAAAAAAAAJgCAABkcnMv&#10;ZG93bnJldi54bWxQSwUGAAAAAAQABAD1AAAAigM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6mo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KZ/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jqahyAAAAN4AAAAPAAAAAAAAAAAAAAAAAJgCAABk&#10;cnMvZG93bnJldi54bWxQSwUGAAAAAAQABAD1AAAAjQM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2Z4cYA&#10;AADeAAAADwAAAGRycy9kb3ducmV2LnhtbESPy2rCQBSG90LfYTiF7nRiUNHoKFoouBHqZaG7Y+aY&#10;BDNn4sxU0z59ZyG4/PlvfLNFa2pxJ+crywr6vQQEcW51xYWCw/6rOwbhA7LG2jIp+CUPi/lbZ4aZ&#10;tg/e0n0XChFH2GeooAyhyaT0eUkGfc82xNG7WGcwROkKqR0+4ripZZokI2mw4vhQYkOfJeXX3Y9R&#10;sJqMV7fvAW/+tucTnY7n6zB1iVIf7+1yCiJQG17hZ3utFaSD/j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2Z4cYAAADeAAAADwAAAAAAAAAAAAAAAACYAgAAZHJz&#10;L2Rvd25yZXYueG1sUEsFBgAAAAAEAAQA9QAAAIs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8eskA&#10;AADeAAAADwAAAGRycy9kb3ducmV2LnhtbESPT2vCQBTE74V+h+UVems2CSo2dRUVhF4K9c+h3p7Z&#10;1ySYfRt3t5r207sFweMwM79hJrPetOJMzjeWFWRJCoK4tLrhSsFuu3oZg/ABWWNrmRT8kofZ9PFh&#10;goW2F17TeRMqESHsC1RQh9AVUvqyJoM+sR1x9L6tMxiidJXUDi8RblqZp+lIGmw4LtTY0bKm8rj5&#10;MQoWr+PF6XPAH3/rw572X4fjMHepUs9P/fwNRKA+3MO39rtWkA+yY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E8es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iDccA&#10;AADeAAAADwAAAGRycy9kb3ducmV2LnhtbESPQWsCMRSE74X+h/AK3mrWRYuuRlFB6KWgtge9PTfP&#10;3cXNy5pEXf31jVDocZiZb5jJrDW1uJLzlWUFvW4Cgji3uuJCwc/36n0IwgdkjbVlUnAnD7Pp68sE&#10;M21vvKHrNhQiQthnqKAMocmk9HlJBn3XNsTRO1pnMETpCqkd3iLc1DJNkg9psOK4UGJDy5Ly0/Zi&#10;FCxGw8V53eevx+awp/3ucBqkLlGq89bOxyACteE//Nf+1ArSfm+Q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zog3HAAAA3gAAAA8AAAAAAAAAAAAAAAAAmAIAAGRy&#10;cy9kb3ducmV2LnhtbFBLBQYAAAAABAAEAPUAAACMAw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Hls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weWyAAAAN4AAAAPAAAAAAAAAAAAAAAAAJgCAABk&#10;cnMvZG93bnJldi54bWxQSwUGAAAAAAQABAD1AAAAjQM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f4sgA&#10;AADeAAAADwAAAGRycy9kb3ducmV2LnhtbESPT2vCQBTE74V+h+UVems2hlhsdBUtFHop+O9Qb8/s&#10;Mwlm38bdrab99F1B8DjMzG+Yyaw3rTiT841lBYMkBUFcWt1wpWC7+XgZgfABWWNrmRT8kofZ9PFh&#10;goW2F17ReR0qESHsC1RQh9AVUvqyJoM+sR1x9A7WGQxRukpqh5cIN63M0vRVGmw4LtTY0XtN5XH9&#10;YxQs3kaL0zLnr7/Vfke77/1xmLlUqeenfj4GEagP9/Ct/akVZPlgm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p/iyAAAAN4AAAAPAAAAAAAAAAAAAAAAAJgCAABk&#10;cnMvZG93bnJldi54bWxQSwUGAAAAAAQABAD1AAAAjQM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6ecgA&#10;AADeAAAADwAAAGRycy9kb3ducmV2LnhtbESPQWvCQBSE70L/w/IK3nRjMMVGV6mC4EVQ20O9PbPP&#10;JJh9m+6umvbXd4VCj8PMfMPMFp1pxI2cry0rGA0TEMSF1TWXCj7e14MJCB+QNTaWScE3eVjMn3oz&#10;zLW9855uh1CKCGGfo4IqhDaX0hcVGfRD2xJH72ydwRClK6V2eI9w08g0SV6kwZrjQoUtrSoqLoer&#10;UbB8nSy/dmPe/uxPRzp+ni5Z6hKl+s/d2xREoC78h//aG60gHY+y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Gjp5yAAAAN4AAAAPAAAAAAAAAAAAAAAAAJgCAABk&#10;cnMvZG93bnJldi54bWxQSwUGAAAAAAQABAD1AAAAjQM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ikD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8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IpA7HAAAA3gAAAA8AAAAAAAAAAAAAAAAAmAIAAGRy&#10;cy9kb3ducmV2LnhtbFBLBQYAAAAABAAEAPUAAACMAw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BlcgA&#10;AADeAAAADwAAAGRycy9kb3ducmV2LnhtbESPT2sCMRTE7wW/Q3hCbzXrolW3RqkFoReh/jno7bl5&#10;3V3cvGyTqFs/fSMUPA4z8xtmOm9NLS7kfGVZQb+XgCDOra64ULDbLl/GIHxA1lhbJgW/5GE+6zxN&#10;MdP2ymu6bEIhIoR9hgrKEJpMSp+XZND3bEMcvW/rDIYoXSG1w2uEm1qmSfIqDVYcF0ps6KOk/LQ5&#10;GwWLyXjx8zXg1W19PNBhfzwNU5co9dxt399ABGrDI/zf/tQK0kF/O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hAGVyAAAAN4AAAAPAAAAAAAAAAAAAAAAAJgCAABk&#10;cnMvZG93bnJldi54bWxQSwUGAAAAAAQABAD1AAAAjQM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V58UA&#10;AADeAAAADwAAAGRycy9kb3ducmV2LnhtbERPy4rCMBTdC/MP4Q7MTlOLilaj6MCAG2F8LHR3ba5t&#10;sbmpSUY78/WTheDycN6zRWtqcSfnK8sK+r0EBHFudcWFgsP+qzsG4QOyxtoyKfglD4v5W2eGmbYP&#10;3tJ9FwoRQ9hnqKAMocmk9HlJBn3PNsSRu1hnMEToCqkdPmK4qWWaJCNpsOLYUGJDnyXl192PUbCa&#10;jFe37wFv/rbnE52O5+swdYlSH+/tcgoiUBte4qd7rRWkg/4w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5XnxQAAAN4AAAAPAAAAAAAAAAAAAAAAAJgCAABkcnMv&#10;ZG93bnJldi54bWxQSwUGAAAAAAQABAD1AAAAig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wf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W5/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MHzHAAAA3gAAAA8AAAAAAAAAAAAAAAAAmAIAAGRy&#10;cy9kb3ducmV2LnhtbFBLBQYAAAAABAAEAPUAAACMAw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TX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NIk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TXMYAAADeAAAADwAAAAAAAAAAAAAAAACYAgAAZHJz&#10;L2Rvd25yZXYueG1sUEsFBgAAAAAEAAQA9QAAAIsDA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32x8kA&#10;AADeAAAADwAAAGRycy9kb3ducmV2LnhtbESPT2vCQBTE74V+h+UVems2CSo2dRUVhF4K9c+h3p7Z&#10;1ySYfRt3txr76bsFweMwM79hJrPetOJMzjeWFWRJCoK4tLrhSsFuu3oZg/ABWWNrmRRcycNs+vgw&#10;wULbC6/pvAmViBD2BSqoQ+gKKX1Zk0Gf2I44et/WGQxRukpqh5cIN63M03QkDTYcF2rsaFlTedz8&#10;GAWL1/Hi9Dngj9/1YU/7r8NxmLtUqeenfv4GIlAf7uFb+10ryAfZK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32x8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os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2iw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NK8gA&#10;AADeAAAADwAAAGRycy9kb3ducmV2LnhtbESPT2sCMRTE7wW/Q3hCbzXrakW3RqlCoReh/jno7bl5&#10;3V3cvGyTVFc/vREKPQ4z8xtmOm9NLc7kfGVZQb+XgCDOra64ULDbfryMQfiArLG2TAqu5GE+6zxN&#10;MdP2wms6b0IhIoR9hgrKEJpMSp+XZND3bEMcvW/rDIYoXSG1w0uEm1qmSTKSBiuOCyU2tCwpP21+&#10;jYLFZLz4+Rry6rY+HuiwP55eU5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80ryAAAAN4AAAAPAAAAAAAAAAAAAAAAAJgCAABk&#10;cnMvZG93bnJldi54bWxQSwUGAAAAAAQABAD1AAAAjQM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VX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aaZP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OlVfyAAAAN4AAAAPAAAAAAAAAAAAAAAAAJgCAABk&#10;cnMvZG93bnJldi54bWxQSwUGAAAAAAQABAD1AAAAjQM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wx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y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28MTHAAAA3gAAAA8AAAAAAAAAAAAAAAAAmAIAAGRy&#10;cy9kb3ducmV2LnhtbFBLBQYAAAAABAAEAPUAAACMAw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us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0He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Rus8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K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Afvs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6MsoyAAAAN4AAAAPAAAAAAAAAAAAAAAAAJgCAABk&#10;cnMvZG93bnJldi54bWxQSwUGAAAAAAQABAD1AAAAjQM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dfWsQA&#10;AADeAAAADwAAAGRycy9kb3ducmV2LnhtbERPz2vCMBS+C/4P4QneNLU40WoUHQx2GajbQW/P5tkW&#10;m5eaRO3865fDwOPH93uxak0t7uR8ZVnBaJiAIM6trrhQ8PP9MZiC8AFZY22ZFPySh9Wy21lgpu2D&#10;d3Tfh0LEEPYZKihDaDIpfV6SQT+0DXHkztYZDBG6QmqHjxhuapkmyUQarDg2lNjQe0n5ZX8zCjaz&#10;6ea6HfPXc3c60vFwurylLlGq32vXcxCB2vAS/7s/tYJ0PJrE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3X1rEAAAA3gAAAA8AAAAAAAAAAAAAAAAAmAIAAGRycy9k&#10;b3ducmV2LnhtbFBLBQYAAAAABAAEAPUAAACJAw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6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g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7+sHHAAAA3gAAAA8AAAAAAAAAAAAAAAAAmAIAAGRy&#10;cy9kb3ducmV2LnhtbFBLBQYAAAAABAAEAPUAAACMAw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FgcYA&#10;AADeAAAADwAAAGRycy9kb3ducmV2LnhtbESPy2rCQBSG94W+w3AK7urE4DU6ShUKbgreFro7Zo5J&#10;MHMmnZlq2qfvLASXP/+Nb7ZoTS1u5HxlWUGvm4Agzq2uuFBw2H++j0H4gKyxtkwKfsnDYv76MsNM&#10;2ztv6bYLhYgj7DNUUIbQZFL6vCSDvmsb4uhdrDMYonSF1A7vcdzUMk2SoTRYcXwosaFVSfl192MU&#10;LCfj5femz19/2/OJTsfzdZC6RKnOW/sxBRGoDc/wo73WCtJ+b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FgcYAAADeAAAADwAAAAAAAAAAAAAAAACYAgAAZHJz&#10;L2Rvd25yZXYueG1sUEsFBgAAAAAEAAQA9QAAAIs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gG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9T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GAa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b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h4z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v5tyAAAAN4AAAAPAAAAAAAAAAAAAAAAAJgCAABk&#10;cnMvZG93bnJldi54bWxQSwUGAAAAAAQABAD1AAAAjQM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b9sgA&#10;AADeAAAADwAAAGRycy9kb3ducmV2LnhtbESPQWsCMRSE70L/Q3gFb5p11dauRqkFoRdBbQ/19tw8&#10;dxc3L9sk1a2/3giFHoeZ+YaZLVpTizM5X1lWMOgnIIhzqysuFHx+rHoTED4ga6wtk4Jf8rCYP3Rm&#10;mGl74S2dd6EQEcI+QwVlCE0mpc9LMuj7tiGO3tE6gyFKV0jt8BLhppZpkjxJgxXHhRIbeispP+1+&#10;jILly2T5vRnx+ro97Gn/dTiNU5co1X1sX6cgArXhP/zXftcK0tHgeQ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lv2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g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48OCyAAAAN4AAAAPAAAAAAAAAAAAAAAAAJgCAABk&#10;cnMvZG93bnJldi54bWxQSwUGAAAAAAQABAD1AAAAjQM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9mGcgA&#10;AADeAAAADwAAAGRycy9kb3ducmV2LnhtbESPT2sCMRTE7wW/Q3hCbzXrolW3RqkFoReh/jno7bl5&#10;3V3cvGyTqFs/fSMUPA4z8xtmOm9NLS7kfGVZQb+XgCDOra64ULDbLl/GIHxA1lhbJgW/5GE+6zxN&#10;MdP2ymu6bEIhIoR9hgrKEJpMSp+XZND3bEMcvW/rDIYoXSG1w2uEm1qmSfIqDVYcF0ps6KOk/LQ5&#10;GwWLyXjx8zXg1W19PNBhfzwNU5co9dxt399ABGrDI/zf/tQK0kF/N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2YZyAAAAN4AAAAPAAAAAAAAAAAAAAAAAJgCAABk&#10;cnMvZG93bnJldi54bWxQSwUGAAAAAAQABAD1AAAAjQ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4b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B/G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fhuyAAAAN4AAAAPAAAAAAAAAAAAAAAAAJgCAABk&#10;cnMvZG93bnJldi54bWxQSwUGAAAAAAQABAD1AAAAjQM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d9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he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31yAAAAN4AAAAPAAAAAAAAAAAAAAAAAJgCAABk&#10;cnMvZG93bnJldi54bWxQSwUGAAAAAAQABAD1AAAAjQM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Jh8UA&#10;AADeAAAADwAAAGRycy9kb3ducmV2LnhtbERPyW7CMBC9V+o/WFOJW3GIWAMGFaRKXCqxHeA2xEMS&#10;EY9T24W0X18fkDg+vX22aE0tbuR8ZVlBr5uAIM6trrhQcNh/vo9B+ICssbZMCn7Jw2L++jLDTNs7&#10;b+m2C4WIIewzVFCG0GRS+rwkg75rG+LIXawzGCJ0hdQO7zHc1DJNkqE0WHFsKLGhVUn5dfdjFCwn&#10;4+X3ps9ff9vziU7H83WQukSpzlv7MQURqA1P8cO91grSfm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smHxQAAAN4AAAAPAAAAAAAAAAAAAAAAAJgCAABkcnMv&#10;ZG93bnJldi54bWxQSwUGAAAAAAQABAD1AAAAig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sHM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mwc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1ps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Hm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NtabHAAAA3gAAAA8AAAAAAAAAAAAAAAAAmAIAAGRy&#10;cy9kb3ducmV2LnhtbFBLBQYAAAAABAAEAPUAAACMAw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QPcgA&#10;AADeAAAADwAAAGRycy9kb3ducmV2LnhtbESPT2vCQBTE74V+h+UJvdVNgi0xukotFHop1D8HvT2z&#10;zySYfZvubjX66bsFweMwM79hpvPetOJEzjeWFaTDBARxaXXDlYLN+uM5B+EDssbWMim4kIf57PFh&#10;ioW2Z17SaRUqESHsC1RQh9AVUvqyJoN+aDvi6B2sMxiidJXUDs8RblqZJcmrNNhwXKixo/eayuPq&#10;1yhYjPPFz/eIv67L/Y522/3xJXOJUk+D/m0CIlAf7uFb+1MryEZpn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RA9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sgA&#10;AADeAAAADwAAAGRycy9kb3ducmV2LnhtbESPT2vCQBTE74LfYXmF3nRjsCVGV9FCoZeCf3qot2f2&#10;NQlm36a7W41++q4geBxm5jfMbNGZRpzI+dqygtEwAUFcWF1zqeBr9z7IQPiArLGxTAou5GEx7/dm&#10;mGt75g2dtqEUEcI+RwVVCG0upS8qMuiHtiWO3o91BkOUrpTa4TnCTSPTJHmVBmuOCxW29FZRcdz+&#10;GQWrSbb6XY/587o57Gn/fTi+pC5R6vmpW05BBOrCI3xvf2gF6Xi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45K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r0ckA&#10;AADeAAAADwAAAGRycy9kb3ducmV2LnhtbESPT2vCQBTE74LfYXmCN90Y/5CmrqKFQi+Fqj3U2zP7&#10;TILZt+nuVtN++m5B6HGYmd8wy3VnGnEl52vLCibjBARxYXXNpYL3w/MoA+EDssbGMin4Jg/rVb+3&#10;xFzbG+/oug+liBD2OSqoQmhzKX1RkUE/ti1x9M7WGQxRulJqh7cIN41Mk2QhDdYcFyps6ami4rL/&#10;Mgq2D9n2823Grz+705GOH6fLPHWJUsNBt3kEEagL/+F7+0UrSGeT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8r0ckAAADeAAAADwAAAAAAAAAAAAAAAACYAgAA&#10;ZHJzL2Rvd25yZXYueG1sUEsFBgAAAAAEAAQA9QAAAI4DA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zpcgA&#10;AADeAAAADwAAAGRycy9kb3ducmV2LnhtbESPT2vCQBTE74V+h+UVvNWNIZYYXaUWhF4E//RQb8/s&#10;axLMvk13t5r203cFweMwM79hZovetOJMzjeWFYyGCQji0uqGKwUf+9VzDsIHZI2tZVLwSx4W88eH&#10;GRbaXnhL512oRISwL1BBHUJXSOnLmgz6oe2Io/dlncEQpaukdniJcNPKNElepMGG40KNHb3VVJ52&#10;P0bBcpIvvzcZr/+2xwMdPo+nceoSpQZP/esURKA+3MO39rtWkGajP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NrOl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WPsgA&#10;AADeAAAADwAAAGRycy9kb3ducmV2LnhtbESPT2vCQBTE74V+h+UVeqsbg5Y0uooWCl4E/x3q7Zl9&#10;JsHs27i71ein7wqFHoeZ+Q0znnamERdyvrasoN9LQBAXVtdcKthtv94yED4ga2wsk4IbeZhOnp/G&#10;mGt75TVdNqEUEcI+RwVVCG0upS8qMuh7tiWO3tE6gyFKV0rt8BrhppFpkrxLgzXHhQpb+qyoOG1+&#10;jIL5RzY/rwa8vK8Pe9p/H07D1CVKvb50sxGIQF34D/+1F1pBOuhn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hY+yAAAAN4AAAAPAAAAAAAAAAAAAAAAAJgCAABk&#10;cnMvZG93bnJldi54bWxQSwUGAAAAAAQABAD1AAAAjQ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IS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Y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IhJ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t0sgA&#10;AADeAAAADwAAAGRycy9kb3ducmV2LnhtbESPQWvCQBSE74L/YXmF3nRj0DZGV9FCoZdCtR709sy+&#10;JsHs23R3q7G/visUPA4z8w0zX3amEWdyvrasYDRMQBAXVtdcKth9vg4yED4ga2wsk4IreVgu+r05&#10;5tpeeEPnbShFhLDPUUEVQptL6YuKDPqhbYmj92WdwRClK6V2eIlw08g0SZ6kwZrjQoUtvVRUnLY/&#10;RsF6mq2/P8b8/rs5HuiwP54mqUuUenzoVjMQgbpwD/+337SCdDzK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5C3SyAAAAN4AAAAPAAAAAAAAAAAAAAAAAJgCAABk&#10;cnMvZG93bnJldi54bWxQSwUGAAAAAAQABAD1AAAAjQM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5oMUA&#10;AADeAAAADwAAAGRycy9kb3ducmV2LnhtbERPy2rCQBTdC/7DcAvd6cRgJUZH0UKhm4KPLurumrlN&#10;gpk76cxUo1/vLASXh/OeLzvTiDM5X1tWMBomIIgLq2suFXzvPwYZCB+QNTaWScGVPCwX/d4cc20v&#10;vKXzLpQihrDPUUEVQptL6YuKDPqhbYkj92udwRChK6V2eInhppFpkkykwZpjQ4UtvVdUnHb/RsF6&#10;mq3/NmP+um2PBzr8HE9vqUuUen3pVjMQgbrwFD/cn1pBOh5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7mgxQAAAN4AAAAPAAAAAAAAAAAAAAAAAJgCAABkcnMv&#10;ZG93bnJldi54bWxQSwUGAAAAAAQABAD1AAAAig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cO8gA&#10;AADeAAAADwAAAGRycy9kb3ducmV2LnhtbESPQWvCQBSE74L/YXkFb7oxqMTUVbQgeBGq7aHentnX&#10;JJh9m+6umvbXu4VCj8PMfMMsVp1pxI2cry0rGI8SEMSF1TWXCt7ftsMMhA/IGhvLpOCbPKyW/d4C&#10;c23vfKDbMZQiQtjnqKAKoc2l9EVFBv3ItsTR+7TOYIjSlVI7vEe4aWSaJDNpsOa4UGFLLxUVl+PV&#10;KNjMs83X64T3P4fziU4f58s0dYlSg6du/QwiUBf+w3/tnVaQTsbZ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xw7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e8YA&#10;AADeAAAADwAAAGRycy9kb3ducmV2LnhtbESPy2rCQBSG9wXfYThCd3ViUNHUUVQodCN4W9TdMXNM&#10;gpkzcWaqaZ/eWQguf/4b33TemlrcyPnKsoJ+LwFBnFtdcaHgsP/6GIPwAVljbZkU/JGH+azzNsVM&#10;2ztv6bYLhYgj7DNUUIbQZFL6vCSDvmcb4uidrTMYonSF1A7vcdzUMk2SkTRYcXwosaFVSfll92sU&#10;LCfj5XUz4PX/9nSk48/pMkxdotR7t118ggjUhlf42f7WCtJBfxI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je8YAAADeAAAADwAAAAAAAAAAAAAAAACYAgAAZHJz&#10;L2Rvd25yZXYueG1sUEsFBgAAAAAEAAQA9QAAAIsDA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G4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id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Ibg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oYl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E0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KGJfHAAAA3gAAAA8AAAAAAAAAAAAAAAAAmAIAAGRy&#10;cy9kb3ducmV2LnhtbFBLBQYAAAAABAAEAPUAAACMAw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9D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o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r0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le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6a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V4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A4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6o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gOPHAAAA3gAAAA8AAAAAAAAAAAAAAAAAmAIAAGRy&#10;cy9kb3ducmV2LnhtbFBLBQYAAAAABAAEAPUAAACMAw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el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o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HpTHAAAA3gAAAA8AAAAAAAAAAAAAAAAAmAIAAGRy&#10;cy9kb3ducmV2LnhtbFBLBQYAAAAABAAEAPUAAACMAw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7D8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PbsPyAAAAN4AAAAPAAAAAAAAAAAAAAAAAJgCAABk&#10;cnMvZG93bnJldi54bWxQSwUGAAAAAAQABAD1AAAAjQM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vfcQA&#10;AADeAAAADwAAAGRycy9kb3ducmV2LnhtbERPy4rCMBTdD/gP4QqzG1OLinaMosLAbARfi3F3ba5t&#10;sbmpSUY78/VmIbg8nPd03ppa3Mj5yrKCfi8BQZxbXXGh4LD/+hiD8AFZY22ZFPyRh/ms8zbFTNs7&#10;b+m2C4WIIewzVFCG0GRS+rwkg75nG+LIna0zGCJ0hdQO7zHc1DJNkpE0WHFsKLGhVUn5ZfdrFCwn&#10;4+V1M+D1//Z0pOPP6TJMXaLUe7ddfIII1IaX+On+1grSQX8S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iL33EAAAA3gAAAA8AAAAAAAAAAAAAAAAAmAIAAGRycy9k&#10;b3ducmV2LnhtbFBLBQYAAAAABAAEAPUAAACJAw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K5s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W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orm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gMcA&#10;AADeAAAADwAAAGRycy9kb3ducmV2LnhtbESPQWvCQBSE74X+h+UVvNVNgxWNbqQWBC+FanvQ2zP7&#10;TEKyb9PdVdP+ercgeBxm5htmvuhNK87kfG1ZwcswAUFcWF1zqeD7a/U8AeEDssbWMin4JQ+L/PFh&#10;jpm2F97QeRtKESHsM1RQhdBlUvqiIoN+aDvi6B2tMxiidKXUDi8RblqZJslYGqw5LlTY0XtFRbM9&#10;GQXL6WT58znij7/NYU/73aF5TV2i1OCpf5uBCNSHe/jWXmsF6Sgy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714DHAAAA3gAAAA8AAAAAAAAAAAAAAAAAmAIAAGRy&#10;cy9kb3ducmV2LnhtbFBLBQYAAAAABAAEAPUAAACMAw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yG8cA&#10;AADeAAAADwAAAGRycy9kb3ducmV2LnhtbESPQWsCMRSE70L/Q3iF3jRx0aKrUWqh4EVQ20O9PTev&#10;u4ubl20Sddtf3whCj8PMfMPMl51txIV8qB1rGA4UCOLCmZpLDR/vb/0JiBCRDTaOScMPBVguHnpz&#10;zI278o4u+1iKBOGQo4YqxjaXMhQVWQwD1xIn78t5izFJX0rj8ZrgtpGZUs/SYs1pocKWXisqTvuz&#10;1bCaTlbf2xFvfnfHAx0+j6dx5pXWT4/dywxEpC7+h+/ttdGQjTI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chvHAAAA3gAAAA8AAAAAAAAAAAAAAAAAmAIAAGRy&#10;cy9kb3ducmV2LnhtbFBLBQYAAAAABAAEAPUAAACMAw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sbMgA&#10;AADeAAAADwAAAGRycy9kb3ducmV2LnhtbESPT0sDMRTE70K/Q3gFbzZpqFLXpqUVBC+C/XOwt9fN&#10;c3fp5mVNYrvtpzeC4HGYmd8ws0XvWnGiEBvPBsYjBYK49LbhysBu+3I3BRETssXWMxm4UITFfHAz&#10;w8L6M6/ptEmVyBCOBRqoU+oKKWNZk8M48h1x9j59cJiyDJW0Ac8Z7lqplXqQDhvOCzV29FxTedx8&#10;OwOrx+nq633Cb9f1YU/7j8PxXgdlzO2wXz6BSNSn//Bf+9Ua0BOtNP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exs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J98gA&#10;AADeAAAADwAAAGRycy9kb3ducmV2LnhtbESPT2sCMRTE74V+h/AK3mrS1YquRqmFQi+F+uegt+fm&#10;ubu4edkmqW776Ruh4HGYmd8ws0VnG3EmH2rHGp76CgRx4UzNpYbt5u1xDCJEZIONY9LwQwEW8/u7&#10;GebGXXhF53UsRYJwyFFDFWObSxmKiiyGvmuJk3d03mJM0pfSeLwkuG1kptRIWqw5LVTY0mtFxWn9&#10;bTUsJ+Pl1+eQP35Xhz3td4fTc+aV1r2H7mUKIlIXb+H/9rvRkA0zNY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Un3yAAAAN4AAAAPAAAAAAAAAAAAAAAAAJgCAABk&#10;cnMvZG93bnJldi54bWxQSwUGAAAAAAQABAD1AAAAjQM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g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5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NGD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0G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dBjHAAAA3gAAAA8AAAAAAAAAAAAAAAAAmAIAAGRy&#10;cy9kb3ducmV2LnhtbFBLBQYAAAAABAAEAPUAAACMAw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7qb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6m/HAAAA3gAAAA8AAAAAAAAAAAAAAAAAmAIAAGRy&#10;cy9kb3ducmV2LnhtbFBLBQYAAAAABAAEAPUAAACMAw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9MgA&#10;AADeAAAADwAAAGRycy9kb3ducmV2LnhtbESPT2sCMRTE74V+h/CE3mriYquuRqmFQi+F+uegt+fm&#10;ubu4edkmqW776Ruh4HGYmd8ws0VnG3EmH2rHGgZ9BYK4cKbmUsN28/Y4BhEissHGMWn4oQCL+f3d&#10;DHPjLryi8zqWIkE45KihirHNpQxFRRZD37XEyTs6bzEm6UtpPF4S3DYyU+pZWqw5LVTY0mtFxWn9&#10;bTUsJ+Pl1+eQP35Xhz3td4fTU+aV1g+9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k/0yAAAAN4AAAAPAAAAAAAAAAAAAAAAAJgCAABk&#10;cnMvZG93bnJldi54bWxQSwUGAAAAAAQABAD1AAAAjQM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bhsUA&#10;AADeAAAADwAAAGRycy9kb3ducmV2LnhtbERPy2oCMRTdF/oP4Qrd1cRBxY5GqYVCN0J9LOruOrnO&#10;DE5upkmqo1/fLASXh/OeLTrbiDP5UDvWMOgrEMSFMzWXGnbbz9cJiBCRDTaOScOVAizmz08zzI27&#10;8JrOm1iKFMIhRw1VjG0uZSgqshj6riVO3NF5izFBX0rj8ZLCbSMzpcbSYs2pocKWPioqTps/q2H5&#10;Nln+fg95dVsf9rT/OZxGmVdav/S69ymISF18iO/uL6MhG2Y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duGxQAAAN4AAAAPAAAAAAAAAAAAAAAAAJgCAABkcnMv&#10;ZG93bnJldi54bWxQSwUGAAAAAAQABAD1AAAAig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F+H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pma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Bfh3HAAAA3gAAAA8AAAAAAAAAAAAAAAAAmAIAAGRy&#10;cy9kb3ducmV2LnhtbFBLBQYAAAAABAAEAPUAAACMAw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BXccA&#10;AADeAAAADwAAAGRycy9kb3ducmV2LnhtbESPy2rCQBSG90LfYTiF7nRiULFpRqmFghvBSxd1d5I5&#10;TYKZM+nMqGmf3lkILn/+G1++7E0rLuR8Y1nBeJSAIC6tbrhS8HX4HM5B+ICssbVMCv7Iw3LxNMgx&#10;0/bKO7rsQyXiCPsMFdQhdJmUvqzJoB/Zjjh6P9YZDFG6SmqH1zhuWpkmyUwabDg+1NjRR03laX82&#10;Clav89XvdsKb/11xpON3cZqmLlHq5bl/fwMRqA+P8L291grSSTqO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QV3HAAAA3gAAAA8AAAAAAAAAAAAAAAAAmAIAAGRy&#10;cy9kb3ducmV2LnhtbFBLBQYAAAAABAAEAPUAAACMAw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7kxsgA&#10;AADeAAAADwAAAGRycy9kb3ducmV2LnhtbESPT2vCQBTE74LfYXmF3nSTYItGV9FCoZeCf3qot2f2&#10;NQlm36a7W41++q4geBxm5jfMbNGZRpzI+dqygnSYgCAurK65VPC1ex+MQfiArLGxTAou5GEx7/dm&#10;mGt75g2dtqEUEcI+RwVVCG0upS8qMuiHtiWO3o91BkOUrpTa4TnCTSOzJHmVBmuOCxW29FZRcdz+&#10;GQWryXj1ux7x53Vz2NP++3B8yVyi1PNTt5yCCNSFR/je/tAKslGW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uTG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6sccA&#10;AADeAAAADwAAAGRycy9kb3ducmV2LnhtbESPQWsCMRSE74X+h/CE3mrWoEVXo9RCoRdBbQ/19tw8&#10;dxc3L9sk1dVf3whCj8PMfMPMFp1txIl8qB1rGPQzEMSFMzWXGr4+35/HIEJENtg4Jg0XCrCYPz7M&#10;MDfuzBs6bWMpEoRDjhqqGNtcylBUZDH0XUucvIPzFmOSvpTG4znBbSNVlr1IizWnhQpbequoOG5/&#10;rYblZLz8WQ95dd3sd7T73h9HymdaP/W61ymISF38D9/bH0aDGqqB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erHHAAAA3gAAAA8AAAAAAAAAAAAAAAAAmAIAAGRy&#10;cy9kb3ducmV2LnhtbFBLBQYAAAAABAAEAPUAAACMAw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fK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h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8N8q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HXsgA&#10;AADeAAAADwAAAGRycy9kb3ducmV2LnhtbESPT2vCQBTE74LfYXmF3nRjSItGV9FCoZeCf3qot2f2&#10;NQlm36a7W41++q4geBxm5jfMbNGZRpzI+dqygtEwAUFcWF1zqeBr9z4Yg/ABWWNjmRRcyMNi3u/N&#10;MNf2zBs6bUMpIoR9jgqqENpcSl9UZNAPbUscvR/rDIYoXSm1w3OEm0amSfIqDdYcFyps6a2i4rj9&#10;MwpWk/Hqd53x53Vz2NP++3B8SV2i1PNTt5yCCNSFR/je/tAK0iwd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UdeyAAAAN4AAAAPAAAAAAAAAAAAAAAAAJgCAABk&#10;cnMvZG93bnJldi54bWxQSwUGAAAAAAQABAD1AAAAjQM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XixccA&#10;AADeAAAADwAAAGRycy9kb3ducmV2LnhtbESPQWsCMRSE74X+h/AK3mrWRYuuRlFB6KWgtge9PTfP&#10;3cXNy5pEXf31jVDocZiZb5jJrDW1uJLzlWUFvW4Cgji3uuJCwc/36n0IwgdkjbVlUnAnD7Pp68sE&#10;M21vvKHrNhQiQthnqKAMocmk9HlJBn3XNsTRO1pnMETpCqkd3iLc1DJNkg9psOK4UGJDy5Ly0/Zi&#10;FCxGw8V53eevx+awp/3ucBqkLlGq89bOxyACteE//Nf+1ArSftob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4sXHAAAA3gAAAA8AAAAAAAAAAAAAAAAAmAIAAGRy&#10;cy9kb3ducmV2LnhtbFBLBQYAAAAABAAEAPUAAACMAw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8s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h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3yy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ZK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JgN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9kpyAAAAN4AAAAPAAAAAAAAAAAAAAAAAJgCAABk&#10;cnMvZG93bnJldi54bWxQSwUGAAAAAAQABAD1AAAAjQM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NW8UA&#10;AADeAAAADwAAAGRycy9kb3ducmV2LnhtbERPy2rCQBTdC/2H4Ra604lBxaYZpRYKbgQfXdTdTeY2&#10;CWbupDOjpv16ZyG4PJx3vuxNKy7kfGNZwXiUgCAurW64UvB1+BzOQfiArLG1TAr+yMNy8TTIMdP2&#10;yju67EMlYgj7DBXUIXSZlL6syaAf2Y44cj/WGQwRukpqh9cYblqZJslMGmw4NtTY0UdN5Wl/NgpW&#10;r/PV73bCm/9dcaTjd3Gapi5R6uW5f38DEagPD/HdvdYK0kk6jn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E1bxQAAAN4AAAAPAAAAAAAAAAAAAAAAAJgCAABkcnMv&#10;ZG93bnJldi54bWxQSwUGAAAAAAQABAD1AAAAig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ow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3Q4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6MDHAAAA3gAAAA8AAAAAAAAAAAAAAAAAmAIAAGRy&#10;cy9kb3ducmV2LnhtbFBLBQYAAAAABAAEAPUAAACMAw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6L4MYA&#10;AADeAAAADwAAAGRycy9kb3ducmV2LnhtbESPy2oCMRSG94W+QzhCdzVjULGjUWqh0I1QL4u6O06O&#10;M4OTk2mS6ujTNwvB5c9/45stOtuIM/lQO9Yw6GcgiAtnai417LafrxMQISIbbByThisFWMyfn2aY&#10;G3fhNZ03sRRphEOOGqoY21zKUFRkMfRdS5y8o/MWY5K+lMbjJY3bRqosG0uLNaeHClv6qKg4bf6s&#10;huXbZPn7PeTVbX3Y0/7ncBopn2n90uvepyAidfERvre/jAY1VCo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6L4MYAAADeAAAADwAAAAAAAAAAAAAAAACYAgAAZHJz&#10;L2Rvd25yZXYueG1sUEsFBgAAAAAEAAQA9QAAAIsDA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ue8cA&#10;AADeAAAADwAAAGRycy9kb3ducmV2LnhtbESPQWsCMRSE74X+h/CE3mrWoEVXo9RCoRdBbQ/19tw8&#10;dxc3L9sk1dVf3whCj8PMfMPMFp1txIl8qB1rGPQzEMSFMzWXGr4+35/HIEJENtg4Jg0XCrCYPz7M&#10;MDfuzBs6bWMpEoRDjhqqGNtcylBUZDH0XUucvIPzFmOSvpTG4znBbSNVlr1IizWnhQpbequoOG5/&#10;rYblZLz8WQ95dd3sd7T73h9HymdaP/W61ymISF38D9/bH0aDGio1gN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CLnvHAAAA3gAAAA8AAAAAAAAAAAAAAAAAmAIAAGRy&#10;cy9kb3ducmV2LnhtbFBLBQYAAAAABAAEAPUAAACMAw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wDMcA&#10;AADeAAAADwAAAGRycy9kb3ducmV2LnhtbESPQWsCMRSE7wX/Q3iF3mq2wRZdjaJCoZeC2h709tw8&#10;dxc3L2uS6uqvb4RCj8PMfMNMZp1txJl8qB1reOlnIIgLZ2ouNXx/vT8PQYSIbLBxTBquFGA27T1M&#10;MDfuwms6b2IpEoRDjhqqGNtcylBUZDH0XUucvIPzFmOSvpTG4yXBbSNVlr1JizWnhQpbWlZUHDc/&#10;VsNiNFycVgP+vK33O9pt98dX5TOtnx67+RhEpC7+h//aH0aDGiil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sAzHAAAA3gAAAA8AAAAAAAAAAAAAAAAAmAIAAGRy&#10;cy9kb3ducmV2LnhtbFBLBQYAAAAABAAEAPUAAACMAw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Vl8gA&#10;AADeAAAADwAAAGRycy9kb3ducmV2LnhtbESPQWsCMRSE74X+h/AKvXWzTW3RrVGqIPQiVNuD3p6b&#10;193FzcuaRN366xuh0OMwM98w42lvW3EiHxrHGh6zHARx6UzDlYavz8XDEESIyAZbx6ThhwJMJ7c3&#10;YyyMO/OKTutYiQThUKCGOsaukDKUNVkMmeuIk/ftvMWYpK+k8XhOcNtKlecv0mLDaaHGjuY1lfv1&#10;0WqYjYazw8eAl5fVbkvbzW7/rHyu9f1d//YKIlIf/8N/7XejQQ2U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BWX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WN48gA&#10;AADeAAAADwAAAGRycy9kb3ducmV2LnhtbESPQUsDMRSE7wX/Q3iCt27WsErdNi1WEHoRbPVgb6+b&#10;192lm5c1SdvVX2+EQo/DzHzDzBaD7cSJfGgda7jPchDElTMt1xo+P17HExAhIhvsHJOGHwqwmN+M&#10;Zlgad+Y1nTaxFgnCoUQNTYx9KWWoGrIYMtcTJ2/vvMWYpK+l8XhOcNtJleeP0mLLaaHBnl4aqg6b&#10;o9WwfJosv98Lfvtd77a0/dodHpTPtb67HZ6nICIN8Rq+tFdGgyqU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Y3j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oeM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KHjHAAAA3gAAAA8AAAAAAAAAAAAAAAAAmAIAAGRy&#10;cy9kb3ducmV2LnhtbFBLBQYAAAAABAAEAPUAAACMAw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2D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tg/HAAAA3gAAAA8AAAAAAAAAAAAAAAAAmAIAAGRy&#10;cy9kb3ducmV2LnhtbFBLBQYAAAAABAAEAPUAAACMAw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TlMgA&#10;AADeAAAADwAAAGRycy9kb3ducmV2LnhtbESPT2sCMRTE74V+h/CE3mrWYKuuRqmFQi+F+uegt+fm&#10;ubu4edkmqW776Ruh4HGYmd8ws0VnG3EmH2rHGgb9DARx4UzNpYbt5u1xDCJEZIONY9LwQwEW8/u7&#10;GebGXXhF53UsRYJwyFFDFWObSxmKiiyGvmuJk3d03mJM0pfSeLwkuG2kyrJnabHmtFBhS68VFaf1&#10;t9WwnIyXX59D/vhdHfa03x1OT8pnWj/0upcpiEhdvIX/2+9Ggxoq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xOUyAAAAN4AAAAPAAAAAAAAAAAAAAAAAJgCAABk&#10;cnMvZG93bnJldi54bWxQSwUGAAAAAAQABAD1AAAAjQM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H5sUA&#10;AADeAAAADwAAAGRycy9kb3ducmV2LnhtbERPy2oCMRTdF/oP4Qrd1YxBxY5GqYVCN0J9LOruOrnO&#10;DE5upkmqo1/fLASXh/OeLTrbiDP5UDvWMOhnIIgLZ2ouNey2n68TECEiG2wck4YrBVjMn59mmBt3&#10;4TWdN7EUKYRDjhqqGNtcylBUZDH0XUucuKPzFmOCvpTG4yWF20aqLBtLizWnhgpb+qioOG3+rIbl&#10;22T5+z3k1W192NP+53AaKZ9p/dLr3qcgInXxIb67v4wGNVQ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IfmxQAAAN4AAAAPAAAAAAAAAAAAAAAAAJgCAABkcnMv&#10;ZG93bnJldi54bWxQSwUGAAAAAAQABAD1AAAAig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ifc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ZUaw/+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In3HAAAA3gAAAA8AAAAAAAAAAAAAAAAAmAIAAGRy&#10;cy9kb3ducmV2LnhtbFBLBQYAAAAABAAEAPUAAACMAw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dPccA&#10;AADeAAAADwAAAGRycy9kb3ducmV2LnhtbESPzWrCQBSF94LvMFyhO52YWrFpRtFCoRuhahd1d81c&#10;k2DmTpyZxtin7ywKXR7OH1++6k0jOnK+tqxgOklAEBdW11wq+Dy8jRcgfEDW2FgmBXfysFoOBzlm&#10;2t54R90+lCKOsM9QQRVCm0npi4oM+oltiaN3ts5giNKVUju8xXHTyDRJ5tJgzfGhwpZeKyou+2+j&#10;YPO82Fw/Zrz92Z2OdPw6XZ5Slyj1MOrXLyAC9eE//Nd+1wrSWfoY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XHT3HAAAA3gAAAA8AAAAAAAAAAAAAAAAAmAIAAGRy&#10;cy9kb3ducmV2LnhtbFBLBQYAAAAABAAEAPUAAACMAw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4p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n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27im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m0cgA&#10;AADeAAAADwAAAGRycy9kb3ducmV2LnhtbESPQWsCMRSE74X+h/AKvXWzTW3RrVGqIPQiVNuD3p6b&#10;193FzcuaRN366xuh0OMwM98w42lvW3EiHxrHGh6zHARx6UzDlYavz8XDEESIyAZbx6ThhwJMJ7c3&#10;YyyMO/OKTutYiQThUKCGOsaukDKUNVkMmeuIk/ftvMWYpK+k8XhOcNtKlecv0mLDaaHGjuY1lfv1&#10;0WqYjYazw8eAl5fVbkvbzW7/rHyu9f1d//YKIlIf/8N/7XejQQ3Uk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Sb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DSsgA&#10;AADeAAAADwAAAGRycy9kb3ducmV2LnhtbESPQWvCQBSE7wX/w/KE3pqN0RaNrlILhV4EtT3U2zP7&#10;TILZt+nuVlN/vSsUPA4z8w0zW3SmESdyvrasYJCkIIgLq2suFXx9vj+NQfiArLGxTAr+yMNi3nuY&#10;Ya7tmTd02oZSRAj7HBVUIbS5lL6oyKBPbEscvYN1BkOUrpTa4TnCTSOzNH2RBmuOCxW29FZRcdz+&#10;GgXLyXj5sx7x6rLZ72j3vT8+Zy5V6rHfvU5BBOrCPfzf/tAKslE2HM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YNK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bP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qwbPskAAADeAAAADwAAAAAAAAAAAAAAAACYAgAA&#10;ZHJzL2Rvd25yZXYueG1sUEsFBgAAAAAEAAQA9QAAAI4DA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pc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4L6lyAAAAN4AAAAPAAAAAAAAAAAAAAAAAJgCAABk&#10;cnMvZG93bnJldi54bWxQSwUGAAAAAAQABAD1AAAAjQ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g0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iDS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FS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kof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oVJyAAAAN4AAAAPAAAAAAAAAAAAAAAAAJgCAABk&#10;cnMvZG93bnJldi54bWxQSwUGAAAAAAQABAD1AAAAjQM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O8UA&#10;AADeAAAADwAAAGRycy9kb3ducmV2LnhtbERPz2vCMBS+C/4P4Qm7aWrnxHWNooPBLsLUHebt2Tzb&#10;YvNSk6zW/fXLYbDjx/c7X/WmER05X1tWMJ0kIIgLq2suFXwe3sYLED4ga2wsk4I7eVgth4McM21v&#10;vKNuH0oRQ9hnqKAKoc2k9EVFBv3EtsSRO1tnMEToSqkd3mK4aWSaJHNpsObYUGFLrxUVl/23UbB5&#10;XmyuHzPe/uxORzp+nS5PqUuUehj16xcQgfrwL/5zv2sF6Sx9jH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E7xQAAAN4AAAAPAAAAAAAAAAAAAAAAAJgCAABkcnMv&#10;ZG93bnJldi54bWxQSwUGAAAAAAQABAD1AAAAig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0oMkA&#10;AADeAAAADwAAAGRycy9kb3ducmV2LnhtbESPzWsCMRTE7wX/h/AEbzXr+oGuRtFCoZdC/Tjo7bl5&#10;7i5uXrZJqtv+9U1B6HGYmd8wi1VranEj5yvLCgb9BARxbnXFhYLD/vV5CsIHZI21ZVLwTR5Wy87T&#10;AjNt77yl2y4UIkLYZ6igDKHJpPR5SQZ93zbE0btYZzBE6QqpHd4j3NQyTZKJNFhxXCixoZeS8uvu&#10;yyjYzKabz48Rv/9szyc6Hc/XceoSpXrddj0HEagN/+FH+00rSEfpc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20oMkAAADeAAAADwAAAAAAAAAAAAAAAACYAgAA&#10;ZHJzL2Rvd25yZXYueG1sUEsFBgAAAAAEAAQA9QAAAI4DA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uQ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m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bkDHAAAA3gAAAA8AAAAAAAAAAAAAAAAAmAIAAGRy&#10;cy9kb3ducmV2LnhtbFBLBQYAAAAABAAEAPUAAACMAw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L28gA&#10;AADeAAAADwAAAGRycy9kb3ducmV2LnhtbESPT2vCQBTE74LfYXmF3nRjSItGV9FCoZeCf3qot2f2&#10;NQlm36a7W41++q4geBxm5jfMbNGZRpzI+dqygtEwAUFcWF1zqeBr9z4Yg/ABWWNjmRRcyMNi3u/N&#10;MNf2zBs6bUMpIoR9jgqqENpcSl9UZNAPbUscvR/rDIYoXSm1w3OEm0amSfIqDdYcFyps6a2i4rj9&#10;MwpWk/Hqd53x53Vz2NP++3B8SV2i1PNTt5yCCNSFR/je/tAK0izN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3cvbyAAAAN4AAAAPAAAAAAAAAAAAAAAAAJgCAABk&#10;cnMvZG93bnJldi54bWxQSwUGAAAAAAQABAD1AAAAjQM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9VrMYA&#10;AADeAAAADwAAAGRycy9kb3ducmV2LnhtbERPTWvCQBS8F/ofllfwVjcNVjS6kVoQvBSq7UFvz+wz&#10;Ccm+TXdXTfvr3YIgcxrmi5kvetOKMzlfW1bwMkxAEBdW11wq+P5aPU9A+ICssbVMCn7JwyJ/fJhj&#10;pu2FN3TehlLEEvYZKqhC6DIpfVGRQT+0HXHUjtYZDJG6UmqHl1huWpkmyVgarDkuVNjRe0VFsz0Z&#10;BcvpZPnzOeKPv81hT/vdoXlNXaLU4Kl/m4EI1Ie7+ZZeawXpKAL+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9VrMYAAADeAAAADwAAAAAAAAAAAAAAAACYAgAAZHJz&#10;L2Rvd25yZXYueG1sUEsFBgAAAAAEAAQA9QAAAIsDA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wN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PwN8kAAADeAAAADwAAAAAAAAAAAAAAAACYAgAA&#10;ZHJzL2Rvd25yZXYueG1sUEsFBgAAAAAEAAQA9QAAAI4DA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oQ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l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mhD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N2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7l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5s3YyAAAAN4AAAAPAAAAAAAAAAAAAAAAAJgCAABk&#10;cnMvZG93bnJldi54bWxQSwUGAAAAAAQABAD1AAAAjQM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Tr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ZP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FOv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2N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m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PY0yAAAAN4AAAAPAAAAAAAAAAAAAAAAAJgCAABk&#10;cnMvZG93bnJldi54bWxQSwUGAAAAAAQABAD1AAAAjQM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RsUA&#10;AADeAAAADwAAAGRycy9kb3ducmV2LnhtbERPy2rCQBTdC/7DcAvd6aQhLTZmIloodFPwtai7a+aa&#10;BDN30pmppv16Z1FweTjvYjGYTlzI+daygqdpAoK4srrlWsF+9z6ZgfABWWNnmRT8kodFOR4VmGt7&#10;5Q1dtqEWMYR9jgqaEPpcSl81ZNBPbU8cuZN1BkOErpba4TWGm06mSfIiDbYcGxrs6a2h6rz9MQpW&#10;r7PV9zrjz7/N8UCHr+P5OXWJUo8Pw3IOItAQ7uJ/94dWkGZp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2JGxQAAAN4AAAAPAAAAAAAAAAAAAAAAAJgCAABkcnMv&#10;ZG93bnJldi54bWxQSwUGAAAAAAQABAD1AAAAig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H3cgA&#10;AADeAAAADwAAAGRycy9kb3ducmV2LnhtbESPT2vCQBTE70K/w/IKvemmIS0aXaUWCr0U/HfQ2zP7&#10;TILZt+nuVqOfvisIHoeZ+Q0zmXWmESdyvras4HWQgCAurK65VLBZf/WHIHxA1thYJgUX8jCbPvUm&#10;mGt75iWdVqEUEcI+RwVVCG0upS8qMugHtiWO3sE6gyFKV0rt8BzhppFpkrxLgzXHhQpb+qyoOK7+&#10;jIL5aDj/XWT8c13ud7Tb7o9vqUuUennuPsYgAnXhEb63v7WCNEu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q8fdyAAAAN4AAAAPAAAAAAAAAAAAAAAAAJgCAABk&#10;cnMvZG93bnJldi54bWxQSwUGAAAAAAQABAD1AAAAjQM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4ncYA&#10;AADeAAAADwAAAGRycy9kb3ducmV2LnhtbESPy2rCQBSG90LfYTgFdzppUNHoKFUQ3Aheuqi7Y+Y0&#10;CWbOpDOjpn16ZyG4/PlvfLNFa2pxI+crywo++gkI4tzqigsFX8d1bwzCB2SNtWVS8EceFvO3zgwz&#10;be+8p9shFCKOsM9QQRlCk0np85IM+r5tiKP3Y53BEKUrpHZ4j+OmlmmSjKTBiuNDiQ2tSsovh6tR&#10;sJyMl7+7AW//9+cTnb7Pl2HqEqW67+3nFESgNrzCz/ZGK0gH6T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j4ncYAAADeAAAADwAAAAAAAAAAAAAAAACYAgAAZHJz&#10;L2Rvd25yZXYueG1sUEsFBgAAAAAEAAQA9QAAAIs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BscA&#10;AADeAAAADwAAAGRycy9kb3ducmV2LnhtbESPQWsCMRSE74X+h/AK3mrWRYuuRlFB6KWgtge9PTfP&#10;3cXNy5pEXf31jVDocZiZb5jJrDW1uJLzlWUFvW4Cgji3uuJCwc/36n0IwgdkjbVlUnAnD7Pp68sE&#10;M21vvKHrNhQiQthnqKAMocmk9HlJBn3XNsTRO1pnMETpCqkd3iLc1DJNkg9psOK4UGJDy5Ly0/Zi&#10;FCxGw8V53eevx+awp/3ucBqkLlGq89bOxyACteE//Nf+1ArSfjro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QbHAAAA3gAAAA8AAAAAAAAAAAAAAAAAmAIAAGRy&#10;cy9kb3ducmV2LnhtbFBLBQYAAAAABAAEAPUAAACMAw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c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3HHAAAA3gAAAA8AAAAAAAAAAAAAAAAAmAIAAGRy&#10;cy9kb3ducmV2LnhtbFBLBQYAAAAABAAEAPUAAACMAw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m6s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D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mbq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n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N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c/6e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bBcgA&#10;AADeAAAADwAAAGRycy9kb3ducmV2LnhtbESPT2vCQBTE74V+h+UVequbBlM0uooKQi8F//RQb8/s&#10;axLMvo27W41++q4geBxm5jfMeNqZRpzI+dqygvdeAoK4sLrmUsH3dvk2AOEDssbGMim4kIfp5Plp&#10;jLm2Z17TaRNKESHsc1RQhdDmUvqiIoO+Z1vi6P1aZzBE6UqpHZ4j3DQyTZIPabDmuFBhS4uKisPm&#10;zyiYDwfz46rPX9f1fke7n/0hS12i1OtLNxuBCNSFR/je/tQK0n6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1sFyAAAAN4AAAAPAAAAAAAAAAAAAAAAAJgCAABk&#10;cnMvZG93bnJldi54bWxQSwUGAAAAAAQABAD1AAAAjQ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Fc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w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cVy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g6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TAb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WDpyAAAAN4AAAAPAAAAAAAAAAAAAAAAAJgCAABk&#10;cnMvZG93bnJldi54bWxQSwUGAAAAAAQABAD1AAAAjQM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0m8UA&#10;AADeAAAADwAAAGRycy9kb3ducmV2LnhtbERPy4rCMBTdC/MP4Q6403SKilajjILgRvAxi3F3be60&#10;xeamk0TtzNebheDycN6zRWtqcSPnK8sKPvoJCOLc6ooLBV/HdW8MwgdkjbVlUvBHHhbzt84MM23v&#10;vKfbIRQihrDPUEEZQpNJ6fOSDPq+bYgj92OdwRChK6R2eI/hppZpkoykwYpjQ4kNrUrKL4erUbCc&#10;jJe/uwFv//fnE52+z5dh6hKluu/t5xREoDa8xE/3RitIB+kw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vSbxQAAAN4AAAAPAAAAAAAAAAAAAAAAAJgCAABkcnMv&#10;ZG93bnJldi54bWxQSwUGAAAAAAQABAD1AAAAig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RA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qa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UQDHAAAA3gAAAA8AAAAAAAAAAAAAAAAAmAIAAGRy&#10;cy9kb3ducmV2LnhtbFBLBQYAAAAABAAEAPUAAACMAw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yI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ebqM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kMiDHAAAA3gAAAA8AAAAAAAAAAAAAAAAAmAIAAGRy&#10;cy9kb3ducmV2LnhtbFBLBQYAAAAABAAEAPUAAACMAw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Xu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x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Je7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Jz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6CczHAAAA3gAAAA8AAAAAAAAAAAAAAAAAmAIAAGRy&#10;cy9kb3ducmV2LnhtbFBLBQYAAAAABAAEAPUAAACMAw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sV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9qxX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0I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ZO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HzQj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Ru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o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G4yAAAAN4AAAAPAAAAAAAAAAAAAAAAAJgCAABk&#10;cnMvZG93bnJldi54bWxQSwUGAAAAAAQABAD1AAAAjQ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FssUA&#10;AADeAAAADwAAAGRycy9kb3ducmV2LnhtbESPwWrDMBBE74X8g9hAb40UU0zqRAklkFJ6SeMWel2s&#10;jWxqrYylxPbfV4FCjsPsvNnZ7EbXiiv1ofGsYblQIIgrbxq2Gr6/Dk8rECEiG2w9k4aJAuy2s4cN&#10;FsYPfKJrGa1IEA4Faqhj7AopQ1WTw7DwHXHyzr53GJPsrTQ9DgnuWpkplUuHDaeGGjva11T9lheX&#10;3pje6GNiaV/y1Y9VQ/Y5quOg9eN8fF2DiDTG+/F/+t1oyJ6zPIfbnMQ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cWyxQAAAN4AAAAPAAAAAAAAAAAAAAAAAJgCAABkcnMv&#10;ZG93bnJldi54bWxQSwUGAAAAAAQABAD1AAAAigMAAAAA&#10;" filled="f" stroked="f">
                        <v:textbox inset="0,0,0,0">
                          <w:txbxContent>
                            <w:p w:rsidR="001C5812" w:rsidRPr="00E801A3" w:rsidRDefault="001C5812" w:rsidP="00D35342">
                              <w:pPr>
                                <w:rPr>
                                  <w:sz w:val="13"/>
                                </w:rPr>
                              </w:pPr>
                              <w:r w:rsidRPr="00E801A3">
                                <w:rPr>
                                  <w:rFonts w:ascii="ISOCPEUR" w:hAnsi="ISOCPEUR" w:cs="ISOCPEUR"/>
                                  <w:color w:val="000000"/>
                                  <w:sz w:val="16"/>
                                  <w:szCs w:val="28"/>
                                  <w:lang w:val="en-US"/>
                                </w:rPr>
                                <w:t>a</w:t>
                              </w:r>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1gKcYA&#10;AADeAAAADwAAAGRycy9kb3ducmV2LnhtbESPzWrDMBCE74W+g9hCb41UU9zEiRJCoKX0kuYHcl2s&#10;jWxqrYylxvbbV4FAjsPsfLOzWA2uERfqQu1Zw+tEgSAuvanZajgePl6mIEJENth4Jg0jBVgtHx8W&#10;WBjf844u+2hFgnAoUEMVY1tIGcqKHIaJb4mTd/adw5hkZ6XpsE9w18hMqVw6rDk1VNjSpqLyd//n&#10;0hvjJ32PLO0sn56s6rOfQW17rZ+fhvUcRKQh3o9v6S+jIXvL8ne4zkkM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1gKcYAAADeAAAADwAAAAAAAAAAAAAAAACYAgAAZHJz&#10;L2Rvd25yZXYueG1sUEsFBgAAAAAEAAQA9QAAAIsDAAAAAA==&#10;" filled="f" stroked="f">
                        <v:textbox inset="0,0,0,0">
                          <w:txbxContent>
                            <w:p w:rsidR="001C5812" w:rsidRPr="00E801A3" w:rsidRDefault="001C5812" w:rsidP="00D35342">
                              <w:pPr>
                                <w:rPr>
                                  <w:sz w:val="13"/>
                                </w:rPr>
                              </w:pPr>
                              <w:r w:rsidRPr="00E801A3">
                                <w:rPr>
                                  <w:rFonts w:ascii="ISOCPEUR" w:hAnsi="ISOCPEUR" w:cs="ISOCPEUR"/>
                                  <w:color w:val="000000"/>
                                  <w:sz w:val="16"/>
                                  <w:szCs w:val="28"/>
                                  <w:lang w:val="en-US"/>
                                </w:rPr>
                                <w:t>b</w:t>
                              </w:r>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0W8UA&#10;AADeAAAADwAAAGRycy9kb3ducmV2LnhtbESPwUrDQBCG70LfYZmCN7trkFBjt0UKFfGitoLXITvd&#10;hGZnQ3Ztkrd3DoLH4Z//m282uyl06kpDaiNbuF8ZUMR1dC17C1+nw90aVMrIDrvIZGGmBLvt4maD&#10;lYsjf9L1mL0SCKcKLTQ595XWqW4oYFrFnliycxwCZhkHr92Ao8BDpwtjSh2wZbnQYE/7hurL8SeI&#10;xvxCbzNr/1iuv70Zi4/JvI/W3i6n5ydQmab8v/zXfnUWioeiFF95Rxi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vRbxQAAAN4AAAAPAAAAAAAAAAAAAAAAAJgCAABkcnMv&#10;ZG93bnJldi54bWxQSwUGAAAAAAQABAD1AAAAigMAAAAA&#10;" filled="f" stroked="f">
                        <v:textbox inset="0,0,0,0">
                          <w:txbxContent>
                            <w:p w:rsidR="001C5812" w:rsidRPr="00E801A3" w:rsidRDefault="001C5812" w:rsidP="00D35342">
                              <w:pPr>
                                <w:rPr>
                                  <w:sz w:val="13"/>
                                </w:rPr>
                              </w:pPr>
                              <w:r w:rsidRPr="00E801A3">
                                <w:rPr>
                                  <w:rFonts w:ascii="ISOCPEUR" w:hAnsi="ISOCPEUR" w:cs="ISOCPEUR"/>
                                  <w:color w:val="000000"/>
                                  <w:sz w:val="16"/>
                                  <w:szCs w:val="28"/>
                                  <w:lang w:val="en-US"/>
                                </w:rPr>
                                <w:t>c</w:t>
                              </w:r>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IccgA&#10;AADeAAAADwAAAGRycy9kb3ducmV2LnhtbESPT0sDMRTE74LfITyhN5t1K6Vdm5ZSsFQv2r/Q22Pz&#10;3CxuXtYk7a7f3giCx2FmfsPMFr1txJV8qB0reBhmIIhLp2uuFBz2z/cTECEia2wck4JvCrCY397M&#10;sNCu4y1dd7ESCcKhQAUmxraQMpSGLIaha4mT9+G8xZikr6T22CW4bWSeZWNpsea0YLCllaHyc3ex&#10;Cvx5f1zLlXl7GX2Nlv71vesnp06pwV2/fAIRqY//4b/2RivIH/PxFH7vp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0hxyAAAAN4AAAAPAAAAAAAAAAAAAAAAAJgCAABk&#10;cnMvZG93bnJldi54bWxQSwUGAAAAAAQABAD1AAAAjQMAAAAA&#10;" path="m252,r,369l375,369,190,743,,369r129,l129,,252,xe" fillcolor="aqua" stroked="f">
                        <v:path arrowok="t" o:connecttype="custom" o:connectlocs="93709,0;93709,137271;139448,137271;70654,276402;0,137271;47970,137271;47970,0;9370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ZcUA&#10;AADeAAAADwAAAGRycy9kb3ducmV2LnhtbESPzWoCMRSF9wXfIVzBXc04SC2jUVQQ20UX1eL6Orlm&#10;Bic3YxLH8e2bRaHLw/njW6x624iOfKgdK5iMMxDEpdM1GwU/x93rO4gQkTU2jknBkwKsloOXBRba&#10;PfibukM0Io1wKFBBFWNbSBnKiiyGsWuJk3dx3mJM0hupPT7SuG1knmVv0mLN6aHClrYVldfD3Sow&#10;169b5+Vskh/3ujTnU/25OT+VGg379RxEpD7+h//aH1pBPs1nCSDhJB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e9lxQAAAN4AAAAPAAAAAAAAAAAAAAAAAJgCAABkcnMv&#10;ZG93bnJldi54bWxQSwUGAAAAAAQABAD1AAAAigMAAAAA&#10;" path="m258,13l252,6r,375l381,381r-7,-6l190,749r12,l12,375r-6,6l141,381,141,6r-6,7l258,13,258,,135,r-6,l129,6r,369l135,369,6,369r-6,l,375,190,749r,7l196,756r6,l202,749,387,375r,-6l381,369r-123,l264,375,264,6r,-6l258,r,13xe" fillcolor="black" stroked="f">
                        <v:path arrowok="t" o:connecttype="custom" o:connectlocs="95941,4836;93709,2232;93709,141735;141680,141735;139077,139503;70654,278634;75116,278634;4462,139503;2231,141735;52433,141735;52433,2232;50202,4836;95941,4836;95941,0;50202,0;47970,0;47970,2232;47970,139503;50202,137271;2231,137271;0,137271;0,139503;70654,278634;70654,281238;72885,281238;75116,281238;75116,278634;143911,139503;143911,137271;141680,137271;95941,137271;98172,139503;98172,2232;98172,0;95941,0;95941,4836"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EhccA&#10;AADeAAAADwAAAGRycy9kb3ducmV2LnhtbESPQUsDMRSE74L/ITyhN5vtUm1ZmxYRhKWgYKvQ4+vm&#10;uVl28xKS2G7/vRGEHoeZ+YZZbUY7iBOF2DlWMJsWIIgbpztuFXzuX++XIGJC1jg4JgUXirBZ396s&#10;sNLuzB902qVWZAjHChWYlHwlZWwMWYxT54mz9+2CxZRlaKUOeM5wO8iyKB6lxY7zgkFPL4aafvdj&#10;FRz7/uLnX5HeffH2sD0s62DaWqnJ3fj8BCLRmK7h/3atFZTzcjGDvzv5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txIXHAAAA3gAAAA8AAAAAAAAAAAAAAAAAmAIAAGRy&#10;cy9kb3ducmV2LnhtbFBLBQYAAAAABAAEAPUAAACMAwAAAAA=&#10;" path="m252,r,749l375,749,184,1117,,749r123,l123,381r,-240l123,,252,xe" fillcolor="aqua" stroked="f">
                        <v:path arrowok="t" o:connecttype="custom" o:connectlocs="93709,0;93709,278635;139448,278635;68422,415534;0,278635;45739,278635;45739,141735;45739,52453;45739,0;9370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GP8YA&#10;AADeAAAADwAAAGRycy9kb3ducmV2LnhtbESPT2vCQBTE7wW/w/IEb3VjsLWkboIEhB48NLbQ6yP7&#10;8odm38bsVtdv7wpCj8PM/IbZFsEM4kyT6y0rWC0TEMS11T23Cr6/9s9vIJxH1jhYJgVXclDks6ct&#10;ZtpeuKLz0bciQthlqKDzfsykdHVHBt3SjsTRa+xk0Ec5tVJPeIlwM8g0SV6lwZ7jQocjlR3Vv8c/&#10;o+AlXMvDWP3IDZ3Kz7CnRle7RqnFPOzeQXgK/j/8aH9oBek63aRwvxOv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GP8YAAADeAAAADwAAAAAAAAAAAAAAAACYAgAAZHJz&#10;L2Rvd25yZXYueG1sUEsFBgAAAAAEAAQA9QAAAIsDAAAAAA==&#10;" path="m259,12l252,6r,755l382,761r-7,-6l185,1123r12,l13,755r-6,6l136,761,136,6r-6,6l259,12,259,,130,r-7,l123,6r,749l130,749,7,749r-7,l,755r185,368l185,1130r6,l197,1130r,-7l388,755r,-6l382,749r-123,l265,755,265,6r,-6l259,r,12xe" fillcolor="black" stroked="f">
                        <v:path arrowok="t" o:connecttype="custom" o:connectlocs="96313,4464;93710,2232;93710,283099;142052,283099;139449,280867;68795,417766;73257,417766;4834,280867;2603,283099;50573,283099;50573,2232;48342,4464;96313,4464;96313,0;48342,0;45739,0;45739,2232;45739,280867;48342,278635;2603,278635;0,278635;0,280867;68795,417766;68795,420370;71026,420370;73257,420370;73257,417766;144283,280867;144283,278635;142052,278635;96313,278635;98544,280867;98544,2232;98544,0;96313,0;96313,4464"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bDcUA&#10;AADeAAAADwAAAGRycy9kb3ducmV2LnhtbESPT2sCMRTE7wW/Q3hCbzXrtqisRrEFwYvQ+uf+SJ67&#10;q8nLsom6++1NodDjMDO/YRarzllxpzbUnhWMRxkIYu1NzaWC42HzNgMRIrJB65kU9BRgtRy8LLAw&#10;/sE/dN/HUiQIhwIVVDE2hZRBV+QwjHxDnLyzbx3GJNtSmhYfCe6szLNsIh3WnBYqbOirIn3d35wC&#10;fZrh+aIn39bbz13fS1832Vap12G3noOI1MX/8F97axTkH/n0HX7vp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hsNxQAAAN4AAAAPAAAAAAAAAAAAAAAAAJgCAABkcnMv&#10;ZG93bnJldi54bWxQSwUGAAAAAAQABAD1AAAAigMAAAAA&#10;" path="m246,r,368l375,368,185,737,,368r123,l123,,246,xe" fillcolor="aqua" stroked="f">
                        <v:path arrowok="t" o:connecttype="custom" o:connectlocs="91478,0;91478,136899;139448,136899;68794,274170;0,136899;45739,136899;45739,0;91478,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sRccA&#10;AADeAAAADwAAAGRycy9kb3ducmV2LnhtbESPQUvDQBSE74L/YXmCN7sxFFvSbosoBfFmaiq9vWZf&#10;s6HZt0t2TaO/3hUKPQ4z8w2zXI+2EwP1oXWs4HGSgSCunW65UfC53TzMQYSIrLFzTAp+KMB6dXuz&#10;xEK7M3/QUMZGJAiHAhWYGH0hZagNWQwT54mTd3S9xZhk30jd4znBbSfzLHuSFltOCwY9vRiqT+W3&#10;VVDOv45lxX73vtuaQ+V/h/3mVSp1fzc+L0BEGuM1fGm/aQX5NJ9N4f9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k7EX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93710,4464;91478,2232;91478,141735;141680,141735;139449,139131;68795,276402;73257,276402;4834,139131;2231,141735;50202,141735;50202,2232;47970,4464;93710,4464;93710,0;47970,0;45739,0;45739,2232;45739,139131;47970,136899;2231,136899;0,136899;0,139131;68795,276402;68795,278634;71026,278634;73257,278634;73257,276402;144283,139131;144283,136899;141680,136899;93710,136899;95941,139131;95941,2232;95941,0;93710,0;93710,4464"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yiscA&#10;AADeAAAADwAAAGRycy9kb3ducmV2LnhtbESPT2vCQBTE70K/w/IKvemmoVqNriL+QY9WC7a3R/aZ&#10;hGbfhuxqop/eFYQeh5n5DTOZtaYUF6pdYVnBey8CQZxaXXCm4Puw7g5BOI+ssbRMCq7kYDZ96Uww&#10;0bbhL7rsfSYChF2CCnLvq0RKl+Zk0PVsRRy8k60N+iDrTOoamwA3pYyjaCANFhwWcqxokVP6tz8b&#10;BZthNf/Z2luTlavfzXF3HC0PI6/U22s7H4Pw1Pr/8LO91Qrij/iz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sorHAAAA3gAAAA8AAAAAAAAAAAAAAAAAmAIAAGRy&#10;cy9kb3ducmV2LnhtbFBLBQYAAAAABAAEAPUAAACMAwAAAAA=&#10;" filled="f" stroked="f">
                        <v:textbox inset="0,0,0,0">
                          <w:txbxContent>
                            <w:p w:rsidR="001C5812" w:rsidRPr="00E801A3" w:rsidRDefault="001C5812"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s/cgA&#10;AADeAAAADwAAAGRycy9kb3ducmV2LnhtbESPT2vCQBTE7wW/w/KE3urGUNKYZhXRFj36D2xvj+xr&#10;Esy+DdmtSfvpu0LB4zAzv2HyxWAacaXO1ZYVTCcRCOLC6ppLBafj+1MKwnlkjY1lUvBDDhbz0UOO&#10;mbY97+l68KUIEHYZKqi8bzMpXVGRQTexLXHwvmxn0AfZlVJ32Ae4aWQcRYk0WHNYqLClVUXF5fBt&#10;FGzSdvmxtb992bx9bs6782x9nHmlHsfD8hWEp8Hfw//trVYQP8cv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yz9yAAAAN4AAAAPAAAAAAAAAAAAAAAAAJgCAABk&#10;cnMvZG93bnJldi54bWxQSwUGAAAAAAQABAD1AAAAjQMAAAAA&#10;" filled="f" stroked="f">
                        <v:textbox inset="0,0,0,0">
                          <w:txbxContent>
                            <w:p w:rsidR="001C5812" w:rsidRPr="00E801A3" w:rsidRDefault="001C5812"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JZscA&#10;AADeAAAADwAAAGRycy9kb3ducmV2LnhtbESPT2vCQBTE7wW/w/IEb3VjKDWmriLaokf/FGxvj+xr&#10;Esy+DdnVRD+9Kwg9DjPzG2Y670wlLtS40rKC0TACQZxZXXKu4Pvw9ZqAcB5ZY2WZFFzJwXzWe5li&#10;qm3LO7rsfS4ChF2KCgrv61RKlxVk0A1tTRy8P9sY9EE2udQNtgFuKhlH0bs0WHJYKLCmZUHZaX82&#10;CtZJvfjZ2FubV5+/6+P2OFkdJl6pQb9bfIDw1Pn/8LO90Qrit3g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WbHAAAA3gAAAA8AAAAAAAAAAAAAAAAAmAIAAGRy&#10;cy9kb3ducmV2LnhtbFBLBQYAAAAABAAEAPUAAACMAwAAAAA=&#10;" filled="f" stroked="f">
                        <v:textbox inset="0,0,0,0">
                          <w:txbxContent>
                            <w:p w:rsidR="001C5812" w:rsidRPr="00E801A3" w:rsidRDefault="001C5812"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dFMMA&#10;AADeAAAADwAAAGRycy9kb3ducmV2LnhtbERPy4rCMBTdC/5DuMLsNLXIjFajiDro0heou0tzbYvN&#10;TWkytjNfbxYDLg/nPVu0phRPql1hWcFwEIEgTq0uOFNwPn33xyCcR9ZYWiYFv+RgMe92Zpho2/CB&#10;nkefiRDCLkEFufdVIqVLczLoBrYiDtzd1gZ9gHUmdY1NCDeljKPoUxosODTkWNEqp/Rx/DEKtuNq&#10;ed3ZvyYrN7ftZX+ZrE8Tr9RHr11OQXhq/Vv8795pBfEo/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wdFMMAAADeAAAADwAAAAAAAAAAAAAAAACYAgAAZHJzL2Rv&#10;d25yZXYueG1sUEsFBgAAAAAEAAQA9QAAAIgDAAAAAA==&#10;" filled="f" stroked="f">
                        <v:textbox inset="0,0,0,0">
                          <w:txbxContent>
                            <w:p w:rsidR="001C5812" w:rsidRPr="00E801A3" w:rsidRDefault="001C5812"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4j8cA&#10;AADeAAAADwAAAGRycy9kb3ducmV2LnhtbESPQWvCQBSE7wX/w/IEb3VjkNZEVxFb0WOrgnp7ZJ9J&#10;MPs2ZFeT+uvdQqHHYWa+YWaLzlTiTo0rLSsYDSMQxJnVJecKDvv16wSE88gaK8uk4IccLOa9lxmm&#10;2rb8Tfedz0WAsEtRQeF9nUrpsoIMuqGtiYN3sY1BH2STS91gG+CmknEUvUmDJYeFAmtaFZRddzej&#10;YDOpl6etfbR59XneHL+Oycc+8UoN+t1yCsJT5//Df+2tVhCP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AuI/HAAAA3gAAAA8AAAAAAAAAAAAAAAAAmAIAAGRy&#10;cy9kb3ducmV2LnhtbFBLBQYAAAAABAAEAPUAAACMAwAAAAA=&#10;" filled="f" stroked="f">
                        <v:textbox inset="0,0,0,0">
                          <w:txbxContent>
                            <w:p w:rsidR="001C5812" w:rsidRPr="00E801A3" w:rsidRDefault="001C5812"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hNcUA&#10;AADeAAAADwAAAGRycy9kb3ducmV2LnhtbESPy4rCMBSG98K8QzgDs9PUMkitRpEZB116A3V3aI5t&#10;sTkpTbQdn94sBJc//41vOu9MJe7UuNKyguEgAkGcWV1yruCw/+snIJxH1lhZJgX/5GA+++hNMdW2&#10;5S3ddz4XYYRdigoK7+tUSpcVZNANbE0cvIttDPogm1zqBtswbioZR9FIGiw5PBRY009B2XV3MwpW&#10;Sb04re2jzavleXXcHMe/+7F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2E1xQAAAN4AAAAPAAAAAAAAAAAAAAAAAJgCAABkcnMv&#10;ZG93bnJldi54bWxQSwUGAAAAAAQABAD1AAAAigMAAAAA&#10;" filled="f" stroked="f">
                        <v:textbox inset="0,0,0,0">
                          <w:txbxContent>
                            <w:p w:rsidR="001C5812" w:rsidRPr="00E801A3" w:rsidRDefault="001C5812"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Er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j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jxK7HAAAA3gAAAA8AAAAAAAAAAAAAAAAAmAIAAGRy&#10;cy9kb3ducmV2LnhtbFBLBQYAAAAABAAEAPUAAACMAwAAAAA=&#10;" filled="f" stroked="f">
                        <v:textbox inset="0,0,0,0">
                          <w:txbxContent>
                            <w:p w:rsidR="001C5812" w:rsidRPr="00E801A3" w:rsidRDefault="001C5812"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a2ccA&#10;AADeAAAADwAAAGRycy9kb3ducmV2LnhtbESPQWvCQBSE7wX/w/KE3urGUEqM2Yhoix5bFdTbI/tM&#10;gtm3Ibs1aX99tyB4HGbmGyZbDKYRN+pcbVnBdBKBIC6srrlUcNh/vCQgnEfW2FgmBT/kYJGPnjJM&#10;te35i247X4oAYZeigsr7NpXSFRUZdBPbEgfvYjuDPsiulLrDPsBNI+MoepMGaw4LFba0qqi47r6N&#10;gk3SLk9b+9uXzft5c/w8ztb7mVfqeTws5yA8Df4Rvre3WkH8Gi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xWtnHAAAA3gAAAA8AAAAAAAAAAAAAAAAAmAIAAGRy&#10;cy9kb3ducmV2LnhtbFBLBQYAAAAABAAEAPUAAACMAwAAAAA=&#10;" filled="f" stroked="f">
                        <v:textbox inset="0,0,0,0">
                          <w:txbxContent>
                            <w:p w:rsidR="001C5812" w:rsidRPr="00E801A3" w:rsidRDefault="001C5812"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USnckAAADeAAAADwAAAGRycy9kb3ducmV2LnhtbESPQWsCMRSE70L/Q3iF3jTbbbGyNYpU&#10;LKVQi7YeentuXncXNy9LEt34701B6HGYmW+Y6TyaVpzI+caygvtRBoK4tLrhSsH312o4AeEDssbW&#10;Mik4k4f57GYwxULbnjd02oZKJAj7AhXUIXSFlL6syaAf2Y44eb/WGQxJukpqh32Cm1bmWTaWBhtO&#10;CzV29FJTedgejYLN+on37vUYD3Hff3z+7Kr33XKh1N1tXDyDCBTDf/jaftMK8sd88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rVEp3JAAAA3gAAAA8AAAAA&#10;AAAAAAAAAAAAoQIAAGRycy9kb3ducmV2LnhtbFBLBQYAAAAABAAEAPkAAACXAw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yK6cgAAADeAAAADwAAAGRycy9kb3ducmV2LnhtbESPQWsCMRSE74L/IbyCN812kVa2RhFL&#10;pRRaUeuht+fmdXdx87Ik0U3/fVMoeBxm5htmvoymFVdyvrGs4H6SgSAurW64UvB5eBnPQPiArLG1&#10;TAp+yMNyMRzMsdC25x1d96ESCcK+QAV1CF0hpS9rMugntiNO3rd1BkOSrpLaYZ/gppV5lj1Igw2n&#10;hRo7WtdUnvcXo2D38cgnt7nEczz179uvY/V2fF4pNbqLqycQgWK4hf/br1pBPs1nU/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yK6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AvcskAAADeAAAADwAAAGRycy9kb3ducmV2LnhtbESPQWsCMRSE70L/Q3iF3jTbpbWyNYpU&#10;LKVQi7YeentuXncXNy9LEt34701B6HGYmW+Y6TyaVpzI+caygvtRBoK4tLrhSsH312o4AeEDssbW&#10;Mik4k4f57GYwxULbnjd02oZKJAj7AhXUIXSFlL6syaAf2Y44eb/WGQxJukpqh32Cm1bmWTaWBhtO&#10;CzV29FJTedgejYLN+on37vUYD3Hff3z+7Kr33XKh1N1tXDyDCBTDf/jaftMK8od88gh/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wL3LJAAAA3gAAAA8AAAAA&#10;AAAAAAAAAAAAoQIAAGRycy9kb3ducmV2LnhtbFBLBQYAAAAABAAEAPkAAACXAw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8rYsYAAADeAAAADwAAAGRycy9kb3ducmV2LnhtbESPQWvCQBSE74L/YXmF3nRjqDFNXUXE&#10;YntTq9DjI/uaLGbfhuxW47/vFgSPw8x8w8yXvW3EhTpvHCuYjBMQxKXThisFx6/3UQ7CB2SNjWNS&#10;cCMPy8VwMMdCuyvv6XIIlYgQ9gUqqENoCyl9WZNFP3YtcfR+XGcxRNlVUnd4jXDbyDRJMmnRcFyo&#10;saV1TeX58GsVmF22nX7OTq8nudmGyXd+zo09KvX81K/eQATqwyN8b39oBelLmmfwfyd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fK2L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OzMcA&#10;AADeAAAADwAAAGRycy9kb3ducmV2LnhtbESPQUvDQBSE7wX/w/IEb+3GoLWk2ZQgCLaCYBTPj+xr&#10;Es2+TXc3afTXu4LgcZiZb5h8N5teTOR8Z1nB9SoBQVxb3XGj4O31YbkB4QOyxt4yKfgiD7viYpFj&#10;pu2ZX2iqQiMihH2GCtoQhkxKX7dk0K/sQBy9o3UGQ5SukdrhOcJNL9MkWUuDHceFFge6b6n+rEaj&#10;YDo9fxzq8uSNq76fyvd+3N+uR6WuLudyCyLQHP7Df+1HrSC9STd38HsnX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DszHAAAA3gAAAA8AAAAAAAAAAAAAAAAAmAIAAGRy&#10;cy9kb3ducmV2LnhtbFBLBQYAAAAABAAEAPUAAACMAwAAAAA=&#10;" path="m,l56,111,111,,56,56,,xe" fillcolor="black" strokeweight="0">
                        <v:path arrowok="t" o:connecttype="custom" o:connectlocs="0,0;20824,41293;41277,0;20824,2083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6sUA&#10;AADeAAAADwAAAGRycy9kb3ducmV2LnhtbERPz2vCMBS+D/wfwhN2m+nKGFKN4obihoxp9eLt2Tzb&#10;suYlJJnW/fXLYbDjx/d7Ou9NJy7kQ2tZweMoA0FcWd1yreCwXz2MQYSIrLGzTApuFGA+G9xNsdD2&#10;yju6lLEWKYRDgQqaGF0hZagaMhhG1hEn7my9wZigr6X2eE3hppN5lj1Lgy2nhgYdvTZUfZXfRsE2&#10;W69/Ppx/OZ2Pnxsv7fuyL51S98N+MQERqY//4j/3m1aQP+X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3qxQAAAN4AAAAPAAAAAAAAAAAAAAAAAJgCAABkcnMv&#10;ZG93bnJldi54bWxQSwUGAAAAAAQABAD1AAAAigMAAAAA&#10;" path="m,117l56,r55,117l56,62,,117xe" fillcolor="black" strokeweight="0">
                        <v:path arrowok="t" o:connecttype="custom" o:connectlocs="0,43525;20824,0;41277,43525;20824,23065;0,43525"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ld8kAAADeAAAADwAAAGRycy9kb3ducmV2LnhtbESPQWsCMRSE70L/Q3iF3jTbpVS7NYpU&#10;LKVQi7YeentuXncXNy9LEt34701B6HGYmW+Y6TyaVpzI+caygvtRBoK4tLrhSsH312o4AeEDssbW&#10;Mik4k4f57GYwxULbnjd02oZKJAj7AhXUIXSFlL6syaAf2Y44eb/WGQxJukpqh32Cm1bmWfYoDTac&#10;Fmrs6KWm8rA9GgWb9Zj37vUYD3Hff3z+7Kr33XKh1N1tXDyDCBTDf/jaftMK8od88gR/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s9JXfJAAAA3gAAAA8AAAAA&#10;AAAAAAAAAAAAoQIAAGRycy9kb3ducmV2LnhtbFBLBQYAAAAABAAEAPkAAACXAw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4aN8cAAADeAAAADwAAAGRycy9kb3ducmV2LnhtbESPy2oCMRSG94W+QziCu5pxkLZOjSIt&#10;FSnU4m3h7jg5nRmcnAxJdNK3bxaFLn/+G99sEU0rbuR8Y1nBeJSBIC6tbrhScNi/PzyD8AFZY2uZ&#10;FPyQh8X8/m6GhbY9b+m2C5VII+wLVFCH0BVS+rImg35kO+LkfVtnMCTpKqkd9mnctDLPskdpsOH0&#10;UGNHrzWVl93VKNhunvjsVtd4ief+8+t0rD6Ob0ulhoO4fAERKIb/8F97rRXkk3yaABJOQ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3ho3xwAAAN4AAAAPAAAAAAAA&#10;AAAAAAAAAKECAABkcnMvZG93bnJldi54bWxQSwUGAAAAAAQABAD5AAAAlQM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K/rMkAAADeAAAADwAAAGRycy9kb3ducmV2LnhtbESPQWsCMRSE74X+h/AK3mrWRWy7NYq0&#10;KCLUoq2H3p6b193FzcuSRDf++6ZQ6HGYmW+Y6TyaVlzI+caygtEwA0FcWt1wpeDzY3n/CMIHZI2t&#10;ZVJwJQ/z2e3NFAtte97RZR8qkSDsC1RQh9AVUvqyJoN+aDvi5H1bZzAk6SqpHfYJblqZZ9lEGmw4&#10;LdTY0UtN5Wl/Ngp22wc+utU5nuKxf3v/OlSbw+tCqcFdXDyDCBTDf/ivvdYK8nH+NIL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CSv6z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7vMYAAADeAAAADwAAAGRycy9kb3ducmV2LnhtbESPT2vCQBTE7wW/w/IEb3VjsBqjq0ip&#10;aG+tf8DjI/tMFrNvQ3bV9Nu7hUKPw8z8hlmsOluLO7XeOFYwGiYgiAunDZcKjofNawbCB2SNtWNS&#10;8EMeVsveywJz7R78Tfd9KEWEsM9RQRVCk0vpi4os+qFriKN3ca3FEGVbSt3iI8JtLdMkmUiLhuNC&#10;hQ29V1Rc9zerwHxNtm+f09PsJD+2YXTOrpmxR6UG/W49BxGoC//hv/ZOK0jH6Sy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9u7z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kf8UA&#10;AADeAAAADwAAAGRycy9kb3ducmV2LnhtbESPT2sCMRTE7wW/Q3hCL0Wzf4roahQRCtJbrYd6e2ye&#10;m8XNy5JEXb+9KRR6HGbmN8xqM9hO3MiH1rGCfJqBIK6dbrlRcPz+mMxBhIissXNMCh4UYLMevayw&#10;0u7OX3Q7xEYkCIcKFZgY+0rKUBuyGKauJ07e2XmLMUnfSO3xnuC2k0WWzaTFltOCwZ52hurL4WoV&#10;XMtt4U/5/hhKQ58zb3/8W+6Ueh0P2yWISEP8D/+191pB8V4sSvi9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aR/xQAAAN4AAAAPAAAAAAAAAAAAAAAAAJgCAABkcnMv&#10;ZG93bnJldi54bWxQSwUGAAAAAAQABAD1AAAAigMAAAAA&#10;" path="m,l61,111,116,,61,56,,xe" fillcolor="black" strokeweight="0">
                        <v:path arrowok="t" o:connecttype="custom" o:connectlocs="0,0;22684,41293;43136,0;22684,2083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b8cA&#10;AADeAAAADwAAAGRycy9kb3ducmV2LnhtbESPzWvCQBTE7wX/h+UVeim6MY1WU1exQsGDB7+g10f2&#10;5YNk34bsNsb/3i0UehxmfjPMajOYRvTUucqygukkAkGcWV1xoeB6+RovQDiPrLGxTAru5GCzHj2t&#10;MNX2xifqz74QoYRdigpK79tUSpeVZNBNbEscvNx2Bn2QXSF1h7dQbhoZR9FcGqw4LJTY0q6krD7/&#10;GAWx3ic4fT/Wb/33oZGv+efOzU5KvTwP2w8Qngb/H/6j9zpwSbxM4PdOu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khG/HAAAA3gAAAA8AAAAAAAAAAAAAAAAAmAIAAGRy&#10;cy9kb3ducmV2LnhtbFBLBQYAAAAABAAEAPUAAACMAwAAAAA=&#10;" path="m,116l61,r55,116l61,55,,116xe" fillcolor="black" strokeweight="0">
                        <v:path arrowok="t" o:connecttype="custom" o:connectlocs="0,43153;22684,0;43136,43153;22684,20460;0,43153"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5r8kAAADeAAAADwAAAGRycy9kb3ducmV2LnhtbESPQUsDMRSE7wX/Q3iCtzbbRa2uTUtp&#10;UURopdUevL1uXneXbl6WJO3Gf28EweMwM98w03k0rbiQ841lBeNRBoK4tLrhSsHnx/PwAYQPyBpb&#10;y6TgmzzMZ1eDKRba9rylyy5UIkHYF6igDqErpPRlTQb9yHbEyTtaZzAk6SqpHfYJblqZZ9m9NNhw&#10;Wqixo2VN5Wl3Ngq2mwkf3Ms5nuKhX79/7au3/Wqh1M11XDyBCBTDf/iv/aoV5Lf54x383klX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ua/JAAAA3gAAAA8AAAAA&#10;AAAAAAAAAAAAoQIAAGRycy9kb3ducmV2LnhtbFBLBQYAAAAABAAEAPkAAACXAw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n2MkAAADeAAAADwAAAGRycy9kb3ducmV2LnhtbESPQWsCMRSE7wX/Q3hCbzXrUmy7GkUs&#10;LUWoRVsPvT03z93FzcuSRDf++6ZQ6HGYmW+Y2SKaVlzI+caygvEoA0FcWt1wpeDr8+XuEYQPyBpb&#10;y6TgSh4W88HNDAtte97SZRcqkSDsC1RQh9AVUvqyJoN+ZDvi5B2tMxiSdJXUDvsEN63Ms2wiDTac&#10;FmrsaFVTedqdjYLt5oEP7vUcT/HQv39876v1/nmp1O0wLqcgAsXwH/5rv2kF+X3+NIHfO+kKyP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7J9j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eCQ8kAAADeAAAADwAAAGRycy9kb3ducmV2LnhtbESPQWsCMRSE74X+h/AK3mq2i1S7NYq0&#10;VKRQRVsPvT03r7uLm5cliW7896ZQ6HGYmW+Y6TyaVpzJ+caygodhBoK4tLrhSsHX59v9BIQPyBpb&#10;y6TgQh7ms9ubKRba9ryl8y5UIkHYF6igDqErpPRlTQb90HbEyfuxzmBI0lVSO+wT3LQyz7JHabDh&#10;tFBjRy81lcfdySjYrsd8cMtTPMZD/7H53lfv+9eFUoO7uHgGESiG//Bfe6UV5KP8aQy/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A3gkPJAAAA3gAAAA8AAAAA&#10;AAAAAAAAAAAAoQIAAGRycy9kb3ducmV2LnhtbFBLBQYAAAAABAAEAPkAAACXAw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WMVsQAAADeAAAADwAAAGRycy9kb3ducmV2LnhtbERPy2rCQBTdF/oPwy10VycGtTE6BhHF&#10;dmd9gMtL5poMZu6EzDSmf99ZFLo8nPeyGGwjeuq8caxgPEpAEJdOG64UnE+7twyED8gaG8ek4Ic8&#10;FKvnpyXm2j34i/pjqEQMYZ+jgjqENpfSlzVZ9CPXEkfu5jqLIcKukrrDRwy3jUyTZCYtGo4NNba0&#10;qam8H7+tAnOY7aef75f5RW73YXzN7pmxZ6VeX4b1AkSgIfyL/9wfWkE6Sedxb7wTr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YxWxAAAAN4AAAAPAAAAAAAAAAAA&#10;AAAAAKECAABkcnMvZG93bnJldi54bWxQSwUGAAAAAAQABAD5AAAAkgM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LosYA&#10;AADeAAAADwAAAGRycy9kb3ducmV2LnhtbESPQYvCMBSE78L+h/AWvGm6RUS7RnEXFvQgaBXc47N5&#10;tsXmpTRRq7/eCILHYWa+YSaz1lTiQo0rLSv46kcgiDOrS84V7LZ/vREI55E1VpZJwY0czKYfnQkm&#10;2l55Q5fU5yJA2CWooPC+TqR0WUEGXd/WxME72sagD7LJpW7wGuCmknEUDaXBksNCgTX9FpSd0rNR&#10;UJq5X8uY9/fV/89+kS/Tw/B4U6r72c6/QXhq/Tv8ai+0gngQj8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1LosYAAADeAAAADwAAAAAAAAAAAAAAAACYAgAAZHJz&#10;L2Rvd25yZXYueG1sUEsFBgAAAAAEAAQA9QAAAIsDAAAAAA==&#10;" path="m,l56,111,117,,56,56,,xe" fillcolor="black" strokeweight="0">
                        <v:path arrowok="t" o:connecttype="custom" o:connectlocs="0,0;20824,41293;43508,0;20824,2083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S8S8MA&#10;AADeAAAADwAAAGRycy9kb3ducmV2LnhtbESPy4rCMBSG9wO+QzjC7MbECyLVKCII46Iwdsb9oTm2&#10;weakNBlb5+knC8Hlz3/j2+wG14g7dcF61jCdKBDEpTeWKw0/38ePFYgQkQ02nknDgwLstqO3DWbG&#10;93ymexErkUY4ZKihjrHNpAxlTQ7DxLfEybv6zmFMsquk6bBP466RM6WW0qHl9FBjS4eaylvx6zQs&#10;rM0PRF+q4uLy1576vA+PXOv38bBfg4g0xFf42f40GmaLuUoACSeh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S8S8MAAADeAAAADwAAAAAAAAAAAAAAAACYAgAAZHJzL2Rv&#10;d25yZXYueG1sUEsFBgAAAAAEAAQA9QAAAIgDAAAAAA==&#10;" path="m,117l56,r61,117l56,55,,117xe" fillcolor="black" strokeweight="0">
                        <v:path arrowok="t" o:connecttype="custom" o:connectlocs="0,43525;20824,0;43508,43525;20824,20460;0,43525"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0cYAAADeAAAADwAAAGRycy9kb3ducmV2LnhtbESPQWvCQBSE70L/w/IKvekmtrUxuoqI&#10;xXprrYLHR/aZLGbfhuyq8d+7hYLHYWa+YabzztbiQq03jhWkgwQEceG04VLB7vezn4HwAVlj7ZgU&#10;3MjDfPbUm2Ku3ZV/6LINpYgQ9jkqqEJocil9UZFFP3ANcfSOrrUYomxLqVu8Rrit5TBJRtKi4bhQ&#10;YUPLiorT9mwVmO/R+n3zsR/v5Wod0kN2yozdKfXy3C0mIAJ14RH+b39pBcO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Ev9H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YhpsYAAADeAAAADwAAAGRycy9kb3ducmV2LnhtbESPQWvCQBSE70L/w/IKvenGtLUxuoqI&#10;xXprrYLHR/aZLGbfhuyq8d+7hYLHYWa+YabzztbiQq03jhUMBwkI4sJpw6WC3e9nPwPhA7LG2jEp&#10;uJGH+eypN8Vcuyv/0GUbShEh7HNUUIXQ5FL6oiKLfuAa4ugdXWsxRNmWUrd4jXBbyzRJRtKi4bhQ&#10;YUPLiorT9mwVmO/R+n3zsR/v5WodhofslBm7U+rluVtMQATqwiP83/7SCtK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WIabGAAAA3gAAAA8AAAAAAAAA&#10;AAAAAAAAoQIAAGRycy9kb3ducmV2LnhtbFBLBQYAAAAABAAEAPkAAACUAwAAAAA=&#10;" strokeweight="0"/>
                      <w10:anchorlock/>
                    </v:group>
                  </w:pict>
                </mc:Fallback>
              </mc:AlternateContent>
            </w:r>
          </w:p>
        </w:tc>
        <w:tc>
          <w:tcPr>
            <w:tcW w:w="6694" w:type="dxa"/>
          </w:tcPr>
          <w:p w:rsidR="00D35342" w:rsidRPr="00125132" w:rsidRDefault="00D35342" w:rsidP="00084B79">
            <w:r w:rsidRPr="00125132">
              <w:t>L'essai consiste à imprimer en deux temps, un pénétrateur normalisé (cône ou bille) et à mesurer deux profondeurs de l'empreinte.</w:t>
            </w:r>
          </w:p>
          <w:p w:rsidR="00D35342" w:rsidRPr="00125132" w:rsidRDefault="00D35342" w:rsidP="00C06FE9">
            <w:pPr>
              <w:pStyle w:val="Paragraphedeliste"/>
              <w:numPr>
                <w:ilvl w:val="0"/>
                <w:numId w:val="20"/>
              </w:numPr>
            </w:pPr>
            <w:r w:rsidRPr="00125132">
              <w:t>On applique une précharge FO qui entraîne une pénétration a qui sert d'origine.</w:t>
            </w:r>
          </w:p>
          <w:p w:rsidR="00D35342" w:rsidRPr="00125132" w:rsidRDefault="00D35342" w:rsidP="00C06FE9">
            <w:pPr>
              <w:pStyle w:val="Paragraphedeliste"/>
              <w:numPr>
                <w:ilvl w:val="0"/>
                <w:numId w:val="20"/>
              </w:numPr>
            </w:pPr>
            <w:r w:rsidRPr="00125132">
              <w:t>On applique ensuite progressivement une surcharge F1 qui entraîne une pénétration totale b.</w:t>
            </w:r>
          </w:p>
          <w:p w:rsidR="00D35342" w:rsidRPr="00125132" w:rsidRDefault="00D35342" w:rsidP="00C06FE9">
            <w:pPr>
              <w:pStyle w:val="Paragraphedeliste"/>
              <w:numPr>
                <w:ilvl w:val="0"/>
                <w:numId w:val="20"/>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C06FE9">
            <w:pPr>
              <w:pStyle w:val="Paragraphedeliste"/>
              <w:numPr>
                <w:ilvl w:val="0"/>
                <w:numId w:val="20"/>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t>Il existe l'essai au cône de diamant (Rockwell C) Le pénétrateur est conique d'angle au sommet 120°, FO = 10 daN, F1 = 140 daN.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32" type="#_x0000_t75" style="width:57pt;height:31.5pt" o:ole="">
            <v:imagedata r:id="rId39" o:title=""/>
          </v:shape>
          <o:OLEObject Type="Embed" ProgID="Equation.DSMT4" ShapeID="_x0000_i1032" DrawAspect="Content" ObjectID="_1488112373" r:id="rId40"/>
        </w:object>
      </w:r>
      <w:r w:rsidRPr="00125132">
        <w:t xml:space="preserve">            où e est en mm</w:t>
      </w:r>
    </w:p>
    <w:p w:rsidR="00D35342" w:rsidRPr="00125132" w:rsidRDefault="00D35342" w:rsidP="00D35342"/>
    <w:p w:rsidR="00D35342" w:rsidRPr="00125132" w:rsidRDefault="00D35342" w:rsidP="00D35342">
      <w:r w:rsidRPr="00125132">
        <w:t>Il existe l'essai à la bille (Rockwell B) Le pénétrateur est une bille de diamètre 1,5875 mm, FO = 10 daN, F1 = 90 daN.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 HRB = </w:t>
      </w:r>
      <w:r w:rsidRPr="00125132">
        <w:object w:dxaOrig="1160" w:dyaOrig="580">
          <v:shape id="_x0000_i1033" type="#_x0000_t75" style="width:58.5pt;height:29.25pt" o:ole="">
            <v:imagedata r:id="rId41" o:title=""/>
          </v:shape>
          <o:OLEObject Type="Embed" ProgID="Equation.DSMT4" ShapeID="_x0000_i1033" DrawAspect="Content" ObjectID="_1488112374" r:id="rId42"/>
        </w:object>
      </w:r>
      <w:r w:rsidRPr="00125132">
        <w:t xml:space="preserve">           où e est en mm</w:t>
      </w:r>
    </w:p>
    <w:p w:rsidR="00D35342" w:rsidRPr="00125132" w:rsidRDefault="00D35342" w:rsidP="00D35342"/>
    <w:p w:rsidR="00D35342" w:rsidRPr="00125132" w:rsidRDefault="00D35342" w:rsidP="00403611">
      <w:pPr>
        <w:pStyle w:val="Titre4"/>
      </w:pPr>
      <w:bookmarkStart w:id="28" w:name="_Toc414370395"/>
      <w:r w:rsidRPr="00125132">
        <w:lastRenderedPageBreak/>
        <w:t>Validité des méthodes d'essais</w:t>
      </w:r>
      <w:bookmarkEnd w:id="28"/>
    </w:p>
    <w:p w:rsidR="00D35342" w:rsidRPr="00125132" w:rsidRDefault="00185AC8" w:rsidP="00C06FE9">
      <w:pPr>
        <w:numPr>
          <w:ilvl w:val="0"/>
          <w:numId w:val="21"/>
        </w:numPr>
        <w:overflowPunct w:val="0"/>
        <w:autoSpaceDE w:val="0"/>
        <w:autoSpaceDN w:val="0"/>
        <w:adjustRightInd w:val="0"/>
        <w:textAlignment w:val="baseline"/>
      </w:pPr>
      <w:r>
        <w:t>HB : métaux tendres</w:t>
      </w:r>
      <w:r w:rsidR="00D35342" w:rsidRPr="00125132">
        <w:t xml:space="preserve"> HB &lt; 400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HV : méthode universelle (métaux tendres et durs) </w:t>
      </w:r>
    </w:p>
    <w:p w:rsidR="00D35342" w:rsidRPr="00125132" w:rsidRDefault="00185AC8" w:rsidP="00C06FE9">
      <w:pPr>
        <w:numPr>
          <w:ilvl w:val="0"/>
          <w:numId w:val="21"/>
        </w:numPr>
        <w:overflowPunct w:val="0"/>
        <w:autoSpaceDE w:val="0"/>
        <w:autoSpaceDN w:val="0"/>
        <w:adjustRightInd w:val="0"/>
        <w:textAlignment w:val="baseline"/>
      </w:pPr>
      <w:r>
        <w:t>HRC : métaux durs</w:t>
      </w:r>
      <w:r w:rsidR="00D35342" w:rsidRPr="00125132">
        <w:t xml:space="preserve"> 20 &lt; HRC &lt; 80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HRB : métaux tendres   40 &lt; HRB &lt; 100 </w:t>
      </w:r>
    </w:p>
    <w:p w:rsidR="00D35342" w:rsidRDefault="00D35342" w:rsidP="00D35342"/>
    <w:p w:rsidR="00320600" w:rsidRDefault="00320600" w:rsidP="0032060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320600" w:rsidRPr="009D41C3" w:rsidTr="00320600">
        <w:trPr>
          <w:trHeight w:val="391"/>
        </w:trPr>
        <w:tc>
          <w:tcPr>
            <w:tcW w:w="10364" w:type="dxa"/>
            <w:shd w:val="clear" w:color="auto" w:fill="C6D9F1" w:themeFill="text2" w:themeFillTint="33"/>
          </w:tcPr>
          <w:p w:rsidR="00320600" w:rsidRPr="009D41C3" w:rsidRDefault="00320600" w:rsidP="00320600">
            <w:r w:rsidRPr="00320600">
              <w:rPr>
                <w:i/>
                <w:lang w:eastAsia="fr-FR"/>
              </w:rPr>
              <w:t>Remarque</w:t>
            </w:r>
            <w:r>
              <w:rPr>
                <w:i/>
                <w:lang w:eastAsia="fr-FR"/>
              </w:rPr>
              <w:t xml:space="preserve"> : </w:t>
            </w:r>
            <w:r>
              <w:t>s</w:t>
            </w:r>
            <w:r w:rsidRPr="00125132">
              <w:t>eul le principe de l'essai de dureté est à retenir ainsi que ce que l'on mesure (dimension ou profondeur de l'empreinte). Retenez aussi les noms : Brinell, Vickers, Rockwell et les symboles associés : HB, HV, HRC ou HRB.</w:t>
            </w:r>
          </w:p>
        </w:tc>
      </w:tr>
    </w:tbl>
    <w:p w:rsidR="00320600" w:rsidRDefault="00320600" w:rsidP="00320600"/>
    <w:p w:rsidR="00D35342" w:rsidRPr="00125132" w:rsidRDefault="00D35342" w:rsidP="00403611">
      <w:pPr>
        <w:pStyle w:val="Titre3"/>
      </w:pPr>
      <w:bookmarkStart w:id="29" w:name="_Toc382341744"/>
      <w:bookmarkStart w:id="30" w:name="_Toc414370396"/>
      <w:r w:rsidRPr="00125132">
        <w:t>Essai de résilience</w:t>
      </w:r>
      <w:bookmarkEnd w:id="29"/>
      <w:bookmarkEnd w:id="30"/>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14:anchorId="3EEC8F96" wp14:editId="144D4756">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43"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rPr>
          <w:noProof/>
          <w:lang w:eastAsia="fr-FR"/>
        </w:rPr>
        <w:drawing>
          <wp:inline distT="0" distB="0" distL="0" distR="0" wp14:anchorId="73B6598C" wp14:editId="35964F9D">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44"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firstRow="1" w:lastRow="1" w:firstColumn="1" w:lastColumn="1" w:noHBand="0" w:noVBand="0"/>
      </w:tblPr>
      <w:tblGrid>
        <w:gridCol w:w="4976"/>
        <w:gridCol w:w="5016"/>
      </w:tblGrid>
      <w:tr w:rsidR="00D35342" w:rsidRPr="00125132" w:rsidTr="00403611">
        <w:tc>
          <w:tcPr>
            <w:tcW w:w="4976" w:type="dxa"/>
            <w:vAlign w:val="center"/>
          </w:tcPr>
          <w:p w:rsidR="00D35342" w:rsidRPr="00125132" w:rsidRDefault="00D35342" w:rsidP="00084B79">
            <w:pPr>
              <w:jc w:val="center"/>
            </w:pPr>
            <w:r>
              <w:rPr>
                <w:noProof/>
                <w:lang w:eastAsia="fr-FR"/>
              </w:rPr>
              <mc:AlternateContent>
                <mc:Choice Requires="wpc">
                  <w:drawing>
                    <wp:inline distT="0" distB="0" distL="0" distR="0" wp14:anchorId="62790855" wp14:editId="58419DF6">
                      <wp:extent cx="3016885" cy="3937000"/>
                      <wp:effectExtent l="5715" t="12065" r="0" b="3810"/>
                      <wp:docPr id="23708" name="Zone de dessin 237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536" name="Freeform 193"/>
                              <wps:cNvSpPr>
                                <a:spLocks/>
                              </wps:cNvSpPr>
                              <wps:spPr bwMode="auto">
                                <a:xfrm>
                                  <a:off x="879475" y="3118485"/>
                                  <a:ext cx="114935" cy="90170"/>
                                </a:xfrm>
                                <a:custGeom>
                                  <a:avLst/>
                                  <a:gdLst>
                                    <a:gd name="T0" fmla="*/ 142 w 181"/>
                                    <a:gd name="T1" fmla="*/ 0 h 142"/>
                                    <a:gd name="T2" fmla="*/ 142 w 181"/>
                                    <a:gd name="T3" fmla="*/ 4 h 142"/>
                                    <a:gd name="T4" fmla="*/ 131 w 181"/>
                                    <a:gd name="T5" fmla="*/ 4 h 142"/>
                                    <a:gd name="T6" fmla="*/ 127 w 181"/>
                                    <a:gd name="T7" fmla="*/ 15 h 142"/>
                                    <a:gd name="T8" fmla="*/ 116 w 181"/>
                                    <a:gd name="T9" fmla="*/ 23 h 142"/>
                                    <a:gd name="T10" fmla="*/ 116 w 181"/>
                                    <a:gd name="T11" fmla="*/ 31 h 142"/>
                                    <a:gd name="T12" fmla="*/ 100 w 181"/>
                                    <a:gd name="T13" fmla="*/ 38 h 142"/>
                                    <a:gd name="T14" fmla="*/ 100 w 181"/>
                                    <a:gd name="T15" fmla="*/ 42 h 142"/>
                                    <a:gd name="T16" fmla="*/ 89 w 181"/>
                                    <a:gd name="T17" fmla="*/ 42 h 142"/>
                                    <a:gd name="T18" fmla="*/ 89 w 181"/>
                                    <a:gd name="T19" fmla="*/ 46 h 142"/>
                                    <a:gd name="T20" fmla="*/ 70 w 181"/>
                                    <a:gd name="T21" fmla="*/ 46 h 142"/>
                                    <a:gd name="T22" fmla="*/ 70 w 181"/>
                                    <a:gd name="T23" fmla="*/ 50 h 142"/>
                                    <a:gd name="T24" fmla="*/ 47 w 181"/>
                                    <a:gd name="T25" fmla="*/ 50 h 142"/>
                                    <a:gd name="T26" fmla="*/ 47 w 181"/>
                                    <a:gd name="T27" fmla="*/ 54 h 142"/>
                                    <a:gd name="T28" fmla="*/ 27 w 181"/>
                                    <a:gd name="T29" fmla="*/ 54 h 142"/>
                                    <a:gd name="T30" fmla="*/ 27 w 181"/>
                                    <a:gd name="T31" fmla="*/ 57 h 142"/>
                                    <a:gd name="T32" fmla="*/ 20 w 181"/>
                                    <a:gd name="T33" fmla="*/ 57 h 142"/>
                                    <a:gd name="T34" fmla="*/ 20 w 181"/>
                                    <a:gd name="T35" fmla="*/ 61 h 142"/>
                                    <a:gd name="T36" fmla="*/ 0 w 181"/>
                                    <a:gd name="T37" fmla="*/ 77 h 142"/>
                                    <a:gd name="T38" fmla="*/ 0 w 181"/>
                                    <a:gd name="T39" fmla="*/ 104 h 142"/>
                                    <a:gd name="T40" fmla="*/ 16 w 181"/>
                                    <a:gd name="T41" fmla="*/ 104 h 142"/>
                                    <a:gd name="T42" fmla="*/ 16 w 181"/>
                                    <a:gd name="T43" fmla="*/ 107 h 142"/>
                                    <a:gd name="T44" fmla="*/ 31 w 181"/>
                                    <a:gd name="T45" fmla="*/ 107 h 142"/>
                                    <a:gd name="T46" fmla="*/ 31 w 181"/>
                                    <a:gd name="T47" fmla="*/ 111 h 142"/>
                                    <a:gd name="T48" fmla="*/ 66 w 181"/>
                                    <a:gd name="T49" fmla="*/ 115 h 142"/>
                                    <a:gd name="T50" fmla="*/ 66 w 181"/>
                                    <a:gd name="T51" fmla="*/ 119 h 142"/>
                                    <a:gd name="T52" fmla="*/ 81 w 181"/>
                                    <a:gd name="T53" fmla="*/ 119 h 142"/>
                                    <a:gd name="T54" fmla="*/ 81 w 181"/>
                                    <a:gd name="T55" fmla="*/ 123 h 142"/>
                                    <a:gd name="T56" fmla="*/ 96 w 181"/>
                                    <a:gd name="T57" fmla="*/ 123 h 142"/>
                                    <a:gd name="T58" fmla="*/ 96 w 181"/>
                                    <a:gd name="T59" fmla="*/ 127 h 142"/>
                                    <a:gd name="T60" fmla="*/ 131 w 181"/>
                                    <a:gd name="T61" fmla="*/ 131 h 142"/>
                                    <a:gd name="T62" fmla="*/ 131 w 181"/>
                                    <a:gd name="T63" fmla="*/ 134 h 142"/>
                                    <a:gd name="T64" fmla="*/ 146 w 181"/>
                                    <a:gd name="T65" fmla="*/ 134 h 142"/>
                                    <a:gd name="T66" fmla="*/ 146 w 181"/>
                                    <a:gd name="T67" fmla="*/ 138 h 142"/>
                                    <a:gd name="T68" fmla="*/ 181 w 181"/>
                                    <a:gd name="T69" fmla="*/ 142 h 142"/>
                                    <a:gd name="T70" fmla="*/ 181 w 181"/>
                                    <a:gd name="T71" fmla="*/ 4 h 142"/>
                                    <a:gd name="T72" fmla="*/ 177 w 181"/>
                                    <a:gd name="T73" fmla="*/ 4 h 142"/>
                                    <a:gd name="T74" fmla="*/ 177 w 181"/>
                                    <a:gd name="T75" fmla="*/ 0 h 142"/>
                                    <a:gd name="T76" fmla="*/ 142 w 181"/>
                                    <a:gd name="T77"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81" h="142">
                                      <a:moveTo>
                                        <a:pt x="142" y="0"/>
                                      </a:moveTo>
                                      <a:lnTo>
                                        <a:pt x="142" y="4"/>
                                      </a:lnTo>
                                      <a:lnTo>
                                        <a:pt x="131" y="4"/>
                                      </a:lnTo>
                                      <a:lnTo>
                                        <a:pt x="127" y="15"/>
                                      </a:lnTo>
                                      <a:lnTo>
                                        <a:pt x="116" y="23"/>
                                      </a:lnTo>
                                      <a:lnTo>
                                        <a:pt x="116" y="31"/>
                                      </a:lnTo>
                                      <a:lnTo>
                                        <a:pt x="100" y="38"/>
                                      </a:lnTo>
                                      <a:lnTo>
                                        <a:pt x="100" y="42"/>
                                      </a:lnTo>
                                      <a:lnTo>
                                        <a:pt x="89" y="42"/>
                                      </a:lnTo>
                                      <a:lnTo>
                                        <a:pt x="89" y="46"/>
                                      </a:lnTo>
                                      <a:lnTo>
                                        <a:pt x="70" y="46"/>
                                      </a:lnTo>
                                      <a:lnTo>
                                        <a:pt x="70" y="50"/>
                                      </a:lnTo>
                                      <a:lnTo>
                                        <a:pt x="47" y="50"/>
                                      </a:lnTo>
                                      <a:lnTo>
                                        <a:pt x="47" y="54"/>
                                      </a:lnTo>
                                      <a:lnTo>
                                        <a:pt x="27" y="54"/>
                                      </a:lnTo>
                                      <a:lnTo>
                                        <a:pt x="27" y="57"/>
                                      </a:lnTo>
                                      <a:lnTo>
                                        <a:pt x="20" y="57"/>
                                      </a:lnTo>
                                      <a:lnTo>
                                        <a:pt x="20" y="61"/>
                                      </a:lnTo>
                                      <a:lnTo>
                                        <a:pt x="0" y="77"/>
                                      </a:lnTo>
                                      <a:lnTo>
                                        <a:pt x="0" y="104"/>
                                      </a:lnTo>
                                      <a:lnTo>
                                        <a:pt x="16" y="104"/>
                                      </a:lnTo>
                                      <a:lnTo>
                                        <a:pt x="16" y="107"/>
                                      </a:lnTo>
                                      <a:lnTo>
                                        <a:pt x="31" y="107"/>
                                      </a:lnTo>
                                      <a:lnTo>
                                        <a:pt x="31" y="111"/>
                                      </a:lnTo>
                                      <a:lnTo>
                                        <a:pt x="66" y="115"/>
                                      </a:lnTo>
                                      <a:lnTo>
                                        <a:pt x="66" y="119"/>
                                      </a:lnTo>
                                      <a:lnTo>
                                        <a:pt x="81" y="119"/>
                                      </a:lnTo>
                                      <a:lnTo>
                                        <a:pt x="81" y="123"/>
                                      </a:lnTo>
                                      <a:lnTo>
                                        <a:pt x="96" y="123"/>
                                      </a:lnTo>
                                      <a:lnTo>
                                        <a:pt x="96" y="127"/>
                                      </a:lnTo>
                                      <a:lnTo>
                                        <a:pt x="131" y="131"/>
                                      </a:lnTo>
                                      <a:lnTo>
                                        <a:pt x="131" y="134"/>
                                      </a:lnTo>
                                      <a:lnTo>
                                        <a:pt x="146" y="134"/>
                                      </a:lnTo>
                                      <a:lnTo>
                                        <a:pt x="146" y="138"/>
                                      </a:lnTo>
                                      <a:lnTo>
                                        <a:pt x="181" y="142"/>
                                      </a:lnTo>
                                      <a:lnTo>
                                        <a:pt x="181" y="4"/>
                                      </a:lnTo>
                                      <a:lnTo>
                                        <a:pt x="177" y="4"/>
                                      </a:lnTo>
                                      <a:lnTo>
                                        <a:pt x="177" y="0"/>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7" name="Line 194"/>
                              <wps:cNvCnPr/>
                              <wps:spPr bwMode="auto">
                                <a:xfrm>
                                  <a:off x="967740" y="3121025"/>
                                  <a:ext cx="24130" cy="241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8" name="Line 195"/>
                              <wps:cNvCnPr/>
                              <wps:spPr bwMode="auto">
                                <a:xfrm>
                                  <a:off x="953135" y="3133090"/>
                                  <a:ext cx="38735"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9" name="Line 196"/>
                              <wps:cNvCnPr/>
                              <wps:spPr bwMode="auto">
                                <a:xfrm>
                                  <a:off x="935990" y="3145155"/>
                                  <a:ext cx="55880"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0" name="Line 197"/>
                              <wps:cNvCnPr/>
                              <wps:spPr bwMode="auto">
                                <a:xfrm>
                                  <a:off x="913765" y="3150235"/>
                                  <a:ext cx="51435" cy="514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1" name="Line 198"/>
                              <wps:cNvCnPr/>
                              <wps:spPr bwMode="auto">
                                <a:xfrm>
                                  <a:off x="892175" y="3154680"/>
                                  <a:ext cx="38735" cy="39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2" name="Line 199"/>
                              <wps:cNvCnPr/>
                              <wps:spPr bwMode="auto">
                                <a:xfrm>
                                  <a:off x="879475" y="3171825"/>
                                  <a:ext cx="12700" cy="12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3" name="Freeform 200"/>
                              <wps:cNvSpPr>
                                <a:spLocks/>
                              </wps:cNvSpPr>
                              <wps:spPr bwMode="auto">
                                <a:xfrm>
                                  <a:off x="882015" y="3829685"/>
                                  <a:ext cx="121920" cy="97790"/>
                                </a:xfrm>
                                <a:custGeom>
                                  <a:avLst/>
                                  <a:gdLst>
                                    <a:gd name="T0" fmla="*/ 185 w 192"/>
                                    <a:gd name="T1" fmla="*/ 0 h 154"/>
                                    <a:gd name="T2" fmla="*/ 185 w 192"/>
                                    <a:gd name="T3" fmla="*/ 4 h 154"/>
                                    <a:gd name="T4" fmla="*/ 162 w 192"/>
                                    <a:gd name="T5" fmla="*/ 7 h 154"/>
                                    <a:gd name="T6" fmla="*/ 162 w 192"/>
                                    <a:gd name="T7" fmla="*/ 11 h 154"/>
                                    <a:gd name="T8" fmla="*/ 138 w 192"/>
                                    <a:gd name="T9" fmla="*/ 15 h 154"/>
                                    <a:gd name="T10" fmla="*/ 138 w 192"/>
                                    <a:gd name="T11" fmla="*/ 19 h 154"/>
                                    <a:gd name="T12" fmla="*/ 115 w 192"/>
                                    <a:gd name="T13" fmla="*/ 23 h 154"/>
                                    <a:gd name="T14" fmla="*/ 115 w 192"/>
                                    <a:gd name="T15" fmla="*/ 27 h 154"/>
                                    <a:gd name="T16" fmla="*/ 92 w 192"/>
                                    <a:gd name="T17" fmla="*/ 30 h 154"/>
                                    <a:gd name="T18" fmla="*/ 92 w 192"/>
                                    <a:gd name="T19" fmla="*/ 34 h 154"/>
                                    <a:gd name="T20" fmla="*/ 69 w 192"/>
                                    <a:gd name="T21" fmla="*/ 38 h 154"/>
                                    <a:gd name="T22" fmla="*/ 69 w 192"/>
                                    <a:gd name="T23" fmla="*/ 42 h 154"/>
                                    <a:gd name="T24" fmla="*/ 46 w 192"/>
                                    <a:gd name="T25" fmla="*/ 46 h 154"/>
                                    <a:gd name="T26" fmla="*/ 46 w 192"/>
                                    <a:gd name="T27" fmla="*/ 50 h 154"/>
                                    <a:gd name="T28" fmla="*/ 23 w 192"/>
                                    <a:gd name="T29" fmla="*/ 54 h 154"/>
                                    <a:gd name="T30" fmla="*/ 23 w 192"/>
                                    <a:gd name="T31" fmla="*/ 57 h 154"/>
                                    <a:gd name="T32" fmla="*/ 0 w 192"/>
                                    <a:gd name="T33" fmla="*/ 61 h 154"/>
                                    <a:gd name="T34" fmla="*/ 8 w 192"/>
                                    <a:gd name="T35" fmla="*/ 80 h 154"/>
                                    <a:gd name="T36" fmla="*/ 16 w 192"/>
                                    <a:gd name="T37" fmla="*/ 80 h 154"/>
                                    <a:gd name="T38" fmla="*/ 16 w 192"/>
                                    <a:gd name="T39" fmla="*/ 88 h 154"/>
                                    <a:gd name="T40" fmla="*/ 20 w 192"/>
                                    <a:gd name="T41" fmla="*/ 88 h 154"/>
                                    <a:gd name="T42" fmla="*/ 23 w 192"/>
                                    <a:gd name="T43" fmla="*/ 96 h 154"/>
                                    <a:gd name="T44" fmla="*/ 31 w 192"/>
                                    <a:gd name="T45" fmla="*/ 96 h 154"/>
                                    <a:gd name="T46" fmla="*/ 31 w 192"/>
                                    <a:gd name="T47" fmla="*/ 104 h 154"/>
                                    <a:gd name="T48" fmla="*/ 108 w 192"/>
                                    <a:gd name="T49" fmla="*/ 104 h 154"/>
                                    <a:gd name="T50" fmla="*/ 108 w 192"/>
                                    <a:gd name="T51" fmla="*/ 111 h 154"/>
                                    <a:gd name="T52" fmla="*/ 115 w 192"/>
                                    <a:gd name="T53" fmla="*/ 111 h 154"/>
                                    <a:gd name="T54" fmla="*/ 123 w 192"/>
                                    <a:gd name="T55" fmla="*/ 119 h 154"/>
                                    <a:gd name="T56" fmla="*/ 127 w 192"/>
                                    <a:gd name="T57" fmla="*/ 134 h 154"/>
                                    <a:gd name="T58" fmla="*/ 135 w 192"/>
                                    <a:gd name="T59" fmla="*/ 134 h 154"/>
                                    <a:gd name="T60" fmla="*/ 135 w 192"/>
                                    <a:gd name="T61" fmla="*/ 142 h 154"/>
                                    <a:gd name="T62" fmla="*/ 142 w 192"/>
                                    <a:gd name="T63" fmla="*/ 142 h 154"/>
                                    <a:gd name="T64" fmla="*/ 150 w 192"/>
                                    <a:gd name="T65" fmla="*/ 154 h 154"/>
                                    <a:gd name="T66" fmla="*/ 188 w 192"/>
                                    <a:gd name="T67" fmla="*/ 154 h 154"/>
                                    <a:gd name="T68" fmla="*/ 188 w 192"/>
                                    <a:gd name="T69" fmla="*/ 150 h 154"/>
                                    <a:gd name="T70" fmla="*/ 192 w 192"/>
                                    <a:gd name="T71" fmla="*/ 150 h 154"/>
                                    <a:gd name="T72" fmla="*/ 192 w 192"/>
                                    <a:gd name="T73" fmla="*/ 0 h 154"/>
                                    <a:gd name="T74" fmla="*/ 185 w 192"/>
                                    <a:gd name="T75"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92" h="154">
                                      <a:moveTo>
                                        <a:pt x="185" y="0"/>
                                      </a:moveTo>
                                      <a:lnTo>
                                        <a:pt x="185" y="4"/>
                                      </a:lnTo>
                                      <a:lnTo>
                                        <a:pt x="162" y="7"/>
                                      </a:lnTo>
                                      <a:lnTo>
                                        <a:pt x="162" y="11"/>
                                      </a:lnTo>
                                      <a:lnTo>
                                        <a:pt x="138" y="15"/>
                                      </a:lnTo>
                                      <a:lnTo>
                                        <a:pt x="138" y="19"/>
                                      </a:lnTo>
                                      <a:lnTo>
                                        <a:pt x="115" y="23"/>
                                      </a:lnTo>
                                      <a:lnTo>
                                        <a:pt x="115" y="27"/>
                                      </a:lnTo>
                                      <a:lnTo>
                                        <a:pt x="92" y="30"/>
                                      </a:lnTo>
                                      <a:lnTo>
                                        <a:pt x="92" y="34"/>
                                      </a:lnTo>
                                      <a:lnTo>
                                        <a:pt x="69" y="38"/>
                                      </a:lnTo>
                                      <a:lnTo>
                                        <a:pt x="69" y="42"/>
                                      </a:lnTo>
                                      <a:lnTo>
                                        <a:pt x="46" y="46"/>
                                      </a:lnTo>
                                      <a:lnTo>
                                        <a:pt x="46" y="50"/>
                                      </a:lnTo>
                                      <a:lnTo>
                                        <a:pt x="23" y="54"/>
                                      </a:lnTo>
                                      <a:lnTo>
                                        <a:pt x="23" y="57"/>
                                      </a:lnTo>
                                      <a:lnTo>
                                        <a:pt x="0" y="61"/>
                                      </a:lnTo>
                                      <a:lnTo>
                                        <a:pt x="8" y="80"/>
                                      </a:lnTo>
                                      <a:lnTo>
                                        <a:pt x="16" y="80"/>
                                      </a:lnTo>
                                      <a:lnTo>
                                        <a:pt x="16" y="88"/>
                                      </a:lnTo>
                                      <a:lnTo>
                                        <a:pt x="20" y="88"/>
                                      </a:lnTo>
                                      <a:lnTo>
                                        <a:pt x="23" y="96"/>
                                      </a:lnTo>
                                      <a:lnTo>
                                        <a:pt x="31" y="96"/>
                                      </a:lnTo>
                                      <a:lnTo>
                                        <a:pt x="31" y="104"/>
                                      </a:lnTo>
                                      <a:lnTo>
                                        <a:pt x="108" y="104"/>
                                      </a:lnTo>
                                      <a:lnTo>
                                        <a:pt x="108" y="111"/>
                                      </a:lnTo>
                                      <a:lnTo>
                                        <a:pt x="115" y="111"/>
                                      </a:lnTo>
                                      <a:lnTo>
                                        <a:pt x="123" y="119"/>
                                      </a:lnTo>
                                      <a:lnTo>
                                        <a:pt x="127" y="134"/>
                                      </a:lnTo>
                                      <a:lnTo>
                                        <a:pt x="135" y="134"/>
                                      </a:lnTo>
                                      <a:lnTo>
                                        <a:pt x="135" y="142"/>
                                      </a:lnTo>
                                      <a:lnTo>
                                        <a:pt x="142" y="142"/>
                                      </a:lnTo>
                                      <a:lnTo>
                                        <a:pt x="150" y="154"/>
                                      </a:lnTo>
                                      <a:lnTo>
                                        <a:pt x="188" y="154"/>
                                      </a:lnTo>
                                      <a:lnTo>
                                        <a:pt x="188" y="150"/>
                                      </a:lnTo>
                                      <a:lnTo>
                                        <a:pt x="192" y="150"/>
                                      </a:lnTo>
                                      <a:lnTo>
                                        <a:pt x="192" y="0"/>
                                      </a:lnTo>
                                      <a:lnTo>
                                        <a:pt x="1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44" name="Rectangle 201"/>
                              <wps:cNvSpPr>
                                <a:spLocks noChangeArrowheads="1"/>
                              </wps:cNvSpPr>
                              <wps:spPr bwMode="auto">
                                <a:xfrm>
                                  <a:off x="906780" y="3895725"/>
                                  <a:ext cx="2159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45" name="Line 202"/>
                              <wps:cNvCnPr/>
                              <wps:spPr bwMode="auto">
                                <a:xfrm>
                                  <a:off x="979805" y="3836670"/>
                                  <a:ext cx="21590"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6" name="Line 203"/>
                              <wps:cNvCnPr/>
                              <wps:spPr bwMode="auto">
                                <a:xfrm>
                                  <a:off x="957580" y="3844290"/>
                                  <a:ext cx="43815" cy="438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7" name="Line 204"/>
                              <wps:cNvCnPr/>
                              <wps:spPr bwMode="auto">
                                <a:xfrm>
                                  <a:off x="935990" y="3851275"/>
                                  <a:ext cx="65405" cy="660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8" name="Line 205"/>
                              <wps:cNvCnPr/>
                              <wps:spPr bwMode="auto">
                                <a:xfrm>
                                  <a:off x="911225" y="3858895"/>
                                  <a:ext cx="39370"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9" name="Line 206"/>
                              <wps:cNvCnPr/>
                              <wps:spPr bwMode="auto">
                                <a:xfrm>
                                  <a:off x="957580" y="3905250"/>
                                  <a:ext cx="19685" cy="19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0" name="Line 207"/>
                              <wps:cNvCnPr/>
                              <wps:spPr bwMode="auto">
                                <a:xfrm>
                                  <a:off x="889635" y="3865880"/>
                                  <a:ext cx="29210" cy="298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1" name="Rectangle 208"/>
                              <wps:cNvSpPr>
                                <a:spLocks noChangeArrowheads="1"/>
                              </wps:cNvSpPr>
                              <wps:spPr bwMode="auto">
                                <a:xfrm>
                                  <a:off x="638810" y="2698115"/>
                                  <a:ext cx="75247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52" name="Line 209"/>
                              <wps:cNvCnPr/>
                              <wps:spPr bwMode="auto">
                                <a:xfrm>
                                  <a:off x="1386840" y="2698115"/>
                                  <a:ext cx="254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3" name="Freeform 210"/>
                              <wps:cNvSpPr>
                                <a:spLocks/>
                              </wps:cNvSpPr>
                              <wps:spPr bwMode="auto">
                                <a:xfrm>
                                  <a:off x="1252855" y="2698115"/>
                                  <a:ext cx="136525" cy="90170"/>
                                </a:xfrm>
                                <a:custGeom>
                                  <a:avLst/>
                                  <a:gdLst>
                                    <a:gd name="T0" fmla="*/ 0 w 215"/>
                                    <a:gd name="T1" fmla="*/ 0 h 142"/>
                                    <a:gd name="T2" fmla="*/ 4 w 215"/>
                                    <a:gd name="T3" fmla="*/ 4 h 142"/>
                                    <a:gd name="T4" fmla="*/ 7 w 215"/>
                                    <a:gd name="T5" fmla="*/ 4 h 142"/>
                                    <a:gd name="T6" fmla="*/ 11 w 215"/>
                                    <a:gd name="T7" fmla="*/ 7 h 142"/>
                                    <a:gd name="T8" fmla="*/ 15 w 215"/>
                                    <a:gd name="T9" fmla="*/ 11 h 142"/>
                                    <a:gd name="T10" fmla="*/ 19 w 215"/>
                                    <a:gd name="T11" fmla="*/ 11 h 142"/>
                                    <a:gd name="T12" fmla="*/ 23 w 215"/>
                                    <a:gd name="T13" fmla="*/ 15 h 142"/>
                                    <a:gd name="T14" fmla="*/ 27 w 215"/>
                                    <a:gd name="T15" fmla="*/ 19 h 142"/>
                                    <a:gd name="T16" fmla="*/ 30 w 215"/>
                                    <a:gd name="T17" fmla="*/ 19 h 142"/>
                                    <a:gd name="T18" fmla="*/ 34 w 215"/>
                                    <a:gd name="T19" fmla="*/ 23 h 142"/>
                                    <a:gd name="T20" fmla="*/ 38 w 215"/>
                                    <a:gd name="T21" fmla="*/ 27 h 142"/>
                                    <a:gd name="T22" fmla="*/ 42 w 215"/>
                                    <a:gd name="T23" fmla="*/ 27 h 142"/>
                                    <a:gd name="T24" fmla="*/ 46 w 215"/>
                                    <a:gd name="T25" fmla="*/ 31 h 142"/>
                                    <a:gd name="T26" fmla="*/ 50 w 215"/>
                                    <a:gd name="T27" fmla="*/ 34 h 142"/>
                                    <a:gd name="T28" fmla="*/ 53 w 215"/>
                                    <a:gd name="T29" fmla="*/ 34 h 142"/>
                                    <a:gd name="T30" fmla="*/ 57 w 215"/>
                                    <a:gd name="T31" fmla="*/ 38 h 142"/>
                                    <a:gd name="T32" fmla="*/ 61 w 215"/>
                                    <a:gd name="T33" fmla="*/ 42 h 142"/>
                                    <a:gd name="T34" fmla="*/ 65 w 215"/>
                                    <a:gd name="T35" fmla="*/ 42 h 142"/>
                                    <a:gd name="T36" fmla="*/ 69 w 215"/>
                                    <a:gd name="T37" fmla="*/ 46 h 142"/>
                                    <a:gd name="T38" fmla="*/ 73 w 215"/>
                                    <a:gd name="T39" fmla="*/ 50 h 142"/>
                                    <a:gd name="T40" fmla="*/ 76 w 215"/>
                                    <a:gd name="T41" fmla="*/ 50 h 142"/>
                                    <a:gd name="T42" fmla="*/ 80 w 215"/>
                                    <a:gd name="T43" fmla="*/ 54 h 142"/>
                                    <a:gd name="T44" fmla="*/ 84 w 215"/>
                                    <a:gd name="T45" fmla="*/ 58 h 142"/>
                                    <a:gd name="T46" fmla="*/ 88 w 215"/>
                                    <a:gd name="T47" fmla="*/ 58 h 142"/>
                                    <a:gd name="T48" fmla="*/ 92 w 215"/>
                                    <a:gd name="T49" fmla="*/ 61 h 142"/>
                                    <a:gd name="T50" fmla="*/ 96 w 215"/>
                                    <a:gd name="T51" fmla="*/ 65 h 142"/>
                                    <a:gd name="T52" fmla="*/ 99 w 215"/>
                                    <a:gd name="T53" fmla="*/ 65 h 142"/>
                                    <a:gd name="T54" fmla="*/ 103 w 215"/>
                                    <a:gd name="T55" fmla="*/ 69 h 142"/>
                                    <a:gd name="T56" fmla="*/ 107 w 215"/>
                                    <a:gd name="T57" fmla="*/ 73 h 142"/>
                                    <a:gd name="T58" fmla="*/ 111 w 215"/>
                                    <a:gd name="T59" fmla="*/ 73 h 142"/>
                                    <a:gd name="T60" fmla="*/ 115 w 215"/>
                                    <a:gd name="T61" fmla="*/ 77 h 142"/>
                                    <a:gd name="T62" fmla="*/ 119 w 215"/>
                                    <a:gd name="T63" fmla="*/ 81 h 142"/>
                                    <a:gd name="T64" fmla="*/ 122 w 215"/>
                                    <a:gd name="T65" fmla="*/ 81 h 142"/>
                                    <a:gd name="T66" fmla="*/ 126 w 215"/>
                                    <a:gd name="T67" fmla="*/ 84 h 142"/>
                                    <a:gd name="T68" fmla="*/ 130 w 215"/>
                                    <a:gd name="T69" fmla="*/ 88 h 142"/>
                                    <a:gd name="T70" fmla="*/ 134 w 215"/>
                                    <a:gd name="T71" fmla="*/ 88 h 142"/>
                                    <a:gd name="T72" fmla="*/ 138 w 215"/>
                                    <a:gd name="T73" fmla="*/ 92 h 142"/>
                                    <a:gd name="T74" fmla="*/ 142 w 215"/>
                                    <a:gd name="T75" fmla="*/ 96 h 142"/>
                                    <a:gd name="T76" fmla="*/ 146 w 215"/>
                                    <a:gd name="T77" fmla="*/ 96 h 142"/>
                                    <a:gd name="T78" fmla="*/ 149 w 215"/>
                                    <a:gd name="T79" fmla="*/ 100 h 142"/>
                                    <a:gd name="T80" fmla="*/ 153 w 215"/>
                                    <a:gd name="T81" fmla="*/ 104 h 142"/>
                                    <a:gd name="T82" fmla="*/ 157 w 215"/>
                                    <a:gd name="T83" fmla="*/ 104 h 142"/>
                                    <a:gd name="T84" fmla="*/ 161 w 215"/>
                                    <a:gd name="T85" fmla="*/ 108 h 142"/>
                                    <a:gd name="T86" fmla="*/ 165 w 215"/>
                                    <a:gd name="T87" fmla="*/ 111 h 142"/>
                                    <a:gd name="T88" fmla="*/ 169 w 215"/>
                                    <a:gd name="T89" fmla="*/ 111 h 142"/>
                                    <a:gd name="T90" fmla="*/ 172 w 215"/>
                                    <a:gd name="T91" fmla="*/ 115 h 142"/>
                                    <a:gd name="T92" fmla="*/ 176 w 215"/>
                                    <a:gd name="T93" fmla="*/ 119 h 142"/>
                                    <a:gd name="T94" fmla="*/ 180 w 215"/>
                                    <a:gd name="T95" fmla="*/ 119 h 142"/>
                                    <a:gd name="T96" fmla="*/ 184 w 215"/>
                                    <a:gd name="T97" fmla="*/ 123 h 142"/>
                                    <a:gd name="T98" fmla="*/ 188 w 215"/>
                                    <a:gd name="T99" fmla="*/ 127 h 142"/>
                                    <a:gd name="T100" fmla="*/ 192 w 215"/>
                                    <a:gd name="T101" fmla="*/ 127 h 142"/>
                                    <a:gd name="T102" fmla="*/ 195 w 215"/>
                                    <a:gd name="T103" fmla="*/ 131 h 142"/>
                                    <a:gd name="T104" fmla="*/ 199 w 215"/>
                                    <a:gd name="T105" fmla="*/ 134 h 142"/>
                                    <a:gd name="T106" fmla="*/ 203 w 215"/>
                                    <a:gd name="T107" fmla="*/ 134 h 142"/>
                                    <a:gd name="T108" fmla="*/ 207 w 215"/>
                                    <a:gd name="T109" fmla="*/ 138 h 142"/>
                                    <a:gd name="T110" fmla="*/ 211 w 215"/>
                                    <a:gd name="T111" fmla="*/ 142 h 142"/>
                                    <a:gd name="T112" fmla="*/ 215 w 215"/>
                                    <a:gd name="T11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15" h="142">
                                      <a:moveTo>
                                        <a:pt x="0" y="0"/>
                                      </a:moveTo>
                                      <a:lnTo>
                                        <a:pt x="4" y="4"/>
                                      </a:lnTo>
                                      <a:lnTo>
                                        <a:pt x="7" y="4"/>
                                      </a:lnTo>
                                      <a:lnTo>
                                        <a:pt x="11" y="7"/>
                                      </a:lnTo>
                                      <a:lnTo>
                                        <a:pt x="15" y="11"/>
                                      </a:lnTo>
                                      <a:lnTo>
                                        <a:pt x="19" y="11"/>
                                      </a:lnTo>
                                      <a:lnTo>
                                        <a:pt x="23" y="15"/>
                                      </a:lnTo>
                                      <a:lnTo>
                                        <a:pt x="27" y="19"/>
                                      </a:lnTo>
                                      <a:lnTo>
                                        <a:pt x="30" y="19"/>
                                      </a:lnTo>
                                      <a:lnTo>
                                        <a:pt x="34" y="23"/>
                                      </a:lnTo>
                                      <a:lnTo>
                                        <a:pt x="38" y="27"/>
                                      </a:lnTo>
                                      <a:lnTo>
                                        <a:pt x="42" y="27"/>
                                      </a:lnTo>
                                      <a:lnTo>
                                        <a:pt x="46" y="31"/>
                                      </a:lnTo>
                                      <a:lnTo>
                                        <a:pt x="50" y="34"/>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6" y="96"/>
                                      </a:lnTo>
                                      <a:lnTo>
                                        <a:pt x="149" y="100"/>
                                      </a:lnTo>
                                      <a:lnTo>
                                        <a:pt x="153" y="104"/>
                                      </a:lnTo>
                                      <a:lnTo>
                                        <a:pt x="157" y="104"/>
                                      </a:lnTo>
                                      <a:lnTo>
                                        <a:pt x="161" y="108"/>
                                      </a:lnTo>
                                      <a:lnTo>
                                        <a:pt x="165" y="111"/>
                                      </a:lnTo>
                                      <a:lnTo>
                                        <a:pt x="169" y="111"/>
                                      </a:lnTo>
                                      <a:lnTo>
                                        <a:pt x="172" y="115"/>
                                      </a:lnTo>
                                      <a:lnTo>
                                        <a:pt x="176" y="119"/>
                                      </a:lnTo>
                                      <a:lnTo>
                                        <a:pt x="180" y="119"/>
                                      </a:lnTo>
                                      <a:lnTo>
                                        <a:pt x="184" y="123"/>
                                      </a:lnTo>
                                      <a:lnTo>
                                        <a:pt x="188" y="127"/>
                                      </a:lnTo>
                                      <a:lnTo>
                                        <a:pt x="192" y="127"/>
                                      </a:lnTo>
                                      <a:lnTo>
                                        <a:pt x="195" y="131"/>
                                      </a:lnTo>
                                      <a:lnTo>
                                        <a:pt x="199" y="134"/>
                                      </a:lnTo>
                                      <a:lnTo>
                                        <a:pt x="203" y="134"/>
                                      </a:lnTo>
                                      <a:lnTo>
                                        <a:pt x="207" y="138"/>
                                      </a:lnTo>
                                      <a:lnTo>
                                        <a:pt x="211" y="142"/>
                                      </a:lnTo>
                                      <a:lnTo>
                                        <a:pt x="215"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4" name="Freeform 211"/>
                              <wps:cNvSpPr>
                                <a:spLocks/>
                              </wps:cNvSpPr>
                              <wps:spPr bwMode="auto">
                                <a:xfrm>
                                  <a:off x="1118870" y="2698115"/>
                                  <a:ext cx="270510" cy="180975"/>
                                </a:xfrm>
                                <a:custGeom>
                                  <a:avLst/>
                                  <a:gdLst>
                                    <a:gd name="T0" fmla="*/ 3 w 426"/>
                                    <a:gd name="T1" fmla="*/ 0 h 285"/>
                                    <a:gd name="T2" fmla="*/ 11 w 426"/>
                                    <a:gd name="T3" fmla="*/ 7 h 285"/>
                                    <a:gd name="T4" fmla="*/ 19 w 426"/>
                                    <a:gd name="T5" fmla="*/ 11 h 285"/>
                                    <a:gd name="T6" fmla="*/ 26 w 426"/>
                                    <a:gd name="T7" fmla="*/ 15 h 285"/>
                                    <a:gd name="T8" fmla="*/ 34 w 426"/>
                                    <a:gd name="T9" fmla="*/ 23 h 285"/>
                                    <a:gd name="T10" fmla="*/ 42 w 426"/>
                                    <a:gd name="T11" fmla="*/ 27 h 285"/>
                                    <a:gd name="T12" fmla="*/ 49 w 426"/>
                                    <a:gd name="T13" fmla="*/ 31 h 285"/>
                                    <a:gd name="T14" fmla="*/ 57 w 426"/>
                                    <a:gd name="T15" fmla="*/ 38 h 285"/>
                                    <a:gd name="T16" fmla="*/ 65 w 426"/>
                                    <a:gd name="T17" fmla="*/ 42 h 285"/>
                                    <a:gd name="T18" fmla="*/ 73 w 426"/>
                                    <a:gd name="T19" fmla="*/ 50 h 285"/>
                                    <a:gd name="T20" fmla="*/ 80 w 426"/>
                                    <a:gd name="T21" fmla="*/ 54 h 285"/>
                                    <a:gd name="T22" fmla="*/ 88 w 426"/>
                                    <a:gd name="T23" fmla="*/ 58 h 285"/>
                                    <a:gd name="T24" fmla="*/ 96 w 426"/>
                                    <a:gd name="T25" fmla="*/ 65 h 285"/>
                                    <a:gd name="T26" fmla="*/ 103 w 426"/>
                                    <a:gd name="T27" fmla="*/ 69 h 285"/>
                                    <a:gd name="T28" fmla="*/ 111 w 426"/>
                                    <a:gd name="T29" fmla="*/ 73 h 285"/>
                                    <a:gd name="T30" fmla="*/ 119 w 426"/>
                                    <a:gd name="T31" fmla="*/ 81 h 285"/>
                                    <a:gd name="T32" fmla="*/ 126 w 426"/>
                                    <a:gd name="T33" fmla="*/ 84 h 285"/>
                                    <a:gd name="T34" fmla="*/ 134 w 426"/>
                                    <a:gd name="T35" fmla="*/ 88 h 285"/>
                                    <a:gd name="T36" fmla="*/ 142 w 426"/>
                                    <a:gd name="T37" fmla="*/ 96 h 285"/>
                                    <a:gd name="T38" fmla="*/ 149 w 426"/>
                                    <a:gd name="T39" fmla="*/ 100 h 285"/>
                                    <a:gd name="T40" fmla="*/ 157 w 426"/>
                                    <a:gd name="T41" fmla="*/ 104 h 285"/>
                                    <a:gd name="T42" fmla="*/ 165 w 426"/>
                                    <a:gd name="T43" fmla="*/ 111 h 285"/>
                                    <a:gd name="T44" fmla="*/ 172 w 426"/>
                                    <a:gd name="T45" fmla="*/ 115 h 285"/>
                                    <a:gd name="T46" fmla="*/ 180 w 426"/>
                                    <a:gd name="T47" fmla="*/ 119 h 285"/>
                                    <a:gd name="T48" fmla="*/ 188 w 426"/>
                                    <a:gd name="T49" fmla="*/ 127 h 285"/>
                                    <a:gd name="T50" fmla="*/ 195 w 426"/>
                                    <a:gd name="T51" fmla="*/ 131 h 285"/>
                                    <a:gd name="T52" fmla="*/ 203 w 426"/>
                                    <a:gd name="T53" fmla="*/ 134 h 285"/>
                                    <a:gd name="T54" fmla="*/ 211 w 426"/>
                                    <a:gd name="T55" fmla="*/ 142 h 285"/>
                                    <a:gd name="T56" fmla="*/ 218 w 426"/>
                                    <a:gd name="T57" fmla="*/ 146 h 285"/>
                                    <a:gd name="T58" fmla="*/ 226 w 426"/>
                                    <a:gd name="T59" fmla="*/ 150 h 285"/>
                                    <a:gd name="T60" fmla="*/ 234 w 426"/>
                                    <a:gd name="T61" fmla="*/ 158 h 285"/>
                                    <a:gd name="T62" fmla="*/ 241 w 426"/>
                                    <a:gd name="T63" fmla="*/ 161 h 285"/>
                                    <a:gd name="T64" fmla="*/ 249 w 426"/>
                                    <a:gd name="T65" fmla="*/ 165 h 285"/>
                                    <a:gd name="T66" fmla="*/ 257 w 426"/>
                                    <a:gd name="T67" fmla="*/ 173 h 285"/>
                                    <a:gd name="T68" fmla="*/ 264 w 426"/>
                                    <a:gd name="T69" fmla="*/ 177 h 285"/>
                                    <a:gd name="T70" fmla="*/ 272 w 426"/>
                                    <a:gd name="T71" fmla="*/ 181 h 285"/>
                                    <a:gd name="T72" fmla="*/ 280 w 426"/>
                                    <a:gd name="T73" fmla="*/ 188 h 285"/>
                                    <a:gd name="T74" fmla="*/ 287 w 426"/>
                                    <a:gd name="T75" fmla="*/ 192 h 285"/>
                                    <a:gd name="T76" fmla="*/ 295 w 426"/>
                                    <a:gd name="T77" fmla="*/ 196 h 285"/>
                                    <a:gd name="T78" fmla="*/ 303 w 426"/>
                                    <a:gd name="T79" fmla="*/ 204 h 285"/>
                                    <a:gd name="T80" fmla="*/ 310 w 426"/>
                                    <a:gd name="T81" fmla="*/ 208 h 285"/>
                                    <a:gd name="T82" fmla="*/ 318 w 426"/>
                                    <a:gd name="T83" fmla="*/ 211 h 285"/>
                                    <a:gd name="T84" fmla="*/ 326 w 426"/>
                                    <a:gd name="T85" fmla="*/ 219 h 285"/>
                                    <a:gd name="T86" fmla="*/ 333 w 426"/>
                                    <a:gd name="T87" fmla="*/ 223 h 285"/>
                                    <a:gd name="T88" fmla="*/ 341 w 426"/>
                                    <a:gd name="T89" fmla="*/ 227 h 285"/>
                                    <a:gd name="T90" fmla="*/ 349 w 426"/>
                                    <a:gd name="T91" fmla="*/ 235 h 285"/>
                                    <a:gd name="T92" fmla="*/ 357 w 426"/>
                                    <a:gd name="T93" fmla="*/ 238 h 285"/>
                                    <a:gd name="T94" fmla="*/ 364 w 426"/>
                                    <a:gd name="T95" fmla="*/ 242 h 285"/>
                                    <a:gd name="T96" fmla="*/ 372 w 426"/>
                                    <a:gd name="T97" fmla="*/ 250 h 285"/>
                                    <a:gd name="T98" fmla="*/ 380 w 426"/>
                                    <a:gd name="T99" fmla="*/ 254 h 285"/>
                                    <a:gd name="T100" fmla="*/ 387 w 426"/>
                                    <a:gd name="T101" fmla="*/ 258 h 285"/>
                                    <a:gd name="T102" fmla="*/ 395 w 426"/>
                                    <a:gd name="T103" fmla="*/ 265 h 285"/>
                                    <a:gd name="T104" fmla="*/ 403 w 426"/>
                                    <a:gd name="T105" fmla="*/ 269 h 285"/>
                                    <a:gd name="T106" fmla="*/ 410 w 426"/>
                                    <a:gd name="T107" fmla="*/ 273 h 285"/>
                                    <a:gd name="T108" fmla="*/ 418 w 426"/>
                                    <a:gd name="T109" fmla="*/ 281 h 285"/>
                                    <a:gd name="T110" fmla="*/ 426 w 426"/>
                                    <a:gd name="T111"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6" h="285">
                                      <a:moveTo>
                                        <a:pt x="0" y="0"/>
                                      </a:moveTo>
                                      <a:lnTo>
                                        <a:pt x="3" y="0"/>
                                      </a:lnTo>
                                      <a:lnTo>
                                        <a:pt x="7" y="4"/>
                                      </a:lnTo>
                                      <a:lnTo>
                                        <a:pt x="11" y="7"/>
                                      </a:lnTo>
                                      <a:lnTo>
                                        <a:pt x="15" y="7"/>
                                      </a:lnTo>
                                      <a:lnTo>
                                        <a:pt x="19" y="11"/>
                                      </a:lnTo>
                                      <a:lnTo>
                                        <a:pt x="23" y="15"/>
                                      </a:lnTo>
                                      <a:lnTo>
                                        <a:pt x="26" y="15"/>
                                      </a:lnTo>
                                      <a:lnTo>
                                        <a:pt x="30" y="19"/>
                                      </a:lnTo>
                                      <a:lnTo>
                                        <a:pt x="34" y="23"/>
                                      </a:lnTo>
                                      <a:lnTo>
                                        <a:pt x="38" y="23"/>
                                      </a:lnTo>
                                      <a:lnTo>
                                        <a:pt x="42" y="27"/>
                                      </a:lnTo>
                                      <a:lnTo>
                                        <a:pt x="46" y="31"/>
                                      </a:lnTo>
                                      <a:lnTo>
                                        <a:pt x="49" y="31"/>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5" y="96"/>
                                      </a:lnTo>
                                      <a:lnTo>
                                        <a:pt x="149" y="100"/>
                                      </a:lnTo>
                                      <a:lnTo>
                                        <a:pt x="153" y="104"/>
                                      </a:lnTo>
                                      <a:lnTo>
                                        <a:pt x="157" y="104"/>
                                      </a:lnTo>
                                      <a:lnTo>
                                        <a:pt x="161" y="108"/>
                                      </a:lnTo>
                                      <a:lnTo>
                                        <a:pt x="165" y="111"/>
                                      </a:lnTo>
                                      <a:lnTo>
                                        <a:pt x="168" y="111"/>
                                      </a:lnTo>
                                      <a:lnTo>
                                        <a:pt x="172" y="115"/>
                                      </a:lnTo>
                                      <a:lnTo>
                                        <a:pt x="176" y="119"/>
                                      </a:lnTo>
                                      <a:lnTo>
                                        <a:pt x="180" y="119"/>
                                      </a:lnTo>
                                      <a:lnTo>
                                        <a:pt x="184" y="123"/>
                                      </a:lnTo>
                                      <a:lnTo>
                                        <a:pt x="188" y="127"/>
                                      </a:lnTo>
                                      <a:lnTo>
                                        <a:pt x="191" y="127"/>
                                      </a:lnTo>
                                      <a:lnTo>
                                        <a:pt x="195" y="131"/>
                                      </a:lnTo>
                                      <a:lnTo>
                                        <a:pt x="199" y="134"/>
                                      </a:lnTo>
                                      <a:lnTo>
                                        <a:pt x="203" y="134"/>
                                      </a:lnTo>
                                      <a:lnTo>
                                        <a:pt x="207" y="138"/>
                                      </a:lnTo>
                                      <a:lnTo>
                                        <a:pt x="211" y="142"/>
                                      </a:lnTo>
                                      <a:lnTo>
                                        <a:pt x="215" y="142"/>
                                      </a:lnTo>
                                      <a:lnTo>
                                        <a:pt x="218" y="146"/>
                                      </a:lnTo>
                                      <a:lnTo>
                                        <a:pt x="222" y="150"/>
                                      </a:lnTo>
                                      <a:lnTo>
                                        <a:pt x="226" y="150"/>
                                      </a:lnTo>
                                      <a:lnTo>
                                        <a:pt x="230" y="154"/>
                                      </a:lnTo>
                                      <a:lnTo>
                                        <a:pt x="234" y="158"/>
                                      </a:lnTo>
                                      <a:lnTo>
                                        <a:pt x="238" y="158"/>
                                      </a:lnTo>
                                      <a:lnTo>
                                        <a:pt x="241" y="161"/>
                                      </a:lnTo>
                                      <a:lnTo>
                                        <a:pt x="245" y="165"/>
                                      </a:lnTo>
                                      <a:lnTo>
                                        <a:pt x="249" y="165"/>
                                      </a:lnTo>
                                      <a:lnTo>
                                        <a:pt x="253" y="169"/>
                                      </a:lnTo>
                                      <a:lnTo>
                                        <a:pt x="257" y="173"/>
                                      </a:lnTo>
                                      <a:lnTo>
                                        <a:pt x="261" y="173"/>
                                      </a:lnTo>
                                      <a:lnTo>
                                        <a:pt x="264" y="177"/>
                                      </a:lnTo>
                                      <a:lnTo>
                                        <a:pt x="268" y="181"/>
                                      </a:lnTo>
                                      <a:lnTo>
                                        <a:pt x="272" y="181"/>
                                      </a:lnTo>
                                      <a:lnTo>
                                        <a:pt x="276" y="185"/>
                                      </a:lnTo>
                                      <a:lnTo>
                                        <a:pt x="280" y="188"/>
                                      </a:lnTo>
                                      <a:lnTo>
                                        <a:pt x="284" y="188"/>
                                      </a:lnTo>
                                      <a:lnTo>
                                        <a:pt x="287" y="192"/>
                                      </a:lnTo>
                                      <a:lnTo>
                                        <a:pt x="291" y="196"/>
                                      </a:lnTo>
                                      <a:lnTo>
                                        <a:pt x="295" y="196"/>
                                      </a:lnTo>
                                      <a:lnTo>
                                        <a:pt x="299" y="200"/>
                                      </a:lnTo>
                                      <a:lnTo>
                                        <a:pt x="303" y="204"/>
                                      </a:lnTo>
                                      <a:lnTo>
                                        <a:pt x="307" y="204"/>
                                      </a:lnTo>
                                      <a:lnTo>
                                        <a:pt x="310" y="208"/>
                                      </a:lnTo>
                                      <a:lnTo>
                                        <a:pt x="314" y="211"/>
                                      </a:lnTo>
                                      <a:lnTo>
                                        <a:pt x="318" y="211"/>
                                      </a:lnTo>
                                      <a:lnTo>
                                        <a:pt x="322" y="215"/>
                                      </a:lnTo>
                                      <a:lnTo>
                                        <a:pt x="326" y="219"/>
                                      </a:lnTo>
                                      <a:lnTo>
                                        <a:pt x="330" y="219"/>
                                      </a:lnTo>
                                      <a:lnTo>
                                        <a:pt x="333" y="223"/>
                                      </a:lnTo>
                                      <a:lnTo>
                                        <a:pt x="337" y="227"/>
                                      </a:lnTo>
                                      <a:lnTo>
                                        <a:pt x="341" y="227"/>
                                      </a:lnTo>
                                      <a:lnTo>
                                        <a:pt x="345" y="231"/>
                                      </a:lnTo>
                                      <a:lnTo>
                                        <a:pt x="349" y="235"/>
                                      </a:lnTo>
                                      <a:lnTo>
                                        <a:pt x="353" y="235"/>
                                      </a:lnTo>
                                      <a:lnTo>
                                        <a:pt x="357" y="238"/>
                                      </a:lnTo>
                                      <a:lnTo>
                                        <a:pt x="360" y="242"/>
                                      </a:lnTo>
                                      <a:lnTo>
                                        <a:pt x="364" y="242"/>
                                      </a:lnTo>
                                      <a:lnTo>
                                        <a:pt x="368" y="246"/>
                                      </a:lnTo>
                                      <a:lnTo>
                                        <a:pt x="372" y="250"/>
                                      </a:lnTo>
                                      <a:lnTo>
                                        <a:pt x="376" y="250"/>
                                      </a:lnTo>
                                      <a:lnTo>
                                        <a:pt x="380" y="254"/>
                                      </a:lnTo>
                                      <a:lnTo>
                                        <a:pt x="383" y="258"/>
                                      </a:lnTo>
                                      <a:lnTo>
                                        <a:pt x="387" y="258"/>
                                      </a:lnTo>
                                      <a:lnTo>
                                        <a:pt x="391" y="261"/>
                                      </a:lnTo>
                                      <a:lnTo>
                                        <a:pt x="395" y="265"/>
                                      </a:lnTo>
                                      <a:lnTo>
                                        <a:pt x="399" y="265"/>
                                      </a:lnTo>
                                      <a:lnTo>
                                        <a:pt x="403" y="269"/>
                                      </a:lnTo>
                                      <a:lnTo>
                                        <a:pt x="406" y="273"/>
                                      </a:lnTo>
                                      <a:lnTo>
                                        <a:pt x="410" y="273"/>
                                      </a:lnTo>
                                      <a:lnTo>
                                        <a:pt x="414" y="277"/>
                                      </a:lnTo>
                                      <a:lnTo>
                                        <a:pt x="418" y="281"/>
                                      </a:lnTo>
                                      <a:lnTo>
                                        <a:pt x="422" y="281"/>
                                      </a:lnTo>
                                      <a:lnTo>
                                        <a:pt x="426" y="28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5" name="Freeform 212"/>
                              <wps:cNvSpPr>
                                <a:spLocks/>
                              </wps:cNvSpPr>
                              <wps:spPr bwMode="auto">
                                <a:xfrm>
                                  <a:off x="982345" y="2698115"/>
                                  <a:ext cx="338455" cy="224790"/>
                                </a:xfrm>
                                <a:custGeom>
                                  <a:avLst/>
                                  <a:gdLst>
                                    <a:gd name="T0" fmla="*/ 7 w 533"/>
                                    <a:gd name="T1" fmla="*/ 4 h 354"/>
                                    <a:gd name="T2" fmla="*/ 19 w 533"/>
                                    <a:gd name="T3" fmla="*/ 11 h 354"/>
                                    <a:gd name="T4" fmla="*/ 30 w 533"/>
                                    <a:gd name="T5" fmla="*/ 19 h 354"/>
                                    <a:gd name="T6" fmla="*/ 42 w 533"/>
                                    <a:gd name="T7" fmla="*/ 27 h 354"/>
                                    <a:gd name="T8" fmla="*/ 53 w 533"/>
                                    <a:gd name="T9" fmla="*/ 34 h 354"/>
                                    <a:gd name="T10" fmla="*/ 65 w 533"/>
                                    <a:gd name="T11" fmla="*/ 42 h 354"/>
                                    <a:gd name="T12" fmla="*/ 76 w 533"/>
                                    <a:gd name="T13" fmla="*/ 50 h 354"/>
                                    <a:gd name="T14" fmla="*/ 88 w 533"/>
                                    <a:gd name="T15" fmla="*/ 58 h 354"/>
                                    <a:gd name="T16" fmla="*/ 99 w 533"/>
                                    <a:gd name="T17" fmla="*/ 65 h 354"/>
                                    <a:gd name="T18" fmla="*/ 111 w 533"/>
                                    <a:gd name="T19" fmla="*/ 73 h 354"/>
                                    <a:gd name="T20" fmla="*/ 122 w 533"/>
                                    <a:gd name="T21" fmla="*/ 81 h 354"/>
                                    <a:gd name="T22" fmla="*/ 134 w 533"/>
                                    <a:gd name="T23" fmla="*/ 88 h 354"/>
                                    <a:gd name="T24" fmla="*/ 146 w 533"/>
                                    <a:gd name="T25" fmla="*/ 96 h 354"/>
                                    <a:gd name="T26" fmla="*/ 157 w 533"/>
                                    <a:gd name="T27" fmla="*/ 104 h 354"/>
                                    <a:gd name="T28" fmla="*/ 169 w 533"/>
                                    <a:gd name="T29" fmla="*/ 111 h 354"/>
                                    <a:gd name="T30" fmla="*/ 180 w 533"/>
                                    <a:gd name="T31" fmla="*/ 119 h 354"/>
                                    <a:gd name="T32" fmla="*/ 192 w 533"/>
                                    <a:gd name="T33" fmla="*/ 127 h 354"/>
                                    <a:gd name="T34" fmla="*/ 203 w 533"/>
                                    <a:gd name="T35" fmla="*/ 134 h 354"/>
                                    <a:gd name="T36" fmla="*/ 215 w 533"/>
                                    <a:gd name="T37" fmla="*/ 142 h 354"/>
                                    <a:gd name="T38" fmla="*/ 226 w 533"/>
                                    <a:gd name="T39" fmla="*/ 150 h 354"/>
                                    <a:gd name="T40" fmla="*/ 238 w 533"/>
                                    <a:gd name="T41" fmla="*/ 158 h 354"/>
                                    <a:gd name="T42" fmla="*/ 249 w 533"/>
                                    <a:gd name="T43" fmla="*/ 165 h 354"/>
                                    <a:gd name="T44" fmla="*/ 261 w 533"/>
                                    <a:gd name="T45" fmla="*/ 173 h 354"/>
                                    <a:gd name="T46" fmla="*/ 272 w 533"/>
                                    <a:gd name="T47" fmla="*/ 181 h 354"/>
                                    <a:gd name="T48" fmla="*/ 284 w 533"/>
                                    <a:gd name="T49" fmla="*/ 188 h 354"/>
                                    <a:gd name="T50" fmla="*/ 295 w 533"/>
                                    <a:gd name="T51" fmla="*/ 196 h 354"/>
                                    <a:gd name="T52" fmla="*/ 307 w 533"/>
                                    <a:gd name="T53" fmla="*/ 204 h 354"/>
                                    <a:gd name="T54" fmla="*/ 318 w 533"/>
                                    <a:gd name="T55" fmla="*/ 211 h 354"/>
                                    <a:gd name="T56" fmla="*/ 330 w 533"/>
                                    <a:gd name="T57" fmla="*/ 219 h 354"/>
                                    <a:gd name="T58" fmla="*/ 341 w 533"/>
                                    <a:gd name="T59" fmla="*/ 227 h 354"/>
                                    <a:gd name="T60" fmla="*/ 353 w 533"/>
                                    <a:gd name="T61" fmla="*/ 235 h 354"/>
                                    <a:gd name="T62" fmla="*/ 364 w 533"/>
                                    <a:gd name="T63" fmla="*/ 242 h 354"/>
                                    <a:gd name="T64" fmla="*/ 376 w 533"/>
                                    <a:gd name="T65" fmla="*/ 250 h 354"/>
                                    <a:gd name="T66" fmla="*/ 387 w 533"/>
                                    <a:gd name="T67" fmla="*/ 258 h 354"/>
                                    <a:gd name="T68" fmla="*/ 399 w 533"/>
                                    <a:gd name="T69" fmla="*/ 265 h 354"/>
                                    <a:gd name="T70" fmla="*/ 410 w 533"/>
                                    <a:gd name="T71" fmla="*/ 273 h 354"/>
                                    <a:gd name="T72" fmla="*/ 422 w 533"/>
                                    <a:gd name="T73" fmla="*/ 281 h 354"/>
                                    <a:gd name="T74" fmla="*/ 433 w 533"/>
                                    <a:gd name="T75" fmla="*/ 288 h 354"/>
                                    <a:gd name="T76" fmla="*/ 445 w 533"/>
                                    <a:gd name="T77" fmla="*/ 296 h 354"/>
                                    <a:gd name="T78" fmla="*/ 456 w 533"/>
                                    <a:gd name="T79" fmla="*/ 304 h 354"/>
                                    <a:gd name="T80" fmla="*/ 468 w 533"/>
                                    <a:gd name="T81" fmla="*/ 312 h 354"/>
                                    <a:gd name="T82" fmla="*/ 479 w 533"/>
                                    <a:gd name="T83" fmla="*/ 319 h 354"/>
                                    <a:gd name="T84" fmla="*/ 491 w 533"/>
                                    <a:gd name="T85" fmla="*/ 327 h 354"/>
                                    <a:gd name="T86" fmla="*/ 502 w 533"/>
                                    <a:gd name="T87" fmla="*/ 335 h 354"/>
                                    <a:gd name="T88" fmla="*/ 514 w 533"/>
                                    <a:gd name="T89" fmla="*/ 342 h 354"/>
                                    <a:gd name="T90" fmla="*/ 525 w 533"/>
                                    <a:gd name="T91" fmla="*/ 350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3" h="354">
                                      <a:moveTo>
                                        <a:pt x="0" y="0"/>
                                      </a:moveTo>
                                      <a:lnTo>
                                        <a:pt x="4" y="0"/>
                                      </a:lnTo>
                                      <a:lnTo>
                                        <a:pt x="7" y="4"/>
                                      </a:lnTo>
                                      <a:lnTo>
                                        <a:pt x="11" y="7"/>
                                      </a:lnTo>
                                      <a:lnTo>
                                        <a:pt x="15" y="7"/>
                                      </a:lnTo>
                                      <a:lnTo>
                                        <a:pt x="19" y="11"/>
                                      </a:lnTo>
                                      <a:lnTo>
                                        <a:pt x="23" y="15"/>
                                      </a:lnTo>
                                      <a:lnTo>
                                        <a:pt x="27" y="15"/>
                                      </a:lnTo>
                                      <a:lnTo>
                                        <a:pt x="30" y="19"/>
                                      </a:lnTo>
                                      <a:lnTo>
                                        <a:pt x="34" y="23"/>
                                      </a:lnTo>
                                      <a:lnTo>
                                        <a:pt x="38" y="23"/>
                                      </a:lnTo>
                                      <a:lnTo>
                                        <a:pt x="42" y="27"/>
                                      </a:lnTo>
                                      <a:lnTo>
                                        <a:pt x="46" y="31"/>
                                      </a:lnTo>
                                      <a:lnTo>
                                        <a:pt x="50" y="31"/>
                                      </a:lnTo>
                                      <a:lnTo>
                                        <a:pt x="53" y="34"/>
                                      </a:lnTo>
                                      <a:lnTo>
                                        <a:pt x="57" y="38"/>
                                      </a:lnTo>
                                      <a:lnTo>
                                        <a:pt x="61" y="38"/>
                                      </a:lnTo>
                                      <a:lnTo>
                                        <a:pt x="65" y="42"/>
                                      </a:lnTo>
                                      <a:lnTo>
                                        <a:pt x="69" y="46"/>
                                      </a:lnTo>
                                      <a:lnTo>
                                        <a:pt x="73" y="46"/>
                                      </a:lnTo>
                                      <a:lnTo>
                                        <a:pt x="76" y="50"/>
                                      </a:lnTo>
                                      <a:lnTo>
                                        <a:pt x="80" y="54"/>
                                      </a:lnTo>
                                      <a:lnTo>
                                        <a:pt x="84" y="54"/>
                                      </a:lnTo>
                                      <a:lnTo>
                                        <a:pt x="88" y="58"/>
                                      </a:lnTo>
                                      <a:lnTo>
                                        <a:pt x="92" y="61"/>
                                      </a:lnTo>
                                      <a:lnTo>
                                        <a:pt x="96" y="61"/>
                                      </a:lnTo>
                                      <a:lnTo>
                                        <a:pt x="99" y="65"/>
                                      </a:lnTo>
                                      <a:lnTo>
                                        <a:pt x="103" y="69"/>
                                      </a:lnTo>
                                      <a:lnTo>
                                        <a:pt x="107" y="69"/>
                                      </a:lnTo>
                                      <a:lnTo>
                                        <a:pt x="111" y="73"/>
                                      </a:lnTo>
                                      <a:lnTo>
                                        <a:pt x="115" y="77"/>
                                      </a:lnTo>
                                      <a:lnTo>
                                        <a:pt x="119" y="77"/>
                                      </a:lnTo>
                                      <a:lnTo>
                                        <a:pt x="122" y="81"/>
                                      </a:lnTo>
                                      <a:lnTo>
                                        <a:pt x="126" y="84"/>
                                      </a:lnTo>
                                      <a:lnTo>
                                        <a:pt x="130" y="84"/>
                                      </a:lnTo>
                                      <a:lnTo>
                                        <a:pt x="134" y="88"/>
                                      </a:lnTo>
                                      <a:lnTo>
                                        <a:pt x="138" y="92"/>
                                      </a:lnTo>
                                      <a:lnTo>
                                        <a:pt x="142" y="92"/>
                                      </a:lnTo>
                                      <a:lnTo>
                                        <a:pt x="146" y="96"/>
                                      </a:lnTo>
                                      <a:lnTo>
                                        <a:pt x="149" y="100"/>
                                      </a:lnTo>
                                      <a:lnTo>
                                        <a:pt x="153" y="100"/>
                                      </a:lnTo>
                                      <a:lnTo>
                                        <a:pt x="157" y="104"/>
                                      </a:lnTo>
                                      <a:lnTo>
                                        <a:pt x="161" y="108"/>
                                      </a:lnTo>
                                      <a:lnTo>
                                        <a:pt x="165" y="108"/>
                                      </a:lnTo>
                                      <a:lnTo>
                                        <a:pt x="169" y="111"/>
                                      </a:lnTo>
                                      <a:lnTo>
                                        <a:pt x="172" y="115"/>
                                      </a:lnTo>
                                      <a:lnTo>
                                        <a:pt x="176" y="115"/>
                                      </a:lnTo>
                                      <a:lnTo>
                                        <a:pt x="180" y="119"/>
                                      </a:lnTo>
                                      <a:lnTo>
                                        <a:pt x="184" y="123"/>
                                      </a:lnTo>
                                      <a:lnTo>
                                        <a:pt x="188" y="123"/>
                                      </a:lnTo>
                                      <a:lnTo>
                                        <a:pt x="192" y="127"/>
                                      </a:lnTo>
                                      <a:lnTo>
                                        <a:pt x="195" y="131"/>
                                      </a:lnTo>
                                      <a:lnTo>
                                        <a:pt x="199" y="131"/>
                                      </a:lnTo>
                                      <a:lnTo>
                                        <a:pt x="203" y="134"/>
                                      </a:lnTo>
                                      <a:lnTo>
                                        <a:pt x="207" y="138"/>
                                      </a:lnTo>
                                      <a:lnTo>
                                        <a:pt x="211" y="138"/>
                                      </a:lnTo>
                                      <a:lnTo>
                                        <a:pt x="215" y="142"/>
                                      </a:lnTo>
                                      <a:lnTo>
                                        <a:pt x="218" y="146"/>
                                      </a:lnTo>
                                      <a:lnTo>
                                        <a:pt x="222" y="146"/>
                                      </a:lnTo>
                                      <a:lnTo>
                                        <a:pt x="226" y="150"/>
                                      </a:lnTo>
                                      <a:lnTo>
                                        <a:pt x="230" y="154"/>
                                      </a:lnTo>
                                      <a:lnTo>
                                        <a:pt x="234" y="154"/>
                                      </a:lnTo>
                                      <a:lnTo>
                                        <a:pt x="238" y="158"/>
                                      </a:lnTo>
                                      <a:lnTo>
                                        <a:pt x="241" y="161"/>
                                      </a:lnTo>
                                      <a:lnTo>
                                        <a:pt x="245" y="161"/>
                                      </a:lnTo>
                                      <a:lnTo>
                                        <a:pt x="249" y="165"/>
                                      </a:lnTo>
                                      <a:lnTo>
                                        <a:pt x="253" y="169"/>
                                      </a:lnTo>
                                      <a:lnTo>
                                        <a:pt x="257" y="169"/>
                                      </a:lnTo>
                                      <a:lnTo>
                                        <a:pt x="261" y="173"/>
                                      </a:lnTo>
                                      <a:lnTo>
                                        <a:pt x="264" y="177"/>
                                      </a:lnTo>
                                      <a:lnTo>
                                        <a:pt x="268" y="177"/>
                                      </a:lnTo>
                                      <a:lnTo>
                                        <a:pt x="272" y="181"/>
                                      </a:lnTo>
                                      <a:lnTo>
                                        <a:pt x="276" y="185"/>
                                      </a:lnTo>
                                      <a:lnTo>
                                        <a:pt x="280" y="185"/>
                                      </a:lnTo>
                                      <a:lnTo>
                                        <a:pt x="284" y="188"/>
                                      </a:lnTo>
                                      <a:lnTo>
                                        <a:pt x="288" y="192"/>
                                      </a:lnTo>
                                      <a:lnTo>
                                        <a:pt x="291" y="192"/>
                                      </a:lnTo>
                                      <a:lnTo>
                                        <a:pt x="295" y="196"/>
                                      </a:lnTo>
                                      <a:lnTo>
                                        <a:pt x="299" y="200"/>
                                      </a:lnTo>
                                      <a:lnTo>
                                        <a:pt x="303" y="200"/>
                                      </a:lnTo>
                                      <a:lnTo>
                                        <a:pt x="307" y="204"/>
                                      </a:lnTo>
                                      <a:lnTo>
                                        <a:pt x="311" y="208"/>
                                      </a:lnTo>
                                      <a:lnTo>
                                        <a:pt x="314" y="208"/>
                                      </a:lnTo>
                                      <a:lnTo>
                                        <a:pt x="318" y="211"/>
                                      </a:lnTo>
                                      <a:lnTo>
                                        <a:pt x="322" y="215"/>
                                      </a:lnTo>
                                      <a:lnTo>
                                        <a:pt x="326" y="215"/>
                                      </a:lnTo>
                                      <a:lnTo>
                                        <a:pt x="330" y="219"/>
                                      </a:lnTo>
                                      <a:lnTo>
                                        <a:pt x="334" y="223"/>
                                      </a:lnTo>
                                      <a:lnTo>
                                        <a:pt x="337" y="223"/>
                                      </a:lnTo>
                                      <a:lnTo>
                                        <a:pt x="341" y="227"/>
                                      </a:lnTo>
                                      <a:lnTo>
                                        <a:pt x="345" y="231"/>
                                      </a:lnTo>
                                      <a:lnTo>
                                        <a:pt x="349" y="231"/>
                                      </a:lnTo>
                                      <a:lnTo>
                                        <a:pt x="353" y="235"/>
                                      </a:lnTo>
                                      <a:lnTo>
                                        <a:pt x="357" y="238"/>
                                      </a:lnTo>
                                      <a:lnTo>
                                        <a:pt x="360" y="238"/>
                                      </a:lnTo>
                                      <a:lnTo>
                                        <a:pt x="364" y="242"/>
                                      </a:lnTo>
                                      <a:lnTo>
                                        <a:pt x="368" y="246"/>
                                      </a:lnTo>
                                      <a:lnTo>
                                        <a:pt x="372" y="246"/>
                                      </a:lnTo>
                                      <a:lnTo>
                                        <a:pt x="376" y="250"/>
                                      </a:lnTo>
                                      <a:lnTo>
                                        <a:pt x="380" y="254"/>
                                      </a:lnTo>
                                      <a:lnTo>
                                        <a:pt x="383" y="254"/>
                                      </a:lnTo>
                                      <a:lnTo>
                                        <a:pt x="387" y="258"/>
                                      </a:lnTo>
                                      <a:lnTo>
                                        <a:pt x="391" y="261"/>
                                      </a:lnTo>
                                      <a:lnTo>
                                        <a:pt x="395" y="261"/>
                                      </a:lnTo>
                                      <a:lnTo>
                                        <a:pt x="399" y="265"/>
                                      </a:lnTo>
                                      <a:lnTo>
                                        <a:pt x="403" y="269"/>
                                      </a:lnTo>
                                      <a:lnTo>
                                        <a:pt x="406" y="269"/>
                                      </a:lnTo>
                                      <a:lnTo>
                                        <a:pt x="410" y="273"/>
                                      </a:lnTo>
                                      <a:lnTo>
                                        <a:pt x="414" y="277"/>
                                      </a:lnTo>
                                      <a:lnTo>
                                        <a:pt x="418" y="277"/>
                                      </a:lnTo>
                                      <a:lnTo>
                                        <a:pt x="422" y="281"/>
                                      </a:lnTo>
                                      <a:lnTo>
                                        <a:pt x="426" y="285"/>
                                      </a:lnTo>
                                      <a:lnTo>
                                        <a:pt x="430" y="285"/>
                                      </a:lnTo>
                                      <a:lnTo>
                                        <a:pt x="433" y="288"/>
                                      </a:lnTo>
                                      <a:lnTo>
                                        <a:pt x="437" y="292"/>
                                      </a:lnTo>
                                      <a:lnTo>
                                        <a:pt x="441" y="292"/>
                                      </a:lnTo>
                                      <a:lnTo>
                                        <a:pt x="445" y="296"/>
                                      </a:lnTo>
                                      <a:lnTo>
                                        <a:pt x="449" y="300"/>
                                      </a:lnTo>
                                      <a:lnTo>
                                        <a:pt x="453" y="300"/>
                                      </a:lnTo>
                                      <a:lnTo>
                                        <a:pt x="456" y="304"/>
                                      </a:lnTo>
                                      <a:lnTo>
                                        <a:pt x="460" y="308"/>
                                      </a:lnTo>
                                      <a:lnTo>
                                        <a:pt x="464" y="308"/>
                                      </a:lnTo>
                                      <a:lnTo>
                                        <a:pt x="468" y="312"/>
                                      </a:lnTo>
                                      <a:lnTo>
                                        <a:pt x="472" y="315"/>
                                      </a:lnTo>
                                      <a:lnTo>
                                        <a:pt x="476" y="315"/>
                                      </a:lnTo>
                                      <a:lnTo>
                                        <a:pt x="479" y="319"/>
                                      </a:lnTo>
                                      <a:lnTo>
                                        <a:pt x="483" y="323"/>
                                      </a:lnTo>
                                      <a:lnTo>
                                        <a:pt x="487" y="323"/>
                                      </a:lnTo>
                                      <a:lnTo>
                                        <a:pt x="491" y="327"/>
                                      </a:lnTo>
                                      <a:lnTo>
                                        <a:pt x="495" y="331"/>
                                      </a:lnTo>
                                      <a:lnTo>
                                        <a:pt x="499" y="331"/>
                                      </a:lnTo>
                                      <a:lnTo>
                                        <a:pt x="502" y="335"/>
                                      </a:lnTo>
                                      <a:lnTo>
                                        <a:pt x="506" y="338"/>
                                      </a:lnTo>
                                      <a:lnTo>
                                        <a:pt x="510" y="338"/>
                                      </a:lnTo>
                                      <a:lnTo>
                                        <a:pt x="514" y="342"/>
                                      </a:lnTo>
                                      <a:lnTo>
                                        <a:pt x="518" y="346"/>
                                      </a:lnTo>
                                      <a:lnTo>
                                        <a:pt x="522" y="346"/>
                                      </a:lnTo>
                                      <a:lnTo>
                                        <a:pt x="525" y="350"/>
                                      </a:lnTo>
                                      <a:lnTo>
                                        <a:pt x="529" y="354"/>
                                      </a:lnTo>
                                      <a:lnTo>
                                        <a:pt x="533"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6" name="Freeform 213"/>
                              <wps:cNvSpPr>
                                <a:spLocks/>
                              </wps:cNvSpPr>
                              <wps:spPr bwMode="auto">
                                <a:xfrm>
                                  <a:off x="850265"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5 h 354"/>
                                    <a:gd name="T48" fmla="*/ 284 w 530"/>
                                    <a:gd name="T49" fmla="*/ 192 h 354"/>
                                    <a:gd name="T50" fmla="*/ 296 w 530"/>
                                    <a:gd name="T51" fmla="*/ 200 h 354"/>
                                    <a:gd name="T52" fmla="*/ 307 w 530"/>
                                    <a:gd name="T53" fmla="*/ 208 h 354"/>
                                    <a:gd name="T54" fmla="*/ 319 w 530"/>
                                    <a:gd name="T55" fmla="*/ 215 h 354"/>
                                    <a:gd name="T56" fmla="*/ 330 w 530"/>
                                    <a:gd name="T57" fmla="*/ 223 h 354"/>
                                    <a:gd name="T58" fmla="*/ 342 w 530"/>
                                    <a:gd name="T59" fmla="*/ 231 h 354"/>
                                    <a:gd name="T60" fmla="*/ 354 w 530"/>
                                    <a:gd name="T61" fmla="*/ 238 h 354"/>
                                    <a:gd name="T62" fmla="*/ 365 w 530"/>
                                    <a:gd name="T63" fmla="*/ 246 h 354"/>
                                    <a:gd name="T64" fmla="*/ 377 w 530"/>
                                    <a:gd name="T65" fmla="*/ 254 h 354"/>
                                    <a:gd name="T66" fmla="*/ 388 w 530"/>
                                    <a:gd name="T67" fmla="*/ 261 h 354"/>
                                    <a:gd name="T68" fmla="*/ 400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70" y="46"/>
                                      </a:lnTo>
                                      <a:lnTo>
                                        <a:pt x="73" y="50"/>
                                      </a:lnTo>
                                      <a:lnTo>
                                        <a:pt x="77" y="50"/>
                                      </a:lnTo>
                                      <a:lnTo>
                                        <a:pt x="81" y="54"/>
                                      </a:lnTo>
                                      <a:lnTo>
                                        <a:pt x="85" y="58"/>
                                      </a:lnTo>
                                      <a:lnTo>
                                        <a:pt x="89" y="58"/>
                                      </a:lnTo>
                                      <a:lnTo>
                                        <a:pt x="93" y="61"/>
                                      </a:lnTo>
                                      <a:lnTo>
                                        <a:pt x="96" y="65"/>
                                      </a:lnTo>
                                      <a:lnTo>
                                        <a:pt x="100" y="65"/>
                                      </a:lnTo>
                                      <a:lnTo>
                                        <a:pt x="104" y="69"/>
                                      </a:lnTo>
                                      <a:lnTo>
                                        <a:pt x="108" y="73"/>
                                      </a:lnTo>
                                      <a:lnTo>
                                        <a:pt x="112" y="73"/>
                                      </a:lnTo>
                                      <a:lnTo>
                                        <a:pt x="116"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2" y="142"/>
                                      </a:lnTo>
                                      <a:lnTo>
                                        <a:pt x="215" y="142"/>
                                      </a:lnTo>
                                      <a:lnTo>
                                        <a:pt x="219" y="146"/>
                                      </a:lnTo>
                                      <a:lnTo>
                                        <a:pt x="223" y="150"/>
                                      </a:lnTo>
                                      <a:lnTo>
                                        <a:pt x="227" y="150"/>
                                      </a:lnTo>
                                      <a:lnTo>
                                        <a:pt x="231" y="154"/>
                                      </a:lnTo>
                                      <a:lnTo>
                                        <a:pt x="235" y="158"/>
                                      </a:lnTo>
                                      <a:lnTo>
                                        <a:pt x="238" y="158"/>
                                      </a:lnTo>
                                      <a:lnTo>
                                        <a:pt x="242" y="161"/>
                                      </a:lnTo>
                                      <a:lnTo>
                                        <a:pt x="246" y="165"/>
                                      </a:lnTo>
                                      <a:lnTo>
                                        <a:pt x="250" y="165"/>
                                      </a:lnTo>
                                      <a:lnTo>
                                        <a:pt x="254" y="169"/>
                                      </a:lnTo>
                                      <a:lnTo>
                                        <a:pt x="258" y="173"/>
                                      </a:lnTo>
                                      <a:lnTo>
                                        <a:pt x="261" y="173"/>
                                      </a:lnTo>
                                      <a:lnTo>
                                        <a:pt x="265" y="177"/>
                                      </a:lnTo>
                                      <a:lnTo>
                                        <a:pt x="269" y="181"/>
                                      </a:lnTo>
                                      <a:lnTo>
                                        <a:pt x="273" y="185"/>
                                      </a:lnTo>
                                      <a:lnTo>
                                        <a:pt x="277" y="185"/>
                                      </a:lnTo>
                                      <a:lnTo>
                                        <a:pt x="281" y="188"/>
                                      </a:lnTo>
                                      <a:lnTo>
                                        <a:pt x="284" y="192"/>
                                      </a:lnTo>
                                      <a:lnTo>
                                        <a:pt x="288" y="192"/>
                                      </a:lnTo>
                                      <a:lnTo>
                                        <a:pt x="292" y="196"/>
                                      </a:lnTo>
                                      <a:lnTo>
                                        <a:pt x="296" y="200"/>
                                      </a:lnTo>
                                      <a:lnTo>
                                        <a:pt x="300" y="200"/>
                                      </a:lnTo>
                                      <a:lnTo>
                                        <a:pt x="304" y="204"/>
                                      </a:lnTo>
                                      <a:lnTo>
                                        <a:pt x="307" y="208"/>
                                      </a:lnTo>
                                      <a:lnTo>
                                        <a:pt x="311" y="208"/>
                                      </a:lnTo>
                                      <a:lnTo>
                                        <a:pt x="315" y="211"/>
                                      </a:lnTo>
                                      <a:lnTo>
                                        <a:pt x="319" y="215"/>
                                      </a:lnTo>
                                      <a:lnTo>
                                        <a:pt x="323" y="215"/>
                                      </a:lnTo>
                                      <a:lnTo>
                                        <a:pt x="327" y="219"/>
                                      </a:lnTo>
                                      <a:lnTo>
                                        <a:pt x="330" y="223"/>
                                      </a:lnTo>
                                      <a:lnTo>
                                        <a:pt x="334" y="223"/>
                                      </a:lnTo>
                                      <a:lnTo>
                                        <a:pt x="338" y="227"/>
                                      </a:lnTo>
                                      <a:lnTo>
                                        <a:pt x="342" y="231"/>
                                      </a:lnTo>
                                      <a:lnTo>
                                        <a:pt x="346" y="231"/>
                                      </a:lnTo>
                                      <a:lnTo>
                                        <a:pt x="350" y="235"/>
                                      </a:lnTo>
                                      <a:lnTo>
                                        <a:pt x="354" y="238"/>
                                      </a:lnTo>
                                      <a:lnTo>
                                        <a:pt x="357" y="238"/>
                                      </a:lnTo>
                                      <a:lnTo>
                                        <a:pt x="361" y="242"/>
                                      </a:lnTo>
                                      <a:lnTo>
                                        <a:pt x="365" y="246"/>
                                      </a:lnTo>
                                      <a:lnTo>
                                        <a:pt x="369" y="246"/>
                                      </a:lnTo>
                                      <a:lnTo>
                                        <a:pt x="373" y="250"/>
                                      </a:lnTo>
                                      <a:lnTo>
                                        <a:pt x="377" y="254"/>
                                      </a:lnTo>
                                      <a:lnTo>
                                        <a:pt x="380" y="254"/>
                                      </a:lnTo>
                                      <a:lnTo>
                                        <a:pt x="384" y="258"/>
                                      </a:lnTo>
                                      <a:lnTo>
                                        <a:pt x="388" y="261"/>
                                      </a:lnTo>
                                      <a:lnTo>
                                        <a:pt x="392" y="261"/>
                                      </a:lnTo>
                                      <a:lnTo>
                                        <a:pt x="396" y="265"/>
                                      </a:lnTo>
                                      <a:lnTo>
                                        <a:pt x="400"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6" y="331"/>
                                      </a:lnTo>
                                      <a:lnTo>
                                        <a:pt x="499" y="335"/>
                                      </a:lnTo>
                                      <a:lnTo>
                                        <a:pt x="503" y="338"/>
                                      </a:lnTo>
                                      <a:lnTo>
                                        <a:pt x="507" y="338"/>
                                      </a:lnTo>
                                      <a:lnTo>
                                        <a:pt x="511" y="342"/>
                                      </a:lnTo>
                                      <a:lnTo>
                                        <a:pt x="515" y="346"/>
                                      </a:lnTo>
                                      <a:lnTo>
                                        <a:pt x="519"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7" name="Freeform 214"/>
                              <wps:cNvSpPr>
                                <a:spLocks/>
                              </wps:cNvSpPr>
                              <wps:spPr bwMode="auto">
                                <a:xfrm>
                                  <a:off x="716280"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1 h 354"/>
                                    <a:gd name="T48" fmla="*/ 284 w 530"/>
                                    <a:gd name="T49" fmla="*/ 188 h 354"/>
                                    <a:gd name="T50" fmla="*/ 296 w 530"/>
                                    <a:gd name="T51" fmla="*/ 196 h 354"/>
                                    <a:gd name="T52" fmla="*/ 307 w 530"/>
                                    <a:gd name="T53" fmla="*/ 204 h 354"/>
                                    <a:gd name="T54" fmla="*/ 319 w 530"/>
                                    <a:gd name="T55" fmla="*/ 211 h 354"/>
                                    <a:gd name="T56" fmla="*/ 330 w 530"/>
                                    <a:gd name="T57" fmla="*/ 219 h 354"/>
                                    <a:gd name="T58" fmla="*/ 342 w 530"/>
                                    <a:gd name="T59" fmla="*/ 227 h 354"/>
                                    <a:gd name="T60" fmla="*/ 353 w 530"/>
                                    <a:gd name="T61" fmla="*/ 235 h 354"/>
                                    <a:gd name="T62" fmla="*/ 365 w 530"/>
                                    <a:gd name="T63" fmla="*/ 242 h 354"/>
                                    <a:gd name="T64" fmla="*/ 376 w 530"/>
                                    <a:gd name="T65" fmla="*/ 254 h 354"/>
                                    <a:gd name="T66" fmla="*/ 388 w 530"/>
                                    <a:gd name="T67" fmla="*/ 261 h 354"/>
                                    <a:gd name="T68" fmla="*/ 399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69" y="46"/>
                                      </a:lnTo>
                                      <a:lnTo>
                                        <a:pt x="73" y="50"/>
                                      </a:lnTo>
                                      <a:lnTo>
                                        <a:pt x="77" y="50"/>
                                      </a:lnTo>
                                      <a:lnTo>
                                        <a:pt x="81" y="54"/>
                                      </a:lnTo>
                                      <a:lnTo>
                                        <a:pt x="85" y="58"/>
                                      </a:lnTo>
                                      <a:lnTo>
                                        <a:pt x="89" y="58"/>
                                      </a:lnTo>
                                      <a:lnTo>
                                        <a:pt x="92" y="61"/>
                                      </a:lnTo>
                                      <a:lnTo>
                                        <a:pt x="96" y="65"/>
                                      </a:lnTo>
                                      <a:lnTo>
                                        <a:pt x="100" y="65"/>
                                      </a:lnTo>
                                      <a:lnTo>
                                        <a:pt x="104" y="69"/>
                                      </a:lnTo>
                                      <a:lnTo>
                                        <a:pt x="108" y="73"/>
                                      </a:lnTo>
                                      <a:lnTo>
                                        <a:pt x="112" y="73"/>
                                      </a:lnTo>
                                      <a:lnTo>
                                        <a:pt x="115"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1" y="142"/>
                                      </a:lnTo>
                                      <a:lnTo>
                                        <a:pt x="215" y="142"/>
                                      </a:lnTo>
                                      <a:lnTo>
                                        <a:pt x="219" y="146"/>
                                      </a:lnTo>
                                      <a:lnTo>
                                        <a:pt x="223" y="150"/>
                                      </a:lnTo>
                                      <a:lnTo>
                                        <a:pt x="227" y="150"/>
                                      </a:lnTo>
                                      <a:lnTo>
                                        <a:pt x="231" y="154"/>
                                      </a:lnTo>
                                      <a:lnTo>
                                        <a:pt x="234" y="158"/>
                                      </a:lnTo>
                                      <a:lnTo>
                                        <a:pt x="238" y="158"/>
                                      </a:lnTo>
                                      <a:lnTo>
                                        <a:pt x="242" y="161"/>
                                      </a:lnTo>
                                      <a:lnTo>
                                        <a:pt x="246" y="165"/>
                                      </a:lnTo>
                                      <a:lnTo>
                                        <a:pt x="250" y="165"/>
                                      </a:lnTo>
                                      <a:lnTo>
                                        <a:pt x="254" y="169"/>
                                      </a:lnTo>
                                      <a:lnTo>
                                        <a:pt x="257" y="173"/>
                                      </a:lnTo>
                                      <a:lnTo>
                                        <a:pt x="261" y="173"/>
                                      </a:lnTo>
                                      <a:lnTo>
                                        <a:pt x="265" y="177"/>
                                      </a:lnTo>
                                      <a:lnTo>
                                        <a:pt x="269" y="181"/>
                                      </a:lnTo>
                                      <a:lnTo>
                                        <a:pt x="273" y="181"/>
                                      </a:lnTo>
                                      <a:lnTo>
                                        <a:pt x="277" y="185"/>
                                      </a:lnTo>
                                      <a:lnTo>
                                        <a:pt x="281" y="188"/>
                                      </a:lnTo>
                                      <a:lnTo>
                                        <a:pt x="284" y="188"/>
                                      </a:lnTo>
                                      <a:lnTo>
                                        <a:pt x="288" y="192"/>
                                      </a:lnTo>
                                      <a:lnTo>
                                        <a:pt x="292" y="196"/>
                                      </a:lnTo>
                                      <a:lnTo>
                                        <a:pt x="296" y="196"/>
                                      </a:lnTo>
                                      <a:lnTo>
                                        <a:pt x="300" y="200"/>
                                      </a:lnTo>
                                      <a:lnTo>
                                        <a:pt x="304" y="204"/>
                                      </a:lnTo>
                                      <a:lnTo>
                                        <a:pt x="307" y="204"/>
                                      </a:lnTo>
                                      <a:lnTo>
                                        <a:pt x="311" y="208"/>
                                      </a:lnTo>
                                      <a:lnTo>
                                        <a:pt x="315" y="211"/>
                                      </a:lnTo>
                                      <a:lnTo>
                                        <a:pt x="319" y="211"/>
                                      </a:lnTo>
                                      <a:lnTo>
                                        <a:pt x="323" y="215"/>
                                      </a:lnTo>
                                      <a:lnTo>
                                        <a:pt x="327" y="219"/>
                                      </a:lnTo>
                                      <a:lnTo>
                                        <a:pt x="330" y="219"/>
                                      </a:lnTo>
                                      <a:lnTo>
                                        <a:pt x="334" y="223"/>
                                      </a:lnTo>
                                      <a:lnTo>
                                        <a:pt x="338" y="227"/>
                                      </a:lnTo>
                                      <a:lnTo>
                                        <a:pt x="342" y="227"/>
                                      </a:lnTo>
                                      <a:lnTo>
                                        <a:pt x="346" y="231"/>
                                      </a:lnTo>
                                      <a:lnTo>
                                        <a:pt x="350" y="235"/>
                                      </a:lnTo>
                                      <a:lnTo>
                                        <a:pt x="353" y="235"/>
                                      </a:lnTo>
                                      <a:lnTo>
                                        <a:pt x="357" y="238"/>
                                      </a:lnTo>
                                      <a:lnTo>
                                        <a:pt x="361" y="242"/>
                                      </a:lnTo>
                                      <a:lnTo>
                                        <a:pt x="365" y="242"/>
                                      </a:lnTo>
                                      <a:lnTo>
                                        <a:pt x="369" y="246"/>
                                      </a:lnTo>
                                      <a:lnTo>
                                        <a:pt x="373" y="250"/>
                                      </a:lnTo>
                                      <a:lnTo>
                                        <a:pt x="376" y="254"/>
                                      </a:lnTo>
                                      <a:lnTo>
                                        <a:pt x="380" y="254"/>
                                      </a:lnTo>
                                      <a:lnTo>
                                        <a:pt x="384" y="258"/>
                                      </a:lnTo>
                                      <a:lnTo>
                                        <a:pt x="388" y="261"/>
                                      </a:lnTo>
                                      <a:lnTo>
                                        <a:pt x="392" y="261"/>
                                      </a:lnTo>
                                      <a:lnTo>
                                        <a:pt x="396" y="265"/>
                                      </a:lnTo>
                                      <a:lnTo>
                                        <a:pt x="399"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5" y="331"/>
                                      </a:lnTo>
                                      <a:lnTo>
                                        <a:pt x="499" y="335"/>
                                      </a:lnTo>
                                      <a:lnTo>
                                        <a:pt x="503" y="338"/>
                                      </a:lnTo>
                                      <a:lnTo>
                                        <a:pt x="507" y="338"/>
                                      </a:lnTo>
                                      <a:lnTo>
                                        <a:pt x="511" y="342"/>
                                      </a:lnTo>
                                      <a:lnTo>
                                        <a:pt x="515" y="346"/>
                                      </a:lnTo>
                                      <a:lnTo>
                                        <a:pt x="518"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8" name="Freeform 215"/>
                              <wps:cNvSpPr>
                                <a:spLocks/>
                              </wps:cNvSpPr>
                              <wps:spPr bwMode="auto">
                                <a:xfrm>
                                  <a:off x="638810" y="2736850"/>
                                  <a:ext cx="274955" cy="186055"/>
                                </a:xfrm>
                                <a:custGeom>
                                  <a:avLst/>
                                  <a:gdLst>
                                    <a:gd name="T0" fmla="*/ 3 w 433"/>
                                    <a:gd name="T1" fmla="*/ 4 h 293"/>
                                    <a:gd name="T2" fmla="*/ 11 w 433"/>
                                    <a:gd name="T3" fmla="*/ 8 h 293"/>
                                    <a:gd name="T4" fmla="*/ 19 w 433"/>
                                    <a:gd name="T5" fmla="*/ 16 h 293"/>
                                    <a:gd name="T6" fmla="*/ 26 w 433"/>
                                    <a:gd name="T7" fmla="*/ 20 h 293"/>
                                    <a:gd name="T8" fmla="*/ 34 w 433"/>
                                    <a:gd name="T9" fmla="*/ 23 h 293"/>
                                    <a:gd name="T10" fmla="*/ 42 w 433"/>
                                    <a:gd name="T11" fmla="*/ 31 h 293"/>
                                    <a:gd name="T12" fmla="*/ 49 w 433"/>
                                    <a:gd name="T13" fmla="*/ 35 h 293"/>
                                    <a:gd name="T14" fmla="*/ 57 w 433"/>
                                    <a:gd name="T15" fmla="*/ 39 h 293"/>
                                    <a:gd name="T16" fmla="*/ 65 w 433"/>
                                    <a:gd name="T17" fmla="*/ 47 h 293"/>
                                    <a:gd name="T18" fmla="*/ 72 w 433"/>
                                    <a:gd name="T19" fmla="*/ 50 h 293"/>
                                    <a:gd name="T20" fmla="*/ 80 w 433"/>
                                    <a:gd name="T21" fmla="*/ 54 h 293"/>
                                    <a:gd name="T22" fmla="*/ 88 w 433"/>
                                    <a:gd name="T23" fmla="*/ 62 h 293"/>
                                    <a:gd name="T24" fmla="*/ 95 w 433"/>
                                    <a:gd name="T25" fmla="*/ 66 h 293"/>
                                    <a:gd name="T26" fmla="*/ 103 w 433"/>
                                    <a:gd name="T27" fmla="*/ 70 h 293"/>
                                    <a:gd name="T28" fmla="*/ 111 w 433"/>
                                    <a:gd name="T29" fmla="*/ 77 h 293"/>
                                    <a:gd name="T30" fmla="*/ 118 w 433"/>
                                    <a:gd name="T31" fmla="*/ 81 h 293"/>
                                    <a:gd name="T32" fmla="*/ 126 w 433"/>
                                    <a:gd name="T33" fmla="*/ 85 h 293"/>
                                    <a:gd name="T34" fmla="*/ 134 w 433"/>
                                    <a:gd name="T35" fmla="*/ 93 h 293"/>
                                    <a:gd name="T36" fmla="*/ 142 w 433"/>
                                    <a:gd name="T37" fmla="*/ 97 h 293"/>
                                    <a:gd name="T38" fmla="*/ 149 w 433"/>
                                    <a:gd name="T39" fmla="*/ 100 h 293"/>
                                    <a:gd name="T40" fmla="*/ 157 w 433"/>
                                    <a:gd name="T41" fmla="*/ 108 h 293"/>
                                    <a:gd name="T42" fmla="*/ 165 w 433"/>
                                    <a:gd name="T43" fmla="*/ 112 h 293"/>
                                    <a:gd name="T44" fmla="*/ 172 w 433"/>
                                    <a:gd name="T45" fmla="*/ 116 h 293"/>
                                    <a:gd name="T46" fmla="*/ 180 w 433"/>
                                    <a:gd name="T47" fmla="*/ 124 h 293"/>
                                    <a:gd name="T48" fmla="*/ 188 w 433"/>
                                    <a:gd name="T49" fmla="*/ 127 h 293"/>
                                    <a:gd name="T50" fmla="*/ 195 w 433"/>
                                    <a:gd name="T51" fmla="*/ 131 h 293"/>
                                    <a:gd name="T52" fmla="*/ 203 w 433"/>
                                    <a:gd name="T53" fmla="*/ 139 h 293"/>
                                    <a:gd name="T54" fmla="*/ 211 w 433"/>
                                    <a:gd name="T55" fmla="*/ 143 h 293"/>
                                    <a:gd name="T56" fmla="*/ 218 w 433"/>
                                    <a:gd name="T57" fmla="*/ 147 h 293"/>
                                    <a:gd name="T58" fmla="*/ 226 w 433"/>
                                    <a:gd name="T59" fmla="*/ 154 h 293"/>
                                    <a:gd name="T60" fmla="*/ 234 w 433"/>
                                    <a:gd name="T61" fmla="*/ 158 h 293"/>
                                    <a:gd name="T62" fmla="*/ 241 w 433"/>
                                    <a:gd name="T63" fmla="*/ 162 h 293"/>
                                    <a:gd name="T64" fmla="*/ 249 w 433"/>
                                    <a:gd name="T65" fmla="*/ 170 h 293"/>
                                    <a:gd name="T66" fmla="*/ 257 w 433"/>
                                    <a:gd name="T67" fmla="*/ 174 h 293"/>
                                    <a:gd name="T68" fmla="*/ 264 w 433"/>
                                    <a:gd name="T69" fmla="*/ 177 h 293"/>
                                    <a:gd name="T70" fmla="*/ 272 w 433"/>
                                    <a:gd name="T71" fmla="*/ 185 h 293"/>
                                    <a:gd name="T72" fmla="*/ 280 w 433"/>
                                    <a:gd name="T73" fmla="*/ 189 h 293"/>
                                    <a:gd name="T74" fmla="*/ 287 w 433"/>
                                    <a:gd name="T75" fmla="*/ 193 h 293"/>
                                    <a:gd name="T76" fmla="*/ 295 w 433"/>
                                    <a:gd name="T77" fmla="*/ 200 h 293"/>
                                    <a:gd name="T78" fmla="*/ 303 w 433"/>
                                    <a:gd name="T79" fmla="*/ 204 h 293"/>
                                    <a:gd name="T80" fmla="*/ 310 w 433"/>
                                    <a:gd name="T81" fmla="*/ 208 h 293"/>
                                    <a:gd name="T82" fmla="*/ 318 w 433"/>
                                    <a:gd name="T83" fmla="*/ 216 h 293"/>
                                    <a:gd name="T84" fmla="*/ 326 w 433"/>
                                    <a:gd name="T85" fmla="*/ 220 h 293"/>
                                    <a:gd name="T86" fmla="*/ 333 w 433"/>
                                    <a:gd name="T87" fmla="*/ 224 h 293"/>
                                    <a:gd name="T88" fmla="*/ 341 w 433"/>
                                    <a:gd name="T89" fmla="*/ 231 h 293"/>
                                    <a:gd name="T90" fmla="*/ 349 w 433"/>
                                    <a:gd name="T91" fmla="*/ 235 h 293"/>
                                    <a:gd name="T92" fmla="*/ 356 w 433"/>
                                    <a:gd name="T93" fmla="*/ 239 h 293"/>
                                    <a:gd name="T94" fmla="*/ 364 w 433"/>
                                    <a:gd name="T95" fmla="*/ 247 h 293"/>
                                    <a:gd name="T96" fmla="*/ 372 w 433"/>
                                    <a:gd name="T97" fmla="*/ 251 h 293"/>
                                    <a:gd name="T98" fmla="*/ 379 w 433"/>
                                    <a:gd name="T99" fmla="*/ 254 h 293"/>
                                    <a:gd name="T100" fmla="*/ 387 w 433"/>
                                    <a:gd name="T101" fmla="*/ 262 h 293"/>
                                    <a:gd name="T102" fmla="*/ 395 w 433"/>
                                    <a:gd name="T103" fmla="*/ 266 h 293"/>
                                    <a:gd name="T104" fmla="*/ 403 w 433"/>
                                    <a:gd name="T105" fmla="*/ 274 h 293"/>
                                    <a:gd name="T106" fmla="*/ 410 w 433"/>
                                    <a:gd name="T107" fmla="*/ 277 h 293"/>
                                    <a:gd name="T108" fmla="*/ 418 w 433"/>
                                    <a:gd name="T109" fmla="*/ 281 h 293"/>
                                    <a:gd name="T110" fmla="*/ 426 w 433"/>
                                    <a:gd name="T111" fmla="*/ 289 h 293"/>
                                    <a:gd name="T112" fmla="*/ 433 w 433"/>
                                    <a:gd name="T113" fmla="*/ 293 h 2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33" h="293">
                                      <a:moveTo>
                                        <a:pt x="0" y="0"/>
                                      </a:moveTo>
                                      <a:lnTo>
                                        <a:pt x="3" y="4"/>
                                      </a:lnTo>
                                      <a:lnTo>
                                        <a:pt x="7" y="8"/>
                                      </a:lnTo>
                                      <a:lnTo>
                                        <a:pt x="11" y="8"/>
                                      </a:lnTo>
                                      <a:lnTo>
                                        <a:pt x="15" y="12"/>
                                      </a:lnTo>
                                      <a:lnTo>
                                        <a:pt x="19" y="16"/>
                                      </a:lnTo>
                                      <a:lnTo>
                                        <a:pt x="23" y="16"/>
                                      </a:lnTo>
                                      <a:lnTo>
                                        <a:pt x="26" y="20"/>
                                      </a:lnTo>
                                      <a:lnTo>
                                        <a:pt x="30" y="23"/>
                                      </a:lnTo>
                                      <a:lnTo>
                                        <a:pt x="34" y="23"/>
                                      </a:lnTo>
                                      <a:lnTo>
                                        <a:pt x="38" y="27"/>
                                      </a:lnTo>
                                      <a:lnTo>
                                        <a:pt x="42" y="31"/>
                                      </a:lnTo>
                                      <a:lnTo>
                                        <a:pt x="46" y="31"/>
                                      </a:lnTo>
                                      <a:lnTo>
                                        <a:pt x="49" y="35"/>
                                      </a:lnTo>
                                      <a:lnTo>
                                        <a:pt x="53" y="39"/>
                                      </a:lnTo>
                                      <a:lnTo>
                                        <a:pt x="57" y="39"/>
                                      </a:lnTo>
                                      <a:lnTo>
                                        <a:pt x="61" y="43"/>
                                      </a:lnTo>
                                      <a:lnTo>
                                        <a:pt x="65" y="47"/>
                                      </a:lnTo>
                                      <a:lnTo>
                                        <a:pt x="69" y="47"/>
                                      </a:lnTo>
                                      <a:lnTo>
                                        <a:pt x="72" y="50"/>
                                      </a:lnTo>
                                      <a:lnTo>
                                        <a:pt x="76" y="54"/>
                                      </a:lnTo>
                                      <a:lnTo>
                                        <a:pt x="80" y="54"/>
                                      </a:lnTo>
                                      <a:lnTo>
                                        <a:pt x="84" y="58"/>
                                      </a:lnTo>
                                      <a:lnTo>
                                        <a:pt x="88" y="62"/>
                                      </a:lnTo>
                                      <a:lnTo>
                                        <a:pt x="92" y="62"/>
                                      </a:lnTo>
                                      <a:lnTo>
                                        <a:pt x="95" y="66"/>
                                      </a:lnTo>
                                      <a:lnTo>
                                        <a:pt x="99" y="70"/>
                                      </a:lnTo>
                                      <a:lnTo>
                                        <a:pt x="103" y="70"/>
                                      </a:lnTo>
                                      <a:lnTo>
                                        <a:pt x="107" y="73"/>
                                      </a:lnTo>
                                      <a:lnTo>
                                        <a:pt x="111" y="77"/>
                                      </a:lnTo>
                                      <a:lnTo>
                                        <a:pt x="115" y="77"/>
                                      </a:lnTo>
                                      <a:lnTo>
                                        <a:pt x="118" y="81"/>
                                      </a:lnTo>
                                      <a:lnTo>
                                        <a:pt x="122" y="85"/>
                                      </a:lnTo>
                                      <a:lnTo>
                                        <a:pt x="126" y="85"/>
                                      </a:lnTo>
                                      <a:lnTo>
                                        <a:pt x="130" y="89"/>
                                      </a:lnTo>
                                      <a:lnTo>
                                        <a:pt x="134" y="93"/>
                                      </a:lnTo>
                                      <a:lnTo>
                                        <a:pt x="138" y="93"/>
                                      </a:lnTo>
                                      <a:lnTo>
                                        <a:pt x="142" y="97"/>
                                      </a:lnTo>
                                      <a:lnTo>
                                        <a:pt x="145" y="100"/>
                                      </a:lnTo>
                                      <a:lnTo>
                                        <a:pt x="149" y="100"/>
                                      </a:lnTo>
                                      <a:lnTo>
                                        <a:pt x="153" y="104"/>
                                      </a:lnTo>
                                      <a:lnTo>
                                        <a:pt x="157" y="108"/>
                                      </a:lnTo>
                                      <a:lnTo>
                                        <a:pt x="161" y="108"/>
                                      </a:lnTo>
                                      <a:lnTo>
                                        <a:pt x="165" y="112"/>
                                      </a:lnTo>
                                      <a:lnTo>
                                        <a:pt x="168" y="116"/>
                                      </a:lnTo>
                                      <a:lnTo>
                                        <a:pt x="172" y="116"/>
                                      </a:lnTo>
                                      <a:lnTo>
                                        <a:pt x="176" y="120"/>
                                      </a:lnTo>
                                      <a:lnTo>
                                        <a:pt x="180" y="124"/>
                                      </a:lnTo>
                                      <a:lnTo>
                                        <a:pt x="184" y="124"/>
                                      </a:lnTo>
                                      <a:lnTo>
                                        <a:pt x="188" y="127"/>
                                      </a:lnTo>
                                      <a:lnTo>
                                        <a:pt x="191" y="131"/>
                                      </a:lnTo>
                                      <a:lnTo>
                                        <a:pt x="195" y="131"/>
                                      </a:lnTo>
                                      <a:lnTo>
                                        <a:pt x="199" y="135"/>
                                      </a:lnTo>
                                      <a:lnTo>
                                        <a:pt x="203" y="139"/>
                                      </a:lnTo>
                                      <a:lnTo>
                                        <a:pt x="207" y="139"/>
                                      </a:lnTo>
                                      <a:lnTo>
                                        <a:pt x="211" y="143"/>
                                      </a:lnTo>
                                      <a:lnTo>
                                        <a:pt x="214" y="147"/>
                                      </a:lnTo>
                                      <a:lnTo>
                                        <a:pt x="218" y="147"/>
                                      </a:lnTo>
                                      <a:lnTo>
                                        <a:pt x="222" y="150"/>
                                      </a:lnTo>
                                      <a:lnTo>
                                        <a:pt x="226" y="154"/>
                                      </a:lnTo>
                                      <a:lnTo>
                                        <a:pt x="230" y="154"/>
                                      </a:lnTo>
                                      <a:lnTo>
                                        <a:pt x="234" y="158"/>
                                      </a:lnTo>
                                      <a:lnTo>
                                        <a:pt x="237" y="162"/>
                                      </a:lnTo>
                                      <a:lnTo>
                                        <a:pt x="241" y="162"/>
                                      </a:lnTo>
                                      <a:lnTo>
                                        <a:pt x="245" y="166"/>
                                      </a:lnTo>
                                      <a:lnTo>
                                        <a:pt x="249" y="170"/>
                                      </a:lnTo>
                                      <a:lnTo>
                                        <a:pt x="253" y="170"/>
                                      </a:lnTo>
                                      <a:lnTo>
                                        <a:pt x="257" y="174"/>
                                      </a:lnTo>
                                      <a:lnTo>
                                        <a:pt x="261" y="177"/>
                                      </a:lnTo>
                                      <a:lnTo>
                                        <a:pt x="264" y="177"/>
                                      </a:lnTo>
                                      <a:lnTo>
                                        <a:pt x="268" y="181"/>
                                      </a:lnTo>
                                      <a:lnTo>
                                        <a:pt x="272" y="185"/>
                                      </a:lnTo>
                                      <a:lnTo>
                                        <a:pt x="276" y="185"/>
                                      </a:lnTo>
                                      <a:lnTo>
                                        <a:pt x="280" y="189"/>
                                      </a:lnTo>
                                      <a:lnTo>
                                        <a:pt x="284" y="193"/>
                                      </a:lnTo>
                                      <a:lnTo>
                                        <a:pt x="287" y="193"/>
                                      </a:lnTo>
                                      <a:lnTo>
                                        <a:pt x="291" y="197"/>
                                      </a:lnTo>
                                      <a:lnTo>
                                        <a:pt x="295" y="200"/>
                                      </a:lnTo>
                                      <a:lnTo>
                                        <a:pt x="299" y="200"/>
                                      </a:lnTo>
                                      <a:lnTo>
                                        <a:pt x="303" y="204"/>
                                      </a:lnTo>
                                      <a:lnTo>
                                        <a:pt x="307" y="208"/>
                                      </a:lnTo>
                                      <a:lnTo>
                                        <a:pt x="310" y="208"/>
                                      </a:lnTo>
                                      <a:lnTo>
                                        <a:pt x="314" y="212"/>
                                      </a:lnTo>
                                      <a:lnTo>
                                        <a:pt x="318" y="216"/>
                                      </a:lnTo>
                                      <a:lnTo>
                                        <a:pt x="322" y="216"/>
                                      </a:lnTo>
                                      <a:lnTo>
                                        <a:pt x="326" y="220"/>
                                      </a:lnTo>
                                      <a:lnTo>
                                        <a:pt x="330" y="224"/>
                                      </a:lnTo>
                                      <a:lnTo>
                                        <a:pt x="333" y="224"/>
                                      </a:lnTo>
                                      <a:lnTo>
                                        <a:pt x="337" y="227"/>
                                      </a:lnTo>
                                      <a:lnTo>
                                        <a:pt x="341" y="231"/>
                                      </a:lnTo>
                                      <a:lnTo>
                                        <a:pt x="345" y="231"/>
                                      </a:lnTo>
                                      <a:lnTo>
                                        <a:pt x="349" y="235"/>
                                      </a:lnTo>
                                      <a:lnTo>
                                        <a:pt x="353" y="239"/>
                                      </a:lnTo>
                                      <a:lnTo>
                                        <a:pt x="356" y="239"/>
                                      </a:lnTo>
                                      <a:lnTo>
                                        <a:pt x="360" y="243"/>
                                      </a:lnTo>
                                      <a:lnTo>
                                        <a:pt x="364" y="247"/>
                                      </a:lnTo>
                                      <a:lnTo>
                                        <a:pt x="368" y="247"/>
                                      </a:lnTo>
                                      <a:lnTo>
                                        <a:pt x="372" y="251"/>
                                      </a:lnTo>
                                      <a:lnTo>
                                        <a:pt x="376" y="254"/>
                                      </a:lnTo>
                                      <a:lnTo>
                                        <a:pt x="379" y="254"/>
                                      </a:lnTo>
                                      <a:lnTo>
                                        <a:pt x="383" y="258"/>
                                      </a:lnTo>
                                      <a:lnTo>
                                        <a:pt x="387" y="262"/>
                                      </a:lnTo>
                                      <a:lnTo>
                                        <a:pt x="391" y="266"/>
                                      </a:lnTo>
                                      <a:lnTo>
                                        <a:pt x="395" y="266"/>
                                      </a:lnTo>
                                      <a:lnTo>
                                        <a:pt x="399" y="270"/>
                                      </a:lnTo>
                                      <a:lnTo>
                                        <a:pt x="403" y="274"/>
                                      </a:lnTo>
                                      <a:lnTo>
                                        <a:pt x="406" y="274"/>
                                      </a:lnTo>
                                      <a:lnTo>
                                        <a:pt x="410" y="277"/>
                                      </a:lnTo>
                                      <a:lnTo>
                                        <a:pt x="414" y="281"/>
                                      </a:lnTo>
                                      <a:lnTo>
                                        <a:pt x="418" y="281"/>
                                      </a:lnTo>
                                      <a:lnTo>
                                        <a:pt x="422" y="285"/>
                                      </a:lnTo>
                                      <a:lnTo>
                                        <a:pt x="426" y="289"/>
                                      </a:lnTo>
                                      <a:lnTo>
                                        <a:pt x="429" y="289"/>
                                      </a:lnTo>
                                      <a:lnTo>
                                        <a:pt x="433" y="29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9" name="Freeform 216"/>
                              <wps:cNvSpPr>
                                <a:spLocks/>
                              </wps:cNvSpPr>
                              <wps:spPr bwMode="auto">
                                <a:xfrm>
                                  <a:off x="638810" y="2825115"/>
                                  <a:ext cx="146050" cy="97790"/>
                                </a:xfrm>
                                <a:custGeom>
                                  <a:avLst/>
                                  <a:gdLst>
                                    <a:gd name="T0" fmla="*/ 0 w 230"/>
                                    <a:gd name="T1" fmla="*/ 0 h 154"/>
                                    <a:gd name="T2" fmla="*/ 3 w 230"/>
                                    <a:gd name="T3" fmla="*/ 4 h 154"/>
                                    <a:gd name="T4" fmla="*/ 7 w 230"/>
                                    <a:gd name="T5" fmla="*/ 8 h 154"/>
                                    <a:gd name="T6" fmla="*/ 11 w 230"/>
                                    <a:gd name="T7" fmla="*/ 8 h 154"/>
                                    <a:gd name="T8" fmla="*/ 15 w 230"/>
                                    <a:gd name="T9" fmla="*/ 11 h 154"/>
                                    <a:gd name="T10" fmla="*/ 19 w 230"/>
                                    <a:gd name="T11" fmla="*/ 15 h 154"/>
                                    <a:gd name="T12" fmla="*/ 23 w 230"/>
                                    <a:gd name="T13" fmla="*/ 15 h 154"/>
                                    <a:gd name="T14" fmla="*/ 26 w 230"/>
                                    <a:gd name="T15" fmla="*/ 19 h 154"/>
                                    <a:gd name="T16" fmla="*/ 30 w 230"/>
                                    <a:gd name="T17" fmla="*/ 23 h 154"/>
                                    <a:gd name="T18" fmla="*/ 34 w 230"/>
                                    <a:gd name="T19" fmla="*/ 23 h 154"/>
                                    <a:gd name="T20" fmla="*/ 38 w 230"/>
                                    <a:gd name="T21" fmla="*/ 27 h 154"/>
                                    <a:gd name="T22" fmla="*/ 42 w 230"/>
                                    <a:gd name="T23" fmla="*/ 31 h 154"/>
                                    <a:gd name="T24" fmla="*/ 46 w 230"/>
                                    <a:gd name="T25" fmla="*/ 31 h 154"/>
                                    <a:gd name="T26" fmla="*/ 49 w 230"/>
                                    <a:gd name="T27" fmla="*/ 35 h 154"/>
                                    <a:gd name="T28" fmla="*/ 53 w 230"/>
                                    <a:gd name="T29" fmla="*/ 38 h 154"/>
                                    <a:gd name="T30" fmla="*/ 57 w 230"/>
                                    <a:gd name="T31" fmla="*/ 38 h 154"/>
                                    <a:gd name="T32" fmla="*/ 61 w 230"/>
                                    <a:gd name="T33" fmla="*/ 42 h 154"/>
                                    <a:gd name="T34" fmla="*/ 65 w 230"/>
                                    <a:gd name="T35" fmla="*/ 46 h 154"/>
                                    <a:gd name="T36" fmla="*/ 69 w 230"/>
                                    <a:gd name="T37" fmla="*/ 46 h 154"/>
                                    <a:gd name="T38" fmla="*/ 72 w 230"/>
                                    <a:gd name="T39" fmla="*/ 50 h 154"/>
                                    <a:gd name="T40" fmla="*/ 76 w 230"/>
                                    <a:gd name="T41" fmla="*/ 54 h 154"/>
                                    <a:gd name="T42" fmla="*/ 80 w 230"/>
                                    <a:gd name="T43" fmla="*/ 54 h 154"/>
                                    <a:gd name="T44" fmla="*/ 84 w 230"/>
                                    <a:gd name="T45" fmla="*/ 58 h 154"/>
                                    <a:gd name="T46" fmla="*/ 88 w 230"/>
                                    <a:gd name="T47" fmla="*/ 61 h 154"/>
                                    <a:gd name="T48" fmla="*/ 92 w 230"/>
                                    <a:gd name="T49" fmla="*/ 61 h 154"/>
                                    <a:gd name="T50" fmla="*/ 95 w 230"/>
                                    <a:gd name="T51" fmla="*/ 65 h 154"/>
                                    <a:gd name="T52" fmla="*/ 99 w 230"/>
                                    <a:gd name="T53" fmla="*/ 69 h 154"/>
                                    <a:gd name="T54" fmla="*/ 103 w 230"/>
                                    <a:gd name="T55" fmla="*/ 69 h 154"/>
                                    <a:gd name="T56" fmla="*/ 107 w 230"/>
                                    <a:gd name="T57" fmla="*/ 73 h 154"/>
                                    <a:gd name="T58" fmla="*/ 111 w 230"/>
                                    <a:gd name="T59" fmla="*/ 77 h 154"/>
                                    <a:gd name="T60" fmla="*/ 115 w 230"/>
                                    <a:gd name="T61" fmla="*/ 77 h 154"/>
                                    <a:gd name="T62" fmla="*/ 118 w 230"/>
                                    <a:gd name="T63" fmla="*/ 81 h 154"/>
                                    <a:gd name="T64" fmla="*/ 122 w 230"/>
                                    <a:gd name="T65" fmla="*/ 85 h 154"/>
                                    <a:gd name="T66" fmla="*/ 126 w 230"/>
                                    <a:gd name="T67" fmla="*/ 85 h 154"/>
                                    <a:gd name="T68" fmla="*/ 130 w 230"/>
                                    <a:gd name="T69" fmla="*/ 88 h 154"/>
                                    <a:gd name="T70" fmla="*/ 134 w 230"/>
                                    <a:gd name="T71" fmla="*/ 92 h 154"/>
                                    <a:gd name="T72" fmla="*/ 138 w 230"/>
                                    <a:gd name="T73" fmla="*/ 92 h 154"/>
                                    <a:gd name="T74" fmla="*/ 142 w 230"/>
                                    <a:gd name="T75" fmla="*/ 96 h 154"/>
                                    <a:gd name="T76" fmla="*/ 145 w 230"/>
                                    <a:gd name="T77" fmla="*/ 100 h 154"/>
                                    <a:gd name="T78" fmla="*/ 149 w 230"/>
                                    <a:gd name="T79" fmla="*/ 100 h 154"/>
                                    <a:gd name="T80" fmla="*/ 153 w 230"/>
                                    <a:gd name="T81" fmla="*/ 104 h 154"/>
                                    <a:gd name="T82" fmla="*/ 157 w 230"/>
                                    <a:gd name="T83" fmla="*/ 108 h 154"/>
                                    <a:gd name="T84" fmla="*/ 161 w 230"/>
                                    <a:gd name="T85" fmla="*/ 108 h 154"/>
                                    <a:gd name="T86" fmla="*/ 165 w 230"/>
                                    <a:gd name="T87" fmla="*/ 112 h 154"/>
                                    <a:gd name="T88" fmla="*/ 168 w 230"/>
                                    <a:gd name="T89" fmla="*/ 115 h 154"/>
                                    <a:gd name="T90" fmla="*/ 172 w 230"/>
                                    <a:gd name="T91" fmla="*/ 115 h 154"/>
                                    <a:gd name="T92" fmla="*/ 176 w 230"/>
                                    <a:gd name="T93" fmla="*/ 119 h 154"/>
                                    <a:gd name="T94" fmla="*/ 180 w 230"/>
                                    <a:gd name="T95" fmla="*/ 123 h 154"/>
                                    <a:gd name="T96" fmla="*/ 184 w 230"/>
                                    <a:gd name="T97" fmla="*/ 123 h 154"/>
                                    <a:gd name="T98" fmla="*/ 188 w 230"/>
                                    <a:gd name="T99" fmla="*/ 127 h 154"/>
                                    <a:gd name="T100" fmla="*/ 191 w 230"/>
                                    <a:gd name="T101" fmla="*/ 131 h 154"/>
                                    <a:gd name="T102" fmla="*/ 195 w 230"/>
                                    <a:gd name="T103" fmla="*/ 131 h 154"/>
                                    <a:gd name="T104" fmla="*/ 199 w 230"/>
                                    <a:gd name="T105" fmla="*/ 135 h 154"/>
                                    <a:gd name="T106" fmla="*/ 203 w 230"/>
                                    <a:gd name="T107" fmla="*/ 138 h 154"/>
                                    <a:gd name="T108" fmla="*/ 207 w 230"/>
                                    <a:gd name="T109" fmla="*/ 138 h 154"/>
                                    <a:gd name="T110" fmla="*/ 211 w 230"/>
                                    <a:gd name="T111" fmla="*/ 142 h 154"/>
                                    <a:gd name="T112" fmla="*/ 214 w 230"/>
                                    <a:gd name="T113" fmla="*/ 146 h 154"/>
                                    <a:gd name="T114" fmla="*/ 218 w 230"/>
                                    <a:gd name="T115" fmla="*/ 146 h 154"/>
                                    <a:gd name="T116" fmla="*/ 222 w 230"/>
                                    <a:gd name="T117" fmla="*/ 150 h 154"/>
                                    <a:gd name="T118" fmla="*/ 226 w 230"/>
                                    <a:gd name="T119" fmla="*/ 154 h 154"/>
                                    <a:gd name="T120" fmla="*/ 230 w 230"/>
                                    <a:gd name="T121" fmla="*/ 154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30" h="154">
                                      <a:moveTo>
                                        <a:pt x="0" y="0"/>
                                      </a:moveTo>
                                      <a:lnTo>
                                        <a:pt x="3" y="4"/>
                                      </a:lnTo>
                                      <a:lnTo>
                                        <a:pt x="7" y="8"/>
                                      </a:lnTo>
                                      <a:lnTo>
                                        <a:pt x="11" y="8"/>
                                      </a:lnTo>
                                      <a:lnTo>
                                        <a:pt x="15" y="11"/>
                                      </a:lnTo>
                                      <a:lnTo>
                                        <a:pt x="19" y="15"/>
                                      </a:lnTo>
                                      <a:lnTo>
                                        <a:pt x="23" y="15"/>
                                      </a:lnTo>
                                      <a:lnTo>
                                        <a:pt x="26" y="19"/>
                                      </a:lnTo>
                                      <a:lnTo>
                                        <a:pt x="30" y="23"/>
                                      </a:lnTo>
                                      <a:lnTo>
                                        <a:pt x="34" y="23"/>
                                      </a:lnTo>
                                      <a:lnTo>
                                        <a:pt x="38" y="27"/>
                                      </a:lnTo>
                                      <a:lnTo>
                                        <a:pt x="42" y="31"/>
                                      </a:lnTo>
                                      <a:lnTo>
                                        <a:pt x="46" y="31"/>
                                      </a:lnTo>
                                      <a:lnTo>
                                        <a:pt x="49" y="35"/>
                                      </a:lnTo>
                                      <a:lnTo>
                                        <a:pt x="53" y="38"/>
                                      </a:lnTo>
                                      <a:lnTo>
                                        <a:pt x="57" y="38"/>
                                      </a:lnTo>
                                      <a:lnTo>
                                        <a:pt x="61" y="42"/>
                                      </a:lnTo>
                                      <a:lnTo>
                                        <a:pt x="65" y="46"/>
                                      </a:lnTo>
                                      <a:lnTo>
                                        <a:pt x="69" y="46"/>
                                      </a:lnTo>
                                      <a:lnTo>
                                        <a:pt x="72" y="50"/>
                                      </a:lnTo>
                                      <a:lnTo>
                                        <a:pt x="76" y="54"/>
                                      </a:lnTo>
                                      <a:lnTo>
                                        <a:pt x="80" y="54"/>
                                      </a:lnTo>
                                      <a:lnTo>
                                        <a:pt x="84" y="58"/>
                                      </a:lnTo>
                                      <a:lnTo>
                                        <a:pt x="88" y="61"/>
                                      </a:lnTo>
                                      <a:lnTo>
                                        <a:pt x="92" y="61"/>
                                      </a:lnTo>
                                      <a:lnTo>
                                        <a:pt x="95" y="65"/>
                                      </a:lnTo>
                                      <a:lnTo>
                                        <a:pt x="99" y="69"/>
                                      </a:lnTo>
                                      <a:lnTo>
                                        <a:pt x="103" y="69"/>
                                      </a:lnTo>
                                      <a:lnTo>
                                        <a:pt x="107" y="73"/>
                                      </a:lnTo>
                                      <a:lnTo>
                                        <a:pt x="111" y="77"/>
                                      </a:lnTo>
                                      <a:lnTo>
                                        <a:pt x="115" y="77"/>
                                      </a:lnTo>
                                      <a:lnTo>
                                        <a:pt x="118" y="81"/>
                                      </a:lnTo>
                                      <a:lnTo>
                                        <a:pt x="122" y="85"/>
                                      </a:lnTo>
                                      <a:lnTo>
                                        <a:pt x="126" y="85"/>
                                      </a:lnTo>
                                      <a:lnTo>
                                        <a:pt x="130" y="88"/>
                                      </a:lnTo>
                                      <a:lnTo>
                                        <a:pt x="134" y="92"/>
                                      </a:lnTo>
                                      <a:lnTo>
                                        <a:pt x="138" y="92"/>
                                      </a:lnTo>
                                      <a:lnTo>
                                        <a:pt x="142" y="96"/>
                                      </a:lnTo>
                                      <a:lnTo>
                                        <a:pt x="145" y="100"/>
                                      </a:lnTo>
                                      <a:lnTo>
                                        <a:pt x="149" y="100"/>
                                      </a:lnTo>
                                      <a:lnTo>
                                        <a:pt x="153" y="104"/>
                                      </a:lnTo>
                                      <a:lnTo>
                                        <a:pt x="157" y="108"/>
                                      </a:lnTo>
                                      <a:lnTo>
                                        <a:pt x="161" y="108"/>
                                      </a:lnTo>
                                      <a:lnTo>
                                        <a:pt x="165" y="112"/>
                                      </a:lnTo>
                                      <a:lnTo>
                                        <a:pt x="168" y="115"/>
                                      </a:lnTo>
                                      <a:lnTo>
                                        <a:pt x="172" y="115"/>
                                      </a:lnTo>
                                      <a:lnTo>
                                        <a:pt x="176" y="119"/>
                                      </a:lnTo>
                                      <a:lnTo>
                                        <a:pt x="180" y="123"/>
                                      </a:lnTo>
                                      <a:lnTo>
                                        <a:pt x="184" y="123"/>
                                      </a:lnTo>
                                      <a:lnTo>
                                        <a:pt x="188" y="127"/>
                                      </a:lnTo>
                                      <a:lnTo>
                                        <a:pt x="191" y="131"/>
                                      </a:lnTo>
                                      <a:lnTo>
                                        <a:pt x="195" y="131"/>
                                      </a:lnTo>
                                      <a:lnTo>
                                        <a:pt x="199" y="135"/>
                                      </a:lnTo>
                                      <a:lnTo>
                                        <a:pt x="203" y="138"/>
                                      </a:lnTo>
                                      <a:lnTo>
                                        <a:pt x="207" y="138"/>
                                      </a:lnTo>
                                      <a:lnTo>
                                        <a:pt x="211" y="142"/>
                                      </a:lnTo>
                                      <a:lnTo>
                                        <a:pt x="214" y="146"/>
                                      </a:lnTo>
                                      <a:lnTo>
                                        <a:pt x="218" y="146"/>
                                      </a:lnTo>
                                      <a:lnTo>
                                        <a:pt x="222" y="150"/>
                                      </a:lnTo>
                                      <a:lnTo>
                                        <a:pt x="226" y="154"/>
                                      </a:lnTo>
                                      <a:lnTo>
                                        <a:pt x="230" y="1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0" name="Freeform 217"/>
                              <wps:cNvSpPr>
                                <a:spLocks/>
                              </wps:cNvSpPr>
                              <wps:spPr bwMode="auto">
                                <a:xfrm>
                                  <a:off x="638810" y="2917825"/>
                                  <a:ext cx="9525" cy="5080"/>
                                </a:xfrm>
                                <a:custGeom>
                                  <a:avLst/>
                                  <a:gdLst>
                                    <a:gd name="T0" fmla="*/ 0 w 15"/>
                                    <a:gd name="T1" fmla="*/ 0 h 8"/>
                                    <a:gd name="T2" fmla="*/ 3 w 15"/>
                                    <a:gd name="T3" fmla="*/ 0 h 8"/>
                                    <a:gd name="T4" fmla="*/ 7 w 15"/>
                                    <a:gd name="T5" fmla="*/ 4 h 8"/>
                                    <a:gd name="T6" fmla="*/ 11 w 15"/>
                                    <a:gd name="T7" fmla="*/ 8 h 8"/>
                                    <a:gd name="T8" fmla="*/ 15 w 15"/>
                                    <a:gd name="T9" fmla="*/ 8 h 8"/>
                                  </a:gdLst>
                                  <a:ahLst/>
                                  <a:cxnLst>
                                    <a:cxn ang="0">
                                      <a:pos x="T0" y="T1"/>
                                    </a:cxn>
                                    <a:cxn ang="0">
                                      <a:pos x="T2" y="T3"/>
                                    </a:cxn>
                                    <a:cxn ang="0">
                                      <a:pos x="T4" y="T5"/>
                                    </a:cxn>
                                    <a:cxn ang="0">
                                      <a:pos x="T6" y="T7"/>
                                    </a:cxn>
                                    <a:cxn ang="0">
                                      <a:pos x="T8" y="T9"/>
                                    </a:cxn>
                                  </a:cxnLst>
                                  <a:rect l="0" t="0" r="r" b="b"/>
                                  <a:pathLst>
                                    <a:path w="15" h="8">
                                      <a:moveTo>
                                        <a:pt x="0" y="0"/>
                                      </a:moveTo>
                                      <a:lnTo>
                                        <a:pt x="3" y="0"/>
                                      </a:lnTo>
                                      <a:lnTo>
                                        <a:pt x="7" y="4"/>
                                      </a:lnTo>
                                      <a:lnTo>
                                        <a:pt x="11" y="8"/>
                                      </a:lnTo>
                                      <a:lnTo>
                                        <a:pt x="1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1" name="Freeform 218"/>
                              <wps:cNvSpPr>
                                <a:spLocks/>
                              </wps:cNvSpPr>
                              <wps:spPr bwMode="auto">
                                <a:xfrm>
                                  <a:off x="999490" y="2531745"/>
                                  <a:ext cx="29210" cy="180975"/>
                                </a:xfrm>
                                <a:custGeom>
                                  <a:avLst/>
                                  <a:gdLst>
                                    <a:gd name="T0" fmla="*/ 46 w 46"/>
                                    <a:gd name="T1" fmla="*/ 23 h 285"/>
                                    <a:gd name="T2" fmla="*/ 46 w 46"/>
                                    <a:gd name="T3" fmla="*/ 15 h 285"/>
                                    <a:gd name="T4" fmla="*/ 38 w 46"/>
                                    <a:gd name="T5" fmla="*/ 8 h 285"/>
                                    <a:gd name="T6" fmla="*/ 30 w 46"/>
                                    <a:gd name="T7" fmla="*/ 0 h 285"/>
                                    <a:gd name="T8" fmla="*/ 15 w 46"/>
                                    <a:gd name="T9" fmla="*/ 0 h 285"/>
                                    <a:gd name="T10" fmla="*/ 7 w 46"/>
                                    <a:gd name="T11" fmla="*/ 8 h 285"/>
                                    <a:gd name="T12" fmla="*/ 0 w 46"/>
                                    <a:gd name="T13" fmla="*/ 15 h 285"/>
                                    <a:gd name="T14" fmla="*/ 0 w 46"/>
                                    <a:gd name="T15" fmla="*/ 269 h 285"/>
                                    <a:gd name="T16" fmla="*/ 7 w 46"/>
                                    <a:gd name="T17" fmla="*/ 277 h 285"/>
                                    <a:gd name="T18" fmla="*/ 15 w 46"/>
                                    <a:gd name="T19" fmla="*/ 285 h 285"/>
                                    <a:gd name="T20" fmla="*/ 30 w 46"/>
                                    <a:gd name="T21" fmla="*/ 285 h 285"/>
                                    <a:gd name="T22" fmla="*/ 38 w 46"/>
                                    <a:gd name="T23" fmla="*/ 277 h 285"/>
                                    <a:gd name="T24" fmla="*/ 46 w 46"/>
                                    <a:gd name="T25" fmla="*/ 269 h 285"/>
                                    <a:gd name="T26" fmla="*/ 46 w 46"/>
                                    <a:gd name="T27" fmla="*/ 262 h 285"/>
                                    <a:gd name="T28" fmla="*/ 46 w 46"/>
                                    <a:gd name="T29" fmla="*/ 23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6" h="285">
                                      <a:moveTo>
                                        <a:pt x="46" y="23"/>
                                      </a:moveTo>
                                      <a:lnTo>
                                        <a:pt x="46" y="15"/>
                                      </a:lnTo>
                                      <a:lnTo>
                                        <a:pt x="38" y="8"/>
                                      </a:lnTo>
                                      <a:lnTo>
                                        <a:pt x="30" y="0"/>
                                      </a:lnTo>
                                      <a:lnTo>
                                        <a:pt x="15" y="0"/>
                                      </a:lnTo>
                                      <a:lnTo>
                                        <a:pt x="7" y="8"/>
                                      </a:lnTo>
                                      <a:lnTo>
                                        <a:pt x="0" y="15"/>
                                      </a:lnTo>
                                      <a:lnTo>
                                        <a:pt x="0" y="269"/>
                                      </a:lnTo>
                                      <a:lnTo>
                                        <a:pt x="7" y="277"/>
                                      </a:lnTo>
                                      <a:lnTo>
                                        <a:pt x="15" y="285"/>
                                      </a:lnTo>
                                      <a:lnTo>
                                        <a:pt x="30" y="285"/>
                                      </a:lnTo>
                                      <a:lnTo>
                                        <a:pt x="38" y="277"/>
                                      </a:lnTo>
                                      <a:lnTo>
                                        <a:pt x="46" y="269"/>
                                      </a:lnTo>
                                      <a:lnTo>
                                        <a:pt x="46" y="262"/>
                                      </a:lnTo>
                                      <a:lnTo>
                                        <a:pt x="4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2" name="Freeform 219"/>
                              <wps:cNvSpPr>
                                <a:spLocks/>
                              </wps:cNvSpPr>
                              <wps:spPr bwMode="auto">
                                <a:xfrm>
                                  <a:off x="623570" y="2683510"/>
                                  <a:ext cx="780415" cy="29210"/>
                                </a:xfrm>
                                <a:custGeom>
                                  <a:avLst/>
                                  <a:gdLst>
                                    <a:gd name="T0" fmla="*/ 24 w 1229"/>
                                    <a:gd name="T1" fmla="*/ 0 h 46"/>
                                    <a:gd name="T2" fmla="*/ 16 w 1229"/>
                                    <a:gd name="T3" fmla="*/ 0 h 46"/>
                                    <a:gd name="T4" fmla="*/ 8 w 1229"/>
                                    <a:gd name="T5" fmla="*/ 7 h 46"/>
                                    <a:gd name="T6" fmla="*/ 0 w 1229"/>
                                    <a:gd name="T7" fmla="*/ 15 h 46"/>
                                    <a:gd name="T8" fmla="*/ 0 w 1229"/>
                                    <a:gd name="T9" fmla="*/ 30 h 46"/>
                                    <a:gd name="T10" fmla="*/ 8 w 1229"/>
                                    <a:gd name="T11" fmla="*/ 38 h 46"/>
                                    <a:gd name="T12" fmla="*/ 16 w 1229"/>
                                    <a:gd name="T13" fmla="*/ 46 h 46"/>
                                    <a:gd name="T14" fmla="*/ 1213 w 1229"/>
                                    <a:gd name="T15" fmla="*/ 46 h 46"/>
                                    <a:gd name="T16" fmla="*/ 1221 w 1229"/>
                                    <a:gd name="T17" fmla="*/ 38 h 46"/>
                                    <a:gd name="T18" fmla="*/ 1229 w 1229"/>
                                    <a:gd name="T19" fmla="*/ 30 h 46"/>
                                    <a:gd name="T20" fmla="*/ 1229 w 1229"/>
                                    <a:gd name="T21" fmla="*/ 15 h 46"/>
                                    <a:gd name="T22" fmla="*/ 1221 w 1229"/>
                                    <a:gd name="T23" fmla="*/ 7 h 46"/>
                                    <a:gd name="T24" fmla="*/ 1213 w 1229"/>
                                    <a:gd name="T25" fmla="*/ 0 h 46"/>
                                    <a:gd name="T26" fmla="*/ 1206 w 1229"/>
                                    <a:gd name="T27" fmla="*/ 0 h 46"/>
                                    <a:gd name="T28" fmla="*/ 24 w 1229"/>
                                    <a:gd name="T2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29" h="46">
                                      <a:moveTo>
                                        <a:pt x="24" y="0"/>
                                      </a:moveTo>
                                      <a:lnTo>
                                        <a:pt x="16" y="0"/>
                                      </a:lnTo>
                                      <a:lnTo>
                                        <a:pt x="8" y="7"/>
                                      </a:lnTo>
                                      <a:lnTo>
                                        <a:pt x="0" y="15"/>
                                      </a:lnTo>
                                      <a:lnTo>
                                        <a:pt x="0" y="30"/>
                                      </a:lnTo>
                                      <a:lnTo>
                                        <a:pt x="8" y="38"/>
                                      </a:lnTo>
                                      <a:lnTo>
                                        <a:pt x="16" y="46"/>
                                      </a:lnTo>
                                      <a:lnTo>
                                        <a:pt x="1213" y="46"/>
                                      </a:lnTo>
                                      <a:lnTo>
                                        <a:pt x="1221" y="38"/>
                                      </a:lnTo>
                                      <a:lnTo>
                                        <a:pt x="1229" y="30"/>
                                      </a:lnTo>
                                      <a:lnTo>
                                        <a:pt x="1229" y="15"/>
                                      </a:lnTo>
                                      <a:lnTo>
                                        <a:pt x="1221" y="7"/>
                                      </a:lnTo>
                                      <a:lnTo>
                                        <a:pt x="1213" y="0"/>
                                      </a:lnTo>
                                      <a:lnTo>
                                        <a:pt x="1206"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3" name="Freeform 220"/>
                              <wps:cNvSpPr>
                                <a:spLocks/>
                              </wps:cNvSpPr>
                              <wps:spPr bwMode="auto">
                                <a:xfrm>
                                  <a:off x="1250315" y="540385"/>
                                  <a:ext cx="1196340" cy="1194435"/>
                                </a:xfrm>
                                <a:custGeom>
                                  <a:avLst/>
                                  <a:gdLst>
                                    <a:gd name="T0" fmla="*/ 1865 w 1884"/>
                                    <a:gd name="T1" fmla="*/ 1878 h 1881"/>
                                    <a:gd name="T2" fmla="*/ 1869 w 1884"/>
                                    <a:gd name="T3" fmla="*/ 1881 h 1881"/>
                                    <a:gd name="T4" fmla="*/ 1880 w 1884"/>
                                    <a:gd name="T5" fmla="*/ 1881 h 1881"/>
                                    <a:gd name="T6" fmla="*/ 1880 w 1884"/>
                                    <a:gd name="T7" fmla="*/ 1878 h 1881"/>
                                    <a:gd name="T8" fmla="*/ 1884 w 1884"/>
                                    <a:gd name="T9" fmla="*/ 1874 h 1881"/>
                                    <a:gd name="T10" fmla="*/ 1884 w 1884"/>
                                    <a:gd name="T11" fmla="*/ 1862 h 1881"/>
                                    <a:gd name="T12" fmla="*/ 1880 w 1884"/>
                                    <a:gd name="T13" fmla="*/ 1862 h 1881"/>
                                    <a:gd name="T14" fmla="*/ 19 w 1884"/>
                                    <a:gd name="T15" fmla="*/ 3 h 1881"/>
                                    <a:gd name="T16" fmla="*/ 15 w 1884"/>
                                    <a:gd name="T17" fmla="*/ 0 h 1881"/>
                                    <a:gd name="T18" fmla="*/ 4 w 1884"/>
                                    <a:gd name="T19" fmla="*/ 0 h 1881"/>
                                    <a:gd name="T20" fmla="*/ 4 w 1884"/>
                                    <a:gd name="T21" fmla="*/ 3 h 1881"/>
                                    <a:gd name="T22" fmla="*/ 0 w 1884"/>
                                    <a:gd name="T23" fmla="*/ 7 h 1881"/>
                                    <a:gd name="T24" fmla="*/ 0 w 1884"/>
                                    <a:gd name="T25" fmla="*/ 19 h 1881"/>
                                    <a:gd name="T26" fmla="*/ 4 w 1884"/>
                                    <a:gd name="T27" fmla="*/ 19 h 1881"/>
                                    <a:gd name="T28" fmla="*/ 1865 w 1884"/>
                                    <a:gd name="T29" fmla="*/ 1878 h 1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4" h="1881">
                                      <a:moveTo>
                                        <a:pt x="1865" y="1878"/>
                                      </a:moveTo>
                                      <a:lnTo>
                                        <a:pt x="1869" y="1881"/>
                                      </a:lnTo>
                                      <a:lnTo>
                                        <a:pt x="1880" y="1881"/>
                                      </a:lnTo>
                                      <a:lnTo>
                                        <a:pt x="1880" y="1878"/>
                                      </a:lnTo>
                                      <a:lnTo>
                                        <a:pt x="1884" y="1874"/>
                                      </a:lnTo>
                                      <a:lnTo>
                                        <a:pt x="1884" y="1862"/>
                                      </a:lnTo>
                                      <a:lnTo>
                                        <a:pt x="1880" y="1862"/>
                                      </a:lnTo>
                                      <a:lnTo>
                                        <a:pt x="19" y="3"/>
                                      </a:lnTo>
                                      <a:lnTo>
                                        <a:pt x="15" y="0"/>
                                      </a:lnTo>
                                      <a:lnTo>
                                        <a:pt x="4" y="0"/>
                                      </a:lnTo>
                                      <a:lnTo>
                                        <a:pt x="4" y="3"/>
                                      </a:lnTo>
                                      <a:lnTo>
                                        <a:pt x="0" y="7"/>
                                      </a:lnTo>
                                      <a:lnTo>
                                        <a:pt x="0" y="19"/>
                                      </a:lnTo>
                                      <a:lnTo>
                                        <a:pt x="4" y="19"/>
                                      </a:lnTo>
                                      <a:lnTo>
                                        <a:pt x="1865" y="18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4" name="Freeform 221"/>
                              <wps:cNvSpPr>
                                <a:spLocks/>
                              </wps:cNvSpPr>
                              <wps:spPr bwMode="auto">
                                <a:xfrm>
                                  <a:off x="1082040" y="371475"/>
                                  <a:ext cx="202565" cy="202565"/>
                                </a:xfrm>
                                <a:custGeom>
                                  <a:avLst/>
                                  <a:gdLst>
                                    <a:gd name="T0" fmla="*/ 4 w 319"/>
                                    <a:gd name="T1" fmla="*/ 204 h 319"/>
                                    <a:gd name="T2" fmla="*/ 19 w 319"/>
                                    <a:gd name="T3" fmla="*/ 235 h 319"/>
                                    <a:gd name="T4" fmla="*/ 46 w 319"/>
                                    <a:gd name="T5" fmla="*/ 269 h 319"/>
                                    <a:gd name="T6" fmla="*/ 65 w 319"/>
                                    <a:gd name="T7" fmla="*/ 289 h 319"/>
                                    <a:gd name="T8" fmla="*/ 100 w 319"/>
                                    <a:gd name="T9" fmla="*/ 308 h 319"/>
                                    <a:gd name="T10" fmla="*/ 146 w 319"/>
                                    <a:gd name="T11" fmla="*/ 316 h 319"/>
                                    <a:gd name="T12" fmla="*/ 188 w 319"/>
                                    <a:gd name="T13" fmla="*/ 316 h 319"/>
                                    <a:gd name="T14" fmla="*/ 219 w 319"/>
                                    <a:gd name="T15" fmla="*/ 308 h 319"/>
                                    <a:gd name="T16" fmla="*/ 257 w 319"/>
                                    <a:gd name="T17" fmla="*/ 281 h 319"/>
                                    <a:gd name="T18" fmla="*/ 280 w 319"/>
                                    <a:gd name="T19" fmla="*/ 258 h 319"/>
                                    <a:gd name="T20" fmla="*/ 307 w 319"/>
                                    <a:gd name="T21" fmla="*/ 219 h 319"/>
                                    <a:gd name="T22" fmla="*/ 315 w 319"/>
                                    <a:gd name="T23" fmla="*/ 189 h 319"/>
                                    <a:gd name="T24" fmla="*/ 315 w 319"/>
                                    <a:gd name="T25" fmla="*/ 146 h 319"/>
                                    <a:gd name="T26" fmla="*/ 307 w 319"/>
                                    <a:gd name="T27" fmla="*/ 100 h 319"/>
                                    <a:gd name="T28" fmla="*/ 288 w 319"/>
                                    <a:gd name="T29" fmla="*/ 65 h 319"/>
                                    <a:gd name="T30" fmla="*/ 269 w 319"/>
                                    <a:gd name="T31" fmla="*/ 46 h 319"/>
                                    <a:gd name="T32" fmla="*/ 234 w 319"/>
                                    <a:gd name="T33" fmla="*/ 19 h 319"/>
                                    <a:gd name="T34" fmla="*/ 203 w 319"/>
                                    <a:gd name="T35" fmla="*/ 4 h 319"/>
                                    <a:gd name="T36" fmla="*/ 115 w 319"/>
                                    <a:gd name="T37" fmla="*/ 4 h 319"/>
                                    <a:gd name="T38" fmla="*/ 77 w 319"/>
                                    <a:gd name="T39" fmla="*/ 19 h 319"/>
                                    <a:gd name="T40" fmla="*/ 54 w 319"/>
                                    <a:gd name="T41" fmla="*/ 35 h 319"/>
                                    <a:gd name="T42" fmla="*/ 35 w 319"/>
                                    <a:gd name="T43" fmla="*/ 54 h 319"/>
                                    <a:gd name="T44" fmla="*/ 19 w 319"/>
                                    <a:gd name="T45" fmla="*/ 77 h 319"/>
                                    <a:gd name="T46" fmla="*/ 4 w 319"/>
                                    <a:gd name="T47" fmla="*/ 115 h 319"/>
                                    <a:gd name="T48" fmla="*/ 23 w 319"/>
                                    <a:gd name="T49" fmla="*/ 131 h 319"/>
                                    <a:gd name="T50" fmla="*/ 31 w 319"/>
                                    <a:gd name="T51" fmla="*/ 104 h 319"/>
                                    <a:gd name="T52" fmla="*/ 46 w 319"/>
                                    <a:gd name="T53" fmla="*/ 77 h 319"/>
                                    <a:gd name="T54" fmla="*/ 65 w 319"/>
                                    <a:gd name="T55" fmla="*/ 54 h 319"/>
                                    <a:gd name="T56" fmla="*/ 88 w 319"/>
                                    <a:gd name="T57" fmla="*/ 38 h 319"/>
                                    <a:gd name="T58" fmla="*/ 115 w 319"/>
                                    <a:gd name="T59" fmla="*/ 27 h 319"/>
                                    <a:gd name="T60" fmla="*/ 180 w 319"/>
                                    <a:gd name="T61" fmla="*/ 23 h 319"/>
                                    <a:gd name="T62" fmla="*/ 211 w 319"/>
                                    <a:gd name="T63" fmla="*/ 31 h 319"/>
                                    <a:gd name="T64" fmla="*/ 242 w 319"/>
                                    <a:gd name="T65" fmla="*/ 50 h 319"/>
                                    <a:gd name="T66" fmla="*/ 265 w 319"/>
                                    <a:gd name="T67" fmla="*/ 69 h 319"/>
                                    <a:gd name="T68" fmla="*/ 280 w 319"/>
                                    <a:gd name="T69" fmla="*/ 92 h 319"/>
                                    <a:gd name="T70" fmla="*/ 288 w 319"/>
                                    <a:gd name="T71" fmla="*/ 123 h 319"/>
                                    <a:gd name="T72" fmla="*/ 296 w 319"/>
                                    <a:gd name="T73" fmla="*/ 154 h 319"/>
                                    <a:gd name="T74" fmla="*/ 288 w 319"/>
                                    <a:gd name="T75" fmla="*/ 196 h 319"/>
                                    <a:gd name="T76" fmla="*/ 280 w 319"/>
                                    <a:gd name="T77" fmla="*/ 219 h 319"/>
                                    <a:gd name="T78" fmla="*/ 253 w 319"/>
                                    <a:gd name="T79" fmla="*/ 254 h 319"/>
                                    <a:gd name="T80" fmla="*/ 219 w 319"/>
                                    <a:gd name="T81" fmla="*/ 281 h 319"/>
                                    <a:gd name="T82" fmla="*/ 196 w 319"/>
                                    <a:gd name="T83" fmla="*/ 289 h 319"/>
                                    <a:gd name="T84" fmla="*/ 154 w 319"/>
                                    <a:gd name="T85" fmla="*/ 296 h 319"/>
                                    <a:gd name="T86" fmla="*/ 123 w 319"/>
                                    <a:gd name="T87" fmla="*/ 289 h 319"/>
                                    <a:gd name="T88" fmla="*/ 92 w 319"/>
                                    <a:gd name="T89" fmla="*/ 281 h 319"/>
                                    <a:gd name="T90" fmla="*/ 69 w 319"/>
                                    <a:gd name="T91" fmla="*/ 266 h 319"/>
                                    <a:gd name="T92" fmla="*/ 50 w 319"/>
                                    <a:gd name="T93" fmla="*/ 242 h 319"/>
                                    <a:gd name="T94" fmla="*/ 31 w 319"/>
                                    <a:gd name="T95" fmla="*/ 212 h 319"/>
                                    <a:gd name="T96" fmla="*/ 23 w 319"/>
                                    <a:gd name="T97" fmla="*/ 181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19" h="319">
                                      <a:moveTo>
                                        <a:pt x="0" y="158"/>
                                      </a:moveTo>
                                      <a:lnTo>
                                        <a:pt x="0" y="189"/>
                                      </a:lnTo>
                                      <a:lnTo>
                                        <a:pt x="4" y="196"/>
                                      </a:lnTo>
                                      <a:lnTo>
                                        <a:pt x="4" y="204"/>
                                      </a:lnTo>
                                      <a:lnTo>
                                        <a:pt x="8" y="212"/>
                                      </a:lnTo>
                                      <a:lnTo>
                                        <a:pt x="8" y="219"/>
                                      </a:lnTo>
                                      <a:lnTo>
                                        <a:pt x="15" y="231"/>
                                      </a:lnTo>
                                      <a:lnTo>
                                        <a:pt x="19" y="235"/>
                                      </a:lnTo>
                                      <a:lnTo>
                                        <a:pt x="27" y="250"/>
                                      </a:lnTo>
                                      <a:lnTo>
                                        <a:pt x="35" y="258"/>
                                      </a:lnTo>
                                      <a:lnTo>
                                        <a:pt x="38" y="266"/>
                                      </a:lnTo>
                                      <a:lnTo>
                                        <a:pt x="46" y="269"/>
                                      </a:lnTo>
                                      <a:lnTo>
                                        <a:pt x="50" y="277"/>
                                      </a:lnTo>
                                      <a:lnTo>
                                        <a:pt x="54" y="281"/>
                                      </a:lnTo>
                                      <a:lnTo>
                                        <a:pt x="61" y="285"/>
                                      </a:lnTo>
                                      <a:lnTo>
                                        <a:pt x="65" y="289"/>
                                      </a:lnTo>
                                      <a:lnTo>
                                        <a:pt x="73" y="292"/>
                                      </a:lnTo>
                                      <a:lnTo>
                                        <a:pt x="77" y="296"/>
                                      </a:lnTo>
                                      <a:lnTo>
                                        <a:pt x="96" y="308"/>
                                      </a:lnTo>
                                      <a:lnTo>
                                        <a:pt x="100" y="308"/>
                                      </a:lnTo>
                                      <a:lnTo>
                                        <a:pt x="107" y="312"/>
                                      </a:lnTo>
                                      <a:lnTo>
                                        <a:pt x="115" y="312"/>
                                      </a:lnTo>
                                      <a:lnTo>
                                        <a:pt x="123" y="316"/>
                                      </a:lnTo>
                                      <a:lnTo>
                                        <a:pt x="146" y="316"/>
                                      </a:lnTo>
                                      <a:lnTo>
                                        <a:pt x="154" y="319"/>
                                      </a:lnTo>
                                      <a:lnTo>
                                        <a:pt x="161" y="319"/>
                                      </a:lnTo>
                                      <a:lnTo>
                                        <a:pt x="169" y="316"/>
                                      </a:lnTo>
                                      <a:lnTo>
                                        <a:pt x="188" y="316"/>
                                      </a:lnTo>
                                      <a:lnTo>
                                        <a:pt x="196" y="312"/>
                                      </a:lnTo>
                                      <a:lnTo>
                                        <a:pt x="203" y="312"/>
                                      </a:lnTo>
                                      <a:lnTo>
                                        <a:pt x="211" y="308"/>
                                      </a:lnTo>
                                      <a:lnTo>
                                        <a:pt x="219" y="308"/>
                                      </a:lnTo>
                                      <a:lnTo>
                                        <a:pt x="230" y="300"/>
                                      </a:lnTo>
                                      <a:lnTo>
                                        <a:pt x="234" y="296"/>
                                      </a:lnTo>
                                      <a:lnTo>
                                        <a:pt x="249" y="289"/>
                                      </a:lnTo>
                                      <a:lnTo>
                                        <a:pt x="257" y="281"/>
                                      </a:lnTo>
                                      <a:lnTo>
                                        <a:pt x="265" y="277"/>
                                      </a:lnTo>
                                      <a:lnTo>
                                        <a:pt x="269" y="269"/>
                                      </a:lnTo>
                                      <a:lnTo>
                                        <a:pt x="276" y="266"/>
                                      </a:lnTo>
                                      <a:lnTo>
                                        <a:pt x="280" y="258"/>
                                      </a:lnTo>
                                      <a:lnTo>
                                        <a:pt x="288" y="250"/>
                                      </a:lnTo>
                                      <a:lnTo>
                                        <a:pt x="296" y="235"/>
                                      </a:lnTo>
                                      <a:lnTo>
                                        <a:pt x="299" y="231"/>
                                      </a:lnTo>
                                      <a:lnTo>
                                        <a:pt x="307" y="219"/>
                                      </a:lnTo>
                                      <a:lnTo>
                                        <a:pt x="307" y="212"/>
                                      </a:lnTo>
                                      <a:lnTo>
                                        <a:pt x="311" y="204"/>
                                      </a:lnTo>
                                      <a:lnTo>
                                        <a:pt x="311" y="196"/>
                                      </a:lnTo>
                                      <a:lnTo>
                                        <a:pt x="315" y="189"/>
                                      </a:lnTo>
                                      <a:lnTo>
                                        <a:pt x="315" y="169"/>
                                      </a:lnTo>
                                      <a:lnTo>
                                        <a:pt x="319" y="162"/>
                                      </a:lnTo>
                                      <a:lnTo>
                                        <a:pt x="319" y="154"/>
                                      </a:lnTo>
                                      <a:lnTo>
                                        <a:pt x="315" y="146"/>
                                      </a:lnTo>
                                      <a:lnTo>
                                        <a:pt x="315" y="123"/>
                                      </a:lnTo>
                                      <a:lnTo>
                                        <a:pt x="311" y="115"/>
                                      </a:lnTo>
                                      <a:lnTo>
                                        <a:pt x="311" y="108"/>
                                      </a:lnTo>
                                      <a:lnTo>
                                        <a:pt x="307" y="100"/>
                                      </a:lnTo>
                                      <a:lnTo>
                                        <a:pt x="307" y="96"/>
                                      </a:lnTo>
                                      <a:lnTo>
                                        <a:pt x="296" y="77"/>
                                      </a:lnTo>
                                      <a:lnTo>
                                        <a:pt x="292" y="73"/>
                                      </a:lnTo>
                                      <a:lnTo>
                                        <a:pt x="288" y="65"/>
                                      </a:lnTo>
                                      <a:lnTo>
                                        <a:pt x="284" y="62"/>
                                      </a:lnTo>
                                      <a:lnTo>
                                        <a:pt x="280" y="54"/>
                                      </a:lnTo>
                                      <a:lnTo>
                                        <a:pt x="276" y="50"/>
                                      </a:lnTo>
                                      <a:lnTo>
                                        <a:pt x="269" y="46"/>
                                      </a:lnTo>
                                      <a:lnTo>
                                        <a:pt x="265" y="38"/>
                                      </a:lnTo>
                                      <a:lnTo>
                                        <a:pt x="257" y="35"/>
                                      </a:lnTo>
                                      <a:lnTo>
                                        <a:pt x="249" y="27"/>
                                      </a:lnTo>
                                      <a:lnTo>
                                        <a:pt x="234" y="19"/>
                                      </a:lnTo>
                                      <a:lnTo>
                                        <a:pt x="230" y="15"/>
                                      </a:lnTo>
                                      <a:lnTo>
                                        <a:pt x="219" y="8"/>
                                      </a:lnTo>
                                      <a:lnTo>
                                        <a:pt x="211" y="8"/>
                                      </a:lnTo>
                                      <a:lnTo>
                                        <a:pt x="203" y="4"/>
                                      </a:lnTo>
                                      <a:lnTo>
                                        <a:pt x="196" y="4"/>
                                      </a:lnTo>
                                      <a:lnTo>
                                        <a:pt x="188" y="0"/>
                                      </a:lnTo>
                                      <a:lnTo>
                                        <a:pt x="123" y="0"/>
                                      </a:lnTo>
                                      <a:lnTo>
                                        <a:pt x="115" y="4"/>
                                      </a:lnTo>
                                      <a:lnTo>
                                        <a:pt x="107" y="4"/>
                                      </a:lnTo>
                                      <a:lnTo>
                                        <a:pt x="100" y="8"/>
                                      </a:lnTo>
                                      <a:lnTo>
                                        <a:pt x="96" y="8"/>
                                      </a:lnTo>
                                      <a:lnTo>
                                        <a:pt x="77" y="19"/>
                                      </a:lnTo>
                                      <a:lnTo>
                                        <a:pt x="73" y="23"/>
                                      </a:lnTo>
                                      <a:lnTo>
                                        <a:pt x="65" y="27"/>
                                      </a:lnTo>
                                      <a:lnTo>
                                        <a:pt x="61" y="31"/>
                                      </a:lnTo>
                                      <a:lnTo>
                                        <a:pt x="54" y="35"/>
                                      </a:lnTo>
                                      <a:lnTo>
                                        <a:pt x="50" y="38"/>
                                      </a:lnTo>
                                      <a:lnTo>
                                        <a:pt x="46" y="46"/>
                                      </a:lnTo>
                                      <a:lnTo>
                                        <a:pt x="38" y="50"/>
                                      </a:lnTo>
                                      <a:lnTo>
                                        <a:pt x="35" y="54"/>
                                      </a:lnTo>
                                      <a:lnTo>
                                        <a:pt x="31" y="62"/>
                                      </a:lnTo>
                                      <a:lnTo>
                                        <a:pt x="27" y="65"/>
                                      </a:lnTo>
                                      <a:lnTo>
                                        <a:pt x="23" y="73"/>
                                      </a:lnTo>
                                      <a:lnTo>
                                        <a:pt x="19" y="77"/>
                                      </a:lnTo>
                                      <a:lnTo>
                                        <a:pt x="8" y="96"/>
                                      </a:lnTo>
                                      <a:lnTo>
                                        <a:pt x="8" y="100"/>
                                      </a:lnTo>
                                      <a:lnTo>
                                        <a:pt x="4" y="108"/>
                                      </a:lnTo>
                                      <a:lnTo>
                                        <a:pt x="4" y="115"/>
                                      </a:lnTo>
                                      <a:lnTo>
                                        <a:pt x="0" y="123"/>
                                      </a:lnTo>
                                      <a:lnTo>
                                        <a:pt x="0" y="158"/>
                                      </a:lnTo>
                                      <a:lnTo>
                                        <a:pt x="23" y="158"/>
                                      </a:lnTo>
                                      <a:lnTo>
                                        <a:pt x="23" y="131"/>
                                      </a:lnTo>
                                      <a:lnTo>
                                        <a:pt x="27" y="123"/>
                                      </a:lnTo>
                                      <a:lnTo>
                                        <a:pt x="27" y="115"/>
                                      </a:lnTo>
                                      <a:lnTo>
                                        <a:pt x="31" y="108"/>
                                      </a:lnTo>
                                      <a:lnTo>
                                        <a:pt x="31" y="104"/>
                                      </a:lnTo>
                                      <a:lnTo>
                                        <a:pt x="35" y="92"/>
                                      </a:lnTo>
                                      <a:lnTo>
                                        <a:pt x="38" y="88"/>
                                      </a:lnTo>
                                      <a:lnTo>
                                        <a:pt x="42" y="81"/>
                                      </a:lnTo>
                                      <a:lnTo>
                                        <a:pt x="46" y="77"/>
                                      </a:lnTo>
                                      <a:lnTo>
                                        <a:pt x="50" y="69"/>
                                      </a:lnTo>
                                      <a:lnTo>
                                        <a:pt x="54" y="65"/>
                                      </a:lnTo>
                                      <a:lnTo>
                                        <a:pt x="61" y="62"/>
                                      </a:lnTo>
                                      <a:lnTo>
                                        <a:pt x="65" y="54"/>
                                      </a:lnTo>
                                      <a:lnTo>
                                        <a:pt x="69" y="50"/>
                                      </a:lnTo>
                                      <a:lnTo>
                                        <a:pt x="77" y="46"/>
                                      </a:lnTo>
                                      <a:lnTo>
                                        <a:pt x="81" y="42"/>
                                      </a:lnTo>
                                      <a:lnTo>
                                        <a:pt x="88" y="38"/>
                                      </a:lnTo>
                                      <a:lnTo>
                                        <a:pt x="92" y="35"/>
                                      </a:lnTo>
                                      <a:lnTo>
                                        <a:pt x="104" y="31"/>
                                      </a:lnTo>
                                      <a:lnTo>
                                        <a:pt x="107" y="31"/>
                                      </a:lnTo>
                                      <a:lnTo>
                                        <a:pt x="115" y="27"/>
                                      </a:lnTo>
                                      <a:lnTo>
                                        <a:pt x="123" y="27"/>
                                      </a:lnTo>
                                      <a:lnTo>
                                        <a:pt x="131" y="23"/>
                                      </a:lnTo>
                                      <a:lnTo>
                                        <a:pt x="157" y="23"/>
                                      </a:lnTo>
                                      <a:lnTo>
                                        <a:pt x="180" y="23"/>
                                      </a:lnTo>
                                      <a:lnTo>
                                        <a:pt x="188" y="27"/>
                                      </a:lnTo>
                                      <a:lnTo>
                                        <a:pt x="196" y="27"/>
                                      </a:lnTo>
                                      <a:lnTo>
                                        <a:pt x="203" y="31"/>
                                      </a:lnTo>
                                      <a:lnTo>
                                        <a:pt x="211" y="31"/>
                                      </a:lnTo>
                                      <a:lnTo>
                                        <a:pt x="215" y="31"/>
                                      </a:lnTo>
                                      <a:lnTo>
                                        <a:pt x="219" y="35"/>
                                      </a:lnTo>
                                      <a:lnTo>
                                        <a:pt x="234" y="42"/>
                                      </a:lnTo>
                                      <a:lnTo>
                                        <a:pt x="242" y="50"/>
                                      </a:lnTo>
                                      <a:lnTo>
                                        <a:pt x="249" y="54"/>
                                      </a:lnTo>
                                      <a:lnTo>
                                        <a:pt x="253" y="62"/>
                                      </a:lnTo>
                                      <a:lnTo>
                                        <a:pt x="261" y="65"/>
                                      </a:lnTo>
                                      <a:lnTo>
                                        <a:pt x="265" y="69"/>
                                      </a:lnTo>
                                      <a:lnTo>
                                        <a:pt x="269" y="77"/>
                                      </a:lnTo>
                                      <a:lnTo>
                                        <a:pt x="273" y="81"/>
                                      </a:lnTo>
                                      <a:lnTo>
                                        <a:pt x="276" y="88"/>
                                      </a:lnTo>
                                      <a:lnTo>
                                        <a:pt x="280" y="92"/>
                                      </a:lnTo>
                                      <a:lnTo>
                                        <a:pt x="284" y="104"/>
                                      </a:lnTo>
                                      <a:lnTo>
                                        <a:pt x="284" y="108"/>
                                      </a:lnTo>
                                      <a:lnTo>
                                        <a:pt x="288" y="115"/>
                                      </a:lnTo>
                                      <a:lnTo>
                                        <a:pt x="288" y="123"/>
                                      </a:lnTo>
                                      <a:lnTo>
                                        <a:pt x="292" y="131"/>
                                      </a:lnTo>
                                      <a:lnTo>
                                        <a:pt x="292" y="154"/>
                                      </a:lnTo>
                                      <a:lnTo>
                                        <a:pt x="296" y="162"/>
                                      </a:lnTo>
                                      <a:lnTo>
                                        <a:pt x="296" y="154"/>
                                      </a:lnTo>
                                      <a:lnTo>
                                        <a:pt x="292" y="162"/>
                                      </a:lnTo>
                                      <a:lnTo>
                                        <a:pt x="292" y="181"/>
                                      </a:lnTo>
                                      <a:lnTo>
                                        <a:pt x="288" y="189"/>
                                      </a:lnTo>
                                      <a:lnTo>
                                        <a:pt x="288" y="196"/>
                                      </a:lnTo>
                                      <a:lnTo>
                                        <a:pt x="284" y="204"/>
                                      </a:lnTo>
                                      <a:lnTo>
                                        <a:pt x="284" y="212"/>
                                      </a:lnTo>
                                      <a:lnTo>
                                        <a:pt x="284" y="215"/>
                                      </a:lnTo>
                                      <a:lnTo>
                                        <a:pt x="280" y="219"/>
                                      </a:lnTo>
                                      <a:lnTo>
                                        <a:pt x="273" y="235"/>
                                      </a:lnTo>
                                      <a:lnTo>
                                        <a:pt x="265" y="242"/>
                                      </a:lnTo>
                                      <a:lnTo>
                                        <a:pt x="261" y="250"/>
                                      </a:lnTo>
                                      <a:lnTo>
                                        <a:pt x="253" y="254"/>
                                      </a:lnTo>
                                      <a:lnTo>
                                        <a:pt x="249" y="262"/>
                                      </a:lnTo>
                                      <a:lnTo>
                                        <a:pt x="242" y="266"/>
                                      </a:lnTo>
                                      <a:lnTo>
                                        <a:pt x="234" y="273"/>
                                      </a:lnTo>
                                      <a:lnTo>
                                        <a:pt x="219" y="281"/>
                                      </a:lnTo>
                                      <a:lnTo>
                                        <a:pt x="215" y="285"/>
                                      </a:lnTo>
                                      <a:lnTo>
                                        <a:pt x="211" y="285"/>
                                      </a:lnTo>
                                      <a:lnTo>
                                        <a:pt x="203" y="285"/>
                                      </a:lnTo>
                                      <a:lnTo>
                                        <a:pt x="196" y="289"/>
                                      </a:lnTo>
                                      <a:lnTo>
                                        <a:pt x="188" y="289"/>
                                      </a:lnTo>
                                      <a:lnTo>
                                        <a:pt x="180" y="292"/>
                                      </a:lnTo>
                                      <a:lnTo>
                                        <a:pt x="161" y="292"/>
                                      </a:lnTo>
                                      <a:lnTo>
                                        <a:pt x="154" y="296"/>
                                      </a:lnTo>
                                      <a:lnTo>
                                        <a:pt x="161" y="296"/>
                                      </a:lnTo>
                                      <a:lnTo>
                                        <a:pt x="154" y="292"/>
                                      </a:lnTo>
                                      <a:lnTo>
                                        <a:pt x="131" y="292"/>
                                      </a:lnTo>
                                      <a:lnTo>
                                        <a:pt x="123" y="289"/>
                                      </a:lnTo>
                                      <a:lnTo>
                                        <a:pt x="115" y="289"/>
                                      </a:lnTo>
                                      <a:lnTo>
                                        <a:pt x="107" y="285"/>
                                      </a:lnTo>
                                      <a:lnTo>
                                        <a:pt x="104" y="285"/>
                                      </a:lnTo>
                                      <a:lnTo>
                                        <a:pt x="92" y="281"/>
                                      </a:lnTo>
                                      <a:lnTo>
                                        <a:pt x="88" y="277"/>
                                      </a:lnTo>
                                      <a:lnTo>
                                        <a:pt x="81" y="273"/>
                                      </a:lnTo>
                                      <a:lnTo>
                                        <a:pt x="77" y="269"/>
                                      </a:lnTo>
                                      <a:lnTo>
                                        <a:pt x="69" y="266"/>
                                      </a:lnTo>
                                      <a:lnTo>
                                        <a:pt x="65" y="262"/>
                                      </a:lnTo>
                                      <a:lnTo>
                                        <a:pt x="61" y="254"/>
                                      </a:lnTo>
                                      <a:lnTo>
                                        <a:pt x="54" y="250"/>
                                      </a:lnTo>
                                      <a:lnTo>
                                        <a:pt x="50" y="242"/>
                                      </a:lnTo>
                                      <a:lnTo>
                                        <a:pt x="42" y="235"/>
                                      </a:lnTo>
                                      <a:lnTo>
                                        <a:pt x="35" y="219"/>
                                      </a:lnTo>
                                      <a:lnTo>
                                        <a:pt x="31" y="215"/>
                                      </a:lnTo>
                                      <a:lnTo>
                                        <a:pt x="31" y="212"/>
                                      </a:lnTo>
                                      <a:lnTo>
                                        <a:pt x="31" y="204"/>
                                      </a:lnTo>
                                      <a:lnTo>
                                        <a:pt x="27" y="196"/>
                                      </a:lnTo>
                                      <a:lnTo>
                                        <a:pt x="27" y="189"/>
                                      </a:lnTo>
                                      <a:lnTo>
                                        <a:pt x="23" y="181"/>
                                      </a:lnTo>
                                      <a:lnTo>
                                        <a:pt x="23"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5" name="Rectangle 222"/>
                              <wps:cNvSpPr>
                                <a:spLocks noChangeArrowheads="1"/>
                              </wps:cNvSpPr>
                              <wps:spPr bwMode="auto">
                                <a:xfrm>
                                  <a:off x="799465" y="0"/>
                                  <a:ext cx="75311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66" name="Line 223"/>
                              <wps:cNvCnPr/>
                              <wps:spPr bwMode="auto">
                                <a:xfrm flipH="1" flipV="1">
                                  <a:off x="799465" y="90170"/>
                                  <a:ext cx="133985" cy="1346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7" name="Line 224"/>
                              <wps:cNvCnPr/>
                              <wps:spPr bwMode="auto">
                                <a:xfrm flipH="1" flipV="1">
                                  <a:off x="84582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8" name="Line 225"/>
                              <wps:cNvCnPr/>
                              <wps:spPr bwMode="auto">
                                <a:xfrm flipH="1" flipV="1">
                                  <a:off x="97980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9" name="Line 226"/>
                              <wps:cNvCnPr/>
                              <wps:spPr bwMode="auto">
                                <a:xfrm flipH="1" flipV="1">
                                  <a:off x="111379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0" name="Line 227"/>
                              <wps:cNvCnPr/>
                              <wps:spPr bwMode="auto">
                                <a:xfrm flipH="1" flipV="1">
                                  <a:off x="124777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1" name="Line 228"/>
                              <wps:cNvCnPr/>
                              <wps:spPr bwMode="auto">
                                <a:xfrm flipH="1" flipV="1">
                                  <a:off x="1384300" y="0"/>
                                  <a:ext cx="165735" cy="166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2" name="Line 229"/>
                              <wps:cNvCnPr/>
                              <wps:spPr bwMode="auto">
                                <a:xfrm flipH="1" flipV="1">
                                  <a:off x="1518285" y="0"/>
                                  <a:ext cx="31750" cy="317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3" name="Freeform 230"/>
                              <wps:cNvSpPr>
                                <a:spLocks/>
                              </wps:cNvSpPr>
                              <wps:spPr bwMode="auto">
                                <a:xfrm>
                                  <a:off x="1167130" y="217805"/>
                                  <a:ext cx="14605" cy="165735"/>
                                </a:xfrm>
                                <a:custGeom>
                                  <a:avLst/>
                                  <a:gdLst>
                                    <a:gd name="T0" fmla="*/ 0 w 23"/>
                                    <a:gd name="T1" fmla="*/ 250 h 261"/>
                                    <a:gd name="T2" fmla="*/ 0 w 23"/>
                                    <a:gd name="T3" fmla="*/ 257 h 261"/>
                                    <a:gd name="T4" fmla="*/ 4 w 23"/>
                                    <a:gd name="T5" fmla="*/ 257 h 261"/>
                                    <a:gd name="T6" fmla="*/ 8 w 23"/>
                                    <a:gd name="T7" fmla="*/ 261 h 261"/>
                                    <a:gd name="T8" fmla="*/ 20 w 23"/>
                                    <a:gd name="T9" fmla="*/ 261 h 261"/>
                                    <a:gd name="T10" fmla="*/ 20 w 23"/>
                                    <a:gd name="T11" fmla="*/ 257 h 261"/>
                                    <a:gd name="T12" fmla="*/ 23 w 23"/>
                                    <a:gd name="T13" fmla="*/ 257 h 261"/>
                                    <a:gd name="T14" fmla="*/ 23 w 23"/>
                                    <a:gd name="T15" fmla="*/ 7 h 261"/>
                                    <a:gd name="T16" fmla="*/ 20 w 23"/>
                                    <a:gd name="T17" fmla="*/ 3 h 261"/>
                                    <a:gd name="T18" fmla="*/ 20 w 23"/>
                                    <a:gd name="T19" fmla="*/ 0 h 261"/>
                                    <a:gd name="T20" fmla="*/ 8 w 23"/>
                                    <a:gd name="T21" fmla="*/ 0 h 261"/>
                                    <a:gd name="T22" fmla="*/ 0 w 23"/>
                                    <a:gd name="T23" fmla="*/ 7 h 261"/>
                                    <a:gd name="T24" fmla="*/ 0 w 23"/>
                                    <a:gd name="T25" fmla="*/ 11 h 261"/>
                                    <a:gd name="T26" fmla="*/ 0 w 23"/>
                                    <a:gd name="T27" fmla="*/ 250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 h="261">
                                      <a:moveTo>
                                        <a:pt x="0" y="250"/>
                                      </a:moveTo>
                                      <a:lnTo>
                                        <a:pt x="0" y="257"/>
                                      </a:lnTo>
                                      <a:lnTo>
                                        <a:pt x="4" y="257"/>
                                      </a:lnTo>
                                      <a:lnTo>
                                        <a:pt x="8" y="261"/>
                                      </a:lnTo>
                                      <a:lnTo>
                                        <a:pt x="20" y="261"/>
                                      </a:lnTo>
                                      <a:lnTo>
                                        <a:pt x="20" y="257"/>
                                      </a:lnTo>
                                      <a:lnTo>
                                        <a:pt x="23" y="257"/>
                                      </a:lnTo>
                                      <a:lnTo>
                                        <a:pt x="23" y="7"/>
                                      </a:lnTo>
                                      <a:lnTo>
                                        <a:pt x="20" y="3"/>
                                      </a:lnTo>
                                      <a:lnTo>
                                        <a:pt x="20" y="0"/>
                                      </a:lnTo>
                                      <a:lnTo>
                                        <a:pt x="8" y="0"/>
                                      </a:lnTo>
                                      <a:lnTo>
                                        <a:pt x="0" y="7"/>
                                      </a:lnTo>
                                      <a:lnTo>
                                        <a:pt x="0" y="11"/>
                                      </a:lnTo>
                                      <a:lnTo>
                                        <a:pt x="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4" name="Freeform 231"/>
                              <wps:cNvSpPr>
                                <a:spLocks/>
                              </wps:cNvSpPr>
                              <wps:spPr bwMode="auto">
                                <a:xfrm>
                                  <a:off x="791845" y="217805"/>
                                  <a:ext cx="765175" cy="14605"/>
                                </a:xfrm>
                                <a:custGeom>
                                  <a:avLst/>
                                  <a:gdLst>
                                    <a:gd name="T0" fmla="*/ 1194 w 1205"/>
                                    <a:gd name="T1" fmla="*/ 23 h 23"/>
                                    <a:gd name="T2" fmla="*/ 1202 w 1205"/>
                                    <a:gd name="T3" fmla="*/ 23 h 23"/>
                                    <a:gd name="T4" fmla="*/ 1202 w 1205"/>
                                    <a:gd name="T5" fmla="*/ 19 h 23"/>
                                    <a:gd name="T6" fmla="*/ 1205 w 1205"/>
                                    <a:gd name="T7" fmla="*/ 19 h 23"/>
                                    <a:gd name="T8" fmla="*/ 1205 w 1205"/>
                                    <a:gd name="T9" fmla="*/ 7 h 23"/>
                                    <a:gd name="T10" fmla="*/ 1202 w 1205"/>
                                    <a:gd name="T11" fmla="*/ 3 h 23"/>
                                    <a:gd name="T12" fmla="*/ 1202 w 1205"/>
                                    <a:gd name="T13" fmla="*/ 0 h 23"/>
                                    <a:gd name="T14" fmla="*/ 8 w 1205"/>
                                    <a:gd name="T15" fmla="*/ 0 h 23"/>
                                    <a:gd name="T16" fmla="*/ 0 w 1205"/>
                                    <a:gd name="T17" fmla="*/ 7 h 23"/>
                                    <a:gd name="T18" fmla="*/ 0 w 1205"/>
                                    <a:gd name="T19" fmla="*/ 19 h 23"/>
                                    <a:gd name="T20" fmla="*/ 4 w 1205"/>
                                    <a:gd name="T21" fmla="*/ 19 h 23"/>
                                    <a:gd name="T22" fmla="*/ 8 w 1205"/>
                                    <a:gd name="T23" fmla="*/ 23 h 23"/>
                                    <a:gd name="T24" fmla="*/ 12 w 1205"/>
                                    <a:gd name="T25" fmla="*/ 23 h 23"/>
                                    <a:gd name="T26" fmla="*/ 1194 w 1205"/>
                                    <a:gd name="T27"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5" h="23">
                                      <a:moveTo>
                                        <a:pt x="1194" y="23"/>
                                      </a:moveTo>
                                      <a:lnTo>
                                        <a:pt x="1202" y="23"/>
                                      </a:lnTo>
                                      <a:lnTo>
                                        <a:pt x="1202" y="19"/>
                                      </a:lnTo>
                                      <a:lnTo>
                                        <a:pt x="1205" y="19"/>
                                      </a:lnTo>
                                      <a:lnTo>
                                        <a:pt x="1205" y="7"/>
                                      </a:lnTo>
                                      <a:lnTo>
                                        <a:pt x="1202" y="3"/>
                                      </a:lnTo>
                                      <a:lnTo>
                                        <a:pt x="1202" y="0"/>
                                      </a:lnTo>
                                      <a:lnTo>
                                        <a:pt x="8" y="0"/>
                                      </a:lnTo>
                                      <a:lnTo>
                                        <a:pt x="0" y="7"/>
                                      </a:lnTo>
                                      <a:lnTo>
                                        <a:pt x="0" y="19"/>
                                      </a:lnTo>
                                      <a:lnTo>
                                        <a:pt x="4" y="19"/>
                                      </a:lnTo>
                                      <a:lnTo>
                                        <a:pt x="8" y="23"/>
                                      </a:lnTo>
                                      <a:lnTo>
                                        <a:pt x="12" y="23"/>
                                      </a:lnTo>
                                      <a:lnTo>
                                        <a:pt x="1194"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5" name="Freeform 232"/>
                              <wps:cNvSpPr>
                                <a:spLocks/>
                              </wps:cNvSpPr>
                              <wps:spPr bwMode="auto">
                                <a:xfrm>
                                  <a:off x="290195" y="196215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6" name="Freeform 233"/>
                              <wps:cNvSpPr>
                                <a:spLocks/>
                              </wps:cNvSpPr>
                              <wps:spPr bwMode="auto">
                                <a:xfrm>
                                  <a:off x="314325" y="192087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7" name="Freeform 234"/>
                              <wps:cNvSpPr>
                                <a:spLocks/>
                              </wps:cNvSpPr>
                              <wps:spPr bwMode="auto">
                                <a:xfrm>
                                  <a:off x="338455" y="1877060"/>
                                  <a:ext cx="29845" cy="38735"/>
                                </a:xfrm>
                                <a:custGeom>
                                  <a:avLst/>
                                  <a:gdLst>
                                    <a:gd name="T0" fmla="*/ 16 w 47"/>
                                    <a:gd name="T1" fmla="*/ 61 h 61"/>
                                    <a:gd name="T2" fmla="*/ 47 w 47"/>
                                    <a:gd name="T3" fmla="*/ 7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8" name="Freeform 235"/>
                              <wps:cNvSpPr>
                                <a:spLocks/>
                              </wps:cNvSpPr>
                              <wps:spPr bwMode="auto">
                                <a:xfrm>
                                  <a:off x="363220" y="1835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9" name="Freeform 236"/>
                              <wps:cNvSpPr>
                                <a:spLocks/>
                              </wps:cNvSpPr>
                              <wps:spPr bwMode="auto">
                                <a:xfrm>
                                  <a:off x="387350" y="1793875"/>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0" name="Freeform 237"/>
                              <wps:cNvSpPr>
                                <a:spLocks/>
                              </wps:cNvSpPr>
                              <wps:spPr bwMode="auto">
                                <a:xfrm>
                                  <a:off x="412115" y="1750060"/>
                                  <a:ext cx="29210" cy="38735"/>
                                </a:xfrm>
                                <a:custGeom>
                                  <a:avLst/>
                                  <a:gdLst>
                                    <a:gd name="T0" fmla="*/ 15 w 46"/>
                                    <a:gd name="T1" fmla="*/ 61 h 61"/>
                                    <a:gd name="T2" fmla="*/ 46 w 46"/>
                                    <a:gd name="T3" fmla="*/ 7 h 61"/>
                                    <a:gd name="T4" fmla="*/ 30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1" name="Freeform 238"/>
                              <wps:cNvSpPr>
                                <a:spLocks/>
                              </wps:cNvSpPr>
                              <wps:spPr bwMode="auto">
                                <a:xfrm>
                                  <a:off x="436245" y="1708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2" name="Freeform 239"/>
                              <wps:cNvSpPr>
                                <a:spLocks/>
                              </wps:cNvSpPr>
                              <wps:spPr bwMode="auto">
                                <a:xfrm>
                                  <a:off x="460375" y="1666875"/>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3" name="Freeform 240"/>
                              <wps:cNvSpPr>
                                <a:spLocks/>
                              </wps:cNvSpPr>
                              <wps:spPr bwMode="auto">
                                <a:xfrm>
                                  <a:off x="485140" y="1622425"/>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4" name="Freeform 241"/>
                              <wps:cNvSpPr>
                                <a:spLocks/>
                              </wps:cNvSpPr>
                              <wps:spPr bwMode="auto">
                                <a:xfrm>
                                  <a:off x="509270" y="1581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5" name="Freeform 242"/>
                              <wps:cNvSpPr>
                                <a:spLocks/>
                              </wps:cNvSpPr>
                              <wps:spPr bwMode="auto">
                                <a:xfrm>
                                  <a:off x="533400" y="1539875"/>
                                  <a:ext cx="29845" cy="38735"/>
                                </a:xfrm>
                                <a:custGeom>
                                  <a:avLst/>
                                  <a:gdLst>
                                    <a:gd name="T0" fmla="*/ 16 w 47"/>
                                    <a:gd name="T1" fmla="*/ 61 h 61"/>
                                    <a:gd name="T2" fmla="*/ 47 w 47"/>
                                    <a:gd name="T3" fmla="*/ 7 h 61"/>
                                    <a:gd name="T4" fmla="*/ 31 w 47"/>
                                    <a:gd name="T5" fmla="*/ 0 h 61"/>
                                    <a:gd name="T6" fmla="*/ 0 w 47"/>
                                    <a:gd name="T7" fmla="*/ 53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3"/>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6" name="Freeform 243"/>
                              <wps:cNvSpPr>
                                <a:spLocks/>
                              </wps:cNvSpPr>
                              <wps:spPr bwMode="auto">
                                <a:xfrm>
                                  <a:off x="558165" y="1495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7" name="Freeform 244"/>
                              <wps:cNvSpPr>
                                <a:spLocks/>
                              </wps:cNvSpPr>
                              <wps:spPr bwMode="auto">
                                <a:xfrm>
                                  <a:off x="582295" y="1454150"/>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8" name="Freeform 245"/>
                              <wps:cNvSpPr>
                                <a:spLocks/>
                              </wps:cNvSpPr>
                              <wps:spPr bwMode="auto">
                                <a:xfrm>
                                  <a:off x="607060" y="141224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9" name="Freeform 246"/>
                              <wps:cNvSpPr>
                                <a:spLocks/>
                              </wps:cNvSpPr>
                              <wps:spPr bwMode="auto">
                                <a:xfrm>
                                  <a:off x="631190" y="1368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0" name="Freeform 247"/>
                              <wps:cNvSpPr>
                                <a:spLocks/>
                              </wps:cNvSpPr>
                              <wps:spPr bwMode="auto">
                                <a:xfrm>
                                  <a:off x="655320" y="1327150"/>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1" name="Freeform 248"/>
                              <wps:cNvSpPr>
                                <a:spLocks/>
                              </wps:cNvSpPr>
                              <wps:spPr bwMode="auto">
                                <a:xfrm>
                                  <a:off x="680085" y="1285240"/>
                                  <a:ext cx="26670" cy="39370"/>
                                </a:xfrm>
                                <a:custGeom>
                                  <a:avLst/>
                                  <a:gdLst>
                                    <a:gd name="T0" fmla="*/ 15 w 42"/>
                                    <a:gd name="T1" fmla="*/ 62 h 62"/>
                                    <a:gd name="T2" fmla="*/ 42 w 42"/>
                                    <a:gd name="T3" fmla="*/ 8 h 62"/>
                                    <a:gd name="T4" fmla="*/ 27 w 42"/>
                                    <a:gd name="T5" fmla="*/ 0 h 62"/>
                                    <a:gd name="T6" fmla="*/ 0 w 42"/>
                                    <a:gd name="T7" fmla="*/ 54 h 62"/>
                                    <a:gd name="T8" fmla="*/ 15 w 42"/>
                                    <a:gd name="T9" fmla="*/ 62 h 62"/>
                                  </a:gdLst>
                                  <a:ahLst/>
                                  <a:cxnLst>
                                    <a:cxn ang="0">
                                      <a:pos x="T0" y="T1"/>
                                    </a:cxn>
                                    <a:cxn ang="0">
                                      <a:pos x="T2" y="T3"/>
                                    </a:cxn>
                                    <a:cxn ang="0">
                                      <a:pos x="T4" y="T5"/>
                                    </a:cxn>
                                    <a:cxn ang="0">
                                      <a:pos x="T6" y="T7"/>
                                    </a:cxn>
                                    <a:cxn ang="0">
                                      <a:pos x="T8" y="T9"/>
                                    </a:cxn>
                                  </a:cxnLst>
                                  <a:rect l="0" t="0" r="r" b="b"/>
                                  <a:pathLst>
                                    <a:path w="42" h="62">
                                      <a:moveTo>
                                        <a:pt x="15" y="62"/>
                                      </a:moveTo>
                                      <a:lnTo>
                                        <a:pt x="42" y="8"/>
                                      </a:lnTo>
                                      <a:lnTo>
                                        <a:pt x="27"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2" name="Freeform 249"/>
                              <wps:cNvSpPr>
                                <a:spLocks/>
                              </wps:cNvSpPr>
                              <wps:spPr bwMode="auto">
                                <a:xfrm>
                                  <a:off x="701675" y="124142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3" name="Freeform 250"/>
                              <wps:cNvSpPr>
                                <a:spLocks/>
                              </wps:cNvSpPr>
                              <wps:spPr bwMode="auto">
                                <a:xfrm>
                                  <a:off x="726440" y="120015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4" name="Freeform 251"/>
                              <wps:cNvSpPr>
                                <a:spLocks/>
                              </wps:cNvSpPr>
                              <wps:spPr bwMode="auto">
                                <a:xfrm>
                                  <a:off x="750570" y="115824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5" name="Freeform 252"/>
                              <wps:cNvSpPr>
                                <a:spLocks/>
                              </wps:cNvSpPr>
                              <wps:spPr bwMode="auto">
                                <a:xfrm>
                                  <a:off x="774700" y="1114425"/>
                                  <a:ext cx="29845" cy="39370"/>
                                </a:xfrm>
                                <a:custGeom>
                                  <a:avLst/>
                                  <a:gdLst>
                                    <a:gd name="T0" fmla="*/ 16 w 47"/>
                                    <a:gd name="T1" fmla="*/ 62 h 62"/>
                                    <a:gd name="T2" fmla="*/ 47 w 47"/>
                                    <a:gd name="T3" fmla="*/ 8 h 62"/>
                                    <a:gd name="T4" fmla="*/ 31 w 47"/>
                                    <a:gd name="T5" fmla="*/ 0 h 62"/>
                                    <a:gd name="T6" fmla="*/ 0 w 47"/>
                                    <a:gd name="T7" fmla="*/ 54 h 62"/>
                                    <a:gd name="T8" fmla="*/ 16 w 47"/>
                                    <a:gd name="T9" fmla="*/ 62 h 62"/>
                                  </a:gdLst>
                                  <a:ahLst/>
                                  <a:cxnLst>
                                    <a:cxn ang="0">
                                      <a:pos x="T0" y="T1"/>
                                    </a:cxn>
                                    <a:cxn ang="0">
                                      <a:pos x="T2" y="T3"/>
                                    </a:cxn>
                                    <a:cxn ang="0">
                                      <a:pos x="T4" y="T5"/>
                                    </a:cxn>
                                    <a:cxn ang="0">
                                      <a:pos x="T6" y="T7"/>
                                    </a:cxn>
                                    <a:cxn ang="0">
                                      <a:pos x="T8" y="T9"/>
                                    </a:cxn>
                                  </a:cxnLst>
                                  <a:rect l="0" t="0" r="r" b="b"/>
                                  <a:pathLst>
                                    <a:path w="47" h="62">
                                      <a:moveTo>
                                        <a:pt x="16" y="62"/>
                                      </a:moveTo>
                                      <a:lnTo>
                                        <a:pt x="47"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6" name="Freeform 253"/>
                              <wps:cNvSpPr>
                                <a:spLocks/>
                              </wps:cNvSpPr>
                              <wps:spPr bwMode="auto">
                                <a:xfrm>
                                  <a:off x="799465" y="1073150"/>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7" name="Freeform 254"/>
                              <wps:cNvSpPr>
                                <a:spLocks/>
                              </wps:cNvSpPr>
                              <wps:spPr bwMode="auto">
                                <a:xfrm>
                                  <a:off x="823595" y="1031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8" name="Freeform 255"/>
                              <wps:cNvSpPr>
                                <a:spLocks/>
                              </wps:cNvSpPr>
                              <wps:spPr bwMode="auto">
                                <a:xfrm>
                                  <a:off x="848360" y="987425"/>
                                  <a:ext cx="29210" cy="38735"/>
                                </a:xfrm>
                                <a:custGeom>
                                  <a:avLst/>
                                  <a:gdLst>
                                    <a:gd name="T0" fmla="*/ 15 w 46"/>
                                    <a:gd name="T1" fmla="*/ 61 h 61"/>
                                    <a:gd name="T2" fmla="*/ 46 w 46"/>
                                    <a:gd name="T3" fmla="*/ 8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8"/>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9" name="Freeform 256"/>
                              <wps:cNvSpPr>
                                <a:spLocks/>
                              </wps:cNvSpPr>
                              <wps:spPr bwMode="auto">
                                <a:xfrm>
                                  <a:off x="872490" y="945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0" name="Freeform 257"/>
                              <wps:cNvSpPr>
                                <a:spLocks/>
                              </wps:cNvSpPr>
                              <wps:spPr bwMode="auto">
                                <a:xfrm>
                                  <a:off x="896620" y="904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1" name="Freeform 258"/>
                              <wps:cNvSpPr>
                                <a:spLocks/>
                              </wps:cNvSpPr>
                              <wps:spPr bwMode="auto">
                                <a:xfrm>
                                  <a:off x="921385" y="860425"/>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2" name="Freeform 259"/>
                              <wps:cNvSpPr>
                                <a:spLocks/>
                              </wps:cNvSpPr>
                              <wps:spPr bwMode="auto">
                                <a:xfrm>
                                  <a:off x="945515" y="818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3" name="Freeform 260"/>
                              <wps:cNvSpPr>
                                <a:spLocks/>
                              </wps:cNvSpPr>
                              <wps:spPr bwMode="auto">
                                <a:xfrm>
                                  <a:off x="969645" y="777240"/>
                                  <a:ext cx="29845" cy="38735"/>
                                </a:xfrm>
                                <a:custGeom>
                                  <a:avLst/>
                                  <a:gdLst>
                                    <a:gd name="T0" fmla="*/ 16 w 47"/>
                                    <a:gd name="T1" fmla="*/ 61 h 61"/>
                                    <a:gd name="T2" fmla="*/ 47 w 47"/>
                                    <a:gd name="T3" fmla="*/ 8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4" name="Freeform 261"/>
                              <wps:cNvSpPr>
                                <a:spLocks/>
                              </wps:cNvSpPr>
                              <wps:spPr bwMode="auto">
                                <a:xfrm>
                                  <a:off x="994410" y="733425"/>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5" name="Freeform 262"/>
                              <wps:cNvSpPr>
                                <a:spLocks/>
                              </wps:cNvSpPr>
                              <wps:spPr bwMode="auto">
                                <a:xfrm>
                                  <a:off x="1018540" y="691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6" name="Freeform 263"/>
                              <wps:cNvSpPr>
                                <a:spLocks/>
                              </wps:cNvSpPr>
                              <wps:spPr bwMode="auto">
                                <a:xfrm>
                                  <a:off x="1043305" y="65024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7" name="Freeform 264"/>
                              <wps:cNvSpPr>
                                <a:spLocks/>
                              </wps:cNvSpPr>
                              <wps:spPr bwMode="auto">
                                <a:xfrm>
                                  <a:off x="1067435" y="60579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8" name="Freeform 265"/>
                              <wps:cNvSpPr>
                                <a:spLocks/>
                              </wps:cNvSpPr>
                              <wps:spPr bwMode="auto">
                                <a:xfrm>
                                  <a:off x="1091565" y="564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9" name="Freeform 266"/>
                              <wps:cNvSpPr>
                                <a:spLocks/>
                              </wps:cNvSpPr>
                              <wps:spPr bwMode="auto">
                                <a:xfrm>
                                  <a:off x="1116330" y="544830"/>
                                  <a:ext cx="14605" cy="17145"/>
                                </a:xfrm>
                                <a:custGeom>
                                  <a:avLst/>
                                  <a:gdLst>
                                    <a:gd name="T0" fmla="*/ 15 w 23"/>
                                    <a:gd name="T1" fmla="*/ 27 h 27"/>
                                    <a:gd name="T2" fmla="*/ 23 w 23"/>
                                    <a:gd name="T3" fmla="*/ 8 h 27"/>
                                    <a:gd name="T4" fmla="*/ 7 w 23"/>
                                    <a:gd name="T5" fmla="*/ 0 h 27"/>
                                    <a:gd name="T6" fmla="*/ 0 w 23"/>
                                    <a:gd name="T7" fmla="*/ 19 h 27"/>
                                    <a:gd name="T8" fmla="*/ 15 w 23"/>
                                    <a:gd name="T9" fmla="*/ 27 h 27"/>
                                  </a:gdLst>
                                  <a:ahLst/>
                                  <a:cxnLst>
                                    <a:cxn ang="0">
                                      <a:pos x="T0" y="T1"/>
                                    </a:cxn>
                                    <a:cxn ang="0">
                                      <a:pos x="T2" y="T3"/>
                                    </a:cxn>
                                    <a:cxn ang="0">
                                      <a:pos x="T4" y="T5"/>
                                    </a:cxn>
                                    <a:cxn ang="0">
                                      <a:pos x="T6" y="T7"/>
                                    </a:cxn>
                                    <a:cxn ang="0">
                                      <a:pos x="T8" y="T9"/>
                                    </a:cxn>
                                  </a:cxnLst>
                                  <a:rect l="0" t="0" r="r" b="b"/>
                                  <a:pathLst>
                                    <a:path w="23" h="27">
                                      <a:moveTo>
                                        <a:pt x="15" y="27"/>
                                      </a:moveTo>
                                      <a:lnTo>
                                        <a:pt x="23" y="8"/>
                                      </a:lnTo>
                                      <a:lnTo>
                                        <a:pt x="7" y="0"/>
                                      </a:lnTo>
                                      <a:lnTo>
                                        <a:pt x="0" y="19"/>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0" name="Rectangle 267"/>
                              <wps:cNvSpPr>
                                <a:spLocks noChangeArrowheads="1"/>
                              </wps:cNvSpPr>
                              <wps:spPr bwMode="auto">
                                <a:xfrm>
                                  <a:off x="1055370" y="2350770"/>
                                  <a:ext cx="128905" cy="114935"/>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11" name="Freeform 268"/>
                              <wps:cNvSpPr>
                                <a:spLocks/>
                              </wps:cNvSpPr>
                              <wps:spPr bwMode="auto">
                                <a:xfrm>
                                  <a:off x="1050290" y="2346325"/>
                                  <a:ext cx="136525" cy="121920"/>
                                </a:xfrm>
                                <a:custGeom>
                                  <a:avLst/>
                                  <a:gdLst>
                                    <a:gd name="T0" fmla="*/ 8 w 215"/>
                                    <a:gd name="T1" fmla="*/ 0 h 192"/>
                                    <a:gd name="T2" fmla="*/ 4 w 215"/>
                                    <a:gd name="T3" fmla="*/ 0 h 192"/>
                                    <a:gd name="T4" fmla="*/ 4 w 215"/>
                                    <a:gd name="T5" fmla="*/ 3 h 192"/>
                                    <a:gd name="T6" fmla="*/ 0 w 215"/>
                                    <a:gd name="T7" fmla="*/ 3 h 192"/>
                                    <a:gd name="T8" fmla="*/ 0 w 215"/>
                                    <a:gd name="T9" fmla="*/ 188 h 192"/>
                                    <a:gd name="T10" fmla="*/ 4 w 215"/>
                                    <a:gd name="T11" fmla="*/ 188 h 192"/>
                                    <a:gd name="T12" fmla="*/ 4 w 215"/>
                                    <a:gd name="T13" fmla="*/ 192 h 192"/>
                                    <a:gd name="T14" fmla="*/ 211 w 215"/>
                                    <a:gd name="T15" fmla="*/ 192 h 192"/>
                                    <a:gd name="T16" fmla="*/ 211 w 215"/>
                                    <a:gd name="T17" fmla="*/ 188 h 192"/>
                                    <a:gd name="T18" fmla="*/ 215 w 215"/>
                                    <a:gd name="T19" fmla="*/ 188 h 192"/>
                                    <a:gd name="T20" fmla="*/ 215 w 215"/>
                                    <a:gd name="T21" fmla="*/ 3 h 192"/>
                                    <a:gd name="T22" fmla="*/ 211 w 215"/>
                                    <a:gd name="T23" fmla="*/ 3 h 192"/>
                                    <a:gd name="T24" fmla="*/ 211 w 215"/>
                                    <a:gd name="T25" fmla="*/ 0 h 192"/>
                                    <a:gd name="T26" fmla="*/ 207 w 215"/>
                                    <a:gd name="T27" fmla="*/ 0 h 192"/>
                                    <a:gd name="T28" fmla="*/ 8 w 215"/>
                                    <a:gd name="T29" fmla="*/ 0 h 192"/>
                                    <a:gd name="T30" fmla="*/ 8 w 215"/>
                                    <a:gd name="T31" fmla="*/ 15 h 192"/>
                                    <a:gd name="T32" fmla="*/ 207 w 215"/>
                                    <a:gd name="T33" fmla="*/ 15 h 192"/>
                                    <a:gd name="T34" fmla="*/ 200 w 215"/>
                                    <a:gd name="T35" fmla="*/ 7 h 192"/>
                                    <a:gd name="T36" fmla="*/ 200 w 215"/>
                                    <a:gd name="T37" fmla="*/ 184 h 192"/>
                                    <a:gd name="T38" fmla="*/ 207 w 215"/>
                                    <a:gd name="T39" fmla="*/ 177 h 192"/>
                                    <a:gd name="T40" fmla="*/ 8 w 215"/>
                                    <a:gd name="T41" fmla="*/ 177 h 192"/>
                                    <a:gd name="T42" fmla="*/ 15 w 215"/>
                                    <a:gd name="T43" fmla="*/ 184 h 192"/>
                                    <a:gd name="T44" fmla="*/ 15 w 215"/>
                                    <a:gd name="T45" fmla="*/ 7 h 192"/>
                                    <a:gd name="T46" fmla="*/ 8 w 215"/>
                                    <a:gd name="T47" fmla="*/ 15 h 192"/>
                                    <a:gd name="T48" fmla="*/ 8 w 215"/>
                                    <a:gd name="T49"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15" h="192">
                                      <a:moveTo>
                                        <a:pt x="8" y="0"/>
                                      </a:moveTo>
                                      <a:lnTo>
                                        <a:pt x="4" y="0"/>
                                      </a:lnTo>
                                      <a:lnTo>
                                        <a:pt x="4" y="3"/>
                                      </a:lnTo>
                                      <a:lnTo>
                                        <a:pt x="0" y="3"/>
                                      </a:lnTo>
                                      <a:lnTo>
                                        <a:pt x="0" y="188"/>
                                      </a:lnTo>
                                      <a:lnTo>
                                        <a:pt x="4" y="188"/>
                                      </a:lnTo>
                                      <a:lnTo>
                                        <a:pt x="4" y="192"/>
                                      </a:lnTo>
                                      <a:lnTo>
                                        <a:pt x="211" y="192"/>
                                      </a:lnTo>
                                      <a:lnTo>
                                        <a:pt x="211" y="188"/>
                                      </a:lnTo>
                                      <a:lnTo>
                                        <a:pt x="215" y="188"/>
                                      </a:lnTo>
                                      <a:lnTo>
                                        <a:pt x="215" y="3"/>
                                      </a:lnTo>
                                      <a:lnTo>
                                        <a:pt x="211" y="3"/>
                                      </a:lnTo>
                                      <a:lnTo>
                                        <a:pt x="211" y="0"/>
                                      </a:lnTo>
                                      <a:lnTo>
                                        <a:pt x="207" y="0"/>
                                      </a:lnTo>
                                      <a:lnTo>
                                        <a:pt x="8" y="0"/>
                                      </a:lnTo>
                                      <a:lnTo>
                                        <a:pt x="8" y="15"/>
                                      </a:lnTo>
                                      <a:lnTo>
                                        <a:pt x="207" y="15"/>
                                      </a:lnTo>
                                      <a:lnTo>
                                        <a:pt x="200" y="7"/>
                                      </a:lnTo>
                                      <a:lnTo>
                                        <a:pt x="200" y="184"/>
                                      </a:lnTo>
                                      <a:lnTo>
                                        <a:pt x="207" y="177"/>
                                      </a:lnTo>
                                      <a:lnTo>
                                        <a:pt x="8" y="177"/>
                                      </a:lnTo>
                                      <a:lnTo>
                                        <a:pt x="15" y="184"/>
                                      </a:lnTo>
                                      <a:lnTo>
                                        <a:pt x="15" y="7"/>
                                      </a:lnTo>
                                      <a:lnTo>
                                        <a:pt x="8" y="15"/>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2" name="Freeform 269"/>
                              <wps:cNvSpPr>
                                <a:spLocks/>
                              </wps:cNvSpPr>
                              <wps:spPr bwMode="auto">
                                <a:xfrm>
                                  <a:off x="989330" y="2346325"/>
                                  <a:ext cx="85725" cy="9525"/>
                                </a:xfrm>
                                <a:custGeom>
                                  <a:avLst/>
                                  <a:gdLst>
                                    <a:gd name="T0" fmla="*/ 127 w 135"/>
                                    <a:gd name="T1" fmla="*/ 15 h 15"/>
                                    <a:gd name="T2" fmla="*/ 131 w 135"/>
                                    <a:gd name="T3" fmla="*/ 15 h 15"/>
                                    <a:gd name="T4" fmla="*/ 131 w 135"/>
                                    <a:gd name="T5" fmla="*/ 11 h 15"/>
                                    <a:gd name="T6" fmla="*/ 135 w 135"/>
                                    <a:gd name="T7" fmla="*/ 11 h 15"/>
                                    <a:gd name="T8" fmla="*/ 135 w 135"/>
                                    <a:gd name="T9" fmla="*/ 3 h 15"/>
                                    <a:gd name="T10" fmla="*/ 131 w 135"/>
                                    <a:gd name="T11" fmla="*/ 3 h 15"/>
                                    <a:gd name="T12" fmla="*/ 131 w 135"/>
                                    <a:gd name="T13" fmla="*/ 0 h 15"/>
                                    <a:gd name="T14" fmla="*/ 4 w 135"/>
                                    <a:gd name="T15" fmla="*/ 0 h 15"/>
                                    <a:gd name="T16" fmla="*/ 4 w 135"/>
                                    <a:gd name="T17" fmla="*/ 3 h 15"/>
                                    <a:gd name="T18" fmla="*/ 0 w 135"/>
                                    <a:gd name="T19" fmla="*/ 3 h 15"/>
                                    <a:gd name="T20" fmla="*/ 0 w 135"/>
                                    <a:gd name="T21" fmla="*/ 11 h 15"/>
                                    <a:gd name="T22" fmla="*/ 4 w 135"/>
                                    <a:gd name="T23" fmla="*/ 11 h 15"/>
                                    <a:gd name="T24" fmla="*/ 4 w 135"/>
                                    <a:gd name="T25" fmla="*/ 15 h 15"/>
                                    <a:gd name="T26" fmla="*/ 8 w 135"/>
                                    <a:gd name="T27" fmla="*/ 15 h 15"/>
                                    <a:gd name="T28" fmla="*/ 127 w 135"/>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5" h="15">
                                      <a:moveTo>
                                        <a:pt x="127" y="15"/>
                                      </a:moveTo>
                                      <a:lnTo>
                                        <a:pt x="131" y="15"/>
                                      </a:lnTo>
                                      <a:lnTo>
                                        <a:pt x="131" y="11"/>
                                      </a:lnTo>
                                      <a:lnTo>
                                        <a:pt x="135" y="11"/>
                                      </a:lnTo>
                                      <a:lnTo>
                                        <a:pt x="135" y="3"/>
                                      </a:lnTo>
                                      <a:lnTo>
                                        <a:pt x="131" y="3"/>
                                      </a:lnTo>
                                      <a:lnTo>
                                        <a:pt x="131" y="0"/>
                                      </a:lnTo>
                                      <a:lnTo>
                                        <a:pt x="4" y="0"/>
                                      </a:lnTo>
                                      <a:lnTo>
                                        <a:pt x="4" y="3"/>
                                      </a:lnTo>
                                      <a:lnTo>
                                        <a:pt x="0" y="3"/>
                                      </a:lnTo>
                                      <a:lnTo>
                                        <a:pt x="0" y="11"/>
                                      </a:lnTo>
                                      <a:lnTo>
                                        <a:pt x="4" y="11"/>
                                      </a:lnTo>
                                      <a:lnTo>
                                        <a:pt x="4" y="15"/>
                                      </a:lnTo>
                                      <a:lnTo>
                                        <a:pt x="8" y="15"/>
                                      </a:lnTo>
                                      <a:lnTo>
                                        <a:pt x="12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3" name="Freeform 270"/>
                              <wps:cNvSpPr>
                                <a:spLocks/>
                              </wps:cNvSpPr>
                              <wps:spPr bwMode="auto">
                                <a:xfrm>
                                  <a:off x="845820" y="2350770"/>
                                  <a:ext cx="335915" cy="188595"/>
                                </a:xfrm>
                                <a:custGeom>
                                  <a:avLst/>
                                  <a:gdLst>
                                    <a:gd name="T0" fmla="*/ 529 w 529"/>
                                    <a:gd name="T1" fmla="*/ 297 h 297"/>
                                    <a:gd name="T2" fmla="*/ 0 w 529"/>
                                    <a:gd name="T3" fmla="*/ 297 h 297"/>
                                    <a:gd name="T4" fmla="*/ 0 w 529"/>
                                    <a:gd name="T5" fmla="*/ 0 h 297"/>
                                    <a:gd name="T6" fmla="*/ 234 w 529"/>
                                    <a:gd name="T7" fmla="*/ 0 h 297"/>
                                    <a:gd name="T8" fmla="*/ 234 w 529"/>
                                    <a:gd name="T9" fmla="*/ 177 h 297"/>
                                    <a:gd name="T10" fmla="*/ 529 w 529"/>
                                    <a:gd name="T11" fmla="*/ 177 h 297"/>
                                    <a:gd name="T12" fmla="*/ 529 w 529"/>
                                    <a:gd name="T13" fmla="*/ 297 h 297"/>
                                  </a:gdLst>
                                  <a:ahLst/>
                                  <a:cxnLst>
                                    <a:cxn ang="0">
                                      <a:pos x="T0" y="T1"/>
                                    </a:cxn>
                                    <a:cxn ang="0">
                                      <a:pos x="T2" y="T3"/>
                                    </a:cxn>
                                    <a:cxn ang="0">
                                      <a:pos x="T4" y="T5"/>
                                    </a:cxn>
                                    <a:cxn ang="0">
                                      <a:pos x="T6" y="T7"/>
                                    </a:cxn>
                                    <a:cxn ang="0">
                                      <a:pos x="T8" y="T9"/>
                                    </a:cxn>
                                    <a:cxn ang="0">
                                      <a:pos x="T10" y="T11"/>
                                    </a:cxn>
                                    <a:cxn ang="0">
                                      <a:pos x="T12" y="T13"/>
                                    </a:cxn>
                                  </a:cxnLst>
                                  <a:rect l="0" t="0" r="r" b="b"/>
                                  <a:pathLst>
                                    <a:path w="529" h="297">
                                      <a:moveTo>
                                        <a:pt x="529" y="297"/>
                                      </a:moveTo>
                                      <a:lnTo>
                                        <a:pt x="0" y="297"/>
                                      </a:lnTo>
                                      <a:lnTo>
                                        <a:pt x="0" y="0"/>
                                      </a:lnTo>
                                      <a:lnTo>
                                        <a:pt x="234" y="0"/>
                                      </a:lnTo>
                                      <a:lnTo>
                                        <a:pt x="234" y="177"/>
                                      </a:lnTo>
                                      <a:lnTo>
                                        <a:pt x="529" y="177"/>
                                      </a:lnTo>
                                      <a:lnTo>
                                        <a:pt x="529" y="297"/>
                                      </a:lnTo>
                                      <a:close/>
                                    </a:path>
                                  </a:pathLst>
                                </a:custGeom>
                                <a:pattFill prst="ltDn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4" name="Freeform 271"/>
                              <wps:cNvSpPr>
                                <a:spLocks/>
                              </wps:cNvSpPr>
                              <wps:spPr bwMode="auto">
                                <a:xfrm>
                                  <a:off x="840740" y="2346325"/>
                                  <a:ext cx="346075" cy="197485"/>
                                </a:xfrm>
                                <a:custGeom>
                                  <a:avLst/>
                                  <a:gdLst>
                                    <a:gd name="T0" fmla="*/ 530 w 545"/>
                                    <a:gd name="T1" fmla="*/ 304 h 311"/>
                                    <a:gd name="T2" fmla="*/ 537 w 545"/>
                                    <a:gd name="T3" fmla="*/ 296 h 311"/>
                                    <a:gd name="T4" fmla="*/ 8 w 545"/>
                                    <a:gd name="T5" fmla="*/ 296 h 311"/>
                                    <a:gd name="T6" fmla="*/ 15 w 545"/>
                                    <a:gd name="T7" fmla="*/ 304 h 311"/>
                                    <a:gd name="T8" fmla="*/ 15 w 545"/>
                                    <a:gd name="T9" fmla="*/ 7 h 311"/>
                                    <a:gd name="T10" fmla="*/ 8 w 545"/>
                                    <a:gd name="T11" fmla="*/ 15 h 311"/>
                                    <a:gd name="T12" fmla="*/ 242 w 545"/>
                                    <a:gd name="T13" fmla="*/ 15 h 311"/>
                                    <a:gd name="T14" fmla="*/ 234 w 545"/>
                                    <a:gd name="T15" fmla="*/ 7 h 311"/>
                                    <a:gd name="T16" fmla="*/ 234 w 545"/>
                                    <a:gd name="T17" fmla="*/ 188 h 311"/>
                                    <a:gd name="T18" fmla="*/ 238 w 545"/>
                                    <a:gd name="T19" fmla="*/ 188 h 311"/>
                                    <a:gd name="T20" fmla="*/ 238 w 545"/>
                                    <a:gd name="T21" fmla="*/ 192 h 311"/>
                                    <a:gd name="T22" fmla="*/ 537 w 545"/>
                                    <a:gd name="T23" fmla="*/ 192 h 311"/>
                                    <a:gd name="T24" fmla="*/ 530 w 545"/>
                                    <a:gd name="T25" fmla="*/ 184 h 311"/>
                                    <a:gd name="T26" fmla="*/ 530 w 545"/>
                                    <a:gd name="T27" fmla="*/ 304 h 311"/>
                                    <a:gd name="T28" fmla="*/ 545 w 545"/>
                                    <a:gd name="T29" fmla="*/ 304 h 311"/>
                                    <a:gd name="T30" fmla="*/ 545 w 545"/>
                                    <a:gd name="T31" fmla="*/ 184 h 311"/>
                                    <a:gd name="T32" fmla="*/ 545 w 545"/>
                                    <a:gd name="T33" fmla="*/ 180 h 311"/>
                                    <a:gd name="T34" fmla="*/ 541 w 545"/>
                                    <a:gd name="T35" fmla="*/ 180 h 311"/>
                                    <a:gd name="T36" fmla="*/ 541 w 545"/>
                                    <a:gd name="T37" fmla="*/ 177 h 311"/>
                                    <a:gd name="T38" fmla="*/ 537 w 545"/>
                                    <a:gd name="T39" fmla="*/ 177 h 311"/>
                                    <a:gd name="T40" fmla="*/ 242 w 545"/>
                                    <a:gd name="T41" fmla="*/ 177 h 311"/>
                                    <a:gd name="T42" fmla="*/ 250 w 545"/>
                                    <a:gd name="T43" fmla="*/ 184 h 311"/>
                                    <a:gd name="T44" fmla="*/ 250 w 545"/>
                                    <a:gd name="T45" fmla="*/ 7 h 311"/>
                                    <a:gd name="T46" fmla="*/ 250 w 545"/>
                                    <a:gd name="T47" fmla="*/ 3 h 311"/>
                                    <a:gd name="T48" fmla="*/ 246 w 545"/>
                                    <a:gd name="T49" fmla="*/ 3 h 311"/>
                                    <a:gd name="T50" fmla="*/ 246 w 545"/>
                                    <a:gd name="T51" fmla="*/ 0 h 311"/>
                                    <a:gd name="T52" fmla="*/ 242 w 545"/>
                                    <a:gd name="T53" fmla="*/ 0 h 311"/>
                                    <a:gd name="T54" fmla="*/ 8 w 545"/>
                                    <a:gd name="T55" fmla="*/ 0 h 311"/>
                                    <a:gd name="T56" fmla="*/ 4 w 545"/>
                                    <a:gd name="T57" fmla="*/ 0 h 311"/>
                                    <a:gd name="T58" fmla="*/ 4 w 545"/>
                                    <a:gd name="T59" fmla="*/ 3 h 311"/>
                                    <a:gd name="T60" fmla="*/ 0 w 545"/>
                                    <a:gd name="T61" fmla="*/ 3 h 311"/>
                                    <a:gd name="T62" fmla="*/ 0 w 545"/>
                                    <a:gd name="T63" fmla="*/ 7 h 311"/>
                                    <a:gd name="T64" fmla="*/ 0 w 545"/>
                                    <a:gd name="T65" fmla="*/ 304 h 311"/>
                                    <a:gd name="T66" fmla="*/ 0 w 545"/>
                                    <a:gd name="T67" fmla="*/ 307 h 311"/>
                                    <a:gd name="T68" fmla="*/ 4 w 545"/>
                                    <a:gd name="T69" fmla="*/ 307 h 311"/>
                                    <a:gd name="T70" fmla="*/ 4 w 545"/>
                                    <a:gd name="T71" fmla="*/ 311 h 311"/>
                                    <a:gd name="T72" fmla="*/ 8 w 545"/>
                                    <a:gd name="T73" fmla="*/ 311 h 311"/>
                                    <a:gd name="T74" fmla="*/ 537 w 545"/>
                                    <a:gd name="T75" fmla="*/ 311 h 311"/>
                                    <a:gd name="T76" fmla="*/ 541 w 545"/>
                                    <a:gd name="T77" fmla="*/ 311 h 311"/>
                                    <a:gd name="T78" fmla="*/ 541 w 545"/>
                                    <a:gd name="T79" fmla="*/ 307 h 311"/>
                                    <a:gd name="T80" fmla="*/ 545 w 545"/>
                                    <a:gd name="T81" fmla="*/ 307 h 311"/>
                                    <a:gd name="T82" fmla="*/ 545 w 545"/>
                                    <a:gd name="T83" fmla="*/ 304 h 311"/>
                                    <a:gd name="T84" fmla="*/ 530 w 545"/>
                                    <a:gd name="T85" fmla="*/ 304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5" h="311">
                                      <a:moveTo>
                                        <a:pt x="530" y="304"/>
                                      </a:moveTo>
                                      <a:lnTo>
                                        <a:pt x="537" y="296"/>
                                      </a:lnTo>
                                      <a:lnTo>
                                        <a:pt x="8" y="296"/>
                                      </a:lnTo>
                                      <a:lnTo>
                                        <a:pt x="15" y="304"/>
                                      </a:lnTo>
                                      <a:lnTo>
                                        <a:pt x="15" y="7"/>
                                      </a:lnTo>
                                      <a:lnTo>
                                        <a:pt x="8" y="15"/>
                                      </a:lnTo>
                                      <a:lnTo>
                                        <a:pt x="242" y="15"/>
                                      </a:lnTo>
                                      <a:lnTo>
                                        <a:pt x="234" y="7"/>
                                      </a:lnTo>
                                      <a:lnTo>
                                        <a:pt x="234" y="188"/>
                                      </a:lnTo>
                                      <a:lnTo>
                                        <a:pt x="238" y="188"/>
                                      </a:lnTo>
                                      <a:lnTo>
                                        <a:pt x="238" y="192"/>
                                      </a:lnTo>
                                      <a:lnTo>
                                        <a:pt x="537" y="192"/>
                                      </a:lnTo>
                                      <a:lnTo>
                                        <a:pt x="530" y="184"/>
                                      </a:lnTo>
                                      <a:lnTo>
                                        <a:pt x="530" y="304"/>
                                      </a:lnTo>
                                      <a:lnTo>
                                        <a:pt x="545" y="304"/>
                                      </a:lnTo>
                                      <a:lnTo>
                                        <a:pt x="545" y="184"/>
                                      </a:lnTo>
                                      <a:lnTo>
                                        <a:pt x="545" y="180"/>
                                      </a:lnTo>
                                      <a:lnTo>
                                        <a:pt x="541" y="180"/>
                                      </a:lnTo>
                                      <a:lnTo>
                                        <a:pt x="541" y="177"/>
                                      </a:lnTo>
                                      <a:lnTo>
                                        <a:pt x="537" y="177"/>
                                      </a:lnTo>
                                      <a:lnTo>
                                        <a:pt x="242" y="177"/>
                                      </a:lnTo>
                                      <a:lnTo>
                                        <a:pt x="250" y="184"/>
                                      </a:lnTo>
                                      <a:lnTo>
                                        <a:pt x="250" y="7"/>
                                      </a:lnTo>
                                      <a:lnTo>
                                        <a:pt x="250" y="3"/>
                                      </a:lnTo>
                                      <a:lnTo>
                                        <a:pt x="246" y="3"/>
                                      </a:lnTo>
                                      <a:lnTo>
                                        <a:pt x="246" y="0"/>
                                      </a:lnTo>
                                      <a:lnTo>
                                        <a:pt x="242" y="0"/>
                                      </a:lnTo>
                                      <a:lnTo>
                                        <a:pt x="8" y="0"/>
                                      </a:lnTo>
                                      <a:lnTo>
                                        <a:pt x="4" y="0"/>
                                      </a:lnTo>
                                      <a:lnTo>
                                        <a:pt x="4" y="3"/>
                                      </a:lnTo>
                                      <a:lnTo>
                                        <a:pt x="0" y="3"/>
                                      </a:lnTo>
                                      <a:lnTo>
                                        <a:pt x="0" y="7"/>
                                      </a:lnTo>
                                      <a:lnTo>
                                        <a:pt x="0" y="304"/>
                                      </a:lnTo>
                                      <a:lnTo>
                                        <a:pt x="0" y="307"/>
                                      </a:lnTo>
                                      <a:lnTo>
                                        <a:pt x="4" y="307"/>
                                      </a:lnTo>
                                      <a:lnTo>
                                        <a:pt x="4" y="311"/>
                                      </a:lnTo>
                                      <a:lnTo>
                                        <a:pt x="8" y="311"/>
                                      </a:lnTo>
                                      <a:lnTo>
                                        <a:pt x="537" y="311"/>
                                      </a:lnTo>
                                      <a:lnTo>
                                        <a:pt x="541" y="311"/>
                                      </a:lnTo>
                                      <a:lnTo>
                                        <a:pt x="541" y="307"/>
                                      </a:lnTo>
                                      <a:lnTo>
                                        <a:pt x="545" y="307"/>
                                      </a:lnTo>
                                      <a:lnTo>
                                        <a:pt x="545" y="304"/>
                                      </a:lnTo>
                                      <a:lnTo>
                                        <a:pt x="530" y="3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5" name="Rectangle 272"/>
                              <wps:cNvSpPr>
                                <a:spLocks noChangeArrowheads="1"/>
                              </wps:cNvSpPr>
                              <wps:spPr bwMode="auto">
                                <a:xfrm>
                                  <a:off x="248285" y="1739900"/>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6" name="Rectangle 273"/>
                              <wps:cNvSpPr>
                                <a:spLocks noChangeArrowheads="1"/>
                              </wps:cNvSpPr>
                              <wps:spPr bwMode="auto">
                                <a:xfrm>
                                  <a:off x="2371090" y="1463675"/>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7" name="Rectangle 274"/>
                              <wps:cNvSpPr>
                                <a:spLocks noChangeArrowheads="1"/>
                              </wps:cNvSpPr>
                              <wps:spPr bwMode="auto">
                                <a:xfrm rot="16200000">
                                  <a:off x="393065" y="2246630"/>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h</w:t>
                                    </w:r>
                                  </w:p>
                                </w:txbxContent>
                              </wps:txbx>
                              <wps:bodyPr rot="0" vert="horz" wrap="none" lIns="0" tIns="0" rIns="0" bIns="0" anchor="t" anchorCtr="0" upright="1">
                                <a:spAutoFit/>
                              </wps:bodyPr>
                            </wps:wsp>
                            <wps:wsp>
                              <wps:cNvPr id="23618" name="Rectangle 275"/>
                              <wps:cNvSpPr>
                                <a:spLocks noChangeArrowheads="1"/>
                              </wps:cNvSpPr>
                              <wps:spPr bwMode="auto">
                                <a:xfrm rot="16200000">
                                  <a:off x="462915" y="2219960"/>
                                  <a:ext cx="106045" cy="3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sz w:val="12"/>
                                        <w:szCs w:val="12"/>
                                        <w:lang w:val="en-US"/>
                                      </w:rPr>
                                      <w:t>1</w:t>
                                    </w:r>
                                  </w:p>
                                </w:txbxContent>
                              </wps:txbx>
                              <wps:bodyPr rot="0" vert="horz" wrap="none" lIns="0" tIns="0" rIns="0" bIns="0" anchor="t" anchorCtr="0" upright="1">
                                <a:spAutoFit/>
                              </wps:bodyPr>
                            </wps:wsp>
                            <wps:wsp>
                              <wps:cNvPr id="23619" name="Rectangle 276"/>
                              <wps:cNvSpPr>
                                <a:spLocks noChangeArrowheads="1"/>
                              </wps:cNvSpPr>
                              <wps:spPr bwMode="auto">
                                <a:xfrm rot="16200000">
                                  <a:off x="1742440" y="2132965"/>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h</w:t>
                                    </w:r>
                                  </w:p>
                                </w:txbxContent>
                              </wps:txbx>
                              <wps:bodyPr rot="0" vert="horz" wrap="none" lIns="0" tIns="0" rIns="0" bIns="0" anchor="t" anchorCtr="0" upright="1">
                                <a:spAutoFit/>
                              </wps:bodyPr>
                            </wps:wsp>
                            <wps:wsp>
                              <wps:cNvPr id="23620" name="Rectangle 277"/>
                              <wps:cNvSpPr>
                                <a:spLocks noChangeArrowheads="1"/>
                              </wps:cNvSpPr>
                              <wps:spPr bwMode="auto">
                                <a:xfrm rot="16200000">
                                  <a:off x="1817370" y="2089150"/>
                                  <a:ext cx="106045" cy="4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sz w:val="12"/>
                                        <w:szCs w:val="12"/>
                                        <w:lang w:val="en-US"/>
                                      </w:rPr>
                                      <w:t>0</w:t>
                                    </w:r>
                                  </w:p>
                                </w:txbxContent>
                              </wps:txbx>
                              <wps:bodyPr rot="0" vert="horz" wrap="none" lIns="0" tIns="0" rIns="0" bIns="0" anchor="t" anchorCtr="0" upright="1">
                                <a:spAutoFit/>
                              </wps:bodyPr>
                            </wps:wsp>
                            <wps:wsp>
                              <wps:cNvPr id="23621" name="Rectangle 278"/>
                              <wps:cNvSpPr>
                                <a:spLocks noChangeArrowheads="1"/>
                              </wps:cNvSpPr>
                              <wps:spPr bwMode="auto">
                                <a:xfrm>
                                  <a:off x="1856740" y="2727325"/>
                                  <a:ext cx="66167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Eprouvette</w:t>
                                    </w:r>
                                  </w:p>
                                </w:txbxContent>
                              </wps:txbx>
                              <wps:bodyPr rot="0" vert="horz" wrap="none" lIns="0" tIns="0" rIns="0" bIns="0" anchor="t" anchorCtr="0" upright="1">
                                <a:spAutoFit/>
                              </wps:bodyPr>
                            </wps:wsp>
                            <wps:wsp>
                              <wps:cNvPr id="23622" name="Line 279"/>
                              <wps:cNvCnPr/>
                              <wps:spPr bwMode="auto">
                                <a:xfrm flipH="1" flipV="1">
                                  <a:off x="1191895" y="2436495"/>
                                  <a:ext cx="628650" cy="3638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23" name="Freeform 280"/>
                              <wps:cNvSpPr>
                                <a:spLocks/>
                              </wps:cNvSpPr>
                              <wps:spPr bwMode="auto">
                                <a:xfrm>
                                  <a:off x="1191895" y="2436495"/>
                                  <a:ext cx="50800" cy="43815"/>
                                </a:xfrm>
                                <a:custGeom>
                                  <a:avLst/>
                                  <a:gdLst>
                                    <a:gd name="T0" fmla="*/ 46 w 80"/>
                                    <a:gd name="T1" fmla="*/ 69 h 69"/>
                                    <a:gd name="T2" fmla="*/ 0 w 80"/>
                                    <a:gd name="T3" fmla="*/ 0 h 69"/>
                                    <a:gd name="T4" fmla="*/ 80 w 80"/>
                                    <a:gd name="T5" fmla="*/ 4 h 69"/>
                                    <a:gd name="T6" fmla="*/ 30 w 80"/>
                                    <a:gd name="T7" fmla="*/ 19 h 69"/>
                                    <a:gd name="T8" fmla="*/ 46 w 80"/>
                                    <a:gd name="T9" fmla="*/ 69 h 69"/>
                                  </a:gdLst>
                                  <a:ahLst/>
                                  <a:cxnLst>
                                    <a:cxn ang="0">
                                      <a:pos x="T0" y="T1"/>
                                    </a:cxn>
                                    <a:cxn ang="0">
                                      <a:pos x="T2" y="T3"/>
                                    </a:cxn>
                                    <a:cxn ang="0">
                                      <a:pos x="T4" y="T5"/>
                                    </a:cxn>
                                    <a:cxn ang="0">
                                      <a:pos x="T6" y="T7"/>
                                    </a:cxn>
                                    <a:cxn ang="0">
                                      <a:pos x="T8" y="T9"/>
                                    </a:cxn>
                                  </a:cxnLst>
                                  <a:rect l="0" t="0" r="r" b="b"/>
                                  <a:pathLst>
                                    <a:path w="80" h="69">
                                      <a:moveTo>
                                        <a:pt x="46" y="69"/>
                                      </a:moveTo>
                                      <a:lnTo>
                                        <a:pt x="0" y="0"/>
                                      </a:lnTo>
                                      <a:lnTo>
                                        <a:pt x="80" y="4"/>
                                      </a:lnTo>
                                      <a:lnTo>
                                        <a:pt x="30" y="19"/>
                                      </a:lnTo>
                                      <a:lnTo>
                                        <a:pt x="46"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24" name="Rectangle 281"/>
                              <wps:cNvSpPr>
                                <a:spLocks noChangeArrowheads="1"/>
                              </wps:cNvSpPr>
                              <wps:spPr bwMode="auto">
                                <a:xfrm>
                                  <a:off x="996950" y="3121025"/>
                                  <a:ext cx="9525" cy="927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25" name="Freeform 282"/>
                              <wps:cNvSpPr>
                                <a:spLocks/>
                              </wps:cNvSpPr>
                              <wps:spPr bwMode="auto">
                                <a:xfrm>
                                  <a:off x="882015" y="3181985"/>
                                  <a:ext cx="119380" cy="36830"/>
                                </a:xfrm>
                                <a:custGeom>
                                  <a:avLst/>
                                  <a:gdLst>
                                    <a:gd name="T0" fmla="*/ 188 w 188"/>
                                    <a:gd name="T1" fmla="*/ 42 h 58"/>
                                    <a:gd name="T2" fmla="*/ 0 w 188"/>
                                    <a:gd name="T3" fmla="*/ 0 h 58"/>
                                    <a:gd name="T4" fmla="*/ 0 w 188"/>
                                    <a:gd name="T5" fmla="*/ 15 h 58"/>
                                    <a:gd name="T6" fmla="*/ 188 w 188"/>
                                    <a:gd name="T7" fmla="*/ 58 h 58"/>
                                    <a:gd name="T8" fmla="*/ 188 w 188"/>
                                    <a:gd name="T9" fmla="*/ 42 h 58"/>
                                  </a:gdLst>
                                  <a:ahLst/>
                                  <a:cxnLst>
                                    <a:cxn ang="0">
                                      <a:pos x="T0" y="T1"/>
                                    </a:cxn>
                                    <a:cxn ang="0">
                                      <a:pos x="T2" y="T3"/>
                                    </a:cxn>
                                    <a:cxn ang="0">
                                      <a:pos x="T4" y="T5"/>
                                    </a:cxn>
                                    <a:cxn ang="0">
                                      <a:pos x="T6" y="T7"/>
                                    </a:cxn>
                                    <a:cxn ang="0">
                                      <a:pos x="T8" y="T9"/>
                                    </a:cxn>
                                  </a:cxnLst>
                                  <a:rect l="0" t="0" r="r" b="b"/>
                                  <a:pathLst>
                                    <a:path w="188" h="58">
                                      <a:moveTo>
                                        <a:pt x="188" y="42"/>
                                      </a:moveTo>
                                      <a:lnTo>
                                        <a:pt x="0" y="0"/>
                                      </a:lnTo>
                                      <a:lnTo>
                                        <a:pt x="0" y="15"/>
                                      </a:lnTo>
                                      <a:lnTo>
                                        <a:pt x="188" y="58"/>
                                      </a:lnTo>
                                      <a:lnTo>
                                        <a:pt x="18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6" name="Freeform 283"/>
                              <wps:cNvSpPr>
                                <a:spLocks/>
                              </wps:cNvSpPr>
                              <wps:spPr bwMode="auto">
                                <a:xfrm>
                                  <a:off x="996950" y="3851275"/>
                                  <a:ext cx="9525" cy="76200"/>
                                </a:xfrm>
                                <a:custGeom>
                                  <a:avLst/>
                                  <a:gdLst>
                                    <a:gd name="T0" fmla="*/ 15 w 15"/>
                                    <a:gd name="T1" fmla="*/ 8 h 120"/>
                                    <a:gd name="T2" fmla="*/ 15 w 15"/>
                                    <a:gd name="T3" fmla="*/ 4 h 120"/>
                                    <a:gd name="T4" fmla="*/ 11 w 15"/>
                                    <a:gd name="T5" fmla="*/ 4 h 120"/>
                                    <a:gd name="T6" fmla="*/ 11 w 15"/>
                                    <a:gd name="T7" fmla="*/ 0 h 120"/>
                                    <a:gd name="T8" fmla="*/ 4 w 15"/>
                                    <a:gd name="T9" fmla="*/ 0 h 120"/>
                                    <a:gd name="T10" fmla="*/ 4 w 15"/>
                                    <a:gd name="T11" fmla="*/ 4 h 120"/>
                                    <a:gd name="T12" fmla="*/ 0 w 15"/>
                                    <a:gd name="T13" fmla="*/ 4 h 120"/>
                                    <a:gd name="T14" fmla="*/ 0 w 15"/>
                                    <a:gd name="T15" fmla="*/ 116 h 120"/>
                                    <a:gd name="T16" fmla="*/ 4 w 15"/>
                                    <a:gd name="T17" fmla="*/ 116 h 120"/>
                                    <a:gd name="T18" fmla="*/ 4 w 15"/>
                                    <a:gd name="T19" fmla="*/ 120 h 120"/>
                                    <a:gd name="T20" fmla="*/ 11 w 15"/>
                                    <a:gd name="T21" fmla="*/ 120 h 120"/>
                                    <a:gd name="T22" fmla="*/ 11 w 15"/>
                                    <a:gd name="T23" fmla="*/ 116 h 120"/>
                                    <a:gd name="T24" fmla="*/ 15 w 15"/>
                                    <a:gd name="T25" fmla="*/ 116 h 120"/>
                                    <a:gd name="T26" fmla="*/ 15 w 15"/>
                                    <a:gd name="T27" fmla="*/ 112 h 120"/>
                                    <a:gd name="T28" fmla="*/ 15 w 15"/>
                                    <a:gd name="T29" fmla="*/ 8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120">
                                      <a:moveTo>
                                        <a:pt x="15" y="8"/>
                                      </a:moveTo>
                                      <a:lnTo>
                                        <a:pt x="15" y="4"/>
                                      </a:lnTo>
                                      <a:lnTo>
                                        <a:pt x="11" y="4"/>
                                      </a:lnTo>
                                      <a:lnTo>
                                        <a:pt x="11" y="0"/>
                                      </a:lnTo>
                                      <a:lnTo>
                                        <a:pt x="4" y="0"/>
                                      </a:lnTo>
                                      <a:lnTo>
                                        <a:pt x="4" y="4"/>
                                      </a:lnTo>
                                      <a:lnTo>
                                        <a:pt x="0" y="4"/>
                                      </a:lnTo>
                                      <a:lnTo>
                                        <a:pt x="0" y="116"/>
                                      </a:lnTo>
                                      <a:lnTo>
                                        <a:pt x="4" y="116"/>
                                      </a:lnTo>
                                      <a:lnTo>
                                        <a:pt x="4" y="120"/>
                                      </a:lnTo>
                                      <a:lnTo>
                                        <a:pt x="11" y="120"/>
                                      </a:lnTo>
                                      <a:lnTo>
                                        <a:pt x="11" y="116"/>
                                      </a:lnTo>
                                      <a:lnTo>
                                        <a:pt x="15" y="116"/>
                                      </a:lnTo>
                                      <a:lnTo>
                                        <a:pt x="15" y="112"/>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7" name="Freeform 284"/>
                              <wps:cNvSpPr>
                                <a:spLocks/>
                              </wps:cNvSpPr>
                              <wps:spPr bwMode="auto">
                                <a:xfrm>
                                  <a:off x="879475" y="3824605"/>
                                  <a:ext cx="124460" cy="48895"/>
                                </a:xfrm>
                                <a:custGeom>
                                  <a:avLst/>
                                  <a:gdLst>
                                    <a:gd name="T0" fmla="*/ 189 w 196"/>
                                    <a:gd name="T1" fmla="*/ 0 h 77"/>
                                    <a:gd name="T2" fmla="*/ 0 w 196"/>
                                    <a:gd name="T3" fmla="*/ 62 h 77"/>
                                    <a:gd name="T4" fmla="*/ 8 w 196"/>
                                    <a:gd name="T5" fmla="*/ 77 h 77"/>
                                    <a:gd name="T6" fmla="*/ 196 w 196"/>
                                    <a:gd name="T7" fmla="*/ 15 h 77"/>
                                    <a:gd name="T8" fmla="*/ 189 w 196"/>
                                    <a:gd name="T9" fmla="*/ 0 h 77"/>
                                  </a:gdLst>
                                  <a:ahLst/>
                                  <a:cxnLst>
                                    <a:cxn ang="0">
                                      <a:pos x="T0" y="T1"/>
                                    </a:cxn>
                                    <a:cxn ang="0">
                                      <a:pos x="T2" y="T3"/>
                                    </a:cxn>
                                    <a:cxn ang="0">
                                      <a:pos x="T4" y="T5"/>
                                    </a:cxn>
                                    <a:cxn ang="0">
                                      <a:pos x="T6" y="T7"/>
                                    </a:cxn>
                                    <a:cxn ang="0">
                                      <a:pos x="T8" y="T9"/>
                                    </a:cxn>
                                  </a:cxnLst>
                                  <a:rect l="0" t="0" r="r" b="b"/>
                                  <a:pathLst>
                                    <a:path w="196" h="77">
                                      <a:moveTo>
                                        <a:pt x="189" y="0"/>
                                      </a:moveTo>
                                      <a:lnTo>
                                        <a:pt x="0" y="62"/>
                                      </a:lnTo>
                                      <a:lnTo>
                                        <a:pt x="8" y="77"/>
                                      </a:lnTo>
                                      <a:lnTo>
                                        <a:pt x="196" y="15"/>
                                      </a:lnTo>
                                      <a:lnTo>
                                        <a:pt x="1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8" name="Rectangle 285"/>
                              <wps:cNvSpPr>
                                <a:spLocks noChangeArrowheads="1"/>
                              </wps:cNvSpPr>
                              <wps:spPr bwMode="auto">
                                <a:xfrm>
                                  <a:off x="2400300" y="2370455"/>
                                  <a:ext cx="49911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Marteau</w:t>
                                    </w:r>
                                  </w:p>
                                </w:txbxContent>
                              </wps:txbx>
                              <wps:bodyPr rot="0" vert="horz" wrap="none" lIns="0" tIns="0" rIns="0" bIns="0" anchor="t" anchorCtr="0" upright="1">
                                <a:spAutoFit/>
                              </wps:bodyPr>
                            </wps:wsp>
                            <wps:wsp>
                              <wps:cNvPr id="23629" name="Rectangle 286"/>
                              <wps:cNvSpPr>
                                <a:spLocks noChangeArrowheads="1"/>
                              </wps:cNvSpPr>
                              <wps:spPr bwMode="auto">
                                <a:xfrm>
                                  <a:off x="2400300" y="2543810"/>
                                  <a:ext cx="55753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 couteau</w:t>
                                    </w:r>
                                  </w:p>
                                </w:txbxContent>
                              </wps:txbx>
                              <wps:bodyPr rot="0" vert="horz" wrap="none" lIns="0" tIns="0" rIns="0" bIns="0" anchor="t" anchorCtr="0" upright="1">
                                <a:spAutoFit/>
                              </wps:bodyPr>
                            </wps:wsp>
                            <wps:wsp>
                              <wps:cNvPr id="23630" name="Line 287"/>
                              <wps:cNvCnPr/>
                              <wps:spPr bwMode="auto">
                                <a:xfrm flipH="1">
                                  <a:off x="1876425" y="169100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1" name="Line 288"/>
                              <wps:cNvCnPr/>
                              <wps:spPr bwMode="auto">
                                <a:xfrm>
                                  <a:off x="1067435" y="2407285"/>
                                  <a:ext cx="9944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2" name="Line 289"/>
                              <wps:cNvCnPr/>
                              <wps:spPr bwMode="auto">
                                <a:xfrm>
                                  <a:off x="1969135" y="1691005"/>
                                  <a:ext cx="635" cy="7162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3" name="Freeform 290"/>
                              <wps:cNvSpPr>
                                <a:spLocks/>
                              </wps:cNvSpPr>
                              <wps:spPr bwMode="auto">
                                <a:xfrm>
                                  <a:off x="1946910" y="1691005"/>
                                  <a:ext cx="46355" cy="46355"/>
                                </a:xfrm>
                                <a:custGeom>
                                  <a:avLst/>
                                  <a:gdLst>
                                    <a:gd name="T0" fmla="*/ 73 w 73"/>
                                    <a:gd name="T1" fmla="*/ 73 h 73"/>
                                    <a:gd name="T2" fmla="*/ 35 w 73"/>
                                    <a:gd name="T3" fmla="*/ 0 h 73"/>
                                    <a:gd name="T4" fmla="*/ 0 w 73"/>
                                    <a:gd name="T5" fmla="*/ 73 h 73"/>
                                    <a:gd name="T6" fmla="*/ 35 w 73"/>
                                    <a:gd name="T7" fmla="*/ 39 h 73"/>
                                    <a:gd name="T8" fmla="*/ 73 w 73"/>
                                    <a:gd name="T9" fmla="*/ 73 h 73"/>
                                  </a:gdLst>
                                  <a:ahLst/>
                                  <a:cxnLst>
                                    <a:cxn ang="0">
                                      <a:pos x="T0" y="T1"/>
                                    </a:cxn>
                                    <a:cxn ang="0">
                                      <a:pos x="T2" y="T3"/>
                                    </a:cxn>
                                    <a:cxn ang="0">
                                      <a:pos x="T4" y="T5"/>
                                    </a:cxn>
                                    <a:cxn ang="0">
                                      <a:pos x="T6" y="T7"/>
                                    </a:cxn>
                                    <a:cxn ang="0">
                                      <a:pos x="T8" y="T9"/>
                                    </a:cxn>
                                  </a:cxnLst>
                                  <a:rect l="0" t="0" r="r" b="b"/>
                                  <a:pathLst>
                                    <a:path w="73" h="73">
                                      <a:moveTo>
                                        <a:pt x="73" y="73"/>
                                      </a:moveTo>
                                      <a:lnTo>
                                        <a:pt x="35" y="0"/>
                                      </a:lnTo>
                                      <a:lnTo>
                                        <a:pt x="0" y="73"/>
                                      </a:lnTo>
                                      <a:lnTo>
                                        <a:pt x="35" y="39"/>
                                      </a:lnTo>
                                      <a:lnTo>
                                        <a:pt x="73" y="7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4" name="Freeform 291"/>
                              <wps:cNvSpPr>
                                <a:spLocks/>
                              </wps:cNvSpPr>
                              <wps:spPr bwMode="auto">
                                <a:xfrm>
                                  <a:off x="1946910" y="2363470"/>
                                  <a:ext cx="46355" cy="43815"/>
                                </a:xfrm>
                                <a:custGeom>
                                  <a:avLst/>
                                  <a:gdLst>
                                    <a:gd name="T0" fmla="*/ 73 w 73"/>
                                    <a:gd name="T1" fmla="*/ 0 h 69"/>
                                    <a:gd name="T2" fmla="*/ 35 w 73"/>
                                    <a:gd name="T3" fmla="*/ 69 h 69"/>
                                    <a:gd name="T4" fmla="*/ 0 w 73"/>
                                    <a:gd name="T5" fmla="*/ 0 h 69"/>
                                    <a:gd name="T6" fmla="*/ 35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5" y="69"/>
                                      </a:lnTo>
                                      <a:lnTo>
                                        <a:pt x="0" y="0"/>
                                      </a:lnTo>
                                      <a:lnTo>
                                        <a:pt x="35"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5" name="Line 292"/>
                              <wps:cNvCnPr/>
                              <wps:spPr bwMode="auto">
                                <a:xfrm>
                                  <a:off x="392430" y="1952625"/>
                                  <a:ext cx="31940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6" name="Line 293"/>
                              <wps:cNvCnPr/>
                              <wps:spPr bwMode="auto">
                                <a:xfrm flipH="1">
                                  <a:off x="528955" y="2407285"/>
                                  <a:ext cx="39497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7" name="Line 294"/>
                              <wps:cNvCnPr/>
                              <wps:spPr bwMode="auto">
                                <a:xfrm>
                                  <a:off x="621665" y="1952625"/>
                                  <a:ext cx="635" cy="4546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8" name="Freeform 295"/>
                              <wps:cNvSpPr>
                                <a:spLocks/>
                              </wps:cNvSpPr>
                              <wps:spPr bwMode="auto">
                                <a:xfrm>
                                  <a:off x="596900" y="1952625"/>
                                  <a:ext cx="46355" cy="43815"/>
                                </a:xfrm>
                                <a:custGeom>
                                  <a:avLst/>
                                  <a:gdLst>
                                    <a:gd name="T0" fmla="*/ 73 w 73"/>
                                    <a:gd name="T1" fmla="*/ 69 h 69"/>
                                    <a:gd name="T2" fmla="*/ 39 w 73"/>
                                    <a:gd name="T3" fmla="*/ 0 h 69"/>
                                    <a:gd name="T4" fmla="*/ 0 w 73"/>
                                    <a:gd name="T5" fmla="*/ 69 h 69"/>
                                    <a:gd name="T6" fmla="*/ 39 w 73"/>
                                    <a:gd name="T7" fmla="*/ 35 h 69"/>
                                    <a:gd name="T8" fmla="*/ 73 w 73"/>
                                    <a:gd name="T9" fmla="*/ 69 h 69"/>
                                  </a:gdLst>
                                  <a:ahLst/>
                                  <a:cxnLst>
                                    <a:cxn ang="0">
                                      <a:pos x="T0" y="T1"/>
                                    </a:cxn>
                                    <a:cxn ang="0">
                                      <a:pos x="T2" y="T3"/>
                                    </a:cxn>
                                    <a:cxn ang="0">
                                      <a:pos x="T4" y="T5"/>
                                    </a:cxn>
                                    <a:cxn ang="0">
                                      <a:pos x="T6" y="T7"/>
                                    </a:cxn>
                                    <a:cxn ang="0">
                                      <a:pos x="T8" y="T9"/>
                                    </a:cxn>
                                  </a:cxnLst>
                                  <a:rect l="0" t="0" r="r" b="b"/>
                                  <a:pathLst>
                                    <a:path w="73" h="69">
                                      <a:moveTo>
                                        <a:pt x="73" y="69"/>
                                      </a:moveTo>
                                      <a:lnTo>
                                        <a:pt x="39" y="0"/>
                                      </a:lnTo>
                                      <a:lnTo>
                                        <a:pt x="0" y="69"/>
                                      </a:lnTo>
                                      <a:lnTo>
                                        <a:pt x="39" y="35"/>
                                      </a:lnTo>
                                      <a:lnTo>
                                        <a:pt x="73"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9" name="Freeform 296"/>
                              <wps:cNvSpPr>
                                <a:spLocks/>
                              </wps:cNvSpPr>
                              <wps:spPr bwMode="auto">
                                <a:xfrm>
                                  <a:off x="596900" y="2363470"/>
                                  <a:ext cx="46355" cy="43815"/>
                                </a:xfrm>
                                <a:custGeom>
                                  <a:avLst/>
                                  <a:gdLst>
                                    <a:gd name="T0" fmla="*/ 73 w 73"/>
                                    <a:gd name="T1" fmla="*/ 0 h 69"/>
                                    <a:gd name="T2" fmla="*/ 39 w 73"/>
                                    <a:gd name="T3" fmla="*/ 69 h 69"/>
                                    <a:gd name="T4" fmla="*/ 0 w 73"/>
                                    <a:gd name="T5" fmla="*/ 0 h 69"/>
                                    <a:gd name="T6" fmla="*/ 39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9" y="69"/>
                                      </a:lnTo>
                                      <a:lnTo>
                                        <a:pt x="0" y="0"/>
                                      </a:lnTo>
                                      <a:lnTo>
                                        <a:pt x="39"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0" name="Freeform 297"/>
                              <wps:cNvSpPr>
                                <a:spLocks/>
                              </wps:cNvSpPr>
                              <wps:spPr bwMode="auto">
                                <a:xfrm>
                                  <a:off x="1209040" y="3438525"/>
                                  <a:ext cx="462915" cy="149225"/>
                                </a:xfrm>
                                <a:custGeom>
                                  <a:avLst/>
                                  <a:gdLst>
                                    <a:gd name="T0" fmla="*/ 38 w 729"/>
                                    <a:gd name="T1" fmla="*/ 88 h 235"/>
                                    <a:gd name="T2" fmla="*/ 11 w 729"/>
                                    <a:gd name="T3" fmla="*/ 104 h 235"/>
                                    <a:gd name="T4" fmla="*/ 3 w 729"/>
                                    <a:gd name="T5" fmla="*/ 115 h 235"/>
                                    <a:gd name="T6" fmla="*/ 0 w 729"/>
                                    <a:gd name="T7" fmla="*/ 131 h 235"/>
                                    <a:gd name="T8" fmla="*/ 3 w 729"/>
                                    <a:gd name="T9" fmla="*/ 146 h 235"/>
                                    <a:gd name="T10" fmla="*/ 11 w 729"/>
                                    <a:gd name="T11" fmla="*/ 162 h 235"/>
                                    <a:gd name="T12" fmla="*/ 26 w 729"/>
                                    <a:gd name="T13" fmla="*/ 169 h 235"/>
                                    <a:gd name="T14" fmla="*/ 42 w 729"/>
                                    <a:gd name="T15" fmla="*/ 173 h 235"/>
                                    <a:gd name="T16" fmla="*/ 376 w 729"/>
                                    <a:gd name="T17" fmla="*/ 235 h 235"/>
                                    <a:gd name="T18" fmla="*/ 729 w 729"/>
                                    <a:gd name="T19" fmla="*/ 235 h 235"/>
                                    <a:gd name="T20" fmla="*/ 729 w 729"/>
                                    <a:gd name="T21" fmla="*/ 0 h 235"/>
                                    <a:gd name="T22" fmla="*/ 372 w 729"/>
                                    <a:gd name="T23" fmla="*/ 0 h 235"/>
                                    <a:gd name="T24" fmla="*/ 38 w 729"/>
                                    <a:gd name="T25" fmla="*/ 88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29" h="235">
                                      <a:moveTo>
                                        <a:pt x="38" y="88"/>
                                      </a:moveTo>
                                      <a:lnTo>
                                        <a:pt x="11" y="104"/>
                                      </a:lnTo>
                                      <a:lnTo>
                                        <a:pt x="3" y="115"/>
                                      </a:lnTo>
                                      <a:lnTo>
                                        <a:pt x="0" y="131"/>
                                      </a:lnTo>
                                      <a:lnTo>
                                        <a:pt x="3" y="146"/>
                                      </a:lnTo>
                                      <a:lnTo>
                                        <a:pt x="11" y="162"/>
                                      </a:lnTo>
                                      <a:lnTo>
                                        <a:pt x="26" y="169"/>
                                      </a:lnTo>
                                      <a:lnTo>
                                        <a:pt x="42" y="173"/>
                                      </a:lnTo>
                                      <a:lnTo>
                                        <a:pt x="376" y="235"/>
                                      </a:lnTo>
                                      <a:lnTo>
                                        <a:pt x="729" y="235"/>
                                      </a:lnTo>
                                      <a:lnTo>
                                        <a:pt x="729" y="0"/>
                                      </a:lnTo>
                                      <a:lnTo>
                                        <a:pt x="372" y="0"/>
                                      </a:lnTo>
                                      <a:lnTo>
                                        <a:pt x="38" y="88"/>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1" name="Freeform 298"/>
                              <wps:cNvSpPr>
                                <a:spLocks/>
                              </wps:cNvSpPr>
                              <wps:spPr bwMode="auto">
                                <a:xfrm>
                                  <a:off x="1203960" y="3433445"/>
                                  <a:ext cx="470535" cy="158750"/>
                                </a:xfrm>
                                <a:custGeom>
                                  <a:avLst/>
                                  <a:gdLst>
                                    <a:gd name="T0" fmla="*/ 42 w 741"/>
                                    <a:gd name="T1" fmla="*/ 89 h 250"/>
                                    <a:gd name="T2" fmla="*/ 15 w 741"/>
                                    <a:gd name="T3" fmla="*/ 108 h 250"/>
                                    <a:gd name="T4" fmla="*/ 4 w 741"/>
                                    <a:gd name="T5" fmla="*/ 120 h 250"/>
                                    <a:gd name="T6" fmla="*/ 0 w 741"/>
                                    <a:gd name="T7" fmla="*/ 139 h 250"/>
                                    <a:gd name="T8" fmla="*/ 4 w 741"/>
                                    <a:gd name="T9" fmla="*/ 158 h 250"/>
                                    <a:gd name="T10" fmla="*/ 15 w 741"/>
                                    <a:gd name="T11" fmla="*/ 173 h 250"/>
                                    <a:gd name="T12" fmla="*/ 31 w 741"/>
                                    <a:gd name="T13" fmla="*/ 185 h 250"/>
                                    <a:gd name="T14" fmla="*/ 50 w 741"/>
                                    <a:gd name="T15" fmla="*/ 189 h 250"/>
                                    <a:gd name="T16" fmla="*/ 384 w 741"/>
                                    <a:gd name="T17" fmla="*/ 250 h 250"/>
                                    <a:gd name="T18" fmla="*/ 741 w 741"/>
                                    <a:gd name="T19" fmla="*/ 247 h 250"/>
                                    <a:gd name="T20" fmla="*/ 741 w 741"/>
                                    <a:gd name="T21" fmla="*/ 4 h 250"/>
                                    <a:gd name="T22" fmla="*/ 380 w 741"/>
                                    <a:gd name="T23" fmla="*/ 0 h 250"/>
                                    <a:gd name="T24" fmla="*/ 42 w 741"/>
                                    <a:gd name="T25" fmla="*/ 89 h 250"/>
                                    <a:gd name="T26" fmla="*/ 50 w 741"/>
                                    <a:gd name="T27" fmla="*/ 104 h 250"/>
                                    <a:gd name="T28" fmla="*/ 384 w 741"/>
                                    <a:gd name="T29" fmla="*/ 16 h 250"/>
                                    <a:gd name="T30" fmla="*/ 380 w 741"/>
                                    <a:gd name="T31" fmla="*/ 16 h 250"/>
                                    <a:gd name="T32" fmla="*/ 737 w 741"/>
                                    <a:gd name="T33" fmla="*/ 16 h 250"/>
                                    <a:gd name="T34" fmla="*/ 729 w 741"/>
                                    <a:gd name="T35" fmla="*/ 8 h 250"/>
                                    <a:gd name="T36" fmla="*/ 729 w 741"/>
                                    <a:gd name="T37" fmla="*/ 243 h 250"/>
                                    <a:gd name="T38" fmla="*/ 737 w 741"/>
                                    <a:gd name="T39" fmla="*/ 235 h 250"/>
                                    <a:gd name="T40" fmla="*/ 384 w 741"/>
                                    <a:gd name="T41" fmla="*/ 235 h 250"/>
                                    <a:gd name="T42" fmla="*/ 50 w 741"/>
                                    <a:gd name="T43" fmla="*/ 173 h 250"/>
                                    <a:gd name="T44" fmla="*/ 34 w 741"/>
                                    <a:gd name="T45" fmla="*/ 170 h 250"/>
                                    <a:gd name="T46" fmla="*/ 38 w 741"/>
                                    <a:gd name="T47" fmla="*/ 170 h 250"/>
                                    <a:gd name="T48" fmla="*/ 23 w 741"/>
                                    <a:gd name="T49" fmla="*/ 162 h 250"/>
                                    <a:gd name="T50" fmla="*/ 27 w 741"/>
                                    <a:gd name="T51" fmla="*/ 166 h 250"/>
                                    <a:gd name="T52" fmla="*/ 19 w 741"/>
                                    <a:gd name="T53" fmla="*/ 150 h 250"/>
                                    <a:gd name="T54" fmla="*/ 19 w 741"/>
                                    <a:gd name="T55" fmla="*/ 154 h 250"/>
                                    <a:gd name="T56" fmla="*/ 15 w 741"/>
                                    <a:gd name="T57" fmla="*/ 139 h 250"/>
                                    <a:gd name="T58" fmla="*/ 19 w 741"/>
                                    <a:gd name="T59" fmla="*/ 123 h 250"/>
                                    <a:gd name="T60" fmla="*/ 19 w 741"/>
                                    <a:gd name="T61" fmla="*/ 127 h 250"/>
                                    <a:gd name="T62" fmla="*/ 27 w 741"/>
                                    <a:gd name="T63" fmla="*/ 116 h 250"/>
                                    <a:gd name="T64" fmla="*/ 23 w 741"/>
                                    <a:gd name="T65" fmla="*/ 120 h 250"/>
                                    <a:gd name="T66" fmla="*/ 50 w 741"/>
                                    <a:gd name="T67" fmla="*/ 104 h 250"/>
                                    <a:gd name="T68" fmla="*/ 42 w 741"/>
                                    <a:gd name="T69" fmla="*/ 89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741" h="250">
                                      <a:moveTo>
                                        <a:pt x="42" y="89"/>
                                      </a:moveTo>
                                      <a:lnTo>
                                        <a:pt x="15" y="108"/>
                                      </a:lnTo>
                                      <a:lnTo>
                                        <a:pt x="4" y="120"/>
                                      </a:lnTo>
                                      <a:lnTo>
                                        <a:pt x="0" y="139"/>
                                      </a:lnTo>
                                      <a:lnTo>
                                        <a:pt x="4" y="158"/>
                                      </a:lnTo>
                                      <a:lnTo>
                                        <a:pt x="15" y="173"/>
                                      </a:lnTo>
                                      <a:lnTo>
                                        <a:pt x="31" y="185"/>
                                      </a:lnTo>
                                      <a:lnTo>
                                        <a:pt x="50" y="189"/>
                                      </a:lnTo>
                                      <a:lnTo>
                                        <a:pt x="384" y="250"/>
                                      </a:lnTo>
                                      <a:lnTo>
                                        <a:pt x="741" y="247"/>
                                      </a:lnTo>
                                      <a:lnTo>
                                        <a:pt x="741" y="4"/>
                                      </a:lnTo>
                                      <a:lnTo>
                                        <a:pt x="380" y="0"/>
                                      </a:lnTo>
                                      <a:lnTo>
                                        <a:pt x="42" y="89"/>
                                      </a:lnTo>
                                      <a:lnTo>
                                        <a:pt x="50" y="104"/>
                                      </a:lnTo>
                                      <a:lnTo>
                                        <a:pt x="384" y="16"/>
                                      </a:lnTo>
                                      <a:lnTo>
                                        <a:pt x="380" y="16"/>
                                      </a:lnTo>
                                      <a:lnTo>
                                        <a:pt x="737" y="16"/>
                                      </a:lnTo>
                                      <a:lnTo>
                                        <a:pt x="729" y="8"/>
                                      </a:lnTo>
                                      <a:lnTo>
                                        <a:pt x="729" y="243"/>
                                      </a:lnTo>
                                      <a:lnTo>
                                        <a:pt x="737" y="235"/>
                                      </a:lnTo>
                                      <a:lnTo>
                                        <a:pt x="384" y="235"/>
                                      </a:lnTo>
                                      <a:lnTo>
                                        <a:pt x="50" y="173"/>
                                      </a:lnTo>
                                      <a:lnTo>
                                        <a:pt x="34" y="170"/>
                                      </a:lnTo>
                                      <a:lnTo>
                                        <a:pt x="38" y="170"/>
                                      </a:lnTo>
                                      <a:lnTo>
                                        <a:pt x="23" y="162"/>
                                      </a:lnTo>
                                      <a:lnTo>
                                        <a:pt x="27" y="166"/>
                                      </a:lnTo>
                                      <a:lnTo>
                                        <a:pt x="19" y="150"/>
                                      </a:lnTo>
                                      <a:lnTo>
                                        <a:pt x="19" y="154"/>
                                      </a:lnTo>
                                      <a:lnTo>
                                        <a:pt x="15" y="139"/>
                                      </a:lnTo>
                                      <a:lnTo>
                                        <a:pt x="19" y="123"/>
                                      </a:lnTo>
                                      <a:lnTo>
                                        <a:pt x="19" y="127"/>
                                      </a:lnTo>
                                      <a:lnTo>
                                        <a:pt x="27" y="116"/>
                                      </a:lnTo>
                                      <a:lnTo>
                                        <a:pt x="23" y="120"/>
                                      </a:lnTo>
                                      <a:lnTo>
                                        <a:pt x="50" y="104"/>
                                      </a:lnTo>
                                      <a:lnTo>
                                        <a:pt x="4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2" name="Freeform 299"/>
                              <wps:cNvSpPr>
                                <a:spLocks/>
                              </wps:cNvSpPr>
                              <wps:spPr bwMode="auto">
                                <a:xfrm>
                                  <a:off x="1001395" y="3174365"/>
                                  <a:ext cx="173355" cy="694055"/>
                                </a:xfrm>
                                <a:custGeom>
                                  <a:avLst/>
                                  <a:gdLst>
                                    <a:gd name="T0" fmla="*/ 273 w 273"/>
                                    <a:gd name="T1" fmla="*/ 1093 h 1093"/>
                                    <a:gd name="T2" fmla="*/ 0 w 273"/>
                                    <a:gd name="T3" fmla="*/ 1093 h 1093"/>
                                    <a:gd name="T4" fmla="*/ 0 w 273"/>
                                    <a:gd name="T5" fmla="*/ 608 h 1093"/>
                                    <a:gd name="T6" fmla="*/ 104 w 273"/>
                                    <a:gd name="T7" fmla="*/ 608 h 1093"/>
                                    <a:gd name="T8" fmla="*/ 127 w 273"/>
                                    <a:gd name="T9" fmla="*/ 604 h 1093"/>
                                    <a:gd name="T10" fmla="*/ 146 w 273"/>
                                    <a:gd name="T11" fmla="*/ 589 h 1093"/>
                                    <a:gd name="T12" fmla="*/ 162 w 273"/>
                                    <a:gd name="T13" fmla="*/ 570 h 1093"/>
                                    <a:gd name="T14" fmla="*/ 165 w 273"/>
                                    <a:gd name="T15" fmla="*/ 547 h 1093"/>
                                    <a:gd name="T16" fmla="*/ 162 w 273"/>
                                    <a:gd name="T17" fmla="*/ 524 h 1093"/>
                                    <a:gd name="T18" fmla="*/ 146 w 273"/>
                                    <a:gd name="T19" fmla="*/ 501 h 1093"/>
                                    <a:gd name="T20" fmla="*/ 127 w 273"/>
                                    <a:gd name="T21" fmla="*/ 485 h 1093"/>
                                    <a:gd name="T22" fmla="*/ 104 w 273"/>
                                    <a:gd name="T23" fmla="*/ 481 h 1093"/>
                                    <a:gd name="T24" fmla="*/ 0 w 273"/>
                                    <a:gd name="T25" fmla="*/ 481 h 1093"/>
                                    <a:gd name="T26" fmla="*/ 0 w 273"/>
                                    <a:gd name="T27" fmla="*/ 0 h 1093"/>
                                    <a:gd name="T28" fmla="*/ 273 w 273"/>
                                    <a:gd name="T29" fmla="*/ 0 h 1093"/>
                                    <a:gd name="T30" fmla="*/ 273 w 273"/>
                                    <a:gd name="T31" fmla="*/ 1093 h 10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3" h="1093">
                                      <a:moveTo>
                                        <a:pt x="273" y="1093"/>
                                      </a:moveTo>
                                      <a:lnTo>
                                        <a:pt x="0" y="1093"/>
                                      </a:lnTo>
                                      <a:lnTo>
                                        <a:pt x="0" y="608"/>
                                      </a:lnTo>
                                      <a:lnTo>
                                        <a:pt x="104" y="608"/>
                                      </a:lnTo>
                                      <a:lnTo>
                                        <a:pt x="127" y="604"/>
                                      </a:lnTo>
                                      <a:lnTo>
                                        <a:pt x="146" y="589"/>
                                      </a:lnTo>
                                      <a:lnTo>
                                        <a:pt x="162" y="570"/>
                                      </a:lnTo>
                                      <a:lnTo>
                                        <a:pt x="165" y="547"/>
                                      </a:lnTo>
                                      <a:lnTo>
                                        <a:pt x="162" y="524"/>
                                      </a:lnTo>
                                      <a:lnTo>
                                        <a:pt x="146" y="501"/>
                                      </a:lnTo>
                                      <a:lnTo>
                                        <a:pt x="127" y="485"/>
                                      </a:lnTo>
                                      <a:lnTo>
                                        <a:pt x="104" y="481"/>
                                      </a:lnTo>
                                      <a:lnTo>
                                        <a:pt x="0" y="481"/>
                                      </a:lnTo>
                                      <a:lnTo>
                                        <a:pt x="0" y="0"/>
                                      </a:lnTo>
                                      <a:lnTo>
                                        <a:pt x="273" y="0"/>
                                      </a:lnTo>
                                      <a:lnTo>
                                        <a:pt x="273" y="1093"/>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3" name="Freeform 300"/>
                              <wps:cNvSpPr>
                                <a:spLocks/>
                              </wps:cNvSpPr>
                              <wps:spPr bwMode="auto">
                                <a:xfrm>
                                  <a:off x="996950" y="3169920"/>
                                  <a:ext cx="182880" cy="703580"/>
                                </a:xfrm>
                                <a:custGeom>
                                  <a:avLst/>
                                  <a:gdLst>
                                    <a:gd name="T0" fmla="*/ 280 w 288"/>
                                    <a:gd name="T1" fmla="*/ 1093 h 1108"/>
                                    <a:gd name="T2" fmla="*/ 15 w 288"/>
                                    <a:gd name="T3" fmla="*/ 1100 h 1108"/>
                                    <a:gd name="T4" fmla="*/ 7 w 288"/>
                                    <a:gd name="T5" fmla="*/ 623 h 1108"/>
                                    <a:gd name="T6" fmla="*/ 134 w 288"/>
                                    <a:gd name="T7" fmla="*/ 619 h 1108"/>
                                    <a:gd name="T8" fmla="*/ 157 w 288"/>
                                    <a:gd name="T9" fmla="*/ 604 h 1108"/>
                                    <a:gd name="T10" fmla="*/ 176 w 288"/>
                                    <a:gd name="T11" fmla="*/ 581 h 1108"/>
                                    <a:gd name="T12" fmla="*/ 180 w 288"/>
                                    <a:gd name="T13" fmla="*/ 554 h 1108"/>
                                    <a:gd name="T14" fmla="*/ 176 w 288"/>
                                    <a:gd name="T15" fmla="*/ 527 h 1108"/>
                                    <a:gd name="T16" fmla="*/ 157 w 288"/>
                                    <a:gd name="T17" fmla="*/ 500 h 1108"/>
                                    <a:gd name="T18" fmla="*/ 134 w 288"/>
                                    <a:gd name="T19" fmla="*/ 484 h 1108"/>
                                    <a:gd name="T20" fmla="*/ 7 w 288"/>
                                    <a:gd name="T21" fmla="*/ 481 h 1108"/>
                                    <a:gd name="T22" fmla="*/ 15 w 288"/>
                                    <a:gd name="T23" fmla="*/ 7 h 1108"/>
                                    <a:gd name="T24" fmla="*/ 280 w 288"/>
                                    <a:gd name="T25" fmla="*/ 15 h 1108"/>
                                    <a:gd name="T26" fmla="*/ 272 w 288"/>
                                    <a:gd name="T27" fmla="*/ 1100 h 1108"/>
                                    <a:gd name="T28" fmla="*/ 288 w 288"/>
                                    <a:gd name="T29" fmla="*/ 7 h 1108"/>
                                    <a:gd name="T30" fmla="*/ 284 w 288"/>
                                    <a:gd name="T31" fmla="*/ 3 h 1108"/>
                                    <a:gd name="T32" fmla="*/ 280 w 288"/>
                                    <a:gd name="T33" fmla="*/ 0 h 1108"/>
                                    <a:gd name="T34" fmla="*/ 4 w 288"/>
                                    <a:gd name="T35" fmla="*/ 0 h 1108"/>
                                    <a:gd name="T36" fmla="*/ 0 w 288"/>
                                    <a:gd name="T37" fmla="*/ 3 h 1108"/>
                                    <a:gd name="T38" fmla="*/ 0 w 288"/>
                                    <a:gd name="T39" fmla="*/ 488 h 1108"/>
                                    <a:gd name="T40" fmla="*/ 4 w 288"/>
                                    <a:gd name="T41" fmla="*/ 492 h 1108"/>
                                    <a:gd name="T42" fmla="*/ 7 w 288"/>
                                    <a:gd name="T43" fmla="*/ 496 h 1108"/>
                                    <a:gd name="T44" fmla="*/ 134 w 288"/>
                                    <a:gd name="T45" fmla="*/ 500 h 1108"/>
                                    <a:gd name="T46" fmla="*/ 149 w 288"/>
                                    <a:gd name="T47" fmla="*/ 515 h 1108"/>
                                    <a:gd name="T48" fmla="*/ 161 w 288"/>
                                    <a:gd name="T49" fmla="*/ 535 h 1108"/>
                                    <a:gd name="T50" fmla="*/ 165 w 288"/>
                                    <a:gd name="T51" fmla="*/ 554 h 1108"/>
                                    <a:gd name="T52" fmla="*/ 161 w 288"/>
                                    <a:gd name="T53" fmla="*/ 573 h 1108"/>
                                    <a:gd name="T54" fmla="*/ 149 w 288"/>
                                    <a:gd name="T55" fmla="*/ 588 h 1108"/>
                                    <a:gd name="T56" fmla="*/ 134 w 288"/>
                                    <a:gd name="T57" fmla="*/ 604 h 1108"/>
                                    <a:gd name="T58" fmla="*/ 7 w 288"/>
                                    <a:gd name="T59" fmla="*/ 608 h 1108"/>
                                    <a:gd name="T60" fmla="*/ 4 w 288"/>
                                    <a:gd name="T61" fmla="*/ 611 h 1108"/>
                                    <a:gd name="T62" fmla="*/ 0 w 288"/>
                                    <a:gd name="T63" fmla="*/ 615 h 1108"/>
                                    <a:gd name="T64" fmla="*/ 0 w 288"/>
                                    <a:gd name="T65" fmla="*/ 1104 h 1108"/>
                                    <a:gd name="T66" fmla="*/ 4 w 288"/>
                                    <a:gd name="T67" fmla="*/ 1108 h 1108"/>
                                    <a:gd name="T68" fmla="*/ 280 w 288"/>
                                    <a:gd name="T69" fmla="*/ 1108 h 1108"/>
                                    <a:gd name="T70" fmla="*/ 284 w 288"/>
                                    <a:gd name="T71" fmla="*/ 1104 h 1108"/>
                                    <a:gd name="T72" fmla="*/ 288 w 288"/>
                                    <a:gd name="T73" fmla="*/ 1100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88" h="1108">
                                      <a:moveTo>
                                        <a:pt x="272" y="1100"/>
                                      </a:moveTo>
                                      <a:lnTo>
                                        <a:pt x="280" y="1093"/>
                                      </a:lnTo>
                                      <a:lnTo>
                                        <a:pt x="7" y="1093"/>
                                      </a:lnTo>
                                      <a:lnTo>
                                        <a:pt x="15" y="1100"/>
                                      </a:lnTo>
                                      <a:lnTo>
                                        <a:pt x="15" y="615"/>
                                      </a:lnTo>
                                      <a:lnTo>
                                        <a:pt x="7" y="623"/>
                                      </a:lnTo>
                                      <a:lnTo>
                                        <a:pt x="111" y="623"/>
                                      </a:lnTo>
                                      <a:lnTo>
                                        <a:pt x="134" y="619"/>
                                      </a:lnTo>
                                      <a:lnTo>
                                        <a:pt x="138" y="619"/>
                                      </a:lnTo>
                                      <a:lnTo>
                                        <a:pt x="157" y="604"/>
                                      </a:lnTo>
                                      <a:lnTo>
                                        <a:pt x="161" y="600"/>
                                      </a:lnTo>
                                      <a:lnTo>
                                        <a:pt x="176" y="581"/>
                                      </a:lnTo>
                                      <a:lnTo>
                                        <a:pt x="176" y="577"/>
                                      </a:lnTo>
                                      <a:lnTo>
                                        <a:pt x="180" y="554"/>
                                      </a:lnTo>
                                      <a:lnTo>
                                        <a:pt x="176" y="531"/>
                                      </a:lnTo>
                                      <a:lnTo>
                                        <a:pt x="176" y="527"/>
                                      </a:lnTo>
                                      <a:lnTo>
                                        <a:pt x="161" y="504"/>
                                      </a:lnTo>
                                      <a:lnTo>
                                        <a:pt x="157" y="500"/>
                                      </a:lnTo>
                                      <a:lnTo>
                                        <a:pt x="138" y="484"/>
                                      </a:lnTo>
                                      <a:lnTo>
                                        <a:pt x="134" y="484"/>
                                      </a:lnTo>
                                      <a:lnTo>
                                        <a:pt x="111" y="481"/>
                                      </a:lnTo>
                                      <a:lnTo>
                                        <a:pt x="7" y="481"/>
                                      </a:lnTo>
                                      <a:lnTo>
                                        <a:pt x="15" y="488"/>
                                      </a:lnTo>
                                      <a:lnTo>
                                        <a:pt x="15" y="7"/>
                                      </a:lnTo>
                                      <a:lnTo>
                                        <a:pt x="7" y="15"/>
                                      </a:lnTo>
                                      <a:lnTo>
                                        <a:pt x="280" y="15"/>
                                      </a:lnTo>
                                      <a:lnTo>
                                        <a:pt x="272" y="7"/>
                                      </a:lnTo>
                                      <a:lnTo>
                                        <a:pt x="272" y="1100"/>
                                      </a:lnTo>
                                      <a:lnTo>
                                        <a:pt x="288" y="1100"/>
                                      </a:lnTo>
                                      <a:lnTo>
                                        <a:pt x="288" y="7"/>
                                      </a:lnTo>
                                      <a:lnTo>
                                        <a:pt x="288" y="3"/>
                                      </a:lnTo>
                                      <a:lnTo>
                                        <a:pt x="284" y="3"/>
                                      </a:lnTo>
                                      <a:lnTo>
                                        <a:pt x="284" y="0"/>
                                      </a:lnTo>
                                      <a:lnTo>
                                        <a:pt x="280" y="0"/>
                                      </a:lnTo>
                                      <a:lnTo>
                                        <a:pt x="7" y="0"/>
                                      </a:lnTo>
                                      <a:lnTo>
                                        <a:pt x="4" y="0"/>
                                      </a:lnTo>
                                      <a:lnTo>
                                        <a:pt x="4" y="3"/>
                                      </a:lnTo>
                                      <a:lnTo>
                                        <a:pt x="0" y="3"/>
                                      </a:lnTo>
                                      <a:lnTo>
                                        <a:pt x="0" y="7"/>
                                      </a:lnTo>
                                      <a:lnTo>
                                        <a:pt x="0" y="488"/>
                                      </a:lnTo>
                                      <a:lnTo>
                                        <a:pt x="0" y="492"/>
                                      </a:lnTo>
                                      <a:lnTo>
                                        <a:pt x="4" y="492"/>
                                      </a:lnTo>
                                      <a:lnTo>
                                        <a:pt x="4" y="496"/>
                                      </a:lnTo>
                                      <a:lnTo>
                                        <a:pt x="7" y="496"/>
                                      </a:lnTo>
                                      <a:lnTo>
                                        <a:pt x="111" y="496"/>
                                      </a:lnTo>
                                      <a:lnTo>
                                        <a:pt x="134" y="500"/>
                                      </a:lnTo>
                                      <a:lnTo>
                                        <a:pt x="130" y="500"/>
                                      </a:lnTo>
                                      <a:lnTo>
                                        <a:pt x="149" y="515"/>
                                      </a:lnTo>
                                      <a:lnTo>
                                        <a:pt x="146" y="511"/>
                                      </a:lnTo>
                                      <a:lnTo>
                                        <a:pt x="161" y="535"/>
                                      </a:lnTo>
                                      <a:lnTo>
                                        <a:pt x="161" y="531"/>
                                      </a:lnTo>
                                      <a:lnTo>
                                        <a:pt x="165" y="554"/>
                                      </a:lnTo>
                                      <a:lnTo>
                                        <a:pt x="161" y="577"/>
                                      </a:lnTo>
                                      <a:lnTo>
                                        <a:pt x="161" y="573"/>
                                      </a:lnTo>
                                      <a:lnTo>
                                        <a:pt x="146" y="592"/>
                                      </a:lnTo>
                                      <a:lnTo>
                                        <a:pt x="149" y="588"/>
                                      </a:lnTo>
                                      <a:lnTo>
                                        <a:pt x="130" y="604"/>
                                      </a:lnTo>
                                      <a:lnTo>
                                        <a:pt x="134" y="604"/>
                                      </a:lnTo>
                                      <a:lnTo>
                                        <a:pt x="111" y="608"/>
                                      </a:lnTo>
                                      <a:lnTo>
                                        <a:pt x="7" y="608"/>
                                      </a:lnTo>
                                      <a:lnTo>
                                        <a:pt x="4" y="608"/>
                                      </a:lnTo>
                                      <a:lnTo>
                                        <a:pt x="4" y="611"/>
                                      </a:lnTo>
                                      <a:lnTo>
                                        <a:pt x="0" y="611"/>
                                      </a:lnTo>
                                      <a:lnTo>
                                        <a:pt x="0" y="615"/>
                                      </a:lnTo>
                                      <a:lnTo>
                                        <a:pt x="0" y="1100"/>
                                      </a:lnTo>
                                      <a:lnTo>
                                        <a:pt x="0" y="1104"/>
                                      </a:lnTo>
                                      <a:lnTo>
                                        <a:pt x="4" y="1104"/>
                                      </a:lnTo>
                                      <a:lnTo>
                                        <a:pt x="4" y="1108"/>
                                      </a:lnTo>
                                      <a:lnTo>
                                        <a:pt x="7" y="1108"/>
                                      </a:lnTo>
                                      <a:lnTo>
                                        <a:pt x="280" y="1108"/>
                                      </a:lnTo>
                                      <a:lnTo>
                                        <a:pt x="284" y="1108"/>
                                      </a:lnTo>
                                      <a:lnTo>
                                        <a:pt x="284" y="1104"/>
                                      </a:lnTo>
                                      <a:lnTo>
                                        <a:pt x="288" y="1104"/>
                                      </a:lnTo>
                                      <a:lnTo>
                                        <a:pt x="288" y="1100"/>
                                      </a:lnTo>
                                      <a:lnTo>
                                        <a:pt x="272" y="1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4" name="Line 301"/>
                              <wps:cNvCnPr/>
                              <wps:spPr bwMode="auto">
                                <a:xfrm flipH="1">
                                  <a:off x="1198880" y="2815590"/>
                                  <a:ext cx="621665" cy="387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5" name="Freeform 302"/>
                              <wps:cNvSpPr>
                                <a:spLocks/>
                              </wps:cNvSpPr>
                              <wps:spPr bwMode="auto">
                                <a:xfrm>
                                  <a:off x="1198880" y="3159760"/>
                                  <a:ext cx="51435" cy="43815"/>
                                </a:xfrm>
                                <a:custGeom>
                                  <a:avLst/>
                                  <a:gdLst>
                                    <a:gd name="T0" fmla="*/ 81 w 81"/>
                                    <a:gd name="T1" fmla="*/ 62 h 69"/>
                                    <a:gd name="T2" fmla="*/ 0 w 81"/>
                                    <a:gd name="T3" fmla="*/ 69 h 69"/>
                                    <a:gd name="T4" fmla="*/ 42 w 81"/>
                                    <a:gd name="T5" fmla="*/ 0 h 69"/>
                                    <a:gd name="T6" fmla="*/ 31 w 81"/>
                                    <a:gd name="T7" fmla="*/ 50 h 69"/>
                                    <a:gd name="T8" fmla="*/ 81 w 81"/>
                                    <a:gd name="T9" fmla="*/ 62 h 69"/>
                                  </a:gdLst>
                                  <a:ahLst/>
                                  <a:cxnLst>
                                    <a:cxn ang="0">
                                      <a:pos x="T0" y="T1"/>
                                    </a:cxn>
                                    <a:cxn ang="0">
                                      <a:pos x="T2" y="T3"/>
                                    </a:cxn>
                                    <a:cxn ang="0">
                                      <a:pos x="T4" y="T5"/>
                                    </a:cxn>
                                    <a:cxn ang="0">
                                      <a:pos x="T6" y="T7"/>
                                    </a:cxn>
                                    <a:cxn ang="0">
                                      <a:pos x="T8" y="T9"/>
                                    </a:cxn>
                                  </a:cxnLst>
                                  <a:rect l="0" t="0" r="r" b="b"/>
                                  <a:pathLst>
                                    <a:path w="81" h="69">
                                      <a:moveTo>
                                        <a:pt x="81" y="62"/>
                                      </a:moveTo>
                                      <a:lnTo>
                                        <a:pt x="0" y="69"/>
                                      </a:lnTo>
                                      <a:lnTo>
                                        <a:pt x="42" y="0"/>
                                      </a:lnTo>
                                      <a:lnTo>
                                        <a:pt x="31" y="50"/>
                                      </a:lnTo>
                                      <a:lnTo>
                                        <a:pt x="81" y="6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6" name="Line 303"/>
                              <wps:cNvCnPr/>
                              <wps:spPr bwMode="auto">
                                <a:xfrm flipH="1">
                                  <a:off x="1710690" y="353123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7" name="Freeform 304"/>
                              <wps:cNvSpPr>
                                <a:spLocks/>
                              </wps:cNvSpPr>
                              <wps:spPr bwMode="auto">
                                <a:xfrm>
                                  <a:off x="1710690" y="3509645"/>
                                  <a:ext cx="43815" cy="43815"/>
                                </a:xfrm>
                                <a:custGeom>
                                  <a:avLst/>
                                  <a:gdLst>
                                    <a:gd name="T0" fmla="*/ 69 w 69"/>
                                    <a:gd name="T1" fmla="*/ 69 h 69"/>
                                    <a:gd name="T2" fmla="*/ 0 w 69"/>
                                    <a:gd name="T3" fmla="*/ 34 h 69"/>
                                    <a:gd name="T4" fmla="*/ 69 w 69"/>
                                    <a:gd name="T5" fmla="*/ 0 h 69"/>
                                    <a:gd name="T6" fmla="*/ 35 w 69"/>
                                    <a:gd name="T7" fmla="*/ 34 h 69"/>
                                    <a:gd name="T8" fmla="*/ 69 w 69"/>
                                    <a:gd name="T9" fmla="*/ 69 h 69"/>
                                  </a:gdLst>
                                  <a:ahLst/>
                                  <a:cxnLst>
                                    <a:cxn ang="0">
                                      <a:pos x="T0" y="T1"/>
                                    </a:cxn>
                                    <a:cxn ang="0">
                                      <a:pos x="T2" y="T3"/>
                                    </a:cxn>
                                    <a:cxn ang="0">
                                      <a:pos x="T4" y="T5"/>
                                    </a:cxn>
                                    <a:cxn ang="0">
                                      <a:pos x="T6" y="T7"/>
                                    </a:cxn>
                                    <a:cxn ang="0">
                                      <a:pos x="T8" y="T9"/>
                                    </a:cxn>
                                  </a:cxnLst>
                                  <a:rect l="0" t="0" r="r" b="b"/>
                                  <a:pathLst>
                                    <a:path w="69" h="69">
                                      <a:moveTo>
                                        <a:pt x="69" y="69"/>
                                      </a:moveTo>
                                      <a:lnTo>
                                        <a:pt x="0" y="34"/>
                                      </a:lnTo>
                                      <a:lnTo>
                                        <a:pt x="69" y="0"/>
                                      </a:lnTo>
                                      <a:lnTo>
                                        <a:pt x="35" y="34"/>
                                      </a:lnTo>
                                      <a:lnTo>
                                        <a:pt x="69"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8" name="Line 305"/>
                              <wps:cNvCnPr/>
                              <wps:spPr bwMode="auto">
                                <a:xfrm flipV="1">
                                  <a:off x="2644140" y="2089785"/>
                                  <a:ext cx="635" cy="260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9" name="Freeform 306"/>
                              <wps:cNvSpPr>
                                <a:spLocks/>
                              </wps:cNvSpPr>
                              <wps:spPr bwMode="auto">
                                <a:xfrm>
                                  <a:off x="2622550" y="2089785"/>
                                  <a:ext cx="43815" cy="43815"/>
                                </a:xfrm>
                                <a:custGeom>
                                  <a:avLst/>
                                  <a:gdLst>
                                    <a:gd name="T0" fmla="*/ 0 w 69"/>
                                    <a:gd name="T1" fmla="*/ 69 h 69"/>
                                    <a:gd name="T2" fmla="*/ 34 w 69"/>
                                    <a:gd name="T3" fmla="*/ 0 h 69"/>
                                    <a:gd name="T4" fmla="*/ 69 w 69"/>
                                    <a:gd name="T5" fmla="*/ 69 h 69"/>
                                    <a:gd name="T6" fmla="*/ 34 w 69"/>
                                    <a:gd name="T7" fmla="*/ 34 h 69"/>
                                    <a:gd name="T8" fmla="*/ 0 w 69"/>
                                    <a:gd name="T9" fmla="*/ 69 h 69"/>
                                  </a:gdLst>
                                  <a:ahLst/>
                                  <a:cxnLst>
                                    <a:cxn ang="0">
                                      <a:pos x="T0" y="T1"/>
                                    </a:cxn>
                                    <a:cxn ang="0">
                                      <a:pos x="T2" y="T3"/>
                                    </a:cxn>
                                    <a:cxn ang="0">
                                      <a:pos x="T4" y="T5"/>
                                    </a:cxn>
                                    <a:cxn ang="0">
                                      <a:pos x="T6" y="T7"/>
                                    </a:cxn>
                                    <a:cxn ang="0">
                                      <a:pos x="T8" y="T9"/>
                                    </a:cxn>
                                  </a:cxnLst>
                                  <a:rect l="0" t="0" r="r" b="b"/>
                                  <a:pathLst>
                                    <a:path w="69" h="69">
                                      <a:moveTo>
                                        <a:pt x="0" y="69"/>
                                      </a:moveTo>
                                      <a:lnTo>
                                        <a:pt x="34" y="0"/>
                                      </a:lnTo>
                                      <a:lnTo>
                                        <a:pt x="69" y="69"/>
                                      </a:lnTo>
                                      <a:lnTo>
                                        <a:pt x="34" y="34"/>
                                      </a:lnTo>
                                      <a:lnTo>
                                        <a:pt x="0"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50" name="Rectangle 307"/>
                              <wps:cNvSpPr>
                                <a:spLocks noChangeArrowheads="1"/>
                              </wps:cNvSpPr>
                              <wps:spPr bwMode="auto">
                                <a:xfrm>
                                  <a:off x="2215515" y="3435985"/>
                                  <a:ext cx="46990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Couteau</w:t>
                                    </w:r>
                                  </w:p>
                                </w:txbxContent>
                              </wps:txbx>
                              <wps:bodyPr rot="0" vert="horz" wrap="none" lIns="0" tIns="0" rIns="0" bIns="0" anchor="t" anchorCtr="0" upright="1">
                                <a:spAutoFit/>
                              </wps:bodyPr>
                            </wps:wsp>
                            <wps:wsp>
                              <wps:cNvPr id="23651" name="Rectangle 308"/>
                              <wps:cNvSpPr>
                                <a:spLocks noChangeArrowheads="1"/>
                              </wps:cNvSpPr>
                              <wps:spPr bwMode="auto">
                                <a:xfrm>
                                  <a:off x="163195" y="3303905"/>
                                  <a:ext cx="40068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Vue de</w:t>
                                    </w:r>
                                  </w:p>
                                </w:txbxContent>
                              </wps:txbx>
                              <wps:bodyPr rot="0" vert="horz" wrap="none" lIns="0" tIns="0" rIns="0" bIns="0" anchor="t" anchorCtr="0" upright="1">
                                <a:spAutoFit/>
                              </wps:bodyPr>
                            </wps:wsp>
                            <wps:wsp>
                              <wps:cNvPr id="23652" name="Rectangle 309"/>
                              <wps:cNvSpPr>
                                <a:spLocks noChangeArrowheads="1"/>
                              </wps:cNvSpPr>
                              <wps:spPr bwMode="auto">
                                <a:xfrm>
                                  <a:off x="163195" y="3477260"/>
                                  <a:ext cx="39624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0000"/>
                                        <w:lang w:val="en-US"/>
                                      </w:rPr>
                                      <w:t>dessus</w:t>
                                    </w:r>
                                  </w:p>
                                </w:txbxContent>
                              </wps:txbx>
                              <wps:bodyPr rot="0" vert="horz" wrap="none" lIns="0" tIns="0" rIns="0" bIns="0" anchor="t" anchorCtr="0" upright="1">
                                <a:spAutoFit/>
                              </wps:bodyPr>
                            </wps:wsp>
                            <wps:wsp>
                              <wps:cNvPr id="23653" name="Freeform 310"/>
                              <wps:cNvSpPr>
                                <a:spLocks/>
                              </wps:cNvSpPr>
                              <wps:spPr bwMode="auto">
                                <a:xfrm>
                                  <a:off x="2383155" y="1681480"/>
                                  <a:ext cx="375285" cy="374015"/>
                                </a:xfrm>
                                <a:custGeom>
                                  <a:avLst/>
                                  <a:gdLst>
                                    <a:gd name="T0" fmla="*/ 192 w 591"/>
                                    <a:gd name="T1" fmla="*/ 566 h 589"/>
                                    <a:gd name="T2" fmla="*/ 423 w 591"/>
                                    <a:gd name="T3" fmla="*/ 335 h 589"/>
                                    <a:gd name="T4" fmla="*/ 254 w 591"/>
                                    <a:gd name="T5" fmla="*/ 169 h 589"/>
                                    <a:gd name="T6" fmla="*/ 23 w 591"/>
                                    <a:gd name="T7" fmla="*/ 400 h 589"/>
                                    <a:gd name="T8" fmla="*/ 20 w 591"/>
                                    <a:gd name="T9" fmla="*/ 404 h 589"/>
                                    <a:gd name="T10" fmla="*/ 8 w 591"/>
                                    <a:gd name="T11" fmla="*/ 362 h 589"/>
                                    <a:gd name="T12" fmla="*/ 0 w 591"/>
                                    <a:gd name="T13" fmla="*/ 319 h 589"/>
                                    <a:gd name="T14" fmla="*/ 0 w 591"/>
                                    <a:gd name="T15" fmla="*/ 277 h 589"/>
                                    <a:gd name="T16" fmla="*/ 8 w 591"/>
                                    <a:gd name="T17" fmla="*/ 235 h 589"/>
                                    <a:gd name="T18" fmla="*/ 20 w 591"/>
                                    <a:gd name="T19" fmla="*/ 192 h 589"/>
                                    <a:gd name="T20" fmla="*/ 35 w 591"/>
                                    <a:gd name="T21" fmla="*/ 154 h 589"/>
                                    <a:gd name="T22" fmla="*/ 58 w 591"/>
                                    <a:gd name="T23" fmla="*/ 119 h 589"/>
                                    <a:gd name="T24" fmla="*/ 89 w 591"/>
                                    <a:gd name="T25" fmla="*/ 84 h 589"/>
                                    <a:gd name="T26" fmla="*/ 135 w 591"/>
                                    <a:gd name="T27" fmla="*/ 46 h 589"/>
                                    <a:gd name="T28" fmla="*/ 185 w 591"/>
                                    <a:gd name="T29" fmla="*/ 19 h 589"/>
                                    <a:gd name="T30" fmla="*/ 238 w 591"/>
                                    <a:gd name="T31" fmla="*/ 4 h 589"/>
                                    <a:gd name="T32" fmla="*/ 296 w 591"/>
                                    <a:gd name="T33" fmla="*/ 0 h 589"/>
                                    <a:gd name="T34" fmla="*/ 354 w 591"/>
                                    <a:gd name="T35" fmla="*/ 4 h 589"/>
                                    <a:gd name="T36" fmla="*/ 407 w 591"/>
                                    <a:gd name="T37" fmla="*/ 19 h 589"/>
                                    <a:gd name="T38" fmla="*/ 457 w 591"/>
                                    <a:gd name="T39" fmla="*/ 46 h 589"/>
                                    <a:gd name="T40" fmla="*/ 503 w 591"/>
                                    <a:gd name="T41" fmla="*/ 84 h 589"/>
                                    <a:gd name="T42" fmla="*/ 542 w 591"/>
                                    <a:gd name="T43" fmla="*/ 131 h 589"/>
                                    <a:gd name="T44" fmla="*/ 568 w 591"/>
                                    <a:gd name="T45" fmla="*/ 181 h 589"/>
                                    <a:gd name="T46" fmla="*/ 584 w 591"/>
                                    <a:gd name="T47" fmla="*/ 238 h 589"/>
                                    <a:gd name="T48" fmla="*/ 591 w 591"/>
                                    <a:gd name="T49" fmla="*/ 296 h 589"/>
                                    <a:gd name="T50" fmla="*/ 584 w 591"/>
                                    <a:gd name="T51" fmla="*/ 350 h 589"/>
                                    <a:gd name="T52" fmla="*/ 568 w 591"/>
                                    <a:gd name="T53" fmla="*/ 408 h 589"/>
                                    <a:gd name="T54" fmla="*/ 542 w 591"/>
                                    <a:gd name="T55" fmla="*/ 458 h 589"/>
                                    <a:gd name="T56" fmla="*/ 503 w 591"/>
                                    <a:gd name="T57" fmla="*/ 504 h 589"/>
                                    <a:gd name="T58" fmla="*/ 473 w 591"/>
                                    <a:gd name="T59" fmla="*/ 531 h 589"/>
                                    <a:gd name="T60" fmla="*/ 438 w 591"/>
                                    <a:gd name="T61" fmla="*/ 554 h 589"/>
                                    <a:gd name="T62" fmla="*/ 400 w 591"/>
                                    <a:gd name="T63" fmla="*/ 573 h 589"/>
                                    <a:gd name="T64" fmla="*/ 361 w 591"/>
                                    <a:gd name="T65" fmla="*/ 585 h 589"/>
                                    <a:gd name="T66" fmla="*/ 319 w 591"/>
                                    <a:gd name="T67" fmla="*/ 589 h 589"/>
                                    <a:gd name="T68" fmla="*/ 277 w 591"/>
                                    <a:gd name="T69" fmla="*/ 589 h 589"/>
                                    <a:gd name="T70" fmla="*/ 235 w 591"/>
                                    <a:gd name="T71" fmla="*/ 585 h 589"/>
                                    <a:gd name="T72" fmla="*/ 192 w 591"/>
                                    <a:gd name="T73" fmla="*/ 573 h 589"/>
                                    <a:gd name="T74" fmla="*/ 192 w 591"/>
                                    <a:gd name="T75" fmla="*/ 566 h 5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89">
                                      <a:moveTo>
                                        <a:pt x="192" y="566"/>
                                      </a:moveTo>
                                      <a:lnTo>
                                        <a:pt x="423" y="335"/>
                                      </a:lnTo>
                                      <a:lnTo>
                                        <a:pt x="254" y="169"/>
                                      </a:lnTo>
                                      <a:lnTo>
                                        <a:pt x="23" y="400"/>
                                      </a:lnTo>
                                      <a:lnTo>
                                        <a:pt x="20" y="404"/>
                                      </a:lnTo>
                                      <a:lnTo>
                                        <a:pt x="8" y="362"/>
                                      </a:lnTo>
                                      <a:lnTo>
                                        <a:pt x="0" y="319"/>
                                      </a:lnTo>
                                      <a:lnTo>
                                        <a:pt x="0" y="277"/>
                                      </a:lnTo>
                                      <a:lnTo>
                                        <a:pt x="8" y="235"/>
                                      </a:lnTo>
                                      <a:lnTo>
                                        <a:pt x="20" y="192"/>
                                      </a:lnTo>
                                      <a:lnTo>
                                        <a:pt x="35" y="154"/>
                                      </a:lnTo>
                                      <a:lnTo>
                                        <a:pt x="58" y="119"/>
                                      </a:lnTo>
                                      <a:lnTo>
                                        <a:pt x="89" y="84"/>
                                      </a:lnTo>
                                      <a:lnTo>
                                        <a:pt x="135" y="46"/>
                                      </a:lnTo>
                                      <a:lnTo>
                                        <a:pt x="185" y="19"/>
                                      </a:lnTo>
                                      <a:lnTo>
                                        <a:pt x="238" y="4"/>
                                      </a:lnTo>
                                      <a:lnTo>
                                        <a:pt x="296" y="0"/>
                                      </a:lnTo>
                                      <a:lnTo>
                                        <a:pt x="354" y="4"/>
                                      </a:lnTo>
                                      <a:lnTo>
                                        <a:pt x="407" y="19"/>
                                      </a:lnTo>
                                      <a:lnTo>
                                        <a:pt x="457" y="46"/>
                                      </a:lnTo>
                                      <a:lnTo>
                                        <a:pt x="503" y="84"/>
                                      </a:lnTo>
                                      <a:lnTo>
                                        <a:pt x="542" y="131"/>
                                      </a:lnTo>
                                      <a:lnTo>
                                        <a:pt x="568" y="181"/>
                                      </a:lnTo>
                                      <a:lnTo>
                                        <a:pt x="584" y="238"/>
                                      </a:lnTo>
                                      <a:lnTo>
                                        <a:pt x="591" y="296"/>
                                      </a:lnTo>
                                      <a:lnTo>
                                        <a:pt x="584" y="350"/>
                                      </a:lnTo>
                                      <a:lnTo>
                                        <a:pt x="568" y="408"/>
                                      </a:lnTo>
                                      <a:lnTo>
                                        <a:pt x="542" y="458"/>
                                      </a:lnTo>
                                      <a:lnTo>
                                        <a:pt x="503" y="504"/>
                                      </a:lnTo>
                                      <a:lnTo>
                                        <a:pt x="473" y="531"/>
                                      </a:lnTo>
                                      <a:lnTo>
                                        <a:pt x="438" y="554"/>
                                      </a:lnTo>
                                      <a:lnTo>
                                        <a:pt x="400" y="573"/>
                                      </a:lnTo>
                                      <a:lnTo>
                                        <a:pt x="361" y="585"/>
                                      </a:lnTo>
                                      <a:lnTo>
                                        <a:pt x="319" y="589"/>
                                      </a:lnTo>
                                      <a:lnTo>
                                        <a:pt x="277" y="589"/>
                                      </a:lnTo>
                                      <a:lnTo>
                                        <a:pt x="235" y="585"/>
                                      </a:lnTo>
                                      <a:lnTo>
                                        <a:pt x="192" y="573"/>
                                      </a:lnTo>
                                      <a:lnTo>
                                        <a:pt x="192" y="566"/>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4" name="Freeform 311"/>
                              <wps:cNvSpPr>
                                <a:spLocks/>
                              </wps:cNvSpPr>
                              <wps:spPr bwMode="auto">
                                <a:xfrm>
                                  <a:off x="2376170" y="1673860"/>
                                  <a:ext cx="389890" cy="388620"/>
                                </a:xfrm>
                                <a:custGeom>
                                  <a:avLst/>
                                  <a:gdLst>
                                    <a:gd name="T0" fmla="*/ 211 w 614"/>
                                    <a:gd name="T1" fmla="*/ 585 h 612"/>
                                    <a:gd name="T2" fmla="*/ 445 w 614"/>
                                    <a:gd name="T3" fmla="*/ 354 h 612"/>
                                    <a:gd name="T4" fmla="*/ 441 w 614"/>
                                    <a:gd name="T5" fmla="*/ 339 h 612"/>
                                    <a:gd name="T6" fmla="*/ 269 w 614"/>
                                    <a:gd name="T7" fmla="*/ 170 h 612"/>
                                    <a:gd name="T8" fmla="*/ 257 w 614"/>
                                    <a:gd name="T9" fmla="*/ 173 h 612"/>
                                    <a:gd name="T10" fmla="*/ 42 w 614"/>
                                    <a:gd name="T11" fmla="*/ 412 h 612"/>
                                    <a:gd name="T12" fmla="*/ 23 w 614"/>
                                    <a:gd name="T13" fmla="*/ 327 h 612"/>
                                    <a:gd name="T14" fmla="*/ 23 w 614"/>
                                    <a:gd name="T15" fmla="*/ 289 h 612"/>
                                    <a:gd name="T16" fmla="*/ 31 w 614"/>
                                    <a:gd name="T17" fmla="*/ 250 h 612"/>
                                    <a:gd name="T18" fmla="*/ 58 w 614"/>
                                    <a:gd name="T19" fmla="*/ 170 h 612"/>
                                    <a:gd name="T20" fmla="*/ 77 w 614"/>
                                    <a:gd name="T21" fmla="*/ 139 h 612"/>
                                    <a:gd name="T22" fmla="*/ 153 w 614"/>
                                    <a:gd name="T23" fmla="*/ 66 h 612"/>
                                    <a:gd name="T24" fmla="*/ 200 w 614"/>
                                    <a:gd name="T25" fmla="*/ 43 h 612"/>
                                    <a:gd name="T26" fmla="*/ 249 w 614"/>
                                    <a:gd name="T27" fmla="*/ 27 h 612"/>
                                    <a:gd name="T28" fmla="*/ 365 w 614"/>
                                    <a:gd name="T29" fmla="*/ 27 h 612"/>
                                    <a:gd name="T30" fmla="*/ 414 w 614"/>
                                    <a:gd name="T31" fmla="*/ 43 h 612"/>
                                    <a:gd name="T32" fmla="*/ 460 w 614"/>
                                    <a:gd name="T33" fmla="*/ 66 h 612"/>
                                    <a:gd name="T34" fmla="*/ 545 w 614"/>
                                    <a:gd name="T35" fmla="*/ 150 h 612"/>
                                    <a:gd name="T36" fmla="*/ 568 w 614"/>
                                    <a:gd name="T37" fmla="*/ 197 h 612"/>
                                    <a:gd name="T38" fmla="*/ 583 w 614"/>
                                    <a:gd name="T39" fmla="*/ 250 h 612"/>
                                    <a:gd name="T40" fmla="*/ 583 w 614"/>
                                    <a:gd name="T41" fmla="*/ 362 h 612"/>
                                    <a:gd name="T42" fmla="*/ 568 w 614"/>
                                    <a:gd name="T43" fmla="*/ 416 h 612"/>
                                    <a:gd name="T44" fmla="*/ 545 w 614"/>
                                    <a:gd name="T45" fmla="*/ 462 h 612"/>
                                    <a:gd name="T46" fmla="*/ 476 w 614"/>
                                    <a:gd name="T47" fmla="*/ 535 h 612"/>
                                    <a:gd name="T48" fmla="*/ 445 w 614"/>
                                    <a:gd name="T49" fmla="*/ 554 h 612"/>
                                    <a:gd name="T50" fmla="*/ 368 w 614"/>
                                    <a:gd name="T51" fmla="*/ 585 h 612"/>
                                    <a:gd name="T52" fmla="*/ 330 w 614"/>
                                    <a:gd name="T53" fmla="*/ 589 h 612"/>
                                    <a:gd name="T54" fmla="*/ 246 w 614"/>
                                    <a:gd name="T55" fmla="*/ 585 h 612"/>
                                    <a:gd name="T56" fmla="*/ 207 w 614"/>
                                    <a:gd name="T57" fmla="*/ 574 h 612"/>
                                    <a:gd name="T58" fmla="*/ 215 w 614"/>
                                    <a:gd name="T59" fmla="*/ 578 h 612"/>
                                    <a:gd name="T60" fmla="*/ 192 w 614"/>
                                    <a:gd name="T61" fmla="*/ 585 h 612"/>
                                    <a:gd name="T62" fmla="*/ 196 w 614"/>
                                    <a:gd name="T63" fmla="*/ 593 h 612"/>
                                    <a:gd name="T64" fmla="*/ 200 w 614"/>
                                    <a:gd name="T65" fmla="*/ 597 h 612"/>
                                    <a:gd name="T66" fmla="*/ 246 w 614"/>
                                    <a:gd name="T67" fmla="*/ 608 h 612"/>
                                    <a:gd name="T68" fmla="*/ 330 w 614"/>
                                    <a:gd name="T69" fmla="*/ 612 h 612"/>
                                    <a:gd name="T70" fmla="*/ 376 w 614"/>
                                    <a:gd name="T71" fmla="*/ 608 h 612"/>
                                    <a:gd name="T72" fmla="*/ 453 w 614"/>
                                    <a:gd name="T73" fmla="*/ 578 h 612"/>
                                    <a:gd name="T74" fmla="*/ 491 w 614"/>
                                    <a:gd name="T75" fmla="*/ 551 h 612"/>
                                    <a:gd name="T76" fmla="*/ 560 w 614"/>
                                    <a:gd name="T77" fmla="*/ 477 h 612"/>
                                    <a:gd name="T78" fmla="*/ 591 w 614"/>
                                    <a:gd name="T79" fmla="*/ 424 h 612"/>
                                    <a:gd name="T80" fmla="*/ 606 w 614"/>
                                    <a:gd name="T81" fmla="*/ 362 h 612"/>
                                    <a:gd name="T82" fmla="*/ 606 w 614"/>
                                    <a:gd name="T83" fmla="*/ 250 h 612"/>
                                    <a:gd name="T84" fmla="*/ 591 w 614"/>
                                    <a:gd name="T85" fmla="*/ 189 h 612"/>
                                    <a:gd name="T86" fmla="*/ 560 w 614"/>
                                    <a:gd name="T87" fmla="*/ 135 h 612"/>
                                    <a:gd name="T88" fmla="*/ 476 w 614"/>
                                    <a:gd name="T89" fmla="*/ 50 h 612"/>
                                    <a:gd name="T90" fmla="*/ 422 w 614"/>
                                    <a:gd name="T91" fmla="*/ 19 h 612"/>
                                    <a:gd name="T92" fmla="*/ 365 w 614"/>
                                    <a:gd name="T93" fmla="*/ 4 h 612"/>
                                    <a:gd name="T94" fmla="*/ 249 w 614"/>
                                    <a:gd name="T95" fmla="*/ 4 h 612"/>
                                    <a:gd name="T96" fmla="*/ 192 w 614"/>
                                    <a:gd name="T97" fmla="*/ 19 h 612"/>
                                    <a:gd name="T98" fmla="*/ 138 w 614"/>
                                    <a:gd name="T99" fmla="*/ 50 h 612"/>
                                    <a:gd name="T100" fmla="*/ 61 w 614"/>
                                    <a:gd name="T101" fmla="*/ 123 h 612"/>
                                    <a:gd name="T102" fmla="*/ 34 w 614"/>
                                    <a:gd name="T103" fmla="*/ 162 h 612"/>
                                    <a:gd name="T104" fmla="*/ 8 w 614"/>
                                    <a:gd name="T105" fmla="*/ 243 h 612"/>
                                    <a:gd name="T106" fmla="*/ 0 w 614"/>
                                    <a:gd name="T107" fmla="*/ 289 h 612"/>
                                    <a:gd name="T108" fmla="*/ 0 w 614"/>
                                    <a:gd name="T109" fmla="*/ 335 h 612"/>
                                    <a:gd name="T110" fmla="*/ 19 w 614"/>
                                    <a:gd name="T111" fmla="*/ 420 h 612"/>
                                    <a:gd name="T112" fmla="*/ 23 w 614"/>
                                    <a:gd name="T113" fmla="*/ 424 h 612"/>
                                    <a:gd name="T114" fmla="*/ 31 w 614"/>
                                    <a:gd name="T115" fmla="*/ 427 h 612"/>
                                    <a:gd name="T116" fmla="*/ 38 w 614"/>
                                    <a:gd name="T117" fmla="*/ 427 h 612"/>
                                    <a:gd name="T118" fmla="*/ 272 w 614"/>
                                    <a:gd name="T119" fmla="*/ 189 h 612"/>
                                    <a:gd name="T120" fmla="*/ 426 w 614"/>
                                    <a:gd name="T121" fmla="*/ 354 h 612"/>
                                    <a:gd name="T122" fmla="*/ 196 w 614"/>
                                    <a:gd name="T123" fmla="*/ 570 h 612"/>
                                    <a:gd name="T124" fmla="*/ 192 w 614"/>
                                    <a:gd name="T125" fmla="*/ 578 h 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614" h="612">
                                      <a:moveTo>
                                        <a:pt x="215" y="578"/>
                                      </a:moveTo>
                                      <a:lnTo>
                                        <a:pt x="211" y="585"/>
                                      </a:lnTo>
                                      <a:lnTo>
                                        <a:pt x="441" y="354"/>
                                      </a:lnTo>
                                      <a:lnTo>
                                        <a:pt x="445" y="354"/>
                                      </a:lnTo>
                                      <a:lnTo>
                                        <a:pt x="445" y="343"/>
                                      </a:lnTo>
                                      <a:lnTo>
                                        <a:pt x="441" y="339"/>
                                      </a:lnTo>
                                      <a:lnTo>
                                        <a:pt x="272" y="173"/>
                                      </a:lnTo>
                                      <a:lnTo>
                                        <a:pt x="269" y="170"/>
                                      </a:lnTo>
                                      <a:lnTo>
                                        <a:pt x="257" y="170"/>
                                      </a:lnTo>
                                      <a:lnTo>
                                        <a:pt x="257" y="173"/>
                                      </a:lnTo>
                                      <a:lnTo>
                                        <a:pt x="23" y="408"/>
                                      </a:lnTo>
                                      <a:lnTo>
                                        <a:pt x="42" y="412"/>
                                      </a:lnTo>
                                      <a:lnTo>
                                        <a:pt x="31" y="370"/>
                                      </a:lnTo>
                                      <a:lnTo>
                                        <a:pt x="23" y="327"/>
                                      </a:lnTo>
                                      <a:lnTo>
                                        <a:pt x="23" y="331"/>
                                      </a:lnTo>
                                      <a:lnTo>
                                        <a:pt x="23" y="289"/>
                                      </a:lnTo>
                                      <a:lnTo>
                                        <a:pt x="23" y="293"/>
                                      </a:lnTo>
                                      <a:lnTo>
                                        <a:pt x="31" y="250"/>
                                      </a:lnTo>
                                      <a:lnTo>
                                        <a:pt x="42" y="208"/>
                                      </a:lnTo>
                                      <a:lnTo>
                                        <a:pt x="58" y="170"/>
                                      </a:lnTo>
                                      <a:lnTo>
                                        <a:pt x="54" y="173"/>
                                      </a:lnTo>
                                      <a:lnTo>
                                        <a:pt x="77" y="139"/>
                                      </a:lnTo>
                                      <a:lnTo>
                                        <a:pt x="107" y="104"/>
                                      </a:lnTo>
                                      <a:lnTo>
                                        <a:pt x="153" y="66"/>
                                      </a:lnTo>
                                      <a:lnTo>
                                        <a:pt x="150" y="70"/>
                                      </a:lnTo>
                                      <a:lnTo>
                                        <a:pt x="200" y="43"/>
                                      </a:lnTo>
                                      <a:lnTo>
                                        <a:pt x="253" y="27"/>
                                      </a:lnTo>
                                      <a:lnTo>
                                        <a:pt x="249" y="27"/>
                                      </a:lnTo>
                                      <a:lnTo>
                                        <a:pt x="307" y="23"/>
                                      </a:lnTo>
                                      <a:lnTo>
                                        <a:pt x="365" y="27"/>
                                      </a:lnTo>
                                      <a:lnTo>
                                        <a:pt x="361" y="27"/>
                                      </a:lnTo>
                                      <a:lnTo>
                                        <a:pt x="414" y="43"/>
                                      </a:lnTo>
                                      <a:lnTo>
                                        <a:pt x="464" y="70"/>
                                      </a:lnTo>
                                      <a:lnTo>
                                        <a:pt x="460" y="66"/>
                                      </a:lnTo>
                                      <a:lnTo>
                                        <a:pt x="507" y="104"/>
                                      </a:lnTo>
                                      <a:lnTo>
                                        <a:pt x="545" y="150"/>
                                      </a:lnTo>
                                      <a:lnTo>
                                        <a:pt x="541" y="146"/>
                                      </a:lnTo>
                                      <a:lnTo>
                                        <a:pt x="568" y="197"/>
                                      </a:lnTo>
                                      <a:lnTo>
                                        <a:pt x="583" y="254"/>
                                      </a:lnTo>
                                      <a:lnTo>
                                        <a:pt x="583" y="250"/>
                                      </a:lnTo>
                                      <a:lnTo>
                                        <a:pt x="591" y="308"/>
                                      </a:lnTo>
                                      <a:lnTo>
                                        <a:pt x="583" y="362"/>
                                      </a:lnTo>
                                      <a:lnTo>
                                        <a:pt x="583" y="358"/>
                                      </a:lnTo>
                                      <a:lnTo>
                                        <a:pt x="568" y="416"/>
                                      </a:lnTo>
                                      <a:lnTo>
                                        <a:pt x="541" y="466"/>
                                      </a:lnTo>
                                      <a:lnTo>
                                        <a:pt x="545" y="462"/>
                                      </a:lnTo>
                                      <a:lnTo>
                                        <a:pt x="507" y="508"/>
                                      </a:lnTo>
                                      <a:lnTo>
                                        <a:pt x="476" y="535"/>
                                      </a:lnTo>
                                      <a:lnTo>
                                        <a:pt x="441" y="558"/>
                                      </a:lnTo>
                                      <a:lnTo>
                                        <a:pt x="445" y="554"/>
                                      </a:lnTo>
                                      <a:lnTo>
                                        <a:pt x="407" y="574"/>
                                      </a:lnTo>
                                      <a:lnTo>
                                        <a:pt x="368" y="585"/>
                                      </a:lnTo>
                                      <a:lnTo>
                                        <a:pt x="372" y="585"/>
                                      </a:lnTo>
                                      <a:lnTo>
                                        <a:pt x="330" y="589"/>
                                      </a:lnTo>
                                      <a:lnTo>
                                        <a:pt x="288" y="589"/>
                                      </a:lnTo>
                                      <a:lnTo>
                                        <a:pt x="246" y="585"/>
                                      </a:lnTo>
                                      <a:lnTo>
                                        <a:pt x="249" y="585"/>
                                      </a:lnTo>
                                      <a:lnTo>
                                        <a:pt x="207" y="574"/>
                                      </a:lnTo>
                                      <a:lnTo>
                                        <a:pt x="215" y="585"/>
                                      </a:lnTo>
                                      <a:lnTo>
                                        <a:pt x="215" y="578"/>
                                      </a:lnTo>
                                      <a:lnTo>
                                        <a:pt x="192" y="578"/>
                                      </a:lnTo>
                                      <a:lnTo>
                                        <a:pt x="192" y="585"/>
                                      </a:lnTo>
                                      <a:lnTo>
                                        <a:pt x="192" y="589"/>
                                      </a:lnTo>
                                      <a:lnTo>
                                        <a:pt x="196" y="593"/>
                                      </a:lnTo>
                                      <a:lnTo>
                                        <a:pt x="196" y="597"/>
                                      </a:lnTo>
                                      <a:lnTo>
                                        <a:pt x="200" y="597"/>
                                      </a:lnTo>
                                      <a:lnTo>
                                        <a:pt x="242" y="608"/>
                                      </a:lnTo>
                                      <a:lnTo>
                                        <a:pt x="246" y="608"/>
                                      </a:lnTo>
                                      <a:lnTo>
                                        <a:pt x="288" y="612"/>
                                      </a:lnTo>
                                      <a:lnTo>
                                        <a:pt x="330" y="612"/>
                                      </a:lnTo>
                                      <a:lnTo>
                                        <a:pt x="372" y="608"/>
                                      </a:lnTo>
                                      <a:lnTo>
                                        <a:pt x="376" y="608"/>
                                      </a:lnTo>
                                      <a:lnTo>
                                        <a:pt x="414" y="597"/>
                                      </a:lnTo>
                                      <a:lnTo>
                                        <a:pt x="453" y="578"/>
                                      </a:lnTo>
                                      <a:lnTo>
                                        <a:pt x="457" y="574"/>
                                      </a:lnTo>
                                      <a:lnTo>
                                        <a:pt x="491" y="551"/>
                                      </a:lnTo>
                                      <a:lnTo>
                                        <a:pt x="522" y="524"/>
                                      </a:lnTo>
                                      <a:lnTo>
                                        <a:pt x="560" y="477"/>
                                      </a:lnTo>
                                      <a:lnTo>
                                        <a:pt x="564" y="474"/>
                                      </a:lnTo>
                                      <a:lnTo>
                                        <a:pt x="591" y="424"/>
                                      </a:lnTo>
                                      <a:lnTo>
                                        <a:pt x="606" y="366"/>
                                      </a:lnTo>
                                      <a:lnTo>
                                        <a:pt x="606" y="362"/>
                                      </a:lnTo>
                                      <a:lnTo>
                                        <a:pt x="614" y="308"/>
                                      </a:lnTo>
                                      <a:lnTo>
                                        <a:pt x="606" y="250"/>
                                      </a:lnTo>
                                      <a:lnTo>
                                        <a:pt x="606" y="247"/>
                                      </a:lnTo>
                                      <a:lnTo>
                                        <a:pt x="591" y="189"/>
                                      </a:lnTo>
                                      <a:lnTo>
                                        <a:pt x="564" y="139"/>
                                      </a:lnTo>
                                      <a:lnTo>
                                        <a:pt x="560" y="135"/>
                                      </a:lnTo>
                                      <a:lnTo>
                                        <a:pt x="522" y="89"/>
                                      </a:lnTo>
                                      <a:lnTo>
                                        <a:pt x="476" y="50"/>
                                      </a:lnTo>
                                      <a:lnTo>
                                        <a:pt x="472" y="46"/>
                                      </a:lnTo>
                                      <a:lnTo>
                                        <a:pt x="422" y="19"/>
                                      </a:lnTo>
                                      <a:lnTo>
                                        <a:pt x="368" y="4"/>
                                      </a:lnTo>
                                      <a:lnTo>
                                        <a:pt x="365" y="4"/>
                                      </a:lnTo>
                                      <a:lnTo>
                                        <a:pt x="307" y="0"/>
                                      </a:lnTo>
                                      <a:lnTo>
                                        <a:pt x="249" y="4"/>
                                      </a:lnTo>
                                      <a:lnTo>
                                        <a:pt x="246" y="4"/>
                                      </a:lnTo>
                                      <a:lnTo>
                                        <a:pt x="192" y="19"/>
                                      </a:lnTo>
                                      <a:lnTo>
                                        <a:pt x="142" y="46"/>
                                      </a:lnTo>
                                      <a:lnTo>
                                        <a:pt x="138" y="50"/>
                                      </a:lnTo>
                                      <a:lnTo>
                                        <a:pt x="92" y="89"/>
                                      </a:lnTo>
                                      <a:lnTo>
                                        <a:pt x="61" y="123"/>
                                      </a:lnTo>
                                      <a:lnTo>
                                        <a:pt x="38" y="158"/>
                                      </a:lnTo>
                                      <a:lnTo>
                                        <a:pt x="34" y="162"/>
                                      </a:lnTo>
                                      <a:lnTo>
                                        <a:pt x="19" y="200"/>
                                      </a:lnTo>
                                      <a:lnTo>
                                        <a:pt x="8" y="243"/>
                                      </a:lnTo>
                                      <a:lnTo>
                                        <a:pt x="0" y="285"/>
                                      </a:lnTo>
                                      <a:lnTo>
                                        <a:pt x="0" y="289"/>
                                      </a:lnTo>
                                      <a:lnTo>
                                        <a:pt x="0" y="331"/>
                                      </a:lnTo>
                                      <a:lnTo>
                                        <a:pt x="0" y="335"/>
                                      </a:lnTo>
                                      <a:lnTo>
                                        <a:pt x="8" y="377"/>
                                      </a:lnTo>
                                      <a:lnTo>
                                        <a:pt x="19" y="420"/>
                                      </a:lnTo>
                                      <a:lnTo>
                                        <a:pt x="19" y="424"/>
                                      </a:lnTo>
                                      <a:lnTo>
                                        <a:pt x="23" y="424"/>
                                      </a:lnTo>
                                      <a:lnTo>
                                        <a:pt x="27" y="427"/>
                                      </a:lnTo>
                                      <a:lnTo>
                                        <a:pt x="31" y="427"/>
                                      </a:lnTo>
                                      <a:lnTo>
                                        <a:pt x="34" y="427"/>
                                      </a:lnTo>
                                      <a:lnTo>
                                        <a:pt x="38" y="427"/>
                                      </a:lnTo>
                                      <a:lnTo>
                                        <a:pt x="38" y="424"/>
                                      </a:lnTo>
                                      <a:lnTo>
                                        <a:pt x="272" y="189"/>
                                      </a:lnTo>
                                      <a:lnTo>
                                        <a:pt x="257" y="189"/>
                                      </a:lnTo>
                                      <a:lnTo>
                                        <a:pt x="426" y="354"/>
                                      </a:lnTo>
                                      <a:lnTo>
                                        <a:pt x="426" y="339"/>
                                      </a:lnTo>
                                      <a:lnTo>
                                        <a:pt x="196" y="570"/>
                                      </a:lnTo>
                                      <a:lnTo>
                                        <a:pt x="192" y="574"/>
                                      </a:lnTo>
                                      <a:lnTo>
                                        <a:pt x="192" y="578"/>
                                      </a:lnTo>
                                      <a:lnTo>
                                        <a:pt x="215" y="5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5" name="Freeform 312"/>
                              <wps:cNvSpPr>
                                <a:spLocks/>
                              </wps:cNvSpPr>
                              <wps:spPr bwMode="auto">
                                <a:xfrm>
                                  <a:off x="5080" y="1972310"/>
                                  <a:ext cx="375285" cy="375920"/>
                                </a:xfrm>
                                <a:custGeom>
                                  <a:avLst/>
                                  <a:gdLst>
                                    <a:gd name="T0" fmla="*/ 7 w 591"/>
                                    <a:gd name="T1" fmla="*/ 265 h 592"/>
                                    <a:gd name="T2" fmla="*/ 288 w 591"/>
                                    <a:gd name="T3" fmla="*/ 431 h 592"/>
                                    <a:gd name="T4" fmla="*/ 406 w 591"/>
                                    <a:gd name="T5" fmla="*/ 223 h 592"/>
                                    <a:gd name="T6" fmla="*/ 122 w 591"/>
                                    <a:gd name="T7" fmla="*/ 61 h 592"/>
                                    <a:gd name="T8" fmla="*/ 119 w 591"/>
                                    <a:gd name="T9" fmla="*/ 61 h 592"/>
                                    <a:gd name="T10" fmla="*/ 157 w 591"/>
                                    <a:gd name="T11" fmla="*/ 38 h 592"/>
                                    <a:gd name="T12" fmla="*/ 195 w 591"/>
                                    <a:gd name="T13" fmla="*/ 19 h 592"/>
                                    <a:gd name="T14" fmla="*/ 238 w 591"/>
                                    <a:gd name="T15" fmla="*/ 7 h 592"/>
                                    <a:gd name="T16" fmla="*/ 280 w 591"/>
                                    <a:gd name="T17" fmla="*/ 0 h 592"/>
                                    <a:gd name="T18" fmla="*/ 322 w 591"/>
                                    <a:gd name="T19" fmla="*/ 4 h 592"/>
                                    <a:gd name="T20" fmla="*/ 360 w 591"/>
                                    <a:gd name="T21" fmla="*/ 7 h 592"/>
                                    <a:gd name="T22" fmla="*/ 403 w 591"/>
                                    <a:gd name="T23" fmla="*/ 23 h 592"/>
                                    <a:gd name="T24" fmla="*/ 441 w 591"/>
                                    <a:gd name="T25" fmla="*/ 42 h 592"/>
                                    <a:gd name="T26" fmla="*/ 491 w 591"/>
                                    <a:gd name="T27" fmla="*/ 77 h 592"/>
                                    <a:gd name="T28" fmla="*/ 529 w 591"/>
                                    <a:gd name="T29" fmla="*/ 119 h 592"/>
                                    <a:gd name="T30" fmla="*/ 560 w 591"/>
                                    <a:gd name="T31" fmla="*/ 169 h 592"/>
                                    <a:gd name="T32" fmla="*/ 579 w 591"/>
                                    <a:gd name="T33" fmla="*/ 223 h 592"/>
                                    <a:gd name="T34" fmla="*/ 591 w 591"/>
                                    <a:gd name="T35" fmla="*/ 277 h 592"/>
                                    <a:gd name="T36" fmla="*/ 591 w 591"/>
                                    <a:gd name="T37" fmla="*/ 335 h 592"/>
                                    <a:gd name="T38" fmla="*/ 575 w 591"/>
                                    <a:gd name="T39" fmla="*/ 392 h 592"/>
                                    <a:gd name="T40" fmla="*/ 552 w 591"/>
                                    <a:gd name="T41" fmla="*/ 446 h 592"/>
                                    <a:gd name="T42" fmla="*/ 518 w 591"/>
                                    <a:gd name="T43" fmla="*/ 496 h 592"/>
                                    <a:gd name="T44" fmla="*/ 472 w 591"/>
                                    <a:gd name="T45" fmla="*/ 535 h 592"/>
                                    <a:gd name="T46" fmla="*/ 426 w 591"/>
                                    <a:gd name="T47" fmla="*/ 566 h 592"/>
                                    <a:gd name="T48" fmla="*/ 372 w 591"/>
                                    <a:gd name="T49" fmla="*/ 585 h 592"/>
                                    <a:gd name="T50" fmla="*/ 314 w 591"/>
                                    <a:gd name="T51" fmla="*/ 592 h 592"/>
                                    <a:gd name="T52" fmla="*/ 261 w 591"/>
                                    <a:gd name="T53" fmla="*/ 592 h 592"/>
                                    <a:gd name="T54" fmla="*/ 203 w 591"/>
                                    <a:gd name="T55" fmla="*/ 577 h 592"/>
                                    <a:gd name="T56" fmla="*/ 149 w 591"/>
                                    <a:gd name="T57" fmla="*/ 554 h 592"/>
                                    <a:gd name="T58" fmla="*/ 111 w 591"/>
                                    <a:gd name="T59" fmla="*/ 531 h 592"/>
                                    <a:gd name="T60" fmla="*/ 80 w 591"/>
                                    <a:gd name="T61" fmla="*/ 500 h 592"/>
                                    <a:gd name="T62" fmla="*/ 53 w 591"/>
                                    <a:gd name="T63" fmla="*/ 469 h 592"/>
                                    <a:gd name="T64" fmla="*/ 34 w 591"/>
                                    <a:gd name="T65" fmla="*/ 435 h 592"/>
                                    <a:gd name="T66" fmla="*/ 15 w 591"/>
                                    <a:gd name="T67" fmla="*/ 396 h 592"/>
                                    <a:gd name="T68" fmla="*/ 4 w 591"/>
                                    <a:gd name="T69" fmla="*/ 354 h 592"/>
                                    <a:gd name="T70" fmla="*/ 0 w 591"/>
                                    <a:gd name="T71" fmla="*/ 312 h 592"/>
                                    <a:gd name="T72" fmla="*/ 0 w 591"/>
                                    <a:gd name="T73" fmla="*/ 269 h 592"/>
                                    <a:gd name="T74" fmla="*/ 7 w 591"/>
                                    <a:gd name="T75" fmla="*/ 265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92">
                                      <a:moveTo>
                                        <a:pt x="7" y="265"/>
                                      </a:moveTo>
                                      <a:lnTo>
                                        <a:pt x="288" y="431"/>
                                      </a:lnTo>
                                      <a:lnTo>
                                        <a:pt x="406" y="223"/>
                                      </a:lnTo>
                                      <a:lnTo>
                                        <a:pt x="122" y="61"/>
                                      </a:lnTo>
                                      <a:lnTo>
                                        <a:pt x="119" y="61"/>
                                      </a:lnTo>
                                      <a:lnTo>
                                        <a:pt x="157" y="38"/>
                                      </a:lnTo>
                                      <a:lnTo>
                                        <a:pt x="195" y="19"/>
                                      </a:lnTo>
                                      <a:lnTo>
                                        <a:pt x="238" y="7"/>
                                      </a:lnTo>
                                      <a:lnTo>
                                        <a:pt x="280" y="0"/>
                                      </a:lnTo>
                                      <a:lnTo>
                                        <a:pt x="322" y="4"/>
                                      </a:lnTo>
                                      <a:lnTo>
                                        <a:pt x="360" y="7"/>
                                      </a:lnTo>
                                      <a:lnTo>
                                        <a:pt x="403" y="23"/>
                                      </a:lnTo>
                                      <a:lnTo>
                                        <a:pt x="441" y="42"/>
                                      </a:lnTo>
                                      <a:lnTo>
                                        <a:pt x="491" y="77"/>
                                      </a:lnTo>
                                      <a:lnTo>
                                        <a:pt x="529" y="119"/>
                                      </a:lnTo>
                                      <a:lnTo>
                                        <a:pt x="560" y="169"/>
                                      </a:lnTo>
                                      <a:lnTo>
                                        <a:pt x="579" y="223"/>
                                      </a:lnTo>
                                      <a:lnTo>
                                        <a:pt x="591" y="277"/>
                                      </a:lnTo>
                                      <a:lnTo>
                                        <a:pt x="591" y="335"/>
                                      </a:lnTo>
                                      <a:lnTo>
                                        <a:pt x="575" y="392"/>
                                      </a:lnTo>
                                      <a:lnTo>
                                        <a:pt x="552" y="446"/>
                                      </a:lnTo>
                                      <a:lnTo>
                                        <a:pt x="518" y="496"/>
                                      </a:lnTo>
                                      <a:lnTo>
                                        <a:pt x="472" y="535"/>
                                      </a:lnTo>
                                      <a:lnTo>
                                        <a:pt x="426" y="566"/>
                                      </a:lnTo>
                                      <a:lnTo>
                                        <a:pt x="372" y="585"/>
                                      </a:lnTo>
                                      <a:lnTo>
                                        <a:pt x="314" y="592"/>
                                      </a:lnTo>
                                      <a:lnTo>
                                        <a:pt x="261" y="592"/>
                                      </a:lnTo>
                                      <a:lnTo>
                                        <a:pt x="203" y="577"/>
                                      </a:lnTo>
                                      <a:lnTo>
                                        <a:pt x="149" y="554"/>
                                      </a:lnTo>
                                      <a:lnTo>
                                        <a:pt x="111" y="531"/>
                                      </a:lnTo>
                                      <a:lnTo>
                                        <a:pt x="80" y="500"/>
                                      </a:lnTo>
                                      <a:lnTo>
                                        <a:pt x="53" y="469"/>
                                      </a:lnTo>
                                      <a:lnTo>
                                        <a:pt x="34" y="435"/>
                                      </a:lnTo>
                                      <a:lnTo>
                                        <a:pt x="15" y="396"/>
                                      </a:lnTo>
                                      <a:lnTo>
                                        <a:pt x="4" y="354"/>
                                      </a:lnTo>
                                      <a:lnTo>
                                        <a:pt x="0" y="312"/>
                                      </a:lnTo>
                                      <a:lnTo>
                                        <a:pt x="0" y="269"/>
                                      </a:lnTo>
                                      <a:lnTo>
                                        <a:pt x="7" y="265"/>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6" name="Freeform 313"/>
                              <wps:cNvSpPr>
                                <a:spLocks/>
                              </wps:cNvSpPr>
                              <wps:spPr bwMode="auto">
                                <a:xfrm>
                                  <a:off x="5080" y="2136140"/>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7" name="Freeform 314"/>
                              <wps:cNvSpPr>
                                <a:spLocks/>
                              </wps:cNvSpPr>
                              <wps:spPr bwMode="auto">
                                <a:xfrm>
                                  <a:off x="34290" y="2153285"/>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8" name="Freeform 315"/>
                              <wps:cNvSpPr>
                                <a:spLocks/>
                              </wps:cNvSpPr>
                              <wps:spPr bwMode="auto">
                                <a:xfrm>
                                  <a:off x="63500" y="2170430"/>
                                  <a:ext cx="21590" cy="16510"/>
                                </a:xfrm>
                                <a:custGeom>
                                  <a:avLst/>
                                  <a:gdLst>
                                    <a:gd name="T0" fmla="*/ 11 w 34"/>
                                    <a:gd name="T1" fmla="*/ 0 h 26"/>
                                    <a:gd name="T2" fmla="*/ 4 w 34"/>
                                    <a:gd name="T3" fmla="*/ 0 h 26"/>
                                    <a:gd name="T4" fmla="*/ 4 w 34"/>
                                    <a:gd name="T5" fmla="*/ 3 h 26"/>
                                    <a:gd name="T6" fmla="*/ 0 w 34"/>
                                    <a:gd name="T7" fmla="*/ 3 h 26"/>
                                    <a:gd name="T8" fmla="*/ 0 w 34"/>
                                    <a:gd name="T9" fmla="*/ 11 h 26"/>
                                    <a:gd name="T10" fmla="*/ 4 w 34"/>
                                    <a:gd name="T11" fmla="*/ 11 h 26"/>
                                    <a:gd name="T12" fmla="*/ 4 w 34"/>
                                    <a:gd name="T13" fmla="*/ 15 h 26"/>
                                    <a:gd name="T14" fmla="*/ 23 w 34"/>
                                    <a:gd name="T15" fmla="*/ 26 h 26"/>
                                    <a:gd name="T16" fmla="*/ 30 w 34"/>
                                    <a:gd name="T17" fmla="*/ 26 h 26"/>
                                    <a:gd name="T18" fmla="*/ 30 w 34"/>
                                    <a:gd name="T19" fmla="*/ 23 h 26"/>
                                    <a:gd name="T20" fmla="*/ 34 w 34"/>
                                    <a:gd name="T21" fmla="*/ 23 h 26"/>
                                    <a:gd name="T22" fmla="*/ 34 w 34"/>
                                    <a:gd name="T23" fmla="*/ 15 h 26"/>
                                    <a:gd name="T24" fmla="*/ 30 w 34"/>
                                    <a:gd name="T25" fmla="*/ 15 h 26"/>
                                    <a:gd name="T26" fmla="*/ 30 w 34"/>
                                    <a:gd name="T27" fmla="*/ 11 h 26"/>
                                    <a:gd name="T28" fmla="*/ 11 w 34"/>
                                    <a:gd name="T29"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6">
                                      <a:moveTo>
                                        <a:pt x="11" y="0"/>
                                      </a:moveTo>
                                      <a:lnTo>
                                        <a:pt x="4" y="0"/>
                                      </a:lnTo>
                                      <a:lnTo>
                                        <a:pt x="4" y="3"/>
                                      </a:lnTo>
                                      <a:lnTo>
                                        <a:pt x="0" y="3"/>
                                      </a:lnTo>
                                      <a:lnTo>
                                        <a:pt x="0" y="11"/>
                                      </a:lnTo>
                                      <a:lnTo>
                                        <a:pt x="4" y="11"/>
                                      </a:lnTo>
                                      <a:lnTo>
                                        <a:pt x="4" y="15"/>
                                      </a:lnTo>
                                      <a:lnTo>
                                        <a:pt x="23" y="26"/>
                                      </a:lnTo>
                                      <a:lnTo>
                                        <a:pt x="30" y="26"/>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9" name="Freeform 316"/>
                              <wps:cNvSpPr>
                                <a:spLocks/>
                              </wps:cNvSpPr>
                              <wps:spPr bwMode="auto">
                                <a:xfrm>
                                  <a:off x="92710" y="218694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4 h 27"/>
                                    <a:gd name="T20" fmla="*/ 34 w 34"/>
                                    <a:gd name="T21" fmla="*/ 24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4"/>
                                      </a:lnTo>
                                      <a:lnTo>
                                        <a:pt x="34" y="24"/>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0" name="Freeform 317"/>
                              <wps:cNvSpPr>
                                <a:spLocks/>
                              </wps:cNvSpPr>
                              <wps:spPr bwMode="auto">
                                <a:xfrm>
                                  <a:off x="121920" y="2204085"/>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1" name="Freeform 318"/>
                              <wps:cNvSpPr>
                                <a:spLocks/>
                              </wps:cNvSpPr>
                              <wps:spPr bwMode="auto">
                                <a:xfrm>
                                  <a:off x="151130" y="222377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2" name="Freeform 319"/>
                              <wps:cNvSpPr>
                                <a:spLocks/>
                              </wps:cNvSpPr>
                              <wps:spPr bwMode="auto">
                                <a:xfrm>
                                  <a:off x="180340" y="2231390"/>
                                  <a:ext cx="17145" cy="19685"/>
                                </a:xfrm>
                                <a:custGeom>
                                  <a:avLst/>
                                  <a:gdLst>
                                    <a:gd name="T0" fmla="*/ 8 w 27"/>
                                    <a:gd name="T1" fmla="*/ 15 h 31"/>
                                    <a:gd name="T2" fmla="*/ 4 w 27"/>
                                    <a:gd name="T3" fmla="*/ 15 h 31"/>
                                    <a:gd name="T4" fmla="*/ 4 w 27"/>
                                    <a:gd name="T5" fmla="*/ 19 h 31"/>
                                    <a:gd name="T6" fmla="*/ 0 w 27"/>
                                    <a:gd name="T7" fmla="*/ 19 h 31"/>
                                    <a:gd name="T8" fmla="*/ 0 w 27"/>
                                    <a:gd name="T9" fmla="*/ 27 h 31"/>
                                    <a:gd name="T10" fmla="*/ 4 w 27"/>
                                    <a:gd name="T11" fmla="*/ 27 h 31"/>
                                    <a:gd name="T12" fmla="*/ 4 w 27"/>
                                    <a:gd name="T13" fmla="*/ 31 h 31"/>
                                    <a:gd name="T14" fmla="*/ 15 w 27"/>
                                    <a:gd name="T15" fmla="*/ 31 h 31"/>
                                    <a:gd name="T16" fmla="*/ 15 w 27"/>
                                    <a:gd name="T17" fmla="*/ 27 h 31"/>
                                    <a:gd name="T18" fmla="*/ 19 w 27"/>
                                    <a:gd name="T19" fmla="*/ 27 h 31"/>
                                    <a:gd name="T20" fmla="*/ 27 w 27"/>
                                    <a:gd name="T21" fmla="*/ 11 h 31"/>
                                    <a:gd name="T22" fmla="*/ 27 w 27"/>
                                    <a:gd name="T23" fmla="*/ 4 h 31"/>
                                    <a:gd name="T24" fmla="*/ 23 w 27"/>
                                    <a:gd name="T25" fmla="*/ 4 h 31"/>
                                    <a:gd name="T26" fmla="*/ 23 w 27"/>
                                    <a:gd name="T27" fmla="*/ 0 h 31"/>
                                    <a:gd name="T28" fmla="*/ 15 w 27"/>
                                    <a:gd name="T29" fmla="*/ 0 h 31"/>
                                    <a:gd name="T30" fmla="*/ 15 w 27"/>
                                    <a:gd name="T31" fmla="*/ 4 h 31"/>
                                    <a:gd name="T32" fmla="*/ 12 w 27"/>
                                    <a:gd name="T33" fmla="*/ 4 h 31"/>
                                    <a:gd name="T34" fmla="*/ 4 w 27"/>
                                    <a:gd name="T35" fmla="*/ 19 h 31"/>
                                    <a:gd name="T36" fmla="*/ 12 w 27"/>
                                    <a:gd name="T37" fmla="*/ 15 h 31"/>
                                    <a:gd name="T38" fmla="*/ 8 w 27"/>
                                    <a:gd name="T3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7" h="31">
                                      <a:moveTo>
                                        <a:pt x="8" y="15"/>
                                      </a:moveTo>
                                      <a:lnTo>
                                        <a:pt x="4" y="15"/>
                                      </a:lnTo>
                                      <a:lnTo>
                                        <a:pt x="4" y="19"/>
                                      </a:lnTo>
                                      <a:lnTo>
                                        <a:pt x="0" y="19"/>
                                      </a:lnTo>
                                      <a:lnTo>
                                        <a:pt x="0" y="27"/>
                                      </a:lnTo>
                                      <a:lnTo>
                                        <a:pt x="4" y="27"/>
                                      </a:lnTo>
                                      <a:lnTo>
                                        <a:pt x="4" y="31"/>
                                      </a:lnTo>
                                      <a:lnTo>
                                        <a:pt x="15" y="31"/>
                                      </a:lnTo>
                                      <a:lnTo>
                                        <a:pt x="15" y="27"/>
                                      </a:lnTo>
                                      <a:lnTo>
                                        <a:pt x="19" y="27"/>
                                      </a:lnTo>
                                      <a:lnTo>
                                        <a:pt x="27" y="11"/>
                                      </a:lnTo>
                                      <a:lnTo>
                                        <a:pt x="27" y="4"/>
                                      </a:lnTo>
                                      <a:lnTo>
                                        <a:pt x="23" y="4"/>
                                      </a:lnTo>
                                      <a:lnTo>
                                        <a:pt x="23" y="0"/>
                                      </a:lnTo>
                                      <a:lnTo>
                                        <a:pt x="15" y="0"/>
                                      </a:lnTo>
                                      <a:lnTo>
                                        <a:pt x="15" y="4"/>
                                      </a:lnTo>
                                      <a:lnTo>
                                        <a:pt x="12" y="4"/>
                                      </a:lnTo>
                                      <a:lnTo>
                                        <a:pt x="4" y="19"/>
                                      </a:lnTo>
                                      <a:lnTo>
                                        <a:pt x="12" y="15"/>
                                      </a:lnTo>
                                      <a:lnTo>
                                        <a:pt x="8"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3" name="Freeform 320"/>
                              <wps:cNvSpPr>
                                <a:spLocks/>
                              </wps:cNvSpPr>
                              <wps:spPr bwMode="auto">
                                <a:xfrm>
                                  <a:off x="197485" y="2202180"/>
                                  <a:ext cx="17145" cy="21590"/>
                                </a:xfrm>
                                <a:custGeom>
                                  <a:avLst/>
                                  <a:gdLst>
                                    <a:gd name="T0" fmla="*/ 0 w 27"/>
                                    <a:gd name="T1" fmla="*/ 23 h 34"/>
                                    <a:gd name="T2" fmla="*/ 0 w 27"/>
                                    <a:gd name="T3" fmla="*/ 30 h 34"/>
                                    <a:gd name="T4" fmla="*/ 4 w 27"/>
                                    <a:gd name="T5" fmla="*/ 30 h 34"/>
                                    <a:gd name="T6" fmla="*/ 4 w 27"/>
                                    <a:gd name="T7" fmla="*/ 34 h 34"/>
                                    <a:gd name="T8" fmla="*/ 11 w 27"/>
                                    <a:gd name="T9" fmla="*/ 34 h 34"/>
                                    <a:gd name="T10" fmla="*/ 11 w 27"/>
                                    <a:gd name="T11" fmla="*/ 30 h 34"/>
                                    <a:gd name="T12" fmla="*/ 15 w 27"/>
                                    <a:gd name="T13" fmla="*/ 30 h 34"/>
                                    <a:gd name="T14" fmla="*/ 27 w 27"/>
                                    <a:gd name="T15" fmla="*/ 11 h 34"/>
                                    <a:gd name="T16" fmla="*/ 27 w 27"/>
                                    <a:gd name="T17" fmla="*/ 3 h 34"/>
                                    <a:gd name="T18" fmla="*/ 23 w 27"/>
                                    <a:gd name="T19" fmla="*/ 3 h 34"/>
                                    <a:gd name="T20" fmla="*/ 23 w 27"/>
                                    <a:gd name="T21" fmla="*/ 0 h 34"/>
                                    <a:gd name="T22" fmla="*/ 15 w 27"/>
                                    <a:gd name="T23" fmla="*/ 0 h 34"/>
                                    <a:gd name="T24" fmla="*/ 15 w 27"/>
                                    <a:gd name="T25" fmla="*/ 3 h 34"/>
                                    <a:gd name="T26" fmla="*/ 11 w 27"/>
                                    <a:gd name="T27" fmla="*/ 3 h 34"/>
                                    <a:gd name="T28" fmla="*/ 0 w 27"/>
                                    <a:gd name="T29" fmla="*/ 23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0" y="23"/>
                                      </a:moveTo>
                                      <a:lnTo>
                                        <a:pt x="0" y="30"/>
                                      </a:lnTo>
                                      <a:lnTo>
                                        <a:pt x="4" y="30"/>
                                      </a:lnTo>
                                      <a:lnTo>
                                        <a:pt x="4" y="34"/>
                                      </a:lnTo>
                                      <a:lnTo>
                                        <a:pt x="11" y="34"/>
                                      </a:lnTo>
                                      <a:lnTo>
                                        <a:pt x="11" y="30"/>
                                      </a:lnTo>
                                      <a:lnTo>
                                        <a:pt x="15" y="30"/>
                                      </a:lnTo>
                                      <a:lnTo>
                                        <a:pt x="27" y="11"/>
                                      </a:lnTo>
                                      <a:lnTo>
                                        <a:pt x="27" y="3"/>
                                      </a:lnTo>
                                      <a:lnTo>
                                        <a:pt x="23" y="3"/>
                                      </a:lnTo>
                                      <a:lnTo>
                                        <a:pt x="23" y="0"/>
                                      </a:lnTo>
                                      <a:lnTo>
                                        <a:pt x="15" y="0"/>
                                      </a:lnTo>
                                      <a:lnTo>
                                        <a:pt x="15" y="3"/>
                                      </a:lnTo>
                                      <a:lnTo>
                                        <a:pt x="11" y="3"/>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4" name="Freeform 321"/>
                              <wps:cNvSpPr>
                                <a:spLocks/>
                              </wps:cNvSpPr>
                              <wps:spPr bwMode="auto">
                                <a:xfrm>
                                  <a:off x="214630" y="2170430"/>
                                  <a:ext cx="17145" cy="24130"/>
                                </a:xfrm>
                                <a:custGeom>
                                  <a:avLst/>
                                  <a:gdLst>
                                    <a:gd name="T0" fmla="*/ 0 w 27"/>
                                    <a:gd name="T1" fmla="*/ 26 h 38"/>
                                    <a:gd name="T2" fmla="*/ 0 w 27"/>
                                    <a:gd name="T3" fmla="*/ 34 h 38"/>
                                    <a:gd name="T4" fmla="*/ 4 w 27"/>
                                    <a:gd name="T5" fmla="*/ 34 h 38"/>
                                    <a:gd name="T6" fmla="*/ 4 w 27"/>
                                    <a:gd name="T7" fmla="*/ 38 h 38"/>
                                    <a:gd name="T8" fmla="*/ 11 w 27"/>
                                    <a:gd name="T9" fmla="*/ 38 h 38"/>
                                    <a:gd name="T10" fmla="*/ 11 w 27"/>
                                    <a:gd name="T11" fmla="*/ 34 h 38"/>
                                    <a:gd name="T12" fmla="*/ 15 w 27"/>
                                    <a:gd name="T13" fmla="*/ 34 h 38"/>
                                    <a:gd name="T14" fmla="*/ 27 w 27"/>
                                    <a:gd name="T15" fmla="*/ 11 h 38"/>
                                    <a:gd name="T16" fmla="*/ 27 w 27"/>
                                    <a:gd name="T17" fmla="*/ 3 h 38"/>
                                    <a:gd name="T18" fmla="*/ 23 w 27"/>
                                    <a:gd name="T19" fmla="*/ 3 h 38"/>
                                    <a:gd name="T20" fmla="*/ 23 w 27"/>
                                    <a:gd name="T21" fmla="*/ 0 h 38"/>
                                    <a:gd name="T22" fmla="*/ 15 w 27"/>
                                    <a:gd name="T23" fmla="*/ 0 h 38"/>
                                    <a:gd name="T24" fmla="*/ 15 w 27"/>
                                    <a:gd name="T25" fmla="*/ 3 h 38"/>
                                    <a:gd name="T26" fmla="*/ 11 w 27"/>
                                    <a:gd name="T27" fmla="*/ 3 h 38"/>
                                    <a:gd name="T28" fmla="*/ 0 w 27"/>
                                    <a:gd name="T29" fmla="*/ 26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8">
                                      <a:moveTo>
                                        <a:pt x="0" y="26"/>
                                      </a:moveTo>
                                      <a:lnTo>
                                        <a:pt x="0" y="34"/>
                                      </a:lnTo>
                                      <a:lnTo>
                                        <a:pt x="4" y="34"/>
                                      </a:lnTo>
                                      <a:lnTo>
                                        <a:pt x="4" y="38"/>
                                      </a:lnTo>
                                      <a:lnTo>
                                        <a:pt x="11" y="38"/>
                                      </a:lnTo>
                                      <a:lnTo>
                                        <a:pt x="11" y="34"/>
                                      </a:lnTo>
                                      <a:lnTo>
                                        <a:pt x="15" y="34"/>
                                      </a:lnTo>
                                      <a:lnTo>
                                        <a:pt x="27" y="11"/>
                                      </a:lnTo>
                                      <a:lnTo>
                                        <a:pt x="27" y="3"/>
                                      </a:lnTo>
                                      <a:lnTo>
                                        <a:pt x="23" y="3"/>
                                      </a:lnTo>
                                      <a:lnTo>
                                        <a:pt x="23" y="0"/>
                                      </a:lnTo>
                                      <a:lnTo>
                                        <a:pt x="15" y="0"/>
                                      </a:lnTo>
                                      <a:lnTo>
                                        <a:pt x="15" y="3"/>
                                      </a:lnTo>
                                      <a:lnTo>
                                        <a:pt x="11" y="3"/>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5" name="Freeform 322"/>
                              <wps:cNvSpPr>
                                <a:spLocks/>
                              </wps:cNvSpPr>
                              <wps:spPr bwMode="auto">
                                <a:xfrm>
                                  <a:off x="231775" y="2140585"/>
                                  <a:ext cx="16510" cy="22225"/>
                                </a:xfrm>
                                <a:custGeom>
                                  <a:avLst/>
                                  <a:gdLst>
                                    <a:gd name="T0" fmla="*/ 0 w 26"/>
                                    <a:gd name="T1" fmla="*/ 23 h 35"/>
                                    <a:gd name="T2" fmla="*/ 0 w 26"/>
                                    <a:gd name="T3" fmla="*/ 31 h 35"/>
                                    <a:gd name="T4" fmla="*/ 3 w 26"/>
                                    <a:gd name="T5" fmla="*/ 31 h 35"/>
                                    <a:gd name="T6" fmla="*/ 3 w 26"/>
                                    <a:gd name="T7" fmla="*/ 35 h 35"/>
                                    <a:gd name="T8" fmla="*/ 11 w 26"/>
                                    <a:gd name="T9" fmla="*/ 35 h 35"/>
                                    <a:gd name="T10" fmla="*/ 11 w 26"/>
                                    <a:gd name="T11" fmla="*/ 31 h 35"/>
                                    <a:gd name="T12" fmla="*/ 15 w 26"/>
                                    <a:gd name="T13" fmla="*/ 31 h 35"/>
                                    <a:gd name="T14" fmla="*/ 26 w 26"/>
                                    <a:gd name="T15" fmla="*/ 12 h 35"/>
                                    <a:gd name="T16" fmla="*/ 26 w 26"/>
                                    <a:gd name="T17" fmla="*/ 4 h 35"/>
                                    <a:gd name="T18" fmla="*/ 23 w 26"/>
                                    <a:gd name="T19" fmla="*/ 4 h 35"/>
                                    <a:gd name="T20" fmla="*/ 23 w 26"/>
                                    <a:gd name="T21" fmla="*/ 0 h 35"/>
                                    <a:gd name="T22" fmla="*/ 15 w 26"/>
                                    <a:gd name="T23" fmla="*/ 0 h 35"/>
                                    <a:gd name="T24" fmla="*/ 15 w 26"/>
                                    <a:gd name="T25" fmla="*/ 4 h 35"/>
                                    <a:gd name="T26" fmla="*/ 11 w 26"/>
                                    <a:gd name="T27" fmla="*/ 4 h 35"/>
                                    <a:gd name="T28" fmla="*/ 0 w 26"/>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0" y="23"/>
                                      </a:moveTo>
                                      <a:lnTo>
                                        <a:pt x="0" y="31"/>
                                      </a:lnTo>
                                      <a:lnTo>
                                        <a:pt x="3" y="31"/>
                                      </a:lnTo>
                                      <a:lnTo>
                                        <a:pt x="3" y="35"/>
                                      </a:lnTo>
                                      <a:lnTo>
                                        <a:pt x="11" y="35"/>
                                      </a:lnTo>
                                      <a:lnTo>
                                        <a:pt x="11" y="31"/>
                                      </a:lnTo>
                                      <a:lnTo>
                                        <a:pt x="15" y="31"/>
                                      </a:lnTo>
                                      <a:lnTo>
                                        <a:pt x="26" y="12"/>
                                      </a:lnTo>
                                      <a:lnTo>
                                        <a:pt x="26" y="4"/>
                                      </a:lnTo>
                                      <a:lnTo>
                                        <a:pt x="23" y="4"/>
                                      </a:lnTo>
                                      <a:lnTo>
                                        <a:pt x="23" y="0"/>
                                      </a:lnTo>
                                      <a:lnTo>
                                        <a:pt x="15" y="0"/>
                                      </a:lnTo>
                                      <a:lnTo>
                                        <a:pt x="15" y="4"/>
                                      </a:lnTo>
                                      <a:lnTo>
                                        <a:pt x="11"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6" name="Freeform 323"/>
                              <wps:cNvSpPr>
                                <a:spLocks/>
                              </wps:cNvSpPr>
                              <wps:spPr bwMode="auto">
                                <a:xfrm>
                                  <a:off x="248285" y="2111375"/>
                                  <a:ext cx="17145" cy="22225"/>
                                </a:xfrm>
                                <a:custGeom>
                                  <a:avLst/>
                                  <a:gdLst>
                                    <a:gd name="T0" fmla="*/ 0 w 27"/>
                                    <a:gd name="T1" fmla="*/ 23 h 35"/>
                                    <a:gd name="T2" fmla="*/ 0 w 27"/>
                                    <a:gd name="T3" fmla="*/ 31 h 35"/>
                                    <a:gd name="T4" fmla="*/ 4 w 27"/>
                                    <a:gd name="T5" fmla="*/ 31 h 35"/>
                                    <a:gd name="T6" fmla="*/ 4 w 27"/>
                                    <a:gd name="T7" fmla="*/ 35 h 35"/>
                                    <a:gd name="T8" fmla="*/ 12 w 27"/>
                                    <a:gd name="T9" fmla="*/ 35 h 35"/>
                                    <a:gd name="T10" fmla="*/ 12 w 27"/>
                                    <a:gd name="T11" fmla="*/ 31 h 35"/>
                                    <a:gd name="T12" fmla="*/ 16 w 27"/>
                                    <a:gd name="T13" fmla="*/ 31 h 35"/>
                                    <a:gd name="T14" fmla="*/ 27 w 27"/>
                                    <a:gd name="T15" fmla="*/ 12 h 35"/>
                                    <a:gd name="T16" fmla="*/ 27 w 27"/>
                                    <a:gd name="T17" fmla="*/ 4 h 35"/>
                                    <a:gd name="T18" fmla="*/ 23 w 27"/>
                                    <a:gd name="T19" fmla="*/ 4 h 35"/>
                                    <a:gd name="T20" fmla="*/ 23 w 27"/>
                                    <a:gd name="T21" fmla="*/ 0 h 35"/>
                                    <a:gd name="T22" fmla="*/ 16 w 27"/>
                                    <a:gd name="T23" fmla="*/ 0 h 35"/>
                                    <a:gd name="T24" fmla="*/ 16 w 27"/>
                                    <a:gd name="T25" fmla="*/ 4 h 35"/>
                                    <a:gd name="T26" fmla="*/ 12 w 27"/>
                                    <a:gd name="T27" fmla="*/ 4 h 35"/>
                                    <a:gd name="T28" fmla="*/ 0 w 27"/>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5">
                                      <a:moveTo>
                                        <a:pt x="0" y="23"/>
                                      </a:moveTo>
                                      <a:lnTo>
                                        <a:pt x="0" y="31"/>
                                      </a:lnTo>
                                      <a:lnTo>
                                        <a:pt x="4" y="31"/>
                                      </a:lnTo>
                                      <a:lnTo>
                                        <a:pt x="4" y="35"/>
                                      </a:lnTo>
                                      <a:lnTo>
                                        <a:pt x="12" y="35"/>
                                      </a:lnTo>
                                      <a:lnTo>
                                        <a:pt x="12" y="31"/>
                                      </a:lnTo>
                                      <a:lnTo>
                                        <a:pt x="16" y="31"/>
                                      </a:lnTo>
                                      <a:lnTo>
                                        <a:pt x="27" y="12"/>
                                      </a:lnTo>
                                      <a:lnTo>
                                        <a:pt x="27" y="4"/>
                                      </a:lnTo>
                                      <a:lnTo>
                                        <a:pt x="23" y="4"/>
                                      </a:lnTo>
                                      <a:lnTo>
                                        <a:pt x="23" y="0"/>
                                      </a:lnTo>
                                      <a:lnTo>
                                        <a:pt x="16" y="0"/>
                                      </a:lnTo>
                                      <a:lnTo>
                                        <a:pt x="16" y="4"/>
                                      </a:lnTo>
                                      <a:lnTo>
                                        <a:pt x="12"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7" name="Freeform 324"/>
                              <wps:cNvSpPr>
                                <a:spLocks/>
                              </wps:cNvSpPr>
                              <wps:spPr bwMode="auto">
                                <a:xfrm>
                                  <a:off x="231775" y="2094230"/>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8" name="Freeform 325"/>
                              <wps:cNvSpPr>
                                <a:spLocks/>
                              </wps:cNvSpPr>
                              <wps:spPr bwMode="auto">
                                <a:xfrm>
                                  <a:off x="202565" y="207708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9" name="Freeform 326"/>
                              <wps:cNvSpPr>
                                <a:spLocks/>
                              </wps:cNvSpPr>
                              <wps:spPr bwMode="auto">
                                <a:xfrm>
                                  <a:off x="170815" y="2059940"/>
                                  <a:ext cx="24130" cy="17145"/>
                                </a:xfrm>
                                <a:custGeom>
                                  <a:avLst/>
                                  <a:gdLst>
                                    <a:gd name="T0" fmla="*/ 27 w 38"/>
                                    <a:gd name="T1" fmla="*/ 27 h 27"/>
                                    <a:gd name="T2" fmla="*/ 34 w 38"/>
                                    <a:gd name="T3" fmla="*/ 27 h 27"/>
                                    <a:gd name="T4" fmla="*/ 34 w 38"/>
                                    <a:gd name="T5" fmla="*/ 23 h 27"/>
                                    <a:gd name="T6" fmla="*/ 38 w 38"/>
                                    <a:gd name="T7" fmla="*/ 23 h 27"/>
                                    <a:gd name="T8" fmla="*/ 38 w 38"/>
                                    <a:gd name="T9" fmla="*/ 16 h 27"/>
                                    <a:gd name="T10" fmla="*/ 34 w 38"/>
                                    <a:gd name="T11" fmla="*/ 16 h 27"/>
                                    <a:gd name="T12" fmla="*/ 34 w 38"/>
                                    <a:gd name="T13" fmla="*/ 12 h 27"/>
                                    <a:gd name="T14" fmla="*/ 11 w 38"/>
                                    <a:gd name="T15" fmla="*/ 0 h 27"/>
                                    <a:gd name="T16" fmla="*/ 3 w 38"/>
                                    <a:gd name="T17" fmla="*/ 0 h 27"/>
                                    <a:gd name="T18" fmla="*/ 3 w 38"/>
                                    <a:gd name="T19" fmla="*/ 4 h 27"/>
                                    <a:gd name="T20" fmla="*/ 0 w 38"/>
                                    <a:gd name="T21" fmla="*/ 4 h 27"/>
                                    <a:gd name="T22" fmla="*/ 0 w 38"/>
                                    <a:gd name="T23" fmla="*/ 12 h 27"/>
                                    <a:gd name="T24" fmla="*/ 3 w 38"/>
                                    <a:gd name="T25" fmla="*/ 12 h 27"/>
                                    <a:gd name="T26" fmla="*/ 3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4" y="27"/>
                                      </a:lnTo>
                                      <a:lnTo>
                                        <a:pt x="34" y="23"/>
                                      </a:lnTo>
                                      <a:lnTo>
                                        <a:pt x="38" y="23"/>
                                      </a:lnTo>
                                      <a:lnTo>
                                        <a:pt x="38" y="16"/>
                                      </a:lnTo>
                                      <a:lnTo>
                                        <a:pt x="34" y="16"/>
                                      </a:lnTo>
                                      <a:lnTo>
                                        <a:pt x="34" y="12"/>
                                      </a:lnTo>
                                      <a:lnTo>
                                        <a:pt x="11" y="0"/>
                                      </a:lnTo>
                                      <a:lnTo>
                                        <a:pt x="3" y="0"/>
                                      </a:lnTo>
                                      <a:lnTo>
                                        <a:pt x="3" y="4"/>
                                      </a:lnTo>
                                      <a:lnTo>
                                        <a:pt x="0" y="4"/>
                                      </a:lnTo>
                                      <a:lnTo>
                                        <a:pt x="0" y="12"/>
                                      </a:lnTo>
                                      <a:lnTo>
                                        <a:pt x="3" y="12"/>
                                      </a:lnTo>
                                      <a:lnTo>
                                        <a:pt x="3"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0" name="Freeform 327"/>
                              <wps:cNvSpPr>
                                <a:spLocks/>
                              </wps:cNvSpPr>
                              <wps:spPr bwMode="auto">
                                <a:xfrm>
                                  <a:off x="141605" y="204279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1" name="Freeform 328"/>
                              <wps:cNvSpPr>
                                <a:spLocks/>
                              </wps:cNvSpPr>
                              <wps:spPr bwMode="auto">
                                <a:xfrm>
                                  <a:off x="112395" y="2025650"/>
                                  <a:ext cx="21590" cy="17145"/>
                                </a:xfrm>
                                <a:custGeom>
                                  <a:avLst/>
                                  <a:gdLst>
                                    <a:gd name="T0" fmla="*/ 23 w 34"/>
                                    <a:gd name="T1" fmla="*/ 27 h 27"/>
                                    <a:gd name="T2" fmla="*/ 30 w 34"/>
                                    <a:gd name="T3" fmla="*/ 27 h 27"/>
                                    <a:gd name="T4" fmla="*/ 30 w 34"/>
                                    <a:gd name="T5" fmla="*/ 24 h 27"/>
                                    <a:gd name="T6" fmla="*/ 34 w 34"/>
                                    <a:gd name="T7" fmla="*/ 24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4"/>
                                      </a:lnTo>
                                      <a:lnTo>
                                        <a:pt x="34" y="24"/>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2" name="Freeform 329"/>
                              <wps:cNvSpPr>
                                <a:spLocks/>
                              </wps:cNvSpPr>
                              <wps:spPr bwMode="auto">
                                <a:xfrm>
                                  <a:off x="82550" y="2009140"/>
                                  <a:ext cx="22225" cy="16510"/>
                                </a:xfrm>
                                <a:custGeom>
                                  <a:avLst/>
                                  <a:gdLst>
                                    <a:gd name="T0" fmla="*/ 24 w 35"/>
                                    <a:gd name="T1" fmla="*/ 26 h 26"/>
                                    <a:gd name="T2" fmla="*/ 31 w 35"/>
                                    <a:gd name="T3" fmla="*/ 26 h 26"/>
                                    <a:gd name="T4" fmla="*/ 31 w 35"/>
                                    <a:gd name="T5" fmla="*/ 23 h 26"/>
                                    <a:gd name="T6" fmla="*/ 35 w 35"/>
                                    <a:gd name="T7" fmla="*/ 23 h 26"/>
                                    <a:gd name="T8" fmla="*/ 35 w 35"/>
                                    <a:gd name="T9" fmla="*/ 15 h 26"/>
                                    <a:gd name="T10" fmla="*/ 31 w 35"/>
                                    <a:gd name="T11" fmla="*/ 15 h 26"/>
                                    <a:gd name="T12" fmla="*/ 31 w 35"/>
                                    <a:gd name="T13" fmla="*/ 11 h 26"/>
                                    <a:gd name="T14" fmla="*/ 12 w 35"/>
                                    <a:gd name="T15" fmla="*/ 0 h 26"/>
                                    <a:gd name="T16" fmla="*/ 4 w 35"/>
                                    <a:gd name="T17" fmla="*/ 0 h 26"/>
                                    <a:gd name="T18" fmla="*/ 4 w 35"/>
                                    <a:gd name="T19" fmla="*/ 3 h 26"/>
                                    <a:gd name="T20" fmla="*/ 0 w 35"/>
                                    <a:gd name="T21" fmla="*/ 3 h 26"/>
                                    <a:gd name="T22" fmla="*/ 0 w 35"/>
                                    <a:gd name="T23" fmla="*/ 11 h 26"/>
                                    <a:gd name="T24" fmla="*/ 4 w 35"/>
                                    <a:gd name="T25" fmla="*/ 11 h 26"/>
                                    <a:gd name="T26" fmla="*/ 4 w 35"/>
                                    <a:gd name="T27" fmla="*/ 15 h 26"/>
                                    <a:gd name="T28" fmla="*/ 24 w 35"/>
                                    <a:gd name="T29" fmla="*/ 2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6">
                                      <a:moveTo>
                                        <a:pt x="24" y="26"/>
                                      </a:moveTo>
                                      <a:lnTo>
                                        <a:pt x="31" y="26"/>
                                      </a:lnTo>
                                      <a:lnTo>
                                        <a:pt x="31" y="23"/>
                                      </a:lnTo>
                                      <a:lnTo>
                                        <a:pt x="35" y="23"/>
                                      </a:lnTo>
                                      <a:lnTo>
                                        <a:pt x="35" y="15"/>
                                      </a:lnTo>
                                      <a:lnTo>
                                        <a:pt x="31" y="15"/>
                                      </a:lnTo>
                                      <a:lnTo>
                                        <a:pt x="31" y="11"/>
                                      </a:lnTo>
                                      <a:lnTo>
                                        <a:pt x="12" y="0"/>
                                      </a:lnTo>
                                      <a:lnTo>
                                        <a:pt x="4" y="0"/>
                                      </a:lnTo>
                                      <a:lnTo>
                                        <a:pt x="4" y="3"/>
                                      </a:lnTo>
                                      <a:lnTo>
                                        <a:pt x="0" y="3"/>
                                      </a:lnTo>
                                      <a:lnTo>
                                        <a:pt x="0" y="11"/>
                                      </a:lnTo>
                                      <a:lnTo>
                                        <a:pt x="4" y="11"/>
                                      </a:lnTo>
                                      <a:lnTo>
                                        <a:pt x="4" y="15"/>
                                      </a:lnTo>
                                      <a:lnTo>
                                        <a:pt x="2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3" name="Freeform 330"/>
                              <wps:cNvSpPr>
                                <a:spLocks/>
                              </wps:cNvSpPr>
                              <wps:spPr bwMode="auto">
                                <a:xfrm>
                                  <a:off x="85090" y="1991995"/>
                                  <a:ext cx="22225" cy="17145"/>
                                </a:xfrm>
                                <a:custGeom>
                                  <a:avLst/>
                                  <a:gdLst>
                                    <a:gd name="T0" fmla="*/ 4 w 35"/>
                                    <a:gd name="T1" fmla="*/ 11 h 27"/>
                                    <a:gd name="T2" fmla="*/ 4 w 35"/>
                                    <a:gd name="T3" fmla="*/ 15 h 27"/>
                                    <a:gd name="T4" fmla="*/ 0 w 35"/>
                                    <a:gd name="T5" fmla="*/ 15 h 27"/>
                                    <a:gd name="T6" fmla="*/ 0 w 35"/>
                                    <a:gd name="T7" fmla="*/ 23 h 27"/>
                                    <a:gd name="T8" fmla="*/ 4 w 35"/>
                                    <a:gd name="T9" fmla="*/ 23 h 27"/>
                                    <a:gd name="T10" fmla="*/ 4 w 35"/>
                                    <a:gd name="T11" fmla="*/ 27 h 27"/>
                                    <a:gd name="T12" fmla="*/ 12 w 35"/>
                                    <a:gd name="T13" fmla="*/ 27 h 27"/>
                                    <a:gd name="T14" fmla="*/ 31 w 35"/>
                                    <a:gd name="T15" fmla="*/ 15 h 27"/>
                                    <a:gd name="T16" fmla="*/ 31 w 35"/>
                                    <a:gd name="T17" fmla="*/ 11 h 27"/>
                                    <a:gd name="T18" fmla="*/ 35 w 35"/>
                                    <a:gd name="T19" fmla="*/ 11 h 27"/>
                                    <a:gd name="T20" fmla="*/ 35 w 35"/>
                                    <a:gd name="T21" fmla="*/ 3 h 27"/>
                                    <a:gd name="T22" fmla="*/ 31 w 35"/>
                                    <a:gd name="T23" fmla="*/ 3 h 27"/>
                                    <a:gd name="T24" fmla="*/ 31 w 35"/>
                                    <a:gd name="T25" fmla="*/ 0 h 27"/>
                                    <a:gd name="T26" fmla="*/ 23 w 35"/>
                                    <a:gd name="T27" fmla="*/ 0 h 27"/>
                                    <a:gd name="T28" fmla="*/ 4 w 35"/>
                                    <a:gd name="T2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4" y="11"/>
                                      </a:moveTo>
                                      <a:lnTo>
                                        <a:pt x="4" y="15"/>
                                      </a:lnTo>
                                      <a:lnTo>
                                        <a:pt x="0" y="15"/>
                                      </a:lnTo>
                                      <a:lnTo>
                                        <a:pt x="0" y="23"/>
                                      </a:lnTo>
                                      <a:lnTo>
                                        <a:pt x="4" y="23"/>
                                      </a:lnTo>
                                      <a:lnTo>
                                        <a:pt x="4" y="27"/>
                                      </a:lnTo>
                                      <a:lnTo>
                                        <a:pt x="12" y="27"/>
                                      </a:lnTo>
                                      <a:lnTo>
                                        <a:pt x="31" y="15"/>
                                      </a:lnTo>
                                      <a:lnTo>
                                        <a:pt x="31" y="11"/>
                                      </a:lnTo>
                                      <a:lnTo>
                                        <a:pt x="35" y="11"/>
                                      </a:lnTo>
                                      <a:lnTo>
                                        <a:pt x="35" y="3"/>
                                      </a:lnTo>
                                      <a:lnTo>
                                        <a:pt x="31" y="3"/>
                                      </a:lnTo>
                                      <a:lnTo>
                                        <a:pt x="31" y="0"/>
                                      </a:lnTo>
                                      <a:lnTo>
                                        <a:pt x="23" y="0"/>
                                      </a:lnTo>
                                      <a:lnTo>
                                        <a:pt x="4"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4" name="Freeform 331"/>
                              <wps:cNvSpPr>
                                <a:spLocks/>
                              </wps:cNvSpPr>
                              <wps:spPr bwMode="auto">
                                <a:xfrm>
                                  <a:off x="114300" y="1976755"/>
                                  <a:ext cx="24765" cy="17145"/>
                                </a:xfrm>
                                <a:custGeom>
                                  <a:avLst/>
                                  <a:gdLst>
                                    <a:gd name="T0" fmla="*/ 4 w 39"/>
                                    <a:gd name="T1" fmla="*/ 12 h 27"/>
                                    <a:gd name="T2" fmla="*/ 4 w 39"/>
                                    <a:gd name="T3" fmla="*/ 16 h 27"/>
                                    <a:gd name="T4" fmla="*/ 0 w 39"/>
                                    <a:gd name="T5" fmla="*/ 16 h 27"/>
                                    <a:gd name="T6" fmla="*/ 0 w 39"/>
                                    <a:gd name="T7" fmla="*/ 24 h 27"/>
                                    <a:gd name="T8" fmla="*/ 4 w 39"/>
                                    <a:gd name="T9" fmla="*/ 24 h 27"/>
                                    <a:gd name="T10" fmla="*/ 4 w 39"/>
                                    <a:gd name="T11" fmla="*/ 27 h 27"/>
                                    <a:gd name="T12" fmla="*/ 12 w 39"/>
                                    <a:gd name="T13" fmla="*/ 27 h 27"/>
                                    <a:gd name="T14" fmla="*/ 35 w 39"/>
                                    <a:gd name="T15" fmla="*/ 16 h 27"/>
                                    <a:gd name="T16" fmla="*/ 35 w 39"/>
                                    <a:gd name="T17" fmla="*/ 12 h 27"/>
                                    <a:gd name="T18" fmla="*/ 39 w 39"/>
                                    <a:gd name="T19" fmla="*/ 12 h 27"/>
                                    <a:gd name="T20" fmla="*/ 39 w 39"/>
                                    <a:gd name="T21" fmla="*/ 4 h 27"/>
                                    <a:gd name="T22" fmla="*/ 35 w 39"/>
                                    <a:gd name="T23" fmla="*/ 4 h 27"/>
                                    <a:gd name="T24" fmla="*/ 35 w 39"/>
                                    <a:gd name="T25" fmla="*/ 0 h 27"/>
                                    <a:gd name="T26" fmla="*/ 27 w 39"/>
                                    <a:gd name="T27" fmla="*/ 0 h 27"/>
                                    <a:gd name="T28" fmla="*/ 4 w 39"/>
                                    <a:gd name="T29"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7">
                                      <a:moveTo>
                                        <a:pt x="4" y="12"/>
                                      </a:moveTo>
                                      <a:lnTo>
                                        <a:pt x="4" y="16"/>
                                      </a:lnTo>
                                      <a:lnTo>
                                        <a:pt x="0" y="16"/>
                                      </a:lnTo>
                                      <a:lnTo>
                                        <a:pt x="0" y="24"/>
                                      </a:lnTo>
                                      <a:lnTo>
                                        <a:pt x="4" y="24"/>
                                      </a:lnTo>
                                      <a:lnTo>
                                        <a:pt x="4" y="27"/>
                                      </a:lnTo>
                                      <a:lnTo>
                                        <a:pt x="12" y="27"/>
                                      </a:lnTo>
                                      <a:lnTo>
                                        <a:pt x="35" y="16"/>
                                      </a:lnTo>
                                      <a:lnTo>
                                        <a:pt x="35" y="12"/>
                                      </a:lnTo>
                                      <a:lnTo>
                                        <a:pt x="39" y="12"/>
                                      </a:lnTo>
                                      <a:lnTo>
                                        <a:pt x="39" y="4"/>
                                      </a:lnTo>
                                      <a:lnTo>
                                        <a:pt x="35" y="4"/>
                                      </a:lnTo>
                                      <a:lnTo>
                                        <a:pt x="35" y="0"/>
                                      </a:lnTo>
                                      <a:lnTo>
                                        <a:pt x="27" y="0"/>
                                      </a:lnTo>
                                      <a:lnTo>
                                        <a:pt x="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5" name="Freeform 332"/>
                              <wps:cNvSpPr>
                                <a:spLocks/>
                              </wps:cNvSpPr>
                              <wps:spPr bwMode="auto">
                                <a:xfrm>
                                  <a:off x="148590" y="1969770"/>
                                  <a:ext cx="24130" cy="12065"/>
                                </a:xfrm>
                                <a:custGeom>
                                  <a:avLst/>
                                  <a:gdLst>
                                    <a:gd name="T0" fmla="*/ 8 w 38"/>
                                    <a:gd name="T1" fmla="*/ 4 h 19"/>
                                    <a:gd name="T2" fmla="*/ 4 w 38"/>
                                    <a:gd name="T3" fmla="*/ 4 h 19"/>
                                    <a:gd name="T4" fmla="*/ 4 w 38"/>
                                    <a:gd name="T5" fmla="*/ 8 h 19"/>
                                    <a:gd name="T6" fmla="*/ 0 w 38"/>
                                    <a:gd name="T7" fmla="*/ 8 h 19"/>
                                    <a:gd name="T8" fmla="*/ 0 w 38"/>
                                    <a:gd name="T9" fmla="*/ 15 h 19"/>
                                    <a:gd name="T10" fmla="*/ 4 w 38"/>
                                    <a:gd name="T11" fmla="*/ 15 h 19"/>
                                    <a:gd name="T12" fmla="*/ 4 w 38"/>
                                    <a:gd name="T13" fmla="*/ 19 h 19"/>
                                    <a:gd name="T14" fmla="*/ 12 w 38"/>
                                    <a:gd name="T15" fmla="*/ 19 h 19"/>
                                    <a:gd name="T16" fmla="*/ 31 w 38"/>
                                    <a:gd name="T17" fmla="*/ 15 h 19"/>
                                    <a:gd name="T18" fmla="*/ 35 w 38"/>
                                    <a:gd name="T19" fmla="*/ 15 h 19"/>
                                    <a:gd name="T20" fmla="*/ 38 w 38"/>
                                    <a:gd name="T21" fmla="*/ 11 h 19"/>
                                    <a:gd name="T22" fmla="*/ 38 w 38"/>
                                    <a:gd name="T23" fmla="*/ 4 h 19"/>
                                    <a:gd name="T24" fmla="*/ 35 w 38"/>
                                    <a:gd name="T25" fmla="*/ 0 h 19"/>
                                    <a:gd name="T26" fmla="*/ 31 w 38"/>
                                    <a:gd name="T27" fmla="*/ 0 h 19"/>
                                    <a:gd name="T28" fmla="*/ 12 w 38"/>
                                    <a:gd name="T29" fmla="*/ 4 h 19"/>
                                    <a:gd name="T30" fmla="*/ 8 w 38"/>
                                    <a:gd name="T31" fmla="*/ 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8" y="4"/>
                                      </a:moveTo>
                                      <a:lnTo>
                                        <a:pt x="4" y="4"/>
                                      </a:lnTo>
                                      <a:lnTo>
                                        <a:pt x="4" y="8"/>
                                      </a:lnTo>
                                      <a:lnTo>
                                        <a:pt x="0" y="8"/>
                                      </a:lnTo>
                                      <a:lnTo>
                                        <a:pt x="0" y="15"/>
                                      </a:lnTo>
                                      <a:lnTo>
                                        <a:pt x="4" y="15"/>
                                      </a:lnTo>
                                      <a:lnTo>
                                        <a:pt x="4" y="19"/>
                                      </a:lnTo>
                                      <a:lnTo>
                                        <a:pt x="12" y="19"/>
                                      </a:lnTo>
                                      <a:lnTo>
                                        <a:pt x="31" y="15"/>
                                      </a:lnTo>
                                      <a:lnTo>
                                        <a:pt x="35" y="15"/>
                                      </a:lnTo>
                                      <a:lnTo>
                                        <a:pt x="38" y="11"/>
                                      </a:lnTo>
                                      <a:lnTo>
                                        <a:pt x="38" y="4"/>
                                      </a:lnTo>
                                      <a:lnTo>
                                        <a:pt x="35" y="0"/>
                                      </a:lnTo>
                                      <a:lnTo>
                                        <a:pt x="31" y="0"/>
                                      </a:lnTo>
                                      <a:lnTo>
                                        <a:pt x="12" y="4"/>
                                      </a:lnTo>
                                      <a:lnTo>
                                        <a:pt x="8"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6" name="Freeform 333"/>
                              <wps:cNvSpPr>
                                <a:spLocks/>
                              </wps:cNvSpPr>
                              <wps:spPr bwMode="auto">
                                <a:xfrm>
                                  <a:off x="182880" y="1967230"/>
                                  <a:ext cx="24130" cy="12065"/>
                                </a:xfrm>
                                <a:custGeom>
                                  <a:avLst/>
                                  <a:gdLst>
                                    <a:gd name="T0" fmla="*/ 8 w 38"/>
                                    <a:gd name="T1" fmla="*/ 0 h 19"/>
                                    <a:gd name="T2" fmla="*/ 4 w 38"/>
                                    <a:gd name="T3" fmla="*/ 0 h 19"/>
                                    <a:gd name="T4" fmla="*/ 0 w 38"/>
                                    <a:gd name="T5" fmla="*/ 4 h 19"/>
                                    <a:gd name="T6" fmla="*/ 0 w 38"/>
                                    <a:gd name="T7" fmla="*/ 12 h 19"/>
                                    <a:gd name="T8" fmla="*/ 4 w 38"/>
                                    <a:gd name="T9" fmla="*/ 15 h 19"/>
                                    <a:gd name="T10" fmla="*/ 8 w 38"/>
                                    <a:gd name="T11" fmla="*/ 15 h 19"/>
                                    <a:gd name="T12" fmla="*/ 31 w 38"/>
                                    <a:gd name="T13" fmla="*/ 19 h 19"/>
                                    <a:gd name="T14" fmla="*/ 34 w 38"/>
                                    <a:gd name="T15" fmla="*/ 19 h 19"/>
                                    <a:gd name="T16" fmla="*/ 38 w 38"/>
                                    <a:gd name="T17" fmla="*/ 15 h 19"/>
                                    <a:gd name="T18" fmla="*/ 38 w 38"/>
                                    <a:gd name="T19" fmla="*/ 8 h 19"/>
                                    <a:gd name="T20" fmla="*/ 34 w 38"/>
                                    <a:gd name="T21" fmla="*/ 4 h 19"/>
                                    <a:gd name="T22" fmla="*/ 31 w 38"/>
                                    <a:gd name="T23" fmla="*/ 4 h 19"/>
                                    <a:gd name="T24" fmla="*/ 8 w 38"/>
                                    <a:gd name="T25"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8" h="19">
                                      <a:moveTo>
                                        <a:pt x="8" y="0"/>
                                      </a:moveTo>
                                      <a:lnTo>
                                        <a:pt x="4" y="0"/>
                                      </a:lnTo>
                                      <a:lnTo>
                                        <a:pt x="0" y="4"/>
                                      </a:lnTo>
                                      <a:lnTo>
                                        <a:pt x="0" y="12"/>
                                      </a:lnTo>
                                      <a:lnTo>
                                        <a:pt x="4" y="15"/>
                                      </a:lnTo>
                                      <a:lnTo>
                                        <a:pt x="8" y="15"/>
                                      </a:lnTo>
                                      <a:lnTo>
                                        <a:pt x="31" y="19"/>
                                      </a:lnTo>
                                      <a:lnTo>
                                        <a:pt x="34" y="19"/>
                                      </a:lnTo>
                                      <a:lnTo>
                                        <a:pt x="38" y="15"/>
                                      </a:lnTo>
                                      <a:lnTo>
                                        <a:pt x="38" y="8"/>
                                      </a:lnTo>
                                      <a:lnTo>
                                        <a:pt x="34" y="4"/>
                                      </a:lnTo>
                                      <a:lnTo>
                                        <a:pt x="31" y="4"/>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7" name="Freeform 334"/>
                              <wps:cNvSpPr>
                                <a:spLocks/>
                              </wps:cNvSpPr>
                              <wps:spPr bwMode="auto">
                                <a:xfrm>
                                  <a:off x="217170" y="1969770"/>
                                  <a:ext cx="24130" cy="12065"/>
                                </a:xfrm>
                                <a:custGeom>
                                  <a:avLst/>
                                  <a:gdLst>
                                    <a:gd name="T0" fmla="*/ 7 w 38"/>
                                    <a:gd name="T1" fmla="*/ 0 h 19"/>
                                    <a:gd name="T2" fmla="*/ 3 w 38"/>
                                    <a:gd name="T3" fmla="*/ 0 h 19"/>
                                    <a:gd name="T4" fmla="*/ 0 w 38"/>
                                    <a:gd name="T5" fmla="*/ 4 h 19"/>
                                    <a:gd name="T6" fmla="*/ 0 w 38"/>
                                    <a:gd name="T7" fmla="*/ 11 h 19"/>
                                    <a:gd name="T8" fmla="*/ 3 w 38"/>
                                    <a:gd name="T9" fmla="*/ 15 h 19"/>
                                    <a:gd name="T10" fmla="*/ 7 w 38"/>
                                    <a:gd name="T11" fmla="*/ 15 h 19"/>
                                    <a:gd name="T12" fmla="*/ 26 w 38"/>
                                    <a:gd name="T13" fmla="*/ 19 h 19"/>
                                    <a:gd name="T14" fmla="*/ 34 w 38"/>
                                    <a:gd name="T15" fmla="*/ 19 h 19"/>
                                    <a:gd name="T16" fmla="*/ 34 w 38"/>
                                    <a:gd name="T17" fmla="*/ 15 h 19"/>
                                    <a:gd name="T18" fmla="*/ 38 w 38"/>
                                    <a:gd name="T19" fmla="*/ 15 h 19"/>
                                    <a:gd name="T20" fmla="*/ 38 w 38"/>
                                    <a:gd name="T21" fmla="*/ 8 h 19"/>
                                    <a:gd name="T22" fmla="*/ 34 w 38"/>
                                    <a:gd name="T23" fmla="*/ 8 h 19"/>
                                    <a:gd name="T24" fmla="*/ 34 w 38"/>
                                    <a:gd name="T25" fmla="*/ 4 h 19"/>
                                    <a:gd name="T26" fmla="*/ 30 w 38"/>
                                    <a:gd name="T27" fmla="*/ 4 h 19"/>
                                    <a:gd name="T28" fmla="*/ 26 w 38"/>
                                    <a:gd name="T29" fmla="*/ 4 h 19"/>
                                    <a:gd name="T30" fmla="*/ 7 w 38"/>
                                    <a:gd name="T31"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7" y="0"/>
                                      </a:moveTo>
                                      <a:lnTo>
                                        <a:pt x="3" y="0"/>
                                      </a:lnTo>
                                      <a:lnTo>
                                        <a:pt x="0" y="4"/>
                                      </a:lnTo>
                                      <a:lnTo>
                                        <a:pt x="0" y="11"/>
                                      </a:lnTo>
                                      <a:lnTo>
                                        <a:pt x="3" y="15"/>
                                      </a:lnTo>
                                      <a:lnTo>
                                        <a:pt x="7" y="15"/>
                                      </a:lnTo>
                                      <a:lnTo>
                                        <a:pt x="26" y="19"/>
                                      </a:lnTo>
                                      <a:lnTo>
                                        <a:pt x="34" y="19"/>
                                      </a:lnTo>
                                      <a:lnTo>
                                        <a:pt x="34" y="15"/>
                                      </a:lnTo>
                                      <a:lnTo>
                                        <a:pt x="38" y="15"/>
                                      </a:lnTo>
                                      <a:lnTo>
                                        <a:pt x="38" y="8"/>
                                      </a:lnTo>
                                      <a:lnTo>
                                        <a:pt x="34" y="8"/>
                                      </a:lnTo>
                                      <a:lnTo>
                                        <a:pt x="34" y="4"/>
                                      </a:lnTo>
                                      <a:lnTo>
                                        <a:pt x="30" y="4"/>
                                      </a:lnTo>
                                      <a:lnTo>
                                        <a:pt x="26" y="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8" name="Freeform 335"/>
                              <wps:cNvSpPr>
                                <a:spLocks/>
                              </wps:cNvSpPr>
                              <wps:spPr bwMode="auto">
                                <a:xfrm>
                                  <a:off x="248285" y="1979295"/>
                                  <a:ext cx="24765" cy="14605"/>
                                </a:xfrm>
                                <a:custGeom>
                                  <a:avLst/>
                                  <a:gdLst>
                                    <a:gd name="T0" fmla="*/ 12 w 39"/>
                                    <a:gd name="T1" fmla="*/ 0 h 23"/>
                                    <a:gd name="T2" fmla="*/ 4 w 39"/>
                                    <a:gd name="T3" fmla="*/ 0 h 23"/>
                                    <a:gd name="T4" fmla="*/ 4 w 39"/>
                                    <a:gd name="T5" fmla="*/ 4 h 23"/>
                                    <a:gd name="T6" fmla="*/ 0 w 39"/>
                                    <a:gd name="T7" fmla="*/ 4 h 23"/>
                                    <a:gd name="T8" fmla="*/ 0 w 39"/>
                                    <a:gd name="T9" fmla="*/ 12 h 23"/>
                                    <a:gd name="T10" fmla="*/ 4 w 39"/>
                                    <a:gd name="T11" fmla="*/ 12 h 23"/>
                                    <a:gd name="T12" fmla="*/ 4 w 39"/>
                                    <a:gd name="T13" fmla="*/ 16 h 23"/>
                                    <a:gd name="T14" fmla="*/ 27 w 39"/>
                                    <a:gd name="T15" fmla="*/ 23 h 23"/>
                                    <a:gd name="T16" fmla="*/ 35 w 39"/>
                                    <a:gd name="T17" fmla="*/ 23 h 23"/>
                                    <a:gd name="T18" fmla="*/ 35 w 39"/>
                                    <a:gd name="T19" fmla="*/ 20 h 23"/>
                                    <a:gd name="T20" fmla="*/ 39 w 39"/>
                                    <a:gd name="T21" fmla="*/ 20 h 23"/>
                                    <a:gd name="T22" fmla="*/ 39 w 39"/>
                                    <a:gd name="T23" fmla="*/ 12 h 23"/>
                                    <a:gd name="T24" fmla="*/ 35 w 39"/>
                                    <a:gd name="T25" fmla="*/ 12 h 23"/>
                                    <a:gd name="T26" fmla="*/ 35 w 39"/>
                                    <a:gd name="T27" fmla="*/ 8 h 23"/>
                                    <a:gd name="T28" fmla="*/ 12 w 39"/>
                                    <a:gd name="T29"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12" y="0"/>
                                      </a:moveTo>
                                      <a:lnTo>
                                        <a:pt x="4" y="0"/>
                                      </a:lnTo>
                                      <a:lnTo>
                                        <a:pt x="4" y="4"/>
                                      </a:lnTo>
                                      <a:lnTo>
                                        <a:pt x="0" y="4"/>
                                      </a:lnTo>
                                      <a:lnTo>
                                        <a:pt x="0" y="12"/>
                                      </a:lnTo>
                                      <a:lnTo>
                                        <a:pt x="4" y="12"/>
                                      </a:lnTo>
                                      <a:lnTo>
                                        <a:pt x="4" y="16"/>
                                      </a:lnTo>
                                      <a:lnTo>
                                        <a:pt x="27" y="23"/>
                                      </a:lnTo>
                                      <a:lnTo>
                                        <a:pt x="35" y="23"/>
                                      </a:lnTo>
                                      <a:lnTo>
                                        <a:pt x="35" y="20"/>
                                      </a:lnTo>
                                      <a:lnTo>
                                        <a:pt x="39" y="20"/>
                                      </a:lnTo>
                                      <a:lnTo>
                                        <a:pt x="39" y="12"/>
                                      </a:lnTo>
                                      <a:lnTo>
                                        <a:pt x="35" y="12"/>
                                      </a:lnTo>
                                      <a:lnTo>
                                        <a:pt x="35" y="8"/>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9" name="Freeform 336"/>
                              <wps:cNvSpPr>
                                <a:spLocks/>
                              </wps:cNvSpPr>
                              <wps:spPr bwMode="auto">
                                <a:xfrm>
                                  <a:off x="280035" y="1993900"/>
                                  <a:ext cx="22225" cy="17145"/>
                                </a:xfrm>
                                <a:custGeom>
                                  <a:avLst/>
                                  <a:gdLst>
                                    <a:gd name="T0" fmla="*/ 12 w 35"/>
                                    <a:gd name="T1" fmla="*/ 0 h 27"/>
                                    <a:gd name="T2" fmla="*/ 4 w 35"/>
                                    <a:gd name="T3" fmla="*/ 0 h 27"/>
                                    <a:gd name="T4" fmla="*/ 4 w 35"/>
                                    <a:gd name="T5" fmla="*/ 4 h 27"/>
                                    <a:gd name="T6" fmla="*/ 0 w 35"/>
                                    <a:gd name="T7" fmla="*/ 4 h 27"/>
                                    <a:gd name="T8" fmla="*/ 0 w 35"/>
                                    <a:gd name="T9" fmla="*/ 12 h 27"/>
                                    <a:gd name="T10" fmla="*/ 4 w 35"/>
                                    <a:gd name="T11" fmla="*/ 12 h 27"/>
                                    <a:gd name="T12" fmla="*/ 4 w 35"/>
                                    <a:gd name="T13" fmla="*/ 16 h 27"/>
                                    <a:gd name="T14" fmla="*/ 23 w 35"/>
                                    <a:gd name="T15" fmla="*/ 27 h 27"/>
                                    <a:gd name="T16" fmla="*/ 31 w 35"/>
                                    <a:gd name="T17" fmla="*/ 27 h 27"/>
                                    <a:gd name="T18" fmla="*/ 31 w 35"/>
                                    <a:gd name="T19" fmla="*/ 24 h 27"/>
                                    <a:gd name="T20" fmla="*/ 35 w 35"/>
                                    <a:gd name="T21" fmla="*/ 24 h 27"/>
                                    <a:gd name="T22" fmla="*/ 35 w 35"/>
                                    <a:gd name="T23" fmla="*/ 16 h 27"/>
                                    <a:gd name="T24" fmla="*/ 31 w 35"/>
                                    <a:gd name="T25" fmla="*/ 16 h 27"/>
                                    <a:gd name="T26" fmla="*/ 31 w 35"/>
                                    <a:gd name="T27" fmla="*/ 12 h 27"/>
                                    <a:gd name="T28" fmla="*/ 12 w 35"/>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12" y="0"/>
                                      </a:moveTo>
                                      <a:lnTo>
                                        <a:pt x="4" y="0"/>
                                      </a:lnTo>
                                      <a:lnTo>
                                        <a:pt x="4" y="4"/>
                                      </a:lnTo>
                                      <a:lnTo>
                                        <a:pt x="0" y="4"/>
                                      </a:lnTo>
                                      <a:lnTo>
                                        <a:pt x="0" y="12"/>
                                      </a:lnTo>
                                      <a:lnTo>
                                        <a:pt x="4" y="12"/>
                                      </a:lnTo>
                                      <a:lnTo>
                                        <a:pt x="4" y="16"/>
                                      </a:lnTo>
                                      <a:lnTo>
                                        <a:pt x="23" y="27"/>
                                      </a:lnTo>
                                      <a:lnTo>
                                        <a:pt x="31" y="27"/>
                                      </a:lnTo>
                                      <a:lnTo>
                                        <a:pt x="31" y="24"/>
                                      </a:lnTo>
                                      <a:lnTo>
                                        <a:pt x="35" y="24"/>
                                      </a:lnTo>
                                      <a:lnTo>
                                        <a:pt x="35" y="16"/>
                                      </a:lnTo>
                                      <a:lnTo>
                                        <a:pt x="31" y="16"/>
                                      </a:lnTo>
                                      <a:lnTo>
                                        <a:pt x="31" y="1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0" name="Freeform 337"/>
                              <wps:cNvSpPr>
                                <a:spLocks/>
                              </wps:cNvSpPr>
                              <wps:spPr bwMode="auto">
                                <a:xfrm>
                                  <a:off x="309245" y="2013585"/>
                                  <a:ext cx="19685" cy="19685"/>
                                </a:xfrm>
                                <a:custGeom>
                                  <a:avLst/>
                                  <a:gdLst>
                                    <a:gd name="T0" fmla="*/ 12 w 31"/>
                                    <a:gd name="T1" fmla="*/ 4 h 31"/>
                                    <a:gd name="T2" fmla="*/ 12 w 31"/>
                                    <a:gd name="T3" fmla="*/ 0 h 31"/>
                                    <a:gd name="T4" fmla="*/ 4 w 31"/>
                                    <a:gd name="T5" fmla="*/ 0 h 31"/>
                                    <a:gd name="T6" fmla="*/ 4 w 31"/>
                                    <a:gd name="T7" fmla="*/ 4 h 31"/>
                                    <a:gd name="T8" fmla="*/ 0 w 31"/>
                                    <a:gd name="T9" fmla="*/ 4 h 31"/>
                                    <a:gd name="T10" fmla="*/ 0 w 31"/>
                                    <a:gd name="T11" fmla="*/ 12 h 31"/>
                                    <a:gd name="T12" fmla="*/ 4 w 31"/>
                                    <a:gd name="T13" fmla="*/ 12 h 31"/>
                                    <a:gd name="T14" fmla="*/ 20 w 31"/>
                                    <a:gd name="T15" fmla="*/ 27 h 31"/>
                                    <a:gd name="T16" fmla="*/ 20 w 31"/>
                                    <a:gd name="T17" fmla="*/ 31 h 31"/>
                                    <a:gd name="T18" fmla="*/ 27 w 31"/>
                                    <a:gd name="T19" fmla="*/ 31 h 31"/>
                                    <a:gd name="T20" fmla="*/ 27 w 31"/>
                                    <a:gd name="T21" fmla="*/ 27 h 31"/>
                                    <a:gd name="T22" fmla="*/ 31 w 31"/>
                                    <a:gd name="T23" fmla="*/ 27 h 31"/>
                                    <a:gd name="T24" fmla="*/ 31 w 31"/>
                                    <a:gd name="T25" fmla="*/ 19 h 31"/>
                                    <a:gd name="T26" fmla="*/ 27 w 31"/>
                                    <a:gd name="T27" fmla="*/ 19 h 31"/>
                                    <a:gd name="T28" fmla="*/ 12 w 31"/>
                                    <a:gd name="T29" fmla="*/ 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12" y="4"/>
                                      </a:moveTo>
                                      <a:lnTo>
                                        <a:pt x="12" y="0"/>
                                      </a:lnTo>
                                      <a:lnTo>
                                        <a:pt x="4" y="0"/>
                                      </a:lnTo>
                                      <a:lnTo>
                                        <a:pt x="4" y="4"/>
                                      </a:lnTo>
                                      <a:lnTo>
                                        <a:pt x="0" y="4"/>
                                      </a:lnTo>
                                      <a:lnTo>
                                        <a:pt x="0" y="12"/>
                                      </a:lnTo>
                                      <a:lnTo>
                                        <a:pt x="4" y="12"/>
                                      </a:lnTo>
                                      <a:lnTo>
                                        <a:pt x="20" y="27"/>
                                      </a:lnTo>
                                      <a:lnTo>
                                        <a:pt x="20" y="31"/>
                                      </a:lnTo>
                                      <a:lnTo>
                                        <a:pt x="27" y="31"/>
                                      </a:lnTo>
                                      <a:lnTo>
                                        <a:pt x="27" y="27"/>
                                      </a:lnTo>
                                      <a:lnTo>
                                        <a:pt x="31" y="27"/>
                                      </a:lnTo>
                                      <a:lnTo>
                                        <a:pt x="31" y="19"/>
                                      </a:lnTo>
                                      <a:lnTo>
                                        <a:pt x="27" y="19"/>
                                      </a:lnTo>
                                      <a:lnTo>
                                        <a:pt x="1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1" name="Freeform 338"/>
                              <wps:cNvSpPr>
                                <a:spLocks/>
                              </wps:cNvSpPr>
                              <wps:spPr bwMode="auto">
                                <a:xfrm>
                                  <a:off x="331470" y="2038350"/>
                                  <a:ext cx="19685" cy="21590"/>
                                </a:xfrm>
                                <a:custGeom>
                                  <a:avLst/>
                                  <a:gdLst>
                                    <a:gd name="T0" fmla="*/ 11 w 31"/>
                                    <a:gd name="T1" fmla="*/ 4 h 34"/>
                                    <a:gd name="T2" fmla="*/ 11 w 31"/>
                                    <a:gd name="T3" fmla="*/ 0 h 34"/>
                                    <a:gd name="T4" fmla="*/ 4 w 31"/>
                                    <a:gd name="T5" fmla="*/ 0 h 34"/>
                                    <a:gd name="T6" fmla="*/ 4 w 31"/>
                                    <a:gd name="T7" fmla="*/ 4 h 34"/>
                                    <a:gd name="T8" fmla="*/ 0 w 31"/>
                                    <a:gd name="T9" fmla="*/ 4 h 34"/>
                                    <a:gd name="T10" fmla="*/ 0 w 31"/>
                                    <a:gd name="T11" fmla="*/ 11 h 34"/>
                                    <a:gd name="T12" fmla="*/ 4 w 31"/>
                                    <a:gd name="T13" fmla="*/ 11 h 34"/>
                                    <a:gd name="T14" fmla="*/ 11 w 31"/>
                                    <a:gd name="T15" fmla="*/ 19 h 34"/>
                                    <a:gd name="T16" fmla="*/ 8 w 31"/>
                                    <a:gd name="T17" fmla="*/ 19 h 34"/>
                                    <a:gd name="T18" fmla="*/ 15 w 31"/>
                                    <a:gd name="T19" fmla="*/ 30 h 34"/>
                                    <a:gd name="T20" fmla="*/ 19 w 31"/>
                                    <a:gd name="T21" fmla="*/ 34 h 34"/>
                                    <a:gd name="T22" fmla="*/ 27 w 31"/>
                                    <a:gd name="T23" fmla="*/ 34 h 34"/>
                                    <a:gd name="T24" fmla="*/ 31 w 31"/>
                                    <a:gd name="T25" fmla="*/ 30 h 34"/>
                                    <a:gd name="T26" fmla="*/ 31 w 31"/>
                                    <a:gd name="T27" fmla="*/ 23 h 34"/>
                                    <a:gd name="T28" fmla="*/ 23 w 31"/>
                                    <a:gd name="T29" fmla="*/ 11 h 34"/>
                                    <a:gd name="T30" fmla="*/ 19 w 31"/>
                                    <a:gd name="T31" fmla="*/ 11 h 34"/>
                                    <a:gd name="T32" fmla="*/ 11 w 31"/>
                                    <a:gd name="T33" fmla="*/ 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1" h="34">
                                      <a:moveTo>
                                        <a:pt x="11" y="4"/>
                                      </a:moveTo>
                                      <a:lnTo>
                                        <a:pt x="11" y="0"/>
                                      </a:lnTo>
                                      <a:lnTo>
                                        <a:pt x="4" y="0"/>
                                      </a:lnTo>
                                      <a:lnTo>
                                        <a:pt x="4" y="4"/>
                                      </a:lnTo>
                                      <a:lnTo>
                                        <a:pt x="0" y="4"/>
                                      </a:lnTo>
                                      <a:lnTo>
                                        <a:pt x="0" y="11"/>
                                      </a:lnTo>
                                      <a:lnTo>
                                        <a:pt x="4" y="11"/>
                                      </a:lnTo>
                                      <a:lnTo>
                                        <a:pt x="11" y="19"/>
                                      </a:lnTo>
                                      <a:lnTo>
                                        <a:pt x="8" y="19"/>
                                      </a:lnTo>
                                      <a:lnTo>
                                        <a:pt x="15" y="30"/>
                                      </a:lnTo>
                                      <a:lnTo>
                                        <a:pt x="19" y="34"/>
                                      </a:lnTo>
                                      <a:lnTo>
                                        <a:pt x="27" y="34"/>
                                      </a:lnTo>
                                      <a:lnTo>
                                        <a:pt x="31" y="30"/>
                                      </a:lnTo>
                                      <a:lnTo>
                                        <a:pt x="31" y="23"/>
                                      </a:lnTo>
                                      <a:lnTo>
                                        <a:pt x="23" y="11"/>
                                      </a:lnTo>
                                      <a:lnTo>
                                        <a:pt x="19" y="11"/>
                                      </a:lnTo>
                                      <a:lnTo>
                                        <a:pt x="1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2" name="Freeform 339"/>
                              <wps:cNvSpPr>
                                <a:spLocks/>
                              </wps:cNvSpPr>
                              <wps:spPr bwMode="auto">
                                <a:xfrm>
                                  <a:off x="351155" y="2065020"/>
                                  <a:ext cx="17145" cy="24765"/>
                                </a:xfrm>
                                <a:custGeom>
                                  <a:avLst/>
                                  <a:gdLst>
                                    <a:gd name="T0" fmla="*/ 15 w 27"/>
                                    <a:gd name="T1" fmla="*/ 4 h 39"/>
                                    <a:gd name="T2" fmla="*/ 11 w 27"/>
                                    <a:gd name="T3" fmla="*/ 4 h 39"/>
                                    <a:gd name="T4" fmla="*/ 11 w 27"/>
                                    <a:gd name="T5" fmla="*/ 0 h 39"/>
                                    <a:gd name="T6" fmla="*/ 3 w 27"/>
                                    <a:gd name="T7" fmla="*/ 0 h 39"/>
                                    <a:gd name="T8" fmla="*/ 3 w 27"/>
                                    <a:gd name="T9" fmla="*/ 4 h 39"/>
                                    <a:gd name="T10" fmla="*/ 0 w 27"/>
                                    <a:gd name="T11" fmla="*/ 4 h 39"/>
                                    <a:gd name="T12" fmla="*/ 0 w 27"/>
                                    <a:gd name="T13" fmla="*/ 12 h 39"/>
                                    <a:gd name="T14" fmla="*/ 11 w 27"/>
                                    <a:gd name="T15" fmla="*/ 35 h 39"/>
                                    <a:gd name="T16" fmla="*/ 15 w 27"/>
                                    <a:gd name="T17" fmla="*/ 35 h 39"/>
                                    <a:gd name="T18" fmla="*/ 15 w 27"/>
                                    <a:gd name="T19" fmla="*/ 39 h 39"/>
                                    <a:gd name="T20" fmla="*/ 23 w 27"/>
                                    <a:gd name="T21" fmla="*/ 39 h 39"/>
                                    <a:gd name="T22" fmla="*/ 23 w 27"/>
                                    <a:gd name="T23" fmla="*/ 35 h 39"/>
                                    <a:gd name="T24" fmla="*/ 27 w 27"/>
                                    <a:gd name="T25" fmla="*/ 35 h 39"/>
                                    <a:gd name="T26" fmla="*/ 27 w 27"/>
                                    <a:gd name="T27" fmla="*/ 27 h 39"/>
                                    <a:gd name="T28" fmla="*/ 15 w 27"/>
                                    <a:gd name="T29"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9">
                                      <a:moveTo>
                                        <a:pt x="15" y="4"/>
                                      </a:moveTo>
                                      <a:lnTo>
                                        <a:pt x="11" y="4"/>
                                      </a:lnTo>
                                      <a:lnTo>
                                        <a:pt x="11" y="0"/>
                                      </a:lnTo>
                                      <a:lnTo>
                                        <a:pt x="3" y="0"/>
                                      </a:lnTo>
                                      <a:lnTo>
                                        <a:pt x="3" y="4"/>
                                      </a:lnTo>
                                      <a:lnTo>
                                        <a:pt x="0" y="4"/>
                                      </a:lnTo>
                                      <a:lnTo>
                                        <a:pt x="0" y="12"/>
                                      </a:lnTo>
                                      <a:lnTo>
                                        <a:pt x="11" y="35"/>
                                      </a:lnTo>
                                      <a:lnTo>
                                        <a:pt x="15" y="35"/>
                                      </a:lnTo>
                                      <a:lnTo>
                                        <a:pt x="15" y="39"/>
                                      </a:lnTo>
                                      <a:lnTo>
                                        <a:pt x="23" y="39"/>
                                      </a:lnTo>
                                      <a:lnTo>
                                        <a:pt x="23" y="35"/>
                                      </a:lnTo>
                                      <a:lnTo>
                                        <a:pt x="27" y="35"/>
                                      </a:lnTo>
                                      <a:lnTo>
                                        <a:pt x="27" y="27"/>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3" name="Freeform 340"/>
                              <wps:cNvSpPr>
                                <a:spLocks/>
                              </wps:cNvSpPr>
                              <wps:spPr bwMode="auto">
                                <a:xfrm>
                                  <a:off x="363220" y="2096770"/>
                                  <a:ext cx="14605" cy="24765"/>
                                </a:xfrm>
                                <a:custGeom>
                                  <a:avLst/>
                                  <a:gdLst>
                                    <a:gd name="T0" fmla="*/ 15 w 23"/>
                                    <a:gd name="T1" fmla="*/ 4 h 39"/>
                                    <a:gd name="T2" fmla="*/ 11 w 23"/>
                                    <a:gd name="T3" fmla="*/ 0 h 39"/>
                                    <a:gd name="T4" fmla="*/ 4 w 23"/>
                                    <a:gd name="T5" fmla="*/ 0 h 39"/>
                                    <a:gd name="T6" fmla="*/ 0 w 23"/>
                                    <a:gd name="T7" fmla="*/ 4 h 39"/>
                                    <a:gd name="T8" fmla="*/ 0 w 23"/>
                                    <a:gd name="T9" fmla="*/ 12 h 39"/>
                                    <a:gd name="T10" fmla="*/ 8 w 23"/>
                                    <a:gd name="T11" fmla="*/ 31 h 39"/>
                                    <a:gd name="T12" fmla="*/ 8 w 23"/>
                                    <a:gd name="T13" fmla="*/ 27 h 39"/>
                                    <a:gd name="T14" fmla="*/ 8 w 23"/>
                                    <a:gd name="T15" fmla="*/ 35 h 39"/>
                                    <a:gd name="T16" fmla="*/ 11 w 23"/>
                                    <a:gd name="T17" fmla="*/ 35 h 39"/>
                                    <a:gd name="T18" fmla="*/ 11 w 23"/>
                                    <a:gd name="T19" fmla="*/ 39 h 39"/>
                                    <a:gd name="T20" fmla="*/ 19 w 23"/>
                                    <a:gd name="T21" fmla="*/ 39 h 39"/>
                                    <a:gd name="T22" fmla="*/ 19 w 23"/>
                                    <a:gd name="T23" fmla="*/ 35 h 39"/>
                                    <a:gd name="T24" fmla="*/ 23 w 23"/>
                                    <a:gd name="T25" fmla="*/ 35 h 39"/>
                                    <a:gd name="T26" fmla="*/ 23 w 23"/>
                                    <a:gd name="T27" fmla="*/ 31 h 39"/>
                                    <a:gd name="T28" fmla="*/ 23 w 23"/>
                                    <a:gd name="T29" fmla="*/ 27 h 39"/>
                                    <a:gd name="T30" fmla="*/ 23 w 23"/>
                                    <a:gd name="T31" fmla="*/ 23 h 39"/>
                                    <a:gd name="T32" fmla="*/ 15 w 23"/>
                                    <a:gd name="T33"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 h="39">
                                      <a:moveTo>
                                        <a:pt x="15" y="4"/>
                                      </a:moveTo>
                                      <a:lnTo>
                                        <a:pt x="11" y="0"/>
                                      </a:lnTo>
                                      <a:lnTo>
                                        <a:pt x="4" y="0"/>
                                      </a:lnTo>
                                      <a:lnTo>
                                        <a:pt x="0" y="4"/>
                                      </a:lnTo>
                                      <a:lnTo>
                                        <a:pt x="0" y="12"/>
                                      </a:lnTo>
                                      <a:lnTo>
                                        <a:pt x="8" y="31"/>
                                      </a:lnTo>
                                      <a:lnTo>
                                        <a:pt x="8" y="27"/>
                                      </a:lnTo>
                                      <a:lnTo>
                                        <a:pt x="8" y="35"/>
                                      </a:lnTo>
                                      <a:lnTo>
                                        <a:pt x="11" y="35"/>
                                      </a:lnTo>
                                      <a:lnTo>
                                        <a:pt x="11" y="39"/>
                                      </a:lnTo>
                                      <a:lnTo>
                                        <a:pt x="19" y="39"/>
                                      </a:lnTo>
                                      <a:lnTo>
                                        <a:pt x="19" y="35"/>
                                      </a:lnTo>
                                      <a:lnTo>
                                        <a:pt x="23" y="35"/>
                                      </a:lnTo>
                                      <a:lnTo>
                                        <a:pt x="23" y="31"/>
                                      </a:lnTo>
                                      <a:lnTo>
                                        <a:pt x="23" y="27"/>
                                      </a:lnTo>
                                      <a:lnTo>
                                        <a:pt x="23" y="23"/>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4" name="Freeform 341"/>
                              <wps:cNvSpPr>
                                <a:spLocks/>
                              </wps:cNvSpPr>
                              <wps:spPr bwMode="auto">
                                <a:xfrm>
                                  <a:off x="372745" y="2131060"/>
                                  <a:ext cx="12065" cy="24130"/>
                                </a:xfrm>
                                <a:custGeom>
                                  <a:avLst/>
                                  <a:gdLst>
                                    <a:gd name="T0" fmla="*/ 16 w 19"/>
                                    <a:gd name="T1" fmla="*/ 8 h 38"/>
                                    <a:gd name="T2" fmla="*/ 16 w 19"/>
                                    <a:gd name="T3" fmla="*/ 4 h 38"/>
                                    <a:gd name="T4" fmla="*/ 12 w 19"/>
                                    <a:gd name="T5" fmla="*/ 0 h 38"/>
                                    <a:gd name="T6" fmla="*/ 4 w 19"/>
                                    <a:gd name="T7" fmla="*/ 0 h 38"/>
                                    <a:gd name="T8" fmla="*/ 0 w 19"/>
                                    <a:gd name="T9" fmla="*/ 4 h 38"/>
                                    <a:gd name="T10" fmla="*/ 0 w 19"/>
                                    <a:gd name="T11" fmla="*/ 8 h 38"/>
                                    <a:gd name="T12" fmla="*/ 4 w 19"/>
                                    <a:gd name="T13" fmla="*/ 27 h 38"/>
                                    <a:gd name="T14" fmla="*/ 4 w 19"/>
                                    <a:gd name="T15" fmla="*/ 35 h 38"/>
                                    <a:gd name="T16" fmla="*/ 8 w 19"/>
                                    <a:gd name="T17" fmla="*/ 35 h 38"/>
                                    <a:gd name="T18" fmla="*/ 8 w 19"/>
                                    <a:gd name="T19" fmla="*/ 38 h 38"/>
                                    <a:gd name="T20" fmla="*/ 16 w 19"/>
                                    <a:gd name="T21" fmla="*/ 38 h 38"/>
                                    <a:gd name="T22" fmla="*/ 16 w 19"/>
                                    <a:gd name="T23" fmla="*/ 35 h 38"/>
                                    <a:gd name="T24" fmla="*/ 19 w 19"/>
                                    <a:gd name="T25" fmla="*/ 35 h 38"/>
                                    <a:gd name="T26" fmla="*/ 19 w 19"/>
                                    <a:gd name="T27" fmla="*/ 31 h 38"/>
                                    <a:gd name="T28" fmla="*/ 19 w 19"/>
                                    <a:gd name="T29" fmla="*/ 27 h 38"/>
                                    <a:gd name="T30" fmla="*/ 16 w 19"/>
                                    <a:gd name="T31"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 h="38">
                                      <a:moveTo>
                                        <a:pt x="16" y="8"/>
                                      </a:moveTo>
                                      <a:lnTo>
                                        <a:pt x="16" y="4"/>
                                      </a:lnTo>
                                      <a:lnTo>
                                        <a:pt x="12" y="0"/>
                                      </a:lnTo>
                                      <a:lnTo>
                                        <a:pt x="4" y="0"/>
                                      </a:lnTo>
                                      <a:lnTo>
                                        <a:pt x="0" y="4"/>
                                      </a:lnTo>
                                      <a:lnTo>
                                        <a:pt x="0" y="8"/>
                                      </a:lnTo>
                                      <a:lnTo>
                                        <a:pt x="4" y="27"/>
                                      </a:lnTo>
                                      <a:lnTo>
                                        <a:pt x="4" y="35"/>
                                      </a:lnTo>
                                      <a:lnTo>
                                        <a:pt x="8" y="35"/>
                                      </a:lnTo>
                                      <a:lnTo>
                                        <a:pt x="8" y="38"/>
                                      </a:lnTo>
                                      <a:lnTo>
                                        <a:pt x="16" y="38"/>
                                      </a:lnTo>
                                      <a:lnTo>
                                        <a:pt x="16" y="35"/>
                                      </a:lnTo>
                                      <a:lnTo>
                                        <a:pt x="19" y="35"/>
                                      </a:lnTo>
                                      <a:lnTo>
                                        <a:pt x="19" y="31"/>
                                      </a:lnTo>
                                      <a:lnTo>
                                        <a:pt x="19" y="27"/>
                                      </a:lnTo>
                                      <a:lnTo>
                                        <a:pt x="1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5" name="Freeform 342"/>
                              <wps:cNvSpPr>
                                <a:spLocks/>
                              </wps:cNvSpPr>
                              <wps:spPr bwMode="auto">
                                <a:xfrm>
                                  <a:off x="375285" y="2165350"/>
                                  <a:ext cx="9525" cy="24130"/>
                                </a:xfrm>
                                <a:custGeom>
                                  <a:avLst/>
                                  <a:gdLst>
                                    <a:gd name="T0" fmla="*/ 15 w 15"/>
                                    <a:gd name="T1" fmla="*/ 8 h 38"/>
                                    <a:gd name="T2" fmla="*/ 15 w 15"/>
                                    <a:gd name="T3" fmla="*/ 4 h 38"/>
                                    <a:gd name="T4" fmla="*/ 12 w 15"/>
                                    <a:gd name="T5" fmla="*/ 4 h 38"/>
                                    <a:gd name="T6" fmla="*/ 12 w 15"/>
                                    <a:gd name="T7" fmla="*/ 0 h 38"/>
                                    <a:gd name="T8" fmla="*/ 4 w 15"/>
                                    <a:gd name="T9" fmla="*/ 0 h 38"/>
                                    <a:gd name="T10" fmla="*/ 4 w 15"/>
                                    <a:gd name="T11" fmla="*/ 4 h 38"/>
                                    <a:gd name="T12" fmla="*/ 0 w 15"/>
                                    <a:gd name="T13" fmla="*/ 4 h 38"/>
                                    <a:gd name="T14" fmla="*/ 0 w 15"/>
                                    <a:gd name="T15" fmla="*/ 34 h 38"/>
                                    <a:gd name="T16" fmla="*/ 4 w 15"/>
                                    <a:gd name="T17" fmla="*/ 34 h 38"/>
                                    <a:gd name="T18" fmla="*/ 4 w 15"/>
                                    <a:gd name="T19" fmla="*/ 38 h 38"/>
                                    <a:gd name="T20" fmla="*/ 12 w 15"/>
                                    <a:gd name="T21" fmla="*/ 38 h 38"/>
                                    <a:gd name="T22" fmla="*/ 12 w 15"/>
                                    <a:gd name="T23" fmla="*/ 34 h 38"/>
                                    <a:gd name="T24" fmla="*/ 15 w 15"/>
                                    <a:gd name="T25" fmla="*/ 34 h 38"/>
                                    <a:gd name="T26" fmla="*/ 15 w 15"/>
                                    <a:gd name="T27" fmla="*/ 31 h 38"/>
                                    <a:gd name="T28" fmla="*/ 15 w 15"/>
                                    <a:gd name="T29"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8">
                                      <a:moveTo>
                                        <a:pt x="15" y="8"/>
                                      </a:moveTo>
                                      <a:lnTo>
                                        <a:pt x="15" y="4"/>
                                      </a:lnTo>
                                      <a:lnTo>
                                        <a:pt x="12" y="4"/>
                                      </a:lnTo>
                                      <a:lnTo>
                                        <a:pt x="12" y="0"/>
                                      </a:lnTo>
                                      <a:lnTo>
                                        <a:pt x="4" y="0"/>
                                      </a:lnTo>
                                      <a:lnTo>
                                        <a:pt x="4" y="4"/>
                                      </a:lnTo>
                                      <a:lnTo>
                                        <a:pt x="0" y="4"/>
                                      </a:lnTo>
                                      <a:lnTo>
                                        <a:pt x="0" y="34"/>
                                      </a:lnTo>
                                      <a:lnTo>
                                        <a:pt x="4" y="34"/>
                                      </a:lnTo>
                                      <a:lnTo>
                                        <a:pt x="4" y="38"/>
                                      </a:lnTo>
                                      <a:lnTo>
                                        <a:pt x="12" y="38"/>
                                      </a:lnTo>
                                      <a:lnTo>
                                        <a:pt x="12" y="34"/>
                                      </a:lnTo>
                                      <a:lnTo>
                                        <a:pt x="15" y="34"/>
                                      </a:lnTo>
                                      <a:lnTo>
                                        <a:pt x="15" y="31"/>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6" name="Freeform 343"/>
                              <wps:cNvSpPr>
                                <a:spLocks/>
                              </wps:cNvSpPr>
                              <wps:spPr bwMode="auto">
                                <a:xfrm>
                                  <a:off x="365760" y="2199640"/>
                                  <a:ext cx="14605" cy="24130"/>
                                </a:xfrm>
                                <a:custGeom>
                                  <a:avLst/>
                                  <a:gdLst>
                                    <a:gd name="T0" fmla="*/ 23 w 23"/>
                                    <a:gd name="T1" fmla="*/ 11 h 38"/>
                                    <a:gd name="T2" fmla="*/ 23 w 23"/>
                                    <a:gd name="T3" fmla="*/ 4 h 38"/>
                                    <a:gd name="T4" fmla="*/ 19 w 23"/>
                                    <a:gd name="T5" fmla="*/ 4 h 38"/>
                                    <a:gd name="T6" fmla="*/ 19 w 23"/>
                                    <a:gd name="T7" fmla="*/ 0 h 38"/>
                                    <a:gd name="T8" fmla="*/ 11 w 23"/>
                                    <a:gd name="T9" fmla="*/ 0 h 38"/>
                                    <a:gd name="T10" fmla="*/ 11 w 23"/>
                                    <a:gd name="T11" fmla="*/ 4 h 38"/>
                                    <a:gd name="T12" fmla="*/ 7 w 23"/>
                                    <a:gd name="T13" fmla="*/ 4 h 38"/>
                                    <a:gd name="T14" fmla="*/ 0 w 23"/>
                                    <a:gd name="T15" fmla="*/ 27 h 38"/>
                                    <a:gd name="T16" fmla="*/ 0 w 23"/>
                                    <a:gd name="T17" fmla="*/ 34 h 38"/>
                                    <a:gd name="T18" fmla="*/ 4 w 23"/>
                                    <a:gd name="T19" fmla="*/ 34 h 38"/>
                                    <a:gd name="T20" fmla="*/ 4 w 23"/>
                                    <a:gd name="T21" fmla="*/ 38 h 38"/>
                                    <a:gd name="T22" fmla="*/ 11 w 23"/>
                                    <a:gd name="T23" fmla="*/ 38 h 38"/>
                                    <a:gd name="T24" fmla="*/ 11 w 23"/>
                                    <a:gd name="T25" fmla="*/ 34 h 38"/>
                                    <a:gd name="T26" fmla="*/ 15 w 23"/>
                                    <a:gd name="T27" fmla="*/ 34 h 38"/>
                                    <a:gd name="T28" fmla="*/ 23 w 23"/>
                                    <a:gd name="T29" fmla="*/ 11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23" y="11"/>
                                      </a:moveTo>
                                      <a:lnTo>
                                        <a:pt x="23" y="4"/>
                                      </a:lnTo>
                                      <a:lnTo>
                                        <a:pt x="19" y="4"/>
                                      </a:lnTo>
                                      <a:lnTo>
                                        <a:pt x="19" y="0"/>
                                      </a:lnTo>
                                      <a:lnTo>
                                        <a:pt x="11" y="0"/>
                                      </a:lnTo>
                                      <a:lnTo>
                                        <a:pt x="11" y="4"/>
                                      </a:lnTo>
                                      <a:lnTo>
                                        <a:pt x="7" y="4"/>
                                      </a:lnTo>
                                      <a:lnTo>
                                        <a:pt x="0" y="27"/>
                                      </a:lnTo>
                                      <a:lnTo>
                                        <a:pt x="0" y="34"/>
                                      </a:lnTo>
                                      <a:lnTo>
                                        <a:pt x="4" y="34"/>
                                      </a:lnTo>
                                      <a:lnTo>
                                        <a:pt x="4" y="38"/>
                                      </a:lnTo>
                                      <a:lnTo>
                                        <a:pt x="11" y="38"/>
                                      </a:lnTo>
                                      <a:lnTo>
                                        <a:pt x="11" y="34"/>
                                      </a:lnTo>
                                      <a:lnTo>
                                        <a:pt x="15" y="34"/>
                                      </a:lnTo>
                                      <a:lnTo>
                                        <a:pt x="2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7" name="Freeform 344"/>
                              <wps:cNvSpPr>
                                <a:spLocks/>
                              </wps:cNvSpPr>
                              <wps:spPr bwMode="auto">
                                <a:xfrm>
                                  <a:off x="353060" y="2231390"/>
                                  <a:ext cx="17145" cy="21590"/>
                                </a:xfrm>
                                <a:custGeom>
                                  <a:avLst/>
                                  <a:gdLst>
                                    <a:gd name="T0" fmla="*/ 27 w 27"/>
                                    <a:gd name="T1" fmla="*/ 11 h 34"/>
                                    <a:gd name="T2" fmla="*/ 27 w 27"/>
                                    <a:gd name="T3" fmla="*/ 4 h 34"/>
                                    <a:gd name="T4" fmla="*/ 24 w 27"/>
                                    <a:gd name="T5" fmla="*/ 4 h 34"/>
                                    <a:gd name="T6" fmla="*/ 24 w 27"/>
                                    <a:gd name="T7" fmla="*/ 0 h 34"/>
                                    <a:gd name="T8" fmla="*/ 16 w 27"/>
                                    <a:gd name="T9" fmla="*/ 0 h 34"/>
                                    <a:gd name="T10" fmla="*/ 16 w 27"/>
                                    <a:gd name="T11" fmla="*/ 4 h 34"/>
                                    <a:gd name="T12" fmla="*/ 12 w 27"/>
                                    <a:gd name="T13" fmla="*/ 4 h 34"/>
                                    <a:gd name="T14" fmla="*/ 0 w 27"/>
                                    <a:gd name="T15" fmla="*/ 23 h 34"/>
                                    <a:gd name="T16" fmla="*/ 0 w 27"/>
                                    <a:gd name="T17" fmla="*/ 31 h 34"/>
                                    <a:gd name="T18" fmla="*/ 4 w 27"/>
                                    <a:gd name="T19" fmla="*/ 31 h 34"/>
                                    <a:gd name="T20" fmla="*/ 4 w 27"/>
                                    <a:gd name="T21" fmla="*/ 34 h 34"/>
                                    <a:gd name="T22" fmla="*/ 12 w 27"/>
                                    <a:gd name="T23" fmla="*/ 34 h 34"/>
                                    <a:gd name="T24" fmla="*/ 12 w 27"/>
                                    <a:gd name="T25" fmla="*/ 31 h 34"/>
                                    <a:gd name="T26" fmla="*/ 16 w 27"/>
                                    <a:gd name="T27" fmla="*/ 31 h 34"/>
                                    <a:gd name="T28" fmla="*/ 27 w 27"/>
                                    <a:gd name="T29" fmla="*/ 1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27" y="11"/>
                                      </a:moveTo>
                                      <a:lnTo>
                                        <a:pt x="27" y="4"/>
                                      </a:lnTo>
                                      <a:lnTo>
                                        <a:pt x="24" y="4"/>
                                      </a:lnTo>
                                      <a:lnTo>
                                        <a:pt x="24" y="0"/>
                                      </a:lnTo>
                                      <a:lnTo>
                                        <a:pt x="16" y="0"/>
                                      </a:lnTo>
                                      <a:lnTo>
                                        <a:pt x="16" y="4"/>
                                      </a:lnTo>
                                      <a:lnTo>
                                        <a:pt x="12" y="4"/>
                                      </a:lnTo>
                                      <a:lnTo>
                                        <a:pt x="0" y="23"/>
                                      </a:lnTo>
                                      <a:lnTo>
                                        <a:pt x="0" y="31"/>
                                      </a:lnTo>
                                      <a:lnTo>
                                        <a:pt x="4" y="31"/>
                                      </a:lnTo>
                                      <a:lnTo>
                                        <a:pt x="4" y="34"/>
                                      </a:lnTo>
                                      <a:lnTo>
                                        <a:pt x="12" y="34"/>
                                      </a:lnTo>
                                      <a:lnTo>
                                        <a:pt x="12" y="31"/>
                                      </a:lnTo>
                                      <a:lnTo>
                                        <a:pt x="16" y="31"/>
                                      </a:lnTo>
                                      <a:lnTo>
                                        <a:pt x="2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8" name="Freeform 345"/>
                              <wps:cNvSpPr>
                                <a:spLocks/>
                              </wps:cNvSpPr>
                              <wps:spPr bwMode="auto">
                                <a:xfrm>
                                  <a:off x="336550" y="2260600"/>
                                  <a:ext cx="16510" cy="22225"/>
                                </a:xfrm>
                                <a:custGeom>
                                  <a:avLst/>
                                  <a:gdLst>
                                    <a:gd name="T0" fmla="*/ 26 w 26"/>
                                    <a:gd name="T1" fmla="*/ 11 h 35"/>
                                    <a:gd name="T2" fmla="*/ 26 w 26"/>
                                    <a:gd name="T3" fmla="*/ 4 h 35"/>
                                    <a:gd name="T4" fmla="*/ 23 w 26"/>
                                    <a:gd name="T5" fmla="*/ 4 h 35"/>
                                    <a:gd name="T6" fmla="*/ 23 w 26"/>
                                    <a:gd name="T7" fmla="*/ 0 h 35"/>
                                    <a:gd name="T8" fmla="*/ 15 w 26"/>
                                    <a:gd name="T9" fmla="*/ 0 h 35"/>
                                    <a:gd name="T10" fmla="*/ 15 w 26"/>
                                    <a:gd name="T11" fmla="*/ 4 h 35"/>
                                    <a:gd name="T12" fmla="*/ 11 w 26"/>
                                    <a:gd name="T13" fmla="*/ 4 h 35"/>
                                    <a:gd name="T14" fmla="*/ 0 w 26"/>
                                    <a:gd name="T15" fmla="*/ 23 h 35"/>
                                    <a:gd name="T16" fmla="*/ 0 w 26"/>
                                    <a:gd name="T17" fmla="*/ 31 h 35"/>
                                    <a:gd name="T18" fmla="*/ 3 w 26"/>
                                    <a:gd name="T19" fmla="*/ 31 h 35"/>
                                    <a:gd name="T20" fmla="*/ 3 w 26"/>
                                    <a:gd name="T21" fmla="*/ 35 h 35"/>
                                    <a:gd name="T22" fmla="*/ 11 w 26"/>
                                    <a:gd name="T23" fmla="*/ 35 h 35"/>
                                    <a:gd name="T24" fmla="*/ 11 w 26"/>
                                    <a:gd name="T25" fmla="*/ 31 h 35"/>
                                    <a:gd name="T26" fmla="*/ 15 w 26"/>
                                    <a:gd name="T27" fmla="*/ 31 h 35"/>
                                    <a:gd name="T28" fmla="*/ 26 w 26"/>
                                    <a:gd name="T29" fmla="*/ 11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26" y="11"/>
                                      </a:moveTo>
                                      <a:lnTo>
                                        <a:pt x="26" y="4"/>
                                      </a:lnTo>
                                      <a:lnTo>
                                        <a:pt x="23" y="4"/>
                                      </a:lnTo>
                                      <a:lnTo>
                                        <a:pt x="23" y="0"/>
                                      </a:lnTo>
                                      <a:lnTo>
                                        <a:pt x="15" y="0"/>
                                      </a:lnTo>
                                      <a:lnTo>
                                        <a:pt x="15" y="4"/>
                                      </a:lnTo>
                                      <a:lnTo>
                                        <a:pt x="11" y="4"/>
                                      </a:lnTo>
                                      <a:lnTo>
                                        <a:pt x="0" y="23"/>
                                      </a:lnTo>
                                      <a:lnTo>
                                        <a:pt x="0" y="31"/>
                                      </a:lnTo>
                                      <a:lnTo>
                                        <a:pt x="3" y="31"/>
                                      </a:lnTo>
                                      <a:lnTo>
                                        <a:pt x="3" y="35"/>
                                      </a:lnTo>
                                      <a:lnTo>
                                        <a:pt x="11" y="35"/>
                                      </a:lnTo>
                                      <a:lnTo>
                                        <a:pt x="11" y="31"/>
                                      </a:lnTo>
                                      <a:lnTo>
                                        <a:pt x="15" y="31"/>
                                      </a:lnTo>
                                      <a:lnTo>
                                        <a:pt x="26"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9" name="Freeform 346"/>
                              <wps:cNvSpPr>
                                <a:spLocks/>
                              </wps:cNvSpPr>
                              <wps:spPr bwMode="auto">
                                <a:xfrm>
                                  <a:off x="311785" y="2287270"/>
                                  <a:ext cx="22225" cy="19685"/>
                                </a:xfrm>
                                <a:custGeom>
                                  <a:avLst/>
                                  <a:gdLst>
                                    <a:gd name="T0" fmla="*/ 31 w 35"/>
                                    <a:gd name="T1" fmla="*/ 16 h 31"/>
                                    <a:gd name="T2" fmla="*/ 35 w 35"/>
                                    <a:gd name="T3" fmla="*/ 12 h 31"/>
                                    <a:gd name="T4" fmla="*/ 35 w 35"/>
                                    <a:gd name="T5" fmla="*/ 4 h 31"/>
                                    <a:gd name="T6" fmla="*/ 31 w 35"/>
                                    <a:gd name="T7" fmla="*/ 0 h 31"/>
                                    <a:gd name="T8" fmla="*/ 23 w 35"/>
                                    <a:gd name="T9" fmla="*/ 0 h 31"/>
                                    <a:gd name="T10" fmla="*/ 4 w 35"/>
                                    <a:gd name="T11" fmla="*/ 16 h 31"/>
                                    <a:gd name="T12" fmla="*/ 0 w 35"/>
                                    <a:gd name="T13" fmla="*/ 19 h 31"/>
                                    <a:gd name="T14" fmla="*/ 0 w 35"/>
                                    <a:gd name="T15" fmla="*/ 27 h 31"/>
                                    <a:gd name="T16" fmla="*/ 4 w 35"/>
                                    <a:gd name="T17" fmla="*/ 31 h 31"/>
                                    <a:gd name="T18" fmla="*/ 12 w 35"/>
                                    <a:gd name="T19" fmla="*/ 31 h 31"/>
                                    <a:gd name="T20" fmla="*/ 31 w 35"/>
                                    <a:gd name="T21"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5" h="31">
                                      <a:moveTo>
                                        <a:pt x="31" y="16"/>
                                      </a:moveTo>
                                      <a:lnTo>
                                        <a:pt x="35" y="12"/>
                                      </a:lnTo>
                                      <a:lnTo>
                                        <a:pt x="35" y="4"/>
                                      </a:lnTo>
                                      <a:lnTo>
                                        <a:pt x="31" y="0"/>
                                      </a:lnTo>
                                      <a:lnTo>
                                        <a:pt x="23" y="0"/>
                                      </a:lnTo>
                                      <a:lnTo>
                                        <a:pt x="4" y="16"/>
                                      </a:lnTo>
                                      <a:lnTo>
                                        <a:pt x="0" y="19"/>
                                      </a:lnTo>
                                      <a:lnTo>
                                        <a:pt x="0" y="27"/>
                                      </a:lnTo>
                                      <a:lnTo>
                                        <a:pt x="4" y="31"/>
                                      </a:lnTo>
                                      <a:lnTo>
                                        <a:pt x="12" y="31"/>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0" name="Freeform 347"/>
                              <wps:cNvSpPr>
                                <a:spLocks/>
                              </wps:cNvSpPr>
                              <wps:spPr bwMode="auto">
                                <a:xfrm>
                                  <a:off x="285115" y="2309495"/>
                                  <a:ext cx="22225" cy="17145"/>
                                </a:xfrm>
                                <a:custGeom>
                                  <a:avLst/>
                                  <a:gdLst>
                                    <a:gd name="T0" fmla="*/ 31 w 35"/>
                                    <a:gd name="T1" fmla="*/ 15 h 27"/>
                                    <a:gd name="T2" fmla="*/ 31 w 35"/>
                                    <a:gd name="T3" fmla="*/ 11 h 27"/>
                                    <a:gd name="T4" fmla="*/ 35 w 35"/>
                                    <a:gd name="T5" fmla="*/ 11 h 27"/>
                                    <a:gd name="T6" fmla="*/ 35 w 35"/>
                                    <a:gd name="T7" fmla="*/ 4 h 27"/>
                                    <a:gd name="T8" fmla="*/ 31 w 35"/>
                                    <a:gd name="T9" fmla="*/ 4 h 27"/>
                                    <a:gd name="T10" fmla="*/ 31 w 35"/>
                                    <a:gd name="T11" fmla="*/ 0 h 27"/>
                                    <a:gd name="T12" fmla="*/ 23 w 35"/>
                                    <a:gd name="T13" fmla="*/ 0 h 27"/>
                                    <a:gd name="T14" fmla="*/ 4 w 35"/>
                                    <a:gd name="T15" fmla="*/ 11 h 27"/>
                                    <a:gd name="T16" fmla="*/ 4 w 35"/>
                                    <a:gd name="T17" fmla="*/ 15 h 27"/>
                                    <a:gd name="T18" fmla="*/ 0 w 35"/>
                                    <a:gd name="T19" fmla="*/ 15 h 27"/>
                                    <a:gd name="T20" fmla="*/ 0 w 35"/>
                                    <a:gd name="T21" fmla="*/ 23 h 27"/>
                                    <a:gd name="T22" fmla="*/ 4 w 35"/>
                                    <a:gd name="T23" fmla="*/ 23 h 27"/>
                                    <a:gd name="T24" fmla="*/ 4 w 35"/>
                                    <a:gd name="T25" fmla="*/ 27 h 27"/>
                                    <a:gd name="T26" fmla="*/ 12 w 35"/>
                                    <a:gd name="T27" fmla="*/ 27 h 27"/>
                                    <a:gd name="T28" fmla="*/ 31 w 35"/>
                                    <a:gd name="T29" fmla="*/ 15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31" y="15"/>
                                      </a:moveTo>
                                      <a:lnTo>
                                        <a:pt x="31" y="11"/>
                                      </a:lnTo>
                                      <a:lnTo>
                                        <a:pt x="35" y="11"/>
                                      </a:lnTo>
                                      <a:lnTo>
                                        <a:pt x="35" y="4"/>
                                      </a:lnTo>
                                      <a:lnTo>
                                        <a:pt x="31" y="4"/>
                                      </a:lnTo>
                                      <a:lnTo>
                                        <a:pt x="31" y="0"/>
                                      </a:lnTo>
                                      <a:lnTo>
                                        <a:pt x="23" y="0"/>
                                      </a:lnTo>
                                      <a:lnTo>
                                        <a:pt x="4" y="11"/>
                                      </a:lnTo>
                                      <a:lnTo>
                                        <a:pt x="4" y="15"/>
                                      </a:lnTo>
                                      <a:lnTo>
                                        <a:pt x="0" y="15"/>
                                      </a:lnTo>
                                      <a:lnTo>
                                        <a:pt x="0" y="23"/>
                                      </a:lnTo>
                                      <a:lnTo>
                                        <a:pt x="4" y="23"/>
                                      </a:lnTo>
                                      <a:lnTo>
                                        <a:pt x="4" y="27"/>
                                      </a:lnTo>
                                      <a:lnTo>
                                        <a:pt x="12" y="27"/>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1" name="Freeform 348"/>
                              <wps:cNvSpPr>
                                <a:spLocks/>
                              </wps:cNvSpPr>
                              <wps:spPr bwMode="auto">
                                <a:xfrm>
                                  <a:off x="253365" y="2326640"/>
                                  <a:ext cx="24765" cy="14605"/>
                                </a:xfrm>
                                <a:custGeom>
                                  <a:avLst/>
                                  <a:gdLst>
                                    <a:gd name="T0" fmla="*/ 35 w 39"/>
                                    <a:gd name="T1" fmla="*/ 15 h 23"/>
                                    <a:gd name="T2" fmla="*/ 35 w 39"/>
                                    <a:gd name="T3" fmla="*/ 11 h 23"/>
                                    <a:gd name="T4" fmla="*/ 39 w 39"/>
                                    <a:gd name="T5" fmla="*/ 11 h 23"/>
                                    <a:gd name="T6" fmla="*/ 39 w 39"/>
                                    <a:gd name="T7" fmla="*/ 4 h 23"/>
                                    <a:gd name="T8" fmla="*/ 35 w 39"/>
                                    <a:gd name="T9" fmla="*/ 4 h 23"/>
                                    <a:gd name="T10" fmla="*/ 35 w 39"/>
                                    <a:gd name="T11" fmla="*/ 0 h 23"/>
                                    <a:gd name="T12" fmla="*/ 27 w 39"/>
                                    <a:gd name="T13" fmla="*/ 0 h 23"/>
                                    <a:gd name="T14" fmla="*/ 4 w 39"/>
                                    <a:gd name="T15" fmla="*/ 8 h 23"/>
                                    <a:gd name="T16" fmla="*/ 4 w 39"/>
                                    <a:gd name="T17" fmla="*/ 11 h 23"/>
                                    <a:gd name="T18" fmla="*/ 0 w 39"/>
                                    <a:gd name="T19" fmla="*/ 11 h 23"/>
                                    <a:gd name="T20" fmla="*/ 0 w 39"/>
                                    <a:gd name="T21" fmla="*/ 19 h 23"/>
                                    <a:gd name="T22" fmla="*/ 4 w 39"/>
                                    <a:gd name="T23" fmla="*/ 19 h 23"/>
                                    <a:gd name="T24" fmla="*/ 4 w 39"/>
                                    <a:gd name="T25" fmla="*/ 23 h 23"/>
                                    <a:gd name="T26" fmla="*/ 12 w 39"/>
                                    <a:gd name="T27" fmla="*/ 23 h 23"/>
                                    <a:gd name="T28" fmla="*/ 35 w 39"/>
                                    <a:gd name="T29" fmla="*/ 15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35" y="15"/>
                                      </a:moveTo>
                                      <a:lnTo>
                                        <a:pt x="35" y="11"/>
                                      </a:lnTo>
                                      <a:lnTo>
                                        <a:pt x="39" y="11"/>
                                      </a:lnTo>
                                      <a:lnTo>
                                        <a:pt x="39" y="4"/>
                                      </a:lnTo>
                                      <a:lnTo>
                                        <a:pt x="35" y="4"/>
                                      </a:lnTo>
                                      <a:lnTo>
                                        <a:pt x="35" y="0"/>
                                      </a:lnTo>
                                      <a:lnTo>
                                        <a:pt x="27" y="0"/>
                                      </a:lnTo>
                                      <a:lnTo>
                                        <a:pt x="4" y="8"/>
                                      </a:lnTo>
                                      <a:lnTo>
                                        <a:pt x="4" y="11"/>
                                      </a:lnTo>
                                      <a:lnTo>
                                        <a:pt x="0" y="11"/>
                                      </a:lnTo>
                                      <a:lnTo>
                                        <a:pt x="0" y="19"/>
                                      </a:lnTo>
                                      <a:lnTo>
                                        <a:pt x="4" y="19"/>
                                      </a:lnTo>
                                      <a:lnTo>
                                        <a:pt x="4" y="23"/>
                                      </a:lnTo>
                                      <a:lnTo>
                                        <a:pt x="12" y="23"/>
                                      </a:lnTo>
                                      <a:lnTo>
                                        <a:pt x="35"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2" name="Freeform 349"/>
                              <wps:cNvSpPr>
                                <a:spLocks/>
                              </wps:cNvSpPr>
                              <wps:spPr bwMode="auto">
                                <a:xfrm>
                                  <a:off x="221615" y="2338705"/>
                                  <a:ext cx="24765" cy="12065"/>
                                </a:xfrm>
                                <a:custGeom>
                                  <a:avLst/>
                                  <a:gdLst>
                                    <a:gd name="T0" fmla="*/ 31 w 39"/>
                                    <a:gd name="T1" fmla="*/ 15 h 19"/>
                                    <a:gd name="T2" fmla="*/ 35 w 39"/>
                                    <a:gd name="T3" fmla="*/ 15 h 19"/>
                                    <a:gd name="T4" fmla="*/ 39 w 39"/>
                                    <a:gd name="T5" fmla="*/ 12 h 19"/>
                                    <a:gd name="T6" fmla="*/ 39 w 39"/>
                                    <a:gd name="T7" fmla="*/ 4 h 19"/>
                                    <a:gd name="T8" fmla="*/ 35 w 39"/>
                                    <a:gd name="T9" fmla="*/ 0 h 19"/>
                                    <a:gd name="T10" fmla="*/ 31 w 39"/>
                                    <a:gd name="T11" fmla="*/ 0 h 19"/>
                                    <a:gd name="T12" fmla="*/ 8 w 39"/>
                                    <a:gd name="T13" fmla="*/ 4 h 19"/>
                                    <a:gd name="T14" fmla="*/ 4 w 39"/>
                                    <a:gd name="T15" fmla="*/ 4 h 19"/>
                                    <a:gd name="T16" fmla="*/ 0 w 39"/>
                                    <a:gd name="T17" fmla="*/ 8 h 19"/>
                                    <a:gd name="T18" fmla="*/ 0 w 39"/>
                                    <a:gd name="T19" fmla="*/ 15 h 19"/>
                                    <a:gd name="T20" fmla="*/ 4 w 39"/>
                                    <a:gd name="T21" fmla="*/ 19 h 19"/>
                                    <a:gd name="T22" fmla="*/ 8 w 39"/>
                                    <a:gd name="T23" fmla="*/ 19 h 19"/>
                                    <a:gd name="T24" fmla="*/ 31 w 39"/>
                                    <a:gd name="T2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9" h="19">
                                      <a:moveTo>
                                        <a:pt x="31" y="15"/>
                                      </a:moveTo>
                                      <a:lnTo>
                                        <a:pt x="35" y="15"/>
                                      </a:lnTo>
                                      <a:lnTo>
                                        <a:pt x="39" y="12"/>
                                      </a:lnTo>
                                      <a:lnTo>
                                        <a:pt x="39" y="4"/>
                                      </a:lnTo>
                                      <a:lnTo>
                                        <a:pt x="35" y="0"/>
                                      </a:lnTo>
                                      <a:lnTo>
                                        <a:pt x="31" y="0"/>
                                      </a:lnTo>
                                      <a:lnTo>
                                        <a:pt x="8" y="4"/>
                                      </a:lnTo>
                                      <a:lnTo>
                                        <a:pt x="4" y="4"/>
                                      </a:lnTo>
                                      <a:lnTo>
                                        <a:pt x="0" y="8"/>
                                      </a:lnTo>
                                      <a:lnTo>
                                        <a:pt x="0" y="15"/>
                                      </a:lnTo>
                                      <a:lnTo>
                                        <a:pt x="4" y="19"/>
                                      </a:lnTo>
                                      <a:lnTo>
                                        <a:pt x="8" y="19"/>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3" name="Freeform 350"/>
                              <wps:cNvSpPr>
                                <a:spLocks/>
                              </wps:cNvSpPr>
                              <wps:spPr bwMode="auto">
                                <a:xfrm>
                                  <a:off x="187960" y="2343785"/>
                                  <a:ext cx="24130" cy="9525"/>
                                </a:xfrm>
                                <a:custGeom>
                                  <a:avLst/>
                                  <a:gdLst>
                                    <a:gd name="T0" fmla="*/ 30 w 38"/>
                                    <a:gd name="T1" fmla="*/ 15 h 15"/>
                                    <a:gd name="T2" fmla="*/ 34 w 38"/>
                                    <a:gd name="T3" fmla="*/ 15 h 15"/>
                                    <a:gd name="T4" fmla="*/ 34 w 38"/>
                                    <a:gd name="T5" fmla="*/ 11 h 15"/>
                                    <a:gd name="T6" fmla="*/ 38 w 38"/>
                                    <a:gd name="T7" fmla="*/ 11 h 15"/>
                                    <a:gd name="T8" fmla="*/ 38 w 38"/>
                                    <a:gd name="T9" fmla="*/ 4 h 15"/>
                                    <a:gd name="T10" fmla="*/ 34 w 38"/>
                                    <a:gd name="T11" fmla="*/ 4 h 15"/>
                                    <a:gd name="T12" fmla="*/ 34 w 38"/>
                                    <a:gd name="T13" fmla="*/ 0 h 15"/>
                                    <a:gd name="T14" fmla="*/ 3 w 38"/>
                                    <a:gd name="T15" fmla="*/ 0 h 15"/>
                                    <a:gd name="T16" fmla="*/ 3 w 38"/>
                                    <a:gd name="T17" fmla="*/ 4 h 15"/>
                                    <a:gd name="T18" fmla="*/ 0 w 38"/>
                                    <a:gd name="T19" fmla="*/ 4 h 15"/>
                                    <a:gd name="T20" fmla="*/ 0 w 38"/>
                                    <a:gd name="T21" fmla="*/ 11 h 15"/>
                                    <a:gd name="T22" fmla="*/ 3 w 38"/>
                                    <a:gd name="T23" fmla="*/ 11 h 15"/>
                                    <a:gd name="T24" fmla="*/ 3 w 38"/>
                                    <a:gd name="T25" fmla="*/ 15 h 15"/>
                                    <a:gd name="T26" fmla="*/ 7 w 38"/>
                                    <a:gd name="T27" fmla="*/ 15 h 15"/>
                                    <a:gd name="T28" fmla="*/ 30 w 38"/>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15">
                                      <a:moveTo>
                                        <a:pt x="30" y="15"/>
                                      </a:moveTo>
                                      <a:lnTo>
                                        <a:pt x="34" y="15"/>
                                      </a:lnTo>
                                      <a:lnTo>
                                        <a:pt x="34" y="11"/>
                                      </a:lnTo>
                                      <a:lnTo>
                                        <a:pt x="38" y="11"/>
                                      </a:lnTo>
                                      <a:lnTo>
                                        <a:pt x="38" y="4"/>
                                      </a:lnTo>
                                      <a:lnTo>
                                        <a:pt x="34" y="4"/>
                                      </a:lnTo>
                                      <a:lnTo>
                                        <a:pt x="34" y="0"/>
                                      </a:lnTo>
                                      <a:lnTo>
                                        <a:pt x="3" y="0"/>
                                      </a:lnTo>
                                      <a:lnTo>
                                        <a:pt x="3" y="4"/>
                                      </a:lnTo>
                                      <a:lnTo>
                                        <a:pt x="0" y="4"/>
                                      </a:lnTo>
                                      <a:lnTo>
                                        <a:pt x="0" y="11"/>
                                      </a:lnTo>
                                      <a:lnTo>
                                        <a:pt x="3" y="11"/>
                                      </a:lnTo>
                                      <a:lnTo>
                                        <a:pt x="3" y="15"/>
                                      </a:lnTo>
                                      <a:lnTo>
                                        <a:pt x="7" y="15"/>
                                      </a:lnTo>
                                      <a:lnTo>
                                        <a:pt x="3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4" name="Freeform 351"/>
                              <wps:cNvSpPr>
                                <a:spLocks/>
                              </wps:cNvSpPr>
                              <wps:spPr bwMode="auto">
                                <a:xfrm>
                                  <a:off x="153670" y="2341245"/>
                                  <a:ext cx="24130" cy="12065"/>
                                </a:xfrm>
                                <a:custGeom>
                                  <a:avLst/>
                                  <a:gdLst>
                                    <a:gd name="T0" fmla="*/ 30 w 38"/>
                                    <a:gd name="T1" fmla="*/ 19 h 19"/>
                                    <a:gd name="T2" fmla="*/ 34 w 38"/>
                                    <a:gd name="T3" fmla="*/ 19 h 19"/>
                                    <a:gd name="T4" fmla="*/ 34 w 38"/>
                                    <a:gd name="T5" fmla="*/ 15 h 19"/>
                                    <a:gd name="T6" fmla="*/ 38 w 38"/>
                                    <a:gd name="T7" fmla="*/ 15 h 19"/>
                                    <a:gd name="T8" fmla="*/ 38 w 38"/>
                                    <a:gd name="T9" fmla="*/ 8 h 19"/>
                                    <a:gd name="T10" fmla="*/ 34 w 38"/>
                                    <a:gd name="T11" fmla="*/ 8 h 19"/>
                                    <a:gd name="T12" fmla="*/ 34 w 38"/>
                                    <a:gd name="T13" fmla="*/ 4 h 19"/>
                                    <a:gd name="T14" fmla="*/ 27 w 38"/>
                                    <a:gd name="T15" fmla="*/ 4 h 19"/>
                                    <a:gd name="T16" fmla="*/ 7 w 38"/>
                                    <a:gd name="T17" fmla="*/ 0 h 19"/>
                                    <a:gd name="T18" fmla="*/ 4 w 38"/>
                                    <a:gd name="T19" fmla="*/ 0 h 19"/>
                                    <a:gd name="T20" fmla="*/ 0 w 38"/>
                                    <a:gd name="T21" fmla="*/ 4 h 19"/>
                                    <a:gd name="T22" fmla="*/ 0 w 38"/>
                                    <a:gd name="T23" fmla="*/ 11 h 19"/>
                                    <a:gd name="T24" fmla="*/ 4 w 38"/>
                                    <a:gd name="T25" fmla="*/ 15 h 19"/>
                                    <a:gd name="T26" fmla="*/ 7 w 38"/>
                                    <a:gd name="T27" fmla="*/ 15 h 19"/>
                                    <a:gd name="T28" fmla="*/ 27 w 38"/>
                                    <a:gd name="T29" fmla="*/ 19 h 19"/>
                                    <a:gd name="T30" fmla="*/ 30 w 38"/>
                                    <a:gd name="T31" fmla="*/ 19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30" y="19"/>
                                      </a:moveTo>
                                      <a:lnTo>
                                        <a:pt x="34" y="19"/>
                                      </a:lnTo>
                                      <a:lnTo>
                                        <a:pt x="34" y="15"/>
                                      </a:lnTo>
                                      <a:lnTo>
                                        <a:pt x="38" y="15"/>
                                      </a:lnTo>
                                      <a:lnTo>
                                        <a:pt x="38" y="8"/>
                                      </a:lnTo>
                                      <a:lnTo>
                                        <a:pt x="34" y="8"/>
                                      </a:lnTo>
                                      <a:lnTo>
                                        <a:pt x="34" y="4"/>
                                      </a:lnTo>
                                      <a:lnTo>
                                        <a:pt x="27" y="4"/>
                                      </a:lnTo>
                                      <a:lnTo>
                                        <a:pt x="7" y="0"/>
                                      </a:lnTo>
                                      <a:lnTo>
                                        <a:pt x="4" y="0"/>
                                      </a:lnTo>
                                      <a:lnTo>
                                        <a:pt x="0" y="4"/>
                                      </a:lnTo>
                                      <a:lnTo>
                                        <a:pt x="0" y="11"/>
                                      </a:lnTo>
                                      <a:lnTo>
                                        <a:pt x="4" y="15"/>
                                      </a:lnTo>
                                      <a:lnTo>
                                        <a:pt x="7" y="15"/>
                                      </a:lnTo>
                                      <a:lnTo>
                                        <a:pt x="27" y="19"/>
                                      </a:lnTo>
                                      <a:lnTo>
                                        <a:pt x="3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5" name="Freeform 352"/>
                              <wps:cNvSpPr>
                                <a:spLocks/>
                              </wps:cNvSpPr>
                              <wps:spPr bwMode="auto">
                                <a:xfrm>
                                  <a:off x="121920" y="2331720"/>
                                  <a:ext cx="21590" cy="14605"/>
                                </a:xfrm>
                                <a:custGeom>
                                  <a:avLst/>
                                  <a:gdLst>
                                    <a:gd name="T0" fmla="*/ 23 w 34"/>
                                    <a:gd name="T1" fmla="*/ 23 h 23"/>
                                    <a:gd name="T2" fmla="*/ 31 w 34"/>
                                    <a:gd name="T3" fmla="*/ 23 h 23"/>
                                    <a:gd name="T4" fmla="*/ 31 w 34"/>
                                    <a:gd name="T5" fmla="*/ 19 h 23"/>
                                    <a:gd name="T6" fmla="*/ 34 w 34"/>
                                    <a:gd name="T7" fmla="*/ 19 h 23"/>
                                    <a:gd name="T8" fmla="*/ 34 w 34"/>
                                    <a:gd name="T9" fmla="*/ 11 h 23"/>
                                    <a:gd name="T10" fmla="*/ 31 w 34"/>
                                    <a:gd name="T11" fmla="*/ 11 h 23"/>
                                    <a:gd name="T12" fmla="*/ 31 w 34"/>
                                    <a:gd name="T13" fmla="*/ 7 h 23"/>
                                    <a:gd name="T14" fmla="*/ 23 w 34"/>
                                    <a:gd name="T15" fmla="*/ 3 h 23"/>
                                    <a:gd name="T16" fmla="*/ 11 w 34"/>
                                    <a:gd name="T17" fmla="*/ 0 h 23"/>
                                    <a:gd name="T18" fmla="*/ 4 w 34"/>
                                    <a:gd name="T19" fmla="*/ 0 h 23"/>
                                    <a:gd name="T20" fmla="*/ 4 w 34"/>
                                    <a:gd name="T21" fmla="*/ 3 h 23"/>
                                    <a:gd name="T22" fmla="*/ 0 w 34"/>
                                    <a:gd name="T23" fmla="*/ 3 h 23"/>
                                    <a:gd name="T24" fmla="*/ 0 w 34"/>
                                    <a:gd name="T25" fmla="*/ 11 h 23"/>
                                    <a:gd name="T26" fmla="*/ 4 w 34"/>
                                    <a:gd name="T27" fmla="*/ 11 h 23"/>
                                    <a:gd name="T28" fmla="*/ 4 w 34"/>
                                    <a:gd name="T29" fmla="*/ 15 h 23"/>
                                    <a:gd name="T30" fmla="*/ 15 w 34"/>
                                    <a:gd name="T31" fmla="*/ 19 h 23"/>
                                    <a:gd name="T32" fmla="*/ 23 w 34"/>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4" h="23">
                                      <a:moveTo>
                                        <a:pt x="23" y="23"/>
                                      </a:moveTo>
                                      <a:lnTo>
                                        <a:pt x="31" y="23"/>
                                      </a:lnTo>
                                      <a:lnTo>
                                        <a:pt x="31" y="19"/>
                                      </a:lnTo>
                                      <a:lnTo>
                                        <a:pt x="34" y="19"/>
                                      </a:lnTo>
                                      <a:lnTo>
                                        <a:pt x="34" y="11"/>
                                      </a:lnTo>
                                      <a:lnTo>
                                        <a:pt x="31" y="11"/>
                                      </a:lnTo>
                                      <a:lnTo>
                                        <a:pt x="31" y="7"/>
                                      </a:lnTo>
                                      <a:lnTo>
                                        <a:pt x="23" y="3"/>
                                      </a:lnTo>
                                      <a:lnTo>
                                        <a:pt x="11" y="0"/>
                                      </a:lnTo>
                                      <a:lnTo>
                                        <a:pt x="4" y="0"/>
                                      </a:lnTo>
                                      <a:lnTo>
                                        <a:pt x="4" y="3"/>
                                      </a:lnTo>
                                      <a:lnTo>
                                        <a:pt x="0" y="3"/>
                                      </a:lnTo>
                                      <a:lnTo>
                                        <a:pt x="0" y="11"/>
                                      </a:lnTo>
                                      <a:lnTo>
                                        <a:pt x="4" y="11"/>
                                      </a:lnTo>
                                      <a:lnTo>
                                        <a:pt x="4" y="15"/>
                                      </a:lnTo>
                                      <a:lnTo>
                                        <a:pt x="15" y="19"/>
                                      </a:lnTo>
                                      <a:lnTo>
                                        <a:pt x="23"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6" name="Freeform 353"/>
                              <wps:cNvSpPr>
                                <a:spLocks/>
                              </wps:cNvSpPr>
                              <wps:spPr bwMode="auto">
                                <a:xfrm>
                                  <a:off x="90170" y="2316480"/>
                                  <a:ext cx="24130" cy="17145"/>
                                </a:xfrm>
                                <a:custGeom>
                                  <a:avLst/>
                                  <a:gdLst>
                                    <a:gd name="T0" fmla="*/ 27 w 38"/>
                                    <a:gd name="T1" fmla="*/ 27 h 27"/>
                                    <a:gd name="T2" fmla="*/ 35 w 38"/>
                                    <a:gd name="T3" fmla="*/ 27 h 27"/>
                                    <a:gd name="T4" fmla="*/ 35 w 38"/>
                                    <a:gd name="T5" fmla="*/ 24 h 27"/>
                                    <a:gd name="T6" fmla="*/ 38 w 38"/>
                                    <a:gd name="T7" fmla="*/ 24 h 27"/>
                                    <a:gd name="T8" fmla="*/ 38 w 38"/>
                                    <a:gd name="T9" fmla="*/ 16 h 27"/>
                                    <a:gd name="T10" fmla="*/ 35 w 38"/>
                                    <a:gd name="T11" fmla="*/ 16 h 27"/>
                                    <a:gd name="T12" fmla="*/ 35 w 38"/>
                                    <a:gd name="T13" fmla="*/ 12 h 27"/>
                                    <a:gd name="T14" fmla="*/ 12 w 38"/>
                                    <a:gd name="T15" fmla="*/ 0 h 27"/>
                                    <a:gd name="T16" fmla="*/ 4 w 38"/>
                                    <a:gd name="T17" fmla="*/ 0 h 27"/>
                                    <a:gd name="T18" fmla="*/ 4 w 38"/>
                                    <a:gd name="T19" fmla="*/ 4 h 27"/>
                                    <a:gd name="T20" fmla="*/ 0 w 38"/>
                                    <a:gd name="T21" fmla="*/ 4 h 27"/>
                                    <a:gd name="T22" fmla="*/ 0 w 38"/>
                                    <a:gd name="T23" fmla="*/ 12 h 27"/>
                                    <a:gd name="T24" fmla="*/ 4 w 38"/>
                                    <a:gd name="T25" fmla="*/ 12 h 27"/>
                                    <a:gd name="T26" fmla="*/ 4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5" y="27"/>
                                      </a:lnTo>
                                      <a:lnTo>
                                        <a:pt x="35" y="24"/>
                                      </a:lnTo>
                                      <a:lnTo>
                                        <a:pt x="38" y="24"/>
                                      </a:lnTo>
                                      <a:lnTo>
                                        <a:pt x="38" y="16"/>
                                      </a:lnTo>
                                      <a:lnTo>
                                        <a:pt x="35" y="16"/>
                                      </a:lnTo>
                                      <a:lnTo>
                                        <a:pt x="35" y="12"/>
                                      </a:lnTo>
                                      <a:lnTo>
                                        <a:pt x="12" y="0"/>
                                      </a:lnTo>
                                      <a:lnTo>
                                        <a:pt x="4" y="0"/>
                                      </a:lnTo>
                                      <a:lnTo>
                                        <a:pt x="4" y="4"/>
                                      </a:lnTo>
                                      <a:lnTo>
                                        <a:pt x="0" y="4"/>
                                      </a:lnTo>
                                      <a:lnTo>
                                        <a:pt x="0" y="12"/>
                                      </a:lnTo>
                                      <a:lnTo>
                                        <a:pt x="4" y="12"/>
                                      </a:lnTo>
                                      <a:lnTo>
                                        <a:pt x="4"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7" name="Freeform 354"/>
                              <wps:cNvSpPr>
                                <a:spLocks/>
                              </wps:cNvSpPr>
                              <wps:spPr bwMode="auto">
                                <a:xfrm>
                                  <a:off x="63500" y="2297430"/>
                                  <a:ext cx="19050" cy="19050"/>
                                </a:xfrm>
                                <a:custGeom>
                                  <a:avLst/>
                                  <a:gdLst>
                                    <a:gd name="T0" fmla="*/ 19 w 30"/>
                                    <a:gd name="T1" fmla="*/ 27 h 30"/>
                                    <a:gd name="T2" fmla="*/ 19 w 30"/>
                                    <a:gd name="T3" fmla="*/ 30 h 30"/>
                                    <a:gd name="T4" fmla="*/ 27 w 30"/>
                                    <a:gd name="T5" fmla="*/ 30 h 30"/>
                                    <a:gd name="T6" fmla="*/ 27 w 30"/>
                                    <a:gd name="T7" fmla="*/ 27 h 30"/>
                                    <a:gd name="T8" fmla="*/ 30 w 30"/>
                                    <a:gd name="T9" fmla="*/ 27 h 30"/>
                                    <a:gd name="T10" fmla="*/ 30 w 30"/>
                                    <a:gd name="T11" fmla="*/ 19 h 30"/>
                                    <a:gd name="T12" fmla="*/ 27 w 30"/>
                                    <a:gd name="T13" fmla="*/ 19 h 30"/>
                                    <a:gd name="T14" fmla="*/ 11 w 30"/>
                                    <a:gd name="T15" fmla="*/ 3 h 30"/>
                                    <a:gd name="T16" fmla="*/ 11 w 30"/>
                                    <a:gd name="T17" fmla="*/ 0 h 30"/>
                                    <a:gd name="T18" fmla="*/ 4 w 30"/>
                                    <a:gd name="T19" fmla="*/ 0 h 30"/>
                                    <a:gd name="T20" fmla="*/ 4 w 30"/>
                                    <a:gd name="T21" fmla="*/ 3 h 30"/>
                                    <a:gd name="T22" fmla="*/ 0 w 30"/>
                                    <a:gd name="T23" fmla="*/ 3 h 30"/>
                                    <a:gd name="T24" fmla="*/ 0 w 30"/>
                                    <a:gd name="T25" fmla="*/ 11 h 30"/>
                                    <a:gd name="T26" fmla="*/ 4 w 30"/>
                                    <a:gd name="T27" fmla="*/ 11 h 30"/>
                                    <a:gd name="T28" fmla="*/ 19 w 30"/>
                                    <a:gd name="T29" fmla="*/ 27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0" h="30">
                                      <a:moveTo>
                                        <a:pt x="19" y="27"/>
                                      </a:moveTo>
                                      <a:lnTo>
                                        <a:pt x="19" y="30"/>
                                      </a:lnTo>
                                      <a:lnTo>
                                        <a:pt x="27" y="30"/>
                                      </a:lnTo>
                                      <a:lnTo>
                                        <a:pt x="27" y="27"/>
                                      </a:lnTo>
                                      <a:lnTo>
                                        <a:pt x="30" y="27"/>
                                      </a:lnTo>
                                      <a:lnTo>
                                        <a:pt x="30" y="19"/>
                                      </a:lnTo>
                                      <a:lnTo>
                                        <a:pt x="27" y="19"/>
                                      </a:lnTo>
                                      <a:lnTo>
                                        <a:pt x="11" y="3"/>
                                      </a:lnTo>
                                      <a:lnTo>
                                        <a:pt x="11" y="0"/>
                                      </a:lnTo>
                                      <a:lnTo>
                                        <a:pt x="4" y="0"/>
                                      </a:lnTo>
                                      <a:lnTo>
                                        <a:pt x="4" y="3"/>
                                      </a:lnTo>
                                      <a:lnTo>
                                        <a:pt x="0" y="3"/>
                                      </a:lnTo>
                                      <a:lnTo>
                                        <a:pt x="0" y="11"/>
                                      </a:lnTo>
                                      <a:lnTo>
                                        <a:pt x="4" y="11"/>
                                      </a:lnTo>
                                      <a:lnTo>
                                        <a:pt x="19"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8" name="Freeform 355"/>
                              <wps:cNvSpPr>
                                <a:spLocks/>
                              </wps:cNvSpPr>
                              <wps:spPr bwMode="auto">
                                <a:xfrm>
                                  <a:off x="38735" y="2272665"/>
                                  <a:ext cx="19685" cy="19685"/>
                                </a:xfrm>
                                <a:custGeom>
                                  <a:avLst/>
                                  <a:gdLst>
                                    <a:gd name="T0" fmla="*/ 20 w 31"/>
                                    <a:gd name="T1" fmla="*/ 27 h 31"/>
                                    <a:gd name="T2" fmla="*/ 20 w 31"/>
                                    <a:gd name="T3" fmla="*/ 31 h 31"/>
                                    <a:gd name="T4" fmla="*/ 27 w 31"/>
                                    <a:gd name="T5" fmla="*/ 31 h 31"/>
                                    <a:gd name="T6" fmla="*/ 27 w 31"/>
                                    <a:gd name="T7" fmla="*/ 27 h 31"/>
                                    <a:gd name="T8" fmla="*/ 31 w 31"/>
                                    <a:gd name="T9" fmla="*/ 27 h 31"/>
                                    <a:gd name="T10" fmla="*/ 31 w 31"/>
                                    <a:gd name="T11" fmla="*/ 19 h 31"/>
                                    <a:gd name="T12" fmla="*/ 27 w 31"/>
                                    <a:gd name="T13" fmla="*/ 19 h 31"/>
                                    <a:gd name="T14" fmla="*/ 12 w 31"/>
                                    <a:gd name="T15" fmla="*/ 4 h 31"/>
                                    <a:gd name="T16" fmla="*/ 12 w 31"/>
                                    <a:gd name="T17" fmla="*/ 0 h 31"/>
                                    <a:gd name="T18" fmla="*/ 4 w 31"/>
                                    <a:gd name="T19" fmla="*/ 0 h 31"/>
                                    <a:gd name="T20" fmla="*/ 4 w 31"/>
                                    <a:gd name="T21" fmla="*/ 4 h 31"/>
                                    <a:gd name="T22" fmla="*/ 0 w 31"/>
                                    <a:gd name="T23" fmla="*/ 4 h 31"/>
                                    <a:gd name="T24" fmla="*/ 0 w 31"/>
                                    <a:gd name="T25" fmla="*/ 12 h 31"/>
                                    <a:gd name="T26" fmla="*/ 4 w 31"/>
                                    <a:gd name="T27" fmla="*/ 12 h 31"/>
                                    <a:gd name="T28" fmla="*/ 20 w 31"/>
                                    <a:gd name="T29" fmla="*/ 27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20" y="27"/>
                                      </a:moveTo>
                                      <a:lnTo>
                                        <a:pt x="20" y="31"/>
                                      </a:lnTo>
                                      <a:lnTo>
                                        <a:pt x="27" y="31"/>
                                      </a:lnTo>
                                      <a:lnTo>
                                        <a:pt x="27" y="27"/>
                                      </a:lnTo>
                                      <a:lnTo>
                                        <a:pt x="31" y="27"/>
                                      </a:lnTo>
                                      <a:lnTo>
                                        <a:pt x="31" y="19"/>
                                      </a:lnTo>
                                      <a:lnTo>
                                        <a:pt x="27" y="19"/>
                                      </a:lnTo>
                                      <a:lnTo>
                                        <a:pt x="12" y="4"/>
                                      </a:lnTo>
                                      <a:lnTo>
                                        <a:pt x="12" y="0"/>
                                      </a:lnTo>
                                      <a:lnTo>
                                        <a:pt x="4" y="0"/>
                                      </a:lnTo>
                                      <a:lnTo>
                                        <a:pt x="4" y="4"/>
                                      </a:lnTo>
                                      <a:lnTo>
                                        <a:pt x="0" y="4"/>
                                      </a:lnTo>
                                      <a:lnTo>
                                        <a:pt x="0" y="12"/>
                                      </a:lnTo>
                                      <a:lnTo>
                                        <a:pt x="4" y="12"/>
                                      </a:lnTo>
                                      <a:lnTo>
                                        <a:pt x="2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9" name="Freeform 356"/>
                              <wps:cNvSpPr>
                                <a:spLocks/>
                              </wps:cNvSpPr>
                              <wps:spPr bwMode="auto">
                                <a:xfrm>
                                  <a:off x="22225" y="2243455"/>
                                  <a:ext cx="16510" cy="24130"/>
                                </a:xfrm>
                                <a:custGeom>
                                  <a:avLst/>
                                  <a:gdLst>
                                    <a:gd name="T0" fmla="*/ 11 w 26"/>
                                    <a:gd name="T1" fmla="*/ 35 h 38"/>
                                    <a:gd name="T2" fmla="*/ 15 w 26"/>
                                    <a:gd name="T3" fmla="*/ 35 h 38"/>
                                    <a:gd name="T4" fmla="*/ 15 w 26"/>
                                    <a:gd name="T5" fmla="*/ 38 h 38"/>
                                    <a:gd name="T6" fmla="*/ 23 w 26"/>
                                    <a:gd name="T7" fmla="*/ 38 h 38"/>
                                    <a:gd name="T8" fmla="*/ 23 w 26"/>
                                    <a:gd name="T9" fmla="*/ 35 h 38"/>
                                    <a:gd name="T10" fmla="*/ 26 w 26"/>
                                    <a:gd name="T11" fmla="*/ 35 h 38"/>
                                    <a:gd name="T12" fmla="*/ 26 w 26"/>
                                    <a:gd name="T13" fmla="*/ 27 h 38"/>
                                    <a:gd name="T14" fmla="*/ 15 w 26"/>
                                    <a:gd name="T15" fmla="*/ 4 h 38"/>
                                    <a:gd name="T16" fmla="*/ 11 w 26"/>
                                    <a:gd name="T17" fmla="*/ 4 h 38"/>
                                    <a:gd name="T18" fmla="*/ 11 w 26"/>
                                    <a:gd name="T19" fmla="*/ 0 h 38"/>
                                    <a:gd name="T20" fmla="*/ 3 w 26"/>
                                    <a:gd name="T21" fmla="*/ 0 h 38"/>
                                    <a:gd name="T22" fmla="*/ 3 w 26"/>
                                    <a:gd name="T23" fmla="*/ 4 h 38"/>
                                    <a:gd name="T24" fmla="*/ 0 w 26"/>
                                    <a:gd name="T25" fmla="*/ 4 h 38"/>
                                    <a:gd name="T26" fmla="*/ 0 w 26"/>
                                    <a:gd name="T27" fmla="*/ 12 h 38"/>
                                    <a:gd name="T28" fmla="*/ 11 w 26"/>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8">
                                      <a:moveTo>
                                        <a:pt x="11" y="35"/>
                                      </a:moveTo>
                                      <a:lnTo>
                                        <a:pt x="15" y="35"/>
                                      </a:lnTo>
                                      <a:lnTo>
                                        <a:pt x="15" y="38"/>
                                      </a:lnTo>
                                      <a:lnTo>
                                        <a:pt x="23" y="38"/>
                                      </a:lnTo>
                                      <a:lnTo>
                                        <a:pt x="23" y="35"/>
                                      </a:lnTo>
                                      <a:lnTo>
                                        <a:pt x="26" y="35"/>
                                      </a:lnTo>
                                      <a:lnTo>
                                        <a:pt x="26" y="27"/>
                                      </a:lnTo>
                                      <a:lnTo>
                                        <a:pt x="15" y="4"/>
                                      </a:lnTo>
                                      <a:lnTo>
                                        <a:pt x="11" y="4"/>
                                      </a:lnTo>
                                      <a:lnTo>
                                        <a:pt x="11" y="0"/>
                                      </a:lnTo>
                                      <a:lnTo>
                                        <a:pt x="3" y="0"/>
                                      </a:lnTo>
                                      <a:lnTo>
                                        <a:pt x="3" y="4"/>
                                      </a:lnTo>
                                      <a:lnTo>
                                        <a:pt x="0" y="4"/>
                                      </a:lnTo>
                                      <a:lnTo>
                                        <a:pt x="0" y="12"/>
                                      </a:lnTo>
                                      <a:lnTo>
                                        <a:pt x="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0" name="Freeform 357"/>
                              <wps:cNvSpPr>
                                <a:spLocks/>
                              </wps:cNvSpPr>
                              <wps:spPr bwMode="auto">
                                <a:xfrm>
                                  <a:off x="7620" y="2211705"/>
                                  <a:ext cx="14605" cy="24130"/>
                                </a:xfrm>
                                <a:custGeom>
                                  <a:avLst/>
                                  <a:gdLst>
                                    <a:gd name="T0" fmla="*/ 7 w 23"/>
                                    <a:gd name="T1" fmla="*/ 35 h 38"/>
                                    <a:gd name="T2" fmla="*/ 11 w 23"/>
                                    <a:gd name="T3" fmla="*/ 35 h 38"/>
                                    <a:gd name="T4" fmla="*/ 11 w 23"/>
                                    <a:gd name="T5" fmla="*/ 38 h 38"/>
                                    <a:gd name="T6" fmla="*/ 19 w 23"/>
                                    <a:gd name="T7" fmla="*/ 38 h 38"/>
                                    <a:gd name="T8" fmla="*/ 19 w 23"/>
                                    <a:gd name="T9" fmla="*/ 35 h 38"/>
                                    <a:gd name="T10" fmla="*/ 23 w 23"/>
                                    <a:gd name="T11" fmla="*/ 35 h 38"/>
                                    <a:gd name="T12" fmla="*/ 23 w 23"/>
                                    <a:gd name="T13" fmla="*/ 27 h 38"/>
                                    <a:gd name="T14" fmla="*/ 15 w 23"/>
                                    <a:gd name="T15" fmla="*/ 4 h 38"/>
                                    <a:gd name="T16" fmla="*/ 11 w 23"/>
                                    <a:gd name="T17" fmla="*/ 4 h 38"/>
                                    <a:gd name="T18" fmla="*/ 11 w 23"/>
                                    <a:gd name="T19" fmla="*/ 0 h 38"/>
                                    <a:gd name="T20" fmla="*/ 3 w 23"/>
                                    <a:gd name="T21" fmla="*/ 0 h 38"/>
                                    <a:gd name="T22" fmla="*/ 3 w 23"/>
                                    <a:gd name="T23" fmla="*/ 4 h 38"/>
                                    <a:gd name="T24" fmla="*/ 0 w 23"/>
                                    <a:gd name="T25" fmla="*/ 4 h 38"/>
                                    <a:gd name="T26" fmla="*/ 0 w 23"/>
                                    <a:gd name="T27" fmla="*/ 11 h 38"/>
                                    <a:gd name="T28" fmla="*/ 7 w 23"/>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7" y="35"/>
                                      </a:moveTo>
                                      <a:lnTo>
                                        <a:pt x="11" y="35"/>
                                      </a:lnTo>
                                      <a:lnTo>
                                        <a:pt x="11" y="38"/>
                                      </a:lnTo>
                                      <a:lnTo>
                                        <a:pt x="19" y="38"/>
                                      </a:lnTo>
                                      <a:lnTo>
                                        <a:pt x="19" y="35"/>
                                      </a:lnTo>
                                      <a:lnTo>
                                        <a:pt x="23" y="35"/>
                                      </a:lnTo>
                                      <a:lnTo>
                                        <a:pt x="23" y="27"/>
                                      </a:lnTo>
                                      <a:lnTo>
                                        <a:pt x="15" y="4"/>
                                      </a:lnTo>
                                      <a:lnTo>
                                        <a:pt x="11" y="4"/>
                                      </a:lnTo>
                                      <a:lnTo>
                                        <a:pt x="11" y="0"/>
                                      </a:lnTo>
                                      <a:lnTo>
                                        <a:pt x="3" y="0"/>
                                      </a:lnTo>
                                      <a:lnTo>
                                        <a:pt x="3" y="4"/>
                                      </a:lnTo>
                                      <a:lnTo>
                                        <a:pt x="0" y="4"/>
                                      </a:lnTo>
                                      <a:lnTo>
                                        <a:pt x="0" y="11"/>
                                      </a:lnTo>
                                      <a:lnTo>
                                        <a:pt x="7"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1" name="Freeform 358"/>
                              <wps:cNvSpPr>
                                <a:spLocks/>
                              </wps:cNvSpPr>
                              <wps:spPr bwMode="auto">
                                <a:xfrm>
                                  <a:off x="0" y="2177415"/>
                                  <a:ext cx="12065" cy="24765"/>
                                </a:xfrm>
                                <a:custGeom>
                                  <a:avLst/>
                                  <a:gdLst>
                                    <a:gd name="T0" fmla="*/ 4 w 19"/>
                                    <a:gd name="T1" fmla="*/ 31 h 39"/>
                                    <a:gd name="T2" fmla="*/ 4 w 19"/>
                                    <a:gd name="T3" fmla="*/ 35 h 39"/>
                                    <a:gd name="T4" fmla="*/ 8 w 19"/>
                                    <a:gd name="T5" fmla="*/ 39 h 39"/>
                                    <a:gd name="T6" fmla="*/ 15 w 19"/>
                                    <a:gd name="T7" fmla="*/ 39 h 39"/>
                                    <a:gd name="T8" fmla="*/ 19 w 19"/>
                                    <a:gd name="T9" fmla="*/ 35 h 39"/>
                                    <a:gd name="T10" fmla="*/ 19 w 19"/>
                                    <a:gd name="T11" fmla="*/ 31 h 39"/>
                                    <a:gd name="T12" fmla="*/ 15 w 19"/>
                                    <a:gd name="T13" fmla="*/ 8 h 39"/>
                                    <a:gd name="T14" fmla="*/ 15 w 19"/>
                                    <a:gd name="T15" fmla="*/ 4 h 39"/>
                                    <a:gd name="T16" fmla="*/ 12 w 19"/>
                                    <a:gd name="T17" fmla="*/ 0 h 39"/>
                                    <a:gd name="T18" fmla="*/ 4 w 19"/>
                                    <a:gd name="T19" fmla="*/ 0 h 39"/>
                                    <a:gd name="T20" fmla="*/ 0 w 19"/>
                                    <a:gd name="T21" fmla="*/ 4 h 39"/>
                                    <a:gd name="T22" fmla="*/ 0 w 19"/>
                                    <a:gd name="T23" fmla="*/ 8 h 39"/>
                                    <a:gd name="T24" fmla="*/ 4 w 19"/>
                                    <a:gd name="T25"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9" h="39">
                                      <a:moveTo>
                                        <a:pt x="4" y="31"/>
                                      </a:moveTo>
                                      <a:lnTo>
                                        <a:pt x="4" y="35"/>
                                      </a:lnTo>
                                      <a:lnTo>
                                        <a:pt x="8" y="39"/>
                                      </a:lnTo>
                                      <a:lnTo>
                                        <a:pt x="15" y="39"/>
                                      </a:lnTo>
                                      <a:lnTo>
                                        <a:pt x="19" y="35"/>
                                      </a:lnTo>
                                      <a:lnTo>
                                        <a:pt x="19" y="31"/>
                                      </a:lnTo>
                                      <a:lnTo>
                                        <a:pt x="15" y="8"/>
                                      </a:lnTo>
                                      <a:lnTo>
                                        <a:pt x="15" y="4"/>
                                      </a:lnTo>
                                      <a:lnTo>
                                        <a:pt x="12" y="0"/>
                                      </a:lnTo>
                                      <a:lnTo>
                                        <a:pt x="4" y="0"/>
                                      </a:lnTo>
                                      <a:lnTo>
                                        <a:pt x="0" y="4"/>
                                      </a:lnTo>
                                      <a:lnTo>
                                        <a:pt x="0" y="8"/>
                                      </a:lnTo>
                                      <a:lnTo>
                                        <a:pt x="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2" name="Freeform 359"/>
                              <wps:cNvSpPr>
                                <a:spLocks/>
                              </wps:cNvSpPr>
                              <wps:spPr bwMode="auto">
                                <a:xfrm>
                                  <a:off x="0" y="2143125"/>
                                  <a:ext cx="9525" cy="24765"/>
                                </a:xfrm>
                                <a:custGeom>
                                  <a:avLst/>
                                  <a:gdLst>
                                    <a:gd name="T0" fmla="*/ 0 w 15"/>
                                    <a:gd name="T1" fmla="*/ 31 h 39"/>
                                    <a:gd name="T2" fmla="*/ 0 w 15"/>
                                    <a:gd name="T3" fmla="*/ 35 h 39"/>
                                    <a:gd name="T4" fmla="*/ 4 w 15"/>
                                    <a:gd name="T5" fmla="*/ 35 h 39"/>
                                    <a:gd name="T6" fmla="*/ 4 w 15"/>
                                    <a:gd name="T7" fmla="*/ 39 h 39"/>
                                    <a:gd name="T8" fmla="*/ 12 w 15"/>
                                    <a:gd name="T9" fmla="*/ 39 h 39"/>
                                    <a:gd name="T10" fmla="*/ 12 w 15"/>
                                    <a:gd name="T11" fmla="*/ 35 h 39"/>
                                    <a:gd name="T12" fmla="*/ 15 w 15"/>
                                    <a:gd name="T13" fmla="*/ 35 h 39"/>
                                    <a:gd name="T14" fmla="*/ 15 w 15"/>
                                    <a:gd name="T15" fmla="*/ 4 h 39"/>
                                    <a:gd name="T16" fmla="*/ 12 w 15"/>
                                    <a:gd name="T17" fmla="*/ 4 h 39"/>
                                    <a:gd name="T18" fmla="*/ 12 w 15"/>
                                    <a:gd name="T19" fmla="*/ 0 h 39"/>
                                    <a:gd name="T20" fmla="*/ 4 w 15"/>
                                    <a:gd name="T21" fmla="*/ 0 h 39"/>
                                    <a:gd name="T22" fmla="*/ 4 w 15"/>
                                    <a:gd name="T23" fmla="*/ 4 h 39"/>
                                    <a:gd name="T24" fmla="*/ 0 w 15"/>
                                    <a:gd name="T25" fmla="*/ 4 h 39"/>
                                    <a:gd name="T26" fmla="*/ 0 w 15"/>
                                    <a:gd name="T27" fmla="*/ 8 h 39"/>
                                    <a:gd name="T28" fmla="*/ 0 w 15"/>
                                    <a:gd name="T29"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9">
                                      <a:moveTo>
                                        <a:pt x="0" y="31"/>
                                      </a:moveTo>
                                      <a:lnTo>
                                        <a:pt x="0" y="35"/>
                                      </a:lnTo>
                                      <a:lnTo>
                                        <a:pt x="4" y="35"/>
                                      </a:lnTo>
                                      <a:lnTo>
                                        <a:pt x="4" y="39"/>
                                      </a:lnTo>
                                      <a:lnTo>
                                        <a:pt x="12" y="39"/>
                                      </a:lnTo>
                                      <a:lnTo>
                                        <a:pt x="12" y="35"/>
                                      </a:lnTo>
                                      <a:lnTo>
                                        <a:pt x="15" y="35"/>
                                      </a:lnTo>
                                      <a:lnTo>
                                        <a:pt x="15" y="4"/>
                                      </a:lnTo>
                                      <a:lnTo>
                                        <a:pt x="12" y="4"/>
                                      </a:lnTo>
                                      <a:lnTo>
                                        <a:pt x="12" y="0"/>
                                      </a:lnTo>
                                      <a:lnTo>
                                        <a:pt x="4" y="0"/>
                                      </a:lnTo>
                                      <a:lnTo>
                                        <a:pt x="4" y="4"/>
                                      </a:lnTo>
                                      <a:lnTo>
                                        <a:pt x="0"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3" name="Freeform 360"/>
                              <wps:cNvSpPr>
                                <a:spLocks/>
                              </wps:cNvSpPr>
                              <wps:spPr bwMode="auto">
                                <a:xfrm>
                                  <a:off x="278130" y="1932940"/>
                                  <a:ext cx="85090" cy="53975"/>
                                </a:xfrm>
                                <a:custGeom>
                                  <a:avLst/>
                                  <a:gdLst>
                                    <a:gd name="T0" fmla="*/ 11 w 134"/>
                                    <a:gd name="T1" fmla="*/ 0 h 85"/>
                                    <a:gd name="T2" fmla="*/ 3 w 134"/>
                                    <a:gd name="T3" fmla="*/ 0 h 85"/>
                                    <a:gd name="T4" fmla="*/ 3 w 134"/>
                                    <a:gd name="T5" fmla="*/ 4 h 85"/>
                                    <a:gd name="T6" fmla="*/ 0 w 134"/>
                                    <a:gd name="T7" fmla="*/ 4 h 85"/>
                                    <a:gd name="T8" fmla="*/ 0 w 134"/>
                                    <a:gd name="T9" fmla="*/ 12 h 85"/>
                                    <a:gd name="T10" fmla="*/ 3 w 134"/>
                                    <a:gd name="T11" fmla="*/ 12 h 85"/>
                                    <a:gd name="T12" fmla="*/ 3 w 134"/>
                                    <a:gd name="T13" fmla="*/ 16 h 85"/>
                                    <a:gd name="T14" fmla="*/ 122 w 134"/>
                                    <a:gd name="T15" fmla="*/ 85 h 85"/>
                                    <a:gd name="T16" fmla="*/ 130 w 134"/>
                                    <a:gd name="T17" fmla="*/ 85 h 85"/>
                                    <a:gd name="T18" fmla="*/ 130 w 134"/>
                                    <a:gd name="T19" fmla="*/ 81 h 85"/>
                                    <a:gd name="T20" fmla="*/ 134 w 134"/>
                                    <a:gd name="T21" fmla="*/ 81 h 85"/>
                                    <a:gd name="T22" fmla="*/ 134 w 134"/>
                                    <a:gd name="T23" fmla="*/ 73 h 85"/>
                                    <a:gd name="T24" fmla="*/ 130 w 134"/>
                                    <a:gd name="T25" fmla="*/ 73 h 85"/>
                                    <a:gd name="T26" fmla="*/ 130 w 134"/>
                                    <a:gd name="T27" fmla="*/ 69 h 85"/>
                                    <a:gd name="T28" fmla="*/ 11 w 134"/>
                                    <a:gd name="T2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4" h="85">
                                      <a:moveTo>
                                        <a:pt x="11" y="0"/>
                                      </a:moveTo>
                                      <a:lnTo>
                                        <a:pt x="3" y="0"/>
                                      </a:lnTo>
                                      <a:lnTo>
                                        <a:pt x="3" y="4"/>
                                      </a:lnTo>
                                      <a:lnTo>
                                        <a:pt x="0" y="4"/>
                                      </a:lnTo>
                                      <a:lnTo>
                                        <a:pt x="0" y="12"/>
                                      </a:lnTo>
                                      <a:lnTo>
                                        <a:pt x="3" y="12"/>
                                      </a:lnTo>
                                      <a:lnTo>
                                        <a:pt x="3" y="16"/>
                                      </a:lnTo>
                                      <a:lnTo>
                                        <a:pt x="122" y="85"/>
                                      </a:lnTo>
                                      <a:lnTo>
                                        <a:pt x="130" y="85"/>
                                      </a:lnTo>
                                      <a:lnTo>
                                        <a:pt x="130" y="81"/>
                                      </a:lnTo>
                                      <a:lnTo>
                                        <a:pt x="134" y="81"/>
                                      </a:lnTo>
                                      <a:lnTo>
                                        <a:pt x="134" y="73"/>
                                      </a:lnTo>
                                      <a:lnTo>
                                        <a:pt x="130" y="73"/>
                                      </a:lnTo>
                                      <a:lnTo>
                                        <a:pt x="130" y="69"/>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4" name="Freeform 361"/>
                              <wps:cNvSpPr>
                                <a:spLocks/>
                              </wps:cNvSpPr>
                              <wps:spPr bwMode="auto">
                                <a:xfrm>
                                  <a:off x="2376170" y="1669415"/>
                                  <a:ext cx="48895" cy="48895"/>
                                </a:xfrm>
                                <a:custGeom>
                                  <a:avLst/>
                                  <a:gdLst>
                                    <a:gd name="T0" fmla="*/ 73 w 77"/>
                                    <a:gd name="T1" fmla="*/ 11 h 77"/>
                                    <a:gd name="T2" fmla="*/ 77 w 77"/>
                                    <a:gd name="T3" fmla="*/ 11 h 77"/>
                                    <a:gd name="T4" fmla="*/ 77 w 77"/>
                                    <a:gd name="T5" fmla="*/ 3 h 77"/>
                                    <a:gd name="T6" fmla="*/ 73 w 77"/>
                                    <a:gd name="T7" fmla="*/ 3 h 77"/>
                                    <a:gd name="T8" fmla="*/ 73 w 77"/>
                                    <a:gd name="T9" fmla="*/ 0 h 77"/>
                                    <a:gd name="T10" fmla="*/ 65 w 77"/>
                                    <a:gd name="T11" fmla="*/ 0 h 77"/>
                                    <a:gd name="T12" fmla="*/ 65 w 77"/>
                                    <a:gd name="T13" fmla="*/ 3 h 77"/>
                                    <a:gd name="T14" fmla="*/ 4 w 77"/>
                                    <a:gd name="T15" fmla="*/ 65 h 77"/>
                                    <a:gd name="T16" fmla="*/ 0 w 77"/>
                                    <a:gd name="T17" fmla="*/ 65 h 77"/>
                                    <a:gd name="T18" fmla="*/ 0 w 77"/>
                                    <a:gd name="T19" fmla="*/ 73 h 77"/>
                                    <a:gd name="T20" fmla="*/ 4 w 77"/>
                                    <a:gd name="T21" fmla="*/ 73 h 77"/>
                                    <a:gd name="T22" fmla="*/ 4 w 77"/>
                                    <a:gd name="T23" fmla="*/ 77 h 77"/>
                                    <a:gd name="T24" fmla="*/ 11 w 77"/>
                                    <a:gd name="T25" fmla="*/ 77 h 77"/>
                                    <a:gd name="T26" fmla="*/ 11 w 77"/>
                                    <a:gd name="T27" fmla="*/ 73 h 77"/>
                                    <a:gd name="T28" fmla="*/ 73 w 77"/>
                                    <a:gd name="T29" fmla="*/ 11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77">
                                      <a:moveTo>
                                        <a:pt x="73" y="11"/>
                                      </a:moveTo>
                                      <a:lnTo>
                                        <a:pt x="77" y="11"/>
                                      </a:lnTo>
                                      <a:lnTo>
                                        <a:pt x="77" y="3"/>
                                      </a:lnTo>
                                      <a:lnTo>
                                        <a:pt x="73" y="3"/>
                                      </a:lnTo>
                                      <a:lnTo>
                                        <a:pt x="73" y="0"/>
                                      </a:lnTo>
                                      <a:lnTo>
                                        <a:pt x="65" y="0"/>
                                      </a:lnTo>
                                      <a:lnTo>
                                        <a:pt x="65" y="3"/>
                                      </a:lnTo>
                                      <a:lnTo>
                                        <a:pt x="4" y="65"/>
                                      </a:lnTo>
                                      <a:lnTo>
                                        <a:pt x="0" y="65"/>
                                      </a:lnTo>
                                      <a:lnTo>
                                        <a:pt x="0" y="73"/>
                                      </a:lnTo>
                                      <a:lnTo>
                                        <a:pt x="4" y="73"/>
                                      </a:lnTo>
                                      <a:lnTo>
                                        <a:pt x="4" y="77"/>
                                      </a:lnTo>
                                      <a:lnTo>
                                        <a:pt x="11" y="77"/>
                                      </a:lnTo>
                                      <a:lnTo>
                                        <a:pt x="11" y="73"/>
                                      </a:lnTo>
                                      <a:lnTo>
                                        <a:pt x="7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5" name="Rectangle 362"/>
                              <wps:cNvSpPr>
                                <a:spLocks noChangeArrowheads="1"/>
                              </wps:cNvSpPr>
                              <wps:spPr bwMode="auto">
                                <a:xfrm>
                                  <a:off x="948055" y="1002030"/>
                                  <a:ext cx="56959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8000"/>
                                        <w:sz w:val="26"/>
                                        <w:szCs w:val="26"/>
                                        <w:lang w:val="en-US"/>
                                      </w:rPr>
                                      <w:t>Mouton</w:t>
                                    </w:r>
                                  </w:p>
                                </w:txbxContent>
                              </wps:txbx>
                              <wps:bodyPr rot="0" vert="horz" wrap="none" lIns="0" tIns="0" rIns="0" bIns="0" anchor="t" anchorCtr="0" upright="1">
                                <a:spAutoFit/>
                              </wps:bodyPr>
                            </wps:wsp>
                            <wps:wsp>
                              <wps:cNvPr id="23706" name="Rectangle 363"/>
                              <wps:cNvSpPr>
                                <a:spLocks noChangeArrowheads="1"/>
                              </wps:cNvSpPr>
                              <wps:spPr bwMode="auto">
                                <a:xfrm>
                                  <a:off x="948055" y="1224280"/>
                                  <a:ext cx="5842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8000"/>
                                        <w:sz w:val="26"/>
                                        <w:szCs w:val="26"/>
                                        <w:lang w:val="en-US"/>
                                      </w:rPr>
                                      <w:t>pendule</w:t>
                                    </w:r>
                                  </w:p>
                                </w:txbxContent>
                              </wps:txbx>
                              <wps:bodyPr rot="0" vert="horz" wrap="none" lIns="0" tIns="0" rIns="0" bIns="0" anchor="t" anchorCtr="0" upright="1">
                                <a:spAutoFit/>
                              </wps:bodyPr>
                            </wps:wsp>
                            <wps:wsp>
                              <wps:cNvPr id="23707" name="Rectangle 364"/>
                              <wps:cNvSpPr>
                                <a:spLocks noChangeArrowheads="1"/>
                              </wps:cNvSpPr>
                              <wps:spPr bwMode="auto">
                                <a:xfrm>
                                  <a:off x="948055" y="1446530"/>
                                  <a:ext cx="77025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Comic Sans MS" w:hAnsi="Comic Sans MS" w:cs="Comic Sans MS"/>
                                        <w:color w:val="008000"/>
                                        <w:sz w:val="26"/>
                                        <w:szCs w:val="26"/>
                                        <w:lang w:val="en-US"/>
                                      </w:rPr>
                                      <w:t>de Charpy</w:t>
                                    </w:r>
                                  </w:p>
                                </w:txbxContent>
                              </wps:txbx>
                              <wps:bodyPr rot="0" vert="horz" wrap="none" lIns="0" tIns="0" rIns="0" bIns="0" anchor="t" anchorCtr="0" upright="1">
                                <a:spAutoFit/>
                              </wps:bodyPr>
                            </wps:wsp>
                          </wpc:wpc>
                        </a:graphicData>
                      </a:graphic>
                    </wp:inline>
                  </w:drawing>
                </mc:Choice>
                <mc:Fallback>
                  <w:pict>
                    <v:group w14:anchorId="62790855"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gh8oA&#10;AADeAAAADwAAAGRycy9kb3ducmV2LnhtbESPQWvCQBSE74L/YXlCL6IbtY2SuooIpS1tQaOF5vbI&#10;vibB7NuQ3Wr677sFweMwM98wy3VnanGm1lWWFUzGEQji3OqKCwXHw9NoAcJ5ZI21ZVLwSw7Wq35v&#10;iYm2F97TOfWFCBB2CSoovW8SKV1ekkE3tg1x8L5ta9AH2RZSt3gJcFPLaRTF0mDFYaHEhrYl5af0&#10;xyhIs/fu+SDnk4/49Pq2+/zK7ocmU+pu0G0eQXjq/C18bb9oBdPZwyyG/zvhC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qMoIfKAAAA3gAAAA8AAAAAAAAAAAAAAAAAmAIA&#10;AGRycy9kb3ducmV2LnhtbFBLBQYAAAAABAAEAPUAAACPAwAAAAA=&#10;" path="m142,r,4l131,4r-4,11l116,23r,8l100,38r,4l89,42r,4l70,46r,4l47,50r,4l27,54r,3l20,57r,4l,77r,27l16,104r,3l31,107r,4l66,115r,4l81,119r,4l96,123r,4l131,131r,3l146,134r,4l181,142,181,4r-4,l177,,142,xe" stroked="f">
                        <v:path arrowok="t" o:connecttype="custom" o:connectlocs="90170,0;90170,2540;83185,2540;80645,9525;73660,14605;73660,19685;63500,24130;63500,26670;56515,26670;56515,29210;44450,29210;44450,31750;29845,31750;29845,34290;17145,34290;17145,36195;12700,36195;12700,38735;0,48895;0,66040;10160,66040;10160,67945;19685,67945;19685,70485;41910,73025;41910,75565;51435,75565;51435,78105;60960,78105;60960,80645;83185,83185;83185,85090;92710,85090;92710,87630;114935,90170;114935,2540;112395,2540;112395,0;90170,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L4McAAADeAAAADwAAAGRycy9kb3ducmV2LnhtbESPQWvCQBSE7wX/w/IKvdWNSjSNWUVK&#10;i3prrQGPj+xrsph9G7JbTf+9KxR6HGbmG6ZYD7YVF+q9caxgMk5AEFdOG64VHL/enzMQPiBrbB2T&#10;gl/ysF6NHgrMtbvyJ10OoRYRwj5HBU0IXS6lrxqy6MeuI47et+sthij7WuoerxFuWzlNkrm0aDgu&#10;NNjRa0PV+fBjFZiP+TbdL8qXUr5tw+SUnTNjj0o9PQ6bJYhAQ/gP/7V3WsF0ls4WcL8Tr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yYvgxwAAAN4AAAAPAAAAAAAA&#10;AAAAAAAAAKECAABkcnMvZG93bnJldi54bWxQSwUGAAAAAAQABAD5AAAAlQM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YfksMAAADeAAAADwAAAGRycy9kb3ducmV2LnhtbERPTYvCMBC9C/sfwix401RFt1ajLIvi&#10;elNXwePQjG2wmZQmav335rDg8fG+58vWVuJOjTeOFQz6CQji3GnDhYLj37qXgvABWWPlmBQ8ycNy&#10;8dGZY6bdg/d0P4RCxBD2GSooQ6gzKX1ekkXfdzVx5C6usRgibAqpG3zEcFvJYZJMpEXDsaHEmn5K&#10;yq+Hm1VgdpPNePt1mp7kahMG5/SaGntUqvvZfs9ABGrDW/zv/tUKhqPxKO6Nd+I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WH5LDAAAA3gAAAA8AAAAAAAAAAAAA&#10;AAAAoQIAAGRycy9kb3ducmV2LnhtbFBLBQYAAAAABAAEAPkAAACRAw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6CccAAADeAAAADwAAAGRycy9kb3ducmV2LnhtbESPQWvCQBSE7wX/w/IKvdWNSmyMriKl&#10;Rb21NgGPj+xrsph9G7JbTf+9KxR6HGbmG2a1GWwrLtR741jBZJyAIK6cNlwrKL7enzMQPiBrbB2T&#10;gl/ysFmPHlaYa3flT7ocQy0ihH2OCpoQulxKXzVk0Y9dRxy9b9dbDFH2tdQ9XiPctnKaJHNp0XBc&#10;aLCj14aq8/HHKjAf8116eCkXpXzbhckpO2fGFko9PQ7bJYhAQ/gP/7X3WsF0ls4WcL8Tr4B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GroJxwAAAN4AAAAPAAAAAAAA&#10;AAAAAAAAAKECAABkcnMvZG93bnJldi54bWxQSwUGAAAAAAQABAD5AAAAlQM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g6cYAAADeAAAADwAAAGRycy9kb3ducmV2LnhtbESPy2rCQBSG94LvMByhO51ovaSpo0hp&#10;sd1Vm0CXh8wxGcycCZmpxrfvLASXP/+Nb73tbSMu1HnjWMF0koAgLp02XCnIfz7GKQgfkDU2jknB&#10;jTxsN8PBGjPtrnygyzFUIo6wz1BBHUKbSenLmiz6iWuJo3dyncUQZVdJ3eE1jttGzpJkKS0ajg81&#10;tvRWU3k+/lkF5nu5X3ytipdCvu/D9Dc9p8bmSj2N+t0riEB9eITv7U+tYPa8mEeAiBNR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OnGAAAA3gAAAA8AAAAAAAAA&#10;AAAAAAAAoQIAAGRycy9kb3ducmV2LnhtbFBLBQYAAAAABAAEAPkAAACU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rFcscAAADeAAAADwAAAGRycy9kb3ducmV2LnhtbESPS2vDMBCE74X8B7GF3hrZaR6uGyWE&#10;0pLklifkuFhbW8RaGUtNnH9fFQI5DjPzDTOdd7YWF2q9cawg7ScgiAunDZcKDvvv1wyED8gaa8ek&#10;4EYe5rPe0xRz7a68pcsulCJC2OeooAqhyaX0RUUWfd81xNH7ca3FEGVbSt3iNcJtLQdJMpYWDceF&#10;Chv6rKg4736tArMZL0fryfH9KL+WIT1l58zYg1Ivz93iA0SgLjzC9/ZKKxi8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sVyxwAAAN4AAAAPAAAAAAAA&#10;AAAAAAAAAKECAABkcnMvZG93bnJldi54bWxQSwUGAAAAAAQABAD5AAAAlQM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hbBc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FsFxwAAAN4AAAAPAAAAAAAA&#10;AAAAAAAAAKECAABkcnMvZG93bnJldi54bWxQSwUGAAAAAAQABAD5AAAAlQM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mL8UA&#10;AADeAAAADwAAAGRycy9kb3ducmV2LnhtbESPW2sCMRSE34X+h3AKfdOsV8pqlFJoqfjkhYpvh81x&#10;s7g5WZJ03f57Iwg+DjPzDbNYdbYWLflQOVYwHGQgiAunKy4VHPZf/XcQISJrrB2Tgn8KsFq+9BaY&#10;a3flLbW7WIoE4ZCjAhNjk0sZCkMWw8A1xMk7O28xJulLqT1eE9zWcpRlM2mx4rRgsKFPQ8Vl92cV&#10;zHyz+SV/Muvj0H+3LC/yEDOl3l67jzmISF18hh/tH61gNJ5Ox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mYvxQAAAN4AAAAPAAAAAAAAAAAAAAAAAJgCAABkcnMv&#10;ZG93bnJldi54bWxQSwUGAAAAAAQABAD1AAAAigMAAAAA&#10;" path="m185,r,4l162,7r,4l138,15r,4l115,23r,4l92,30r,4l69,38r,4l46,46r,4l23,54r,3l,61,8,80r8,l16,88r4,l23,96r8,l31,104r77,l108,111r7,l123,119r4,15l135,134r,8l142,142r8,12l188,154r,-4l192,150,192,r-7,xe" stroked="f">
                        <v:path arrowok="t" o:connecttype="custom" o:connectlocs="117475,0;117475,2540;102870,4445;102870,6985;87630,9525;87630,12065;73025,14605;73025,17145;58420,19050;58420,21590;43815,24130;43815,26670;29210,29210;29210,31750;14605,34290;14605,36195;0,38735;5080,50800;10160,50800;10160,55880;12700,55880;14605,60960;19685,60960;19685,66040;68580,66040;68580,70485;73025,70485;78105,75565;80645,85090;85725,85090;85725,90170;90170,90170;95250,97790;119380,97790;119380,95250;121920,95250;121920,0;117475,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xpcYA&#10;AADeAAAADwAAAGRycy9kb3ducmV2LnhtbESPT4vCMBTE7wt+h/CEva2JWotWo8iCIOzuwT/g9dE8&#10;22LzUpuo9dtvFhY8DjPzG2ax6mwt7tT6yrGG4UCBIM6dqbjQcDxsPqYgfEA2WDsmDU/ysFr23haY&#10;GffgHd33oRARwj5DDWUITSalz0uy6AeuIY7e2bUWQ5RtIU2Ljwi3tRwplUqLFceFEhv6LCm/7G9W&#10;A6aJuf6cx9+Hr1uKs6JTm8lJaf3e79ZzEIG68Ar/t7dGw2g8SRL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xpcYAAADeAAAADwAAAAAAAAAAAAAAAACYAgAAZHJz&#10;L2Rvd25yZXYueG1sUEsFBgAAAAAEAAQA9QAAAIsDA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HDcccAAADeAAAADwAAAGRycy9kb3ducmV2LnhtbESPT2vCQBTE7wW/w/IKvdWN1miauoqU&#10;FvXmX/D4yL4mi9m3IbvV+O27BcHjMDO/YabzztbiQq03jhUM+gkI4sJpw6WCw/77NQPhA7LG2jEp&#10;uJGH+az3NMVcuytv6bILpYgQ9jkqqEJocil9UZFF33cNcfR+XGsxRNmWUrd4jXBby2GSjKVFw3Gh&#10;woY+KyrOu1+rwGzGy3Q9Ob4f5dcyDE7ZOTP2oNTLc7f4ABGoC4/wvb3SCoZv6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UcNxxwAAAN4AAAAPAAAAAAAA&#10;AAAAAAAAAKECAABkcnMvZG93bnJldi54bWxQSwUGAAAAAAQABAD5AAAAlQM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dBscAAADeAAAADwAAAGRycy9kb3ducmV2LnhtbESPT2vCQBTE7wW/w/IKvdWNVmOauoqU&#10;FvXmX/D4yL4mi9m3IbvV+O27BcHjMDO/YabzztbiQq03jhUM+gkI4sJpw6WCw/77NQPhA7LG2jEp&#10;uJGH+az3NMVcuytv6bILpYgQ9jkqqEJocil9UZFF33cNcfR+XGsxRNmWUrd4jXBby2GSpNKi4bhQ&#10;YUOfFRXn3a9VYDbpcryeHN+P8msZBqfsnBl7UOrluVt8gAjUhUf43l5pBcO38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g10GxwAAAN4AAAAPAAAAAAAA&#10;AAAAAAAAAKECAABkcnMvZG93bnJldi54bWxQSwUGAAAAAAQABAD5AAAAlQM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4ncYAAADeAAAADwAAAGRycy9kb3ducmV2LnhtbESPT2sCMRTE7wW/Q3iF3mrW/+tqFJEW&#10;7U2tQo+PzetucPOybFJdv70RhB6HmfkNM1+2thIXarxxrKDXTUAQ504bLhQcvz/fUxA+IGusHJOC&#10;G3lYLjovc8y0u/KeLodQiAhhn6GCMoQ6k9LnJVn0XVcTR+/XNRZDlE0hdYPXCLeV7CfJWFo0HBdK&#10;rGldUn4+/FkFZjfejL4mp+lJfmxC7yc9p8YelXp7bVczEIHa8B9+trdaQX8wGk7g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P+J3GAAAA3gAAAA8AAAAAAAAA&#10;AAAAAAAAoQIAAGRycy9kb3ducmV2LnhtbFBLBQYAAAAABAAEAPkAAACU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s78QAAADeAAAADwAAAGRycy9kb3ducmV2LnhtbERPy2rCQBTdC/7DcIXudKL1kaaOIqXF&#10;dldtAl1eMtdkMHMnZKYa/76zEFweznu97W0jLtR541jBdJKAIC6dNlwpyH8+xikIH5A1No5JwY08&#10;bDfDwRoz7a58oMsxVCKGsM9QQR1Cm0npy5os+olriSN3cp3FEGFXSd3hNYbbRs6SZCktGo4NNbb0&#10;VlN5Pv5ZBeZ7uV98rYqXQr7vw/Q3PafG5ko9jfrdK4hAfXiI7+5PrWD2vJjHvfFOvA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GzvxAAAAN4AAAAPAAAAAAAAAAAA&#10;AAAAAKECAABkcnMvZG93bnJldi54bWxQSwUGAAAAAAQABAD5AAAAkgM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zJdMYAAADeAAAADwAAAGRycy9kb3ducmV2LnhtbESPQWsCMRSE7wX/Q3gFbzWrVruuRhFR&#10;bG9qFTw+Nq+7wc3Lsom6/fdGKPQ4zMw3zGzR2krcqPHGsYJ+LwFBnDttuFBw/N68pSB8QNZYOSYF&#10;v+RhMe+8zDDT7s57uh1CISKEfYYKyhDqTEqfl2TR91xNHL0f11gMUTaF1A3eI9xWcpAkY2nRcFwo&#10;saZVSfnlcLUKzG68HX19nCYnud6G/jm9pMYeleq+tsspiEBt+A//tT+1gsFw9D6B5514Be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cyXTGAAAA3gAAAA8AAAAAAAAA&#10;AAAAAAAAoQIAAGRycy9kb3ducmV2LnhtbFBLBQYAAAAABAAEAPkAAACU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NMQAAADeAAAADwAAAGRycy9kb3ducmV2LnhtbESPy2rCQBSG94LvMByhuzrREo3RUaS0&#10;aHdeweUhc0wGM2dCZqrp23cWgsuf/8a3WHW2FndqvXGsYDRMQBAXThsuFZyO3+8ZCB+QNdaOScEf&#10;eVgt+70F5to9eE/3QyhFHGGfo4IqhCaX0hcVWfRD1xBH7+paiyHKtpS6xUcct7UcJ8lEWjQcHyps&#10;6LOi4nb4tQrMbrJJf6bn2Vl+bcLokt0yY09KvQ269RxEoC68ws/2VisYf6RpBIg4EQX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0xAAAAN4AAAAPAAAAAAAAAAAA&#10;AAAAAKECAABkcnMvZG93bnJldi54bWxQSwUGAAAAAAQABAD5AAAAkgM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E4MYA&#10;AADeAAAADwAAAGRycy9kb3ducmV2LnhtbESPT4vCMBTE7wt+h/AEb2uibotWoywLguDuwT/g9dE8&#10;22LzUpuo9dtvFhY8DjPzG2ax6mwt7tT6yrGG0VCBIM6dqbjQcDys36cgfEA2WDsmDU/ysFr23haY&#10;GffgHd33oRARwj5DDWUITSalz0uy6IeuIY7e2bUWQ5RtIU2Ljwi3tRwrlUqLFceFEhv6Kim/7G9W&#10;A6Yf5vpznnwftrcUZ0Wn1slJaT3od59zEIG68Ar/tzdGw3iSJC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yE4MYAAADeAAAADwAAAAAAAAAAAAAAAACYAgAAZHJz&#10;L2Rvd25yZXYueG1sUEsFBgAAAAAEAAQA9QAAAIsDA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N2MYAAADeAAAADwAAAGRycy9kb3ducmV2LnhtbESPT2vCQBTE7wW/w/IEb3VjJJqmriJi&#10;sb35F3p8ZF+TxezbkF01/fbdQqHHYWZ+wyxWvW3EnTpvHCuYjBMQxKXThisF59Pbcw7CB2SNjWNS&#10;8E0eVsvB0wIL7R58oPsxVCJC2BeooA6hLaT0ZU0W/di1xNH7cp3FEGVXSd3hI8JtI9MkmUmLhuNC&#10;jS1taiqvx5tVYPazXfYxv7xc5HYXJp/5NTf2rNRo2K9fQQTqw3/4r/2uFaTTLEvh9068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hzdjGAAAA3gAAAA8AAAAAAAAA&#10;AAAAAAAAoQIAAGRycy9kb3ducmV2LnhtbFBLBQYAAAAABAAEAPkAAACUAw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cLMQA&#10;AADeAAAADwAAAGRycy9kb3ducmV2LnhtbESPQWsCMRSE74L/ITyhN82qrNTVKKXQ0uuq9Py6ed0E&#10;Ny/rJurWX98IgsdhZr5h1tveNeJCXbCeFUwnGQjiymvLtYLD/mP8CiJEZI2NZ1LwRwG2m+FgjYX2&#10;Vy7psou1SBAOBSowMbaFlKEy5DBMfEucvF/fOYxJdrXUHV4T3DVylmUL6dByWjDY0ruh6rg7OwWf&#10;5ffZ5rL8qU9WHm7mtmwXuFTqZdS/rUBE6uMz/Gh/aQWzeZ7P4X4nX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hXCzEAAAA3gAAAA8AAAAAAAAAAAAAAAAAmAIAAGRycy9k&#10;b3ducmV2LnhtbFBLBQYAAAAABAAEAPUAAACJAw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2540,2540;4445,2540;6985,4445;9525,6985;12065,6985;14605,9525;17145,12065;19050,12065;21590,14605;24130,17145;26670,17145;29210,19685;31750,21590;33655,21590;36195,24130;38735,26670;41275,26670;43815,29210;46355,31750;48260,31750;50800,34290;53340,36830;55880,36830;58420,38735;60960,41275;62865,41275;65405,43815;67945,46355;70485,46355;73025,48895;75565,51435;77470,51435;80010,53340;82550,55880;85090,55880;87630,58420;90170,60960;92710,60960;94615,63500;97155,66040;99695,66040;102235,68580;104775,70485;107315,70485;109220,73025;111760,75565;114300,75565;116840,78105;119380,80645;121920,80645;123825,83185;126365,85090;128905,85090;131445,87630;133985,90170;136525,9017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IQsYA&#10;AADeAAAADwAAAGRycy9kb3ducmV2LnhtbESPQWsCMRSE74L/ITzBmyZda7Fbo4igeBKqvfT23Dx3&#10;Yzcvyybqtr++EQo9DjPzDTNfdq4WN2qD9azhaaxAEBfeWC41fBw3oxmIEJEN1p5JwzcFWC76vTnm&#10;xt/5nW6HWIoE4ZCjhirGJpcyFBU5DGPfECfv7FuHMcm2lKbFe4K7WmZKvUiHltNChQ2tKyq+Dlen&#10;YX+xyqnmeLXbwC47v152p88frYeDbvUGIlIX/8N/7Z3RkE2m02d43E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IIQsYAAADeAAAADwAAAAAAAAAAAAAAAACYAgAAZHJz&#10;L2Rvd25yZXYueG1sUEsFBgAAAAAEAAQA9QAAAIsDA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905,0;6985,4445;12065,6985;16510,9525;21590,14605;26670,17145;31115,19685;36195,24130;41275,26670;46355,31750;50800,34290;55880,36830;60960,41275;65405,43815;70485,46355;75565,51435;80010,53340;85090,55880;90170,60960;94615,63500;99695,66040;104775,70485;109220,73025;114300,75565;119380,80645;123825,83185;128905,85090;133985,90170;138430,92710;143510,95250;148590,100330;153035,102235;158115,104775;163195,109855;167640,112395;172720,114935;177800,119380;182245,121920;187325,124460;192405,129540;196850,132080;201930,133985;207010,139065;211455,141605;216535,144145;221615,149225;226695,151130;231140,153670;236220,158750;241300,161290;245745,163830;250825,168275;255905,170815;260350,173355;265430,178435;270510,180975"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p8McA&#10;AADeAAAADwAAAGRycy9kb3ducmV2LnhtbESPQWuDQBSE74X8h+UFemtWkyrBZA2hELCHHmpCILeH&#10;+6IS9624W7X/vlso9DjMzDfM/jCbTow0uNaygngVgSCurG65VnA5n162IJxH1thZJgXf5OCQL572&#10;mGk78SeNpa9FgLDLUEHjfZ9J6aqGDLqV7YmDd7eDQR/kUEs94BTgppPrKEqlwZbDQoM9vTVUPcov&#10;o6B6jXEylza9TfO2eC8+7uk1lUo9L+fjDoSn2f+H/9qFVrDeJEkCv3fCFZ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qfDHAAAA3gAAAA8AAAAAAAAAAAAAAAAAmAIAAGRy&#10;cy9kb3ducmV2LnhtbFBLBQYAAAAABAAEAPUAAACM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4445,2540;12065,6985;19050,12065;26670,17145;33655,21590;41275,26670;48260,31750;55880,36830;62865,41275;70485,46355;77470,51435;85090,55880;92710,60960;99695,66040;107315,70485;114300,75565;121920,80645;128905,85090;136525,90170;143510,95250;151130,100330;158115,104775;165735,109855;172720,114935;180340,119380;187325,124460;194945,129540;201930,133985;209550,139065;216535,144145;224155,149225;231140,153670;238760,158750;245745,163830;253365,168275;260350,173355;267970,178435;274955,182880;282575,187960;289560,193040;297180,198120;304165,202565;311785,207645;318770,212725;326390,217170;333375,222250"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sckA&#10;AADeAAAADwAAAGRycy9kb3ducmV2LnhtbESPT2vCQBTE70K/w/KE3nSjrVKiq7RKiT0V/6DXl+wz&#10;Cc2+DbvbmPbTdwuFHoeZ+Q2zXPemER05X1tWMBknIIgLq2suFZyOr6MnED4ga2wsk4Iv8rBe3Q2W&#10;mGp74z11h1CKCGGfooIqhDaV0hcVGfRj2xJH72qdwRClK6V2eItw08hpksylwZrjQoUtbSoqPg6f&#10;RsFLHrbu/L3L3i5Ztn9/POfHssuVuh/2zwsQgfrwH/5r77SC6cNsNof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LsckAAADeAAAADwAAAAAAAAAAAAAAAACYAgAA&#10;ZHJzL2Rvd25yZXYueG1sUEsFBgAAAAAEAAQA9QAAAI4DA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7475;180340,121920;187960,127000;194945,132080;202565,136525;209550,141605;217170,146685;224790,151130;231775,156210;239395,161290;246380,165735;254000,170815;260985,175895;268605,180975;275590,185420;283210,190500;290195,195580;297815,200025;304800,205105;312420,210185;319405,214630;327025,219710;334010,22479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uKskA&#10;AADeAAAADwAAAGRycy9kb3ducmV2LnhtbESPS0/DMBCE70j8B2uReqMOhT4U6lZAhVJOqA+11028&#10;JBHxOrJNmvLrcSWkHkcz841mvuxNIzpyvras4GGYgCAurK65VLDfvd/PQPiArLGxTArO5GG5uL2Z&#10;Y6rtiTfUbUMpIoR9igqqENpUSl9UZNAPbUscvS/rDIYoXSm1w1OEm0aOkmQiDdYcFyps6a2i4nv7&#10;YxS85mHlDr/r7OOYZZvPp0O+K7tcqcFd//IMIlAfruH/9lorGD2Ox1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AuKskAAADeAAAADwAAAAAAAAAAAAAAAACYAgAA&#10;ZHJzL2Rvd25yZXYueG1sUEsFBgAAAAAEAAQA9QAAAI4DA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4935;180340,119380;187960,124460;194945,129540;202565,133985;209550,139065;217170,144145;224155,149225;231775,153670;238760,161290;246380,165735;253365,170815;260985,175895;268605,180975;275590,185420;283210,190500;290195,195580;297815,200025;304800,205105;312420,210185;319405,214630;327025,219710;334010,22479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qusQA&#10;AADeAAAADwAAAGRycy9kb3ducmV2LnhtbERPy2rCQBTdC/2H4Ra604kWi0RHEUFoFRfG1/aauU1C&#10;M3fSmamJf+8sCi4P5z1bdKYWN3K+sqxgOEhAEOdWV1woOB7W/QkIH5A11pZJwZ08LOYvvRmm2ra8&#10;p1sWChFD2KeooAyhSaX0eUkG/cA2xJH7ts5giNAVUjtsY7ip5ShJPqTBimNDiQ2tSsp/sj+jYDPc&#10;Lm173f9u7y7D3Zc5X04bo9Tba7ecggjUhaf43/2pFYzex+O4N9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6rrEAAAA3gAAAA8AAAAAAAAAAAAAAAAAmAIAAGRycy9k&#10;b3ducmV2LnhtbFBLBQYAAAAABAAEAPUAAACJAw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905,2540;6985,5080;12065,10160;16510,12700;21590,14605;26670,19685;31115,22225;36195,24765;41275,29845;45720,31750;50800,34290;55880,39370;60325,41910;65405,44450;70485,48895;74930,51435;80010,53975;85090,59055;90170,61595;94615,63500;99695,68580;104775,71120;109220,73660;114300,78740;119380,80645;123825,83185;128905,88265;133985,90805;138430,93345;143510,97790;148590,100330;153035,102870;158115,107950;163195,110490;167640,112395;172720,117475;177800,120015;182245,122555;187325,127000;192405,129540;196850,132080;201930,137160;207010,139700;211455,142240;216535,146685;221615,149225;226060,151765;231140,156845;236220,159385;240665,161290;245745,166370;250825,168910;255905,173990;260350,175895;265430,178435;270510,183515;274955,186055"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kCMgA&#10;AADeAAAADwAAAGRycy9kb3ducmV2LnhtbESPT2vCQBTE7wW/w/IKXkQ3KjY2dRURBCsK9c/F2yP7&#10;mgSzb0N2jWk/fVcQehxm5jfMbNGaUjRUu8KyguEgAkGcWl1wpuB8WvenIJxH1lhaJgU/5GAx77zM&#10;MNH2zgdqjj4TAcIuQQW591UipUtzMugGtiIO3retDfog60zqGu8Bbko5iqI3abDgsJBjRauc0uvx&#10;ZhRsm4vjz/hrtY7b3pV/d3ZfxRuluq/t8gOEp9b/h5/tjVYwGk8m7/C4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iQIyAAAAN4AAAAPAAAAAAAAAAAAAAAAAJgCAABk&#10;cnMvZG93bnJldi54bWxQSwUGAAAAAAQABAD1AAAAjQM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905,2540;4445,5080;6985,5080;9525,6985;12065,9525;14605,9525;16510,12065;19050,14605;21590,14605;24130,17145;26670,19685;29210,19685;31115,22225;33655,24130;36195,24130;38735,26670;41275,29210;43815,29210;45720,31750;48260,34290;50800,34290;53340,36830;55880,38735;58420,38735;60325,41275;62865,43815;65405,43815;67945,46355;70485,48895;73025,48895;74930,51435;77470,53975;80010,53975;82550,55880;85090,58420;87630,58420;90170,60960;92075,63500;94615,63500;97155,66040;99695,68580;102235,68580;104775,71120;106680,73025;109220,73025;111760,75565;114300,78105;116840,78105;119380,80645;121285,83185;123825,83185;126365,85725;128905,87630;131445,87630;133985,90170;135890,92710;138430,92710;140970,95250;143510,97790;146050,9779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bicMA&#10;AADeAAAADwAAAGRycy9kb3ducmV2LnhtbESPTWvCQBCG70L/wzJCb7rRklBSV7FCoeDFj/Y+ZMck&#10;mJ0N2TFu/333IHh8eb94VpvoOjXSEFrPBhbzDBRx5W3LtYGf89fsHVQQZIudZzLwRwE265fJCkvr&#10;73yk8SS1SiMcSjTQiPSl1qFqyGGY+544eRc/OJQkh1rbAe9p3HV6mWWFdthyemiwp11D1fV0cwbG&#10;fZHnx+sBfy8uyxefvcQqijGv07j9ACUU5Rl+tL+tgeVbXiSAhJNQ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bicMAAADeAAAADwAAAAAAAAAAAAAAAACYAgAAZHJzL2Rv&#10;d25yZXYueG1sUEsFBgAAAAAEAAQA9QAAAIgDAAAAAA==&#10;" path="m,l3,,7,4r4,4l15,8e" filled="f" strokeweight="0">
                        <v:path arrowok="t" o:connecttype="custom" o:connectlocs="0,0;1905,0;4445,2540;6985,5080;9525,508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nqcUA&#10;AADeAAAADwAAAGRycy9kb3ducmV2LnhtbESPwWrDMBBE74X+g9hCb43slDrFiRKa0kDJzU4uvS3W&#10;xjKVVsZSY+fvq0Agx2Fm3jCrzeSsONMQOs8K8lkGgrjxuuNWwfGwe3kHESKyRuuZFFwowGb9+LDC&#10;UvuRKzrXsRUJwqFEBSbGvpQyNIYchpnviZN38oPDmOTQSj3gmODOynmWFdJhx2nBYE+fhprf+s8p&#10;+CouVRV349Ga7d4u/Ja6/IeUen6aPpYgIk3xHr61v7WC+etbkcP1Tr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pxQAAAN4AAAAPAAAAAAAAAAAAAAAAAJgCAABkcnMv&#10;ZG93bnJldi54bWxQSwUGAAAAAAQABAD1AAAAigMAAAAA&#10;" path="m46,23r,-8l38,8,30,,15,,7,8,,15,,269r7,8l15,285r15,l38,277r8,-8l46,262,46,23xe" fillcolor="black" stroked="f">
                        <v:path arrowok="t" o:connecttype="custom" o:connectlocs="29210,14605;29210,9525;24130,5080;19050,0;9525,0;4445,5080;0,9525;0,170815;4445,175895;9525,180975;19050,180975;24130,175895;29210,170815;29210,166370;29210,14605"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K8scA&#10;AADeAAAADwAAAGRycy9kb3ducmV2LnhtbESPQWsCMRSE74X+h/CEXkrNdnVFtkapQq23ohW9Pjav&#10;m8XNyzZJdf33TUHocZiZb5jZoretOJMPjWMFz8MMBHHldMO1gv3n29MURIjIGlvHpOBKARbz+7sZ&#10;ltpdeEvnXaxFgnAoUYGJsSulDJUhi2HoOuLkfTlvMSbpa6k9XhLctjLPsom02HBaMNjRylB12v1Y&#10;BR/L9fvaf1/5sHnMxoaPxdaPCqUeBv3rC4hIffwP39obrSAfFZMc/u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NCvLHAAAA3gAAAA8AAAAAAAAAAAAAAAAAmAIAAGRy&#10;cy9kb3ducmV2LnhtbFBLBQYAAAAABAAEAPUAAACMAwAAAAA=&#10;" path="m24,l16,,8,7,,15,,30r8,8l16,46r1197,l1221,38r8,-8l1229,15r-8,-8l1213,r-7,l24,xe" fillcolor="black" stroked="f">
                        <v:path arrowok="t" o:connecttype="custom" o:connectlocs="15240,0;10160,0;5080,4445;0,9525;0,19050;5080,24130;10160,29210;770255,29210;775335,24130;780415,19050;780415,9525;775335,4445;770255,0;765810,0;15240,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w4cYA&#10;AADeAAAADwAAAGRycy9kb3ducmV2LnhtbESPQYvCMBSE74L/ITzBi2iqYpFqFBHEBdmDdfX8aN62&#10;ZZuX0kRt99ebBWGPw8x8w6y3ranEgxpXWlYwnUQgiDOrS84VfF0O4yUI55E1VpZJQUcOtpt+b42J&#10;tk8+0yP1uQgQdgkqKLyvEyldVpBBN7E1cfC+bWPQB9nkUjf4DHBTyVkUxdJgyWGhwJr2BWU/6d0o&#10;OF/86di109GhW8a3Mv/dX+mzU2o4aHcrEJ5a/x9+tz+0gtl8Ec/h7064AnL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bw4cYAAADeAAAADwAAAAAAAAAAAAAAAACYAgAAZHJz&#10;L2Rvd25yZXYueG1sUEsFBgAAAAAEAAQA9QAAAIsDAAAAAA==&#10;" path="m1865,1878r4,3l1880,1881r,-3l1884,1874r,-12l1880,1862,19,3,15,,4,r,3l,7,,19r4,l1865,1878xe" fillcolor="black" stroked="f">
                        <v:path arrowok="t" o:connecttype="custom" o:connectlocs="1184275,1192530;1186815,1194435;1193800,1194435;1193800,1192530;1196340,1189990;1196340,1182370;1193800,1182370;12065,1905;9525,0;2540,0;2540,1905;0,4445;0,12065;2540,12065;1184275,1192530"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IfMUA&#10;AADeAAAADwAAAGRycy9kb3ducmV2LnhtbESPT2vCQBTE7wW/w/KE3urGWEWiq4hFSE+lKnp9ZJ/5&#10;u29Ddhvjt+8WCh6HmfkNs94OphE9da60rGA6iUAQZ1aXnCs4nw5vSxDOI2tsLJOCBznYbkYva0y0&#10;vfM39UefiwBhl6CCwvs2kdJlBRl0E9sSB+9mO4M+yC6XusN7gJtGxlG0kAZLDgsFtrQvKKuPP0ZB&#10;NY9riVVVp3364d3nQ0bXy5dSr+NhtwLhafDP8H871Qri2XzxDn9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sh8xQAAAN4AAAAPAAAAAAAAAAAAAAAAAJgCAABkcnMv&#10;ZG93bnJldi54bWxQSwUGAAAAAAQABAD1AAAAigM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2540,129540;12065,149225;29210,170815;41275,183515;63500,195580;92710,200660;119380,200660;139065,195580;163195,178435;177800,163830;194945,139065;200025,120015;200025,92710;194945,63500;182880,41275;170815,29210;148590,12065;128905,2540;73025,2540;48895,12065;34290,22225;22225,34290;12065,48895;2540,73025;14605,83185;19685,66040;29210,48895;41275,34290;55880,24130;73025,17145;114300,14605;133985,19685;153670,31750;168275,43815;177800,58420;182880,78105;187960,97790;182880,124460;177800,139065;160655,161290;139065,178435;124460,183515;97790,187960;78105,183515;58420,178435;43815,168910;31750,153670;19685,134620;14605,1149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IXsYA&#10;AADeAAAADwAAAGRycy9kb3ducmV2LnhtbESPT2sCMRTE7wW/Q3iF3mpSdRddN0opCAXbQ1Xw+ti8&#10;/YObl3UTdf32plDocZiZ3zD5erCtuFLvG8ca3sYKBHHhTMOVhsN+8zoH4QOywdYxabiTh/Vq9JRj&#10;ZtyNf+i6C5WIEPYZaqhD6DIpfVGTRT92HXH0StdbDFH2lTQ93iLctnKiVCotNhwXauzoo6bitLtY&#10;DZjOzPm7nH7tt5cUF9WgNslRaf3yPLwvQQQawn/4r/1pNEymSZrA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tIXsYAAADe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xTsUAAADeAAAADwAAAGRycy9kb3ducmV2LnhtbESPQWsCMRSE70L/Q3iFXqRmVdyWrVGK&#10;VBFvru39sXndLCYvS5Lq+u8bodDjMDPfMMv14Ky4UIidZwXTSQGCuPG641bB52n7/AoiJmSN1jMp&#10;uFGE9ephtMRK+ysf6VKnVmQIxwoVmJT6SsrYGHIYJ74nzt63Dw5TlqGVOuA1w52Vs6IopcOO84LB&#10;njaGmnP94xTMX75O+7Mdm8M2OvOxs3VThptST4/D+xuIREP6D/+191rBbL4oS7jfy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xTsUAAADeAAAADwAAAAAAAAAA&#10;AAAAAAChAgAAZHJzL2Rvd25yZXYueG1sUEsFBgAAAAAEAAQA+QAAAJMDA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U1cUAAADeAAAADwAAAGRycy9kb3ducmV2LnhtbESPQWsCMRSE74X+h/AKvZSaVelatkYp&#10;UkV6c7X3x+Z1s5i8LEmq679vBMHjMDPfMPPl4Kw4UYidZwXjUQGCuPG641bBYb9+fQcRE7JG65kU&#10;XCjCcvH4MMdK+zPv6FSnVmQIxwoVmJT6SsrYGHIYR74nzt6vDw5TlqGVOuA5w52Vk6IopcOO84LB&#10;nlaGmmP95xRMZz/77dG+mO91dOZrY+umDBelnp+Gzw8QiYZ0D9/aW61gMn0rZ3C9k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U1cUAAADeAAAADwAAAAAAAAAA&#10;AAAAAAChAgAAZHJzL2Rvd25yZXYueG1sUEsFBgAAAAAEAAQA+QAAAJMDA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Ap8IAAADeAAAADwAAAGRycy9kb3ducmV2LnhtbERPz2vCMBS+D/Y/hDfYZcx0yjrpjDJk&#10;iuy2dt4fzVtTTF5KErX+9+YgePz4fi9Wo7PiRCH2nhW8TQoQxK3XPXcK/prN6xxETMgarWdScKEI&#10;q+XjwwIr7c/8S6c6dSKHcKxQgUlpqKSMrSGHceIH4sz9++AwZRg6qQOec7izcloUpXTYc24wONDa&#10;UHuoj07B7GPf7A72xfxsojPfW1u3Zbgo9fw0fn2CSDSmu/jm3mkF09l7mffmO/kK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VAp8IAAADeAAAADwAAAAAAAAAAAAAA&#10;AAChAgAAZHJzL2Rvd25yZXYueG1sUEsFBgAAAAAEAAQA+QAAAJADA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nlPMYAAADeAAAADwAAAGRycy9kb3ducmV2LnhtbESPQUsDMRSE74L/ITyhl2KztnTVtWmR&#10;0krx5q7eH5vnZmnysiRpu/33RhA8DjPzDbPajM6KM4XYe1bwMCtAELde99wp+Gz2908gYkLWaD2T&#10;gitF2Kxvb1ZYaX/hDzrXqRMZwrFCBSaloZIytoYcxpkfiLP37YPDlGXopA54yXBn5bwoSumw57xg&#10;cKCtofZYn5yCxeNXczjaqXnfR2d2b7Zuy3BVanI3vr6ASDSm//Bf+6AVzBfL8hl+7+Qr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Z5TzGAAAA3gAAAA8AAAAAAAAA&#10;AAAAAAAAoQIAAGRycy9kb3ducmV2LnhtbFBLBQYAAAAABAAEAPkAAACUAw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rafMQAAADeAAAADwAAAGRycy9kb3ducmV2LnhtbESPzWoCMRSF94W+Q7iFbkrNVKnKdKIU&#10;qSLdOdb9ZXI7GSa5GZKo49ubRaHLw/njq9ajs+JCIXaeFbxNChDEjdcdtwp+jtvXJYiYkDVaz6Tg&#10;RhHWq8eHCkvtr3ygS51akUc4lqjApDSUUsbGkMM48QNx9n59cJiyDK3UAa953Fk5LYq5dNhxfjA4&#10;0MZQ09dnp2C2OB33vX0x39vozNfO1s083JR6fho/P0AkGtN/+K+91wqms/dFBsg4GQX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tp8xAAAAN4AAAAPAAAAAAAAAAAA&#10;AAAAAKECAABkcnMvZG93bnJldi54bWxQSwUGAAAAAAQABAD5AAAAkgM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58UAAADeAAAADwAAAGRycy9kb3ducmV2LnhtbESPQWsCMRSE70L/Q3iFXkSzKl3L1iil&#10;1CK9udr7Y/O6WUxeliTV9d83BcHjMDPfMKvN4Kw4U4idZwWzaQGCuPG641bB8bCdvICICVmj9UwK&#10;rhRhs34YrbDS/sJ7OtepFRnCsUIFJqW+kjI2hhzGqe+Js/fjg8OUZWilDnjJcGflvChK6bDjvGCw&#10;p3dDzan+dQoWy+/D7mTH5msbnfn4tHVThqtST4/D2yuIREO6h2/tnVYwXzwvZ/B/J18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Z/58UAAADeAAAADwAAAAAAAAAA&#10;AAAAAAChAgAAZHJzL2Rvd25yZXYueG1sUEsFBgAAAAAEAAQA+QAAAJMDA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hkMUAAADeAAAADwAAAGRycy9kb3ducmV2LnhtbESPQWsCMRSE74X+h/AKXkrNulItW6MU&#10;qSK9udr7Y/O6WUxeliTV9d8bodDjMDPfMIvV4Kw4U4idZwWTcQGCuPG641bB8bB5eQMRE7JG65kU&#10;XCnCavn4sMBK+wvv6VynVmQIxwoVmJT6SsrYGHIYx74nzt6PDw5TlqGVOuAlw52VZVHMpMOO84LB&#10;ntaGmlP96xRM59+H3ck+m69NdOZza+tmFq5KjZ6Gj3cQiYb0H/5r77SCcvo6L+F+J18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ThkMUAAADeAAAADwAAAAAAAAAA&#10;AAAAAAChAgAAZHJzL2Rvd25yZXYueG1sUEsFBgAAAAAEAAQA+QAAAJMDA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b8gA&#10;AADeAAAADwAAAGRycy9kb3ducmV2LnhtbESPX0vDMBTF3wd+h3CFvW3pWnRbXTZ0OlAQZH9gr5fm&#10;2pY1NyGJa/32RhB8PJxzfoez2gymE1fyobWsYDbNQBBXVrdcKzgdd5MFiBCRNXaWScE3Bdisb0Yr&#10;LLXteU/XQ6xFgnAoUUEToyulDFVDBsPUOuLkfVpvMCbpa6k99gluOpln2b002HJaaNDRtqHqcvgy&#10;Cty5ePEfp+ry3ufOPy2Xs7f5806p8e3w+AAi0hD/w3/tV60gL+7mBf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ctvyAAAAN4AAAAPAAAAAAAAAAAAAAAAAJgCAABk&#10;cnMvZG93bnJldi54bWxQSwUGAAAAAAQABAD1AAAAjQMAAAAA&#10;" path="m,250r,7l4,257r4,4l20,261r,-4l23,257,23,7,20,3,20,,8,,,7r,4l,250xe" fillcolor="black" stroked="f">
                        <v:path arrowok="t" o:connecttype="custom" o:connectlocs="0,158750;0,163195;2540,163195;5080,165735;12700,165735;12700,163195;14605,163195;14605,4445;12700,1905;12700,0;5080,0;0,4445;0,6985;0,158750"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rAsYA&#10;AADeAAAADwAAAGRycy9kb3ducmV2LnhtbESPQWvCQBSE7wX/w/IK3uqmmlaJrmIFrVetIN4e2WcS&#10;3H2bZtcY/31XKHgcZuYbZrborBEtNb5yrOB9kIAgzp2uuFBw+Fm/TUD4gKzROCYFd/KwmPdeZphp&#10;d+MdtftQiAhhn6GCMoQ6k9LnJVn0A1cTR+/sGoshyqaQusFbhFsjh0nyKS1WHBdKrGlVUn7ZX62C&#10;Y3ItzGmz86a9f3236eU33RxQqf5rt5yCCNSFZ/i/vdUKhqOPcQqP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rAsYAAADeAAAADwAAAAAAAAAAAAAAAACYAgAAZHJz&#10;L2Rvd25yZXYueG1sUEsFBgAAAAAEAAQA9QAAAIsDAAAAAA==&#10;" path="m1194,23r8,l1202,19r3,l1205,7r-3,-4l1202,,8,,,7,,19r4,l8,23r4,l1194,23xe" fillcolor="black" stroked="f">
                        <v:path arrowok="t" o:connecttype="custom" o:connectlocs="758190,14605;763270,14605;763270,12065;765175,12065;765175,4445;763270,1905;763270,0;5080,0;0,4445;0,12065;2540,12065;5080,14605;7620,14605;758190,14605"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SJ8UA&#10;AADeAAAADwAAAGRycy9kb3ducmV2LnhtbESPQUsDMRSE74L/ITzBm83aUrVr09JWBK9uvfT22LxN&#10;FpOXJUm3q7/eCILHYWa+YdbbyTsxUkx9YAX3swoEcRt0z0bBx/H17glEysgaXWBS8EUJtpvrqzXW&#10;Olz4ncYmG1EgnGpUYHMeailTa8ljmoWBuHhdiB5zkdFIHfFS4N7JeVU9SI89lwWLAx0stZ/N2StY&#10;xTGd3cl8773pTs403erFjkrd3ky7ZxCZpvwf/mu/aQXzxfJ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6pInxQAAAN4AAAAPAAAAAAAAAAAAAAAAAJgCAABkcnMv&#10;ZG93bnJldi54bWxQSwUGAAAAAAQABAD1AAAAigMAAAAA&#10;" path="m15,62l46,8,30,,,54r15,8xe" fillcolor="black" stroked="f">
                        <v:path arrowok="t" o:connecttype="custom" o:connectlocs="9525,39370;29210,5080;19050,0;0,34290;9525,3937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MUMUA&#10;AADeAAAADwAAAGRycy9kb3ducmV2LnhtbESPQUsDMRSE74L/ITzBm83aYrVr09JWBK9uvfT22LxN&#10;FpOXJUm3q7/eCILHYWa+YdbbyTsxUkx9YAX3swoEcRt0z0bBx/H17glEysgaXWBS8EUJtpvrqzXW&#10;Olz4ncYmG1EgnGpUYHMeailTa8ljmoWBuHhdiB5zkdFIHfFS4N7JeVUtpceey4LFgQ6W2s/m7BWs&#10;4pjO7mS+9950J2eabvViR6Vub6bdM4hMU/4P/7XftIL54uF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AxQxQAAAN4AAAAPAAAAAAAAAAAAAAAAAJgCAABkcnMv&#10;ZG93bnJldi54bWxQSwUGAAAAAAQABAD1AAAAigMAAAAA&#10;" path="m15,62l46,8,31,,,54r15,8xe" fillcolor="black" stroked="f">
                        <v:path arrowok="t" o:connecttype="custom" o:connectlocs="9525,39370;29210,5080;19685,0;0,34290;9525,3937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9kcgA&#10;AADeAAAADwAAAGRycy9kb3ducmV2LnhtbESPT2vCQBTE74LfYXmCN91UaZXUVVQQe/BQ/4B4e2Sf&#10;Sdrs25BdTcynd4VCj8PM/IaZLRpTiDtVLres4G0YgSBOrM45VXA6bgZTEM4jaywsk4IHOVjMu50Z&#10;xtrWvKf7waciQNjFqCDzvoyldElGBt3QlsTBu9rKoA+ySqWusA5wU8hRFH1IgzmHhQxLWmeU/B5u&#10;RkH9c9XnbXv5LraRa1e3U1K2+51S/V6z/AThqfH/4b/2l1YwGr9PJvC6E66AnD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GT2RyAAAAN4AAAAPAAAAAAAAAAAAAAAAAJgCAABk&#10;cnMvZG93bnJldi54bWxQSwUGAAAAAAQABAD1AAAAjQMAAAAA&#10;" path="m16,61l47,7,31,,,54r16,7xe" fillcolor="black" stroked="f">
                        <v:path arrowok="t" o:connecttype="custom" o:connectlocs="10160,38735;29845,4445;19685,0;0,34290;10160,38735"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ucIA&#10;AADeAAAADwAAAGRycy9kb3ducmV2LnhtbERPPU/DMBDdkfgP1iGxUadFUBrqVi0IiZW0S7dTfLGj&#10;2ufIdtPAr8cDEuPT+15vJ+/ESDH1gRXMZxUI4jbono2C4+Hj4QVEysgaXWBS8E0JtpvbmzXWOlz5&#10;i8YmG1FCONWowOY81FKm1pLHNAsDceG6ED3mAqOROuK1hHsnF1X1LD32XBosDvRmqT03F69gFcd0&#10;cSfzs/emOznTdKt3Oyp1fzftXkFkmvK/+M/9qRUsHp+WZW+5U6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6z25wgAAAN4AAAAPAAAAAAAAAAAAAAAAAJgCAABkcnMvZG93&#10;bnJldi54bWxQSwUGAAAAAAQABAD1AAAAhwMAAAAA&#10;" path="m15,62l46,8,31,,,54r15,8xe" fillcolor="black" stroked="f">
                        <v:path arrowok="t" o:connecttype="custom" o:connectlocs="9525,39370;29210,5080;19685,0;0,34290;9525,3937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w5MgA&#10;AADeAAAADwAAAGRycy9kb3ducmV2LnhtbESPzW7CMBCE75X6DtYi9VYcUkpLwKC2UH56KyBxXcVL&#10;EjVeR7YLKU+PkSpxHM3MN5rxtDW1OJLzlWUFvW4Cgji3uuJCwW77+fgKwgdkjbVlUvBHHqaT+7sx&#10;Ztqe+JuOm1CICGGfoYIyhCaT0uclGfRd2xBH72CdwRClK6R2eIpwU8s0SQbSYMVxocSGPkrKfza/&#10;RsHCrefvtr8/nHv6vPpazJazNF8q9dBp30YgArXhFv5vr7SC9On5ZQjXO/E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cjDkyAAAAN4AAAAPAAAAAAAAAAAAAAAAAJgCAABk&#10;cnMvZG93bnJldi54bWxQSwUGAAAAAAQABAD1AAAAjQMAAAAA&#10;" path="m16,61l46,8,31,,,54r16,7xe" fillcolor="black" stroked="f">
                        <v:path arrowok="t" o:connecttype="custom" o:connectlocs="10160,38735;29210,5080;19685,0;0,34290;10160,38735"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3pXsYA&#10;AADeAAAADwAAAGRycy9kb3ducmV2LnhtbESPy27CMBBF90j9B2sqdQcOaalQikG8CrS7AlK3o3hI&#10;IuJxZBsIfD1eILG8ui+d0aQ1tTiT85VlBf1eAoI4t7riQsF+990dgvABWWNtmRRcycNk/NIZYabt&#10;hf/ovA2FiCPsM1RQhtBkUvq8JIO+Zxvi6B2sMxiidIXUDi9x3NQyTZJPabDi+FBiQ/OS8uP2ZBSs&#10;3M9yZj/+D7e+vm1+V4v1Is3XSr29ttMvEIHa8Aw/2hutIH0fDCNAxIko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3pXsYAAADeAAAADwAAAAAAAAAAAAAAAACYAgAAZHJz&#10;L2Rvd25yZXYueG1sUEsFBgAAAAAEAAQA9QAAAIsDAAAAAA==&#10;" path="m15,61l46,7,30,,,53r15,8xe" fillcolor="black" stroked="f">
                        <v:path arrowok="t" o:connecttype="custom" o:connectlocs="9525,38735;29210,4445;19050,0;0,33655;9525,38735"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kA8UA&#10;AADeAAAADwAAAGRycy9kb3ducmV2LnhtbESPQUsDMRSE70L/Q3iCN5tti9KuTUu1CF7deuntsXmb&#10;LCYvS5JuV3+9EQSPw8x8w2z3k3dipJj6wAoW8woEcRt0z0bBx+n1fg0iZWSNLjAp+KIE+93sZou1&#10;Dld+p7HJRhQIpxoV2JyHWsrUWvKY5mEgLl4XosdcZDRSR7wWuHdyWVWP0mPPZcHiQC+W2s/m4hVs&#10;4pgu7my+n73pzs403eZoR6XubqfDE4hMU/4P/7XftILl6mG9gN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OQDxQAAAN4AAAAPAAAAAAAAAAAAAAAAAJgCAABkcnMv&#10;ZG93bnJldi54bWxQSwUGAAAAAAQABAD1AAAAigMAAAAA&#10;" path="m15,62l46,8,31,,,54r15,8xe" fillcolor="black" stroked="f">
                        <v:path arrowok="t" o:connecttype="custom" o:connectlocs="9525,39370;29210,5080;19685,0;0,34290;9525,3937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sscA&#10;AADeAAAADwAAAGRycy9kb3ducmV2LnhtbESPT2sCMRTE7wW/Q3gFb5p1a4tsjaK1Vdubf8DrY/Pc&#10;Xdy8LEnU1U/fFIQeh5n5DTOetqYWF3K+sqxg0E9AEOdWV1wo2O++eiMQPiBrrC2Tght5mE46T2PM&#10;tL3yhi7bUIgIYZ+hgjKEJpPS5yUZ9H3bEEfvaJ3BEKUrpHZ4jXBTyzRJ3qTBiuNCiQ19lJSftmej&#10;YOm+P+d2eDjeB/q+/lkuVos0XynVfW5n7yACteE//GivtYL05XWUwt+de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D0rLHAAAA3gAAAA8AAAAAAAAAAAAAAAAAmAIAAGRy&#10;cy9kb3ducmV2LnhtbFBLBQYAAAAABAAEAPUAAACMAwAAAAA=&#10;" path="m16,61l46,7,31,,,54r16,7xe" fillcolor="black" stroked="f">
                        <v:path arrowok="t" o:connecttype="custom" o:connectlocs="10160,38735;29210,4445;19685,0;0,34290;10160,38735"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f78UA&#10;AADeAAAADwAAAGRycy9kb3ducmV2LnhtbESPQUsDMRSE74L/ITzBm83aorTbpqVVBK9ue+ntsXmb&#10;LCYvS5JuV3+9EQSPw8x8w2x2k3dipJj6wAoeZxUI4jbono2C0/HtYQkiZWSNLjAp+KIEu+3tzQZr&#10;Ha78QWOTjSgQTjUqsDkPtZSpteQxzcJAXLwuRI+5yGikjngtcO/kvKqepceey4LFgV4stZ/NxStY&#10;xTFd3Nl8H7zpzs403erVjkrd3037NYhMU/4P/7XftYL54mm5gN875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t/vxQAAAN4AAAAPAAAAAAAAAAAAAAAAAJgCAABkcnMv&#10;ZG93bnJldi54bWxQSwUGAAAAAAQABAD1AAAAigMAAAAA&#10;" path="m15,62l46,8,30,,,54r15,8xe" fillcolor="black" stroked="f">
                        <v:path arrowok="t" o:connecttype="custom" o:connectlocs="9525,39370;29210,5080;19050,0;0,34290;9525,3937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Hm8UA&#10;AADeAAAADwAAAGRycy9kb3ducmV2LnhtbESPT0sDMRTE70K/Q3gFbzbb+od2bVqqInh166W3x+Zt&#10;spi8LEm6Xf30RhA8DjPzG2a7n7wTI8XUB1awXFQgiNugezYKPo6vN2sQKSNrdIFJwRcl2O9mV1us&#10;dbjwO41NNqJAONWowOY81FKm1pLHtAgDcfG6ED3mIqOROuKlwL2Tq6p6kB57LgsWB3q21H42Z69g&#10;E8d0difz/eRNd3Km6TYvdlTqej4dHkFkmvJ/+K/9phWsbu/Xd/B7p1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ebxQAAAN4AAAAPAAAAAAAAAAAAAAAAAJgCAABkcnMv&#10;ZG93bnJldi54bWxQSwUGAAAAAAQABAD1AAAAigMAAAAA&#10;" path="m15,62l46,8,31,,,54r15,8xe" fillcolor="black" stroked="f">
                        <v:path arrowok="t" o:connecttype="custom" o:connectlocs="9525,39370;29210,5080;19685,0;0,34290;9525,3937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2WscA&#10;AADeAAAADwAAAGRycy9kb3ducmV2LnhtbESPT4vCMBTE7wt+h/AEb2uq4iLVKLqwuAcP/gPx9mie&#10;bbV5KU203X56Iyx4HGbmN8xs0ZhCPKhyuWUFg34EgjixOudUwfHw8zkB4TyyxsIyKfgjB4t552OG&#10;sbY17+ix96kIEHYxKsi8L2MpXZKRQde3JXHwLrYy6IOsUqkrrAPcFHIYRV/SYM5hIcOSvjNKbvu7&#10;UVBfL/q0bs/bYh25dnU/JmW72yjV6zbLKQhPjX+H/9u/WsFwNJ6M4XUnXA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dlrHAAAA3gAAAA8AAAAAAAAAAAAAAAAAmAIAAGRy&#10;cy9kb3ducmV2LnhtbFBLBQYAAAAABAAEAPUAAACMAwAAAAA=&#10;" path="m16,61l47,7,31,,,53r16,8xe" fillcolor="black" stroked="f">
                        <v:path arrowok="t" o:connecttype="custom" o:connectlocs="10160,38735;29845,4445;19685,0;0,33655;10160,38735"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18d8UA&#10;AADeAAAADwAAAGRycy9kb3ducmV2LnhtbESPQUsDMRSE70L/Q3gFbzZrxdKuTUurCF7deuntsXmb&#10;LCYvS5JuV3+9EQSPw8x8w2z3k3dipJj6wAruFxUI4jbono2Cj9Pr3RpEysgaXWBS8EUJ9rvZzRZr&#10;Ha78TmOTjSgQTjUqsDkPtZSpteQxLcJAXLwuRI+5yGikjngtcO/ksqpW0mPPZcHiQM+W2s/m4hVs&#10;4pgu7my+j950Z2eabvNiR6Vu59PhCUSmKf+H/9pvWsHy4XG9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Xx3xQAAAN4AAAAPAAAAAAAAAAAAAAAAAJgCAABkcnMv&#10;ZG93bnJldi54bWxQSwUGAAAAAAQABAD1AAAAigMAAAAA&#10;" path="m15,62l46,8,31,,,54r15,8xe" fillcolor="black" stroked="f">
                        <v:path arrowok="t" o:connecttype="custom" o:connectlocs="9525,39370;29210,5080;19685,0;0,34290;9525,3937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xKsgA&#10;AADeAAAADwAAAGRycy9kb3ducmV2LnhtbESPQWsCMRSE7wX/Q3iCN8261iqrUWxt1famLXh9bJ67&#10;i5uXJUl16683hUKPw8x8w8yXranFhZyvLCsYDhIQxLnVFRcKvj7f+lMQPiBrrC2Tgh/ysFx0HuaY&#10;aXvlPV0OoRARwj5DBWUITSalz0sy6Ae2IY7eyTqDIUpXSO3wGuGmlmmSPEmDFceFEht6KSk/H76N&#10;go17f322j8fTbahvu4/NertO861SvW67moEI1Ib/8F97pxWko/F0A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HEqyAAAAN4AAAAPAAAAAAAAAAAAAAAAAJgCAABk&#10;cnMvZG93bnJldi54bWxQSwUGAAAAAAQABAD1AAAAjQMAAAAA&#10;" path="m16,61l46,8,31,,,54r16,7xe" fillcolor="black" stroked="f">
                        <v:path arrowok="t" o:connecttype="custom" o:connectlocs="10160,38735;29210,5080;19685,0;0,34290;10160,38735"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NnsIA&#10;AADeAAAADwAAAGRycy9kb3ducmV2LnhtbERPTU8CMRC9m/AfmiHxJl0wGlgpBDQmXl28cJtsZ9sN&#10;7XTTlmX119uDiceX973dT96JkWLqAytYLioQxG3QPRsFX6f3hzWIlJE1usCk4JsS7Hezuy3WOtz4&#10;k8YmG1FCONWowOY81FKm1pLHtAgDceG6ED3mAqOROuKthHsnV1X1LD32XBosDvRqqb00V69gE8d0&#10;dWfzc/SmOzvTdJs3Oyp1P58OLyAyTflf/Of+0ApWj0/rsrfcKV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k2ewgAAAN4AAAAPAAAAAAAAAAAAAAAAAJgCAABkcnMvZG93&#10;bnJldi54bWxQSwUGAAAAAAQABAD1AAAAhwMAAAAA&#10;" path="m15,62l46,8,30,,,54r15,8xe" fillcolor="black" stroked="f">
                        <v:path arrowok="t" o:connecttype="custom" o:connectlocs="9525,39370;29210,5080;19050,0;0,34290;9525,3937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oBcQA&#10;AADeAAAADwAAAGRycy9kb3ducmV2LnhtbESPQUsDMRSE70L/Q3iCN5u1RemuTUu1CF5dvfT22LxN&#10;FpOXJUm3q7/eCILHYWa+Ybb72TsxUUxDYAV3ywoEcRf0wEbBx/vL7QZEysgaXWBS8EUJ9rvF1RYb&#10;HS78RlObjSgQTg0qsDmPjZSps+QxLcNIXLw+RI+5yGikjngpcO/kqqoepMeBy4LFkZ4tdZ/t2Suo&#10;45TO7mS+n7zpT860fX20k1I31/PhEUSmOf+H/9qvWsFqfb+p4fdOuQ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y6AXEAAAA3gAAAA8AAAAAAAAAAAAAAAAAmAIAAGRycy9k&#10;b3ducmV2LnhtbFBLBQYAAAAABAAEAPUAAACJAwAAAAA=&#10;" path="m15,62l46,8,31,,,54r15,8xe" fillcolor="black" stroked="f">
                        <v:path arrowok="t" o:connecttype="custom" o:connectlocs="9525,39370;29210,5080;19685,0;0,34290;9525,3937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g8YA&#10;AADeAAAADwAAAGRycy9kb3ducmV2LnhtbESPy27CMBBF90j9B2uQugOHtCAIGNSWltcOqNTtKB6S&#10;qPE4sl1I+Xq8QGJ5dV86s0VranEm5yvLCgb9BARxbnXFhYLv41dvDMIHZI21ZVLwTx4W86fODDNt&#10;L7yn8yEUIo6wz1BBGUKTSenzkgz6vm2Io3eyzmCI0hVSO7zEcVPLNElG0mDF8aHEhj5Kyn8Pf0bB&#10;ym0/3+3rz+k60NfNbrVcL9N8rdRzt32bggjUhkf43t5oBenLcBIBIk5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R/g8YAAADeAAAADwAAAAAAAAAAAAAAAACYAgAAZHJz&#10;L2Rvd25yZXYueG1sUEsFBgAAAAAEAAQA9QAAAIsDAAAAAA==&#10;" path="m16,61l46,7,31,,,54r16,7xe" fillcolor="black" stroked="f">
                        <v:path arrowok="t" o:connecttype="custom" o:connectlocs="10160,38735;29210,4445;19685,0;0,34290;10160,38735"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y5MUA&#10;AADeAAAADwAAAGRycy9kb3ducmV2LnhtbESPQWsCMRSE7wX/Q3iCt5p1xWK3RimWoj1WvfT22Dw3&#10;2928LEm6rv/eFASPw8x8w6w2g21FTz7UjhXMphkI4tLpmisFp+Pn8xJEiMgaW8ek4EoBNuvR0woL&#10;7S78Tf0hViJBOBSowMTYFVKG0pDFMHUdcfLOzluMSfpKao+XBLetzLPsRVqsOS0Y7GhrqGwOf1aB&#10;5Mafd/mP2TYfp+Ny/1X+9jYoNRkP728gIg3xEb6391pBPl+8zuD/Tr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bLkxQAAAN4AAAAPAAAAAAAAAAAAAAAAAJgCAABkcnMv&#10;ZG93bnJldi54bWxQSwUGAAAAAAQABAD1AAAAigMAAAAA&#10;" path="m15,62l42,8,27,,,54r15,8xe" fillcolor="black" stroked="f">
                        <v:path arrowok="t" o:connecttype="custom" o:connectlocs="9525,39370;26670,5080;17145,0;0,34290;9525,3937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qcQA&#10;AADeAAAADwAAAGRycy9kb3ducmV2LnhtbESPT0vEMBTE74LfIbwFb266FcXWzS7+QfBq18veHs1r&#10;UkxeSpLtVj+9EQSPw8z8htnuF+/ETDGNgRVs1hUI4j7okY2Cj8Pr9T2IlJE1usCk4IsS7HeXF1ts&#10;dTjzO81dNqJAOLWowOY8tVKm3pLHtA4TcfGGED3mIqOROuK5wL2TdVXdSY8jlwWLEz1b6j+7k1fQ&#10;xDmd3NF8P3kzHJ3phubFzkpdrZbHBxCZlvwf/mu/aQX1zW1Tw++dcg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7KnEAAAA3gAAAA8AAAAAAAAAAAAAAAAAmAIAAGRycy9k&#10;b3ducmV2LnhtbFBLBQYAAAAABAAEAPUAAACJAwAAAAA=&#10;" path="m16,62l46,8,31,,,54r16,8xe" fillcolor="black" stroked="f">
                        <v:path arrowok="t" o:connecttype="custom" o:connectlocs="10160,39370;29210,5080;19685,0;0,34290;10160,3937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9MgA&#10;AADeAAAADwAAAGRycy9kb3ducmV2LnhtbESPzW7CMBCE75X6DtYi9QYOASoaMKgtv+0NisR1FS9J&#10;1Hgd2QZSnh5XqtTjaGa+0UznranFhZyvLCvo9xIQxLnVFRcKDl+r7hiED8gaa8uk4Ic8zGePD1PM&#10;tL3yji77UIgIYZ+hgjKEJpPS5yUZ9D3bEEfvZJ3BEKUrpHZ4jXBTyzRJnqXBiuNCiQ29l5R/789G&#10;wdp9LN/s8Hi69fVt+7lebBZpvlHqqdO+TkAEasN/+K+91QrSwehlAL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uH0yAAAAN4AAAAPAAAAAAAAAAAAAAAAAJgCAABk&#10;cnMvZG93bnJldi54bWxQSwUGAAAAAAQABAD1AAAAjQMAAAAA&#10;" path="m15,61l46,7,30,,,54r15,7xe" fillcolor="black" stroked="f">
                        <v:path arrowok="t" o:connecttype="custom" o:connectlocs="9525,38735;29210,4445;19050,0;0,34290;9525,38735"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RRsUA&#10;AADeAAAADwAAAGRycy9kb3ducmV2LnhtbESPT0sDMRTE70K/Q3gFbzbb+gd3bVqqInh19dLbY/M2&#10;WUxeliTdrn56Iwgeh5n5DbPdz96JiWIaAitYryoQxF3QAxsFH+8vV/cgUkbW6AKTgi9KsN8tLrbY&#10;6HDmN5rabESBcGpQgc15bKRMnSWPaRVG4uL1IXrMRUYjdcRzgXsnN1V1Jz0OXBYsjvRkqftsT15B&#10;Had0ckfz/ehNf3Sm7etnOyl1uZwPDyAyzfk//Nd+1Qo217f1D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tFGxQAAAN4AAAAPAAAAAAAAAAAAAAAAAJgCAABkcnMv&#10;ZG93bnJldi54bWxQSwUGAAAAAAQABAD1AAAAigMAAAAA&#10;" path="m15,62l46,8,31,,,54r15,8xe" fillcolor="black" stroked="f">
                        <v:path arrowok="t" o:connecttype="custom" o:connectlocs="9525,39370;29210,5080;19685,0;0,34290;9525,3937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3X8YA&#10;AADeAAAADwAAAGRycy9kb3ducmV2LnhtbESPwWrDMBBE74X+g9hCbrVch4TGsRJKISU0h5I0H7BY&#10;a0vEWhlLcdy/rwqBHoeZecNU28l1YqQhWM8KXrIcBHHtteVWwfl79/wKIkRkjZ1nUvBDAbabx4cK&#10;S+1vfKTxFFuRIBxKVGBi7EspQ23IYch8T5y8xg8OY5JDK/WAtwR3nSzyfCkdWk4LBnt6N1RfTlen&#10;4GqXx0YXztrdofj43Jsxj82XUrOn6W0NItIU/8P39l4rKOaL1Q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3X8YAAADeAAAADwAAAAAAAAAAAAAAAACYAgAAZHJz&#10;L2Rvd25yZXYueG1sUEsFBgAAAAAEAAQA9QAAAIsDAAAAAA==&#10;" path="m16,62l47,8,31,,,54r16,8xe" fillcolor="black" stroked="f">
                        <v:path arrowok="t" o:connecttype="custom" o:connectlocs="10160,39370;29845,5080;19685,0;0,34290;10160,3937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CbMgA&#10;AADeAAAADwAAAGRycy9kb3ducmV2LnhtbESPzW7CMBCE75X6DtYicSsOoUUlYFAL5fdWqNTrKl6S&#10;qPE6sg0Enh5XqtTjaGa+0UxmranFmZyvLCvo9xIQxLnVFRcKvg7Lp1cQPiBrrC2Tgit5mE0fHyaY&#10;aXvhTzrvQyEihH2GCsoQmkxKn5dk0PdsQxy9o3UGQ5SukNrhJcJNLdMkGUqDFceFEhual5T/7E9G&#10;wcptP97t8/fx1te3zW61WC/SfK1Ut9O+jUEEasN/+K+90QrSwctoCL934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4UJsyAAAAN4AAAAPAAAAAAAAAAAAAAAAAJgCAABk&#10;cnMvZG93bnJldi54bWxQSwUGAAAAAAQABAD1AAAAjQMAAAAA&#10;" path="m15,61l46,7,31,,,53r15,8xe" fillcolor="black" stroked="f">
                        <v:path arrowok="t" o:connecttype="custom" o:connectlocs="9525,38735;29210,4445;19685,0;0,33655;9525,38735"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PMcUA&#10;AADeAAAADwAAAGRycy9kb3ducmV2LnhtbESPT0sDMRTE70K/Q3gFbzbbin92bVqqInh19dLbY/M2&#10;WUxeliTdrn56Iwgeh5n5DbPdz96JiWIaAitYryoQxF3QAxsFH+8vV/cgUkbW6AKTgi9KsN8tLrbY&#10;6HDmN5rabESBcGpQgc15bKRMnSWPaRVG4uL1IXrMRUYjdcRzgXsnN1V1Kz0OXBYsjvRkqftsT15B&#10;Had0ckfz/ehNf3Sm7etnOyl1uZwPDyAyzfk//Nd+1Qo21zf1H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E8xxQAAAN4AAAAPAAAAAAAAAAAAAAAAAJgCAABkcnMv&#10;ZG93bnJldi54bWxQSwUGAAAAAAQABAD1AAAAigMAAAAA&#10;" path="m16,62l46,8,31,,,54r16,8xe" fillcolor="black" stroked="f">
                        <v:path arrowok="t" o:connecttype="custom" o:connectlocs="10160,39370;29210,5080;19685,0;0,34290;10160,3937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zhcQA&#10;AADeAAAADwAAAGRycy9kb3ducmV2LnhtbERPyW7CMBC9I/UfrEHqDRzSgiBgUFtathtQqddRPCRR&#10;43Fku5Dy9fiAxPHp7bNFa2pxJucrywoG/QQEcW51xYWC7+NXbwzCB2SNtWVS8E8eFvOnzgwzbS+8&#10;p/MhFCKGsM9QQRlCk0np85IM+r5tiCN3ss5giNAVUju8xHBTyzRJRtJgxbGhxIY+Ssp/D39Gwcpt&#10;P9/t68/pOtDXzW61XC/TfK3Uc7d9m4II1IaH+O7eaAXpy3AS98Y78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c4XEAAAA3gAAAA8AAAAAAAAAAAAAAAAAmAIAAGRycy9k&#10;b3ducmV2LnhtbFBLBQYAAAAABAAEAPUAAACJAwAAAAA=&#10;" path="m15,61l46,8,30,,,54r15,7xe" fillcolor="black" stroked="f">
                        <v:path arrowok="t" o:connecttype="custom" o:connectlocs="9525,38735;29210,5080;19050,0;0,34290;9525,38735"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2MQA&#10;AADeAAAADwAAAGRycy9kb3ducmV2LnhtbESPQUsDMRSE70L/Q3iCN5u1onTXpqUqgle3vfT22LxN&#10;FpOXJUm3q7/eCILHYWa+YTa72TsxUUxDYAV3ywoEcRf0wEbB8fB2uwaRMrJGF5gUfFGC3XZxtcFG&#10;hwt/0NRmIwqEU4MKbM5jI2XqLHlMyzASF68P0WMuMhqpI14K3Du5qqpH6XHgsmBxpBdL3Wd79grq&#10;OKWzO5nvZ2/6kzNtX7/aSamb63n/BCLTnP/Df+13rWB1/1DX8Hu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ftjEAAAA3gAAAA8AAAAAAAAAAAAAAAAAmAIAAGRycy9k&#10;b3ducmV2LnhtbFBLBQYAAAAABAAEAPUAAACJAwAAAAA=&#10;" path="m15,62l46,8,31,,,54r15,8xe" fillcolor="black" stroked="f">
                        <v:path arrowok="t" o:connecttype="custom" o:connectlocs="9525,39370;29210,5080;19685,0;0,34290;9525,3937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jvsMA&#10;AADeAAAADwAAAGRycy9kb3ducmV2LnhtbESPzWoCMRSF90LfIdxCd5qpBalTo1hF6LbTbtxdJneS&#10;weRmSOI49umbRaHLw/nj2+wm78RIMfWBFTwvKhDEbdA9GwXfX6f5K4iUkTW6wKTgTgl224fZBmsd&#10;bvxJY5ONKCOcalRgcx5qKVNryWNahIG4eF2IHnOR0Ugd8VbGvZPLqlpJjz2XB4sDHSy1l+bqFazj&#10;mK7ubH7evenOzjTd+mhHpZ4ep/0biExT/g//tT+0guXLqioABaeg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4jvsMAAADeAAAADwAAAAAAAAAAAAAAAACYAgAAZHJzL2Rv&#10;d25yZXYueG1sUEsFBgAAAAAEAAQA9QAAAIgDAAAAAA==&#10;" path="m16,62l46,8,31,,,54r16,8xe" fillcolor="black" stroked="f">
                        <v:path arrowok="t" o:connecttype="custom" o:connectlocs="10160,39370;29210,5080;19685,0;0,34290;10160,3937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u48gA&#10;AADeAAAADwAAAGRycy9kb3ducmV2LnhtbESPT2vCQBTE74V+h+UVetNNUpESXaWtrX96ayp4fWSf&#10;STD7NuxuNfrpXUHocZiZ3zDTeW9acSTnG8sK0mECgri0uuFKwfb3a/AKwgdkja1lUnAmD/PZ48MU&#10;c21P/EPHIlQiQtjnqKAOocul9GVNBv3QdsTR21tnMETpKqkdniLctDJLkrE02HBcqLGjj5rKQ/Fn&#10;FCzd5vPdjnb7S6ov6+/lYrXIypVSz0/92wREoD78h+/ttVaQvYyTFG534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Jy7jyAAAAN4AAAAPAAAAAAAAAAAAAAAAAJgCAABk&#10;cnMvZG93bnJldi54bWxQSwUGAAAAAAQABAD1AAAAjQMAAAAA&#10;" path="m15,61l46,7,30,,,54r15,7xe" fillcolor="black" stroked="f">
                        <v:path arrowok="t" o:connecttype="custom" o:connectlocs="9525,38735;29210,4445;19050,0;0,34290;9525,38735"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UsQA&#10;AADeAAAADwAAAGRycy9kb3ducmV2LnhtbESPQUsDMRSE74L/ITzBm826QrHbpsVWBK+uvfT22LxN&#10;liYvS5JuV3+9EQSPw8x8w2x2s3diopiGwAoeFxUI4i7ogY2C4+fbwzOIlJE1usCk4IsS7La3Nxts&#10;dLjyB01tNqJAODWowOY8NlKmzpLHtAgjcfH6ED3mIqOROuK1wL2TdVUtpceBy4LFkQ6WunN78QpW&#10;cUoXdzLfe2/6kzNtv3q1k1L3d/PLGkSmOf+H/9rvWkH9tKxq+L1Tr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GFLEAAAA3gAAAA8AAAAAAAAAAAAAAAAAmAIAAGRycy9k&#10;b3ducmV2LnhtbFBLBQYAAAAABAAEAPUAAACJAwAAAAA=&#10;" path="m15,62l46,8,31,,,54r15,8xe" fillcolor="black" stroked="f">
                        <v:path arrowok="t" o:connecttype="custom" o:connectlocs="9525,39370;29210,5080;19685,0;0,34290;9525,3937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pk8cA&#10;AADeAAAADwAAAGRycy9kb3ducmV2LnhtbESPQWvCQBSE74L/YXmCN91VQSR1lVYo9uChWqH09sg+&#10;k2j2bciuJs2vdwXB4zAz3zDLdWtLcaPaF441TMYKBHHqTMGZhuPP52gBwgdkg6Vj0vBPHtarfm+J&#10;iXEN7+l2CJmIEPYJashDqBIpfZqTRT92FXH0Tq62GKKsM2lqbCLclnKq1FxaLDgu5FjRJqf0crha&#10;Dc35ZH633d93uVW++7ge06rb77QeDtr3NxCB2vAKP9tfRsN0NlczeNy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KZPHAAAA3gAAAA8AAAAAAAAAAAAAAAAAmAIAAGRy&#10;cy9kb3ducmV2LnhtbFBLBQYAAAAABAAEAPUAAACMAwAAAAA=&#10;" path="m16,61l47,8,31,,,54r16,7xe" fillcolor="black" stroked="f">
                        <v:path arrowok="t" o:connecttype="custom" o:connectlocs="10160,38735;29845,5080;19685,0;0,34290;10160,38735"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Ne8YA&#10;AADeAAAADwAAAGRycy9kb3ducmV2LnhtbESPT2sCMRTE74V+h/AKvWnWVaSsRrH1b3urCl4fm+fu&#10;4uZlSVJd/fRGEHocZuY3zHjamlqcyfnKsoJeNwFBnFtdcaFgv1t2PkD4gKyxtkwKruRhOnl9GWOm&#10;7YV/6bwNhYgQ9hkqKENoMil9XpJB37UNcfSO1hkMUbpCaoeXCDe1TJNkKA1WHBdKbOirpPy0/TMK&#10;Vu578WkHh+Otp2+bn9V8PU/ztVLvb+1sBCJQG/7Dz/ZGK0j7w2QAjzvx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Ne8YAAADeAAAADwAAAAAAAAAAAAAAAACYAgAAZHJz&#10;L2Rvd25yZXYueG1sUEsFBgAAAAAEAAQA9QAAAIsDAAAAAA==&#10;" path="m15,61l46,7,31,,,53r15,8xe" fillcolor="black" stroked="f">
                        <v:path arrowok="t" o:connecttype="custom" o:connectlocs="9525,38735;29210,4445;19685,0;0,33655;9525,38735"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AJsQA&#10;AADeAAAADwAAAGRycy9kb3ducmV2LnhtbESPQUsDMRSE70L/Q3gFbzZrxWL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gCbEAAAA3gAAAA8AAAAAAAAAAAAAAAAAmAIAAGRycy9k&#10;b3ducmV2LnhtbFBLBQYAAAAABAAEAPUAAACJAwAAAAA=&#10;" path="m16,62l46,8,31,,,54r16,8xe" fillcolor="black" stroked="f">
                        <v:path arrowok="t" o:connecttype="custom" o:connectlocs="10160,39370;29210,5080;19685,0;0,34290;10160,3937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2l8gA&#10;AADeAAAADwAAAGRycy9kb3ducmV2LnhtbESPT2vCQBTE70K/w/IKvdWNqYSSukqr1j+9NS14fWSf&#10;STD7NuxuNfrpXaHgcZiZ3zCTWW9acSTnG8sKRsMEBHFpdcOVgt+fz+dXED4ga2wtk4IzeZhNHwYT&#10;zLU98Tcdi1CJCGGfo4I6hC6X0pc1GfRD2xFHb2+dwRClq6R2eIpw08o0STJpsOG4UGNH85rKQ/Fn&#10;FKzcdvlhx7v9ZaQvm6/VYr1Iy7VST4/9+xuIQH24h//bG60gfcmSD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zraXyAAAAN4AAAAPAAAAAAAAAAAAAAAAAJgCAABk&#10;cnMvZG93bnJldi54bWxQSwUGAAAAAAQABAD1AAAAjQMAAAAA&#10;" path="m15,61l46,7,30,,,54r15,7xe" fillcolor="black" stroked="f">
                        <v:path arrowok="t" o:connecttype="custom" o:connectlocs="9525,38735;29210,4445;19050,0;0,34290;9525,38735"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7ysQA&#10;AADeAAAADwAAAGRycy9kb3ducmV2LnhtbESPQUsDMRSE70L/Q3gFbzZrhWr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Xu8rEAAAA3gAAAA8AAAAAAAAAAAAAAAAAmAIAAGRycy9k&#10;b3ducmV2LnhtbFBLBQYAAAAABAAEAPUAAACJAwAAAAA=&#10;" path="m15,62l46,8,31,,,54r15,8xe" fillcolor="black" stroked="f">
                        <v:path arrowok="t" o:connecttype="custom" o:connectlocs="9525,39370;29210,5080;19685,0;0,34290;9525,3937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vuMEA&#10;AADeAAAADwAAAGRycy9kb3ducmV2LnhtbERPTWsCMRC9C/0PYQq9abYWpG6NYhWh12578TZsZpPF&#10;ZLIkcV3765tDocfH+97sJu/ESDH1gRU8LyoQxG3QPRsF31+n+SuIlJE1usCk4E4JdtuH2QZrHW78&#10;SWOTjSghnGpUYHMeailTa8ljWoSBuHBdiB5zgdFIHfFWwr2Ty6paSY89lwaLAx0stZfm6hWs45iu&#10;7mx+3r3pzs403fpoR6WeHqf9G4hMU/4X/7k/tILly6oqe8udcgX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IL7jBAAAA3gAAAA8AAAAAAAAAAAAAAAAAmAIAAGRycy9kb3du&#10;cmV2LnhtbFBLBQYAAAAABAAEAPUAAACGAwAAAAA=&#10;" path="m16,62l46,8,31,,,54r16,8xe" fillcolor="black" stroked="f">
                        <v:path arrowok="t" o:connecttype="custom" o:connectlocs="10160,39370;29210,5080;19685,0;0,34290;10160,3937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L0MQA&#10;AADeAAAADwAAAGRycy9kb3ducmV2LnhtbESPT2vCQBTE7wW/w/IEb3VjhFCjqwRR8KptD709ss8k&#10;JPs2Zjd/+u27gtDjMDO/YXaHyTRioM5VlhWslhEI4tzqigsFX5/n9w8QziNrbCyTgl9ycNjP3naY&#10;ajvylYabL0SAsEtRQel9m0rp8pIMuqVtiYN3t51BH2RXSN3hGOCmkXEUJdJgxWGhxJaOJeX1rTcK&#10;an/96ccik8n61Md1M4zfD86UWsynbAvC0+T/w6/2RSuI10m0gee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S9DEAAAA3gAAAA8AAAAAAAAAAAAAAAAAmAIAAGRycy9k&#10;b3ducmV2LnhtbFBLBQYAAAAABAAEAPUAAACJAwAAAAA=&#10;" path="m15,27l23,8,7,,,19r15,8xe" fillcolor="black" stroked="f">
                        <v:path arrowok="t" o:connecttype="custom" o:connectlocs="9525,17145;14605,5080;4445,0;0,12065;9525,17145"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vE8UA&#10;AADeAAAADwAAAGRycy9kb3ducmV2LnhtbESPTWvCQBCG7wX/wzKFXkrdaEFL6ipBKPWq1eY6ZMds&#10;0uxsyK4a/33nUOjx5f3iWW1G36krDbEJbGA2zUARV8E2XBs4fn28vIGKCdliF5gM3CnCZj15WGFu&#10;w433dD2kWskIxxwNuJT6XOtYOfIYp6EnFu8cBo9J5FBrO+BNxn2n51m20B4blgeHPW0dVT+Hi5ff&#10;YunORXPa3S9tuW/Lthy/nz+NeXoci3dQicb0H/5r76yB+etiJgCCIy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a8TxQAAAN4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OFsUA&#10;AADeAAAADwAAAGRycy9kb3ducmV2LnhtbESPT4vCMBTE74LfITzBm6ZVEO0aZRWlHnf9s7C3R/Ns&#10;i81LaWKt394sLHgcZuY3zHLdmUq01LjSsoJ4HIEgzqwuOVdwPu1HcxDOI2usLJOCJzlYr/q9JSba&#10;Pvib2qPPRYCwS1BB4X2dSOmyggy6sa2Jg3e1jUEfZJNL3eAjwE0lJ1E0kwZLDgsF1rQtKLsd70ZB&#10;+rNPL3xdmDb9Pdy+Trs5bmqn1HDQfX6A8NT5d/i/fdAKJtNZHMPfnX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g4WxQAAAN4AAAAPAAAAAAAAAAAAAAAAAJgCAABkcnMv&#10;ZG93bnJldi54bWxQSwUGAAAAAAQABAD1AAAAigMAAAAA&#10;" path="m8,l4,r,3l,3,,188r4,l4,192r207,l211,188r4,l215,3r-4,l211,r-4,l8,r,15l207,15,200,7r,177l207,177,8,177r7,7l15,7,8,15,8,xe" fillcolor="black" stroked="f">
                        <v:path arrowok="t" o:connecttype="custom" o:connectlocs="5080,0;2540,0;2540,1905;0,1905;0,119380;2540,119380;2540,121920;133985,121920;133985,119380;136525,119380;136525,1905;133985,1905;133985,0;131445,0;5080,0;5080,9525;131445,9525;127000,4445;127000,116840;131445,112395;5080,112395;9525,116840;9525,4445;5080,9525;5080,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GqMYA&#10;AADeAAAADwAAAGRycy9kb3ducmV2LnhtbESPwWrDMBBE74H+g9hCb4kch5jgRjal0NIecoidS29b&#10;ayubWitjqY7791EgkOMwM2+YfTnbXkw0+s6xgvUqAUHcON2xUXCq35Y7ED4ga+wdk4J/8lAWD4s9&#10;5tqd+UhTFYyIEPY5KmhDGHIpfdOSRb9yA3H0ftxoMUQ5GqlHPEe47WWaJJm02HFcaHGg15aa3+rP&#10;KjgaOmy2vf+uJQ2f03uVpV8mU+rpcX55BhFoDvfwrf2hFaSbbJ3C9U68ArK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eGqMYAAADeAAAADwAAAAAAAAAAAAAAAACYAgAAZHJz&#10;L2Rvd25yZXYueG1sUEsFBgAAAAAEAAQA9QAAAIsDAAAAAA==&#10;" path="m127,15r4,l131,11r4,l135,3r-4,l131,,4,r,3l,3r,8l4,11r,4l8,15r119,xe" fillcolor="black" stroked="f">
                        <v:path arrowok="t" o:connecttype="custom" o:connectlocs="80645,9525;83185,9525;83185,6985;85725,6985;85725,1905;83185,1905;83185,0;2540,0;2540,1905;0,1905;0,6985;2540,6985;2540,9525;5080,9525;80645,9525"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mlcQA&#10;AADeAAAADwAAAGRycy9kb3ducmV2LnhtbESP0YrCMBRE3wX/IVxh3zTVgkjXKCIIvpRFdz/g0lyT&#10;bpub0kStfr1ZWPBxmJkzzHo7uFbcqA+1ZwXzWQaCuPK6ZqPg5/swXYEIEVlj65kUPCjAdjMerbHQ&#10;/s4nup2jEQnCoUAFNsaukDJUlhyGme+Ik3fxvcOYZG+k7vGe4K6ViyxbSoc1pwWLHe0tVc356hS0&#10;l2dTm7J8ls1XFfJfa4aD2Sn1MRl2nyAiDfEd/m8ftYJFvpzn8HcnXQG5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ppXEAAAA3gAAAA8AAAAAAAAAAAAAAAAAmAIAAGRycy9k&#10;b3ducmV2LnhtbFBLBQYAAAAABAAEAPUAAACJAwAAAAA=&#10;" path="m529,297l,297,,,234,r,177l529,177r,120xe" fillcolor="black" stroked="f">
                        <v:fill r:id="rId45" o:title="" type="pattern"/>
                        <v:path arrowok="t" o:connecttype="custom" o:connectlocs="335915,188595;0,188595;0,0;148590,0;148590,112395;335915,112395;335915,188595"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TXscA&#10;AADeAAAADwAAAGRycy9kb3ducmV2LnhtbESP3WrCQBSE7wt9h+UUeqebHwk2ukopLbTUCxt9gEP2&#10;mESzZ9PsGuPbuwWhl8PMfMMs16NpxUC9aywriKcRCOLS6oYrBfvdx2QOwnlkja1lUnAlB+vV48MS&#10;c20v/END4SsRIOxyVFB73+VSurImg25qO+LgHWxv0AfZV1L3eAlw08okijJpsOGwUGNHbzWVp+Js&#10;FDjebr6zKr3y+9d5/rsrji8bPCr1/DS+LkB4Gv1/+N7+1AqSNItn8Hc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U17HAAAA3gAAAA8AAAAAAAAAAAAAAAAAmAIAAGRy&#10;cy9kb3ducmV2LnhtbFBLBQYAAAAABAAEAPUAAACMAwAAAAA=&#10;" path="m530,304r7,-8l8,296r7,8l15,7,8,15r234,l234,7r,181l238,188r,4l537,192r-7,-8l530,304r15,l545,184r,-4l541,180r,-3l537,177r-295,l250,184,250,7r,-4l246,3r,-3l242,,8,,4,r,3l,3,,7,,304r,3l4,307r,4l8,311r529,l541,311r,-4l545,307r,-3l530,304xe" fillcolor="black" stroked="f">
                        <v:path arrowok="t" o:connecttype="custom" o:connectlocs="336550,193040;340995,187960;5080,187960;9525,193040;9525,4445;5080,9525;153670,9525;148590,4445;148590,119380;151130,119380;151130,121920;340995,121920;336550,116840;336550,193040;346075,193040;346075,116840;346075,114300;343535,114300;343535,112395;340995,112395;153670,112395;158750,116840;158750,4445;158750,1905;156210,1905;156210,0;153670,0;5080,0;2540,0;2540,1905;0,1905;0,4445;0,193040;0,194945;2540,194945;2540,197485;5080,197485;340995,197485;343535,197485;343535,194945;346075,194945;346075,193040;336550,193040"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ScsQA&#10;AADeAAAADwAAAGRycy9kb3ducmV2LnhtbESP3WoCMRSE74W+QzhC7zTrFkW2RpGCYMUbVx/gsDn7&#10;Q5OTJUnd7ds3guDlMDPfMJvdaI24kw+dYwWLeQaCuHK640bB7XqYrUGEiKzROCYFfxRgt32bbLDQ&#10;buAL3cvYiAThUKCCNsa+kDJULVkMc9cTJ6923mJM0jdSexwS3BqZZ9lKWuw4LbTY01dL1U/5axXI&#10;a3kY1qXxmTvl9dl8Hy81OaXep+P+E0SkMb7Cz/ZRK8g/Vosl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80nL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MBcQA&#10;AADeAAAADwAAAGRycy9kb3ducmV2LnhtbESPzWrDMBCE74W+g9hCb7VsF0xwo5hQCCSllzh9gMVa&#10;/xBpZSQ1dt6+KhR6HGbmG2bbrNaIG/kwOVZQZDkI4s7piQcFX5fDywZEiMgajWNScKcAze7xYYu1&#10;dguf6dbGQSQIhxoVjDHOtZShG8liyNxMnLzeeYsxST9I7XFJcGtkmeeVtDhxWhhxpveRumv7bRXI&#10;S3tYNq3xufso+09zOp57cko9P637NxCR1vgf/msftYLytSoq+L2Tr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TAX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3scA&#10;AADeAAAADwAAAGRycy9kb3ducmV2LnhtbESPQWvCQBSE7wX/w/IEL0U3pm3SRlcJgrSngon1/Mi+&#10;JsHs25BdNf77bqHQ4zAz3zDr7Wg6caXBtZYVLBcRCOLK6pZrBcdyP38F4Tyyxs4yKbiTg+1m8rDG&#10;TNsbH+ha+FoECLsMFTTe95mUrmrIoFvYnjh433Yw6IMcaqkHvAW46WQcRYk02HJYaLCnXUPVubgY&#10;BS8Rnsr7Z8q7x+e8P7z5/eldfyk1m475CoSn0f+H/9ofWkH8lCxT+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hN7HAAAA3gAAAA8AAAAAAAAAAAAAAAAAmAIAAGRy&#10;cy9kb3ducmV2LnhtbFBLBQYAAAAABAAEAPUAAACMAwAAAAA=&#10;" filled="f" stroked="f">
                        <v:textbox style="mso-fit-shape-to-text:t" inset="0,0,0,0">
                          <w:txbxContent>
                            <w:p w:rsidR="001C5812" w:rsidRDefault="001C5812" w:rsidP="00D35342">
                              <w:r>
                                <w:rPr>
                                  <w:rFonts w:ascii="Comic Sans MS" w:hAnsi="Comic Sans MS" w:cs="Comic Sans MS"/>
                                  <w:color w:val="000000"/>
                                  <w:lang w:val="en-US"/>
                                </w:rPr>
                                <w:t>h</w:t>
                              </w:r>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QrMQA&#10;AADeAAAADwAAAGRycy9kb3ducmV2LnhtbERPTWvCQBC9C/0Pywi9iG5MbWxTVwkBaU8FE/U8ZKdJ&#10;MDsbsluN/757KHh8vO/NbjSduNLgWssKlosIBHFldcu1gmO5n7+BcB5ZY2eZFNzJwW77NNlgqu2N&#10;D3QtfC1CCLsUFTTe96mUrmrIoFvYnjhwP3Yw6AMcaqkHvIVw08k4ihJpsOXQ0GBPeUPVpfg1Cl4j&#10;PJf37zXns1XWH979/vypT0o9T8fsA4Sn0T/E/+4vrSB+SZZhb7gTr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EKz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1N8cA&#10;AADeAAAADwAAAGRycy9kb3ducmV2LnhtbESPQWvCQBSE74X+h+UVeim6MW2jRlcJgrSngonm/Mg+&#10;k2D2bchuNf77bqHQ4zAz3zDr7Wg6caXBtZYVzKYRCOLK6pZrBcdiP1mAcB5ZY2eZFNzJwXbz+LDG&#10;VNsbH+ia+1oECLsUFTTe96mUrmrIoJvanjh4ZzsY9EEOtdQD3gLcdDKOokQabDksNNjTrqHqkn8b&#10;Be8RlsX9a867l7esPyz9vvzQJ6Wen8ZsBcLT6P/Df+1PrSB+TWZL+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tTfHAAAA3gAAAA8AAAAAAAAAAAAAAAAAmAIAAGRy&#10;cy9kb3ducmV2LnhtbFBLBQYAAAAABAAEAPUAAACMAwAAAAA=&#10;" filled="f" stroked="f">
                        <v:textbox style="mso-fit-shape-to-text:t" inset="0,0,0,0">
                          <w:txbxContent>
                            <w:p w:rsidR="001C5812" w:rsidRDefault="001C5812" w:rsidP="00D35342">
                              <w:r>
                                <w:rPr>
                                  <w:rFonts w:ascii="Comic Sans MS" w:hAnsi="Comic Sans MS" w:cs="Comic Sans MS"/>
                                  <w:color w:val="000000"/>
                                  <w:lang w:val="en-US"/>
                                </w:rPr>
                                <w:t>h</w:t>
                              </w:r>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F8YA&#10;AADeAAAADwAAAGRycy9kb3ducmV2LnhtbESPzWrCQBSF9wXfYbiCm1Inpm1aU0eRQKgrQdNmfclc&#10;k9DMnZCZmvj2nYXQ5eH88W12k+nElQbXWlawWkYgiCurW64VfBX50zsI55E1dpZJwY0c7Lazhw2m&#10;2o58ouvZ1yKMsEtRQeN9n0rpqoYMuqXtiYN3sYNBH+RQSz3gGMZNJ+MoSqTBlsNDgz1lDVU/51+j&#10;4DXCsrgd3zh7fNn3p7XPy0/9rdRiPu0/QHia/H/43j5oBfFzEge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F8YAAADeAAAADwAAAAAAAAAAAAAAAACYAgAAZHJz&#10;L2Rvd25yZXYueG1sUEsFBgAAAAAEAAQA9QAAAIsDAAAAAA==&#10;" filled="f" stroked="f">
                        <v:textbox style="mso-fit-shape-to-text:t" inset="0,0,0,0">
                          <w:txbxContent>
                            <w:p w:rsidR="001C5812" w:rsidRDefault="001C5812"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zMMA&#10;AADeAAAADwAAAGRycy9kb3ducmV2LnhtbESP3YrCMBSE7wXfIRxh7zS1CyLVKCIIruyN1Qc4NKc/&#10;mJyUJNru25uFhb0cZuYbZrsfrREv8qFzrGC5yEAQV0533Ci4307zNYgQkTUax6TghwLsd9PJFgvt&#10;Br7Sq4yNSBAOBSpoY+wLKUPVksWwcD1x8mrnLcYkfSO1xyHBrZF5lq2kxY7TQos9HVuqHuXTKpC3&#10;8jSsS+Mzd8nrb/N1vtbklPqYjYcNiEhj/A//tc9aQf65ypfweydd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ezMMAAADeAAAADwAAAAAAAAAAAAAAAACYAgAAZHJzL2Rv&#10;d25yZXYueG1sUEsFBgAAAAAEAAQA9QAAAIgDAAAAAA==&#10;" filled="f" stroked="f">
                        <v:textbox style="mso-fit-shape-to-text:t" inset="0,0,0,0">
                          <w:txbxContent>
                            <w:p w:rsidR="001C5812" w:rsidRDefault="001C5812" w:rsidP="00D35342">
                              <w:r>
                                <w:rPr>
                                  <w:rFonts w:ascii="Comic Sans MS" w:hAnsi="Comic Sans MS" w:cs="Comic Sans MS"/>
                                  <w:color w:val="000000"/>
                                  <w:lang w:val="en-US"/>
                                </w:rPr>
                                <w:t>Eprouvette</w:t>
                              </w:r>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v8cUAAADeAAAADwAAAGRycy9kb3ducmV2LnhtbESPQWsCMRSE74X+h/AKvZSadYW1bI1S&#10;pBbx1tXeH5vXzWLysiSprv/eCEKPw8x8wyxWo7PiRCH2nhVMJwUI4tbrnjsFh/3m9Q1ETMgarWdS&#10;cKEIq+XjwwJr7c/8TacmdSJDONaowKQ01FLG1pDDOPEDcfZ+fXCYsgyd1AHPGe6sLIuikg57zgsG&#10;B1obao/Nn1Mwm//st0f7Ynab6Mznl23aKlyUen4aP95BJBrTf/je3moF5awqS7jdyV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Kv8cUAAADeAAAADwAAAAAAAAAA&#10;AAAAAAChAgAAZHJzL2Rvd25yZXYueG1sUEsFBgAAAAAEAAQA+QAAAJMDA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asUA&#10;AADeAAAADwAAAGRycy9kb3ducmV2LnhtbESPwWrDMBBE74H+g9hCb4lcG4xxooRQCC1tL3ZCcl2s&#10;jW1irYylxurfV4VCj8PMvGE2u2AGcafJ9ZYVPK8SEMSN1T23Ck7Hw7IA4TyyxsEyKfgmB7vtw2KD&#10;pbYzV3SvfSsihF2JCjrvx1JK13Rk0K3sSBy9q50M+iinVuoJ5wg3g0yTJJcGe44LHY700lFzq7+M&#10;AheQChw+q1seXj8Ol3d9PGdaqafHsF+D8BT8f/iv/aYVpFmeZv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RqxQAAAN4AAAAPAAAAAAAAAAAAAAAAAJgCAABkcnMv&#10;ZG93bnJldi54bWxQSwUGAAAAAAQABAD1AAAAigMAAAAA&#10;" path="m46,69l,,80,4,30,19,46,69xe" fillcolor="black" strokeweight="0">
                        <v:path arrowok="t" o:connecttype="custom" o:connectlocs="29210,43815;0,0;50800,2540;19050,12065;29210,43815"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gYcgA&#10;AADeAAAADwAAAGRycy9kb3ducmV2LnhtbESPQWsCMRSE70L/Q3iF3jTrakVXo1RB8CJU20O9PTfP&#10;3cXNyzZJdfXXm0Khx2FmvmFmi9bU4kLOV5YV9HsJCOLc6ooLBZ8f6+4YhA/IGmvLpOBGHhbzp84M&#10;M22vvKPLPhQiQthnqKAMocmk9HlJBn3PNsTRO1lnMETpCqkdXiPc1DJNkpE0WHFcKLGhVUn5ef9j&#10;FCwn4+X3+5C3993xQIev4/k1dYlSL8/t2xREoDb8h//aG60gHYz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SBhyAAAAN4AAAAPAAAAAAAAAAAAAAAAAJgCAABk&#10;cnMvZG93bnJldi54bWxQSwUGAAAAAAQABAD1AAAAjQM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72sYA&#10;AADeAAAADwAAAGRycy9kb3ducmV2LnhtbESPQWvCQBSE70L/w/IKvemmKaYldRUVpJ6k2tDzI/ua&#10;hO6+jdmtif56tyB4HGbmG2a2GKwRJ+p841jB8yQBQVw63XCloPjajN9A+ICs0TgmBWfysJg/jGaY&#10;a9fznk6HUIkIYZ+jgjqENpfSlzVZ9BPXEkfvx3UWQ5RdJXWHfYRbI9MkyaTFhuNCjS2tayp/D39W&#10;wTduV5/Zq5W7y6UYyo/C9EezUerpcVi+gwg0hHv41t5qBelLlk7h/06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L72sYAAADeAAAADwAAAAAAAAAAAAAAAACYAgAAZHJz&#10;L2Rvd25yZXYueG1sUEsFBgAAAAAEAAQA9QAAAIsDAAAAAA==&#10;" path="m188,42l,,,15,188,58r,-16xe" fillcolor="black" stroked="f">
                        <v:path arrowok="t" o:connecttype="custom" o:connectlocs="119380,26670;0,0;0,9525;119380,36830;119380,26670"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wPcQA&#10;AADeAAAADwAAAGRycy9kb3ducmV2LnhtbESPQWvCQBSE74L/YXlCb7oxQijRVSSgeJJqBa+P7DMb&#10;zL6N2TWm/fXdQqHHYWa+YVabwTaip87XjhXMZwkI4tLpmisFl8/d9B2ED8gaG8ek4Is8bNbj0Qpz&#10;7V58ov4cKhEh7HNUYEJocyl9aciin7mWOHo311kMUXaV1B2+Itw2Mk2STFqsOS4YbKkwVN7PTxsp&#10;xfHUP/b9dfvttOXdR+3NvVDqbTJslyACDeE//Nc+aAXpIksz+L0Tr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MD3EAAAA3gAAAA8AAAAAAAAAAAAAAAAAmAIAAGRycy9k&#10;b3ducmV2LnhtbFBLBQYAAAAABAAEAPUAAACJAwAAAAA=&#10;" path="m15,8r,-4l11,4,11,,4,r,4l,4,,116r4,l4,120r7,l11,116r4,l15,112,15,8xe" fillcolor="black" stroked="f">
                        <v:path arrowok="t" o:connecttype="custom" o:connectlocs="9525,5080;9525,2540;6985,2540;6985,0;2540,0;2540,2540;0,2540;0,73660;2540,73660;2540,76200;6985,76200;6985,73660;9525,73660;9525,71120;9525,508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rSsUA&#10;AADeAAAADwAAAGRycy9kb3ducmV2LnhtbESP0WrCQBRE3wv+w3KFvtVdI6hEV9FSwYciNPoBl+w1&#10;CcnejdltjH/vFoQ+DjNzhllvB9uInjpfOdYwnSgQxLkzFRcaLufDxxKED8gGG8ek4UEetpvR2xpT&#10;4+78Q30WChEh7FPUUIbQplL6vCSLfuJa4uhdXWcxRNkV0nR4j3DbyESpubRYcVwosaXPkvI6+7Ua&#10;vr5VHRYzStTtkPWnVu0fu3rQ+n087FYgAg3hP/xqH42GZDZPFvB3J1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StKxQAAAN4AAAAPAAAAAAAAAAAAAAAAAJgCAABkcnMv&#10;ZG93bnJldi54bWxQSwUGAAAAAAQABAD1AAAAigMAAAAA&#10;" path="m189,l,62,8,77,196,15,189,xe" fillcolor="black" stroked="f">
                        <v:path arrowok="t" o:connecttype="custom" o:connectlocs="120015,0;0,39370;5080,48895;124460,9525;120015,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3UcAA&#10;AADeAAAADwAAAGRycy9kb3ducmV2LnhtbERPy4rCMBTdC/MP4Q64s6kdEOkYRQRBBzfW+YBLc/vA&#10;5KYk0Xb+frIQXB7Oe7ObrBFP8qF3rGCZ5SCIa6d7bhX83o6LNYgQkTUax6TgjwLsth+zDZbajXyl&#10;ZxVbkUI4lKigi3EopQx1RxZD5gbixDXOW4wJ+lZqj2MKt0YWeb6SFntODR0OdOiovlcPq0DequO4&#10;rozP3U/RXMz5dG3IKTX/nPbfICJN8S1+uU9aQfG1KtLedCddAb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G3UcAAAADeAAAADwAAAAAAAAAAAAAAAACYAgAAZHJzL2Rvd25y&#10;ZXYueG1sUEsFBgAAAAAEAAQA9QAAAIUDAAAAAA==&#10;" filled="f" stroked="f">
                        <v:textbox style="mso-fit-shape-to-text:t" inset="0,0,0,0">
                          <w:txbxContent>
                            <w:p w:rsidR="001C5812" w:rsidRDefault="001C5812" w:rsidP="00D35342">
                              <w:r>
                                <w:rPr>
                                  <w:rFonts w:ascii="Comic Sans MS" w:hAnsi="Comic Sans MS" w:cs="Comic Sans MS"/>
                                  <w:color w:val="000000"/>
                                  <w:lang w:val="en-US"/>
                                </w:rPr>
                                <w:t>Marteau</w:t>
                              </w:r>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0SysQA&#10;AADeAAAADwAAAGRycy9kb3ducmV2LnhtbESP3WoCMRSE7wXfIRzBO812BdGtUYog2OKNqw9w2Jz9&#10;ocnJkkR3+/ZNoeDlMDPfMLvDaI14kg+dYwVvywwEceV0x42C++202IAIEVmjcUwKfijAYT+d7LDQ&#10;buArPcvYiAThUKCCNsa+kDJULVkMS9cTJ6923mJM0jdSexwS3BqZZ9laWuw4LbTY07Gl6rt8WAXy&#10;Vp6GTWl85r7y+mI+z9eanFLz2fjxDiLSGF/h//ZZK8hX63wL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Esr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lang w:val="en-US"/>
                                </w:rPr>
                                <w:t>+ couteau</w:t>
                              </w:r>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oj8YAAADeAAAADwAAAGRycy9kb3ducmV2LnhtbESPzWoCMRSF9wXfIVzBXc2oYGVqFFFa&#10;pGBFWxfdXSfXmcHJzZBEJ317syh0eTh/fPNlNI24k/O1ZQWjYQaCuLC65lLB99fb8wyED8gaG8uk&#10;4Jc8LBe9pznm2nZ8oPsxlCKNsM9RQRVCm0vpi4oM+qFtiZN3sc5gSNKVUjvs0rhp5DjLptJgzemh&#10;wpbWFRXX480oOHy+8Nm93+I1nrvd/udUfpw2K6UG/bh6BREohv/wX3urFYwn00kCSDgJBe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46I/GAAAA3gAAAA8AAAAAAAAA&#10;AAAAAAAAoQIAAGRycy9kb3ducmV2LnhtbFBLBQYAAAAABAAEAPkAAACUAw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Xc8cAAADeAAAADwAAAGRycy9kb3ducmV2LnhtbESPT2vCQBTE7wW/w/KE3nQTxZimriLS&#10;or21/oEeH9nXZDH7NmS3Gr+9WxB6HGbmN8xi1dtGXKjzxrGCdJyAIC6dNlwpOB7eRzkIH5A1No5J&#10;wY08rJaDpwUW2l35iy77UIkIYV+ggjqEtpDSlzVZ9GPXEkfvx3UWQ5RdJXWH1wi3jZwkSSYtGo4L&#10;Nba0qak873+tAvOZbWcf89PLSb5tQ/qdn3Njj0o9D/v1K4hAffgPP9o7rWAyzaYp/N2JV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ddzxwAAAN4AAAAPAAAAAAAA&#10;AAAAAAAAAKECAABkcnMvZG93bnJldi54bWxQSwUGAAAAAAQABAD5AAAAlQ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tJBMYAAADeAAAADwAAAGRycy9kb3ducmV2LnhtbESPQWvCQBSE7wX/w/IEb7ox0jRGVylF&#10;sb21VsHjI/tMFrNvQ3bV9N93C0KPw8x8wyzXvW3EjTpvHCuYThIQxKXThisFh+/tOAfhA7LGxjEp&#10;+CEP69XgaYmFdnf+ots+VCJC2BeooA6hLaT0ZU0W/cS1xNE7u85iiLKrpO7wHuG2kWmSZNKi4bhQ&#10;Y0tvNZWX/dUqMJ/Z7vnj5Tg/ys0uTE/5JTf2oNRo2L8uQATqw3/40X7XCtJZNkvh706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bSQTGAAAA3gAAAA8AAAAAAAAA&#10;AAAAAAAAoQIAAGRycy9kb3ducmV2LnhtbFBLBQYAAAAABAAEAPkAAACU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XMcA&#10;AADeAAAADwAAAGRycy9kb3ducmV2LnhtbESPQUsDMRSE70L/Q3gFL2KzdqGWbdMiolixgq56f2xe&#10;N8HNy5LE7vbfG6HgcZiZb5j1dnSdOFKI1rOCm1kBgrjx2nKr4PPj8XoJIiZkjZ1nUnCiCNvN5GKN&#10;lfYDv9OxTq3IEI4VKjAp9ZWUsTHkMM58T5y9gw8OU5ahlTrgkOGuk/OiWEiHlvOCwZ7uDTXf9Y9T&#10;YHfDQ2f919Pz7VVt3k77sF++vih1OR3vViASjek/fG7vtIJ5uShL+Lu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vtFzHAAAA3gAAAA8AAAAAAAAAAAAAAAAAmAIAAGRy&#10;cy9kb3ducmV2LnhtbFBLBQYAAAAABAAEAPUAAACMAwAAAAA=&#10;" path="m73,73l35,,,73,35,39,73,73xe" fillcolor="black" strokeweight="0">
                        <v:path arrowok="t" o:connecttype="custom" o:connectlocs="46355,46355;22225,0;0,46355;22225,24765;46355,46355"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DMsQA&#10;AADeAAAADwAAAGRycy9kb3ducmV2LnhtbESPS4vCMBSF98L8h3CF2WlqK6LVKIMwjIIbHTezuza3&#10;D2xuapPR+u+NILg8nMfHWaw6U4srta6yrGA0jEAQZ1ZXXCg4/n4PpiCcR9ZYWyYFd3KwWn70Fphq&#10;e+M9XQ++EGGEXYoKSu+bVEqXlWTQDW1DHLzctgZ9kG0hdYu3MG5qGUfRRBqsOBBKbGhdUnY+/JvA&#10;vZym9zj5y7fyJ2c9I9clx51Sn/3uaw7CU+ff4Vd7oxXEySQZw/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AgzLEAAAA3gAAAA8AAAAAAAAAAAAAAAAAmAIAAGRycy9k&#10;b3ducmV2LnhtbFBLBQYAAAAABAAEAPUAAACJAwAAAAA=&#10;" path="m73,l35,69,,,35,34,73,xe" fillcolor="black" strokeweight="0">
                        <v:path arrowok="t" o:connecttype="custom" o:connectlocs="46355,0;22225,43815;0,0;22225,21590;4635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RcMYAAADeAAAADwAAAGRycy9kb3ducmV2LnhtbESPQWvCQBSE74L/YXmF3nSjYkxTV5HS&#10;ot7UKvT4yL4mi9m3IbvV9N+7guBxmJlvmPmys7W4UOuNYwWjYQKCuHDacKng+P01yED4gKyxdkwK&#10;/snDctHvzTHX7sp7uhxCKSKEfY4KqhCaXEpfVGTRD11DHL1f11oMUbal1C1eI9zWcpwkqbRoOC5U&#10;2NBHRcX58GcVmF26nm5np7eT/FyH0U92zow9KvX60q3eQQTqwjP8aG+0gvEknUzhfid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y0XDGAAAA3gAAAA8AAAAAAAAA&#10;AAAAAAAAoQIAAGRycy9kb3ducmV2LnhtbFBLBQYAAAAABAAEAPkAAACUAw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3VYMgAAADeAAAADwAAAGRycy9kb3ducmV2LnhtbESPQWsCMRSE7wX/Q3hCbzWrwla2RhGl&#10;pRRa0dZDb8/Nc3dx87Ik0U3/fVMoeBxm5htmvoymFVdyvrGsYDzKQBCXVjdcKfj6fH6YgfABWWNr&#10;mRT8kIflYnA3x0Lbnnd03YdKJAj7AhXUIXSFlL6syaAf2Y44eSfrDIYkXSW1wz7BTSsnWZZLgw2n&#10;hRo7WtdUnvcXo2D38chH93KJ53js37ffh+rtsFkpdT+MqycQgWK4hf/br1rBZJpPc/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3VYMgAAADeAAAADwAAAAAA&#10;AAAAAAAAAAChAgAAZHJzL2Rvd25yZXYueG1sUEsFBgAAAAAEAAQA+QAAAJYDA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qnMYAAADeAAAADwAAAGRycy9kb3ducmV2LnhtbESPT2vCQBTE7wW/w/KE3nSj0hijq4i0&#10;2N78Cx4f2WeymH0bsltNv323IPQ4zMxvmMWqs7W4U+uNYwWjYQKCuHDacKngdPwYZCB8QNZYOyYF&#10;P+Rhtey9LDDX7sF7uh9CKSKEfY4KqhCaXEpfVGTRD11DHL2ray2GKNtS6hYfEW5rOU6SVFo0HBcq&#10;bGhTUXE7fFsFZpdu376m59lZvm/D6JLdMmNPSr32u/UcRKAu/Ief7U+tYDxJJ1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6pzGAAAA3gAAAA8AAAAAAAAA&#10;AAAAAAAAoQIAAGRycy9kb3ducmV2LnhtbFBLBQYAAAAABAAEAPkAAACUAw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JN8MA&#10;AADeAAAADwAAAGRycy9kb3ducmV2LnhtbERPS2vCQBC+F/wPyxR6q5smIJq6hiIUK/RS9eJtmp08&#10;aHY2za4x/nvnUOjx43uvi8l1aqQhtJ4NvMwTUMSlty3XBk7H9+clqBCRLXaeycCNAhSb2cMac+uv&#10;/EXjIdZKQjjkaKCJsc+1DmVDDsPc98TCVX5wGAUOtbYDXiXcdTpNkoV22LI0NNjTtqHy53Bx0vv7&#10;vbyl2bna613FdkVhyk6fxjw9Tm+voCJN8V/85/6wBtJskcleuSNX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2JN8MAAADeAAAADwAAAAAAAAAAAAAAAACYAgAAZHJzL2Rv&#10;d25yZXYueG1sUEsFBgAAAAAEAAQA9QAAAIgDAAAAAA==&#10;" path="m73,69l39,,,69,39,35,73,69xe" fillcolor="black" strokeweight="0">
                        <v:path arrowok="t" o:connecttype="custom" o:connectlocs="46355,43815;24765,0;0,43815;24765,22225;46355,43815"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srMQA&#10;AADeAAAADwAAAGRycy9kb3ducmV2LnhtbESPS4vCMBSF98L8h3AH3Gk6LYitRhkEUWE2Pjazu9Pc&#10;PrC5qU3U+u8nguDycB4fZ77sTSNu1LnasoKvcQSCOLe65lLB6bgeTUE4j6yxsUwKHuRgufgYzDHT&#10;9s57uh18KcIIuwwVVN63mZQur8igG9uWOHiF7Qz6ILtS6g7vYdw0Mo6iiTRYcyBU2NKqovx8uJrA&#10;vfxNH3HyW+zkpmCdkuuT049Sw8/+ewbCU+/f4Vd7qxXEySRJ4XknX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LKzEAAAA3gAAAA8AAAAAAAAAAAAAAAAAmAIAAGRycy9k&#10;b3ducmV2LnhtbFBLBQYAAAAABAAEAPUAAACJAwAAAAA=&#10;" path="m73,l39,69,,,39,34,73,xe" fillcolor="black" strokeweight="0">
                        <v:path arrowok="t" o:connecttype="custom" o:connectlocs="46355,0;24765,43815;0,0;24765,21590;4635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iLMcA&#10;AADeAAAADwAAAGRycy9kb3ducmV2LnhtbESPzWrCQBSF9wXfYbhCN0UnpqKSZiLSUnAjpamoy0vm&#10;mqRm7oTM1MS37ywEl4fzx5euB9OIK3WutqxgNo1AEBdW11wq2P98TlYgnEfW2FgmBTdysM5GTykm&#10;2vb8TdfclyKMsEtQQeV9m0jpiooMuqltiYN3tp1BH2RXSt1hH8ZNI+MoWkiDNYeHClt6r6i45H9G&#10;wfJl3/zOju7Qnk9f8Ue93eV95JV6Hg+bNxCeBv8I39tbrSB+XcwDQMAJKC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4izHAAAA3gAAAA8AAAAAAAAAAAAAAAAAmAIAAGRy&#10;cy9kb3ducmV2LnhtbFBLBQYAAAAABAAEAPUAAACMAwAAAAA=&#10;" path="m38,88l11,104,3,115,,131r3,15l11,162r15,7l42,173r334,62l729,235,729,,372,,38,88xe" fillcolor="#0080ff" stroked="f">
                        <v:path arrowok="t" o:connecttype="custom" o:connectlocs="24130,55880;6985,66040;1905,73025;0,83185;1905,92710;6985,102870;16510,107315;26670,109855;238760,149225;462915,149225;462915,0;236220,0;24130,55880"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VM9McA&#10;AADeAAAADwAAAGRycy9kb3ducmV2LnhtbESPQWvCQBSE7wX/w/IK3urGWKVNXUUF0YuHph7a2yP7&#10;moRk38bdVeO/7wpCj8PMfMPMl71pxYWcry0rGI8SEMSF1TWXCo5f25c3ED4ga2wtk4IbeVguBk9z&#10;zLS98idd8lCKCGGfoYIqhC6T0hcVGfQj2xFH79c6gyFKV0rt8BrhppVpksykwZrjQoUdbSoqmvxs&#10;FEybQ37a3N6Ttf5p3PR7lx4nrVFq+NyvPkAE6sN/+NHeawXpZPY6hv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TPTHAAAA3gAAAA8AAAAAAAAAAAAAAAAAmAIAAGRy&#10;cy9kb3ducmV2LnhtbFBLBQYAAAAABAAEAPUAAACMAwAAAAA=&#10;" path="m42,89l15,108,4,120,,139r4,19l15,173r16,12l50,189r334,61l741,247,741,4,380,,42,89r8,15l384,16r-4,l737,16,729,8r,235l737,235r-353,l50,173,34,170r4,l23,162r4,4l19,150r,4l15,139r4,-16l19,127r8,-11l23,120,50,104,42,89xe" fillcolor="black" stroked="f">
                        <v:path arrowok="t" o:connecttype="custom" o:connectlocs="26670,56515;9525,68580;2540,76200;0,88265;2540,100330;9525,109855;19685,117475;31750,120015;243840,158750;470535,156845;470535,2540;241300,0;26670,56515;31750,66040;243840,10160;241300,10160;467995,10160;462915,5080;462915,154305;467995,149225;243840,149225;31750,109855;21590,107950;24130,107950;14605,102870;17145,105410;12065,95250;12065,97790;9525,88265;12065,78105;12065,80645;17145,73660;14605,76200;31750,66040;26670,56515"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qlMgA&#10;AADeAAAADwAAAGRycy9kb3ducmV2LnhtbESPQWvCQBSE7wX/w/IEb3XTWKxEV9HSFi8FjXrw9si+&#10;JsHs25jdxPTfu0Khx2FmvmEWq95UoqPGlZYVvIwjEMSZ1SXnCo6Hz+cZCOeRNVaWScEvOVgtB08L&#10;TLS98Z661OciQNglqKDwvk6kdFlBBt3Y1sTB+7GNQR9kk0vd4C3ATSXjKJpKgyWHhQJrei8ou6St&#10;UfCRbo76e3d52+7PeG3brvo6bE5KjYb9eg7CU+//w3/trVYQT6avMTzuh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KqUyAAAAN4AAAAPAAAAAAAAAAAAAAAAAJgCAABk&#10;cnMvZG93bnJldi54bWxQSwUGAAAAAAQABAD1AAAAjQMAAAAA&#10;" path="m273,1093l,1093,,608r104,l127,604r19,-15l162,570r3,-23l162,524,146,501,127,485r-23,-4l,481,,,273,r,1093xe" fillcolor="fuchsia" stroked="f">
                        <v:path arrowok="t" o:connecttype="custom" o:connectlocs="173355,694055;0,694055;0,386080;66040,386080;80645,383540;92710,374015;102870,361950;104775,347345;102870,332740;92710,318135;80645,307975;66040,305435;0,305435;0,0;173355,0;173355,694055"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Yv8cA&#10;AADeAAAADwAAAGRycy9kb3ducmV2LnhtbESPW2vCQBSE34X+h+UU+mY2XtASXUXsBcEnY0t9PGRP&#10;Lm32bMhuk/jvuwXBx2FmvmHW28HUoqPWVZYVTKIYBHFmdcWFgo/z2/gZhPPIGmvLpOBKDrabh9Ea&#10;E217PlGX+kIECLsEFZTeN4mULivJoItsQxy83LYGfZBtIXWLfYCbWk7jeCENVhwWSmxoX1L2k/4a&#10;BfQ6Ob4v57LL+zy1l6/uxXz230o9PQ67FQhPg7+Hb+2DVjCdLeYz+L8Tr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2L/HAAAA3gAAAA8AAAAAAAAAAAAAAAAAmAIAAGRy&#10;cy9kb3ducmV2LnhtbFBLBQYAAAAABAAEAPUAAACMAw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77800,694055;9525,698500;4445,395605;85090,393065;99695,383540;111760,368935;114300,351790;111760,334645;99695,317500;85090,307340;4445,305435;9525,4445;177800,9525;172720,698500;182880,4445;180340,1905;177800,0;2540,0;0,1905;0,309880;2540,312420;4445,314960;85090,317500;94615,327025;102235,339725;104775,351790;102235,363855;94615,373380;85090,383540;4445,386080;2540,387985;0,390525;0,701040;2540,703580;177800,703580;180340,701040;182880,698500"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Wd8ckAAADeAAAADwAAAGRycy9kb3ducmV2LnhtbESPS2vDMBCE74X+B7GF3ho5D9LiRAmh&#10;JSUE2pLXIbeNtbFNrJWRlFj991Wh0OMwM98w03k0jbiR87VlBf1eBoK4sLrmUsF+t3x6AeEDssbG&#10;Min4Jg/z2f3dFHNtO97QbRtKkSDsc1RQhdDmUvqiIoO+Z1vi5J2tMxiSdKXUDrsEN40cZNlYGqw5&#10;LVTY0mtFxWV7NQo2n898cu/XeImn7uPreCjXh7eFUo8PcTEBESiG//Bfe6UVDIbj0Qh+76QrIG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8FnfHJAAAA3gAAAA8AAAAA&#10;AAAAAAAAAAAAoQIAAGRycy9kb3ducmV2LnhtbFBLBQYAAAAABAAEAPkAAACXAw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apccA&#10;AADeAAAADwAAAGRycy9kb3ducmV2LnhtbESPQWvCQBSE74L/YXlCL1I3WisldRWxhHoIQmOh10f2&#10;NRvMvg3ZbZL+e7dQ8DjMzDfMdj/aRvTU+dqxguUiAUFcOl1zpeDzkj2+gPABWWPjmBT8kof9bjrZ&#10;YqrdwB/UF6ESEcI+RQUmhDaV0peGLPqFa4mj9+06iyHKrpK6wyHCbSNXSbKRFmuOCwZbOhoqr8WP&#10;VfCVW+r5ks8Pmc/fs2s5nN/MoNTDbDy8ggg0hnv4v33SClZPm/Uz/N2JV0D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QGqXHAAAA3gAAAA8AAAAAAAAAAAAAAAAAmAIAAGRy&#10;cy9kb3ducmV2LnhtbFBLBQYAAAAABAAEAPUAAACMAwAAAAA=&#10;" path="m81,62l,69,42,,31,50,81,62xe" fillcolor="black" strokeweight="0">
                        <v:path arrowok="t" o:connecttype="custom" o:connectlocs="51435,39370;0,43815;26670,0;19685,31750;51435,39370"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umHckAAADeAAAADwAAAGRycy9kb3ducmV2LnhtbESPQWsCMRSE70L/Q3iF3mq2VrZlaxRp&#10;aSmCFm099PbcvO4ubl6WJLrx3xuh4HGYmW+YySyaVhzJ+caygodhBoK4tLrhSsHP9/v9MwgfkDW2&#10;lknBiTzMpjeDCRba9rym4yZUIkHYF6igDqErpPRlTQb90HbEyfuzzmBI0lVSO+wT3LRylGW5NNhw&#10;Wqixo9eayv3mYBSsV0+8cx+HuI+7fvn1u60W27e5Une3cf4CIlAM1/B/+1MrGD3m4xwud9IVkN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Cbph3JAAAA3gAAAA8AAAAA&#10;AAAAAAAAAAAAoQIAAGRycy9kb3ducmV2LnhtbFBLBQYAAAAABAAEAPkAAACXAw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ZrcgA&#10;AADeAAAADwAAAGRycy9kb3ducmV2LnhtbESP3WrCQBSE7wu+w3KE3tWNttgSXcUfBKHVEtveH7LH&#10;JLp7NmTXmPbp3UKhl8PMfMNM5501oqXGV44VDAcJCOLc6YoLBZ8fm4cXED4gazSOScE3eZjPendT&#10;TLW7ckbtIRQiQtinqKAMoU6l9HlJFv3A1cTRO7rGYoiyKaRu8Brh1shRkoylxYrjQok1rUrKz4eL&#10;VeB2P2bZXjJDp/3bvn19/9qss6FS9/1uMQERqAv/4b/2VisYPY6fnuH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5mtyAAAAN4AAAAPAAAAAAAAAAAAAAAAAJgCAABk&#10;cnMvZG93bnJldi54bWxQSwUGAAAAAAQABAD1AAAAjQMAAAAA&#10;" path="m69,69l,34,69,,35,34,69,69xe" fillcolor="black" strokeweight="0">
                        <v:path arrowok="t" o:connecttype="custom" o:connectlocs="43815,43815;0,21590;43815,0;22225,21590;43815,43815"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X9MUAAADeAAAADwAAAGRycy9kb3ducmV2LnhtbERPy2oCMRTdF/yHcIXuaqa22DIaRZSW&#10;UlDxtXB3ndzODE5uhiQ66d+bRaHLw3lPZtE04kbO15YVPA8yEMSF1TWXCg77j6d3ED4ga2wsk4Jf&#10;8jCb9h4mmGvb8ZZuu1CKFMI+RwVVCG0upS8qMugHtiVO3I91BkOCrpTaYZfCTSOHWTaSBmtODRW2&#10;tKiouOyuRsF2/cZn93mNl3juVpvTsfw+LudKPfbjfAwiUAz/4j/3l1YwfBm9pr3pTro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iX9MUAAADeAAAADwAAAAAAAAAA&#10;AAAAAAChAgAAZHJzL2Rvd25yZXYueG1sUEsFBgAAAAAEAAQA+QAAAJM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oRMgA&#10;AADeAAAADwAAAGRycy9kb3ducmV2LnhtbESP3WrCQBSE7wu+w3KE3tWNtkgbXcUfBKHVEtveH7LH&#10;JLp7NmTXmPbp3UKhl8PMfMNM5501oqXGV44VDAcJCOLc6YoLBZ8fm4dnED4gazSOScE3eZjPendT&#10;TLW7ckbtIRQiQtinqKAMoU6l9HlJFv3A1cTRO7rGYoiyKaRu8Brh1shRkoylxYrjQok1rUrKz4eL&#10;VeB2P2bZXjJDp/3bvn19/9qss6FS9/1uMQERqAv/4b/2VisYPY6fXuD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KhEyAAAAN4AAAAPAAAAAAAAAAAAAAAAAJgCAABk&#10;cnMvZG93bnJldi54bWxQSwUGAAAAAAQABAD1AAAAjQMAAAAA&#10;" path="m,69l34,,69,69,34,34,,69xe" fillcolor="black" strokeweight="0">
                        <v:path arrowok="t" o:connecttype="custom" o:connectlocs="0,43815;21590,0;43815,43815;21590,21590;0,43815"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IKsIA&#10;AADeAAAADwAAAGRycy9kb3ducmV2LnhtbESPy4rCMBSG9wPzDuEMuBvTqShSjTIIgoobqw9waE4v&#10;mJyUJNr69mYxMMuf/8a33o7WiCf50DlW8DPNQBBXTnfcKLhd999LECEiazSOScGLAmw3nx9rLLQb&#10;+ELPMjYijXAoUEEbY19IGaqWLIap64mTVztvMSbpG6k9DmncGpln2UJa7Dg9tNjTrqXqXj6sAnkt&#10;98OyND5zp7w+m+PhUpNTavI1/q5ARBrjf/ivfdAK8tlingASTkI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cgqwgAAAN4AAAAPAAAAAAAAAAAAAAAAAJgCAABkcnMvZG93&#10;bnJldi54bWxQSwUGAAAAAAQABAD1AAAAhwMAAAAA&#10;" filled="f" stroked="f">
                        <v:textbox style="mso-fit-shape-to-text:t" inset="0,0,0,0">
                          <w:txbxContent>
                            <w:p w:rsidR="001C5812" w:rsidRDefault="001C5812" w:rsidP="00D35342">
                              <w:r>
                                <w:rPr>
                                  <w:rFonts w:ascii="Comic Sans MS" w:hAnsi="Comic Sans MS" w:cs="Comic Sans MS"/>
                                  <w:color w:val="000000"/>
                                  <w:lang w:val="en-US"/>
                                </w:rPr>
                                <w:t>Couteau</w:t>
                              </w:r>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tscQA&#10;AADeAAAADwAAAGRycy9kb3ducmV2LnhtbESP3WoCMRSE74W+QzhC7zTrFkW2RpGCYMUbVx/gsDn7&#10;Q5OTJUnd7ds3guDlMDPfMJvdaI24kw+dYwWLeQaCuHK640bB7XqYrUGEiKzROCYFfxRgt32bbLDQ&#10;buAL3cvYiAThUKCCNsa+kDJULVkMc9cTJ6923mJM0jdSexwS3BqZZ9lKWuw4LbTY01dL1U/5axXI&#10;a3kY1qXxmTvl9dl8Hy81OaXep+P+E0SkMb7Cz/ZRK8g/VssF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bbH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lang w:val="en-US"/>
                                </w:rPr>
                                <w:t>Vue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xsQA&#10;AADeAAAADwAAAGRycy9kb3ducmV2LnhtbESP3WoCMRSE7wXfIRyhd5p1RZGtUUQQtPTGtQ9w2Jz9&#10;weRkSVJ3+/ZNoeDlMDPfMLvDaI14kg+dYwXLRQaCuHK640bB1/0834IIEVmjcUwKfijAYT+d7LDQ&#10;buAbPcvYiAThUKCCNsa+kDJULVkMC9cTJ6923mJM0jdSexwS3BqZZ9lGWuw4LbTY06ml6lF+WwXy&#10;Xp6HbWl85j7y+tNcL7eanFJvs/H4DiLSGF/h//ZFK8hXm3UO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8b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0000"/>
                                  <w:lang w:val="en-US"/>
                                </w:rPr>
                                <w:t>dessus</w:t>
                              </w:r>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RsoA&#10;AADeAAAADwAAAGRycy9kb3ducmV2LnhtbESPQWvCQBSE70L/w/IEL1J3G6ltU1cptoJ4sK0V9Pia&#10;fSah2bchu43x33eFgsdhZr5hpvPOVqKlxpeONdyNFAjizJmScw27r+XtIwgfkA1WjknDmTzMZze9&#10;KabGnfiT2m3IRYSwT1FDEUKdSumzgiz6kauJo3d0jcUQZZNL0+Apwm0lE6Um0mLJcaHAmhYFZT/b&#10;X6vhad2+vy2ScqiyzcP+Nf/efRyGSutBv3t5BhGoC9fwf3tlNCTjyf0YLnfi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Uk0bKAAAA3gAAAA8AAAAAAAAAAAAAAAAAmAIA&#10;AGRycy9kb3ducmV2LnhtbFBLBQYAAAAABAAEAPUAAACPAw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121920,359410;268605,212725;161290,107315;14605,254000;12700,256540;5080,229870;0,202565;0,175895;5080,149225;12700,121920;22225,97790;36830,75565;56515,53340;85725,29210;117475,12065;151130,2540;187960,0;224790,2540;258445,12065;290195,29210;319405,53340;344170,83185;360680,114935;370840,151130;375285,187960;370840,222250;360680,259080;344170,290830;319405,320040;300355,337185;278130,351790;254000,363855;229235,371475;202565,374015;175895,374015;149225,371475;121920,363855;121920,359410"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TN8YA&#10;AADeAAAADwAAAGRycy9kb3ducmV2LnhtbESPQWvCQBSE7wX/w/IEb3VjUm1JXUUEtdCLpuL5kX3N&#10;xmbfhuyq6b/vFgSPw8x8w8yXvW3ElTpfO1YwGScgiEuna64UHL82z28gfEDW2DgmBb/kYbkYPM0x&#10;1+7GB7oWoRIRwj5HBSaENpfSl4Ys+rFriaP37TqLIcqukrrDW4TbRqZJMpMWa44LBltaGyp/iotV&#10;sN/2r+WkqN3lnKW7kzln++QzU2o07FfvIAL14RG+tz+0gjSbTV/g/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4TN8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133985,371475;282575,224790;280035,215265;170815,107950;163195,109855;26670,261620;14605,207645;14605,183515;19685,158750;36830,107950;48895,88265;97155,41910;127000,27305;158115,17145;231775,17145;262890,27305;292100,41910;346075,95250;360680,125095;370205,158750;370205,229870;360680,264160;346075,293370;302260,339725;282575,351790;233680,371475;209550,374015;156210,371475;131445,364490;136525,367030;121920,371475;124460,376555;127000,379095;156210,386080;209550,388620;238760,386080;287655,367030;311785,349885;355600,302895;375285,269240;384810,229870;384810,158750;375285,120015;355600,85725;302260,31750;267970,12065;231775,2540;158115,2540;121920,12065;87630,31750;38735,78105;21590,102870;5080,154305;0,183515;0,212725;12065,266700;14605,269240;19685,271145;24130,271145;172720,120015;270510,224790;124460,361950;121920,367030"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0nMgA&#10;AADeAAAADwAAAGRycy9kb3ducmV2LnhtbESPQWvCQBSE7wX/w/IEb7rRYiipq4haEakt1R48vmZf&#10;s8Hs25BdTfrvuwWhx2FmvmFmi85W4kaNLx0rGI8SEMS50yUXCj5PL8MnED4ga6wck4If8rCY9x5m&#10;mGnX8gfdjqEQEcI+QwUmhDqT0ueGLPqRq4mj9+0aiyHKppC6wTbCbSUnSZJKiyXHBYM1rQzll+PV&#10;Kng1rU6X2/dNfuDd/uu8Op3Lt7VSg363fAYRqAv/4Xt7pxVMHtPpF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ScyAAAAN4AAAAPAAAAAAAAAAAAAAAAAJgCAABk&#10;cnMvZG93bnJldi54bWxQSwUGAAAAAAQABAD1AAAAjQM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4445,168275;182880,273685;257810,141605;77470,38735;75565,38735;99695,24130;123825,12065;151130,4445;177800,0;204470,2540;228600,4445;255905,14605;280035,26670;311785,48895;335915,75565;355600,107315;367665,141605;375285,175895;375285,212725;365125,248920;350520,283210;328930,314960;299720,339725;270510,359410;236220,371475;199390,375920;165735,375920;128905,366395;94615,351790;70485,337185;50800,317500;33655,297815;21590,276225;9525,251460;2540,224790;0,198120;0,170815;4445,168275"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2hcUA&#10;AADeAAAADwAAAGRycy9kb3ducmV2LnhtbESPQYvCMBSE7wv+h/AEL4umKlukGkUEoZ7E6h729mie&#10;bbV5KU3U+u+NIOxxmJlvmMWqM7W4U+sqywrGowgEcW51xYWC03E7nIFwHlljbZkUPMnBatn7WmCi&#10;7YMPdM98IQKEXYIKSu+bREqXl2TQjWxDHLyzbQ36INtC6hYfAW5qOYmiWBqsOCyU2NCmpPya3YwC&#10;s69+r81ld9N4So/PLNp95+mfUoN+t56D8NT5//CnnWoFk2n8E8P7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jaFxQAAAN4AAAAPAAAAAAAAAAAAAAAAAJgCAABkcnMv&#10;ZG93bnJldi54bWxQSwUGAAAAAAQABAD1AAAAigM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6THsYA&#10;AADeAAAADwAAAGRycy9kb3ducmV2LnhtbESPQYvCMBSE78L+h/AWvMiarmKVrlEWQagnsephb4/m&#10;2XZtXkoTtf57Iwgeh5n5hpkvO1OLK7WusqzgexiBIM6trrhQcNivv2YgnEfWWFsmBXdysFx89OaY&#10;aHvjHV0zX4gAYZeggtL7JpHS5SUZdEPbEAfvZFuDPsi2kLrFW4CbWo6iKJYGKw4LJTa0Kik/Zxej&#10;wGyr47n531w0HtL9PYs2gzz9U6r/2f3+gPDU+Xf41U61gtE4nk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6THsYAAADeAAAADwAAAAAAAAAAAAAAAACYAgAAZHJz&#10;L2Rvd25yZXYueG1sUEsFBgAAAAAEAAQA9QAAAIsDA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90ccA&#10;AADeAAAADwAAAGRycy9kb3ducmV2LnhtbERPy2rCQBTdF/yH4Rbc1Ul9IdFRrCC0glK1lSwvmWsS&#10;m7mTZkYT+/WdRaHLw3nPFq0pxY1qV1hW8NyLQBCnVhecKfg4rp8mIJxH1lhaJgV3crCYdx5mGGvb&#10;8J5uB5+JEMIuRgW591UspUtzMuh6tiIO3NnWBn2AdSZ1jU0IN6XsR9FYGiw4NORY0Sqn9OtwNQqS&#10;5Ho5ff58J7v3Fz25b96a7Xm4VKr72C6nIDy1/l/8537VCvqD8SjsDX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WPdHHAAAA3gAAAA8AAAAAAAAAAAAAAAAAmAIAAGRy&#10;cy9kb3ducmV2LnhtbFBLBQYAAAAABAAEAPUAAACMAwAAAAA=&#10;" path="m11,l4,r,3l,3r,8l4,11r,4l23,26r7,l30,23r4,l34,15r-4,l30,11,11,xe" fillcolor="black" stroked="f">
                        <v:path arrowok="t" o:connecttype="custom" o:connectlocs="6985,0;2540,0;2540,1905;0,1905;0,6985;2540,6985;2540,9525;14605,16510;19050,16510;19050,14605;21590,14605;21590,9525;19050,9525;19050,6985;6985,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i98YA&#10;AADeAAAADwAAAGRycy9kb3ducmV2LnhtbESPQYvCMBSE78L+h/AWvMiarmLRrlEWQagnsephb4/m&#10;2XZtXkoTtf57Iwgeh5n5hpkvO1OLK7WusqzgexiBIM6trrhQcNivv6YgnEfWWFsmBXdysFx89OaY&#10;aHvjHV0zX4gAYZeggtL7JpHS5SUZdEPbEAfvZFuDPsi2kLrFW4CbWo6iKJYGKw4LJTa0Kik/Zxej&#10;wGyr47n531w0HtL9PYs2gzz9U6r/2f3+gPDU+Xf41U61gtE4ns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2i98YAAADeAAAADwAAAAAAAAAAAAAAAACYAgAAZHJz&#10;L2Rvd25yZXYueG1sUEsFBgAAAAAEAAQA9QAAAIsDAAAAAA==&#10;" path="m11,l4,r,4l,4r,8l4,12r,4l23,27r8,l31,24r3,l34,16r-3,l31,12,11,xe" fillcolor="black" stroked="f">
                        <v:path arrowok="t" o:connecttype="custom" o:connectlocs="6985,0;2540,0;2540,2540;0,2540;0,7620;2540,7620;2540,10160;14605,17145;19685,17145;19685,15240;21590,15240;21590,10160;19685,10160;19685,7620;698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B18UA&#10;AADeAAAADwAAAGRycy9kb3ducmV2LnhtbESPzWqDQBSF94W+w3AL2ZRkjAUpJmMIhYKuSjVdZHdx&#10;btTEuSPOxOjbdxaFLg/nj29/mE0vJhpdZ1nBdhOBIK6t7rhRcKo+1+8gnEfW2FsmBQs5OGTPT3tM&#10;tX3wN02lb0QYYZeigtb7IZXS1S0ZdBs7EAfvYkeDPsixkXrERxg3vYyjKJEGOw4PLQ700VJ9K+9G&#10;gfnqfm7DtbhrPOXVUkbFa52flVq9zMcdCE+z/w//tXOtIH5Lkg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8HXxQAAAN4AAAAPAAAAAAAAAAAAAAAAAJgCAABkcnMv&#10;ZG93bnJldi54bWxQSwUGAAAAAAQABAD1AAAAigM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TMcA&#10;AADeAAAADwAAAGRycy9kb3ducmV2LnhtbESPQWuDQBSE74X+h+UVeinNGgNSTNZQCgU9lWp66O3h&#10;vqjVfSvuJtF/3w0Echxm5htmt5/NIM40uc6ygvUqAkFcW91xo+BQfb6+gXAeWeNgmRQs5GCfPT7s&#10;MNX2wt90Ln0jAoRdigpa78dUSle3ZNCt7EgcvKOdDPogp0bqCS8BbgYZR1EiDXYcFloc6aOlui9P&#10;RoH56n768a84aTzk1VJGxUud/yr1/DS/b0F4mv09fGvnWkG8SZI1XO+EK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ZEzHAAAA3gAAAA8AAAAAAAAAAAAAAAAAmAIAAGRy&#10;cy9kb3ducmV2LnhtbFBLBQYAAAAABAAEAPUAAACMAw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tBMcA&#10;AADeAAAADwAAAGRycy9kb3ducmV2LnhtbESPQWvCQBSE7wX/w/IEb82mEUIbXUUK1Xoqaj14e+6+&#10;Jmmzb0N2a+K/dwsFj8PMfMPMl4NtxIU6XztW8JSkIIi1MzWXCj4Pb4/PIHxANtg4JgVX8rBcjB7m&#10;WBjX844u+1CKCGFfoIIqhLaQ0uuKLPrEtcTR+3KdxRBlV0rTYR/htpFZmubSYs1xocKWXivSP/tf&#10;qyBv9KbWL9vsdN5dj/aj7df6e6XUZDysZiACDeEe/m+/GwXZNM8z+Ls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RrQTHAAAA3gAAAA8AAAAAAAAAAAAAAAAAmAIAAGRy&#10;cy9kb3ducmV2LnhtbFBLBQYAAAAABAAEAPUAAACMAwAAAAA=&#10;" path="m8,15r-4,l4,19,,19r,8l4,27r,4l15,31r,-4l19,27,27,11r,-7l23,4,23,,15,r,4l12,4,4,19r8,-4l8,15xe" fillcolor="black" stroked="f">
                        <v:path arrowok="t" o:connecttype="custom" o:connectlocs="5080,9525;2540,9525;2540,12065;0,12065;0,17145;2540,17145;2540,19685;9525,19685;9525,17145;12065,17145;17145,6985;17145,2540;14605,2540;14605,0;9525,0;9525,2540;7620,2540;2540,12065;7620,9525;5080,9525"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AVMYA&#10;AADeAAAADwAAAGRycy9kb3ducmV2LnhtbESPT2vCQBTE74V+h+UVeqsbDYY2uooklPZYtRSPj+xr&#10;kpp9G7Jr/nx7tyB4HGbmN8x6O5pG9NS52rKC+SwCQVxYXXOp4Pv4/vIKwnlkjY1lUjCRg+3m8WGN&#10;qbYD76k/+FIECLsUFVTet6mUrqjIoJvZljh4v7Yz6IPsSqk7HALcNHIRRYk0WHNYqLClrKLifLgY&#10;Bdn0ly8/yB+Tk8knF78ZO339KPX8NO5WIDyN/h6+tT+1gkWcJDH83wlX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KAVMYAAADeAAAADwAAAAAAAAAAAAAAAACYAgAAZHJz&#10;L2Rvd25yZXYueG1sUEsFBgAAAAAEAAQA9QAAAIsDAAAAAA==&#10;" path="m,23r,7l4,30r,4l11,34r,-4l15,30,27,11r,-8l23,3,23,,15,r,3l11,3,,23xe" fillcolor="black" stroked="f">
                        <v:path arrowok="t" o:connecttype="custom" o:connectlocs="0,14605;0,19050;2540,19050;2540,21590;6985,21590;6985,19050;9525,19050;17145,6985;17145,1905;14605,1905;14605,0;9525,0;9525,1905;6985,1905;0,14605"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L2sQA&#10;AADeAAAADwAAAGRycy9kb3ducmV2LnhtbESPwWrDMBBE74H+g9hCb4ncJDjFjWxKICWHXpK49621&#10;tUStlbGU2Pn7KlDocZiZN8y2mlwnrjQE61nB8yIDQdx4bblVUJ/38xcQISJr7DyTghsFqMqH2RYL&#10;7Uc+0vUUW5EgHApUYGLsCylDY8hhWPieOHnffnAYkxxaqQccE9x1cplluXRoOS0Y7GlnqPk5XZyC&#10;SPa4WZlP9xXC9M7SZh/7sVbq6XF6ewURaYr/4b/2QStYrvJ8Dfc76Qr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S9rEAAAA3gAAAA8AAAAAAAAAAAAAAAAAmAIAAGRycy9k&#10;b3ducmV2LnhtbFBLBQYAAAAABAAEAPUAAACJAwAAAAA=&#10;" path="m,26r,8l4,34r,4l11,38r,-4l15,34,27,11r,-8l23,3,23,,15,r,3l11,3,,26xe" fillcolor="black" stroked="f">
                        <v:path arrowok="t" o:connecttype="custom" o:connectlocs="0,16510;0,21590;2540,21590;2540,24130;6985,24130;6985,21590;9525,21590;17145,6985;17145,1905;14605,1905;14605,0;9525,0;9525,1905;6985,1905;0,16510"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L1DckA&#10;AADeAAAADwAAAGRycy9kb3ducmV2LnhtbESPQWvCQBSE7wX/w/IEL6XZVGmQNKtorVAoIlrBHp/Z&#10;ZxKSfRuyW03/fVcoeBxm5hsmm/emERfqXGVZwXMUgyDOra64UHD4Wj9NQTiPrLGxTAp+ycF8NnjI&#10;MNX2yju67H0hAoRdigpK79tUSpeXZNBFtiUO3tl2Bn2QXSF1h9cAN40cx3EiDVYcFkps6a2kvN7/&#10;GAV1vXncWPstT6vjsf88vC+3y/NOqdGwX7yC8NT7e/i//aEVjCdJ8g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6L1DckAAADeAAAADwAAAAAAAAAAAAAAAACYAgAA&#10;ZHJzL2Rvd25yZXYueG1sUEsFBgAAAAAEAAQA9QAAAI4DAAAAAA==&#10;" path="m,23r,8l3,31r,4l11,35r,-4l15,31,26,12r,-8l23,4,23,,15,r,4l11,4,,23xe" fillcolor="black" stroked="f">
                        <v:path arrowok="t" o:connecttype="custom" o:connectlocs="0,14605;0,19685;1905,19685;1905,22225;6985,22225;6985,19685;9525,19685;16510,7620;16510,2540;14605,2540;14605,0;9525,0;9525,2540;6985,2540;0,14605"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fisgA&#10;AADeAAAADwAAAGRycy9kb3ducmV2LnhtbESPT0sDMRTE74LfITzBi9jEFlK7Ni3+weKlh+720ONj&#10;87q7unlZktiu374RBI/DzPyGWa5H14sThdh5NvAwUSCIa287bgzsq/f7RxAxIVvsPZOBH4qwXl1f&#10;LbGw/sw7OpWpERnCsUADbUpDIWWsW3IYJ34gzt7RB4cpy9BIG/Cc4a6XU6W0dNhxXmhxoNeW6q/y&#10;2xnYhs18oatSHdVLtz/0d9XsTX8ac3szPj+BSDSm//Bf+8MamM601vB7J18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R+KyAAAAN4AAAAPAAAAAAAAAAAAAAAAAJgCAABk&#10;cnMvZG93bnJldi54bWxQSwUGAAAAAAQABAD1AAAAjQMAAAAA&#10;" path="m,23r,8l4,31r,4l12,35r,-4l16,31,27,12r,-8l23,4,23,,16,r,4l12,4,,23xe" fillcolor="black" stroked="f">
                        <v:path arrowok="t" o:connecttype="custom" o:connectlocs="0,14605;0,19685;2540,19685;2540,22225;7620,22225;7620,19685;10160,19685;17145,7620;17145,2540;14605,2540;14605,0;10160,0;10160,2540;7620,2540;0,14605"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Zo8YA&#10;AADeAAAADwAAAGRycy9kb3ducmV2LnhtbESPQYvCMBSE74L/ITxhL6KpLlSpRlkWhHpabPXg7dG8&#10;bbs2L6WJWv/9RhA8DjPzDbPe9qYRN+pcbVnBbBqBIC6srrlUcMx3kyUI55E1NpZJwYMcbDfDwRoT&#10;be98oFvmSxEg7BJUUHnfJlK6oiKDbmpb4uD92s6gD7Irpe7wHuCmkfMoiqXBmsNChS19V1RcsqtR&#10;YH7q06X92181HtP8kUX7cZGelfoY9V8rEJ56/w6/2qlWMP+M4wU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Zo8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N0cQA&#10;AADeAAAADwAAAGRycy9kb3ducmV2LnhtbERPTWuDQBC9F/oflinkUpI1FqSYrCEUCnoq1fSQ2+BO&#10;1MSdFXdj9N93D4UeH+97f5hNLyYaXWdZwXYTgSCure64UXCqPtfvIJxH1thbJgULOThkz097TLV9&#10;8DdNpW9ECGGXooLW+yGV0tUtGXQbOxAH7mJHgz7AsZF6xEcIN72MoyiRBjsODS0O9NFSfSvvRoH5&#10;6n5uw7W4azzl1VJGxWudn5VavczHHQhPs/8X/7lzrSB+S5KwN9wJV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dzdHEAAAA3gAAAA8AAAAAAAAAAAAAAAAAmAIAAGRycy9k&#10;b3ducmV2LnhtbFBLBQYAAAAABAAEAPUAAACJAw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YsUA&#10;AADeAAAADwAAAGRycy9kb3ducmV2LnhtbESP32rCMBTG7we+QzjC7mZqlVI7o4gwN3chWPcAh+as&#10;DWtOSpPZ+vaLIOzy4/vz41tvR9uKK/XeOFYwnyUgiCunDdcKvi5vLzkIH5A1to5JwY08bDeTpzUW&#10;2g18pmsZahFH2BeooAmhK6T0VUMW/cx1xNH7dr3FEGVfS93jEMdtK9MkyaRFw5HQYEf7hqqf8tdG&#10;yLK87NpjPdC78Yc0zz9vJ4NKPU/H3SuIQGP4Dz/aH1pBusiyF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hixQAAAN4AAAAPAAAAAAAAAAAAAAAAAJgCAABkcnMv&#10;ZG93bnJldi54bWxQSwUGAAAAAAQABAD1AAAAigMAAAAA&#10;" path="m27,27r7,l34,23r4,l38,16r-4,l34,12,11,,3,r,4l,4r,8l3,12r,4l27,27xe" fillcolor="black" stroked="f">
                        <v:path arrowok="t" o:connecttype="custom" o:connectlocs="17145,17145;21590,17145;21590,14605;24130,14605;24130,10160;21590,10160;21590,7620;6985,0;1905,0;1905,2540;0,2540;0,7620;1905,7620;1905,10160;17145,17145"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XCsYA&#10;AADeAAAADwAAAGRycy9kb3ducmV2LnhtbESPy2rDMBBF94X+g5hCN6WR40BS3CihBAr2qtROFtkN&#10;1tR2Y42MJb/+vloEurzcF2d/nE0rRupdY1nBehWBIC6tbrhScC4+X99AOI+ssbVMChZycDw8Puwx&#10;0XbibxpzX4kwwi5BBbX3XSKlK2sy6Fa2Iw7ej+0N+iD7SuoepzBuWhlH0VYabDg81NjRqabylg9G&#10;gflqLrfuNxs0ntNiyaPspUyvSj0/zR/vIDzN/j98b6daQbzZ7gJAwAk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JXCs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ykccA&#10;AADeAAAADwAAAGRycy9kb3ducmV2LnhtbESPT2vCQBTE7wW/w/KEXoputKASXUUEITmVRnvo7ZF9&#10;JtHs25Bd8+fbdwuFHoeZ+Q2zOwymFh21rrKsYDGPQBDnVldcKLhezrMNCOeRNdaWScFIDg77ycsO&#10;Y217/qQu84UIEHYxKii9b2IpXV6SQTe3DXHwbrY16INsC6lb7APc1HIZRStpsOKwUGJDp5LyR/Y0&#10;CsxH9fVo7ulT4zW5jFmUvuXJt1Kv0+G4BeFp8P/hv3aiFSzfV+sF/N4JV0D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8pHHAAAA3gAAAA8AAAAAAAAAAAAAAAAAmAIAAGRy&#10;cy9kb3ducmV2LnhtbFBLBQYAAAAABAAEAPUAAACMAwAAAAA=&#10;" path="m23,27r7,l30,24r4,l34,16r-4,l30,12,11,,3,r,4l,4r,8l3,12r,4l23,27xe" fillcolor="black" stroked="f">
                        <v:path arrowok="t" o:connecttype="custom" o:connectlocs="14605,17145;19050,17145;19050,15240;21590,15240;21590,10160;19050,10160;19050,7620;6985,0;1905,0;1905,2540;0,2540;0,7620;1905,7620;1905,10160;14605,17145"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DSsgA&#10;AADeAAAADwAAAGRycy9kb3ducmV2LnhtbESPQUvDQBSE74X+h+UVvLUbIzYauy2lYPBgD40KHh/Z&#10;Z7I1+zbNrmn8965Q6HGYmW+Y1Wa0rRio98axgttFAoK4ctpwreD97Xn+AMIHZI2tY1LwSx426+lk&#10;hbl2Zz7QUIZaRAj7HBU0IXS5lL5qyKJfuI44el+utxii7GupezxHuG1lmiRLadFwXGiwo11D1Xf5&#10;YxWYU+GG7PWzuD+O5f6YbIuPR5MqdTMbt08gAo3hGr60X7SC9G6ZpfB/J1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1ANKyAAAAN4AAAAPAAAAAAAAAAAAAAAAAJgCAABk&#10;cnMvZG93bnJldi54bWxQSwUGAAAAAAQABAD1AAAAjQMAAAAA&#10;" path="m24,26r7,l31,23r4,l35,15r-4,l31,11,12,,4,r,3l,3r,8l4,11r,4l24,26xe" fillcolor="black" stroked="f">
                        <v:path arrowok="t" o:connecttype="custom" o:connectlocs="15240,16510;19685,16510;19685,14605;22225,14605;22225,9525;19685,9525;19685,6985;7620,0;2540,0;2540,1905;0,1905;0,6985;2540,6985;2540,9525;15240,1651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BscA&#10;AADeAAAADwAAAGRycy9kb3ducmV2LnhtbESP0WrCQBRE3wX/YblC33RTBVuiq6hQsNQWTPyAS/a6&#10;ic3eDdmtJv16t1DwcZiZM8xy3dlaXKn1lWMFz5MEBHHhdMVGwSl/G7+C8AFZY+2YFPTkYb0aDpaY&#10;anfjI12zYESEsE9RQRlCk0rpi5Is+olriKN3dq3FEGVrpG7xFuG2ltMkmUuLFceFEhvalVR8Zz9W&#10;wb7fvNuPr2PuzMUdtnmefZrfXqmnUbdZgAjUhUf4v73XCqaz+cs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vAbHAAAA3gAAAA8AAAAAAAAAAAAAAAAAmAIAAGRy&#10;cy9kb3ducmV2LnhtbFBLBQYAAAAABAAEAPUAAACMAwAAAAA=&#10;" path="m4,11r,4l,15r,8l4,23r,4l12,27,31,15r,-4l35,11r,-8l31,3,31,,23,,4,11xe" fillcolor="black" stroked="f">
                        <v:path arrowok="t" o:connecttype="custom" o:connectlocs="2540,6985;2540,9525;0,9525;0,14605;2540,14605;2540,17145;7620,17145;19685,9525;19685,6985;22225,6985;22225,1905;19685,1905;19685,0;14605,0;2540,6985"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OVsUA&#10;AADeAAAADwAAAGRycy9kb3ducmV2LnhtbESPzYoCMRCE78K+Q+gFL6IZ/2U0yiIKe/CiuxdvzaRN&#10;BiedYZLV8e3NguCxqKqvqNWmdZW4URNKzwqGgwwEceF1yUbB78++vwARIrLGyjMpeFCAzfqjs8Jc&#10;+zsf6XaKRiQIhxwV2BjrXMpQWHIYBr4mTt7FNw5jko2RusF7grtKjrJsJh2WnBYs1rS1VFxPf07B&#10;7mza3sGbcebk/DK0vVBMJwulup/t1xJEpDa+w6/2t1YwGs/mE/i/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E5WxQAAAN4AAAAPAAAAAAAAAAAAAAAAAJgCAABkcnMv&#10;ZG93bnJldi54bWxQSwUGAAAAAAQABAD1AAAAigMAAAAA&#10;" path="m4,12r,4l,16r,8l4,24r,3l12,27,35,16r,-4l39,12r,-8l35,4,35,,27,,4,12xe" fillcolor="black" stroked="f">
                        <v:path arrowok="t" o:connecttype="custom" o:connectlocs="2540,7620;2540,10160;0,10160;0,15240;2540,15240;2540,17145;7620,17145;22225,10160;22225,7620;24765,7620;24765,2540;22225,2540;22225,0;17145,0;2540,7620"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9F8cA&#10;AADeAAAADwAAAGRycy9kb3ducmV2LnhtbESPzW7CMBCE75X6DtZW4lacAgGUYlCFoKKFCz8PsMTb&#10;JG28jmyXhLfHSJV6HM3MN5rZojO1uJDzlWUFL/0EBHFudcWFgtNx/TwF4QOyxtoyKbiSh8X88WGG&#10;mbYt7+lyCIWIEPYZKihDaDIpfV6SQd+3DXH0vqwzGKJ0hdQO2wg3tRwkyVgarDgulNjQsqT85/Br&#10;FOx2lK7cd47b7pRe1x8tjt7Pn0r1nrq3VxCBuvAf/mtvtILBcDxJ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6vRfHAAAA3gAAAA8AAAAAAAAAAAAAAAAAmAIAAGRy&#10;cy9kb3ducmV2LnhtbFBLBQYAAAAABAAEAPUAAACMAwAAAAA=&#10;" path="m8,4l4,4r,4l,8r,7l4,15r,4l12,19,31,15r4,l38,11r,-7l35,,31,,12,4,8,4xe" fillcolor="black" stroked="f">
                        <v:path arrowok="t" o:connecttype="custom" o:connectlocs="5080,2540;2540,2540;2540,5080;0,5080;0,9525;2540,9525;2540,12065;7620,12065;19685,9525;22225,9525;24130,6985;24130,2540;22225,0;19685,0;7620,2540;5080,2540"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jYMcA&#10;AADeAAAADwAAAGRycy9kb3ducmV2LnhtbESPzW7CMBCE75X6DtZW4lacQgkoxaAKQdUCF34eYIm3&#10;Sdp4HdkuCW+PkSpxHM3MN5rpvDO1OJPzlWUFL/0EBHFudcWFguNh9TwB4QOyxtoyKbiQh/ns8WGK&#10;mbYt7+i8D4WIEPYZKihDaDIpfV6SQd+3DXH0vq0zGKJ0hdQO2wg3tRwkSSoNVhwXSmxoUVL+u/8z&#10;CrZbGi3dT46b7ji6rL5afP04rZXqPXXvbyACdeEe/m9/agWDYTpO4XYnX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oI2DHAAAA3gAAAA8AAAAAAAAAAAAAAAAAmAIAAGRy&#10;cy9kb3ducmV2LnhtbFBLBQYAAAAABAAEAPUAAACMAwAAAAA=&#10;" path="m8,l4,,,4r,8l4,15r4,l31,19r3,l38,15r,-7l34,4r-3,l8,xe" fillcolor="black" stroked="f">
                        <v:path arrowok="t" o:connecttype="custom" o:connectlocs="5080,0;2540,0;0,2540;0,7620;2540,9525;5080,9525;19685,12065;21590,12065;24130,9525;24130,5080;21590,2540;19685,2540;5080,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G+8cA&#10;AADeAAAADwAAAGRycy9kb3ducmV2LnhtbESPzW7CMBCE75V4B2uRuBUHKD9KMahCUJWfSykPsMTb&#10;JDReR7ZLwtvXlZA4jmbmG8182ZpKXMn50rKCQT8BQZxZXXKu4PS1eZ6B8AFZY2WZFNzIw3LReZpj&#10;qm3Dn3Q9hlxECPsUFRQh1KmUPivIoO/bmjh639YZDFG6XGqHTYSbSg6TZCINlhwXCqxpVVD2c/w1&#10;Cg4HGq/dJcN9exrfNtsGX97PO6V63fbtFUSgNjzC9/aHVjAcTaZT+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khvvHAAAA3gAAAA8AAAAAAAAAAAAAAAAAmAIAAGRy&#10;cy9kb3ducmV2LnhtbFBLBQYAAAAABAAEAPUAAACMAwAAAAA=&#10;" path="m7,l3,,,4r,7l3,15r4,l26,19r8,l34,15r4,l38,8r-4,l34,4r-4,l26,4,7,xe" fillcolor="black" stroked="f">
                        <v:path arrowok="t" o:connecttype="custom" o:connectlocs="4445,0;1905,0;0,2540;0,6985;1905,9525;4445,9525;16510,12065;21590,12065;21590,9525;24130,9525;24130,5080;21590,5080;21590,2540;19050,2540;16510,2540;4445,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2l8YA&#10;AADeAAAADwAAAGRycy9kb3ducmV2LnhtbERPTWvCQBC9C/6HZYRepG60aGt0FasIXjyYloq3ITsm&#10;wexszK4x+uu7h0KPj/c9X7amFA3VrrCsYDiIQBCnVhecKfj+2r5+gHAeWWNpmRQ8yMFy0e3MMdb2&#10;zgdqEp+JEMIuRgW591UspUtzMugGtiIO3NnWBn2AdSZ1jfcQbko5iqKJNFhwaMixonVO6SW5GQXP&#10;ze5mmuan316dOWafp+lhNd4r9dJrVzMQnlr/L/5z77SC0dvkPewN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H2l8YAAADeAAAADwAAAAAAAAAAAAAAAACYAgAAZHJz&#10;L2Rvd25yZXYueG1sUEsFBgAAAAAEAAQA9QAAAIsDAAAAAA==&#10;" path="m12,l4,r,4l,4r,8l4,12r,4l27,23r8,l35,20r4,l39,12r-4,l35,8,12,xe" fillcolor="black" stroked="f">
                        <v:path arrowok="t" o:connecttype="custom" o:connectlocs="7620,0;2540,0;2540,2540;0,2540;0,7620;2540,7620;2540,10160;17145,14605;22225,14605;22225,12700;24765,12700;24765,7620;22225,7620;22225,5080;7620,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McA&#10;AADeAAAADwAAAGRycy9kb3ducmV2LnhtbESP0WrCQBRE3wv+w3ILvtVNFWyNrqKCoLQWTPyAS/a6&#10;SZu9G7KrJv36bqHQx2FmzjCLVWdrcaPWV44VPI8SEMSF0xUbBed89/QKwgdkjbVjUtCTh9Vy8LDA&#10;VLs7n+iWBSMihH2KCsoQmlRKX5Rk0Y9cQxy9i2sthihbI3WL9wi3tRwnyVRarDgulNjQtqTiK7ta&#10;Bft+fbBvH6fcmU/3vsnz7Gi+e6WGj916DiJQF/7Df+29VjCeTF9m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i+zHAAAA3gAAAA8AAAAAAAAAAAAAAAAAmAIAAGRy&#10;cy9kb3ducmV2LnhtbFBLBQYAAAAABAAEAPUAAACMAwAAAAA=&#10;" path="m12,l4,r,4l,4r,8l4,12r,4l23,27r8,l31,24r4,l35,16r-4,l31,12,12,xe" fillcolor="black" stroked="f">
                        <v:path arrowok="t" o:connecttype="custom" o:connectlocs="7620,0;2540,0;2540,2540;0,2540;0,7620;2540,7620;2540,10160;14605,17145;19685,17145;19685,15240;22225,15240;22225,10160;19685,10160;19685,7620;7620,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SpcYA&#10;AADeAAAADwAAAGRycy9kb3ducmV2LnhtbESPzYrCMBSF9wO+Q7iCm0FTlanSMYoIUgfdqMPA7C7N&#10;tS02NyWJWt9+shBmeTh/fItVZxpxJ+drywrGowQEcWF1zaWC7/N2OAfhA7LGxjIpeJKH1bL3tsBM&#10;2wcf6X4KpYgj7DNUUIXQZlL6oiKDfmRb4uhdrDMYonSl1A4fcdw0cpIkqTRYc3yosKVNRcX1dDMK&#10;3kOe7w95Ost/zLO5/LYfbjb9UmrQ79afIAJ14T/8au+0gsk0nUeAiBNR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jSpcYAAADeAAAADwAAAAAAAAAAAAAAAACYAgAAZHJz&#10;L2Rvd25yZXYueG1sUEsFBgAAAAAEAAQA9QAAAIsDAAAAAA==&#10;" path="m12,4l12,,4,r,4l,4r,8l4,12,20,27r,4l27,31r,-4l31,27r,-8l27,19,12,4xe" fillcolor="black" stroked="f">
                        <v:path arrowok="t" o:connecttype="custom" o:connectlocs="7620,2540;7620,0;2540,0;2540,2540;0,2540;0,7620;2540,7620;12700,17145;12700,19685;17145,19685;17145,17145;19685,17145;19685,12065;17145,12065;7620,2540"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iY8kA&#10;AADeAAAADwAAAGRycy9kb3ducmV2LnhtbESPT2vCQBTE70K/w/IKvenGlGqMrlJabL0o+IfS4yP7&#10;zIZm34bsGtN++m6h4HGYmd8wi1Vva9FR6yvHCsajBARx4XTFpYLTcT3MQPiArLF2TAq+ycNqeTdY&#10;YK7dlffUHUIpIoR9jgpMCE0upS8MWfQj1xBH7+xaiyHKtpS6xWuE21qmSTKRFiuOCwYbejFUfB0u&#10;VsFPut9tnzaXz/dZt55mb4ltXs2HUg/3/fMcRKA+3ML/7Y1WkD5OsjH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oiY8kAAADeAAAADwAAAAAAAAAAAAAAAACYAgAA&#10;ZHJzL2Rvd25yZXYueG1sUEsFBgAAAAAEAAQA9QAAAI4DAAAAAA==&#10;" path="m11,4l11,,4,r,4l,4r,7l4,11r7,8l8,19r7,11l19,34r8,l31,30r,-7l23,11r-4,l11,4xe" fillcolor="black" stroked="f">
                        <v:path arrowok="t" o:connecttype="custom" o:connectlocs="6985,2540;6985,0;2540,0;2540,2540;0,2540;0,6985;2540,6985;6985,12065;5080,12065;9525,19050;12065,21590;17145,21590;19685,19050;19685,14605;14605,6985;12065,6985;6985,2540"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uH8QA&#10;AADeAAAADwAAAGRycy9kb3ducmV2LnhtbESPQWsCMRSE7wX/Q3iCt5q4gpXVKCIV26Nu6fm5eWZX&#10;Ny/LJtX13zcFocdhZr5hluveNeJGXag9a5iMFQji0puarYavYvc6BxEissHGM2l4UID1avCyxNz4&#10;Ox/odoxWJAiHHDVUMba5lKGsyGEY+5Y4eWffOYxJdlaaDu8J7hqZKTWTDmtOCxW2tK2ovB5/nIaC&#10;1Gf9/a52arovPL9dbDw9rNajYb9ZgIjUx//ws/1hNGTT2TyDvzvp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xrh/EAAAA3gAAAA8AAAAAAAAAAAAAAAAAmAIAAGRycy9k&#10;b3ducmV2LnhtbFBLBQYAAAAABAAEAPUAAACJAwAAAAA=&#10;" path="m15,4r-4,l11,,3,r,4l,4r,8l11,35r4,l15,39r8,l23,35r4,l27,27,15,4xe" fillcolor="black" stroked="f">
                        <v:path arrowok="t" o:connecttype="custom" o:connectlocs="9525,2540;6985,2540;6985,0;1905,0;1905,2540;0,2540;0,7620;6985,22225;9525,22225;9525,24765;14605,24765;14605,22225;17145,22225;17145,17145;9525,2540"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n9cYA&#10;AADeAAAADwAAAGRycy9kb3ducmV2LnhtbESPwWrDMBBE74X8g9hAb42cGILrRgkhYJpLKHX7AVtr&#10;a5lYKyOpttOvrwqFHoeZecPsDrPtxUg+dI4VrFcZCOLG6Y5bBe9v1UMBIkRkjb1jUnCjAIf94m6H&#10;pXYTv9JYx1YkCIcSFZgYh1LK0BiyGFZuIE7ep/MWY5K+ldrjlOC2l5ss20qLHacFgwOdDDXX+ssq&#10;+J6e61H7Ij/fXkx3qT5icakelbpfzscnEJHm+B/+a5+1gk2+LXL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Un9cYAAADeAAAADwAAAAAAAAAAAAAAAACYAgAAZHJz&#10;L2Rvd25yZXYueG1sUEsFBgAAAAAEAAQA9QAAAIsDAAAAAA==&#10;" path="m15,4l11,,4,,,4r,8l8,31r,-4l8,35r3,l11,39r8,l19,35r4,l23,31r,-4l23,23,15,4xe" fillcolor="black" stroked="f">
                        <v:path arrowok="t" o:connecttype="custom" o:connectlocs="9525,2540;6985,0;2540,0;0,2540;0,7620;5080,19685;5080,17145;5080,22225;6985,22225;6985,24765;12065,24765;12065,22225;14605,22225;14605,19685;14605,17145;14605,14605;9525,2540"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zqsQA&#10;AADeAAAADwAAAGRycy9kb3ducmV2LnhtbESPQYvCMBSE74L/ITzBm6a64pZqFFkQFvYg1gWvz+bZ&#10;FpuXkmRt/fcbQfA4zMw3zHrbm0bcyfnasoLZNAFBXFhdc6ng97SfpCB8QNbYWCYFD/Kw3QwHa8y0&#10;7fhI9zyUIkLYZ6igCqHNpPRFRQb91LbE0btaZzBE6UqpHXYRbho5T5KlNFhzXKiwpa+Kilv+ZxQc&#10;fs621E3eEbbXW/D7i959OqXGo363AhGoD+/wq/2tFcw/lukCnnfi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M6rEAAAA3gAAAA8AAAAAAAAAAAAAAAAAmAIAAGRycy9k&#10;b3ducmV2LnhtbFBLBQYAAAAABAAEAPUAAACJAwAAAAA=&#10;" path="m16,8r,-4l12,,4,,,4,,8,4,27r,8l8,35r,3l16,38r,-3l19,35r,-4l19,27,16,8xe" fillcolor="black" stroked="f">
                        <v:path arrowok="t" o:connecttype="custom" o:connectlocs="10160,5080;10160,2540;7620,0;2540,0;0,2540;0,5080;2540,17145;2540,22225;5080,22225;5080,24130;10160,24130;10160,22225;12065,22225;12065,19685;12065,17145;10160,5080"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MDcYA&#10;AADeAAAADwAAAGRycy9kb3ducmV2LnhtbESPQWsCMRSE74L/ITyhF6lZFcVujWILhV7Vlfb4unnd&#10;hG5e1k2q6783guBxmJlvmOW6c7U4URusZwXjUQaCuPTacqWg2H88L0CEiKyx9kwKLhRgver3lphr&#10;f+YtnXaxEgnCIUcFJsYmlzKUhhyGkW+Ik/frW4cxybaSusVzgrtaTrJsLh1aTgsGG3o3VP7t/p2C&#10;r9nlYOzbz3fhimjL4Qvui+NRqadBt3kFEamLj/C9/akVTKbzxQ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0MDcYAAADeAAAADwAAAAAAAAAAAAAAAACYAgAAZHJz&#10;L2Rvd25yZXYueG1sUEsFBgAAAAAEAAQA9QAAAIsDAAAAAA==&#10;" path="m15,8r,-4l12,4,12,,4,r,4l,4,,34r4,l4,38r8,l12,34r3,l15,31,15,8xe" fillcolor="black" stroked="f">
                        <v:path arrowok="t" o:connecttype="custom" o:connectlocs="9525,5080;9525,2540;7620,2540;7620,0;2540,0;2540,2540;0,2540;0,21590;2540,21590;2540,24130;7620,24130;7620,21590;9525,21590;9525,19685;9525,5080"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4sUA&#10;AADeAAAADwAAAGRycy9kb3ducmV2LnhtbESPQWvCQBSE70L/w/IKvelGa4NGVwmlBa/VHtLbY/eZ&#10;RLNvw+7WpP++KxR6HGbmG2a7H20nbuRD61jBfJaBINbOtFwr+Dy9T1cgQkQ22DkmBT8UYL97mGyx&#10;MG7gD7odYy0ShEOBCpoY+0LKoBuyGGauJ07e2XmLMUlfS+NxSHDbyUWW5dJiy2mhwZ5eG9LX47dV&#10;4C5yKPs3jV/Lda4PY1n56qVS6ulxLDcgIo3xP/zXPhgFi+d8lcP9Tro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4bixQAAAN4AAAAPAAAAAAAAAAAAAAAAAJgCAABkcnMv&#10;ZG93bnJldi54bWxQSwUGAAAAAAQABAD1AAAAigMAAAAA&#10;" path="m23,11r,-7l19,4,19,,11,r,4l7,4,,27r,7l4,34r,4l11,38r,-4l15,34,23,11xe" fillcolor="black" stroked="f">
                        <v:path arrowok="t" o:connecttype="custom" o:connectlocs="14605,6985;14605,2540;12065,2540;12065,0;6985,0;6985,2540;4445,2540;0,17145;0,21590;2540,21590;2540,24130;6985,24130;6985,21590;9525,21590;14605,6985"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grcYA&#10;AADeAAAADwAAAGRycy9kb3ducmV2LnhtbESPQWvCQBSE7wX/w/KE3urGhKYaXUNRpB6rltLjI/ua&#10;pGbfhuwak3/vFgo9DjPzDbPOB9OInjpXW1Ywn0UgiAuray4VfJz3TwsQziNrbCyTgpEc5JvJwxoz&#10;bW98pP7kSxEg7DJUUHnfZlK6oiKDbmZb4uB9286gD7Irpe7wFuCmkXEUpdJgzWGhwpa2FRWX09Uo&#10;2I4/u+c38uf0y+xGlyyNHd8/lXqcDq8rEJ4G/x/+ax+0gjhJFy/weydc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VgrcYAAADeAAAADwAAAAAAAAAAAAAAAACYAgAAZHJz&#10;L2Rvd25yZXYueG1sUEsFBgAAAAAEAAQA9QAAAIsDAAAAAA==&#10;" path="m27,11r,-7l24,4,24,,16,r,4l12,4,,23r,8l4,31r,3l12,34r,-3l16,31,27,11xe" fillcolor="black" stroked="f">
                        <v:path arrowok="t" o:connecttype="custom" o:connectlocs="17145,6985;17145,2540;15240,2540;15240,0;10160,0;10160,2540;7620,2540;0,14605;0,19685;2540,19685;2540,21590;7620,21590;7620,19685;10160,19685;17145,6985"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acQA&#10;AADeAAAADwAAAGRycy9kb3ducmV2LnhtbERPy4rCMBTdC/5DuIIb0VQHRKpRfA0MiIgP0OW1ubal&#10;zU1pMlr/frIYcHk479miMaV4Uu1yywqGgwgEcWJ1zqmCy/m7PwHhPLLG0jIpeJODxbzdmmGs7YuP&#10;9Dz5VIQQdjEqyLyvYildkpFBN7AVceAetjboA6xTqWt8hXBTylEUjaXBnENDhhWtM0qK069RUBT7&#10;3t7am7xvrtdmd9muDqvHUalup1lOQXhq/Ef87/7RCkZf40nYG+6EK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vGnEAAAA3gAAAA8AAAAAAAAAAAAAAAAAmAIAAGRycy9k&#10;b3ducmV2LnhtbFBLBQYAAAAABAAEAPUAAACJAwAAAAA=&#10;" path="m26,11r,-7l23,4,23,,15,r,4l11,4,,23r,8l3,31r,4l11,35r,-4l15,31,26,11xe" fillcolor="black" stroked="f">
                        <v:path arrowok="t" o:connecttype="custom" o:connectlocs="16510,6985;16510,2540;14605,2540;14605,0;9525,0;9525,2540;6985,2540;0,14605;0,19685;1905,19685;1905,22225;6985,22225;6985,19685;9525,19685;16510,6985"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EUcQA&#10;AADeAAAADwAAAGRycy9kb3ducmV2LnhtbESPQYvCMBSE7wv+h/AEb2u6iuJWo4giCh7Ernh+NG+b&#10;7jYvpYla/70RBI/DzHzDzBatrcSVGl86VvDVT0AQ506XXCg4/Ww+JyB8QNZYOSYFd/KwmHc+Zphq&#10;d+MjXbNQiAhhn6ICE0KdSulzQxZ939XE0ft1jcUQZVNI3eAtwm0lB0kylhZLjgsGa1oZyv+zi1Ww&#10;1z7fbs6UrfdDcwij073kv0ypXrddTkEEasM7/GrvtILBcDz5huedeAX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2BFHEAAAA3gAAAA8AAAAAAAAAAAAAAAAAmAIAAGRycy9k&#10;b3ducmV2LnhtbFBLBQYAAAAABAAEAPUAAACJAwAAAAA=&#10;" path="m31,16r4,-4l35,4,31,,23,,4,16,,19r,8l4,31r8,l31,16xe" fillcolor="black" stroked="f">
                        <v:path arrowok="t" o:connecttype="custom" o:connectlocs="19685,10160;22225,7620;22225,2540;19685,0;14605,0;2540,10160;0,12065;0,17145;2540,19685;7620,19685;19685,10160"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Ei8UA&#10;AADeAAAADwAAAGRycy9kb3ducmV2LnhtbESP32rCMBTG7we+QziCdzNVQWY1igoDxzbB1gc4NMe0&#10;2pyUJtN2T79cDLz8+P7xW206W4s7tb5yrGAyTkAQF05XbBSc8/fXNxA+IGusHZOCnjxs1oOXFaba&#10;PfhE9ywYEUfYp6igDKFJpfRFSRb92DXE0bu41mKIsjVSt/iI47aW0ySZS4sVx4cSG9qXVNyyH6vg&#10;0G8/7OfxlDtzdV+7PM++zW+v1GjYbZcgAnXhGf5vH7SC6Wy+iAARJ6K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cSLxQAAAN4AAAAPAAAAAAAAAAAAAAAAAJgCAABkcnMv&#10;ZG93bnJldi54bWxQSwUGAAAAAAQABAD1AAAAigMAAAAA&#10;" path="m31,15r,-4l35,11r,-7l31,4,31,,23,,4,11r,4l,15r,8l4,23r,4l12,27,31,15xe" fillcolor="black" stroked="f">
                        <v:path arrowok="t" o:connecttype="custom" o:connectlocs="19685,9525;19685,6985;22225,6985;22225,2540;19685,2540;19685,0;14605,0;2540,6985;2540,9525;0,9525;0,14605;2540,14605;2540,17145;7620,17145;19685,9525"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e58MkA&#10;AADeAAAADwAAAGRycy9kb3ducmV2LnhtbESPQWvCQBSE74X+h+UVvBTdqCgmugnWUvDiQVtavD2y&#10;r0lo9m2aXWP017tCocdhZr5hVllvatFR6yrLCsajCARxbnXFhYKP97fhAoTzyBpry6TgQg6y9PFh&#10;hYm2Z95Td/CFCBB2CSoovW8SKV1ekkE3sg1x8L5ta9AH2RZSt3gOcFPLSRTNpcGKw0KJDW1Kyn8O&#10;J6Pg+ro9ma77fO5/nfkqXo7xfj3bKTV46tdLEJ56/x/+a2+1gsl0Ho/hfidcAZ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e58MkAAADeAAAADwAAAAAAAAAAAAAAAACYAgAA&#10;ZHJzL2Rvd25yZXYueG1sUEsFBgAAAAAEAAQA9QAAAI4DAAAAAA==&#10;" path="m35,15r,-4l39,11r,-7l35,4,35,,27,,4,8r,3l,11r,8l4,19r,4l12,23,35,15xe" fillcolor="black" stroked="f">
                        <v:path arrowok="t" o:connecttype="custom" o:connectlocs="22225,9525;22225,6985;24765,6985;24765,2540;22225,2540;22225,0;17145,0;2540,5080;2540,6985;0,6985;0,12065;2540,12065;2540,14605;7620,14605;22225,9525"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5bscA&#10;AADeAAAADwAAAGRycy9kb3ducmV2LnhtbESP3WrCQBSE7wt9h+UI3tWNkYpGV2mLikVK8ecBDtlj&#10;EsyeDbtrkr69Wyj0cpiZb5jluje1aMn5yrKC8SgBQZxbXXGh4HLevsxA+ICssbZMCn7Iw3r1/LTE&#10;TNuOj9SeQiEihH2GCsoQmkxKn5dk0I9sQxy9q3UGQ5SukNphF+GmlmmSTKXBiuNCiQ19lJTfTnej&#10;YNMevpzp33ff1Wchr7O66Y7zV6WGg/5tASJQH/7Df+29VpBOpvMU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W7HAAAA3gAAAA8AAAAAAAAAAAAAAAAAmAIAAGRy&#10;cy9kb3ducmV2LnhtbFBLBQYAAAAABAAEAPUAAACMAwAAAAA=&#10;" path="m31,15r4,l39,12r,-8l35,,31,,8,4,4,4,,8r,7l4,19r4,l31,15xe" fillcolor="black" stroked="f">
                        <v:path arrowok="t" o:connecttype="custom" o:connectlocs="19685,9525;22225,9525;24765,7620;24765,2540;22225,0;19685,0;5080,2540;2540,2540;0,5080;0,9525;2540,12065;5080,12065;19685,9525"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jHsYA&#10;AADeAAAADwAAAGRycy9kb3ducmV2LnhtbESPQWvCQBSE74X+h+UVequbKhWNrqJCIYhCjXp/ZJ9J&#10;aPZt3N1q2l/vCkKPw8x8w0znnWnEhZyvLSt47yUgiAuray4VHPafbyMQPiBrbCyTgl/yMJ89P00x&#10;1fbKO7rkoRQRwj5FBVUIbSqlLyoy6Hu2JY7eyTqDIUpXSu3wGuGmkf0kGUqDNceFCltaVVR85z9G&#10;wcZ+ZLX5W35l26Oj5rxf55vdWqnXl24xARGoC//hRzvTCvqD4XgA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hjHsYAAADeAAAADwAAAAAAAAAAAAAAAACYAgAAZHJz&#10;L2Rvd25yZXYueG1sUEsFBgAAAAAEAAQA9QAAAIsDAAAAAA==&#10;" path="m30,15r4,l34,11r4,l38,4r-4,l34,,3,r,4l,4r,7l3,11r,4l7,15r23,xe" fillcolor="black" stroked="f">
                        <v:path arrowok="t" o:connecttype="custom" o:connectlocs="19050,9525;21590,9525;21590,6985;24130,6985;24130,2540;21590,2540;21590,0;1905,0;1905,2540;0,2540;0,6985;1905,6985;1905,9525;4445,9525;19050,9525"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dscA&#10;AADeAAAADwAAAGRycy9kb3ducmV2LnhtbESPzW7CMBCE75V4B2uReitO+RMEDEIIqpZy4ecBlnib&#10;pI3Xke2S8PYYqVKPo5n5RjNftqYSV3K+tKzgtZeAIM6sLjlXcD5tXyYgfEDWWFkmBTfysFx0nuaY&#10;atvwga7HkIsIYZ+igiKEOpXSZwUZ9D1bE0fvyzqDIUqXS+2wiXBTyX6SjKXBkuNCgTWtC8p+jr9G&#10;wX5Po437zvCzPY9u248Gh2+XnVLP3XY1AxGoDf/hv/a7VtAfjKdD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6/nbHAAAA3gAAAA8AAAAAAAAAAAAAAAAAmAIAAGRy&#10;cy9kb3ducmV2LnhtbFBLBQYAAAAABAAEAPUAAACMAwAAAAA=&#10;" path="m30,19r4,l34,15r4,l38,8r-4,l34,4r-7,l7,,4,,,4r,7l4,15r3,l27,19r3,xe" fillcolor="black" stroked="f">
                        <v:path arrowok="t" o:connecttype="custom" o:connectlocs="19050,12065;21590,12065;21590,9525;24130,9525;24130,5080;21590,5080;21590,2540;17145,2540;4445,0;2540,0;0,2540;0,6985;2540,9525;4445,9525;17145,12065;19050,12065"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vhMgA&#10;AADeAAAADwAAAGRycy9kb3ducmV2LnhtbESP3WoCMRSE74W+QziF3ohmtSi6NYqUFkoFwb9eHzbH&#10;7OrmZLtJ3bVP3xQEL4eZ+YaZLVpbigvVvnCsYNBPQBBnThdsFOx3770JCB+QNZaOScGVPCzmD50Z&#10;pto1vKHLNhgRIexTVJCHUKVS+iwni77vKuLoHV1tMURZG6lrbCLclnKYJGNpseC4kGNFrzll5+2P&#10;VfD55c2oO1mZ7/J3fXjrXpsT+qVST4/t8gVEoDbcw7f2h1YwfB5PR/B/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q+EyAAAAN4AAAAPAAAAAAAAAAAAAAAAAJgCAABk&#10;cnMvZG93bnJldi54bWxQSwUGAAAAAAQABAD1AAAAjQMAAAAA&#10;" path="m23,23r8,l31,19r3,l34,11r-3,l31,7,23,3,11,,4,r,3l,3r,8l4,11r,4l15,19r8,4xe" fillcolor="black" stroked="f">
                        <v:path arrowok="t" o:connecttype="custom" o:connectlocs="14605,14605;19685,14605;19685,12065;21590,12065;21590,6985;19685,6985;19685,4445;14605,1905;6985,0;2540,0;2540,1905;0,1905;0,6985;2540,6985;2540,9525;9525,12065;14605,14605"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sN8UA&#10;AADeAAAADwAAAGRycy9kb3ducmV2LnhtbESP32rCMBTG7we+QzjC7mZqlVI7o4gwN3chWPcAh+as&#10;DWtOSpPZ+vaLIOzy4/vz41tvR9uKK/XeOFYwnyUgiCunDdcKvi5vLzkIH5A1to5JwY08bDeTpzUW&#10;2g18pmsZahFH2BeooAmhK6T0VUMW/cx1xNH7dr3FEGVfS93jEMdtK9MkyaRFw5HQYEf7hqqf8tdG&#10;yLK87NpjPdC78Yc0zz9vJ4NKPU/H3SuIQGP4Dz/aH1pBushWG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Gw3xQAAAN4AAAAPAAAAAAAAAAAAAAAAAJgCAABkcnMv&#10;ZG93bnJldi54bWxQSwUGAAAAAAQABAD1AAAAigMAAAAA&#10;" path="m27,27r8,l35,24r3,l38,16r-3,l35,12,12,,4,r,4l,4r,8l4,12r,4l27,27xe" fillcolor="black" stroked="f">
                        <v:path arrowok="t" o:connecttype="custom" o:connectlocs="17145,17145;22225,17145;22225,15240;24130,15240;24130,10160;22225,10160;22225,7620;7620,0;2540,0;2540,2540;0,2540;0,7620;2540,7620;2540,10160;17145,17145"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9L8YA&#10;AADeAAAADwAAAGRycy9kb3ducmV2LnhtbESP3WrCQBSE7wXfYTlC73RjCv5EVxFFEAqFqpjbQ/aY&#10;BLNnQ3ZN0j59t1DwcpiZb5j1tjeVaKlxpWUF00kEgjizuuRcwfVyHC9AOI+ssbJMCr7JwXYzHKwx&#10;0bbjL2rPPhcBwi5BBYX3dSKlywoy6Ca2Jg7e3TYGfZBNLnWDXYCbSsZRNJMGSw4LBda0Lyh7nJ9G&#10;QbrYpe3P7epO947jOsV5f/j8UOpt1O9WIDz1/hX+b5+0gvh9tpz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9L8YAAADeAAAADwAAAAAAAAAAAAAAAACYAgAAZHJz&#10;L2Rvd25yZXYueG1sUEsFBgAAAAAEAAQA9QAAAIsDAAAAAA==&#10;" path="m19,27r,3l27,30r,-3l30,27r,-8l27,19,11,3,11,,4,r,3l,3r,8l4,11,19,27xe" fillcolor="black" stroked="f">
                        <v:path arrowok="t" o:connecttype="custom" o:connectlocs="12065,17145;12065,19050;17145,19050;17145,17145;19050,17145;19050,12065;17145,12065;6985,1905;6985,0;2540,0;2540,1905;0,1905;0,6985;2540,6985;12065,17145"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fsUA&#10;AADeAAAADwAAAGRycy9kb3ducmV2LnhtbERPy2rCQBTdF/oPwxW6KTqpYtToKKUgqejGB4K7S+aa&#10;hGbuhJlR4993FoUuD+e9WHWmEXdyvras4GOQgCAurK65VHA6rvtTED4ga2wsk4IneVgtX18WmGn7&#10;4D3dD6EUMYR9hgqqENpMSl9UZNAPbEscuat1BkOErpTa4SOGm0YOkySVBmuODRW29FVR8XO4GQXv&#10;Ic+3uzyd5GfzbK6Xduwmo41Sb73ucw4iUBf+xX/ub61gOEpncW+8E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0h+xQAAAN4AAAAPAAAAAAAAAAAAAAAAAJgCAABkcnMv&#10;ZG93bnJldi54bWxQSwUGAAAAAAQABAD1AAAAigMAAAAA&#10;" path="m20,27r,4l27,31r,-4l31,27r,-8l27,19,12,4,12,,4,r,4l,4r,8l4,12,20,27xe" fillcolor="black" stroked="f">
                        <v:path arrowok="t" o:connecttype="custom" o:connectlocs="12700,17145;12700,19685;17145,19685;17145,17145;19685,17145;19685,12065;17145,12065;7620,2540;7620,0;2540,0;2540,2540;0,2540;0,7620;2540,7620;12700,17145"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atccA&#10;AADeAAAADwAAAGRycy9kb3ducmV2LnhtbESP0WrCQBRE3wv+w3IFX0rdaFE0uoqKYn0Q2tQPuGav&#10;SUj2bsiumv69WxB8HGbmDDNftqYSN2pcYVnBoB+BIE6tLjhTcPrdfUxAOI+ssbJMCv7IwXLReZtj&#10;rO2df+iW+EwECLsYFeTe17GULs3JoOvbmjh4F9sY9EE2mdQN3gPcVHIYRWNpsOCwkGNNm5zSMrka&#10;BdYU5eR89Pvv92Q9KK+nwzbajpTqddvVDISn1r/Cz/aXVjD8HE+n8H8nX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nGrXHAAAA3gAAAA8AAAAAAAAAAAAAAAAAmAIAAGRy&#10;cy9kb3ducmV2LnhtbFBLBQYAAAAABAAEAPUAAACMAwAAAAA=&#10;" path="m11,35r4,l15,38r8,l23,35r3,l26,27,15,4r-4,l11,,3,r,4l,4r,8l11,35xe" fillcolor="black" stroked="f">
                        <v:path arrowok="t" o:connecttype="custom" o:connectlocs="6985,22225;9525,22225;9525,24130;14605,24130;14605,22225;16510,22225;16510,17145;9525,2540;6985,2540;6985,0;1905,0;1905,2540;0,2540;0,7620;6985,22225"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3ysQA&#10;AADeAAAADwAAAGRycy9kb3ducmV2LnhtbESPy27CMBBF95X4B2uQuisOtOURMCiqisS2tIuwG9lD&#10;EojHkW1I+Pt6UanLq/vS2ewG24o7+dA4VjCdZCCItTMNVwp+vvcvSxAhIhtsHZOCBwXYbUdPG8yN&#10;6/mL7sdYiTTCIUcFdYxdLmXQNVkME9cRJ+/svMWYpK+k8dincdvKWZbNpcWG00ONHX3UpK/Hm1Xg&#10;LrIvuk+Np7fVXB+GovTle6nU83go1iAiDfE//Nc+GAWz10WWABJOQ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t8rEAAAA3gAAAA8AAAAAAAAAAAAAAAAAmAIAAGRycy9k&#10;b3ducmV2LnhtbFBLBQYAAAAABAAEAPUAAACJAwAAAAA=&#10;" path="m7,35r4,l11,38r8,l19,35r4,l23,27,15,4r-4,l11,,3,r,4l,4r,7l7,35xe" fillcolor="black" stroked="f">
                        <v:path arrowok="t" o:connecttype="custom" o:connectlocs="4445,22225;6985,22225;6985,24130;12065,24130;12065,22225;14605,22225;14605,17145;9525,2540;6985,2540;6985,0;1905,0;1905,2540;0,2540;0,6985;4445,22225"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9RMcA&#10;AADeAAAADwAAAGRycy9kb3ducmV2LnhtbESPQWvCQBSE74X+h+UVvNVdlVZJXUUEQelBjD3U2yP7&#10;mgSzb2N2jdFf7woFj8PMfMNM552tREuNLx1rGPQVCOLMmZJzDT/71fsEhA/IBivHpOFKHuaz15cp&#10;JsZdeEdtGnIRIewT1FCEUCdS+qwgi77vauLo/bnGYoiyyaVp8BLhtpJDpT6lxZLjQoE1LQvKjunZ&#10;ajj507b9DquKfs98OxxvH6lab7TuvXWLLxCBuvAM/7fXRsNwNFYDeNy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vUTHAAAA3gAAAA8AAAAAAAAAAAAAAAAAmAIAAGRy&#10;cy9kb3ducmV2LnhtbFBLBQYAAAAABAAEAPUAAACMAwAAAAA=&#10;" path="m4,31r,4l8,39r7,l19,35r,-4l15,8r,-4l12,,4,,,4,,8,4,31xe" fillcolor="black" stroked="f">
                        <v:path arrowok="t" o:connecttype="custom" o:connectlocs="2540,19685;2540,22225;5080,24765;9525,24765;12065,22225;12065,19685;9525,5080;9525,2540;7620,0;2540,0;0,2540;0,5080;2540,19685"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d+8QA&#10;AADeAAAADwAAAGRycy9kb3ducmV2LnhtbESPzWrDMBCE74G8g9hAb4lch6TFjRJKoSTX/FxyW6y1&#10;bGytXElxnLevAoUeh5n5htnsRtuJgXxoHCt4XWQgiEunGzYKLufv+TuIEJE1do5JwYMC7LbTyQYL&#10;7e58pOEUjUgQDgUqqGPsCylDWZPFsHA9cfIq5y3GJL2R2uM9wW0n8yxbS4sNp4Uae/qqqWxPN6ug&#10;vA4/1fVh2bS9N6t1xef2tlfqZTZ+foCINMb/8F/7oBXky7csh+edd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nfvEAAAA3gAAAA8AAAAAAAAAAAAAAAAAmAIAAGRycy9k&#10;b3ducmV2LnhtbFBLBQYAAAAABAAEAPUAAACJAwAAAAA=&#10;" path="m,31r,4l4,35r,4l12,39r,-4l15,35,15,4r-3,l12,,4,r,4l,4,,8,,31xe" fillcolor="black" stroked="f">
                        <v:path arrowok="t" o:connecttype="custom" o:connectlocs="0,19685;0,22225;2540,22225;2540,24765;7620,24765;7620,22225;9525,22225;9525,2540;7620,2540;7620,0;2540,0;2540,2540;0,2540;0,5080;0,19685"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cgA&#10;AADeAAAADwAAAGRycy9kb3ducmV2LnhtbESPT2vCQBTE74LfYXkFL0E3RlBJXcUWhNKL+AfPr9nX&#10;bDD7Ns1uTdpP7xYKHoeZ+Q2z2vS2FjdqfeVYwXSSgiAunK64VHA+7cZLED4ga6wdk4If8rBZDwcr&#10;zLXr+EC3YyhFhLDPUYEJocml9IUhi37iGuLofbrWYoiyLaVusYtwW8ssTefSYsVxwWBDr4aK6/Hb&#10;Kvgtu+nysn+XX+aUXK4fyYtPsoNSo6d++wwiUB8e4f/2m1aQzRbpDP7uxCs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L9ZtyAAAAN4AAAAPAAAAAAAAAAAAAAAAAJgCAABk&#10;cnMvZG93bnJldi54bWxQSwUGAAAAAAQABAD1AAAAjQMAAAAA&#10;" path="m11,l3,r,4l,4r,8l3,12r,4l122,85r8,l130,81r4,l134,73r-4,l130,69,11,xe" fillcolor="black" stroked="f">
                        <v:path arrowok="t" o:connecttype="custom" o:connectlocs="6985,0;1905,0;1905,2540;0,2540;0,7620;1905,7620;1905,10160;77470,53975;82550,53975;82550,51435;85090,51435;85090,46355;82550,46355;82550,43815;6985,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Y28gA&#10;AADeAAAADwAAAGRycy9kb3ducmV2LnhtbESPT2vCQBTE74LfYXlCb7oxBv+krlKEgAc9qD3Y22v2&#10;maRm34bsqum37wpCj8PM/IZZrjtTizu1rrKsYDyKQBDnVldcKPg8ZcM5COeRNdaWScEvOViv+r0l&#10;pto++ED3oy9EgLBLUUHpfZNK6fKSDLqRbYiDd7GtQR9kW0jd4iPATS3jKJpKgxWHhRIb2pSUX483&#10;o2B/SJLdbjr53sSZX5xn2emy+PpR6m3QfbyD8NT5//CrvdUK4sksSuB5J1w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zJjbyAAAAN4AAAAPAAAAAAAAAAAAAAAAAJgCAABk&#10;cnMvZG93bnJldi54bWxQSwUGAAAAAAQABAD1AAAAjQMAAAAA&#10;" path="m73,11r4,l77,3r-4,l73,,65,r,3l4,65,,65r,8l4,73r,4l11,77r,-4l73,11xe" fillcolor="black" stroked="f">
                        <v:path arrowok="t" o:connecttype="custom" o:connectlocs="46355,6985;48895,6985;48895,1905;46355,1905;46355,0;41275,0;41275,1905;2540,41275;0,41275;0,46355;2540,46355;2540,48895;6985,48895;6985,46355;46355,6985"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MsQA&#10;AADeAAAADwAAAGRycy9kb3ducmV2LnhtbESP3WoCMRSE7wt9h3AKvatJt2hla5QiCCreuPYBDpuz&#10;PzQ5WZLobt++EQq9HGbmG2a1mZwVNwqx96zhdaZAENfe9Nxq+LrsXpYgYkI2aD2Thh+KsFk/Pqyw&#10;NH7kM92q1IoM4Viihi6loZQy1h05jDM/EGev8cFhyjK00gQcM9xZWSi1kA57zgsdDrTtqP6urk6D&#10;vFS7cVnZoPyxaE72sD835LV+fpo+P0AkmtJ/+K+9NxqKt3c1h/ud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SzL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bVRcQA&#10;AADeAAAADwAAAGRycy9kb3ducmV2LnhtbESPzWrDMBCE74W+g9hCbo1UB9LgRAmlEEhKL7HzAIu1&#10;/qHSykhq7L59VCj0OMzMN8zuMDsrbhTi4FnDy1KBIG68GbjTcK2PzxsQMSEbtJ5Jww9FOOwfH3ZY&#10;Gj/xhW5V6kSGcCxRQ5/SWEoZm54cxqUfibPX+uAwZRk6aQJOGe6sLJRaS4cD54UeR3rvqfmqvp0G&#10;WVfHaVPZoPxH0X7a8+nSktd68TS/bUEkmtN/+K99MhqK1ataw++dfA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W1UX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8000"/>
                                  <w:sz w:val="26"/>
                                  <w:szCs w:val="26"/>
                                  <w:lang w:val="en-US"/>
                                </w:rPr>
                                <w:t>pendule</w:t>
                              </w:r>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w3sQA&#10;AADeAAAADwAAAGRycy9kb3ducmV2LnhtbESP3WoCMRSE7wt9h3AK3tWkW6iyNUopCFa8ce0DHDZn&#10;f2hysiTRXd/eCEIvh5n5hlltJmfFhULsPWt4mysQxLU3Pbcafk/b1yWImJANWs+k4UoRNuvnpxWW&#10;xo98pEuVWpEhHEvU0KU0lFLGuiOHce4H4uw1PjhMWYZWmoBjhjsrC6U+pMOe80KHA313VP9VZ6dB&#10;nqrtuKxsUH5fNAf7szs25LWevUxfnyASTek//GjvjIbifaEWcL+Tr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acN7EAAAA3gAAAA8AAAAAAAAAAAAAAAAAmAIAAGRycy9k&#10;b3ducmV2LnhtbFBLBQYAAAAABAAEAPUAAACJAwAAAAA=&#10;" filled="f" stroked="f">
                        <v:textbox style="mso-fit-shape-to-text:t" inset="0,0,0,0">
                          <w:txbxContent>
                            <w:p w:rsidR="001C5812" w:rsidRDefault="001C5812" w:rsidP="00D35342">
                              <w:r>
                                <w:rPr>
                                  <w:rFonts w:ascii="Comic Sans MS" w:hAnsi="Comic Sans MS" w:cs="Comic Sans MS"/>
                                  <w:color w:val="008000"/>
                                  <w:sz w:val="26"/>
                                  <w:szCs w:val="26"/>
                                  <w:lang w:val="en-US"/>
                                </w:rPr>
                                <w:t>de Charpy</w:t>
                              </w:r>
                            </w:p>
                          </w:txbxContent>
                        </v:textbox>
                      </v:rect>
                      <w10:anchorlock/>
                    </v:group>
                  </w:pict>
                </mc:Fallback>
              </mc:AlternateConten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t>KU = W</w:t>
      </w:r>
    </w:p>
    <w:p w:rsidR="00D35342" w:rsidRDefault="00D35342" w:rsidP="00D35342"/>
    <w:p w:rsidR="00C83F24" w:rsidRPr="00125132" w:rsidRDefault="00C83F24" w:rsidP="00D35342"/>
    <w:p w:rsidR="00D35342" w:rsidRPr="00125132" w:rsidRDefault="00D35342" w:rsidP="00101E66">
      <w:pPr>
        <w:pStyle w:val="Titre3"/>
      </w:pPr>
      <w:bookmarkStart w:id="31" w:name="_Toc382341745"/>
      <w:bookmarkStart w:id="32" w:name="_Toc414370397"/>
      <w:r w:rsidRPr="00125132">
        <w:lastRenderedPageBreak/>
        <w:t>Essai de fatigue</w:t>
      </w:r>
      <w:bookmarkEnd w:id="31"/>
      <w:bookmarkEnd w:id="32"/>
    </w:p>
    <w:tbl>
      <w:tblPr>
        <w:tblW w:w="0" w:type="auto"/>
        <w:tblBorders>
          <w:insideH w:val="single" w:sz="4" w:space="0" w:color="auto"/>
          <w:insideV w:val="single" w:sz="8" w:space="0" w:color="auto"/>
        </w:tblBorders>
        <w:tblLook w:val="01E0" w:firstRow="1" w:lastRow="1" w:firstColumn="1" w:lastColumn="1" w:noHBand="0" w:noVBand="0"/>
      </w:tblPr>
      <w:tblGrid>
        <w:gridCol w:w="5778"/>
        <w:gridCol w:w="4076"/>
      </w:tblGrid>
      <w:tr w:rsidR="00D35342" w:rsidRPr="00125132" w:rsidTr="00084B79">
        <w:tc>
          <w:tcPr>
            <w:tcW w:w="5778" w:type="dxa"/>
          </w:tcPr>
          <w:p w:rsidR="00D35342" w:rsidRPr="00125132" w:rsidRDefault="00D35342" w:rsidP="00084B79">
            <w:pPr>
              <w:jc w:val="center"/>
            </w:pPr>
            <w:r>
              <w:rPr>
                <w:noProof/>
                <w:lang w:eastAsia="fr-FR"/>
              </w:rPr>
              <mc:AlternateContent>
                <mc:Choice Requires="wpc">
                  <w:drawing>
                    <wp:inline distT="0" distB="0" distL="0" distR="0" wp14:anchorId="6855D496" wp14:editId="3FC95FC0">
                      <wp:extent cx="3149600" cy="3317240"/>
                      <wp:effectExtent l="9525" t="13970" r="3175" b="2540"/>
                      <wp:docPr id="23535" name="Zone de dessin 235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414" name="Rectangle 70"/>
                              <wps:cNvSpPr>
                                <a:spLocks noChangeArrowheads="1"/>
                              </wps:cNvSpPr>
                              <wps:spPr bwMode="auto">
                                <a:xfrm>
                                  <a:off x="2436495" y="1743710"/>
                                  <a:ext cx="402590"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5" name="Freeform 71"/>
                              <wps:cNvSpPr>
                                <a:spLocks/>
                              </wps:cNvSpPr>
                              <wps:spPr bwMode="auto">
                                <a:xfrm>
                                  <a:off x="2409190" y="527685"/>
                                  <a:ext cx="442595" cy="1253490"/>
                                </a:xfrm>
                                <a:custGeom>
                                  <a:avLst/>
                                  <a:gdLst>
                                    <a:gd name="T0" fmla="*/ 650 w 697"/>
                                    <a:gd name="T1" fmla="*/ 0 h 1974"/>
                                    <a:gd name="T2" fmla="*/ 0 w 697"/>
                                    <a:gd name="T3" fmla="*/ 1958 h 1974"/>
                                    <a:gd name="T4" fmla="*/ 47 w 697"/>
                                    <a:gd name="T5" fmla="*/ 1974 h 1974"/>
                                    <a:gd name="T6" fmla="*/ 697 w 697"/>
                                    <a:gd name="T7" fmla="*/ 16 h 1974"/>
                                    <a:gd name="T8" fmla="*/ 650 w 697"/>
                                    <a:gd name="T9" fmla="*/ 0 h 1974"/>
                                  </a:gdLst>
                                  <a:ahLst/>
                                  <a:cxnLst>
                                    <a:cxn ang="0">
                                      <a:pos x="T0" y="T1"/>
                                    </a:cxn>
                                    <a:cxn ang="0">
                                      <a:pos x="T2" y="T3"/>
                                    </a:cxn>
                                    <a:cxn ang="0">
                                      <a:pos x="T4" y="T5"/>
                                    </a:cxn>
                                    <a:cxn ang="0">
                                      <a:pos x="T6" y="T7"/>
                                    </a:cxn>
                                    <a:cxn ang="0">
                                      <a:pos x="T8" y="T9"/>
                                    </a:cxn>
                                  </a:cxnLst>
                                  <a:rect l="0" t="0" r="r" b="b"/>
                                  <a:pathLst>
                                    <a:path w="697" h="1974">
                                      <a:moveTo>
                                        <a:pt x="650" y="0"/>
                                      </a:moveTo>
                                      <a:lnTo>
                                        <a:pt x="0" y="1958"/>
                                      </a:lnTo>
                                      <a:lnTo>
                                        <a:pt x="47" y="1974"/>
                                      </a:lnTo>
                                      <a:lnTo>
                                        <a:pt x="697" y="16"/>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6" name="Rectangle 72"/>
                              <wps:cNvSpPr>
                                <a:spLocks noChangeArrowheads="1"/>
                              </wps:cNvSpPr>
                              <wps:spPr bwMode="auto">
                                <a:xfrm>
                                  <a:off x="0" y="0"/>
                                  <a:ext cx="475615" cy="106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7" name="Line 73"/>
                              <wps:cNvCnPr/>
                              <wps:spPr bwMode="auto">
                                <a:xfrm>
                                  <a:off x="340360" y="0"/>
                                  <a:ext cx="132715" cy="1327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8" name="Line 74"/>
                              <wps:cNvCnPr/>
                              <wps:spPr bwMode="auto">
                                <a:xfrm>
                                  <a:off x="205105" y="0"/>
                                  <a:ext cx="267970" cy="2679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9" name="Line 75"/>
                              <wps:cNvCnPr/>
                              <wps:spPr bwMode="auto">
                                <a:xfrm>
                                  <a:off x="74930" y="0"/>
                                  <a:ext cx="398145" cy="3975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0" name="Line 76"/>
                              <wps:cNvCnPr/>
                              <wps:spPr bwMode="auto">
                                <a:xfrm>
                                  <a:off x="0" y="60325"/>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1" name="Line 77"/>
                              <wps:cNvCnPr/>
                              <wps:spPr bwMode="auto">
                                <a:xfrm>
                                  <a:off x="0" y="18986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2" name="Line 78"/>
                              <wps:cNvCnPr/>
                              <wps:spPr bwMode="auto">
                                <a:xfrm>
                                  <a:off x="0" y="325120"/>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3" name="Line 79"/>
                              <wps:cNvCnPr/>
                              <wps:spPr bwMode="auto">
                                <a:xfrm>
                                  <a:off x="0" y="45529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4" name="Line 80"/>
                              <wps:cNvCnPr/>
                              <wps:spPr bwMode="auto">
                                <a:xfrm>
                                  <a:off x="0" y="590550"/>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5" name="Line 81"/>
                              <wps:cNvCnPr/>
                              <wps:spPr bwMode="auto">
                                <a:xfrm>
                                  <a:off x="0" y="720725"/>
                                  <a:ext cx="342900" cy="34226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6" name="Line 82"/>
                              <wps:cNvCnPr/>
                              <wps:spPr bwMode="auto">
                                <a:xfrm>
                                  <a:off x="0" y="855345"/>
                                  <a:ext cx="207645" cy="2076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7" name="Line 83"/>
                              <wps:cNvCnPr/>
                              <wps:spPr bwMode="auto">
                                <a:xfrm>
                                  <a:off x="0" y="985520"/>
                                  <a:ext cx="77470" cy="77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8" name="Rectangle 84"/>
                              <wps:cNvSpPr>
                                <a:spLocks noChangeArrowheads="1"/>
                              </wps:cNvSpPr>
                              <wps:spPr bwMode="auto">
                                <a:xfrm>
                                  <a:off x="207645" y="518160"/>
                                  <a:ext cx="2629535"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29" name="Rectangle 85"/>
                              <wps:cNvSpPr>
                                <a:spLocks noChangeArrowheads="1"/>
                              </wps:cNvSpPr>
                              <wps:spPr bwMode="auto">
                                <a:xfrm>
                                  <a:off x="473075" y="52514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0" name="Freeform 86"/>
                              <wps:cNvSpPr>
                                <a:spLocks/>
                              </wps:cNvSpPr>
                              <wps:spPr bwMode="auto">
                                <a:xfrm>
                                  <a:off x="548005" y="522605"/>
                                  <a:ext cx="59690" cy="17780"/>
                                </a:xfrm>
                                <a:custGeom>
                                  <a:avLst/>
                                  <a:gdLst>
                                    <a:gd name="T0" fmla="*/ 0 w 94"/>
                                    <a:gd name="T1" fmla="*/ 28 h 28"/>
                                    <a:gd name="T2" fmla="*/ 8 w 94"/>
                                    <a:gd name="T3" fmla="*/ 28 h 28"/>
                                    <a:gd name="T4" fmla="*/ 71 w 94"/>
                                    <a:gd name="T5" fmla="*/ 24 h 28"/>
                                    <a:gd name="T6" fmla="*/ 94 w 94"/>
                                    <a:gd name="T7" fmla="*/ 24 h 28"/>
                                    <a:gd name="T8" fmla="*/ 94 w 94"/>
                                    <a:gd name="T9" fmla="*/ 0 h 28"/>
                                    <a:gd name="T10" fmla="*/ 71 w 94"/>
                                    <a:gd name="T11" fmla="*/ 0 h 28"/>
                                    <a:gd name="T12" fmla="*/ 8 w 94"/>
                                    <a:gd name="T13" fmla="*/ 4 h 28"/>
                                    <a:gd name="T14" fmla="*/ 0 w 94"/>
                                    <a:gd name="T15" fmla="*/ 4 h 28"/>
                                    <a:gd name="T16" fmla="*/ 0 w 94"/>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28">
                                      <a:moveTo>
                                        <a:pt x="0" y="28"/>
                                      </a:moveTo>
                                      <a:lnTo>
                                        <a:pt x="8" y="28"/>
                                      </a:lnTo>
                                      <a:lnTo>
                                        <a:pt x="71" y="24"/>
                                      </a:lnTo>
                                      <a:lnTo>
                                        <a:pt x="94" y="24"/>
                                      </a:lnTo>
                                      <a:lnTo>
                                        <a:pt x="94" y="0"/>
                                      </a:lnTo>
                                      <a:lnTo>
                                        <a:pt x="71" y="0"/>
                                      </a:lnTo>
                                      <a:lnTo>
                                        <a:pt x="8"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1" name="Rectangle 87"/>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2" name="Freeform 88"/>
                              <wps:cNvSpPr>
                                <a:spLocks/>
                              </wps:cNvSpPr>
                              <wps:spPr bwMode="auto">
                                <a:xfrm>
                                  <a:off x="697865" y="520065"/>
                                  <a:ext cx="60325" cy="17780"/>
                                </a:xfrm>
                                <a:custGeom>
                                  <a:avLst/>
                                  <a:gdLst>
                                    <a:gd name="T0" fmla="*/ 0 w 95"/>
                                    <a:gd name="T1" fmla="*/ 28 h 28"/>
                                    <a:gd name="T2" fmla="*/ 24 w 95"/>
                                    <a:gd name="T3" fmla="*/ 28 h 28"/>
                                    <a:gd name="T4" fmla="*/ 87 w 95"/>
                                    <a:gd name="T5" fmla="*/ 24 h 28"/>
                                    <a:gd name="T6" fmla="*/ 95 w 95"/>
                                    <a:gd name="T7" fmla="*/ 24 h 28"/>
                                    <a:gd name="T8" fmla="*/ 95 w 95"/>
                                    <a:gd name="T9" fmla="*/ 0 h 28"/>
                                    <a:gd name="T10" fmla="*/ 87 w 95"/>
                                    <a:gd name="T11" fmla="*/ 0 h 28"/>
                                    <a:gd name="T12" fmla="*/ 24 w 95"/>
                                    <a:gd name="T13" fmla="*/ 4 h 28"/>
                                    <a:gd name="T14" fmla="*/ 0 w 95"/>
                                    <a:gd name="T15" fmla="*/ 4 h 28"/>
                                    <a:gd name="T16" fmla="*/ 0 w 95"/>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28">
                                      <a:moveTo>
                                        <a:pt x="0" y="28"/>
                                      </a:moveTo>
                                      <a:lnTo>
                                        <a:pt x="24" y="28"/>
                                      </a:lnTo>
                                      <a:lnTo>
                                        <a:pt x="87" y="24"/>
                                      </a:lnTo>
                                      <a:lnTo>
                                        <a:pt x="95" y="24"/>
                                      </a:lnTo>
                                      <a:lnTo>
                                        <a:pt x="95" y="0"/>
                                      </a:lnTo>
                                      <a:lnTo>
                                        <a:pt x="87" y="0"/>
                                      </a:lnTo>
                                      <a:lnTo>
                                        <a:pt x="24"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3" name="Freeform 89"/>
                              <wps:cNvSpPr>
                                <a:spLocks/>
                              </wps:cNvSpPr>
                              <wps:spPr bwMode="auto">
                                <a:xfrm>
                                  <a:off x="772795" y="518160"/>
                                  <a:ext cx="60325" cy="17145"/>
                                </a:xfrm>
                                <a:custGeom>
                                  <a:avLst/>
                                  <a:gdLst>
                                    <a:gd name="T0" fmla="*/ 0 w 95"/>
                                    <a:gd name="T1" fmla="*/ 27 h 27"/>
                                    <a:gd name="T2" fmla="*/ 32 w 95"/>
                                    <a:gd name="T3" fmla="*/ 27 h 27"/>
                                    <a:gd name="T4" fmla="*/ 95 w 95"/>
                                    <a:gd name="T5" fmla="*/ 23 h 27"/>
                                    <a:gd name="T6" fmla="*/ 95 w 95"/>
                                    <a:gd name="T7" fmla="*/ 0 h 27"/>
                                    <a:gd name="T8" fmla="*/ 32 w 95"/>
                                    <a:gd name="T9" fmla="*/ 3 h 27"/>
                                    <a:gd name="T10" fmla="*/ 0 w 95"/>
                                    <a:gd name="T11" fmla="*/ 3 h 27"/>
                                    <a:gd name="T12" fmla="*/ 0 w 95"/>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5" h="27">
                                      <a:moveTo>
                                        <a:pt x="0" y="27"/>
                                      </a:moveTo>
                                      <a:lnTo>
                                        <a:pt x="32" y="27"/>
                                      </a:lnTo>
                                      <a:lnTo>
                                        <a:pt x="95" y="23"/>
                                      </a:lnTo>
                                      <a:lnTo>
                                        <a:pt x="95" y="0"/>
                                      </a:lnTo>
                                      <a:lnTo>
                                        <a:pt x="32" y="3"/>
                                      </a:lnTo>
                                      <a:lnTo>
                                        <a:pt x="0" y="3"/>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4" name="Freeform 90"/>
                              <wps:cNvSpPr>
                                <a:spLocks/>
                              </wps:cNvSpPr>
                              <wps:spPr bwMode="auto">
                                <a:xfrm>
                                  <a:off x="848360" y="515620"/>
                                  <a:ext cx="59690" cy="17145"/>
                                </a:xfrm>
                                <a:custGeom>
                                  <a:avLst/>
                                  <a:gdLst>
                                    <a:gd name="T0" fmla="*/ 0 w 94"/>
                                    <a:gd name="T1" fmla="*/ 27 h 27"/>
                                    <a:gd name="T2" fmla="*/ 39 w 94"/>
                                    <a:gd name="T3" fmla="*/ 27 h 27"/>
                                    <a:gd name="T4" fmla="*/ 94 w 94"/>
                                    <a:gd name="T5" fmla="*/ 23 h 27"/>
                                    <a:gd name="T6" fmla="*/ 94 w 94"/>
                                    <a:gd name="T7" fmla="*/ 0 h 27"/>
                                    <a:gd name="T8" fmla="*/ 39 w 94"/>
                                    <a:gd name="T9" fmla="*/ 4 h 27"/>
                                    <a:gd name="T10" fmla="*/ 0 w 94"/>
                                    <a:gd name="T11" fmla="*/ 4 h 27"/>
                                    <a:gd name="T12" fmla="*/ 0 w 94"/>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4" h="27">
                                      <a:moveTo>
                                        <a:pt x="0" y="27"/>
                                      </a:moveTo>
                                      <a:lnTo>
                                        <a:pt x="39" y="27"/>
                                      </a:lnTo>
                                      <a:lnTo>
                                        <a:pt x="94" y="23"/>
                                      </a:lnTo>
                                      <a:lnTo>
                                        <a:pt x="94" y="0"/>
                                      </a:lnTo>
                                      <a:lnTo>
                                        <a:pt x="39" y="4"/>
                                      </a:lnTo>
                                      <a:lnTo>
                                        <a:pt x="0" y="4"/>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5" name="Freeform 91"/>
                              <wps:cNvSpPr>
                                <a:spLocks/>
                              </wps:cNvSpPr>
                              <wps:spPr bwMode="auto">
                                <a:xfrm>
                                  <a:off x="923290" y="510540"/>
                                  <a:ext cx="59690" cy="19685"/>
                                </a:xfrm>
                                <a:custGeom>
                                  <a:avLst/>
                                  <a:gdLst>
                                    <a:gd name="T0" fmla="*/ 0 w 94"/>
                                    <a:gd name="T1" fmla="*/ 31 h 31"/>
                                    <a:gd name="T2" fmla="*/ 43 w 94"/>
                                    <a:gd name="T3" fmla="*/ 27 h 31"/>
                                    <a:gd name="T4" fmla="*/ 94 w 94"/>
                                    <a:gd name="T5" fmla="*/ 23 h 31"/>
                                    <a:gd name="T6" fmla="*/ 94 w 94"/>
                                    <a:gd name="T7" fmla="*/ 0 h 31"/>
                                    <a:gd name="T8" fmla="*/ 43 w 94"/>
                                    <a:gd name="T9" fmla="*/ 4 h 31"/>
                                    <a:gd name="T10" fmla="*/ 0 w 94"/>
                                    <a:gd name="T11" fmla="*/ 8 h 31"/>
                                    <a:gd name="T12" fmla="*/ 0 w 94"/>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4" h="31">
                                      <a:moveTo>
                                        <a:pt x="0" y="31"/>
                                      </a:moveTo>
                                      <a:lnTo>
                                        <a:pt x="43" y="27"/>
                                      </a:lnTo>
                                      <a:lnTo>
                                        <a:pt x="94" y="23"/>
                                      </a:lnTo>
                                      <a:lnTo>
                                        <a:pt x="94" y="0"/>
                                      </a:lnTo>
                                      <a:lnTo>
                                        <a:pt x="43"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6" name="Freeform 92"/>
                              <wps:cNvSpPr>
                                <a:spLocks/>
                              </wps:cNvSpPr>
                              <wps:spPr bwMode="auto">
                                <a:xfrm>
                                  <a:off x="998220" y="505460"/>
                                  <a:ext cx="59690" cy="19685"/>
                                </a:xfrm>
                                <a:custGeom>
                                  <a:avLst/>
                                  <a:gdLst>
                                    <a:gd name="T0" fmla="*/ 0 w 94"/>
                                    <a:gd name="T1" fmla="*/ 31 h 31"/>
                                    <a:gd name="T2" fmla="*/ 94 w 94"/>
                                    <a:gd name="T3" fmla="*/ 23 h 31"/>
                                    <a:gd name="T4" fmla="*/ 94 w 94"/>
                                    <a:gd name="T5" fmla="*/ 0 h 31"/>
                                    <a:gd name="T6" fmla="*/ 0 w 94"/>
                                    <a:gd name="T7" fmla="*/ 8 h 31"/>
                                    <a:gd name="T8" fmla="*/ 0 w 94"/>
                                    <a:gd name="T9" fmla="*/ 31 h 31"/>
                                  </a:gdLst>
                                  <a:ahLst/>
                                  <a:cxnLst>
                                    <a:cxn ang="0">
                                      <a:pos x="T0" y="T1"/>
                                    </a:cxn>
                                    <a:cxn ang="0">
                                      <a:pos x="T2" y="T3"/>
                                    </a:cxn>
                                    <a:cxn ang="0">
                                      <a:pos x="T4" y="T5"/>
                                    </a:cxn>
                                    <a:cxn ang="0">
                                      <a:pos x="T6" y="T7"/>
                                    </a:cxn>
                                    <a:cxn ang="0">
                                      <a:pos x="T8" y="T9"/>
                                    </a:cxn>
                                  </a:cxnLst>
                                  <a:rect l="0" t="0" r="r" b="b"/>
                                  <a:pathLst>
                                    <a:path w="94" h="31">
                                      <a:moveTo>
                                        <a:pt x="0" y="31"/>
                                      </a:moveTo>
                                      <a:lnTo>
                                        <a:pt x="94" y="23"/>
                                      </a:lnTo>
                                      <a:lnTo>
                                        <a:pt x="94" y="0"/>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7" name="Freeform 93"/>
                              <wps:cNvSpPr>
                                <a:spLocks/>
                              </wps:cNvSpPr>
                              <wps:spPr bwMode="auto">
                                <a:xfrm>
                                  <a:off x="1073150" y="500380"/>
                                  <a:ext cx="60325" cy="19685"/>
                                </a:xfrm>
                                <a:custGeom>
                                  <a:avLst/>
                                  <a:gdLst>
                                    <a:gd name="T0" fmla="*/ 0 w 95"/>
                                    <a:gd name="T1" fmla="*/ 31 h 31"/>
                                    <a:gd name="T2" fmla="*/ 55 w 95"/>
                                    <a:gd name="T3" fmla="*/ 28 h 31"/>
                                    <a:gd name="T4" fmla="*/ 95 w 95"/>
                                    <a:gd name="T5" fmla="*/ 24 h 31"/>
                                    <a:gd name="T6" fmla="*/ 95 w 95"/>
                                    <a:gd name="T7" fmla="*/ 0 h 31"/>
                                    <a:gd name="T8" fmla="*/ 55 w 95"/>
                                    <a:gd name="T9" fmla="*/ 4 h 31"/>
                                    <a:gd name="T10" fmla="*/ 0 w 95"/>
                                    <a:gd name="T11" fmla="*/ 8 h 31"/>
                                    <a:gd name="T12" fmla="*/ 0 w 95"/>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31"/>
                                      </a:moveTo>
                                      <a:lnTo>
                                        <a:pt x="55" y="28"/>
                                      </a:lnTo>
                                      <a:lnTo>
                                        <a:pt x="95" y="24"/>
                                      </a:lnTo>
                                      <a:lnTo>
                                        <a:pt x="95" y="0"/>
                                      </a:lnTo>
                                      <a:lnTo>
                                        <a:pt x="55"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8" name="Freeform 94"/>
                              <wps:cNvSpPr>
                                <a:spLocks/>
                              </wps:cNvSpPr>
                              <wps:spPr bwMode="auto">
                                <a:xfrm>
                                  <a:off x="1148080" y="495300"/>
                                  <a:ext cx="60325" cy="20320"/>
                                </a:xfrm>
                                <a:custGeom>
                                  <a:avLst/>
                                  <a:gdLst>
                                    <a:gd name="T0" fmla="*/ 0 w 95"/>
                                    <a:gd name="T1" fmla="*/ 32 h 32"/>
                                    <a:gd name="T2" fmla="*/ 55 w 95"/>
                                    <a:gd name="T3" fmla="*/ 28 h 32"/>
                                    <a:gd name="T4" fmla="*/ 95 w 95"/>
                                    <a:gd name="T5" fmla="*/ 24 h 32"/>
                                    <a:gd name="T6" fmla="*/ 95 w 95"/>
                                    <a:gd name="T7" fmla="*/ 0 h 32"/>
                                    <a:gd name="T8" fmla="*/ 55 w 95"/>
                                    <a:gd name="T9" fmla="*/ 4 h 32"/>
                                    <a:gd name="T10" fmla="*/ 0 w 95"/>
                                    <a:gd name="T11" fmla="*/ 8 h 32"/>
                                    <a:gd name="T12" fmla="*/ 0 w 95"/>
                                    <a:gd name="T13" fmla="*/ 32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32"/>
                                      </a:moveTo>
                                      <a:lnTo>
                                        <a:pt x="55" y="28"/>
                                      </a:lnTo>
                                      <a:lnTo>
                                        <a:pt x="95" y="24"/>
                                      </a:lnTo>
                                      <a:lnTo>
                                        <a:pt x="95" y="0"/>
                                      </a:lnTo>
                                      <a:lnTo>
                                        <a:pt x="55" y="4"/>
                                      </a:lnTo>
                                      <a:lnTo>
                                        <a:pt x="0" y="8"/>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9" name="Freeform 95"/>
                              <wps:cNvSpPr>
                                <a:spLocks/>
                              </wps:cNvSpPr>
                              <wps:spPr bwMode="auto">
                                <a:xfrm>
                                  <a:off x="1223010" y="487680"/>
                                  <a:ext cx="60325" cy="22860"/>
                                </a:xfrm>
                                <a:custGeom>
                                  <a:avLst/>
                                  <a:gdLst>
                                    <a:gd name="T0" fmla="*/ 0 w 95"/>
                                    <a:gd name="T1" fmla="*/ 36 h 36"/>
                                    <a:gd name="T2" fmla="*/ 60 w 95"/>
                                    <a:gd name="T3" fmla="*/ 28 h 36"/>
                                    <a:gd name="T4" fmla="*/ 95 w 95"/>
                                    <a:gd name="T5" fmla="*/ 24 h 36"/>
                                    <a:gd name="T6" fmla="*/ 95 w 95"/>
                                    <a:gd name="T7" fmla="*/ 0 h 36"/>
                                    <a:gd name="T8" fmla="*/ 60 w 95"/>
                                    <a:gd name="T9" fmla="*/ 4 h 36"/>
                                    <a:gd name="T10" fmla="*/ 0 w 95"/>
                                    <a:gd name="T11" fmla="*/ 12 h 36"/>
                                    <a:gd name="T12" fmla="*/ 0 w 95"/>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5" h="36">
                                      <a:moveTo>
                                        <a:pt x="0" y="36"/>
                                      </a:moveTo>
                                      <a:lnTo>
                                        <a:pt x="60" y="28"/>
                                      </a:lnTo>
                                      <a:lnTo>
                                        <a:pt x="95" y="24"/>
                                      </a:lnTo>
                                      <a:lnTo>
                                        <a:pt x="95" y="0"/>
                                      </a:lnTo>
                                      <a:lnTo>
                                        <a:pt x="60"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0" name="Freeform 96"/>
                              <wps:cNvSpPr>
                                <a:spLocks/>
                              </wps:cNvSpPr>
                              <wps:spPr bwMode="auto">
                                <a:xfrm>
                                  <a:off x="1298575" y="480060"/>
                                  <a:ext cx="59690" cy="22860"/>
                                </a:xfrm>
                                <a:custGeom>
                                  <a:avLst/>
                                  <a:gdLst>
                                    <a:gd name="T0" fmla="*/ 0 w 94"/>
                                    <a:gd name="T1" fmla="*/ 36 h 36"/>
                                    <a:gd name="T2" fmla="*/ 59 w 94"/>
                                    <a:gd name="T3" fmla="*/ 28 h 36"/>
                                    <a:gd name="T4" fmla="*/ 94 w 94"/>
                                    <a:gd name="T5" fmla="*/ 24 h 36"/>
                                    <a:gd name="T6" fmla="*/ 94 w 94"/>
                                    <a:gd name="T7" fmla="*/ 0 h 36"/>
                                    <a:gd name="T8" fmla="*/ 59 w 94"/>
                                    <a:gd name="T9" fmla="*/ 4 h 36"/>
                                    <a:gd name="T10" fmla="*/ 0 w 94"/>
                                    <a:gd name="T11" fmla="*/ 12 h 36"/>
                                    <a:gd name="T12" fmla="*/ 0 w 94"/>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4" h="36">
                                      <a:moveTo>
                                        <a:pt x="0" y="36"/>
                                      </a:moveTo>
                                      <a:lnTo>
                                        <a:pt x="59" y="28"/>
                                      </a:lnTo>
                                      <a:lnTo>
                                        <a:pt x="94" y="24"/>
                                      </a:lnTo>
                                      <a:lnTo>
                                        <a:pt x="94" y="0"/>
                                      </a:lnTo>
                                      <a:lnTo>
                                        <a:pt x="59"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1" name="Freeform 97"/>
                              <wps:cNvSpPr>
                                <a:spLocks/>
                              </wps:cNvSpPr>
                              <wps:spPr bwMode="auto">
                                <a:xfrm>
                                  <a:off x="1373505" y="473075"/>
                                  <a:ext cx="59690" cy="22225"/>
                                </a:xfrm>
                                <a:custGeom>
                                  <a:avLst/>
                                  <a:gdLst>
                                    <a:gd name="T0" fmla="*/ 0 w 94"/>
                                    <a:gd name="T1" fmla="*/ 35 h 35"/>
                                    <a:gd name="T2" fmla="*/ 4 w 94"/>
                                    <a:gd name="T3" fmla="*/ 35 h 35"/>
                                    <a:gd name="T4" fmla="*/ 63 w 94"/>
                                    <a:gd name="T5" fmla="*/ 27 h 35"/>
                                    <a:gd name="T6" fmla="*/ 94 w 94"/>
                                    <a:gd name="T7" fmla="*/ 23 h 35"/>
                                    <a:gd name="T8" fmla="*/ 94 w 94"/>
                                    <a:gd name="T9" fmla="*/ 0 h 35"/>
                                    <a:gd name="T10" fmla="*/ 63 w 94"/>
                                    <a:gd name="T11" fmla="*/ 4 h 35"/>
                                    <a:gd name="T12" fmla="*/ 4 w 94"/>
                                    <a:gd name="T13" fmla="*/ 11 h 35"/>
                                    <a:gd name="T14" fmla="*/ 0 w 94"/>
                                    <a:gd name="T15" fmla="*/ 11 h 35"/>
                                    <a:gd name="T16" fmla="*/ 0 w 94"/>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5">
                                      <a:moveTo>
                                        <a:pt x="0" y="35"/>
                                      </a:moveTo>
                                      <a:lnTo>
                                        <a:pt x="4" y="35"/>
                                      </a:lnTo>
                                      <a:lnTo>
                                        <a:pt x="63" y="27"/>
                                      </a:lnTo>
                                      <a:lnTo>
                                        <a:pt x="94" y="23"/>
                                      </a:lnTo>
                                      <a:lnTo>
                                        <a:pt x="94" y="0"/>
                                      </a:lnTo>
                                      <a:lnTo>
                                        <a:pt x="63" y="4"/>
                                      </a:lnTo>
                                      <a:lnTo>
                                        <a:pt x="4" y="11"/>
                                      </a:lnTo>
                                      <a:lnTo>
                                        <a:pt x="0" y="11"/>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2" name="Freeform 98"/>
                              <wps:cNvSpPr>
                                <a:spLocks/>
                              </wps:cNvSpPr>
                              <wps:spPr bwMode="auto">
                                <a:xfrm>
                                  <a:off x="1448435" y="462915"/>
                                  <a:ext cx="60325" cy="22225"/>
                                </a:xfrm>
                                <a:custGeom>
                                  <a:avLst/>
                                  <a:gdLst>
                                    <a:gd name="T0" fmla="*/ 0 w 95"/>
                                    <a:gd name="T1" fmla="*/ 35 h 35"/>
                                    <a:gd name="T2" fmla="*/ 4 w 95"/>
                                    <a:gd name="T3" fmla="*/ 35 h 35"/>
                                    <a:gd name="T4" fmla="*/ 63 w 95"/>
                                    <a:gd name="T5" fmla="*/ 27 h 35"/>
                                    <a:gd name="T6" fmla="*/ 95 w 95"/>
                                    <a:gd name="T7" fmla="*/ 23 h 35"/>
                                    <a:gd name="T8" fmla="*/ 95 w 95"/>
                                    <a:gd name="T9" fmla="*/ 0 h 35"/>
                                    <a:gd name="T10" fmla="*/ 63 w 95"/>
                                    <a:gd name="T11" fmla="*/ 4 h 35"/>
                                    <a:gd name="T12" fmla="*/ 4 w 95"/>
                                    <a:gd name="T13" fmla="*/ 12 h 35"/>
                                    <a:gd name="T14" fmla="*/ 0 w 95"/>
                                    <a:gd name="T15" fmla="*/ 12 h 35"/>
                                    <a:gd name="T16" fmla="*/ 0 w 95"/>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35"/>
                                      </a:moveTo>
                                      <a:lnTo>
                                        <a:pt x="4" y="35"/>
                                      </a:lnTo>
                                      <a:lnTo>
                                        <a:pt x="63" y="27"/>
                                      </a:lnTo>
                                      <a:lnTo>
                                        <a:pt x="95" y="23"/>
                                      </a:lnTo>
                                      <a:lnTo>
                                        <a:pt x="95" y="0"/>
                                      </a:lnTo>
                                      <a:lnTo>
                                        <a:pt x="63" y="4"/>
                                      </a:lnTo>
                                      <a:lnTo>
                                        <a:pt x="4" y="12"/>
                                      </a:lnTo>
                                      <a:lnTo>
                                        <a:pt x="0" y="12"/>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3" name="Freeform 99"/>
                              <wps:cNvSpPr>
                                <a:spLocks/>
                              </wps:cNvSpPr>
                              <wps:spPr bwMode="auto">
                                <a:xfrm>
                                  <a:off x="1523365" y="45275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4" name="Freeform 100"/>
                              <wps:cNvSpPr>
                                <a:spLocks/>
                              </wps:cNvSpPr>
                              <wps:spPr bwMode="auto">
                                <a:xfrm>
                                  <a:off x="1598295" y="44259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5" name="Freeform 101"/>
                              <wps:cNvSpPr>
                                <a:spLocks/>
                              </wps:cNvSpPr>
                              <wps:spPr bwMode="auto">
                                <a:xfrm>
                                  <a:off x="1673860" y="430530"/>
                                  <a:ext cx="62230" cy="24765"/>
                                </a:xfrm>
                                <a:custGeom>
                                  <a:avLst/>
                                  <a:gdLst>
                                    <a:gd name="T0" fmla="*/ 0 w 98"/>
                                    <a:gd name="T1" fmla="*/ 39 h 39"/>
                                    <a:gd name="T2" fmla="*/ 4 w 98"/>
                                    <a:gd name="T3" fmla="*/ 39 h 39"/>
                                    <a:gd name="T4" fmla="*/ 63 w 98"/>
                                    <a:gd name="T5" fmla="*/ 31 h 39"/>
                                    <a:gd name="T6" fmla="*/ 67 w 98"/>
                                    <a:gd name="T7" fmla="*/ 31 h 39"/>
                                    <a:gd name="T8" fmla="*/ 98 w 98"/>
                                    <a:gd name="T9" fmla="*/ 23 h 39"/>
                                    <a:gd name="T10" fmla="*/ 90 w 98"/>
                                    <a:gd name="T11" fmla="*/ 0 h 39"/>
                                    <a:gd name="T12" fmla="*/ 59 w 98"/>
                                    <a:gd name="T13" fmla="*/ 8 h 39"/>
                                    <a:gd name="T14" fmla="*/ 63 w 98"/>
                                    <a:gd name="T15" fmla="*/ 8 h 39"/>
                                    <a:gd name="T16" fmla="*/ 4 w 98"/>
                                    <a:gd name="T17" fmla="*/ 15 h 39"/>
                                    <a:gd name="T18" fmla="*/ 0 w 98"/>
                                    <a:gd name="T19" fmla="*/ 15 h 39"/>
                                    <a:gd name="T20" fmla="*/ 0 w 98"/>
                                    <a:gd name="T21"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8" h="39">
                                      <a:moveTo>
                                        <a:pt x="0" y="39"/>
                                      </a:moveTo>
                                      <a:lnTo>
                                        <a:pt x="4" y="39"/>
                                      </a:lnTo>
                                      <a:lnTo>
                                        <a:pt x="63" y="31"/>
                                      </a:lnTo>
                                      <a:lnTo>
                                        <a:pt x="67" y="31"/>
                                      </a:lnTo>
                                      <a:lnTo>
                                        <a:pt x="98" y="23"/>
                                      </a:lnTo>
                                      <a:lnTo>
                                        <a:pt x="90" y="0"/>
                                      </a:lnTo>
                                      <a:lnTo>
                                        <a:pt x="59" y="8"/>
                                      </a:lnTo>
                                      <a:lnTo>
                                        <a:pt x="63" y="8"/>
                                      </a:lnTo>
                                      <a:lnTo>
                                        <a:pt x="4" y="15"/>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6" name="Freeform 102"/>
                              <wps:cNvSpPr>
                                <a:spLocks/>
                              </wps:cNvSpPr>
                              <wps:spPr bwMode="auto">
                                <a:xfrm>
                                  <a:off x="1746250" y="417830"/>
                                  <a:ext cx="62230" cy="24765"/>
                                </a:xfrm>
                                <a:custGeom>
                                  <a:avLst/>
                                  <a:gdLst>
                                    <a:gd name="T0" fmla="*/ 8 w 98"/>
                                    <a:gd name="T1" fmla="*/ 39 h 39"/>
                                    <a:gd name="T2" fmla="*/ 67 w 98"/>
                                    <a:gd name="T3" fmla="*/ 28 h 39"/>
                                    <a:gd name="T4" fmla="*/ 63 w 98"/>
                                    <a:gd name="T5" fmla="*/ 28 h 39"/>
                                    <a:gd name="T6" fmla="*/ 98 w 98"/>
                                    <a:gd name="T7" fmla="*/ 24 h 39"/>
                                    <a:gd name="T8" fmla="*/ 98 w 98"/>
                                    <a:gd name="T9" fmla="*/ 0 h 39"/>
                                    <a:gd name="T10" fmla="*/ 63 w 98"/>
                                    <a:gd name="T11" fmla="*/ 4 h 39"/>
                                    <a:gd name="T12" fmla="*/ 59 w 98"/>
                                    <a:gd name="T13" fmla="*/ 4 h 39"/>
                                    <a:gd name="T14" fmla="*/ 0 w 98"/>
                                    <a:gd name="T15" fmla="*/ 16 h 39"/>
                                    <a:gd name="T16" fmla="*/ 8 w 98"/>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8" y="39"/>
                                      </a:moveTo>
                                      <a:lnTo>
                                        <a:pt x="67" y="28"/>
                                      </a:lnTo>
                                      <a:lnTo>
                                        <a:pt x="63" y="28"/>
                                      </a:lnTo>
                                      <a:lnTo>
                                        <a:pt x="98" y="24"/>
                                      </a:lnTo>
                                      <a:lnTo>
                                        <a:pt x="98" y="0"/>
                                      </a:lnTo>
                                      <a:lnTo>
                                        <a:pt x="63" y="4"/>
                                      </a:lnTo>
                                      <a:lnTo>
                                        <a:pt x="59" y="4"/>
                                      </a:lnTo>
                                      <a:lnTo>
                                        <a:pt x="0" y="16"/>
                                      </a:lnTo>
                                      <a:lnTo>
                                        <a:pt x="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7" name="Freeform 103"/>
                              <wps:cNvSpPr>
                                <a:spLocks/>
                              </wps:cNvSpPr>
                              <wps:spPr bwMode="auto">
                                <a:xfrm>
                                  <a:off x="1821180" y="402590"/>
                                  <a:ext cx="64770" cy="27940"/>
                                </a:xfrm>
                                <a:custGeom>
                                  <a:avLst/>
                                  <a:gdLst>
                                    <a:gd name="T0" fmla="*/ 8 w 102"/>
                                    <a:gd name="T1" fmla="*/ 44 h 44"/>
                                    <a:gd name="T2" fmla="*/ 63 w 102"/>
                                    <a:gd name="T3" fmla="*/ 32 h 44"/>
                                    <a:gd name="T4" fmla="*/ 102 w 102"/>
                                    <a:gd name="T5" fmla="*/ 24 h 44"/>
                                    <a:gd name="T6" fmla="*/ 95 w 102"/>
                                    <a:gd name="T7" fmla="*/ 0 h 44"/>
                                    <a:gd name="T8" fmla="*/ 55 w 102"/>
                                    <a:gd name="T9" fmla="*/ 8 h 44"/>
                                    <a:gd name="T10" fmla="*/ 0 w 102"/>
                                    <a:gd name="T11" fmla="*/ 20 h 44"/>
                                    <a:gd name="T12" fmla="*/ 8 w 102"/>
                                    <a:gd name="T13" fmla="*/ 44 h 44"/>
                                  </a:gdLst>
                                  <a:ahLst/>
                                  <a:cxnLst>
                                    <a:cxn ang="0">
                                      <a:pos x="T0" y="T1"/>
                                    </a:cxn>
                                    <a:cxn ang="0">
                                      <a:pos x="T2" y="T3"/>
                                    </a:cxn>
                                    <a:cxn ang="0">
                                      <a:pos x="T4" y="T5"/>
                                    </a:cxn>
                                    <a:cxn ang="0">
                                      <a:pos x="T6" y="T7"/>
                                    </a:cxn>
                                    <a:cxn ang="0">
                                      <a:pos x="T8" y="T9"/>
                                    </a:cxn>
                                    <a:cxn ang="0">
                                      <a:pos x="T10" y="T11"/>
                                    </a:cxn>
                                    <a:cxn ang="0">
                                      <a:pos x="T12" y="T13"/>
                                    </a:cxn>
                                  </a:cxnLst>
                                  <a:rect l="0" t="0" r="r" b="b"/>
                                  <a:pathLst>
                                    <a:path w="102" h="44">
                                      <a:moveTo>
                                        <a:pt x="8" y="44"/>
                                      </a:moveTo>
                                      <a:lnTo>
                                        <a:pt x="63" y="32"/>
                                      </a:lnTo>
                                      <a:lnTo>
                                        <a:pt x="102" y="24"/>
                                      </a:lnTo>
                                      <a:lnTo>
                                        <a:pt x="95" y="0"/>
                                      </a:lnTo>
                                      <a:lnTo>
                                        <a:pt x="55" y="8"/>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8" name="Freeform 104"/>
                              <wps:cNvSpPr>
                                <a:spLocks/>
                              </wps:cNvSpPr>
                              <wps:spPr bwMode="auto">
                                <a:xfrm>
                                  <a:off x="1898650" y="390525"/>
                                  <a:ext cx="62865" cy="24765"/>
                                </a:xfrm>
                                <a:custGeom>
                                  <a:avLst/>
                                  <a:gdLst>
                                    <a:gd name="T0" fmla="*/ 0 w 99"/>
                                    <a:gd name="T1" fmla="*/ 39 h 39"/>
                                    <a:gd name="T2" fmla="*/ 51 w 99"/>
                                    <a:gd name="T3" fmla="*/ 31 h 39"/>
                                    <a:gd name="T4" fmla="*/ 55 w 99"/>
                                    <a:gd name="T5" fmla="*/ 31 h 39"/>
                                    <a:gd name="T6" fmla="*/ 99 w 99"/>
                                    <a:gd name="T7" fmla="*/ 23 h 39"/>
                                    <a:gd name="T8" fmla="*/ 91 w 99"/>
                                    <a:gd name="T9" fmla="*/ 0 h 39"/>
                                    <a:gd name="T10" fmla="*/ 47 w 99"/>
                                    <a:gd name="T11" fmla="*/ 7 h 39"/>
                                    <a:gd name="T12" fmla="*/ 51 w 99"/>
                                    <a:gd name="T13" fmla="*/ 7 h 39"/>
                                    <a:gd name="T14" fmla="*/ 0 w 99"/>
                                    <a:gd name="T15" fmla="*/ 15 h 39"/>
                                    <a:gd name="T16" fmla="*/ 0 w 99"/>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39">
                                      <a:moveTo>
                                        <a:pt x="0" y="39"/>
                                      </a:moveTo>
                                      <a:lnTo>
                                        <a:pt x="51" y="31"/>
                                      </a:lnTo>
                                      <a:lnTo>
                                        <a:pt x="55" y="31"/>
                                      </a:lnTo>
                                      <a:lnTo>
                                        <a:pt x="99" y="23"/>
                                      </a:lnTo>
                                      <a:lnTo>
                                        <a:pt x="91" y="0"/>
                                      </a:lnTo>
                                      <a:lnTo>
                                        <a:pt x="47" y="7"/>
                                      </a:lnTo>
                                      <a:lnTo>
                                        <a:pt x="51" y="7"/>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9" name="Freeform 105"/>
                              <wps:cNvSpPr>
                                <a:spLocks/>
                              </wps:cNvSpPr>
                              <wps:spPr bwMode="auto">
                                <a:xfrm>
                                  <a:off x="1971040" y="372745"/>
                                  <a:ext cx="65405" cy="29845"/>
                                </a:xfrm>
                                <a:custGeom>
                                  <a:avLst/>
                                  <a:gdLst>
                                    <a:gd name="T0" fmla="*/ 8 w 103"/>
                                    <a:gd name="T1" fmla="*/ 47 h 47"/>
                                    <a:gd name="T2" fmla="*/ 103 w 103"/>
                                    <a:gd name="T3" fmla="*/ 24 h 47"/>
                                    <a:gd name="T4" fmla="*/ 95 w 103"/>
                                    <a:gd name="T5" fmla="*/ 0 h 47"/>
                                    <a:gd name="T6" fmla="*/ 0 w 103"/>
                                    <a:gd name="T7" fmla="*/ 24 h 47"/>
                                    <a:gd name="T8" fmla="*/ 8 w 103"/>
                                    <a:gd name="T9" fmla="*/ 47 h 47"/>
                                  </a:gdLst>
                                  <a:ahLst/>
                                  <a:cxnLst>
                                    <a:cxn ang="0">
                                      <a:pos x="T0" y="T1"/>
                                    </a:cxn>
                                    <a:cxn ang="0">
                                      <a:pos x="T2" y="T3"/>
                                    </a:cxn>
                                    <a:cxn ang="0">
                                      <a:pos x="T4" y="T5"/>
                                    </a:cxn>
                                    <a:cxn ang="0">
                                      <a:pos x="T6" y="T7"/>
                                    </a:cxn>
                                    <a:cxn ang="0">
                                      <a:pos x="T8" y="T9"/>
                                    </a:cxn>
                                  </a:cxnLst>
                                  <a:rect l="0" t="0" r="r" b="b"/>
                                  <a:pathLst>
                                    <a:path w="103" h="47">
                                      <a:moveTo>
                                        <a:pt x="8" y="47"/>
                                      </a:moveTo>
                                      <a:lnTo>
                                        <a:pt x="103" y="24"/>
                                      </a:lnTo>
                                      <a:lnTo>
                                        <a:pt x="95" y="0"/>
                                      </a:lnTo>
                                      <a:lnTo>
                                        <a:pt x="0" y="24"/>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0" name="Freeform 106"/>
                              <wps:cNvSpPr>
                                <a:spLocks/>
                              </wps:cNvSpPr>
                              <wps:spPr bwMode="auto">
                                <a:xfrm>
                                  <a:off x="2046605" y="354965"/>
                                  <a:ext cx="62230" cy="30480"/>
                                </a:xfrm>
                                <a:custGeom>
                                  <a:avLst/>
                                  <a:gdLst>
                                    <a:gd name="T0" fmla="*/ 8 w 98"/>
                                    <a:gd name="T1" fmla="*/ 48 h 48"/>
                                    <a:gd name="T2" fmla="*/ 51 w 98"/>
                                    <a:gd name="T3" fmla="*/ 36 h 48"/>
                                    <a:gd name="T4" fmla="*/ 98 w 98"/>
                                    <a:gd name="T5" fmla="*/ 24 h 48"/>
                                    <a:gd name="T6" fmla="*/ 90 w 98"/>
                                    <a:gd name="T7" fmla="*/ 0 h 48"/>
                                    <a:gd name="T8" fmla="*/ 43 w 98"/>
                                    <a:gd name="T9" fmla="*/ 12 h 48"/>
                                    <a:gd name="T10" fmla="*/ 0 w 98"/>
                                    <a:gd name="T11" fmla="*/ 24 h 48"/>
                                    <a:gd name="T12" fmla="*/ 8 w 98"/>
                                    <a:gd name="T13" fmla="*/ 48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8" y="48"/>
                                      </a:moveTo>
                                      <a:lnTo>
                                        <a:pt x="51" y="36"/>
                                      </a:lnTo>
                                      <a:lnTo>
                                        <a:pt x="98" y="24"/>
                                      </a:lnTo>
                                      <a:lnTo>
                                        <a:pt x="90" y="0"/>
                                      </a:lnTo>
                                      <a:lnTo>
                                        <a:pt x="43" y="12"/>
                                      </a:lnTo>
                                      <a:lnTo>
                                        <a:pt x="0" y="24"/>
                                      </a:lnTo>
                                      <a:lnTo>
                                        <a:pt x="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1" name="Freeform 107"/>
                              <wps:cNvSpPr>
                                <a:spLocks/>
                              </wps:cNvSpPr>
                              <wps:spPr bwMode="auto">
                                <a:xfrm>
                                  <a:off x="2118995" y="340360"/>
                                  <a:ext cx="64770" cy="27305"/>
                                </a:xfrm>
                                <a:custGeom>
                                  <a:avLst/>
                                  <a:gdLst>
                                    <a:gd name="T0" fmla="*/ 8 w 102"/>
                                    <a:gd name="T1" fmla="*/ 43 h 43"/>
                                    <a:gd name="T2" fmla="*/ 47 w 102"/>
                                    <a:gd name="T3" fmla="*/ 35 h 43"/>
                                    <a:gd name="T4" fmla="*/ 102 w 102"/>
                                    <a:gd name="T5" fmla="*/ 23 h 43"/>
                                    <a:gd name="T6" fmla="*/ 94 w 102"/>
                                    <a:gd name="T7" fmla="*/ 0 h 43"/>
                                    <a:gd name="T8" fmla="*/ 39 w 102"/>
                                    <a:gd name="T9" fmla="*/ 12 h 43"/>
                                    <a:gd name="T10" fmla="*/ 0 w 102"/>
                                    <a:gd name="T11" fmla="*/ 19 h 43"/>
                                    <a:gd name="T12" fmla="*/ 8 w 102"/>
                                    <a:gd name="T13" fmla="*/ 4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8" y="43"/>
                                      </a:moveTo>
                                      <a:lnTo>
                                        <a:pt x="47" y="35"/>
                                      </a:lnTo>
                                      <a:lnTo>
                                        <a:pt x="102" y="23"/>
                                      </a:lnTo>
                                      <a:lnTo>
                                        <a:pt x="94" y="0"/>
                                      </a:lnTo>
                                      <a:lnTo>
                                        <a:pt x="39" y="12"/>
                                      </a:lnTo>
                                      <a:lnTo>
                                        <a:pt x="0" y="19"/>
                                      </a:lnTo>
                                      <a:lnTo>
                                        <a:pt x="8"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2" name="Freeform 108"/>
                              <wps:cNvSpPr>
                                <a:spLocks/>
                              </wps:cNvSpPr>
                              <wps:spPr bwMode="auto">
                                <a:xfrm>
                                  <a:off x="2193925" y="322580"/>
                                  <a:ext cx="60325" cy="27940"/>
                                </a:xfrm>
                                <a:custGeom>
                                  <a:avLst/>
                                  <a:gdLst>
                                    <a:gd name="T0" fmla="*/ 8 w 95"/>
                                    <a:gd name="T1" fmla="*/ 44 h 44"/>
                                    <a:gd name="T2" fmla="*/ 39 w 95"/>
                                    <a:gd name="T3" fmla="*/ 36 h 44"/>
                                    <a:gd name="T4" fmla="*/ 95 w 95"/>
                                    <a:gd name="T5" fmla="*/ 24 h 44"/>
                                    <a:gd name="T6" fmla="*/ 91 w 95"/>
                                    <a:gd name="T7" fmla="*/ 24 h 44"/>
                                    <a:gd name="T8" fmla="*/ 95 w 95"/>
                                    <a:gd name="T9" fmla="*/ 24 h 44"/>
                                    <a:gd name="T10" fmla="*/ 95 w 95"/>
                                    <a:gd name="T11" fmla="*/ 0 h 44"/>
                                    <a:gd name="T12" fmla="*/ 91 w 95"/>
                                    <a:gd name="T13" fmla="*/ 0 h 44"/>
                                    <a:gd name="T14" fmla="*/ 32 w 95"/>
                                    <a:gd name="T15" fmla="*/ 12 h 44"/>
                                    <a:gd name="T16" fmla="*/ 0 w 95"/>
                                    <a:gd name="T17" fmla="*/ 20 h 44"/>
                                    <a:gd name="T18" fmla="*/ 8 w 95"/>
                                    <a:gd name="T19"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4">
                                      <a:moveTo>
                                        <a:pt x="8" y="44"/>
                                      </a:moveTo>
                                      <a:lnTo>
                                        <a:pt x="39" y="36"/>
                                      </a:lnTo>
                                      <a:lnTo>
                                        <a:pt x="95" y="24"/>
                                      </a:lnTo>
                                      <a:lnTo>
                                        <a:pt x="91" y="24"/>
                                      </a:lnTo>
                                      <a:lnTo>
                                        <a:pt x="95" y="24"/>
                                      </a:lnTo>
                                      <a:lnTo>
                                        <a:pt x="95" y="0"/>
                                      </a:lnTo>
                                      <a:lnTo>
                                        <a:pt x="91" y="0"/>
                                      </a:lnTo>
                                      <a:lnTo>
                                        <a:pt x="32" y="12"/>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3" name="Freeform 109"/>
                              <wps:cNvSpPr>
                                <a:spLocks/>
                              </wps:cNvSpPr>
                              <wps:spPr bwMode="auto">
                                <a:xfrm>
                                  <a:off x="2266315" y="302895"/>
                                  <a:ext cx="57785" cy="29845"/>
                                </a:xfrm>
                                <a:custGeom>
                                  <a:avLst/>
                                  <a:gdLst>
                                    <a:gd name="T0" fmla="*/ 8 w 91"/>
                                    <a:gd name="T1" fmla="*/ 47 h 47"/>
                                    <a:gd name="T2" fmla="*/ 91 w 91"/>
                                    <a:gd name="T3" fmla="*/ 23 h 47"/>
                                    <a:gd name="T4" fmla="*/ 87 w 91"/>
                                    <a:gd name="T5" fmla="*/ 23 h 47"/>
                                    <a:gd name="T6" fmla="*/ 91 w 91"/>
                                    <a:gd name="T7" fmla="*/ 23 h 47"/>
                                    <a:gd name="T8" fmla="*/ 91 w 91"/>
                                    <a:gd name="T9" fmla="*/ 0 h 47"/>
                                    <a:gd name="T10" fmla="*/ 87 w 91"/>
                                    <a:gd name="T11" fmla="*/ 0 h 47"/>
                                    <a:gd name="T12" fmla="*/ 0 w 91"/>
                                    <a:gd name="T13" fmla="*/ 23 h 47"/>
                                    <a:gd name="T14" fmla="*/ 8 w 91"/>
                                    <a:gd name="T15" fmla="*/ 47 h 4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47">
                                      <a:moveTo>
                                        <a:pt x="8" y="47"/>
                                      </a:moveTo>
                                      <a:lnTo>
                                        <a:pt x="91" y="23"/>
                                      </a:lnTo>
                                      <a:lnTo>
                                        <a:pt x="87" y="23"/>
                                      </a:lnTo>
                                      <a:lnTo>
                                        <a:pt x="91" y="23"/>
                                      </a:lnTo>
                                      <a:lnTo>
                                        <a:pt x="91" y="0"/>
                                      </a:lnTo>
                                      <a:lnTo>
                                        <a:pt x="87" y="0"/>
                                      </a:lnTo>
                                      <a:lnTo>
                                        <a:pt x="0" y="23"/>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4" name="Freeform 110"/>
                              <wps:cNvSpPr>
                                <a:spLocks/>
                              </wps:cNvSpPr>
                              <wps:spPr bwMode="auto">
                                <a:xfrm>
                                  <a:off x="2336800" y="282575"/>
                                  <a:ext cx="62230" cy="32385"/>
                                </a:xfrm>
                                <a:custGeom>
                                  <a:avLst/>
                                  <a:gdLst>
                                    <a:gd name="T0" fmla="*/ 7 w 98"/>
                                    <a:gd name="T1" fmla="*/ 51 h 51"/>
                                    <a:gd name="T2" fmla="*/ 90 w 98"/>
                                    <a:gd name="T3" fmla="*/ 28 h 51"/>
                                    <a:gd name="T4" fmla="*/ 98 w 98"/>
                                    <a:gd name="T5" fmla="*/ 24 h 51"/>
                                    <a:gd name="T6" fmla="*/ 90 w 98"/>
                                    <a:gd name="T7" fmla="*/ 0 h 51"/>
                                    <a:gd name="T8" fmla="*/ 82 w 98"/>
                                    <a:gd name="T9" fmla="*/ 4 h 51"/>
                                    <a:gd name="T10" fmla="*/ 0 w 98"/>
                                    <a:gd name="T11" fmla="*/ 28 h 51"/>
                                    <a:gd name="T12" fmla="*/ 7 w 98"/>
                                    <a:gd name="T13" fmla="*/ 51 h 51"/>
                                  </a:gdLst>
                                  <a:ahLst/>
                                  <a:cxnLst>
                                    <a:cxn ang="0">
                                      <a:pos x="T0" y="T1"/>
                                    </a:cxn>
                                    <a:cxn ang="0">
                                      <a:pos x="T2" y="T3"/>
                                    </a:cxn>
                                    <a:cxn ang="0">
                                      <a:pos x="T4" y="T5"/>
                                    </a:cxn>
                                    <a:cxn ang="0">
                                      <a:pos x="T6" y="T7"/>
                                    </a:cxn>
                                    <a:cxn ang="0">
                                      <a:pos x="T8" y="T9"/>
                                    </a:cxn>
                                    <a:cxn ang="0">
                                      <a:pos x="T10" y="T11"/>
                                    </a:cxn>
                                    <a:cxn ang="0">
                                      <a:pos x="T12" y="T13"/>
                                    </a:cxn>
                                  </a:cxnLst>
                                  <a:rect l="0" t="0" r="r" b="b"/>
                                  <a:pathLst>
                                    <a:path w="98" h="51">
                                      <a:moveTo>
                                        <a:pt x="7" y="51"/>
                                      </a:moveTo>
                                      <a:lnTo>
                                        <a:pt x="90" y="28"/>
                                      </a:lnTo>
                                      <a:lnTo>
                                        <a:pt x="98" y="24"/>
                                      </a:lnTo>
                                      <a:lnTo>
                                        <a:pt x="90" y="0"/>
                                      </a:lnTo>
                                      <a:lnTo>
                                        <a:pt x="82" y="4"/>
                                      </a:lnTo>
                                      <a:lnTo>
                                        <a:pt x="0" y="28"/>
                                      </a:lnTo>
                                      <a:lnTo>
                                        <a:pt x="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5" name="Freeform 111"/>
                              <wps:cNvSpPr>
                                <a:spLocks/>
                              </wps:cNvSpPr>
                              <wps:spPr bwMode="auto">
                                <a:xfrm>
                                  <a:off x="2409190" y="262890"/>
                                  <a:ext cx="59690" cy="32385"/>
                                </a:xfrm>
                                <a:custGeom>
                                  <a:avLst/>
                                  <a:gdLst>
                                    <a:gd name="T0" fmla="*/ 8 w 94"/>
                                    <a:gd name="T1" fmla="*/ 51 h 51"/>
                                    <a:gd name="T2" fmla="*/ 31 w 94"/>
                                    <a:gd name="T3" fmla="*/ 43 h 51"/>
                                    <a:gd name="T4" fmla="*/ 87 w 94"/>
                                    <a:gd name="T5" fmla="*/ 27 h 51"/>
                                    <a:gd name="T6" fmla="*/ 94 w 94"/>
                                    <a:gd name="T7" fmla="*/ 23 h 51"/>
                                    <a:gd name="T8" fmla="*/ 87 w 94"/>
                                    <a:gd name="T9" fmla="*/ 0 h 51"/>
                                    <a:gd name="T10" fmla="*/ 79 w 94"/>
                                    <a:gd name="T11" fmla="*/ 4 h 51"/>
                                    <a:gd name="T12" fmla="*/ 24 w 94"/>
                                    <a:gd name="T13" fmla="*/ 19 h 51"/>
                                    <a:gd name="T14" fmla="*/ 0 w 94"/>
                                    <a:gd name="T15" fmla="*/ 27 h 51"/>
                                    <a:gd name="T16" fmla="*/ 8 w 94"/>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8" y="51"/>
                                      </a:moveTo>
                                      <a:lnTo>
                                        <a:pt x="31" y="43"/>
                                      </a:lnTo>
                                      <a:lnTo>
                                        <a:pt x="87" y="27"/>
                                      </a:lnTo>
                                      <a:lnTo>
                                        <a:pt x="94" y="23"/>
                                      </a:lnTo>
                                      <a:lnTo>
                                        <a:pt x="87" y="0"/>
                                      </a:lnTo>
                                      <a:lnTo>
                                        <a:pt x="79" y="4"/>
                                      </a:lnTo>
                                      <a:lnTo>
                                        <a:pt x="24"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6" name="Freeform 112"/>
                              <wps:cNvSpPr>
                                <a:spLocks/>
                              </wps:cNvSpPr>
                              <wps:spPr bwMode="auto">
                                <a:xfrm>
                                  <a:off x="2479040" y="240030"/>
                                  <a:ext cx="60325" cy="34925"/>
                                </a:xfrm>
                                <a:custGeom>
                                  <a:avLst/>
                                  <a:gdLst>
                                    <a:gd name="T0" fmla="*/ 8 w 95"/>
                                    <a:gd name="T1" fmla="*/ 55 h 55"/>
                                    <a:gd name="T2" fmla="*/ 28 w 95"/>
                                    <a:gd name="T3" fmla="*/ 47 h 55"/>
                                    <a:gd name="T4" fmla="*/ 83 w 95"/>
                                    <a:gd name="T5" fmla="*/ 28 h 55"/>
                                    <a:gd name="T6" fmla="*/ 95 w 95"/>
                                    <a:gd name="T7" fmla="*/ 24 h 55"/>
                                    <a:gd name="T8" fmla="*/ 87 w 95"/>
                                    <a:gd name="T9" fmla="*/ 0 h 55"/>
                                    <a:gd name="T10" fmla="*/ 75 w 95"/>
                                    <a:gd name="T11" fmla="*/ 4 h 55"/>
                                    <a:gd name="T12" fmla="*/ 20 w 95"/>
                                    <a:gd name="T13" fmla="*/ 24 h 55"/>
                                    <a:gd name="T14" fmla="*/ 0 w 95"/>
                                    <a:gd name="T15" fmla="*/ 32 h 55"/>
                                    <a:gd name="T16" fmla="*/ 8 w 95"/>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8" y="55"/>
                                      </a:moveTo>
                                      <a:lnTo>
                                        <a:pt x="28" y="47"/>
                                      </a:lnTo>
                                      <a:lnTo>
                                        <a:pt x="83" y="28"/>
                                      </a:lnTo>
                                      <a:lnTo>
                                        <a:pt x="95" y="24"/>
                                      </a:lnTo>
                                      <a:lnTo>
                                        <a:pt x="87" y="0"/>
                                      </a:lnTo>
                                      <a:lnTo>
                                        <a:pt x="75" y="4"/>
                                      </a:lnTo>
                                      <a:lnTo>
                                        <a:pt x="20" y="24"/>
                                      </a:lnTo>
                                      <a:lnTo>
                                        <a:pt x="0" y="32"/>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7" name="Freeform 113"/>
                              <wps:cNvSpPr>
                                <a:spLocks/>
                              </wps:cNvSpPr>
                              <wps:spPr bwMode="auto">
                                <a:xfrm>
                                  <a:off x="2548890" y="220345"/>
                                  <a:ext cx="60325" cy="32385"/>
                                </a:xfrm>
                                <a:custGeom>
                                  <a:avLst/>
                                  <a:gdLst>
                                    <a:gd name="T0" fmla="*/ 8 w 95"/>
                                    <a:gd name="T1" fmla="*/ 51 h 51"/>
                                    <a:gd name="T2" fmla="*/ 28 w 95"/>
                                    <a:gd name="T3" fmla="*/ 43 h 51"/>
                                    <a:gd name="T4" fmla="*/ 79 w 95"/>
                                    <a:gd name="T5" fmla="*/ 27 h 51"/>
                                    <a:gd name="T6" fmla="*/ 95 w 95"/>
                                    <a:gd name="T7" fmla="*/ 23 h 51"/>
                                    <a:gd name="T8" fmla="*/ 87 w 95"/>
                                    <a:gd name="T9" fmla="*/ 0 h 51"/>
                                    <a:gd name="T10" fmla="*/ 71 w 95"/>
                                    <a:gd name="T11" fmla="*/ 4 h 51"/>
                                    <a:gd name="T12" fmla="*/ 20 w 95"/>
                                    <a:gd name="T13" fmla="*/ 19 h 51"/>
                                    <a:gd name="T14" fmla="*/ 0 w 95"/>
                                    <a:gd name="T15" fmla="*/ 27 h 51"/>
                                    <a:gd name="T16" fmla="*/ 8 w 95"/>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8" y="51"/>
                                      </a:moveTo>
                                      <a:lnTo>
                                        <a:pt x="28" y="43"/>
                                      </a:lnTo>
                                      <a:lnTo>
                                        <a:pt x="79" y="27"/>
                                      </a:lnTo>
                                      <a:lnTo>
                                        <a:pt x="95" y="23"/>
                                      </a:lnTo>
                                      <a:lnTo>
                                        <a:pt x="87" y="0"/>
                                      </a:lnTo>
                                      <a:lnTo>
                                        <a:pt x="71" y="4"/>
                                      </a:lnTo>
                                      <a:lnTo>
                                        <a:pt x="20"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8" name="Freeform 114"/>
                              <wps:cNvSpPr>
                                <a:spLocks/>
                              </wps:cNvSpPr>
                              <wps:spPr bwMode="auto">
                                <a:xfrm>
                                  <a:off x="2616835" y="197485"/>
                                  <a:ext cx="62230" cy="32385"/>
                                </a:xfrm>
                                <a:custGeom>
                                  <a:avLst/>
                                  <a:gdLst>
                                    <a:gd name="T0" fmla="*/ 8 w 98"/>
                                    <a:gd name="T1" fmla="*/ 51 h 51"/>
                                    <a:gd name="T2" fmla="*/ 27 w 98"/>
                                    <a:gd name="T3" fmla="*/ 44 h 51"/>
                                    <a:gd name="T4" fmla="*/ 83 w 98"/>
                                    <a:gd name="T5" fmla="*/ 28 h 51"/>
                                    <a:gd name="T6" fmla="*/ 98 w 98"/>
                                    <a:gd name="T7" fmla="*/ 24 h 51"/>
                                    <a:gd name="T8" fmla="*/ 90 w 98"/>
                                    <a:gd name="T9" fmla="*/ 0 h 51"/>
                                    <a:gd name="T10" fmla="*/ 75 w 98"/>
                                    <a:gd name="T11" fmla="*/ 4 h 51"/>
                                    <a:gd name="T12" fmla="*/ 20 w 98"/>
                                    <a:gd name="T13" fmla="*/ 20 h 51"/>
                                    <a:gd name="T14" fmla="*/ 0 w 98"/>
                                    <a:gd name="T15" fmla="*/ 28 h 51"/>
                                    <a:gd name="T16" fmla="*/ 8 w 98"/>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51">
                                      <a:moveTo>
                                        <a:pt x="8" y="51"/>
                                      </a:moveTo>
                                      <a:lnTo>
                                        <a:pt x="27" y="44"/>
                                      </a:lnTo>
                                      <a:lnTo>
                                        <a:pt x="83" y="28"/>
                                      </a:lnTo>
                                      <a:lnTo>
                                        <a:pt x="98" y="24"/>
                                      </a:lnTo>
                                      <a:lnTo>
                                        <a:pt x="90" y="0"/>
                                      </a:lnTo>
                                      <a:lnTo>
                                        <a:pt x="75" y="4"/>
                                      </a:lnTo>
                                      <a:lnTo>
                                        <a:pt x="20" y="20"/>
                                      </a:lnTo>
                                      <a:lnTo>
                                        <a:pt x="0" y="28"/>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9" name="Freeform 115"/>
                              <wps:cNvSpPr>
                                <a:spLocks/>
                              </wps:cNvSpPr>
                              <wps:spPr bwMode="auto">
                                <a:xfrm>
                                  <a:off x="2686685" y="170180"/>
                                  <a:ext cx="62865" cy="34925"/>
                                </a:xfrm>
                                <a:custGeom>
                                  <a:avLst/>
                                  <a:gdLst>
                                    <a:gd name="T0" fmla="*/ 8 w 99"/>
                                    <a:gd name="T1" fmla="*/ 55 h 55"/>
                                    <a:gd name="T2" fmla="*/ 24 w 99"/>
                                    <a:gd name="T3" fmla="*/ 51 h 55"/>
                                    <a:gd name="T4" fmla="*/ 79 w 99"/>
                                    <a:gd name="T5" fmla="*/ 31 h 55"/>
                                    <a:gd name="T6" fmla="*/ 99 w 99"/>
                                    <a:gd name="T7" fmla="*/ 24 h 55"/>
                                    <a:gd name="T8" fmla="*/ 91 w 99"/>
                                    <a:gd name="T9" fmla="*/ 0 h 55"/>
                                    <a:gd name="T10" fmla="*/ 71 w 99"/>
                                    <a:gd name="T11" fmla="*/ 8 h 55"/>
                                    <a:gd name="T12" fmla="*/ 16 w 99"/>
                                    <a:gd name="T13" fmla="*/ 27 h 55"/>
                                    <a:gd name="T14" fmla="*/ 0 w 99"/>
                                    <a:gd name="T15" fmla="*/ 31 h 55"/>
                                    <a:gd name="T16" fmla="*/ 8 w 99"/>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8" y="55"/>
                                      </a:moveTo>
                                      <a:lnTo>
                                        <a:pt x="24" y="51"/>
                                      </a:lnTo>
                                      <a:lnTo>
                                        <a:pt x="79" y="31"/>
                                      </a:lnTo>
                                      <a:lnTo>
                                        <a:pt x="99" y="24"/>
                                      </a:lnTo>
                                      <a:lnTo>
                                        <a:pt x="91" y="0"/>
                                      </a:lnTo>
                                      <a:lnTo>
                                        <a:pt x="71" y="8"/>
                                      </a:lnTo>
                                      <a:lnTo>
                                        <a:pt x="16" y="27"/>
                                      </a:lnTo>
                                      <a:lnTo>
                                        <a:pt x="0" y="31"/>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0" name="Freeform 116"/>
                              <wps:cNvSpPr>
                                <a:spLocks/>
                              </wps:cNvSpPr>
                              <wps:spPr bwMode="auto">
                                <a:xfrm>
                                  <a:off x="2756535" y="147320"/>
                                  <a:ext cx="62865" cy="33020"/>
                                </a:xfrm>
                                <a:custGeom>
                                  <a:avLst/>
                                  <a:gdLst>
                                    <a:gd name="T0" fmla="*/ 8 w 99"/>
                                    <a:gd name="T1" fmla="*/ 52 h 52"/>
                                    <a:gd name="T2" fmla="*/ 20 w 99"/>
                                    <a:gd name="T3" fmla="*/ 48 h 52"/>
                                    <a:gd name="T4" fmla="*/ 75 w 99"/>
                                    <a:gd name="T5" fmla="*/ 32 h 52"/>
                                    <a:gd name="T6" fmla="*/ 99 w 99"/>
                                    <a:gd name="T7" fmla="*/ 24 h 52"/>
                                    <a:gd name="T8" fmla="*/ 91 w 99"/>
                                    <a:gd name="T9" fmla="*/ 0 h 52"/>
                                    <a:gd name="T10" fmla="*/ 67 w 99"/>
                                    <a:gd name="T11" fmla="*/ 8 h 52"/>
                                    <a:gd name="T12" fmla="*/ 12 w 99"/>
                                    <a:gd name="T13" fmla="*/ 24 h 52"/>
                                    <a:gd name="T14" fmla="*/ 0 w 99"/>
                                    <a:gd name="T15" fmla="*/ 28 h 52"/>
                                    <a:gd name="T16" fmla="*/ 8 w 99"/>
                                    <a:gd name="T17" fmla="*/ 5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8" y="52"/>
                                      </a:moveTo>
                                      <a:lnTo>
                                        <a:pt x="20" y="48"/>
                                      </a:lnTo>
                                      <a:lnTo>
                                        <a:pt x="75" y="32"/>
                                      </a:lnTo>
                                      <a:lnTo>
                                        <a:pt x="99" y="24"/>
                                      </a:lnTo>
                                      <a:lnTo>
                                        <a:pt x="91" y="0"/>
                                      </a:lnTo>
                                      <a:lnTo>
                                        <a:pt x="67" y="8"/>
                                      </a:lnTo>
                                      <a:lnTo>
                                        <a:pt x="12" y="24"/>
                                      </a:lnTo>
                                      <a:lnTo>
                                        <a:pt x="0" y="28"/>
                                      </a:lnTo>
                                      <a:lnTo>
                                        <a:pt x="8"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1" name="Freeform 117"/>
                              <wps:cNvSpPr>
                                <a:spLocks/>
                              </wps:cNvSpPr>
                              <wps:spPr bwMode="auto">
                                <a:xfrm>
                                  <a:off x="2827020" y="140335"/>
                                  <a:ext cx="12065" cy="17145"/>
                                </a:xfrm>
                                <a:custGeom>
                                  <a:avLst/>
                                  <a:gdLst>
                                    <a:gd name="T0" fmla="*/ 8 w 19"/>
                                    <a:gd name="T1" fmla="*/ 27 h 27"/>
                                    <a:gd name="T2" fmla="*/ 19 w 19"/>
                                    <a:gd name="T3" fmla="*/ 23 h 27"/>
                                    <a:gd name="T4" fmla="*/ 12 w 19"/>
                                    <a:gd name="T5" fmla="*/ 0 h 27"/>
                                    <a:gd name="T6" fmla="*/ 0 w 19"/>
                                    <a:gd name="T7" fmla="*/ 4 h 27"/>
                                    <a:gd name="T8" fmla="*/ 8 w 19"/>
                                    <a:gd name="T9" fmla="*/ 27 h 27"/>
                                  </a:gdLst>
                                  <a:ahLst/>
                                  <a:cxnLst>
                                    <a:cxn ang="0">
                                      <a:pos x="T0" y="T1"/>
                                    </a:cxn>
                                    <a:cxn ang="0">
                                      <a:pos x="T2" y="T3"/>
                                    </a:cxn>
                                    <a:cxn ang="0">
                                      <a:pos x="T4" y="T5"/>
                                    </a:cxn>
                                    <a:cxn ang="0">
                                      <a:pos x="T6" y="T7"/>
                                    </a:cxn>
                                    <a:cxn ang="0">
                                      <a:pos x="T8" y="T9"/>
                                    </a:cxn>
                                  </a:cxnLst>
                                  <a:rect l="0" t="0" r="r" b="b"/>
                                  <a:pathLst>
                                    <a:path w="19" h="27">
                                      <a:moveTo>
                                        <a:pt x="8" y="27"/>
                                      </a:moveTo>
                                      <a:lnTo>
                                        <a:pt x="19" y="23"/>
                                      </a:lnTo>
                                      <a:lnTo>
                                        <a:pt x="12" y="0"/>
                                      </a:lnTo>
                                      <a:lnTo>
                                        <a:pt x="0" y="4"/>
                                      </a:lnTo>
                                      <a:lnTo>
                                        <a:pt x="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2" name="Freeform 118"/>
                              <wps:cNvSpPr>
                                <a:spLocks/>
                              </wps:cNvSpPr>
                              <wps:spPr bwMode="auto">
                                <a:xfrm>
                                  <a:off x="473075" y="522605"/>
                                  <a:ext cx="59690" cy="17780"/>
                                </a:xfrm>
                                <a:custGeom>
                                  <a:avLst/>
                                  <a:gdLst>
                                    <a:gd name="T0" fmla="*/ 0 w 94"/>
                                    <a:gd name="T1" fmla="*/ 28 h 28"/>
                                    <a:gd name="T2" fmla="*/ 63 w 94"/>
                                    <a:gd name="T3" fmla="*/ 24 h 28"/>
                                    <a:gd name="T4" fmla="*/ 94 w 94"/>
                                    <a:gd name="T5" fmla="*/ 24 h 28"/>
                                    <a:gd name="T6" fmla="*/ 94 w 94"/>
                                    <a:gd name="T7" fmla="*/ 0 h 28"/>
                                    <a:gd name="T8" fmla="*/ 63 w 94"/>
                                    <a:gd name="T9" fmla="*/ 0 h 28"/>
                                    <a:gd name="T10" fmla="*/ 0 w 94"/>
                                    <a:gd name="T11" fmla="*/ 4 h 28"/>
                                    <a:gd name="T12" fmla="*/ 0 w 94"/>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8"/>
                                      </a:moveTo>
                                      <a:lnTo>
                                        <a:pt x="63" y="24"/>
                                      </a:lnTo>
                                      <a:lnTo>
                                        <a:pt x="94" y="24"/>
                                      </a:lnTo>
                                      <a:lnTo>
                                        <a:pt x="94" y="0"/>
                                      </a:lnTo>
                                      <a:lnTo>
                                        <a:pt x="63" y="0"/>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3" name="Rectangle 119"/>
                              <wps:cNvSpPr>
                                <a:spLocks noChangeArrowheads="1"/>
                              </wps:cNvSpPr>
                              <wps:spPr bwMode="auto">
                                <a:xfrm>
                                  <a:off x="548005" y="52260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4" name="Rectangle 120"/>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5" name="Rectangle 121"/>
                              <wps:cNvSpPr>
                                <a:spLocks noChangeArrowheads="1"/>
                              </wps:cNvSpPr>
                              <wps:spPr bwMode="auto">
                                <a:xfrm>
                                  <a:off x="69786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6" name="Rectangle 122"/>
                              <wps:cNvSpPr>
                                <a:spLocks noChangeArrowheads="1"/>
                              </wps:cNvSpPr>
                              <wps:spPr bwMode="auto">
                                <a:xfrm>
                                  <a:off x="772795" y="52514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7" name="Freeform 123"/>
                              <wps:cNvSpPr>
                                <a:spLocks/>
                              </wps:cNvSpPr>
                              <wps:spPr bwMode="auto">
                                <a:xfrm>
                                  <a:off x="848360" y="525145"/>
                                  <a:ext cx="59690" cy="17780"/>
                                </a:xfrm>
                                <a:custGeom>
                                  <a:avLst/>
                                  <a:gdLst>
                                    <a:gd name="T0" fmla="*/ 0 w 94"/>
                                    <a:gd name="T1" fmla="*/ 24 h 28"/>
                                    <a:gd name="T2" fmla="*/ 39 w 94"/>
                                    <a:gd name="T3" fmla="*/ 28 h 28"/>
                                    <a:gd name="T4" fmla="*/ 94 w 94"/>
                                    <a:gd name="T5" fmla="*/ 28 h 28"/>
                                    <a:gd name="T6" fmla="*/ 94 w 94"/>
                                    <a:gd name="T7" fmla="*/ 4 h 28"/>
                                    <a:gd name="T8" fmla="*/ 39 w 94"/>
                                    <a:gd name="T9" fmla="*/ 4 h 28"/>
                                    <a:gd name="T10" fmla="*/ 0 w 94"/>
                                    <a:gd name="T11" fmla="*/ 0 h 28"/>
                                    <a:gd name="T12" fmla="*/ 0 w 94"/>
                                    <a:gd name="T13" fmla="*/ 24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4"/>
                                      </a:moveTo>
                                      <a:lnTo>
                                        <a:pt x="39" y="28"/>
                                      </a:lnTo>
                                      <a:lnTo>
                                        <a:pt x="94" y="28"/>
                                      </a:lnTo>
                                      <a:lnTo>
                                        <a:pt x="94" y="4"/>
                                      </a:lnTo>
                                      <a:lnTo>
                                        <a:pt x="39"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8" name="Freeform 124"/>
                              <wps:cNvSpPr>
                                <a:spLocks/>
                              </wps:cNvSpPr>
                              <wps:spPr bwMode="auto">
                                <a:xfrm>
                                  <a:off x="923290" y="527685"/>
                                  <a:ext cx="59690" cy="20320"/>
                                </a:xfrm>
                                <a:custGeom>
                                  <a:avLst/>
                                  <a:gdLst>
                                    <a:gd name="T0" fmla="*/ 0 w 94"/>
                                    <a:gd name="T1" fmla="*/ 24 h 32"/>
                                    <a:gd name="T2" fmla="*/ 43 w 94"/>
                                    <a:gd name="T3" fmla="*/ 28 h 32"/>
                                    <a:gd name="T4" fmla="*/ 94 w 94"/>
                                    <a:gd name="T5" fmla="*/ 32 h 32"/>
                                    <a:gd name="T6" fmla="*/ 94 w 94"/>
                                    <a:gd name="T7" fmla="*/ 8 h 32"/>
                                    <a:gd name="T8" fmla="*/ 43 w 94"/>
                                    <a:gd name="T9" fmla="*/ 4 h 32"/>
                                    <a:gd name="T10" fmla="*/ 0 w 94"/>
                                    <a:gd name="T11" fmla="*/ 0 h 32"/>
                                    <a:gd name="T12" fmla="*/ 0 w 94"/>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4" h="32">
                                      <a:moveTo>
                                        <a:pt x="0" y="24"/>
                                      </a:moveTo>
                                      <a:lnTo>
                                        <a:pt x="43" y="28"/>
                                      </a:lnTo>
                                      <a:lnTo>
                                        <a:pt x="94" y="32"/>
                                      </a:lnTo>
                                      <a:lnTo>
                                        <a:pt x="94" y="8"/>
                                      </a:lnTo>
                                      <a:lnTo>
                                        <a:pt x="43"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9" name="Freeform 125"/>
                              <wps:cNvSpPr>
                                <a:spLocks/>
                              </wps:cNvSpPr>
                              <wps:spPr bwMode="auto">
                                <a:xfrm>
                                  <a:off x="998220" y="532765"/>
                                  <a:ext cx="59690" cy="20320"/>
                                </a:xfrm>
                                <a:custGeom>
                                  <a:avLst/>
                                  <a:gdLst>
                                    <a:gd name="T0" fmla="*/ 0 w 94"/>
                                    <a:gd name="T1" fmla="*/ 24 h 32"/>
                                    <a:gd name="T2" fmla="*/ 94 w 94"/>
                                    <a:gd name="T3" fmla="*/ 32 h 32"/>
                                    <a:gd name="T4" fmla="*/ 94 w 94"/>
                                    <a:gd name="T5" fmla="*/ 8 h 32"/>
                                    <a:gd name="T6" fmla="*/ 0 w 94"/>
                                    <a:gd name="T7" fmla="*/ 0 h 32"/>
                                    <a:gd name="T8" fmla="*/ 0 w 94"/>
                                    <a:gd name="T9" fmla="*/ 24 h 32"/>
                                  </a:gdLst>
                                  <a:ahLst/>
                                  <a:cxnLst>
                                    <a:cxn ang="0">
                                      <a:pos x="T0" y="T1"/>
                                    </a:cxn>
                                    <a:cxn ang="0">
                                      <a:pos x="T2" y="T3"/>
                                    </a:cxn>
                                    <a:cxn ang="0">
                                      <a:pos x="T4" y="T5"/>
                                    </a:cxn>
                                    <a:cxn ang="0">
                                      <a:pos x="T6" y="T7"/>
                                    </a:cxn>
                                    <a:cxn ang="0">
                                      <a:pos x="T8" y="T9"/>
                                    </a:cxn>
                                  </a:cxnLst>
                                  <a:rect l="0" t="0" r="r" b="b"/>
                                  <a:pathLst>
                                    <a:path w="94" h="32">
                                      <a:moveTo>
                                        <a:pt x="0" y="24"/>
                                      </a:moveTo>
                                      <a:lnTo>
                                        <a:pt x="94" y="32"/>
                                      </a:lnTo>
                                      <a:lnTo>
                                        <a:pt x="94"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0" name="Freeform 126"/>
                              <wps:cNvSpPr>
                                <a:spLocks/>
                              </wps:cNvSpPr>
                              <wps:spPr bwMode="auto">
                                <a:xfrm>
                                  <a:off x="1073150" y="537845"/>
                                  <a:ext cx="60325" cy="20320"/>
                                </a:xfrm>
                                <a:custGeom>
                                  <a:avLst/>
                                  <a:gdLst>
                                    <a:gd name="T0" fmla="*/ 0 w 95"/>
                                    <a:gd name="T1" fmla="*/ 24 h 32"/>
                                    <a:gd name="T2" fmla="*/ 55 w 95"/>
                                    <a:gd name="T3" fmla="*/ 28 h 32"/>
                                    <a:gd name="T4" fmla="*/ 95 w 95"/>
                                    <a:gd name="T5" fmla="*/ 32 h 32"/>
                                    <a:gd name="T6" fmla="*/ 95 w 95"/>
                                    <a:gd name="T7" fmla="*/ 8 h 32"/>
                                    <a:gd name="T8" fmla="*/ 55 w 95"/>
                                    <a:gd name="T9" fmla="*/ 4 h 32"/>
                                    <a:gd name="T10" fmla="*/ 0 w 95"/>
                                    <a:gd name="T11" fmla="*/ 0 h 32"/>
                                    <a:gd name="T12" fmla="*/ 0 w 95"/>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24"/>
                                      </a:moveTo>
                                      <a:lnTo>
                                        <a:pt x="55" y="28"/>
                                      </a:lnTo>
                                      <a:lnTo>
                                        <a:pt x="95" y="32"/>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1" name="Freeform 127"/>
                              <wps:cNvSpPr>
                                <a:spLocks/>
                              </wps:cNvSpPr>
                              <wps:spPr bwMode="auto">
                                <a:xfrm>
                                  <a:off x="1148080" y="542925"/>
                                  <a:ext cx="60325" cy="19685"/>
                                </a:xfrm>
                                <a:custGeom>
                                  <a:avLst/>
                                  <a:gdLst>
                                    <a:gd name="T0" fmla="*/ 0 w 95"/>
                                    <a:gd name="T1" fmla="*/ 24 h 31"/>
                                    <a:gd name="T2" fmla="*/ 55 w 95"/>
                                    <a:gd name="T3" fmla="*/ 27 h 31"/>
                                    <a:gd name="T4" fmla="*/ 95 w 95"/>
                                    <a:gd name="T5" fmla="*/ 31 h 31"/>
                                    <a:gd name="T6" fmla="*/ 95 w 95"/>
                                    <a:gd name="T7" fmla="*/ 8 h 31"/>
                                    <a:gd name="T8" fmla="*/ 55 w 95"/>
                                    <a:gd name="T9" fmla="*/ 4 h 31"/>
                                    <a:gd name="T10" fmla="*/ 0 w 95"/>
                                    <a:gd name="T11" fmla="*/ 0 h 31"/>
                                    <a:gd name="T12" fmla="*/ 0 w 95"/>
                                    <a:gd name="T13" fmla="*/ 24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4"/>
                                      </a:moveTo>
                                      <a:lnTo>
                                        <a:pt x="55" y="27"/>
                                      </a:lnTo>
                                      <a:lnTo>
                                        <a:pt x="95" y="31"/>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2" name="Freeform 128"/>
                              <wps:cNvSpPr>
                                <a:spLocks/>
                              </wps:cNvSpPr>
                              <wps:spPr bwMode="auto">
                                <a:xfrm>
                                  <a:off x="1223010" y="550545"/>
                                  <a:ext cx="60325" cy="19685"/>
                                </a:xfrm>
                                <a:custGeom>
                                  <a:avLst/>
                                  <a:gdLst>
                                    <a:gd name="T0" fmla="*/ 0 w 95"/>
                                    <a:gd name="T1" fmla="*/ 23 h 31"/>
                                    <a:gd name="T2" fmla="*/ 60 w 95"/>
                                    <a:gd name="T3" fmla="*/ 27 h 31"/>
                                    <a:gd name="T4" fmla="*/ 95 w 95"/>
                                    <a:gd name="T5" fmla="*/ 31 h 31"/>
                                    <a:gd name="T6" fmla="*/ 95 w 95"/>
                                    <a:gd name="T7" fmla="*/ 8 h 31"/>
                                    <a:gd name="T8" fmla="*/ 60 w 95"/>
                                    <a:gd name="T9" fmla="*/ 4 h 31"/>
                                    <a:gd name="T10" fmla="*/ 0 w 95"/>
                                    <a:gd name="T11" fmla="*/ 0 h 31"/>
                                    <a:gd name="T12" fmla="*/ 0 w 95"/>
                                    <a:gd name="T13" fmla="*/ 23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3"/>
                                      </a:moveTo>
                                      <a:lnTo>
                                        <a:pt x="60" y="27"/>
                                      </a:lnTo>
                                      <a:lnTo>
                                        <a:pt x="95" y="31"/>
                                      </a:lnTo>
                                      <a:lnTo>
                                        <a:pt x="95" y="8"/>
                                      </a:lnTo>
                                      <a:lnTo>
                                        <a:pt x="60" y="4"/>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3" name="Freeform 129"/>
                              <wps:cNvSpPr>
                                <a:spLocks/>
                              </wps:cNvSpPr>
                              <wps:spPr bwMode="auto">
                                <a:xfrm>
                                  <a:off x="1298575" y="555625"/>
                                  <a:ext cx="59690" cy="22225"/>
                                </a:xfrm>
                                <a:custGeom>
                                  <a:avLst/>
                                  <a:gdLst>
                                    <a:gd name="T0" fmla="*/ 0 w 94"/>
                                    <a:gd name="T1" fmla="*/ 23 h 35"/>
                                    <a:gd name="T2" fmla="*/ 59 w 94"/>
                                    <a:gd name="T3" fmla="*/ 31 h 35"/>
                                    <a:gd name="T4" fmla="*/ 94 w 94"/>
                                    <a:gd name="T5" fmla="*/ 35 h 35"/>
                                    <a:gd name="T6" fmla="*/ 94 w 94"/>
                                    <a:gd name="T7" fmla="*/ 11 h 35"/>
                                    <a:gd name="T8" fmla="*/ 59 w 94"/>
                                    <a:gd name="T9" fmla="*/ 7 h 35"/>
                                    <a:gd name="T10" fmla="*/ 0 w 94"/>
                                    <a:gd name="T11" fmla="*/ 0 h 35"/>
                                    <a:gd name="T12" fmla="*/ 0 w 94"/>
                                    <a:gd name="T13" fmla="*/ 23 h 35"/>
                                  </a:gdLst>
                                  <a:ahLst/>
                                  <a:cxnLst>
                                    <a:cxn ang="0">
                                      <a:pos x="T0" y="T1"/>
                                    </a:cxn>
                                    <a:cxn ang="0">
                                      <a:pos x="T2" y="T3"/>
                                    </a:cxn>
                                    <a:cxn ang="0">
                                      <a:pos x="T4" y="T5"/>
                                    </a:cxn>
                                    <a:cxn ang="0">
                                      <a:pos x="T6" y="T7"/>
                                    </a:cxn>
                                    <a:cxn ang="0">
                                      <a:pos x="T8" y="T9"/>
                                    </a:cxn>
                                    <a:cxn ang="0">
                                      <a:pos x="T10" y="T11"/>
                                    </a:cxn>
                                    <a:cxn ang="0">
                                      <a:pos x="T12" y="T13"/>
                                    </a:cxn>
                                  </a:cxnLst>
                                  <a:rect l="0" t="0" r="r" b="b"/>
                                  <a:pathLst>
                                    <a:path w="94" h="35">
                                      <a:moveTo>
                                        <a:pt x="0" y="23"/>
                                      </a:moveTo>
                                      <a:lnTo>
                                        <a:pt x="59" y="31"/>
                                      </a:lnTo>
                                      <a:lnTo>
                                        <a:pt x="94" y="35"/>
                                      </a:lnTo>
                                      <a:lnTo>
                                        <a:pt x="94" y="11"/>
                                      </a:lnTo>
                                      <a:lnTo>
                                        <a:pt x="59" y="7"/>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4" name="Freeform 130"/>
                              <wps:cNvSpPr>
                                <a:spLocks/>
                              </wps:cNvSpPr>
                              <wps:spPr bwMode="auto">
                                <a:xfrm>
                                  <a:off x="1373505" y="565150"/>
                                  <a:ext cx="59690" cy="22860"/>
                                </a:xfrm>
                                <a:custGeom>
                                  <a:avLst/>
                                  <a:gdLst>
                                    <a:gd name="T0" fmla="*/ 0 w 94"/>
                                    <a:gd name="T1" fmla="*/ 24 h 36"/>
                                    <a:gd name="T2" fmla="*/ 4 w 94"/>
                                    <a:gd name="T3" fmla="*/ 24 h 36"/>
                                    <a:gd name="T4" fmla="*/ 63 w 94"/>
                                    <a:gd name="T5" fmla="*/ 32 h 36"/>
                                    <a:gd name="T6" fmla="*/ 94 w 94"/>
                                    <a:gd name="T7" fmla="*/ 36 h 36"/>
                                    <a:gd name="T8" fmla="*/ 94 w 94"/>
                                    <a:gd name="T9" fmla="*/ 12 h 36"/>
                                    <a:gd name="T10" fmla="*/ 63 w 94"/>
                                    <a:gd name="T11" fmla="*/ 8 h 36"/>
                                    <a:gd name="T12" fmla="*/ 4 w 94"/>
                                    <a:gd name="T13" fmla="*/ 0 h 36"/>
                                    <a:gd name="T14" fmla="*/ 0 w 94"/>
                                    <a:gd name="T15" fmla="*/ 0 h 36"/>
                                    <a:gd name="T16" fmla="*/ 0 w 94"/>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6">
                                      <a:moveTo>
                                        <a:pt x="0" y="24"/>
                                      </a:moveTo>
                                      <a:lnTo>
                                        <a:pt x="4" y="24"/>
                                      </a:lnTo>
                                      <a:lnTo>
                                        <a:pt x="63" y="32"/>
                                      </a:lnTo>
                                      <a:lnTo>
                                        <a:pt x="94" y="36"/>
                                      </a:lnTo>
                                      <a:lnTo>
                                        <a:pt x="94"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5" name="Freeform 131"/>
                              <wps:cNvSpPr>
                                <a:spLocks/>
                              </wps:cNvSpPr>
                              <wps:spPr bwMode="auto">
                                <a:xfrm>
                                  <a:off x="1448435" y="572770"/>
                                  <a:ext cx="60325" cy="22860"/>
                                </a:xfrm>
                                <a:custGeom>
                                  <a:avLst/>
                                  <a:gdLst>
                                    <a:gd name="T0" fmla="*/ 0 w 95"/>
                                    <a:gd name="T1" fmla="*/ 24 h 36"/>
                                    <a:gd name="T2" fmla="*/ 4 w 95"/>
                                    <a:gd name="T3" fmla="*/ 24 h 36"/>
                                    <a:gd name="T4" fmla="*/ 63 w 95"/>
                                    <a:gd name="T5" fmla="*/ 32 h 36"/>
                                    <a:gd name="T6" fmla="*/ 95 w 95"/>
                                    <a:gd name="T7" fmla="*/ 36 h 36"/>
                                    <a:gd name="T8" fmla="*/ 95 w 95"/>
                                    <a:gd name="T9" fmla="*/ 12 h 36"/>
                                    <a:gd name="T10" fmla="*/ 63 w 95"/>
                                    <a:gd name="T11" fmla="*/ 8 h 36"/>
                                    <a:gd name="T12" fmla="*/ 4 w 95"/>
                                    <a:gd name="T13" fmla="*/ 0 h 36"/>
                                    <a:gd name="T14" fmla="*/ 0 w 95"/>
                                    <a:gd name="T15" fmla="*/ 0 h 36"/>
                                    <a:gd name="T16" fmla="*/ 0 w 95"/>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24"/>
                                      </a:moveTo>
                                      <a:lnTo>
                                        <a:pt x="4" y="24"/>
                                      </a:lnTo>
                                      <a:lnTo>
                                        <a:pt x="63" y="32"/>
                                      </a:lnTo>
                                      <a:lnTo>
                                        <a:pt x="95" y="36"/>
                                      </a:lnTo>
                                      <a:lnTo>
                                        <a:pt x="95"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6" name="Freeform 132"/>
                              <wps:cNvSpPr>
                                <a:spLocks/>
                              </wps:cNvSpPr>
                              <wps:spPr bwMode="auto">
                                <a:xfrm>
                                  <a:off x="1523365" y="582930"/>
                                  <a:ext cx="62865" cy="24765"/>
                                </a:xfrm>
                                <a:custGeom>
                                  <a:avLst/>
                                  <a:gdLst>
                                    <a:gd name="T0" fmla="*/ 0 w 99"/>
                                    <a:gd name="T1" fmla="*/ 24 h 39"/>
                                    <a:gd name="T2" fmla="*/ 4 w 99"/>
                                    <a:gd name="T3" fmla="*/ 24 h 39"/>
                                    <a:gd name="T4" fmla="*/ 63 w 99"/>
                                    <a:gd name="T5" fmla="*/ 31 h 39"/>
                                    <a:gd name="T6" fmla="*/ 59 w 99"/>
                                    <a:gd name="T7" fmla="*/ 31 h 39"/>
                                    <a:gd name="T8" fmla="*/ 91 w 99"/>
                                    <a:gd name="T9" fmla="*/ 39 h 39"/>
                                    <a:gd name="T10" fmla="*/ 99 w 99"/>
                                    <a:gd name="T11" fmla="*/ 16 h 39"/>
                                    <a:gd name="T12" fmla="*/ 67 w 99"/>
                                    <a:gd name="T13" fmla="*/ 8 h 39"/>
                                    <a:gd name="T14" fmla="*/ 63 w 99"/>
                                    <a:gd name="T15" fmla="*/ 8 h 39"/>
                                    <a:gd name="T16" fmla="*/ 4 w 99"/>
                                    <a:gd name="T17" fmla="*/ 0 h 39"/>
                                    <a:gd name="T18" fmla="*/ 0 w 99"/>
                                    <a:gd name="T19" fmla="*/ 0 h 39"/>
                                    <a:gd name="T20" fmla="*/ 0 w 99"/>
                                    <a:gd name="T21"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39">
                                      <a:moveTo>
                                        <a:pt x="0" y="24"/>
                                      </a:moveTo>
                                      <a:lnTo>
                                        <a:pt x="4" y="24"/>
                                      </a:lnTo>
                                      <a:lnTo>
                                        <a:pt x="63" y="31"/>
                                      </a:lnTo>
                                      <a:lnTo>
                                        <a:pt x="59" y="31"/>
                                      </a:lnTo>
                                      <a:lnTo>
                                        <a:pt x="91" y="39"/>
                                      </a:lnTo>
                                      <a:lnTo>
                                        <a:pt x="99" y="16"/>
                                      </a:lnTo>
                                      <a:lnTo>
                                        <a:pt x="67" y="8"/>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7" name="Freeform 133"/>
                              <wps:cNvSpPr>
                                <a:spLocks/>
                              </wps:cNvSpPr>
                              <wps:spPr bwMode="auto">
                                <a:xfrm>
                                  <a:off x="1598295" y="595630"/>
                                  <a:ext cx="60325" cy="22225"/>
                                </a:xfrm>
                                <a:custGeom>
                                  <a:avLst/>
                                  <a:gdLst>
                                    <a:gd name="T0" fmla="*/ 0 w 95"/>
                                    <a:gd name="T1" fmla="*/ 23 h 35"/>
                                    <a:gd name="T2" fmla="*/ 4 w 95"/>
                                    <a:gd name="T3" fmla="*/ 23 h 35"/>
                                    <a:gd name="T4" fmla="*/ 63 w 95"/>
                                    <a:gd name="T5" fmla="*/ 31 h 35"/>
                                    <a:gd name="T6" fmla="*/ 95 w 95"/>
                                    <a:gd name="T7" fmla="*/ 35 h 35"/>
                                    <a:gd name="T8" fmla="*/ 95 w 95"/>
                                    <a:gd name="T9" fmla="*/ 11 h 35"/>
                                    <a:gd name="T10" fmla="*/ 63 w 95"/>
                                    <a:gd name="T11" fmla="*/ 8 h 35"/>
                                    <a:gd name="T12" fmla="*/ 4 w 95"/>
                                    <a:gd name="T13" fmla="*/ 0 h 35"/>
                                    <a:gd name="T14" fmla="*/ 0 w 95"/>
                                    <a:gd name="T15" fmla="*/ 0 h 35"/>
                                    <a:gd name="T16" fmla="*/ 0 w 95"/>
                                    <a:gd name="T17"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23"/>
                                      </a:moveTo>
                                      <a:lnTo>
                                        <a:pt x="4" y="23"/>
                                      </a:lnTo>
                                      <a:lnTo>
                                        <a:pt x="63" y="31"/>
                                      </a:lnTo>
                                      <a:lnTo>
                                        <a:pt x="95" y="35"/>
                                      </a:lnTo>
                                      <a:lnTo>
                                        <a:pt x="95" y="11"/>
                                      </a:lnTo>
                                      <a:lnTo>
                                        <a:pt x="63" y="8"/>
                                      </a:lnTo>
                                      <a:lnTo>
                                        <a:pt x="4" y="0"/>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8" name="Freeform 134"/>
                              <wps:cNvSpPr>
                                <a:spLocks/>
                              </wps:cNvSpPr>
                              <wps:spPr bwMode="auto">
                                <a:xfrm>
                                  <a:off x="1673860" y="605155"/>
                                  <a:ext cx="59690" cy="25400"/>
                                </a:xfrm>
                                <a:custGeom>
                                  <a:avLst/>
                                  <a:gdLst>
                                    <a:gd name="T0" fmla="*/ 0 w 94"/>
                                    <a:gd name="T1" fmla="*/ 24 h 40"/>
                                    <a:gd name="T2" fmla="*/ 4 w 94"/>
                                    <a:gd name="T3" fmla="*/ 24 h 40"/>
                                    <a:gd name="T4" fmla="*/ 0 w 94"/>
                                    <a:gd name="T5" fmla="*/ 24 h 40"/>
                                    <a:gd name="T6" fmla="*/ 59 w 94"/>
                                    <a:gd name="T7" fmla="*/ 36 h 40"/>
                                    <a:gd name="T8" fmla="*/ 63 w 94"/>
                                    <a:gd name="T9" fmla="*/ 36 h 40"/>
                                    <a:gd name="T10" fmla="*/ 94 w 94"/>
                                    <a:gd name="T11" fmla="*/ 40 h 40"/>
                                    <a:gd name="T12" fmla="*/ 94 w 94"/>
                                    <a:gd name="T13" fmla="*/ 16 h 40"/>
                                    <a:gd name="T14" fmla="*/ 63 w 94"/>
                                    <a:gd name="T15" fmla="*/ 12 h 40"/>
                                    <a:gd name="T16" fmla="*/ 67 w 94"/>
                                    <a:gd name="T17" fmla="*/ 12 h 40"/>
                                    <a:gd name="T18" fmla="*/ 4 w 94"/>
                                    <a:gd name="T19" fmla="*/ 0 h 40"/>
                                    <a:gd name="T20" fmla="*/ 0 w 94"/>
                                    <a:gd name="T21" fmla="*/ 0 h 40"/>
                                    <a:gd name="T22" fmla="*/ 0 w 94"/>
                                    <a:gd name="T23" fmla="*/ 24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4" h="40">
                                      <a:moveTo>
                                        <a:pt x="0" y="24"/>
                                      </a:moveTo>
                                      <a:lnTo>
                                        <a:pt x="4" y="24"/>
                                      </a:lnTo>
                                      <a:lnTo>
                                        <a:pt x="0" y="24"/>
                                      </a:lnTo>
                                      <a:lnTo>
                                        <a:pt x="59" y="36"/>
                                      </a:lnTo>
                                      <a:lnTo>
                                        <a:pt x="63" y="36"/>
                                      </a:lnTo>
                                      <a:lnTo>
                                        <a:pt x="94" y="40"/>
                                      </a:lnTo>
                                      <a:lnTo>
                                        <a:pt x="94" y="16"/>
                                      </a:lnTo>
                                      <a:lnTo>
                                        <a:pt x="63" y="12"/>
                                      </a:lnTo>
                                      <a:lnTo>
                                        <a:pt x="67" y="12"/>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9" name="Freeform 135"/>
                              <wps:cNvSpPr>
                                <a:spLocks/>
                              </wps:cNvSpPr>
                              <wps:spPr bwMode="auto">
                                <a:xfrm>
                                  <a:off x="1748790" y="617855"/>
                                  <a:ext cx="62230" cy="24765"/>
                                </a:xfrm>
                                <a:custGeom>
                                  <a:avLst/>
                                  <a:gdLst>
                                    <a:gd name="T0" fmla="*/ 0 w 98"/>
                                    <a:gd name="T1" fmla="*/ 24 h 39"/>
                                    <a:gd name="T2" fmla="*/ 59 w 98"/>
                                    <a:gd name="T3" fmla="*/ 32 h 39"/>
                                    <a:gd name="T4" fmla="*/ 55 w 98"/>
                                    <a:gd name="T5" fmla="*/ 32 h 39"/>
                                    <a:gd name="T6" fmla="*/ 90 w 98"/>
                                    <a:gd name="T7" fmla="*/ 39 h 39"/>
                                    <a:gd name="T8" fmla="*/ 98 w 98"/>
                                    <a:gd name="T9" fmla="*/ 16 h 39"/>
                                    <a:gd name="T10" fmla="*/ 63 w 98"/>
                                    <a:gd name="T11" fmla="*/ 8 h 39"/>
                                    <a:gd name="T12" fmla="*/ 59 w 98"/>
                                    <a:gd name="T13" fmla="*/ 8 h 39"/>
                                    <a:gd name="T14" fmla="*/ 0 w 98"/>
                                    <a:gd name="T15" fmla="*/ 0 h 39"/>
                                    <a:gd name="T16" fmla="*/ 0 w 98"/>
                                    <a:gd name="T17"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4"/>
                                      </a:moveTo>
                                      <a:lnTo>
                                        <a:pt x="59" y="32"/>
                                      </a:lnTo>
                                      <a:lnTo>
                                        <a:pt x="55" y="32"/>
                                      </a:lnTo>
                                      <a:lnTo>
                                        <a:pt x="90" y="39"/>
                                      </a:lnTo>
                                      <a:lnTo>
                                        <a:pt x="98" y="16"/>
                                      </a:lnTo>
                                      <a:lnTo>
                                        <a:pt x="63" y="8"/>
                                      </a:lnTo>
                                      <a:lnTo>
                                        <a:pt x="59"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0" name="Freeform 136"/>
                              <wps:cNvSpPr>
                                <a:spLocks/>
                              </wps:cNvSpPr>
                              <wps:spPr bwMode="auto">
                                <a:xfrm>
                                  <a:off x="1823720" y="630555"/>
                                  <a:ext cx="62230" cy="24765"/>
                                </a:xfrm>
                                <a:custGeom>
                                  <a:avLst/>
                                  <a:gdLst>
                                    <a:gd name="T0" fmla="*/ 0 w 98"/>
                                    <a:gd name="T1" fmla="*/ 23 h 39"/>
                                    <a:gd name="T2" fmla="*/ 55 w 98"/>
                                    <a:gd name="T3" fmla="*/ 31 h 39"/>
                                    <a:gd name="T4" fmla="*/ 51 w 98"/>
                                    <a:gd name="T5" fmla="*/ 31 h 39"/>
                                    <a:gd name="T6" fmla="*/ 91 w 98"/>
                                    <a:gd name="T7" fmla="*/ 39 h 39"/>
                                    <a:gd name="T8" fmla="*/ 98 w 98"/>
                                    <a:gd name="T9" fmla="*/ 16 h 39"/>
                                    <a:gd name="T10" fmla="*/ 59 w 98"/>
                                    <a:gd name="T11" fmla="*/ 8 h 39"/>
                                    <a:gd name="T12" fmla="*/ 55 w 98"/>
                                    <a:gd name="T13" fmla="*/ 8 h 39"/>
                                    <a:gd name="T14" fmla="*/ 0 w 98"/>
                                    <a:gd name="T15" fmla="*/ 0 h 39"/>
                                    <a:gd name="T16" fmla="*/ 0 w 98"/>
                                    <a:gd name="T17" fmla="*/ 23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3"/>
                                      </a:moveTo>
                                      <a:lnTo>
                                        <a:pt x="55" y="31"/>
                                      </a:lnTo>
                                      <a:lnTo>
                                        <a:pt x="51" y="31"/>
                                      </a:lnTo>
                                      <a:lnTo>
                                        <a:pt x="91" y="39"/>
                                      </a:lnTo>
                                      <a:lnTo>
                                        <a:pt x="98" y="16"/>
                                      </a:lnTo>
                                      <a:lnTo>
                                        <a:pt x="59" y="8"/>
                                      </a:lnTo>
                                      <a:lnTo>
                                        <a:pt x="55" y="8"/>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1" name="Freeform 137"/>
                              <wps:cNvSpPr>
                                <a:spLocks/>
                              </wps:cNvSpPr>
                              <wps:spPr bwMode="auto">
                                <a:xfrm>
                                  <a:off x="1896110" y="642620"/>
                                  <a:ext cx="65405" cy="27940"/>
                                </a:xfrm>
                                <a:custGeom>
                                  <a:avLst/>
                                  <a:gdLst>
                                    <a:gd name="T0" fmla="*/ 0 w 103"/>
                                    <a:gd name="T1" fmla="*/ 24 h 44"/>
                                    <a:gd name="T2" fmla="*/ 51 w 103"/>
                                    <a:gd name="T3" fmla="*/ 36 h 44"/>
                                    <a:gd name="T4" fmla="*/ 95 w 103"/>
                                    <a:gd name="T5" fmla="*/ 44 h 44"/>
                                    <a:gd name="T6" fmla="*/ 103 w 103"/>
                                    <a:gd name="T7" fmla="*/ 20 h 44"/>
                                    <a:gd name="T8" fmla="*/ 59 w 103"/>
                                    <a:gd name="T9" fmla="*/ 12 h 44"/>
                                    <a:gd name="T10" fmla="*/ 8 w 103"/>
                                    <a:gd name="T11" fmla="*/ 0 h 44"/>
                                    <a:gd name="T12" fmla="*/ 0 w 103"/>
                                    <a:gd name="T13" fmla="*/ 24 h 44"/>
                                  </a:gdLst>
                                  <a:ahLst/>
                                  <a:cxnLst>
                                    <a:cxn ang="0">
                                      <a:pos x="T0" y="T1"/>
                                    </a:cxn>
                                    <a:cxn ang="0">
                                      <a:pos x="T2" y="T3"/>
                                    </a:cxn>
                                    <a:cxn ang="0">
                                      <a:pos x="T4" y="T5"/>
                                    </a:cxn>
                                    <a:cxn ang="0">
                                      <a:pos x="T6" y="T7"/>
                                    </a:cxn>
                                    <a:cxn ang="0">
                                      <a:pos x="T8" y="T9"/>
                                    </a:cxn>
                                    <a:cxn ang="0">
                                      <a:pos x="T10" y="T11"/>
                                    </a:cxn>
                                    <a:cxn ang="0">
                                      <a:pos x="T12" y="T13"/>
                                    </a:cxn>
                                  </a:cxnLst>
                                  <a:rect l="0" t="0" r="r" b="b"/>
                                  <a:pathLst>
                                    <a:path w="103" h="44">
                                      <a:moveTo>
                                        <a:pt x="0" y="24"/>
                                      </a:moveTo>
                                      <a:lnTo>
                                        <a:pt x="51" y="36"/>
                                      </a:lnTo>
                                      <a:lnTo>
                                        <a:pt x="95" y="44"/>
                                      </a:lnTo>
                                      <a:lnTo>
                                        <a:pt x="103" y="20"/>
                                      </a:lnTo>
                                      <a:lnTo>
                                        <a:pt x="59" y="12"/>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2" name="Freeform 138"/>
                              <wps:cNvSpPr>
                                <a:spLocks/>
                              </wps:cNvSpPr>
                              <wps:spPr bwMode="auto">
                                <a:xfrm>
                                  <a:off x="1971040" y="657860"/>
                                  <a:ext cx="65405" cy="29845"/>
                                </a:xfrm>
                                <a:custGeom>
                                  <a:avLst/>
                                  <a:gdLst>
                                    <a:gd name="T0" fmla="*/ 0 w 103"/>
                                    <a:gd name="T1" fmla="*/ 24 h 47"/>
                                    <a:gd name="T2" fmla="*/ 95 w 103"/>
                                    <a:gd name="T3" fmla="*/ 47 h 47"/>
                                    <a:gd name="T4" fmla="*/ 103 w 103"/>
                                    <a:gd name="T5" fmla="*/ 24 h 47"/>
                                    <a:gd name="T6" fmla="*/ 8 w 103"/>
                                    <a:gd name="T7" fmla="*/ 0 h 47"/>
                                    <a:gd name="T8" fmla="*/ 0 w 103"/>
                                    <a:gd name="T9" fmla="*/ 24 h 47"/>
                                  </a:gdLst>
                                  <a:ahLst/>
                                  <a:cxnLst>
                                    <a:cxn ang="0">
                                      <a:pos x="T0" y="T1"/>
                                    </a:cxn>
                                    <a:cxn ang="0">
                                      <a:pos x="T2" y="T3"/>
                                    </a:cxn>
                                    <a:cxn ang="0">
                                      <a:pos x="T4" y="T5"/>
                                    </a:cxn>
                                    <a:cxn ang="0">
                                      <a:pos x="T6" y="T7"/>
                                    </a:cxn>
                                    <a:cxn ang="0">
                                      <a:pos x="T8" y="T9"/>
                                    </a:cxn>
                                  </a:cxnLst>
                                  <a:rect l="0" t="0" r="r" b="b"/>
                                  <a:pathLst>
                                    <a:path w="103" h="47">
                                      <a:moveTo>
                                        <a:pt x="0" y="24"/>
                                      </a:moveTo>
                                      <a:lnTo>
                                        <a:pt x="95" y="47"/>
                                      </a:lnTo>
                                      <a:lnTo>
                                        <a:pt x="103" y="2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3" name="Freeform 139"/>
                              <wps:cNvSpPr>
                                <a:spLocks/>
                              </wps:cNvSpPr>
                              <wps:spPr bwMode="auto">
                                <a:xfrm>
                                  <a:off x="2046605" y="675640"/>
                                  <a:ext cx="64770" cy="27305"/>
                                </a:xfrm>
                                <a:custGeom>
                                  <a:avLst/>
                                  <a:gdLst>
                                    <a:gd name="T0" fmla="*/ 0 w 102"/>
                                    <a:gd name="T1" fmla="*/ 23 h 43"/>
                                    <a:gd name="T2" fmla="*/ 43 w 102"/>
                                    <a:gd name="T3" fmla="*/ 31 h 43"/>
                                    <a:gd name="T4" fmla="*/ 94 w 102"/>
                                    <a:gd name="T5" fmla="*/ 43 h 43"/>
                                    <a:gd name="T6" fmla="*/ 102 w 102"/>
                                    <a:gd name="T7" fmla="*/ 19 h 43"/>
                                    <a:gd name="T8" fmla="*/ 51 w 102"/>
                                    <a:gd name="T9" fmla="*/ 8 h 43"/>
                                    <a:gd name="T10" fmla="*/ 8 w 102"/>
                                    <a:gd name="T11" fmla="*/ 0 h 43"/>
                                    <a:gd name="T12" fmla="*/ 0 w 102"/>
                                    <a:gd name="T13" fmla="*/ 2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0" y="23"/>
                                      </a:moveTo>
                                      <a:lnTo>
                                        <a:pt x="43" y="31"/>
                                      </a:lnTo>
                                      <a:lnTo>
                                        <a:pt x="94" y="43"/>
                                      </a:lnTo>
                                      <a:lnTo>
                                        <a:pt x="102" y="19"/>
                                      </a:lnTo>
                                      <a:lnTo>
                                        <a:pt x="51" y="8"/>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4" name="Freeform 140"/>
                              <wps:cNvSpPr>
                                <a:spLocks/>
                              </wps:cNvSpPr>
                              <wps:spPr bwMode="auto">
                                <a:xfrm>
                                  <a:off x="2121535" y="690245"/>
                                  <a:ext cx="62230" cy="30480"/>
                                </a:xfrm>
                                <a:custGeom>
                                  <a:avLst/>
                                  <a:gdLst>
                                    <a:gd name="T0" fmla="*/ 0 w 98"/>
                                    <a:gd name="T1" fmla="*/ 24 h 48"/>
                                    <a:gd name="T2" fmla="*/ 35 w 98"/>
                                    <a:gd name="T3" fmla="*/ 32 h 48"/>
                                    <a:gd name="T4" fmla="*/ 90 w 98"/>
                                    <a:gd name="T5" fmla="*/ 48 h 48"/>
                                    <a:gd name="T6" fmla="*/ 98 w 98"/>
                                    <a:gd name="T7" fmla="*/ 24 h 48"/>
                                    <a:gd name="T8" fmla="*/ 43 w 98"/>
                                    <a:gd name="T9" fmla="*/ 8 h 48"/>
                                    <a:gd name="T10" fmla="*/ 8 w 98"/>
                                    <a:gd name="T11" fmla="*/ 0 h 48"/>
                                    <a:gd name="T12" fmla="*/ 0 w 98"/>
                                    <a:gd name="T13" fmla="*/ 24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0" y="24"/>
                                      </a:moveTo>
                                      <a:lnTo>
                                        <a:pt x="35" y="32"/>
                                      </a:lnTo>
                                      <a:lnTo>
                                        <a:pt x="90" y="48"/>
                                      </a:lnTo>
                                      <a:lnTo>
                                        <a:pt x="98" y="24"/>
                                      </a:lnTo>
                                      <a:lnTo>
                                        <a:pt x="43"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5" name="Freeform 141"/>
                              <wps:cNvSpPr>
                                <a:spLocks/>
                              </wps:cNvSpPr>
                              <wps:spPr bwMode="auto">
                                <a:xfrm>
                                  <a:off x="2193925" y="708025"/>
                                  <a:ext cx="60325" cy="29845"/>
                                </a:xfrm>
                                <a:custGeom>
                                  <a:avLst/>
                                  <a:gdLst>
                                    <a:gd name="T0" fmla="*/ 0 w 95"/>
                                    <a:gd name="T1" fmla="*/ 24 h 47"/>
                                    <a:gd name="T2" fmla="*/ 32 w 95"/>
                                    <a:gd name="T3" fmla="*/ 31 h 47"/>
                                    <a:gd name="T4" fmla="*/ 91 w 95"/>
                                    <a:gd name="T5" fmla="*/ 47 h 47"/>
                                    <a:gd name="T6" fmla="*/ 95 w 95"/>
                                    <a:gd name="T7" fmla="*/ 47 h 47"/>
                                    <a:gd name="T8" fmla="*/ 95 w 95"/>
                                    <a:gd name="T9" fmla="*/ 24 h 47"/>
                                    <a:gd name="T10" fmla="*/ 91 w 95"/>
                                    <a:gd name="T11" fmla="*/ 24 h 47"/>
                                    <a:gd name="T12" fmla="*/ 95 w 95"/>
                                    <a:gd name="T13" fmla="*/ 24 h 47"/>
                                    <a:gd name="T14" fmla="*/ 39 w 95"/>
                                    <a:gd name="T15" fmla="*/ 8 h 47"/>
                                    <a:gd name="T16" fmla="*/ 8 w 95"/>
                                    <a:gd name="T17" fmla="*/ 0 h 47"/>
                                    <a:gd name="T18" fmla="*/ 0 w 95"/>
                                    <a:gd name="T1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7">
                                      <a:moveTo>
                                        <a:pt x="0" y="24"/>
                                      </a:moveTo>
                                      <a:lnTo>
                                        <a:pt x="32" y="31"/>
                                      </a:lnTo>
                                      <a:lnTo>
                                        <a:pt x="91" y="47"/>
                                      </a:lnTo>
                                      <a:lnTo>
                                        <a:pt x="95" y="47"/>
                                      </a:lnTo>
                                      <a:lnTo>
                                        <a:pt x="95" y="24"/>
                                      </a:lnTo>
                                      <a:lnTo>
                                        <a:pt x="91" y="24"/>
                                      </a:lnTo>
                                      <a:lnTo>
                                        <a:pt x="95" y="24"/>
                                      </a:lnTo>
                                      <a:lnTo>
                                        <a:pt x="39"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6" name="Freeform 142"/>
                              <wps:cNvSpPr>
                                <a:spLocks/>
                              </wps:cNvSpPr>
                              <wps:spPr bwMode="auto">
                                <a:xfrm>
                                  <a:off x="2266315" y="725805"/>
                                  <a:ext cx="62865" cy="32385"/>
                                </a:xfrm>
                                <a:custGeom>
                                  <a:avLst/>
                                  <a:gdLst>
                                    <a:gd name="T0" fmla="*/ 0 w 99"/>
                                    <a:gd name="T1" fmla="*/ 23 h 51"/>
                                    <a:gd name="T2" fmla="*/ 83 w 99"/>
                                    <a:gd name="T3" fmla="*/ 47 h 51"/>
                                    <a:gd name="T4" fmla="*/ 91 w 99"/>
                                    <a:gd name="T5" fmla="*/ 51 h 51"/>
                                    <a:gd name="T6" fmla="*/ 99 w 99"/>
                                    <a:gd name="T7" fmla="*/ 27 h 51"/>
                                    <a:gd name="T8" fmla="*/ 91 w 99"/>
                                    <a:gd name="T9" fmla="*/ 23 h 51"/>
                                    <a:gd name="T10" fmla="*/ 8 w 99"/>
                                    <a:gd name="T11" fmla="*/ 0 h 51"/>
                                    <a:gd name="T12" fmla="*/ 0 w 99"/>
                                    <a:gd name="T13" fmla="*/ 23 h 51"/>
                                  </a:gdLst>
                                  <a:ahLst/>
                                  <a:cxnLst>
                                    <a:cxn ang="0">
                                      <a:pos x="T0" y="T1"/>
                                    </a:cxn>
                                    <a:cxn ang="0">
                                      <a:pos x="T2" y="T3"/>
                                    </a:cxn>
                                    <a:cxn ang="0">
                                      <a:pos x="T4" y="T5"/>
                                    </a:cxn>
                                    <a:cxn ang="0">
                                      <a:pos x="T6" y="T7"/>
                                    </a:cxn>
                                    <a:cxn ang="0">
                                      <a:pos x="T8" y="T9"/>
                                    </a:cxn>
                                    <a:cxn ang="0">
                                      <a:pos x="T10" y="T11"/>
                                    </a:cxn>
                                    <a:cxn ang="0">
                                      <a:pos x="T12" y="T13"/>
                                    </a:cxn>
                                  </a:cxnLst>
                                  <a:rect l="0" t="0" r="r" b="b"/>
                                  <a:pathLst>
                                    <a:path w="99" h="51">
                                      <a:moveTo>
                                        <a:pt x="0" y="23"/>
                                      </a:moveTo>
                                      <a:lnTo>
                                        <a:pt x="83" y="47"/>
                                      </a:lnTo>
                                      <a:lnTo>
                                        <a:pt x="91" y="51"/>
                                      </a:lnTo>
                                      <a:lnTo>
                                        <a:pt x="99" y="27"/>
                                      </a:lnTo>
                                      <a:lnTo>
                                        <a:pt x="91" y="23"/>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7" name="Freeform 143"/>
                              <wps:cNvSpPr>
                                <a:spLocks/>
                              </wps:cNvSpPr>
                              <wps:spPr bwMode="auto">
                                <a:xfrm>
                                  <a:off x="2339340" y="745490"/>
                                  <a:ext cx="59690" cy="32385"/>
                                </a:xfrm>
                                <a:custGeom>
                                  <a:avLst/>
                                  <a:gdLst>
                                    <a:gd name="T0" fmla="*/ 0 w 94"/>
                                    <a:gd name="T1" fmla="*/ 24 h 51"/>
                                    <a:gd name="T2" fmla="*/ 23 w 94"/>
                                    <a:gd name="T3" fmla="*/ 32 h 51"/>
                                    <a:gd name="T4" fmla="*/ 78 w 94"/>
                                    <a:gd name="T5" fmla="*/ 47 h 51"/>
                                    <a:gd name="T6" fmla="*/ 86 w 94"/>
                                    <a:gd name="T7" fmla="*/ 51 h 51"/>
                                    <a:gd name="T8" fmla="*/ 94 w 94"/>
                                    <a:gd name="T9" fmla="*/ 28 h 51"/>
                                    <a:gd name="T10" fmla="*/ 86 w 94"/>
                                    <a:gd name="T11" fmla="*/ 24 h 51"/>
                                    <a:gd name="T12" fmla="*/ 31 w 94"/>
                                    <a:gd name="T13" fmla="*/ 8 h 51"/>
                                    <a:gd name="T14" fmla="*/ 7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23" y="32"/>
                                      </a:lnTo>
                                      <a:lnTo>
                                        <a:pt x="78" y="47"/>
                                      </a:lnTo>
                                      <a:lnTo>
                                        <a:pt x="86" y="51"/>
                                      </a:lnTo>
                                      <a:lnTo>
                                        <a:pt x="94" y="28"/>
                                      </a:lnTo>
                                      <a:lnTo>
                                        <a:pt x="86" y="24"/>
                                      </a:lnTo>
                                      <a:lnTo>
                                        <a:pt x="31" y="8"/>
                                      </a:lnTo>
                                      <a:lnTo>
                                        <a:pt x="7"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8" name="Freeform 144"/>
                              <wps:cNvSpPr>
                                <a:spLocks/>
                              </wps:cNvSpPr>
                              <wps:spPr bwMode="auto">
                                <a:xfrm>
                                  <a:off x="2409190" y="765810"/>
                                  <a:ext cx="59690" cy="32385"/>
                                </a:xfrm>
                                <a:custGeom>
                                  <a:avLst/>
                                  <a:gdLst>
                                    <a:gd name="T0" fmla="*/ 0 w 94"/>
                                    <a:gd name="T1" fmla="*/ 23 h 51"/>
                                    <a:gd name="T2" fmla="*/ 24 w 94"/>
                                    <a:gd name="T3" fmla="*/ 31 h 51"/>
                                    <a:gd name="T4" fmla="*/ 79 w 94"/>
                                    <a:gd name="T5" fmla="*/ 47 h 51"/>
                                    <a:gd name="T6" fmla="*/ 87 w 94"/>
                                    <a:gd name="T7" fmla="*/ 51 h 51"/>
                                    <a:gd name="T8" fmla="*/ 94 w 94"/>
                                    <a:gd name="T9" fmla="*/ 27 h 51"/>
                                    <a:gd name="T10" fmla="*/ 87 w 94"/>
                                    <a:gd name="T11" fmla="*/ 23 h 51"/>
                                    <a:gd name="T12" fmla="*/ 31 w 94"/>
                                    <a:gd name="T13" fmla="*/ 7 h 51"/>
                                    <a:gd name="T14" fmla="*/ 8 w 94"/>
                                    <a:gd name="T15" fmla="*/ 0 h 51"/>
                                    <a:gd name="T16" fmla="*/ 0 w 94"/>
                                    <a:gd name="T17" fmla="*/ 2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3"/>
                                      </a:moveTo>
                                      <a:lnTo>
                                        <a:pt x="24" y="31"/>
                                      </a:lnTo>
                                      <a:lnTo>
                                        <a:pt x="79" y="47"/>
                                      </a:lnTo>
                                      <a:lnTo>
                                        <a:pt x="87" y="51"/>
                                      </a:lnTo>
                                      <a:lnTo>
                                        <a:pt x="94" y="27"/>
                                      </a:lnTo>
                                      <a:lnTo>
                                        <a:pt x="87" y="23"/>
                                      </a:lnTo>
                                      <a:lnTo>
                                        <a:pt x="31"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9" name="Freeform 145"/>
                              <wps:cNvSpPr>
                                <a:spLocks/>
                              </wps:cNvSpPr>
                              <wps:spPr bwMode="auto">
                                <a:xfrm>
                                  <a:off x="2479040" y="785495"/>
                                  <a:ext cx="60325" cy="32385"/>
                                </a:xfrm>
                                <a:custGeom>
                                  <a:avLst/>
                                  <a:gdLst>
                                    <a:gd name="T0" fmla="*/ 0 w 95"/>
                                    <a:gd name="T1" fmla="*/ 24 h 51"/>
                                    <a:gd name="T2" fmla="*/ 20 w 95"/>
                                    <a:gd name="T3" fmla="*/ 32 h 51"/>
                                    <a:gd name="T4" fmla="*/ 75 w 95"/>
                                    <a:gd name="T5" fmla="*/ 47 h 51"/>
                                    <a:gd name="T6" fmla="*/ 87 w 95"/>
                                    <a:gd name="T7" fmla="*/ 51 h 51"/>
                                    <a:gd name="T8" fmla="*/ 95 w 95"/>
                                    <a:gd name="T9" fmla="*/ 28 h 51"/>
                                    <a:gd name="T10" fmla="*/ 83 w 95"/>
                                    <a:gd name="T11" fmla="*/ 24 h 51"/>
                                    <a:gd name="T12" fmla="*/ 28 w 95"/>
                                    <a:gd name="T13" fmla="*/ 8 h 51"/>
                                    <a:gd name="T14" fmla="*/ 8 w 95"/>
                                    <a:gd name="T15" fmla="*/ 0 h 51"/>
                                    <a:gd name="T16" fmla="*/ 0 w 95"/>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0" y="24"/>
                                      </a:moveTo>
                                      <a:lnTo>
                                        <a:pt x="20" y="32"/>
                                      </a:lnTo>
                                      <a:lnTo>
                                        <a:pt x="75" y="47"/>
                                      </a:lnTo>
                                      <a:lnTo>
                                        <a:pt x="87" y="51"/>
                                      </a:lnTo>
                                      <a:lnTo>
                                        <a:pt x="95" y="28"/>
                                      </a:lnTo>
                                      <a:lnTo>
                                        <a:pt x="83" y="24"/>
                                      </a:lnTo>
                                      <a:lnTo>
                                        <a:pt x="28"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0" name="Freeform 146"/>
                              <wps:cNvSpPr>
                                <a:spLocks/>
                              </wps:cNvSpPr>
                              <wps:spPr bwMode="auto">
                                <a:xfrm>
                                  <a:off x="2548890" y="805815"/>
                                  <a:ext cx="60325" cy="34925"/>
                                </a:xfrm>
                                <a:custGeom>
                                  <a:avLst/>
                                  <a:gdLst>
                                    <a:gd name="T0" fmla="*/ 0 w 95"/>
                                    <a:gd name="T1" fmla="*/ 23 h 55"/>
                                    <a:gd name="T2" fmla="*/ 20 w 95"/>
                                    <a:gd name="T3" fmla="*/ 31 h 55"/>
                                    <a:gd name="T4" fmla="*/ 71 w 95"/>
                                    <a:gd name="T5" fmla="*/ 51 h 55"/>
                                    <a:gd name="T6" fmla="*/ 87 w 95"/>
                                    <a:gd name="T7" fmla="*/ 55 h 55"/>
                                    <a:gd name="T8" fmla="*/ 95 w 95"/>
                                    <a:gd name="T9" fmla="*/ 31 h 55"/>
                                    <a:gd name="T10" fmla="*/ 79 w 95"/>
                                    <a:gd name="T11" fmla="*/ 27 h 55"/>
                                    <a:gd name="T12" fmla="*/ 28 w 95"/>
                                    <a:gd name="T13" fmla="*/ 7 h 55"/>
                                    <a:gd name="T14" fmla="*/ 8 w 95"/>
                                    <a:gd name="T15" fmla="*/ 0 h 55"/>
                                    <a:gd name="T16" fmla="*/ 0 w 95"/>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0" y="23"/>
                                      </a:moveTo>
                                      <a:lnTo>
                                        <a:pt x="20" y="31"/>
                                      </a:lnTo>
                                      <a:lnTo>
                                        <a:pt x="71" y="51"/>
                                      </a:lnTo>
                                      <a:lnTo>
                                        <a:pt x="87" y="55"/>
                                      </a:lnTo>
                                      <a:lnTo>
                                        <a:pt x="95" y="31"/>
                                      </a:lnTo>
                                      <a:lnTo>
                                        <a:pt x="79" y="27"/>
                                      </a:lnTo>
                                      <a:lnTo>
                                        <a:pt x="28"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1" name="Freeform 147"/>
                              <wps:cNvSpPr>
                                <a:spLocks/>
                              </wps:cNvSpPr>
                              <wps:spPr bwMode="auto">
                                <a:xfrm>
                                  <a:off x="2619375" y="830580"/>
                                  <a:ext cx="59690" cy="32385"/>
                                </a:xfrm>
                                <a:custGeom>
                                  <a:avLst/>
                                  <a:gdLst>
                                    <a:gd name="T0" fmla="*/ 0 w 94"/>
                                    <a:gd name="T1" fmla="*/ 24 h 51"/>
                                    <a:gd name="T2" fmla="*/ 16 w 94"/>
                                    <a:gd name="T3" fmla="*/ 28 h 51"/>
                                    <a:gd name="T4" fmla="*/ 71 w 94"/>
                                    <a:gd name="T5" fmla="*/ 47 h 51"/>
                                    <a:gd name="T6" fmla="*/ 86 w 94"/>
                                    <a:gd name="T7" fmla="*/ 51 h 51"/>
                                    <a:gd name="T8" fmla="*/ 94 w 94"/>
                                    <a:gd name="T9" fmla="*/ 28 h 51"/>
                                    <a:gd name="T10" fmla="*/ 79 w 94"/>
                                    <a:gd name="T11" fmla="*/ 24 h 51"/>
                                    <a:gd name="T12" fmla="*/ 23 w 94"/>
                                    <a:gd name="T13" fmla="*/ 4 h 51"/>
                                    <a:gd name="T14" fmla="*/ 8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16" y="28"/>
                                      </a:lnTo>
                                      <a:lnTo>
                                        <a:pt x="71" y="47"/>
                                      </a:lnTo>
                                      <a:lnTo>
                                        <a:pt x="86" y="51"/>
                                      </a:lnTo>
                                      <a:lnTo>
                                        <a:pt x="94" y="28"/>
                                      </a:lnTo>
                                      <a:lnTo>
                                        <a:pt x="79" y="24"/>
                                      </a:lnTo>
                                      <a:lnTo>
                                        <a:pt x="23"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2" name="Freeform 148"/>
                              <wps:cNvSpPr>
                                <a:spLocks/>
                              </wps:cNvSpPr>
                              <wps:spPr bwMode="auto">
                                <a:xfrm>
                                  <a:off x="2686685" y="855345"/>
                                  <a:ext cx="62865" cy="33020"/>
                                </a:xfrm>
                                <a:custGeom>
                                  <a:avLst/>
                                  <a:gdLst>
                                    <a:gd name="T0" fmla="*/ 0 w 99"/>
                                    <a:gd name="T1" fmla="*/ 24 h 52"/>
                                    <a:gd name="T2" fmla="*/ 16 w 99"/>
                                    <a:gd name="T3" fmla="*/ 28 h 52"/>
                                    <a:gd name="T4" fmla="*/ 71 w 99"/>
                                    <a:gd name="T5" fmla="*/ 44 h 52"/>
                                    <a:gd name="T6" fmla="*/ 91 w 99"/>
                                    <a:gd name="T7" fmla="*/ 52 h 52"/>
                                    <a:gd name="T8" fmla="*/ 99 w 99"/>
                                    <a:gd name="T9" fmla="*/ 28 h 52"/>
                                    <a:gd name="T10" fmla="*/ 79 w 99"/>
                                    <a:gd name="T11" fmla="*/ 20 h 52"/>
                                    <a:gd name="T12" fmla="*/ 24 w 99"/>
                                    <a:gd name="T13" fmla="*/ 4 h 52"/>
                                    <a:gd name="T14" fmla="*/ 8 w 99"/>
                                    <a:gd name="T15" fmla="*/ 0 h 52"/>
                                    <a:gd name="T16" fmla="*/ 0 w 99"/>
                                    <a:gd name="T17" fmla="*/ 2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0" y="24"/>
                                      </a:moveTo>
                                      <a:lnTo>
                                        <a:pt x="16" y="28"/>
                                      </a:lnTo>
                                      <a:lnTo>
                                        <a:pt x="71" y="44"/>
                                      </a:lnTo>
                                      <a:lnTo>
                                        <a:pt x="91" y="52"/>
                                      </a:lnTo>
                                      <a:lnTo>
                                        <a:pt x="99" y="28"/>
                                      </a:lnTo>
                                      <a:lnTo>
                                        <a:pt x="79" y="20"/>
                                      </a:lnTo>
                                      <a:lnTo>
                                        <a:pt x="24"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3" name="Freeform 149"/>
                              <wps:cNvSpPr>
                                <a:spLocks/>
                              </wps:cNvSpPr>
                              <wps:spPr bwMode="auto">
                                <a:xfrm>
                                  <a:off x="2756535" y="878205"/>
                                  <a:ext cx="62865" cy="34925"/>
                                </a:xfrm>
                                <a:custGeom>
                                  <a:avLst/>
                                  <a:gdLst>
                                    <a:gd name="T0" fmla="*/ 0 w 99"/>
                                    <a:gd name="T1" fmla="*/ 23 h 55"/>
                                    <a:gd name="T2" fmla="*/ 12 w 99"/>
                                    <a:gd name="T3" fmla="*/ 27 h 55"/>
                                    <a:gd name="T4" fmla="*/ 67 w 99"/>
                                    <a:gd name="T5" fmla="*/ 47 h 55"/>
                                    <a:gd name="T6" fmla="*/ 91 w 99"/>
                                    <a:gd name="T7" fmla="*/ 55 h 55"/>
                                    <a:gd name="T8" fmla="*/ 99 w 99"/>
                                    <a:gd name="T9" fmla="*/ 31 h 55"/>
                                    <a:gd name="T10" fmla="*/ 75 w 99"/>
                                    <a:gd name="T11" fmla="*/ 23 h 55"/>
                                    <a:gd name="T12" fmla="*/ 20 w 99"/>
                                    <a:gd name="T13" fmla="*/ 4 h 55"/>
                                    <a:gd name="T14" fmla="*/ 8 w 99"/>
                                    <a:gd name="T15" fmla="*/ 0 h 55"/>
                                    <a:gd name="T16" fmla="*/ 0 w 99"/>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0" y="23"/>
                                      </a:moveTo>
                                      <a:lnTo>
                                        <a:pt x="12" y="27"/>
                                      </a:lnTo>
                                      <a:lnTo>
                                        <a:pt x="67" y="47"/>
                                      </a:lnTo>
                                      <a:lnTo>
                                        <a:pt x="91" y="55"/>
                                      </a:lnTo>
                                      <a:lnTo>
                                        <a:pt x="99" y="31"/>
                                      </a:lnTo>
                                      <a:lnTo>
                                        <a:pt x="75" y="23"/>
                                      </a:lnTo>
                                      <a:lnTo>
                                        <a:pt x="20" y="4"/>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4" name="Freeform 150"/>
                              <wps:cNvSpPr>
                                <a:spLocks/>
                              </wps:cNvSpPr>
                              <wps:spPr bwMode="auto">
                                <a:xfrm>
                                  <a:off x="2827020" y="905510"/>
                                  <a:ext cx="12065" cy="17780"/>
                                </a:xfrm>
                                <a:custGeom>
                                  <a:avLst/>
                                  <a:gdLst>
                                    <a:gd name="T0" fmla="*/ 0 w 19"/>
                                    <a:gd name="T1" fmla="*/ 24 h 28"/>
                                    <a:gd name="T2" fmla="*/ 12 w 19"/>
                                    <a:gd name="T3" fmla="*/ 28 h 28"/>
                                    <a:gd name="T4" fmla="*/ 19 w 19"/>
                                    <a:gd name="T5" fmla="*/ 4 h 28"/>
                                    <a:gd name="T6" fmla="*/ 8 w 19"/>
                                    <a:gd name="T7" fmla="*/ 0 h 28"/>
                                    <a:gd name="T8" fmla="*/ 0 w 19"/>
                                    <a:gd name="T9" fmla="*/ 24 h 28"/>
                                  </a:gdLst>
                                  <a:ahLst/>
                                  <a:cxnLst>
                                    <a:cxn ang="0">
                                      <a:pos x="T0" y="T1"/>
                                    </a:cxn>
                                    <a:cxn ang="0">
                                      <a:pos x="T2" y="T3"/>
                                    </a:cxn>
                                    <a:cxn ang="0">
                                      <a:pos x="T4" y="T5"/>
                                    </a:cxn>
                                    <a:cxn ang="0">
                                      <a:pos x="T6" y="T7"/>
                                    </a:cxn>
                                    <a:cxn ang="0">
                                      <a:pos x="T8" y="T9"/>
                                    </a:cxn>
                                  </a:cxnLst>
                                  <a:rect l="0" t="0" r="r" b="b"/>
                                  <a:pathLst>
                                    <a:path w="19" h="28">
                                      <a:moveTo>
                                        <a:pt x="0" y="24"/>
                                      </a:moveTo>
                                      <a:lnTo>
                                        <a:pt x="12" y="28"/>
                                      </a:lnTo>
                                      <a:lnTo>
                                        <a:pt x="19"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5" name="Rectangle 151"/>
                              <wps:cNvSpPr>
                                <a:spLocks noChangeArrowheads="1"/>
                              </wps:cNvSpPr>
                              <wps:spPr bwMode="auto">
                                <a:xfrm>
                                  <a:off x="465455" y="0"/>
                                  <a:ext cx="14605" cy="10629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96" name="Line 152"/>
                              <wps:cNvCnPr/>
                              <wps:spPr bwMode="auto">
                                <a:xfrm flipV="1">
                                  <a:off x="2156460" y="354965"/>
                                  <a:ext cx="117475" cy="5308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7" name="Freeform 153"/>
                              <wps:cNvSpPr>
                                <a:spLocks/>
                              </wps:cNvSpPr>
                              <wps:spPr bwMode="auto">
                                <a:xfrm>
                                  <a:off x="2241550" y="354965"/>
                                  <a:ext cx="47625" cy="50165"/>
                                </a:xfrm>
                                <a:custGeom>
                                  <a:avLst/>
                                  <a:gdLst>
                                    <a:gd name="T0" fmla="*/ 0 w 75"/>
                                    <a:gd name="T1" fmla="*/ 63 h 79"/>
                                    <a:gd name="T2" fmla="*/ 51 w 75"/>
                                    <a:gd name="T3" fmla="*/ 0 h 79"/>
                                    <a:gd name="T4" fmla="*/ 75 w 75"/>
                                    <a:gd name="T5" fmla="*/ 79 h 79"/>
                                    <a:gd name="T6" fmla="*/ 43 w 75"/>
                                    <a:gd name="T7" fmla="*/ 36 h 79"/>
                                    <a:gd name="T8" fmla="*/ 0 w 75"/>
                                    <a:gd name="T9" fmla="*/ 63 h 79"/>
                                  </a:gdLst>
                                  <a:ahLst/>
                                  <a:cxnLst>
                                    <a:cxn ang="0">
                                      <a:pos x="T0" y="T1"/>
                                    </a:cxn>
                                    <a:cxn ang="0">
                                      <a:pos x="T2" y="T3"/>
                                    </a:cxn>
                                    <a:cxn ang="0">
                                      <a:pos x="T4" y="T5"/>
                                    </a:cxn>
                                    <a:cxn ang="0">
                                      <a:pos x="T6" y="T7"/>
                                    </a:cxn>
                                    <a:cxn ang="0">
                                      <a:pos x="T8" y="T9"/>
                                    </a:cxn>
                                  </a:cxnLst>
                                  <a:rect l="0" t="0" r="r" b="b"/>
                                  <a:pathLst>
                                    <a:path w="75" h="79">
                                      <a:moveTo>
                                        <a:pt x="0" y="63"/>
                                      </a:moveTo>
                                      <a:lnTo>
                                        <a:pt x="51" y="0"/>
                                      </a:lnTo>
                                      <a:lnTo>
                                        <a:pt x="75" y="79"/>
                                      </a:lnTo>
                                      <a:lnTo>
                                        <a:pt x="43" y="36"/>
                                      </a:lnTo>
                                      <a:lnTo>
                                        <a:pt x="0" y="6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98" name="Line 154"/>
                              <wps:cNvCnPr/>
                              <wps:spPr bwMode="auto">
                                <a:xfrm flipV="1">
                                  <a:off x="2156460" y="767715"/>
                                  <a:ext cx="147320" cy="1181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9" name="Freeform 155"/>
                              <wps:cNvSpPr>
                                <a:spLocks/>
                              </wps:cNvSpPr>
                              <wps:spPr bwMode="auto">
                                <a:xfrm>
                                  <a:off x="2254250" y="767715"/>
                                  <a:ext cx="49530" cy="47625"/>
                                </a:xfrm>
                                <a:custGeom>
                                  <a:avLst/>
                                  <a:gdLst>
                                    <a:gd name="T0" fmla="*/ 0 w 78"/>
                                    <a:gd name="T1" fmla="*/ 20 h 75"/>
                                    <a:gd name="T2" fmla="*/ 78 w 78"/>
                                    <a:gd name="T3" fmla="*/ 0 h 75"/>
                                    <a:gd name="T4" fmla="*/ 47 w 78"/>
                                    <a:gd name="T5" fmla="*/ 75 h 75"/>
                                    <a:gd name="T6" fmla="*/ 51 w 78"/>
                                    <a:gd name="T7" fmla="*/ 24 h 75"/>
                                    <a:gd name="T8" fmla="*/ 0 w 78"/>
                                    <a:gd name="T9" fmla="*/ 20 h 75"/>
                                  </a:gdLst>
                                  <a:ahLst/>
                                  <a:cxnLst>
                                    <a:cxn ang="0">
                                      <a:pos x="T0" y="T1"/>
                                    </a:cxn>
                                    <a:cxn ang="0">
                                      <a:pos x="T2" y="T3"/>
                                    </a:cxn>
                                    <a:cxn ang="0">
                                      <a:pos x="T4" y="T5"/>
                                    </a:cxn>
                                    <a:cxn ang="0">
                                      <a:pos x="T6" y="T7"/>
                                    </a:cxn>
                                    <a:cxn ang="0">
                                      <a:pos x="T8" y="T9"/>
                                    </a:cxn>
                                  </a:cxnLst>
                                  <a:rect l="0" t="0" r="r" b="b"/>
                                  <a:pathLst>
                                    <a:path w="78" h="75">
                                      <a:moveTo>
                                        <a:pt x="0" y="20"/>
                                      </a:moveTo>
                                      <a:lnTo>
                                        <a:pt x="78" y="0"/>
                                      </a:lnTo>
                                      <a:lnTo>
                                        <a:pt x="47" y="75"/>
                                      </a:lnTo>
                                      <a:lnTo>
                                        <a:pt x="51" y="24"/>
                                      </a:lnTo>
                                      <a:lnTo>
                                        <a:pt x="0" y="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00" name="Rectangle 156"/>
                              <wps:cNvSpPr>
                                <a:spLocks noChangeArrowheads="1"/>
                              </wps:cNvSpPr>
                              <wps:spPr bwMode="auto">
                                <a:xfrm>
                                  <a:off x="1123315" y="890905"/>
                                  <a:ext cx="13976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Déformations maximales</w:t>
                                    </w:r>
                                  </w:p>
                                </w:txbxContent>
                              </wps:txbx>
                              <wps:bodyPr rot="0" vert="horz" wrap="none" lIns="0" tIns="0" rIns="0" bIns="0" anchor="t" anchorCtr="0" upright="1">
                                <a:spAutoFit/>
                              </wps:bodyPr>
                            </wps:wsp>
                            <wps:wsp>
                              <wps:cNvPr id="23501" name="Oval 157"/>
                              <wps:cNvSpPr>
                                <a:spLocks noChangeArrowheads="1"/>
                              </wps:cNvSpPr>
                              <wps:spPr bwMode="auto">
                                <a:xfrm>
                                  <a:off x="2752090" y="447675"/>
                                  <a:ext cx="172085" cy="17272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2" name="Freeform 158"/>
                              <wps:cNvSpPr>
                                <a:spLocks/>
                              </wps:cNvSpPr>
                              <wps:spPr bwMode="auto">
                                <a:xfrm>
                                  <a:off x="2736850" y="433070"/>
                                  <a:ext cx="197485" cy="197485"/>
                                </a:xfrm>
                                <a:custGeom>
                                  <a:avLst/>
                                  <a:gdLst>
                                    <a:gd name="T0" fmla="*/ 4 w 311"/>
                                    <a:gd name="T1" fmla="*/ 193 h 311"/>
                                    <a:gd name="T2" fmla="*/ 8 w 311"/>
                                    <a:gd name="T3" fmla="*/ 216 h 311"/>
                                    <a:gd name="T4" fmla="*/ 16 w 311"/>
                                    <a:gd name="T5" fmla="*/ 228 h 311"/>
                                    <a:gd name="T6" fmla="*/ 51 w 311"/>
                                    <a:gd name="T7" fmla="*/ 275 h 311"/>
                                    <a:gd name="T8" fmla="*/ 87 w 311"/>
                                    <a:gd name="T9" fmla="*/ 295 h 311"/>
                                    <a:gd name="T10" fmla="*/ 102 w 311"/>
                                    <a:gd name="T11" fmla="*/ 303 h 311"/>
                                    <a:gd name="T12" fmla="*/ 126 w 311"/>
                                    <a:gd name="T13" fmla="*/ 311 h 311"/>
                                    <a:gd name="T14" fmla="*/ 169 w 311"/>
                                    <a:gd name="T15" fmla="*/ 311 h 311"/>
                                    <a:gd name="T16" fmla="*/ 205 w 311"/>
                                    <a:gd name="T17" fmla="*/ 307 h 311"/>
                                    <a:gd name="T18" fmla="*/ 228 w 311"/>
                                    <a:gd name="T19" fmla="*/ 295 h 311"/>
                                    <a:gd name="T20" fmla="*/ 248 w 311"/>
                                    <a:gd name="T21" fmla="*/ 287 h 311"/>
                                    <a:gd name="T22" fmla="*/ 288 w 311"/>
                                    <a:gd name="T23" fmla="*/ 248 h 311"/>
                                    <a:gd name="T24" fmla="*/ 295 w 311"/>
                                    <a:gd name="T25" fmla="*/ 228 h 311"/>
                                    <a:gd name="T26" fmla="*/ 307 w 311"/>
                                    <a:gd name="T27" fmla="*/ 204 h 311"/>
                                    <a:gd name="T28" fmla="*/ 311 w 311"/>
                                    <a:gd name="T29" fmla="*/ 169 h 311"/>
                                    <a:gd name="T30" fmla="*/ 311 w 311"/>
                                    <a:gd name="T31" fmla="*/ 126 h 311"/>
                                    <a:gd name="T32" fmla="*/ 303 w 311"/>
                                    <a:gd name="T33" fmla="*/ 102 h 311"/>
                                    <a:gd name="T34" fmla="*/ 295 w 311"/>
                                    <a:gd name="T35" fmla="*/ 86 h 311"/>
                                    <a:gd name="T36" fmla="*/ 276 w 311"/>
                                    <a:gd name="T37" fmla="*/ 51 h 311"/>
                                    <a:gd name="T38" fmla="*/ 228 w 311"/>
                                    <a:gd name="T39" fmla="*/ 15 h 311"/>
                                    <a:gd name="T40" fmla="*/ 217 w 311"/>
                                    <a:gd name="T41" fmla="*/ 7 h 311"/>
                                    <a:gd name="T42" fmla="*/ 193 w 311"/>
                                    <a:gd name="T43" fmla="*/ 4 h 311"/>
                                    <a:gd name="T44" fmla="*/ 118 w 311"/>
                                    <a:gd name="T45" fmla="*/ 4 h 311"/>
                                    <a:gd name="T46" fmla="*/ 95 w 311"/>
                                    <a:gd name="T47" fmla="*/ 7 h 311"/>
                                    <a:gd name="T48" fmla="*/ 83 w 311"/>
                                    <a:gd name="T49" fmla="*/ 15 h 311"/>
                                    <a:gd name="T50" fmla="*/ 35 w 311"/>
                                    <a:gd name="T51" fmla="*/ 51 h 311"/>
                                    <a:gd name="T52" fmla="*/ 16 w 311"/>
                                    <a:gd name="T53" fmla="*/ 86 h 311"/>
                                    <a:gd name="T54" fmla="*/ 8 w 311"/>
                                    <a:gd name="T55" fmla="*/ 102 h 311"/>
                                    <a:gd name="T56" fmla="*/ 0 w 311"/>
                                    <a:gd name="T57" fmla="*/ 126 h 311"/>
                                    <a:gd name="T58" fmla="*/ 47 w 311"/>
                                    <a:gd name="T59" fmla="*/ 134 h 311"/>
                                    <a:gd name="T60" fmla="*/ 55 w 311"/>
                                    <a:gd name="T61" fmla="*/ 118 h 311"/>
                                    <a:gd name="T62" fmla="*/ 63 w 311"/>
                                    <a:gd name="T63" fmla="*/ 94 h 311"/>
                                    <a:gd name="T64" fmla="*/ 75 w 311"/>
                                    <a:gd name="T65" fmla="*/ 82 h 311"/>
                                    <a:gd name="T66" fmla="*/ 95 w 311"/>
                                    <a:gd name="T67" fmla="*/ 63 h 311"/>
                                    <a:gd name="T68" fmla="*/ 114 w 311"/>
                                    <a:gd name="T69" fmla="*/ 55 h 311"/>
                                    <a:gd name="T70" fmla="*/ 122 w 311"/>
                                    <a:gd name="T71" fmla="*/ 51 h 311"/>
                                    <a:gd name="T72" fmla="*/ 158 w 311"/>
                                    <a:gd name="T73" fmla="*/ 47 h 311"/>
                                    <a:gd name="T74" fmla="*/ 189 w 311"/>
                                    <a:gd name="T75" fmla="*/ 51 h 311"/>
                                    <a:gd name="T76" fmla="*/ 197 w 311"/>
                                    <a:gd name="T77" fmla="*/ 55 h 311"/>
                                    <a:gd name="T78" fmla="*/ 217 w 311"/>
                                    <a:gd name="T79" fmla="*/ 63 h 311"/>
                                    <a:gd name="T80" fmla="*/ 236 w 311"/>
                                    <a:gd name="T81" fmla="*/ 82 h 311"/>
                                    <a:gd name="T82" fmla="*/ 248 w 311"/>
                                    <a:gd name="T83" fmla="*/ 94 h 311"/>
                                    <a:gd name="T84" fmla="*/ 256 w 311"/>
                                    <a:gd name="T85" fmla="*/ 118 h 311"/>
                                    <a:gd name="T86" fmla="*/ 264 w 311"/>
                                    <a:gd name="T87" fmla="*/ 134 h 311"/>
                                    <a:gd name="T88" fmla="*/ 276 w 311"/>
                                    <a:gd name="T89" fmla="*/ 141 h 311"/>
                                    <a:gd name="T90" fmla="*/ 260 w 311"/>
                                    <a:gd name="T91" fmla="*/ 185 h 311"/>
                                    <a:gd name="T92" fmla="*/ 256 w 311"/>
                                    <a:gd name="T93" fmla="*/ 200 h 311"/>
                                    <a:gd name="T94" fmla="*/ 248 w 311"/>
                                    <a:gd name="T95" fmla="*/ 220 h 311"/>
                                    <a:gd name="T96" fmla="*/ 236 w 311"/>
                                    <a:gd name="T97" fmla="*/ 236 h 311"/>
                                    <a:gd name="T98" fmla="*/ 221 w 311"/>
                                    <a:gd name="T99" fmla="*/ 248 h 311"/>
                                    <a:gd name="T100" fmla="*/ 201 w 311"/>
                                    <a:gd name="T101" fmla="*/ 256 h 311"/>
                                    <a:gd name="T102" fmla="*/ 185 w 311"/>
                                    <a:gd name="T103" fmla="*/ 260 h 311"/>
                                    <a:gd name="T104" fmla="*/ 142 w 311"/>
                                    <a:gd name="T105" fmla="*/ 275 h 311"/>
                                    <a:gd name="T106" fmla="*/ 134 w 311"/>
                                    <a:gd name="T107" fmla="*/ 264 h 311"/>
                                    <a:gd name="T108" fmla="*/ 118 w 311"/>
                                    <a:gd name="T109" fmla="*/ 256 h 311"/>
                                    <a:gd name="T110" fmla="*/ 95 w 311"/>
                                    <a:gd name="T111" fmla="*/ 248 h 311"/>
                                    <a:gd name="T112" fmla="*/ 83 w 311"/>
                                    <a:gd name="T113" fmla="*/ 236 h 311"/>
                                    <a:gd name="T114" fmla="*/ 63 w 311"/>
                                    <a:gd name="T115" fmla="*/ 216 h 311"/>
                                    <a:gd name="T116" fmla="*/ 55 w 311"/>
                                    <a:gd name="T117" fmla="*/ 197 h 311"/>
                                    <a:gd name="T118" fmla="*/ 51 w 311"/>
                                    <a:gd name="T119" fmla="*/ 189 h 311"/>
                                    <a:gd name="T120" fmla="*/ 47 w 311"/>
                                    <a:gd name="T121" fmla="*/ 15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1" h="311">
                                      <a:moveTo>
                                        <a:pt x="0" y="157"/>
                                      </a:moveTo>
                                      <a:lnTo>
                                        <a:pt x="0" y="185"/>
                                      </a:lnTo>
                                      <a:lnTo>
                                        <a:pt x="4" y="193"/>
                                      </a:lnTo>
                                      <a:lnTo>
                                        <a:pt x="4" y="204"/>
                                      </a:lnTo>
                                      <a:lnTo>
                                        <a:pt x="8" y="208"/>
                                      </a:lnTo>
                                      <a:lnTo>
                                        <a:pt x="8" y="216"/>
                                      </a:lnTo>
                                      <a:lnTo>
                                        <a:pt x="16" y="228"/>
                                      </a:lnTo>
                                      <a:lnTo>
                                        <a:pt x="16" y="224"/>
                                      </a:lnTo>
                                      <a:lnTo>
                                        <a:pt x="16" y="228"/>
                                      </a:lnTo>
                                      <a:lnTo>
                                        <a:pt x="24" y="248"/>
                                      </a:lnTo>
                                      <a:lnTo>
                                        <a:pt x="35" y="260"/>
                                      </a:lnTo>
                                      <a:lnTo>
                                        <a:pt x="51" y="275"/>
                                      </a:lnTo>
                                      <a:lnTo>
                                        <a:pt x="63" y="287"/>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7" y="303"/>
                                      </a:lnTo>
                                      <a:lnTo>
                                        <a:pt x="228" y="295"/>
                                      </a:lnTo>
                                      <a:lnTo>
                                        <a:pt x="225" y="295"/>
                                      </a:lnTo>
                                      <a:lnTo>
                                        <a:pt x="228" y="295"/>
                                      </a:lnTo>
                                      <a:lnTo>
                                        <a:pt x="248" y="287"/>
                                      </a:lnTo>
                                      <a:lnTo>
                                        <a:pt x="260" y="275"/>
                                      </a:lnTo>
                                      <a:lnTo>
                                        <a:pt x="276" y="260"/>
                                      </a:lnTo>
                                      <a:lnTo>
                                        <a:pt x="288" y="248"/>
                                      </a:lnTo>
                                      <a:lnTo>
                                        <a:pt x="295" y="228"/>
                                      </a:lnTo>
                                      <a:lnTo>
                                        <a:pt x="295" y="224"/>
                                      </a:lnTo>
                                      <a:lnTo>
                                        <a:pt x="295" y="228"/>
                                      </a:lnTo>
                                      <a:lnTo>
                                        <a:pt x="303" y="216"/>
                                      </a:lnTo>
                                      <a:lnTo>
                                        <a:pt x="303" y="208"/>
                                      </a:lnTo>
                                      <a:lnTo>
                                        <a:pt x="307" y="204"/>
                                      </a:lnTo>
                                      <a:lnTo>
                                        <a:pt x="307" y="193"/>
                                      </a:lnTo>
                                      <a:lnTo>
                                        <a:pt x="311" y="185"/>
                                      </a:lnTo>
                                      <a:lnTo>
                                        <a:pt x="311" y="169"/>
                                      </a:lnTo>
                                      <a:lnTo>
                                        <a:pt x="307" y="173"/>
                                      </a:lnTo>
                                      <a:lnTo>
                                        <a:pt x="311" y="145"/>
                                      </a:lnTo>
                                      <a:lnTo>
                                        <a:pt x="311" y="126"/>
                                      </a:lnTo>
                                      <a:lnTo>
                                        <a:pt x="307" y="118"/>
                                      </a:lnTo>
                                      <a:lnTo>
                                        <a:pt x="307" y="106"/>
                                      </a:lnTo>
                                      <a:lnTo>
                                        <a:pt x="303" y="102"/>
                                      </a:lnTo>
                                      <a:lnTo>
                                        <a:pt x="303" y="94"/>
                                      </a:lnTo>
                                      <a:lnTo>
                                        <a:pt x="295" y="82"/>
                                      </a:lnTo>
                                      <a:lnTo>
                                        <a:pt x="295" y="86"/>
                                      </a:lnTo>
                                      <a:lnTo>
                                        <a:pt x="295" y="82"/>
                                      </a:lnTo>
                                      <a:lnTo>
                                        <a:pt x="288" y="63"/>
                                      </a:lnTo>
                                      <a:lnTo>
                                        <a:pt x="276" y="51"/>
                                      </a:lnTo>
                                      <a:lnTo>
                                        <a:pt x="260" y="35"/>
                                      </a:lnTo>
                                      <a:lnTo>
                                        <a:pt x="248" y="23"/>
                                      </a:lnTo>
                                      <a:lnTo>
                                        <a:pt x="228" y="15"/>
                                      </a:lnTo>
                                      <a:lnTo>
                                        <a:pt x="225" y="15"/>
                                      </a:lnTo>
                                      <a:lnTo>
                                        <a:pt x="228" y="15"/>
                                      </a:lnTo>
                                      <a:lnTo>
                                        <a:pt x="217" y="7"/>
                                      </a:lnTo>
                                      <a:lnTo>
                                        <a:pt x="209" y="7"/>
                                      </a:lnTo>
                                      <a:lnTo>
                                        <a:pt x="205" y="4"/>
                                      </a:lnTo>
                                      <a:lnTo>
                                        <a:pt x="193" y="4"/>
                                      </a:lnTo>
                                      <a:lnTo>
                                        <a:pt x="185" y="0"/>
                                      </a:lnTo>
                                      <a:lnTo>
                                        <a:pt x="126" y="0"/>
                                      </a:lnTo>
                                      <a:lnTo>
                                        <a:pt x="118" y="4"/>
                                      </a:lnTo>
                                      <a:lnTo>
                                        <a:pt x="106" y="4"/>
                                      </a:lnTo>
                                      <a:lnTo>
                                        <a:pt x="102" y="7"/>
                                      </a:lnTo>
                                      <a:lnTo>
                                        <a:pt x="95" y="7"/>
                                      </a:lnTo>
                                      <a:lnTo>
                                        <a:pt x="83" y="15"/>
                                      </a:lnTo>
                                      <a:lnTo>
                                        <a:pt x="87" y="15"/>
                                      </a:lnTo>
                                      <a:lnTo>
                                        <a:pt x="83" y="15"/>
                                      </a:lnTo>
                                      <a:lnTo>
                                        <a:pt x="63" y="23"/>
                                      </a:lnTo>
                                      <a:lnTo>
                                        <a:pt x="51" y="35"/>
                                      </a:lnTo>
                                      <a:lnTo>
                                        <a:pt x="35" y="51"/>
                                      </a:lnTo>
                                      <a:lnTo>
                                        <a:pt x="24" y="63"/>
                                      </a:lnTo>
                                      <a:lnTo>
                                        <a:pt x="16" y="82"/>
                                      </a:lnTo>
                                      <a:lnTo>
                                        <a:pt x="16" y="86"/>
                                      </a:lnTo>
                                      <a:lnTo>
                                        <a:pt x="16" y="82"/>
                                      </a:lnTo>
                                      <a:lnTo>
                                        <a:pt x="8" y="94"/>
                                      </a:lnTo>
                                      <a:lnTo>
                                        <a:pt x="8" y="102"/>
                                      </a:lnTo>
                                      <a:lnTo>
                                        <a:pt x="4" y="106"/>
                                      </a:lnTo>
                                      <a:lnTo>
                                        <a:pt x="4" y="118"/>
                                      </a:lnTo>
                                      <a:lnTo>
                                        <a:pt x="0" y="126"/>
                                      </a:lnTo>
                                      <a:lnTo>
                                        <a:pt x="0" y="157"/>
                                      </a:lnTo>
                                      <a:lnTo>
                                        <a:pt x="47" y="157"/>
                                      </a:lnTo>
                                      <a:lnTo>
                                        <a:pt x="47" y="134"/>
                                      </a:lnTo>
                                      <a:lnTo>
                                        <a:pt x="51" y="126"/>
                                      </a:lnTo>
                                      <a:lnTo>
                                        <a:pt x="51" y="122"/>
                                      </a:lnTo>
                                      <a:lnTo>
                                        <a:pt x="55" y="118"/>
                                      </a:lnTo>
                                      <a:lnTo>
                                        <a:pt x="55" y="110"/>
                                      </a:lnTo>
                                      <a:lnTo>
                                        <a:pt x="55" y="114"/>
                                      </a:lnTo>
                                      <a:lnTo>
                                        <a:pt x="63" y="94"/>
                                      </a:lnTo>
                                      <a:lnTo>
                                        <a:pt x="63" y="90"/>
                                      </a:lnTo>
                                      <a:lnTo>
                                        <a:pt x="63" y="94"/>
                                      </a:lnTo>
                                      <a:lnTo>
                                        <a:pt x="75" y="82"/>
                                      </a:lnTo>
                                      <a:lnTo>
                                        <a:pt x="75" y="74"/>
                                      </a:lnTo>
                                      <a:lnTo>
                                        <a:pt x="83" y="74"/>
                                      </a:lnTo>
                                      <a:lnTo>
                                        <a:pt x="95" y="63"/>
                                      </a:lnTo>
                                      <a:lnTo>
                                        <a:pt x="91" y="63"/>
                                      </a:lnTo>
                                      <a:lnTo>
                                        <a:pt x="95" y="63"/>
                                      </a:lnTo>
                                      <a:lnTo>
                                        <a:pt x="114" y="55"/>
                                      </a:lnTo>
                                      <a:lnTo>
                                        <a:pt x="110" y="55"/>
                                      </a:lnTo>
                                      <a:lnTo>
                                        <a:pt x="118" y="55"/>
                                      </a:lnTo>
                                      <a:lnTo>
                                        <a:pt x="122" y="51"/>
                                      </a:lnTo>
                                      <a:lnTo>
                                        <a:pt x="126" y="51"/>
                                      </a:lnTo>
                                      <a:lnTo>
                                        <a:pt x="134" y="47"/>
                                      </a:lnTo>
                                      <a:lnTo>
                                        <a:pt x="158" y="47"/>
                                      </a:lnTo>
                                      <a:lnTo>
                                        <a:pt x="177" y="47"/>
                                      </a:lnTo>
                                      <a:lnTo>
                                        <a:pt x="185" y="51"/>
                                      </a:lnTo>
                                      <a:lnTo>
                                        <a:pt x="189" y="51"/>
                                      </a:lnTo>
                                      <a:lnTo>
                                        <a:pt x="193" y="55"/>
                                      </a:lnTo>
                                      <a:lnTo>
                                        <a:pt x="201" y="55"/>
                                      </a:lnTo>
                                      <a:lnTo>
                                        <a:pt x="197" y="55"/>
                                      </a:lnTo>
                                      <a:lnTo>
                                        <a:pt x="217" y="63"/>
                                      </a:lnTo>
                                      <a:lnTo>
                                        <a:pt x="221" y="63"/>
                                      </a:lnTo>
                                      <a:lnTo>
                                        <a:pt x="217" y="63"/>
                                      </a:lnTo>
                                      <a:lnTo>
                                        <a:pt x="228" y="74"/>
                                      </a:lnTo>
                                      <a:lnTo>
                                        <a:pt x="236" y="74"/>
                                      </a:lnTo>
                                      <a:lnTo>
                                        <a:pt x="236" y="82"/>
                                      </a:lnTo>
                                      <a:lnTo>
                                        <a:pt x="248" y="94"/>
                                      </a:lnTo>
                                      <a:lnTo>
                                        <a:pt x="248" y="90"/>
                                      </a:lnTo>
                                      <a:lnTo>
                                        <a:pt x="248" y="94"/>
                                      </a:lnTo>
                                      <a:lnTo>
                                        <a:pt x="256" y="114"/>
                                      </a:lnTo>
                                      <a:lnTo>
                                        <a:pt x="256" y="110"/>
                                      </a:lnTo>
                                      <a:lnTo>
                                        <a:pt x="256" y="118"/>
                                      </a:lnTo>
                                      <a:lnTo>
                                        <a:pt x="260" y="122"/>
                                      </a:lnTo>
                                      <a:lnTo>
                                        <a:pt x="260" y="126"/>
                                      </a:lnTo>
                                      <a:lnTo>
                                        <a:pt x="264" y="134"/>
                                      </a:lnTo>
                                      <a:lnTo>
                                        <a:pt x="264" y="153"/>
                                      </a:lnTo>
                                      <a:lnTo>
                                        <a:pt x="272" y="169"/>
                                      </a:lnTo>
                                      <a:lnTo>
                                        <a:pt x="276" y="141"/>
                                      </a:lnTo>
                                      <a:lnTo>
                                        <a:pt x="264" y="153"/>
                                      </a:lnTo>
                                      <a:lnTo>
                                        <a:pt x="264" y="177"/>
                                      </a:lnTo>
                                      <a:lnTo>
                                        <a:pt x="260" y="185"/>
                                      </a:lnTo>
                                      <a:lnTo>
                                        <a:pt x="260" y="189"/>
                                      </a:lnTo>
                                      <a:lnTo>
                                        <a:pt x="256" y="193"/>
                                      </a:lnTo>
                                      <a:lnTo>
                                        <a:pt x="256" y="200"/>
                                      </a:lnTo>
                                      <a:lnTo>
                                        <a:pt x="256" y="197"/>
                                      </a:lnTo>
                                      <a:lnTo>
                                        <a:pt x="248" y="216"/>
                                      </a:lnTo>
                                      <a:lnTo>
                                        <a:pt x="248" y="220"/>
                                      </a:lnTo>
                                      <a:lnTo>
                                        <a:pt x="248" y="216"/>
                                      </a:lnTo>
                                      <a:lnTo>
                                        <a:pt x="236" y="228"/>
                                      </a:lnTo>
                                      <a:lnTo>
                                        <a:pt x="236" y="236"/>
                                      </a:lnTo>
                                      <a:lnTo>
                                        <a:pt x="228" y="236"/>
                                      </a:lnTo>
                                      <a:lnTo>
                                        <a:pt x="217" y="248"/>
                                      </a:lnTo>
                                      <a:lnTo>
                                        <a:pt x="221" y="248"/>
                                      </a:lnTo>
                                      <a:lnTo>
                                        <a:pt x="217" y="248"/>
                                      </a:lnTo>
                                      <a:lnTo>
                                        <a:pt x="197" y="256"/>
                                      </a:lnTo>
                                      <a:lnTo>
                                        <a:pt x="201" y="256"/>
                                      </a:lnTo>
                                      <a:lnTo>
                                        <a:pt x="193" y="256"/>
                                      </a:lnTo>
                                      <a:lnTo>
                                        <a:pt x="189" y="260"/>
                                      </a:lnTo>
                                      <a:lnTo>
                                        <a:pt x="185" y="260"/>
                                      </a:lnTo>
                                      <a:lnTo>
                                        <a:pt x="177" y="264"/>
                                      </a:lnTo>
                                      <a:lnTo>
                                        <a:pt x="154" y="264"/>
                                      </a:lnTo>
                                      <a:lnTo>
                                        <a:pt x="142" y="275"/>
                                      </a:lnTo>
                                      <a:lnTo>
                                        <a:pt x="169" y="271"/>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8"/>
                                      </a:lnTo>
                                      <a:lnTo>
                                        <a:pt x="63" y="216"/>
                                      </a:lnTo>
                                      <a:lnTo>
                                        <a:pt x="63" y="220"/>
                                      </a:lnTo>
                                      <a:lnTo>
                                        <a:pt x="63" y="216"/>
                                      </a:lnTo>
                                      <a:lnTo>
                                        <a:pt x="55" y="197"/>
                                      </a:lnTo>
                                      <a:lnTo>
                                        <a:pt x="55" y="200"/>
                                      </a:lnTo>
                                      <a:lnTo>
                                        <a:pt x="55" y="193"/>
                                      </a:lnTo>
                                      <a:lnTo>
                                        <a:pt x="51" y="189"/>
                                      </a:lnTo>
                                      <a:lnTo>
                                        <a:pt x="51" y="185"/>
                                      </a:lnTo>
                                      <a:lnTo>
                                        <a:pt x="47" y="177"/>
                                      </a:lnTo>
                                      <a:lnTo>
                                        <a:pt x="47" y="157"/>
                                      </a:lnTo>
                                      <a:lnTo>
                                        <a:pt x="0"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3" name="Oval 159"/>
                              <wps:cNvSpPr>
                                <a:spLocks noChangeArrowheads="1"/>
                              </wps:cNvSpPr>
                              <wps:spPr bwMode="auto">
                                <a:xfrm>
                                  <a:off x="2348865" y="1673860"/>
                                  <a:ext cx="175260"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4" name="Freeform 160"/>
                              <wps:cNvSpPr>
                                <a:spLocks/>
                              </wps:cNvSpPr>
                              <wps:spPr bwMode="auto">
                                <a:xfrm>
                                  <a:off x="2334260" y="1658620"/>
                                  <a:ext cx="200025" cy="197485"/>
                                </a:xfrm>
                                <a:custGeom>
                                  <a:avLst/>
                                  <a:gdLst>
                                    <a:gd name="T0" fmla="*/ 4 w 315"/>
                                    <a:gd name="T1" fmla="*/ 193 h 311"/>
                                    <a:gd name="T2" fmla="*/ 8 w 315"/>
                                    <a:gd name="T3" fmla="*/ 217 h 311"/>
                                    <a:gd name="T4" fmla="*/ 15 w 315"/>
                                    <a:gd name="T5" fmla="*/ 229 h 311"/>
                                    <a:gd name="T6" fmla="*/ 51 w 315"/>
                                    <a:gd name="T7" fmla="*/ 276 h 311"/>
                                    <a:gd name="T8" fmla="*/ 86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5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7 w 315"/>
                                    <a:gd name="T37" fmla="*/ 63 h 311"/>
                                    <a:gd name="T38" fmla="*/ 260 w 315"/>
                                    <a:gd name="T39" fmla="*/ 32 h 311"/>
                                    <a:gd name="T40" fmla="*/ 228 w 315"/>
                                    <a:gd name="T41" fmla="*/ 16 h 311"/>
                                    <a:gd name="T42" fmla="*/ 208 w 315"/>
                                    <a:gd name="T43" fmla="*/ 8 h 311"/>
                                    <a:gd name="T44" fmla="*/ 185 w 315"/>
                                    <a:gd name="T45" fmla="*/ 0 h 311"/>
                                    <a:gd name="T46" fmla="*/ 106 w 315"/>
                                    <a:gd name="T47" fmla="*/ 4 h 311"/>
                                    <a:gd name="T48" fmla="*/ 82 w 315"/>
                                    <a:gd name="T49" fmla="*/ 16 h 311"/>
                                    <a:gd name="T50" fmla="*/ 63 w 315"/>
                                    <a:gd name="T51" fmla="*/ 24 h 311"/>
                                    <a:gd name="T52" fmla="*/ 23 w 315"/>
                                    <a:gd name="T53" fmla="*/ 63 h 311"/>
                                    <a:gd name="T54" fmla="*/ 15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0 w 315"/>
                                    <a:gd name="T69" fmla="*/ 63 h 311"/>
                                    <a:gd name="T70" fmla="*/ 110 w 315"/>
                                    <a:gd name="T71" fmla="*/ 55 h 311"/>
                                    <a:gd name="T72" fmla="*/ 126 w 315"/>
                                    <a:gd name="T73" fmla="*/ 51 h 311"/>
                                    <a:gd name="T74" fmla="*/ 177 w 315"/>
                                    <a:gd name="T75" fmla="*/ 47 h 311"/>
                                    <a:gd name="T76" fmla="*/ 193 w 315"/>
                                    <a:gd name="T77" fmla="*/ 55 h 311"/>
                                    <a:gd name="T78" fmla="*/ 212 w 315"/>
                                    <a:gd name="T79" fmla="*/ 63 h 311"/>
                                    <a:gd name="T80" fmla="*/ 228 w 315"/>
                                    <a:gd name="T81" fmla="*/ 71 h 311"/>
                                    <a:gd name="T82" fmla="*/ 248 w 315"/>
                                    <a:gd name="T83" fmla="*/ 95 h 311"/>
                                    <a:gd name="T84" fmla="*/ 260 w 315"/>
                                    <a:gd name="T85" fmla="*/ 114 h 311"/>
                                    <a:gd name="T86" fmla="*/ 264 w 315"/>
                                    <a:gd name="T87" fmla="*/ 122 h 311"/>
                                    <a:gd name="T88" fmla="*/ 268 w 315"/>
                                    <a:gd name="T89" fmla="*/ 154 h 311"/>
                                    <a:gd name="T90" fmla="*/ 268 w 315"/>
                                    <a:gd name="T91" fmla="*/ 154 h 311"/>
                                    <a:gd name="T92" fmla="*/ 264 w 315"/>
                                    <a:gd name="T93" fmla="*/ 189 h 311"/>
                                    <a:gd name="T94" fmla="*/ 260 w 315"/>
                                    <a:gd name="T95" fmla="*/ 197 h 311"/>
                                    <a:gd name="T96" fmla="*/ 248 w 315"/>
                                    <a:gd name="T97" fmla="*/ 217 h 311"/>
                                    <a:gd name="T98" fmla="*/ 228 w 315"/>
                                    <a:gd name="T99" fmla="*/ 240 h 311"/>
                                    <a:gd name="T100" fmla="*/ 212 w 315"/>
                                    <a:gd name="T101" fmla="*/ 248 h 311"/>
                                    <a:gd name="T102" fmla="*/ 193 w 315"/>
                                    <a:gd name="T103" fmla="*/ 256 h 311"/>
                                    <a:gd name="T104" fmla="*/ 177 w 315"/>
                                    <a:gd name="T105" fmla="*/ 264 h 311"/>
                                    <a:gd name="T106" fmla="*/ 169 w 315"/>
                                    <a:gd name="T107" fmla="*/ 272 h 311"/>
                                    <a:gd name="T108" fmla="*/ 126 w 315"/>
                                    <a:gd name="T109" fmla="*/ 260 h 311"/>
                                    <a:gd name="T110" fmla="*/ 110 w 315"/>
                                    <a:gd name="T111" fmla="*/ 256 h 311"/>
                                    <a:gd name="T112" fmla="*/ 90 w 315"/>
                                    <a:gd name="T113" fmla="*/ 248 h 311"/>
                                    <a:gd name="T114" fmla="*/ 75 w 315"/>
                                    <a:gd name="T115" fmla="*/ 236 h 311"/>
                                    <a:gd name="T116" fmla="*/ 63 w 315"/>
                                    <a:gd name="T117" fmla="*/ 221 h 311"/>
                                    <a:gd name="T118" fmla="*/ 55 w 315"/>
                                    <a:gd name="T119" fmla="*/ 201 h 311"/>
                                    <a:gd name="T120" fmla="*/ 51 w 315"/>
                                    <a:gd name="T121" fmla="*/ 185 h 311"/>
                                    <a:gd name="T122" fmla="*/ 0 w 315"/>
                                    <a:gd name="T123" fmla="*/ 158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5" h="311">
                                      <a:moveTo>
                                        <a:pt x="0" y="158"/>
                                      </a:moveTo>
                                      <a:lnTo>
                                        <a:pt x="0" y="185"/>
                                      </a:lnTo>
                                      <a:lnTo>
                                        <a:pt x="4" y="193"/>
                                      </a:lnTo>
                                      <a:lnTo>
                                        <a:pt x="4" y="205"/>
                                      </a:lnTo>
                                      <a:lnTo>
                                        <a:pt x="8" y="209"/>
                                      </a:lnTo>
                                      <a:lnTo>
                                        <a:pt x="8" y="217"/>
                                      </a:lnTo>
                                      <a:lnTo>
                                        <a:pt x="15" y="229"/>
                                      </a:lnTo>
                                      <a:lnTo>
                                        <a:pt x="15" y="225"/>
                                      </a:lnTo>
                                      <a:lnTo>
                                        <a:pt x="15" y="229"/>
                                      </a:lnTo>
                                      <a:lnTo>
                                        <a:pt x="23" y="248"/>
                                      </a:lnTo>
                                      <a:lnTo>
                                        <a:pt x="35" y="260"/>
                                      </a:lnTo>
                                      <a:lnTo>
                                        <a:pt x="51" y="276"/>
                                      </a:lnTo>
                                      <a:lnTo>
                                        <a:pt x="63" y="288"/>
                                      </a:lnTo>
                                      <a:lnTo>
                                        <a:pt x="82" y="295"/>
                                      </a:lnTo>
                                      <a:lnTo>
                                        <a:pt x="86" y="295"/>
                                      </a:lnTo>
                                      <a:lnTo>
                                        <a:pt x="82" y="295"/>
                                      </a:lnTo>
                                      <a:lnTo>
                                        <a:pt x="94" y="303"/>
                                      </a:lnTo>
                                      <a:lnTo>
                                        <a:pt x="102" y="303"/>
                                      </a:lnTo>
                                      <a:lnTo>
                                        <a:pt x="106" y="307"/>
                                      </a:lnTo>
                                      <a:lnTo>
                                        <a:pt x="118" y="307"/>
                                      </a:lnTo>
                                      <a:lnTo>
                                        <a:pt x="126" y="311"/>
                                      </a:lnTo>
                                      <a:lnTo>
                                        <a:pt x="145" y="311"/>
                                      </a:lnTo>
                                      <a:lnTo>
                                        <a:pt x="173" y="307"/>
                                      </a:lnTo>
                                      <a:lnTo>
                                        <a:pt x="169" y="311"/>
                                      </a:lnTo>
                                      <a:lnTo>
                                        <a:pt x="185" y="311"/>
                                      </a:lnTo>
                                      <a:lnTo>
                                        <a:pt x="193" y="307"/>
                                      </a:lnTo>
                                      <a:lnTo>
                                        <a:pt x="205" y="307"/>
                                      </a:lnTo>
                                      <a:lnTo>
                                        <a:pt x="208" y="303"/>
                                      </a:lnTo>
                                      <a:lnTo>
                                        <a:pt x="212" y="303"/>
                                      </a:lnTo>
                                      <a:lnTo>
                                        <a:pt x="232" y="295"/>
                                      </a:lnTo>
                                      <a:lnTo>
                                        <a:pt x="228" y="295"/>
                                      </a:lnTo>
                                      <a:lnTo>
                                        <a:pt x="236" y="295"/>
                                      </a:lnTo>
                                      <a:lnTo>
                                        <a:pt x="252" y="284"/>
                                      </a:lnTo>
                                      <a:lnTo>
                                        <a:pt x="260" y="280"/>
                                      </a:lnTo>
                                      <a:lnTo>
                                        <a:pt x="272" y="268"/>
                                      </a:lnTo>
                                      <a:lnTo>
                                        <a:pt x="275" y="260"/>
                                      </a:lnTo>
                                      <a:lnTo>
                                        <a:pt x="287" y="248"/>
                                      </a:lnTo>
                                      <a:lnTo>
                                        <a:pt x="291"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1" y="71"/>
                                      </a:lnTo>
                                      <a:lnTo>
                                        <a:pt x="287" y="63"/>
                                      </a:lnTo>
                                      <a:lnTo>
                                        <a:pt x="275" y="51"/>
                                      </a:lnTo>
                                      <a:lnTo>
                                        <a:pt x="272" y="43"/>
                                      </a:lnTo>
                                      <a:lnTo>
                                        <a:pt x="260" y="32"/>
                                      </a:lnTo>
                                      <a:lnTo>
                                        <a:pt x="252" y="28"/>
                                      </a:lnTo>
                                      <a:lnTo>
                                        <a:pt x="236" y="16"/>
                                      </a:lnTo>
                                      <a:lnTo>
                                        <a:pt x="228" y="16"/>
                                      </a:lnTo>
                                      <a:lnTo>
                                        <a:pt x="232" y="16"/>
                                      </a:lnTo>
                                      <a:lnTo>
                                        <a:pt x="212" y="8"/>
                                      </a:lnTo>
                                      <a:lnTo>
                                        <a:pt x="208" y="8"/>
                                      </a:lnTo>
                                      <a:lnTo>
                                        <a:pt x="205" y="4"/>
                                      </a:lnTo>
                                      <a:lnTo>
                                        <a:pt x="193" y="4"/>
                                      </a:lnTo>
                                      <a:lnTo>
                                        <a:pt x="185" y="0"/>
                                      </a:lnTo>
                                      <a:lnTo>
                                        <a:pt x="126" y="0"/>
                                      </a:lnTo>
                                      <a:lnTo>
                                        <a:pt x="118" y="4"/>
                                      </a:lnTo>
                                      <a:lnTo>
                                        <a:pt x="106" y="4"/>
                                      </a:lnTo>
                                      <a:lnTo>
                                        <a:pt x="102" y="8"/>
                                      </a:lnTo>
                                      <a:lnTo>
                                        <a:pt x="94" y="8"/>
                                      </a:lnTo>
                                      <a:lnTo>
                                        <a:pt x="82" y="16"/>
                                      </a:lnTo>
                                      <a:lnTo>
                                        <a:pt x="86" y="16"/>
                                      </a:lnTo>
                                      <a:lnTo>
                                        <a:pt x="82" y="16"/>
                                      </a:lnTo>
                                      <a:lnTo>
                                        <a:pt x="63" y="24"/>
                                      </a:lnTo>
                                      <a:lnTo>
                                        <a:pt x="51" y="35"/>
                                      </a:lnTo>
                                      <a:lnTo>
                                        <a:pt x="35" y="51"/>
                                      </a:lnTo>
                                      <a:lnTo>
                                        <a:pt x="23" y="63"/>
                                      </a:lnTo>
                                      <a:lnTo>
                                        <a:pt x="15" y="83"/>
                                      </a:lnTo>
                                      <a:lnTo>
                                        <a:pt x="15" y="87"/>
                                      </a:lnTo>
                                      <a:lnTo>
                                        <a:pt x="15"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2" y="75"/>
                                      </a:lnTo>
                                      <a:lnTo>
                                        <a:pt x="94" y="63"/>
                                      </a:lnTo>
                                      <a:lnTo>
                                        <a:pt x="90" y="63"/>
                                      </a:lnTo>
                                      <a:lnTo>
                                        <a:pt x="94" y="63"/>
                                      </a:lnTo>
                                      <a:lnTo>
                                        <a:pt x="114" y="55"/>
                                      </a:lnTo>
                                      <a:lnTo>
                                        <a:pt x="110" y="55"/>
                                      </a:lnTo>
                                      <a:lnTo>
                                        <a:pt x="118" y="55"/>
                                      </a:lnTo>
                                      <a:lnTo>
                                        <a:pt x="122" y="51"/>
                                      </a:lnTo>
                                      <a:lnTo>
                                        <a:pt x="126" y="51"/>
                                      </a:lnTo>
                                      <a:lnTo>
                                        <a:pt x="134" y="47"/>
                                      </a:lnTo>
                                      <a:lnTo>
                                        <a:pt x="157" y="47"/>
                                      </a:lnTo>
                                      <a:lnTo>
                                        <a:pt x="177" y="47"/>
                                      </a:lnTo>
                                      <a:lnTo>
                                        <a:pt x="185" y="51"/>
                                      </a:lnTo>
                                      <a:lnTo>
                                        <a:pt x="189" y="51"/>
                                      </a:lnTo>
                                      <a:lnTo>
                                        <a:pt x="193" y="55"/>
                                      </a:lnTo>
                                      <a:lnTo>
                                        <a:pt x="205" y="55"/>
                                      </a:lnTo>
                                      <a:lnTo>
                                        <a:pt x="201" y="55"/>
                                      </a:lnTo>
                                      <a:lnTo>
                                        <a:pt x="212" y="63"/>
                                      </a:lnTo>
                                      <a:lnTo>
                                        <a:pt x="220" y="63"/>
                                      </a:lnTo>
                                      <a:lnTo>
                                        <a:pt x="220" y="67"/>
                                      </a:lnTo>
                                      <a:lnTo>
                                        <a:pt x="228"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5" y="169"/>
                                      </a:lnTo>
                                      <a:lnTo>
                                        <a:pt x="279"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8" y="240"/>
                                      </a:lnTo>
                                      <a:lnTo>
                                        <a:pt x="220" y="244"/>
                                      </a:lnTo>
                                      <a:lnTo>
                                        <a:pt x="220" y="248"/>
                                      </a:lnTo>
                                      <a:lnTo>
                                        <a:pt x="212" y="248"/>
                                      </a:lnTo>
                                      <a:lnTo>
                                        <a:pt x="201" y="256"/>
                                      </a:lnTo>
                                      <a:lnTo>
                                        <a:pt x="205" y="256"/>
                                      </a:lnTo>
                                      <a:lnTo>
                                        <a:pt x="193" y="256"/>
                                      </a:lnTo>
                                      <a:lnTo>
                                        <a:pt x="189" y="260"/>
                                      </a:lnTo>
                                      <a:lnTo>
                                        <a:pt x="185" y="260"/>
                                      </a:lnTo>
                                      <a:lnTo>
                                        <a:pt x="177" y="264"/>
                                      </a:lnTo>
                                      <a:lnTo>
                                        <a:pt x="153" y="264"/>
                                      </a:lnTo>
                                      <a:lnTo>
                                        <a:pt x="142" y="276"/>
                                      </a:lnTo>
                                      <a:lnTo>
                                        <a:pt x="169" y="272"/>
                                      </a:lnTo>
                                      <a:lnTo>
                                        <a:pt x="153" y="264"/>
                                      </a:lnTo>
                                      <a:lnTo>
                                        <a:pt x="134" y="264"/>
                                      </a:lnTo>
                                      <a:lnTo>
                                        <a:pt x="126" y="260"/>
                                      </a:lnTo>
                                      <a:lnTo>
                                        <a:pt x="122" y="260"/>
                                      </a:lnTo>
                                      <a:lnTo>
                                        <a:pt x="118" y="256"/>
                                      </a:lnTo>
                                      <a:lnTo>
                                        <a:pt x="110" y="256"/>
                                      </a:lnTo>
                                      <a:lnTo>
                                        <a:pt x="114" y="256"/>
                                      </a:lnTo>
                                      <a:lnTo>
                                        <a:pt x="94" y="248"/>
                                      </a:lnTo>
                                      <a:lnTo>
                                        <a:pt x="90" y="248"/>
                                      </a:lnTo>
                                      <a:lnTo>
                                        <a:pt x="94" y="248"/>
                                      </a:lnTo>
                                      <a:lnTo>
                                        <a:pt x="82"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5" name="Oval 161"/>
                              <wps:cNvSpPr>
                                <a:spLocks noChangeArrowheads="1"/>
                              </wps:cNvSpPr>
                              <wps:spPr bwMode="auto">
                                <a:xfrm>
                                  <a:off x="2749550" y="1673860"/>
                                  <a:ext cx="174625"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6" name="Freeform 162"/>
                              <wps:cNvSpPr>
                                <a:spLocks/>
                              </wps:cNvSpPr>
                              <wps:spPr bwMode="auto">
                                <a:xfrm>
                                  <a:off x="2734310" y="1658620"/>
                                  <a:ext cx="200025" cy="197485"/>
                                </a:xfrm>
                                <a:custGeom>
                                  <a:avLst/>
                                  <a:gdLst>
                                    <a:gd name="T0" fmla="*/ 4 w 315"/>
                                    <a:gd name="T1" fmla="*/ 193 h 311"/>
                                    <a:gd name="T2" fmla="*/ 8 w 315"/>
                                    <a:gd name="T3" fmla="*/ 217 h 311"/>
                                    <a:gd name="T4" fmla="*/ 16 w 315"/>
                                    <a:gd name="T5" fmla="*/ 229 h 311"/>
                                    <a:gd name="T6" fmla="*/ 51 w 315"/>
                                    <a:gd name="T7" fmla="*/ 276 h 311"/>
                                    <a:gd name="T8" fmla="*/ 87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6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8 w 315"/>
                                    <a:gd name="T37" fmla="*/ 63 h 311"/>
                                    <a:gd name="T38" fmla="*/ 260 w 315"/>
                                    <a:gd name="T39" fmla="*/ 32 h 311"/>
                                    <a:gd name="T40" fmla="*/ 229 w 315"/>
                                    <a:gd name="T41" fmla="*/ 16 h 311"/>
                                    <a:gd name="T42" fmla="*/ 209 w 315"/>
                                    <a:gd name="T43" fmla="*/ 8 h 311"/>
                                    <a:gd name="T44" fmla="*/ 185 w 315"/>
                                    <a:gd name="T45" fmla="*/ 0 h 311"/>
                                    <a:gd name="T46" fmla="*/ 106 w 315"/>
                                    <a:gd name="T47" fmla="*/ 4 h 311"/>
                                    <a:gd name="T48" fmla="*/ 83 w 315"/>
                                    <a:gd name="T49" fmla="*/ 16 h 311"/>
                                    <a:gd name="T50" fmla="*/ 63 w 315"/>
                                    <a:gd name="T51" fmla="*/ 24 h 311"/>
                                    <a:gd name="T52" fmla="*/ 24 w 315"/>
                                    <a:gd name="T53" fmla="*/ 63 h 311"/>
                                    <a:gd name="T54" fmla="*/ 16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1 w 315"/>
                                    <a:gd name="T69" fmla="*/ 63 h 311"/>
                                    <a:gd name="T70" fmla="*/ 110 w 315"/>
                                    <a:gd name="T71" fmla="*/ 55 h 311"/>
                                    <a:gd name="T72" fmla="*/ 126 w 315"/>
                                    <a:gd name="T73" fmla="*/ 51 h 311"/>
                                    <a:gd name="T74" fmla="*/ 185 w 315"/>
                                    <a:gd name="T75" fmla="*/ 51 h 311"/>
                                    <a:gd name="T76" fmla="*/ 205 w 315"/>
                                    <a:gd name="T77" fmla="*/ 55 h 311"/>
                                    <a:gd name="T78" fmla="*/ 221 w 315"/>
                                    <a:gd name="T79" fmla="*/ 63 h 311"/>
                                    <a:gd name="T80" fmla="*/ 232 w 315"/>
                                    <a:gd name="T81" fmla="*/ 75 h 311"/>
                                    <a:gd name="T82" fmla="*/ 252 w 315"/>
                                    <a:gd name="T83" fmla="*/ 102 h 311"/>
                                    <a:gd name="T84" fmla="*/ 260 w 315"/>
                                    <a:gd name="T85" fmla="*/ 110 h 311"/>
                                    <a:gd name="T86" fmla="*/ 264 w 315"/>
                                    <a:gd name="T87" fmla="*/ 126 h 311"/>
                                    <a:gd name="T88" fmla="*/ 276 w 315"/>
                                    <a:gd name="T89" fmla="*/ 169 h 311"/>
                                    <a:gd name="T90" fmla="*/ 268 w 315"/>
                                    <a:gd name="T91" fmla="*/ 177 h 311"/>
                                    <a:gd name="T92" fmla="*/ 260 w 315"/>
                                    <a:gd name="T93" fmla="*/ 193 h 311"/>
                                    <a:gd name="T94" fmla="*/ 256 w 315"/>
                                    <a:gd name="T95" fmla="*/ 205 h 311"/>
                                    <a:gd name="T96" fmla="*/ 236 w 315"/>
                                    <a:gd name="T97" fmla="*/ 229 h 311"/>
                                    <a:gd name="T98" fmla="*/ 221 w 315"/>
                                    <a:gd name="T99" fmla="*/ 244 h 311"/>
                                    <a:gd name="T100" fmla="*/ 201 w 315"/>
                                    <a:gd name="T101" fmla="*/ 256 h 311"/>
                                    <a:gd name="T102" fmla="*/ 154 w 315"/>
                                    <a:gd name="T103" fmla="*/ 264 h 311"/>
                                    <a:gd name="T104" fmla="*/ 154 w 315"/>
                                    <a:gd name="T105" fmla="*/ 264 h 311"/>
                                    <a:gd name="T106" fmla="*/ 122 w 315"/>
                                    <a:gd name="T107" fmla="*/ 260 h 311"/>
                                    <a:gd name="T108" fmla="*/ 114 w 315"/>
                                    <a:gd name="T109" fmla="*/ 256 h 311"/>
                                    <a:gd name="T110" fmla="*/ 95 w 315"/>
                                    <a:gd name="T111" fmla="*/ 248 h 311"/>
                                    <a:gd name="T112" fmla="*/ 75 w 315"/>
                                    <a:gd name="T113" fmla="*/ 229 h 311"/>
                                    <a:gd name="T114" fmla="*/ 63 w 315"/>
                                    <a:gd name="T115" fmla="*/ 217 h 311"/>
                                    <a:gd name="T116" fmla="*/ 55 w 315"/>
                                    <a:gd name="T117" fmla="*/ 193 h 311"/>
                                    <a:gd name="T118" fmla="*/ 47 w 315"/>
                                    <a:gd name="T119" fmla="*/ 17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315" h="311">
                                      <a:moveTo>
                                        <a:pt x="0" y="158"/>
                                      </a:moveTo>
                                      <a:lnTo>
                                        <a:pt x="0" y="185"/>
                                      </a:lnTo>
                                      <a:lnTo>
                                        <a:pt x="4" y="193"/>
                                      </a:lnTo>
                                      <a:lnTo>
                                        <a:pt x="4" y="205"/>
                                      </a:lnTo>
                                      <a:lnTo>
                                        <a:pt x="8" y="209"/>
                                      </a:lnTo>
                                      <a:lnTo>
                                        <a:pt x="8" y="217"/>
                                      </a:lnTo>
                                      <a:lnTo>
                                        <a:pt x="16" y="229"/>
                                      </a:lnTo>
                                      <a:lnTo>
                                        <a:pt x="16" y="225"/>
                                      </a:lnTo>
                                      <a:lnTo>
                                        <a:pt x="16" y="229"/>
                                      </a:lnTo>
                                      <a:lnTo>
                                        <a:pt x="24" y="248"/>
                                      </a:lnTo>
                                      <a:lnTo>
                                        <a:pt x="35" y="260"/>
                                      </a:lnTo>
                                      <a:lnTo>
                                        <a:pt x="51" y="276"/>
                                      </a:lnTo>
                                      <a:lnTo>
                                        <a:pt x="63" y="288"/>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3" y="303"/>
                                      </a:lnTo>
                                      <a:lnTo>
                                        <a:pt x="232" y="295"/>
                                      </a:lnTo>
                                      <a:lnTo>
                                        <a:pt x="229" y="295"/>
                                      </a:lnTo>
                                      <a:lnTo>
                                        <a:pt x="236" y="295"/>
                                      </a:lnTo>
                                      <a:lnTo>
                                        <a:pt x="252" y="284"/>
                                      </a:lnTo>
                                      <a:lnTo>
                                        <a:pt x="260" y="280"/>
                                      </a:lnTo>
                                      <a:lnTo>
                                        <a:pt x="272" y="268"/>
                                      </a:lnTo>
                                      <a:lnTo>
                                        <a:pt x="276" y="260"/>
                                      </a:lnTo>
                                      <a:lnTo>
                                        <a:pt x="288" y="248"/>
                                      </a:lnTo>
                                      <a:lnTo>
                                        <a:pt x="292"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2" y="71"/>
                                      </a:lnTo>
                                      <a:lnTo>
                                        <a:pt x="288" y="63"/>
                                      </a:lnTo>
                                      <a:lnTo>
                                        <a:pt x="276" y="51"/>
                                      </a:lnTo>
                                      <a:lnTo>
                                        <a:pt x="272" y="43"/>
                                      </a:lnTo>
                                      <a:lnTo>
                                        <a:pt x="260" y="32"/>
                                      </a:lnTo>
                                      <a:lnTo>
                                        <a:pt x="252" y="28"/>
                                      </a:lnTo>
                                      <a:lnTo>
                                        <a:pt x="236" y="16"/>
                                      </a:lnTo>
                                      <a:lnTo>
                                        <a:pt x="229" y="16"/>
                                      </a:lnTo>
                                      <a:lnTo>
                                        <a:pt x="232" y="16"/>
                                      </a:lnTo>
                                      <a:lnTo>
                                        <a:pt x="213" y="8"/>
                                      </a:lnTo>
                                      <a:lnTo>
                                        <a:pt x="209" y="8"/>
                                      </a:lnTo>
                                      <a:lnTo>
                                        <a:pt x="205" y="4"/>
                                      </a:lnTo>
                                      <a:lnTo>
                                        <a:pt x="193" y="4"/>
                                      </a:lnTo>
                                      <a:lnTo>
                                        <a:pt x="185" y="0"/>
                                      </a:lnTo>
                                      <a:lnTo>
                                        <a:pt x="126" y="0"/>
                                      </a:lnTo>
                                      <a:lnTo>
                                        <a:pt x="118" y="4"/>
                                      </a:lnTo>
                                      <a:lnTo>
                                        <a:pt x="106" y="4"/>
                                      </a:lnTo>
                                      <a:lnTo>
                                        <a:pt x="102" y="8"/>
                                      </a:lnTo>
                                      <a:lnTo>
                                        <a:pt x="95" y="8"/>
                                      </a:lnTo>
                                      <a:lnTo>
                                        <a:pt x="83" y="16"/>
                                      </a:lnTo>
                                      <a:lnTo>
                                        <a:pt x="87" y="16"/>
                                      </a:lnTo>
                                      <a:lnTo>
                                        <a:pt x="83" y="16"/>
                                      </a:lnTo>
                                      <a:lnTo>
                                        <a:pt x="63" y="24"/>
                                      </a:lnTo>
                                      <a:lnTo>
                                        <a:pt x="51" y="35"/>
                                      </a:lnTo>
                                      <a:lnTo>
                                        <a:pt x="35" y="51"/>
                                      </a:lnTo>
                                      <a:lnTo>
                                        <a:pt x="24" y="63"/>
                                      </a:lnTo>
                                      <a:lnTo>
                                        <a:pt x="16" y="83"/>
                                      </a:lnTo>
                                      <a:lnTo>
                                        <a:pt x="16" y="87"/>
                                      </a:lnTo>
                                      <a:lnTo>
                                        <a:pt x="16"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3" y="75"/>
                                      </a:lnTo>
                                      <a:lnTo>
                                        <a:pt x="95" y="63"/>
                                      </a:lnTo>
                                      <a:lnTo>
                                        <a:pt x="91" y="63"/>
                                      </a:lnTo>
                                      <a:lnTo>
                                        <a:pt x="95" y="63"/>
                                      </a:lnTo>
                                      <a:lnTo>
                                        <a:pt x="114" y="55"/>
                                      </a:lnTo>
                                      <a:lnTo>
                                        <a:pt x="110" y="55"/>
                                      </a:lnTo>
                                      <a:lnTo>
                                        <a:pt x="118" y="55"/>
                                      </a:lnTo>
                                      <a:lnTo>
                                        <a:pt x="122" y="51"/>
                                      </a:lnTo>
                                      <a:lnTo>
                                        <a:pt x="126" y="51"/>
                                      </a:lnTo>
                                      <a:lnTo>
                                        <a:pt x="134" y="47"/>
                                      </a:lnTo>
                                      <a:lnTo>
                                        <a:pt x="177" y="47"/>
                                      </a:lnTo>
                                      <a:lnTo>
                                        <a:pt x="185" y="51"/>
                                      </a:lnTo>
                                      <a:lnTo>
                                        <a:pt x="189" y="51"/>
                                      </a:lnTo>
                                      <a:lnTo>
                                        <a:pt x="193" y="55"/>
                                      </a:lnTo>
                                      <a:lnTo>
                                        <a:pt x="205" y="55"/>
                                      </a:lnTo>
                                      <a:lnTo>
                                        <a:pt x="201" y="55"/>
                                      </a:lnTo>
                                      <a:lnTo>
                                        <a:pt x="213" y="63"/>
                                      </a:lnTo>
                                      <a:lnTo>
                                        <a:pt x="221" y="63"/>
                                      </a:lnTo>
                                      <a:lnTo>
                                        <a:pt x="221" y="67"/>
                                      </a:lnTo>
                                      <a:lnTo>
                                        <a:pt x="229"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6" y="169"/>
                                      </a:lnTo>
                                      <a:lnTo>
                                        <a:pt x="280"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9" y="240"/>
                                      </a:lnTo>
                                      <a:lnTo>
                                        <a:pt x="221" y="244"/>
                                      </a:lnTo>
                                      <a:lnTo>
                                        <a:pt x="221" y="248"/>
                                      </a:lnTo>
                                      <a:lnTo>
                                        <a:pt x="213" y="248"/>
                                      </a:lnTo>
                                      <a:lnTo>
                                        <a:pt x="201" y="256"/>
                                      </a:lnTo>
                                      <a:lnTo>
                                        <a:pt x="185" y="260"/>
                                      </a:lnTo>
                                      <a:lnTo>
                                        <a:pt x="177" y="264"/>
                                      </a:lnTo>
                                      <a:lnTo>
                                        <a:pt x="154" y="264"/>
                                      </a:lnTo>
                                      <a:lnTo>
                                        <a:pt x="142" y="276"/>
                                      </a:lnTo>
                                      <a:lnTo>
                                        <a:pt x="169" y="272"/>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7" name="Rectangle 163"/>
                              <wps:cNvSpPr>
                                <a:spLocks noChangeArrowheads="1"/>
                              </wps:cNvSpPr>
                              <wps:spPr bwMode="auto">
                                <a:xfrm>
                                  <a:off x="2539365" y="1969135"/>
                                  <a:ext cx="594995"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08" name="Line 164"/>
                              <wps:cNvCnPr/>
                              <wps:spPr bwMode="auto">
                                <a:xfrm flipV="1">
                                  <a:off x="2539365" y="1969135"/>
                                  <a:ext cx="80010" cy="800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09" name="Line 165"/>
                              <wps:cNvCnPr/>
                              <wps:spPr bwMode="auto">
                                <a:xfrm flipV="1">
                                  <a:off x="255143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0" name="Line 166"/>
                              <wps:cNvCnPr/>
                              <wps:spPr bwMode="auto">
                                <a:xfrm flipV="1">
                                  <a:off x="263144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1" name="Line 167"/>
                              <wps:cNvCnPr/>
                              <wps:spPr bwMode="auto">
                                <a:xfrm flipV="1">
                                  <a:off x="270954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2" name="Line 168"/>
                              <wps:cNvCnPr/>
                              <wps:spPr bwMode="auto">
                                <a:xfrm flipV="1">
                                  <a:off x="278955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3" name="Line 169"/>
                              <wps:cNvCnPr/>
                              <wps:spPr bwMode="auto">
                                <a:xfrm flipV="1">
                                  <a:off x="286956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4" name="Line 170"/>
                              <wps:cNvCnPr/>
                              <wps:spPr bwMode="auto">
                                <a:xfrm flipV="1">
                                  <a:off x="294957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5" name="Line 171"/>
                              <wps:cNvCnPr/>
                              <wps:spPr bwMode="auto">
                                <a:xfrm flipV="1">
                                  <a:off x="3029585" y="2013585"/>
                                  <a:ext cx="102235" cy="1028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6" name="Line 172"/>
                              <wps:cNvCnPr/>
                              <wps:spPr bwMode="auto">
                                <a:xfrm flipV="1">
                                  <a:off x="3109595" y="2094230"/>
                                  <a:ext cx="22225"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7" name="Freeform 173"/>
                              <wps:cNvSpPr>
                                <a:spLocks/>
                              </wps:cNvSpPr>
                              <wps:spPr bwMode="auto">
                                <a:xfrm>
                                  <a:off x="2819400" y="1836420"/>
                                  <a:ext cx="29845" cy="147320"/>
                                </a:xfrm>
                                <a:custGeom>
                                  <a:avLst/>
                                  <a:gdLst>
                                    <a:gd name="T0" fmla="*/ 47 w 47"/>
                                    <a:gd name="T1" fmla="*/ 23 h 232"/>
                                    <a:gd name="T2" fmla="*/ 47 w 47"/>
                                    <a:gd name="T3" fmla="*/ 15 h 232"/>
                                    <a:gd name="T4" fmla="*/ 39 w 47"/>
                                    <a:gd name="T5" fmla="*/ 8 h 232"/>
                                    <a:gd name="T6" fmla="*/ 31 w 47"/>
                                    <a:gd name="T7" fmla="*/ 0 h 232"/>
                                    <a:gd name="T8" fmla="*/ 16 w 47"/>
                                    <a:gd name="T9" fmla="*/ 0 h 232"/>
                                    <a:gd name="T10" fmla="*/ 8 w 47"/>
                                    <a:gd name="T11" fmla="*/ 8 h 232"/>
                                    <a:gd name="T12" fmla="*/ 0 w 47"/>
                                    <a:gd name="T13" fmla="*/ 15 h 232"/>
                                    <a:gd name="T14" fmla="*/ 0 w 47"/>
                                    <a:gd name="T15" fmla="*/ 216 h 232"/>
                                    <a:gd name="T16" fmla="*/ 8 w 47"/>
                                    <a:gd name="T17" fmla="*/ 224 h 232"/>
                                    <a:gd name="T18" fmla="*/ 16 w 47"/>
                                    <a:gd name="T19" fmla="*/ 232 h 232"/>
                                    <a:gd name="T20" fmla="*/ 31 w 47"/>
                                    <a:gd name="T21" fmla="*/ 232 h 232"/>
                                    <a:gd name="T22" fmla="*/ 39 w 47"/>
                                    <a:gd name="T23" fmla="*/ 224 h 232"/>
                                    <a:gd name="T24" fmla="*/ 47 w 47"/>
                                    <a:gd name="T25" fmla="*/ 216 h 232"/>
                                    <a:gd name="T26" fmla="*/ 47 w 47"/>
                                    <a:gd name="T27" fmla="*/ 209 h 232"/>
                                    <a:gd name="T28" fmla="*/ 47 w 47"/>
                                    <a:gd name="T29" fmla="*/ 23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7" h="232">
                                      <a:moveTo>
                                        <a:pt x="47" y="23"/>
                                      </a:moveTo>
                                      <a:lnTo>
                                        <a:pt x="47" y="15"/>
                                      </a:lnTo>
                                      <a:lnTo>
                                        <a:pt x="39" y="8"/>
                                      </a:lnTo>
                                      <a:lnTo>
                                        <a:pt x="31" y="0"/>
                                      </a:lnTo>
                                      <a:lnTo>
                                        <a:pt x="16" y="0"/>
                                      </a:lnTo>
                                      <a:lnTo>
                                        <a:pt x="8" y="8"/>
                                      </a:lnTo>
                                      <a:lnTo>
                                        <a:pt x="0" y="15"/>
                                      </a:lnTo>
                                      <a:lnTo>
                                        <a:pt x="0" y="216"/>
                                      </a:lnTo>
                                      <a:lnTo>
                                        <a:pt x="8" y="224"/>
                                      </a:lnTo>
                                      <a:lnTo>
                                        <a:pt x="16" y="232"/>
                                      </a:lnTo>
                                      <a:lnTo>
                                        <a:pt x="31" y="232"/>
                                      </a:lnTo>
                                      <a:lnTo>
                                        <a:pt x="39" y="224"/>
                                      </a:lnTo>
                                      <a:lnTo>
                                        <a:pt x="47" y="216"/>
                                      </a:lnTo>
                                      <a:lnTo>
                                        <a:pt x="47" y="209"/>
                                      </a:lnTo>
                                      <a:lnTo>
                                        <a:pt x="4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8" name="Freeform 174"/>
                              <wps:cNvSpPr>
                                <a:spLocks/>
                              </wps:cNvSpPr>
                              <wps:spPr bwMode="auto">
                                <a:xfrm>
                                  <a:off x="2524125" y="1953895"/>
                                  <a:ext cx="622935" cy="29845"/>
                                </a:xfrm>
                                <a:custGeom>
                                  <a:avLst/>
                                  <a:gdLst>
                                    <a:gd name="T0" fmla="*/ 24 w 981"/>
                                    <a:gd name="T1" fmla="*/ 0 h 47"/>
                                    <a:gd name="T2" fmla="*/ 16 w 981"/>
                                    <a:gd name="T3" fmla="*/ 0 h 47"/>
                                    <a:gd name="T4" fmla="*/ 8 w 981"/>
                                    <a:gd name="T5" fmla="*/ 8 h 47"/>
                                    <a:gd name="T6" fmla="*/ 0 w 981"/>
                                    <a:gd name="T7" fmla="*/ 16 h 47"/>
                                    <a:gd name="T8" fmla="*/ 0 w 981"/>
                                    <a:gd name="T9" fmla="*/ 31 h 47"/>
                                    <a:gd name="T10" fmla="*/ 8 w 981"/>
                                    <a:gd name="T11" fmla="*/ 39 h 47"/>
                                    <a:gd name="T12" fmla="*/ 16 w 981"/>
                                    <a:gd name="T13" fmla="*/ 47 h 47"/>
                                    <a:gd name="T14" fmla="*/ 965 w 981"/>
                                    <a:gd name="T15" fmla="*/ 47 h 47"/>
                                    <a:gd name="T16" fmla="*/ 973 w 981"/>
                                    <a:gd name="T17" fmla="*/ 39 h 47"/>
                                    <a:gd name="T18" fmla="*/ 981 w 981"/>
                                    <a:gd name="T19" fmla="*/ 31 h 47"/>
                                    <a:gd name="T20" fmla="*/ 981 w 981"/>
                                    <a:gd name="T21" fmla="*/ 16 h 47"/>
                                    <a:gd name="T22" fmla="*/ 973 w 981"/>
                                    <a:gd name="T23" fmla="*/ 8 h 47"/>
                                    <a:gd name="T24" fmla="*/ 965 w 981"/>
                                    <a:gd name="T25" fmla="*/ 0 h 47"/>
                                    <a:gd name="T26" fmla="*/ 957 w 981"/>
                                    <a:gd name="T27" fmla="*/ 0 h 47"/>
                                    <a:gd name="T28" fmla="*/ 24 w 981"/>
                                    <a:gd name="T29"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81" h="47">
                                      <a:moveTo>
                                        <a:pt x="24" y="0"/>
                                      </a:moveTo>
                                      <a:lnTo>
                                        <a:pt x="16" y="0"/>
                                      </a:lnTo>
                                      <a:lnTo>
                                        <a:pt x="8" y="8"/>
                                      </a:lnTo>
                                      <a:lnTo>
                                        <a:pt x="0" y="16"/>
                                      </a:lnTo>
                                      <a:lnTo>
                                        <a:pt x="0" y="31"/>
                                      </a:lnTo>
                                      <a:lnTo>
                                        <a:pt x="8" y="39"/>
                                      </a:lnTo>
                                      <a:lnTo>
                                        <a:pt x="16" y="47"/>
                                      </a:lnTo>
                                      <a:lnTo>
                                        <a:pt x="965" y="47"/>
                                      </a:lnTo>
                                      <a:lnTo>
                                        <a:pt x="973" y="39"/>
                                      </a:lnTo>
                                      <a:lnTo>
                                        <a:pt x="981" y="31"/>
                                      </a:lnTo>
                                      <a:lnTo>
                                        <a:pt x="981" y="16"/>
                                      </a:lnTo>
                                      <a:lnTo>
                                        <a:pt x="973" y="8"/>
                                      </a:lnTo>
                                      <a:lnTo>
                                        <a:pt x="965" y="0"/>
                                      </a:lnTo>
                                      <a:lnTo>
                                        <a:pt x="957"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9" name="Arc 175"/>
                              <wps:cNvSpPr>
                                <a:spLocks/>
                              </wps:cNvSpPr>
                              <wps:spPr bwMode="auto">
                                <a:xfrm>
                                  <a:off x="2613660" y="1568450"/>
                                  <a:ext cx="415925" cy="220345"/>
                                </a:xfrm>
                                <a:custGeom>
                                  <a:avLst/>
                                  <a:gdLst>
                                    <a:gd name="G0" fmla="+- 19276 0 0"/>
                                    <a:gd name="G1" fmla="+- 21600 0 0"/>
                                    <a:gd name="G2" fmla="+- 21600 0 0"/>
                                    <a:gd name="T0" fmla="*/ 0 w 40838"/>
                                    <a:gd name="T1" fmla="*/ 11853 h 21600"/>
                                    <a:gd name="T2" fmla="*/ 40838 w 40838"/>
                                    <a:gd name="T3" fmla="*/ 20326 h 21600"/>
                                    <a:gd name="T4" fmla="*/ 19276 w 40838"/>
                                    <a:gd name="T5" fmla="*/ 21600 h 21600"/>
                                  </a:gdLst>
                                  <a:ahLst/>
                                  <a:cxnLst>
                                    <a:cxn ang="0">
                                      <a:pos x="T0" y="T1"/>
                                    </a:cxn>
                                    <a:cxn ang="0">
                                      <a:pos x="T2" y="T3"/>
                                    </a:cxn>
                                    <a:cxn ang="0">
                                      <a:pos x="T4" y="T5"/>
                                    </a:cxn>
                                  </a:cxnLst>
                                  <a:rect l="0" t="0" r="r" b="b"/>
                                  <a:pathLst>
                                    <a:path w="40838" h="21600" fill="none" extrusionOk="0">
                                      <a:moveTo>
                                        <a:pt x="0" y="11853"/>
                                      </a:moveTo>
                                      <a:cubicBezTo>
                                        <a:pt x="3676" y="4583"/>
                                        <a:pt x="11129" y="-1"/>
                                        <a:pt x="19276" y="0"/>
                                      </a:cubicBezTo>
                                      <a:cubicBezTo>
                                        <a:pt x="30710" y="0"/>
                                        <a:pt x="40163" y="8911"/>
                                        <a:pt x="40838" y="20325"/>
                                      </a:cubicBezTo>
                                    </a:path>
                                    <a:path w="40838" h="21600" stroke="0" extrusionOk="0">
                                      <a:moveTo>
                                        <a:pt x="0" y="11853"/>
                                      </a:moveTo>
                                      <a:cubicBezTo>
                                        <a:pt x="3676" y="4583"/>
                                        <a:pt x="11129" y="-1"/>
                                        <a:pt x="19276" y="0"/>
                                      </a:cubicBezTo>
                                      <a:cubicBezTo>
                                        <a:pt x="30710" y="0"/>
                                        <a:pt x="40163" y="8911"/>
                                        <a:pt x="40838" y="20325"/>
                                      </a:cubicBezTo>
                                      <a:lnTo>
                                        <a:pt x="19276" y="2160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20" name="Freeform 176"/>
                              <wps:cNvSpPr>
                                <a:spLocks/>
                              </wps:cNvSpPr>
                              <wps:spPr bwMode="auto">
                                <a:xfrm>
                                  <a:off x="2614295" y="1636395"/>
                                  <a:ext cx="45085" cy="52070"/>
                                </a:xfrm>
                                <a:custGeom>
                                  <a:avLst/>
                                  <a:gdLst>
                                    <a:gd name="T0" fmla="*/ 71 w 71"/>
                                    <a:gd name="T1" fmla="*/ 35 h 82"/>
                                    <a:gd name="T2" fmla="*/ 0 w 71"/>
                                    <a:gd name="T3" fmla="*/ 82 h 82"/>
                                    <a:gd name="T4" fmla="*/ 8 w 71"/>
                                    <a:gd name="T5" fmla="*/ 0 h 82"/>
                                    <a:gd name="T6" fmla="*/ 20 w 71"/>
                                    <a:gd name="T7" fmla="*/ 51 h 82"/>
                                    <a:gd name="T8" fmla="*/ 71 w 71"/>
                                    <a:gd name="T9" fmla="*/ 35 h 82"/>
                                  </a:gdLst>
                                  <a:ahLst/>
                                  <a:cxnLst>
                                    <a:cxn ang="0">
                                      <a:pos x="T0" y="T1"/>
                                    </a:cxn>
                                    <a:cxn ang="0">
                                      <a:pos x="T2" y="T3"/>
                                    </a:cxn>
                                    <a:cxn ang="0">
                                      <a:pos x="T4" y="T5"/>
                                    </a:cxn>
                                    <a:cxn ang="0">
                                      <a:pos x="T6" y="T7"/>
                                    </a:cxn>
                                    <a:cxn ang="0">
                                      <a:pos x="T8" y="T9"/>
                                    </a:cxn>
                                  </a:cxnLst>
                                  <a:rect l="0" t="0" r="r" b="b"/>
                                  <a:pathLst>
                                    <a:path w="71" h="82">
                                      <a:moveTo>
                                        <a:pt x="71" y="35"/>
                                      </a:moveTo>
                                      <a:lnTo>
                                        <a:pt x="0" y="82"/>
                                      </a:lnTo>
                                      <a:lnTo>
                                        <a:pt x="8" y="0"/>
                                      </a:lnTo>
                                      <a:lnTo>
                                        <a:pt x="20" y="51"/>
                                      </a:lnTo>
                                      <a:lnTo>
                                        <a:pt x="71" y="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1" name="Rectangle 177"/>
                              <wps:cNvSpPr>
                                <a:spLocks noChangeArrowheads="1"/>
                              </wps:cNvSpPr>
                              <wps:spPr bwMode="auto">
                                <a:xfrm>
                                  <a:off x="2659380" y="1390650"/>
                                  <a:ext cx="3956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Moteur</w:t>
                                    </w:r>
                                  </w:p>
                                </w:txbxContent>
                              </wps:txbx>
                              <wps:bodyPr rot="0" vert="horz" wrap="none" lIns="0" tIns="0" rIns="0" bIns="0" anchor="t" anchorCtr="0" upright="1">
                                <a:spAutoFit/>
                              </wps:bodyPr>
                            </wps:wsp>
                            <wps:wsp>
                              <wps:cNvPr id="23522" name="Line 178"/>
                              <wps:cNvCnPr/>
                              <wps:spPr bwMode="auto">
                                <a:xfrm flipV="1">
                                  <a:off x="317500" y="2366645"/>
                                  <a:ext cx="635" cy="945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3" name="Freeform 179"/>
                              <wps:cNvSpPr>
                                <a:spLocks/>
                              </wps:cNvSpPr>
                              <wps:spPr bwMode="auto">
                                <a:xfrm>
                                  <a:off x="292735" y="2366645"/>
                                  <a:ext cx="47625" cy="47625"/>
                                </a:xfrm>
                                <a:custGeom>
                                  <a:avLst/>
                                  <a:gdLst>
                                    <a:gd name="T0" fmla="*/ 0 w 75"/>
                                    <a:gd name="T1" fmla="*/ 75 h 75"/>
                                    <a:gd name="T2" fmla="*/ 39 w 75"/>
                                    <a:gd name="T3" fmla="*/ 0 h 75"/>
                                    <a:gd name="T4" fmla="*/ 75 w 75"/>
                                    <a:gd name="T5" fmla="*/ 75 h 75"/>
                                    <a:gd name="T6" fmla="*/ 39 w 75"/>
                                    <a:gd name="T7" fmla="*/ 39 h 75"/>
                                    <a:gd name="T8" fmla="*/ 0 w 75"/>
                                    <a:gd name="T9" fmla="*/ 75 h 75"/>
                                  </a:gdLst>
                                  <a:ahLst/>
                                  <a:cxnLst>
                                    <a:cxn ang="0">
                                      <a:pos x="T0" y="T1"/>
                                    </a:cxn>
                                    <a:cxn ang="0">
                                      <a:pos x="T2" y="T3"/>
                                    </a:cxn>
                                    <a:cxn ang="0">
                                      <a:pos x="T4" y="T5"/>
                                    </a:cxn>
                                    <a:cxn ang="0">
                                      <a:pos x="T6" y="T7"/>
                                    </a:cxn>
                                    <a:cxn ang="0">
                                      <a:pos x="T8" y="T9"/>
                                    </a:cxn>
                                  </a:cxnLst>
                                  <a:rect l="0" t="0" r="r" b="b"/>
                                  <a:pathLst>
                                    <a:path w="75" h="75">
                                      <a:moveTo>
                                        <a:pt x="0" y="75"/>
                                      </a:moveTo>
                                      <a:lnTo>
                                        <a:pt x="39" y="0"/>
                                      </a:lnTo>
                                      <a:lnTo>
                                        <a:pt x="75" y="75"/>
                                      </a:lnTo>
                                      <a:lnTo>
                                        <a:pt x="39" y="39"/>
                                      </a:lnTo>
                                      <a:lnTo>
                                        <a:pt x="0" y="7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4" name="Line 180"/>
                              <wps:cNvCnPr/>
                              <wps:spPr bwMode="auto">
                                <a:xfrm>
                                  <a:off x="317500" y="2839720"/>
                                  <a:ext cx="251206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5" name="Freeform 181"/>
                              <wps:cNvSpPr>
                                <a:spLocks/>
                              </wps:cNvSpPr>
                              <wps:spPr bwMode="auto">
                                <a:xfrm>
                                  <a:off x="2781935" y="2816860"/>
                                  <a:ext cx="47625" cy="47625"/>
                                </a:xfrm>
                                <a:custGeom>
                                  <a:avLst/>
                                  <a:gdLst>
                                    <a:gd name="T0" fmla="*/ 0 w 75"/>
                                    <a:gd name="T1" fmla="*/ 0 h 75"/>
                                    <a:gd name="T2" fmla="*/ 75 w 75"/>
                                    <a:gd name="T3" fmla="*/ 36 h 75"/>
                                    <a:gd name="T4" fmla="*/ 0 w 75"/>
                                    <a:gd name="T5" fmla="*/ 75 h 75"/>
                                    <a:gd name="T6" fmla="*/ 35 w 75"/>
                                    <a:gd name="T7" fmla="*/ 36 h 75"/>
                                    <a:gd name="T8" fmla="*/ 0 w 75"/>
                                    <a:gd name="T9" fmla="*/ 0 h 75"/>
                                  </a:gdLst>
                                  <a:ahLst/>
                                  <a:cxnLst>
                                    <a:cxn ang="0">
                                      <a:pos x="T0" y="T1"/>
                                    </a:cxn>
                                    <a:cxn ang="0">
                                      <a:pos x="T2" y="T3"/>
                                    </a:cxn>
                                    <a:cxn ang="0">
                                      <a:pos x="T4" y="T5"/>
                                    </a:cxn>
                                    <a:cxn ang="0">
                                      <a:pos x="T6" y="T7"/>
                                    </a:cxn>
                                    <a:cxn ang="0">
                                      <a:pos x="T8" y="T9"/>
                                    </a:cxn>
                                  </a:cxnLst>
                                  <a:rect l="0" t="0" r="r" b="b"/>
                                  <a:pathLst>
                                    <a:path w="75" h="75">
                                      <a:moveTo>
                                        <a:pt x="0" y="0"/>
                                      </a:moveTo>
                                      <a:lnTo>
                                        <a:pt x="75" y="36"/>
                                      </a:lnTo>
                                      <a:lnTo>
                                        <a:pt x="0" y="75"/>
                                      </a:lnTo>
                                      <a:lnTo>
                                        <a:pt x="35" y="3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6" name="Freeform 182"/>
                              <wps:cNvSpPr>
                                <a:spLocks/>
                              </wps:cNvSpPr>
                              <wps:spPr bwMode="auto">
                                <a:xfrm>
                                  <a:off x="310515" y="2476500"/>
                                  <a:ext cx="457200" cy="365125"/>
                                </a:xfrm>
                                <a:custGeom>
                                  <a:avLst/>
                                  <a:gdLst>
                                    <a:gd name="T0" fmla="*/ 47 w 720"/>
                                    <a:gd name="T1" fmla="*/ 505 h 575"/>
                                    <a:gd name="T2" fmla="*/ 130 w 720"/>
                                    <a:gd name="T3" fmla="*/ 300 h 575"/>
                                    <a:gd name="T4" fmla="*/ 196 w 720"/>
                                    <a:gd name="T5" fmla="*/ 174 h 575"/>
                                    <a:gd name="T6" fmla="*/ 220 w 720"/>
                                    <a:gd name="T7" fmla="*/ 138 h 575"/>
                                    <a:gd name="T8" fmla="*/ 244 w 720"/>
                                    <a:gd name="T9" fmla="*/ 111 h 575"/>
                                    <a:gd name="T10" fmla="*/ 263 w 720"/>
                                    <a:gd name="T11" fmla="*/ 83 h 575"/>
                                    <a:gd name="T12" fmla="*/ 287 w 720"/>
                                    <a:gd name="T13" fmla="*/ 63 h 575"/>
                                    <a:gd name="T14" fmla="*/ 323 w 720"/>
                                    <a:gd name="T15" fmla="*/ 40 h 575"/>
                                    <a:gd name="T16" fmla="*/ 358 w 720"/>
                                    <a:gd name="T17" fmla="*/ 24 h 575"/>
                                    <a:gd name="T18" fmla="*/ 417 w 720"/>
                                    <a:gd name="T19" fmla="*/ 32 h 575"/>
                                    <a:gd name="T20" fmla="*/ 445 w 720"/>
                                    <a:gd name="T21" fmla="*/ 44 h 575"/>
                                    <a:gd name="T22" fmla="*/ 468 w 720"/>
                                    <a:gd name="T23" fmla="*/ 63 h 575"/>
                                    <a:gd name="T24" fmla="*/ 488 w 720"/>
                                    <a:gd name="T25" fmla="*/ 83 h 575"/>
                                    <a:gd name="T26" fmla="*/ 512 w 720"/>
                                    <a:gd name="T27" fmla="*/ 111 h 575"/>
                                    <a:gd name="T28" fmla="*/ 531 w 720"/>
                                    <a:gd name="T29" fmla="*/ 138 h 575"/>
                                    <a:gd name="T30" fmla="*/ 559 w 720"/>
                                    <a:gd name="T31" fmla="*/ 189 h 575"/>
                                    <a:gd name="T32" fmla="*/ 579 w 720"/>
                                    <a:gd name="T33" fmla="*/ 229 h 575"/>
                                    <a:gd name="T34" fmla="*/ 610 w 720"/>
                                    <a:gd name="T35" fmla="*/ 300 h 575"/>
                                    <a:gd name="T36" fmla="*/ 630 w 720"/>
                                    <a:gd name="T37" fmla="*/ 355 h 575"/>
                                    <a:gd name="T38" fmla="*/ 650 w 720"/>
                                    <a:gd name="T39" fmla="*/ 410 h 575"/>
                                    <a:gd name="T40" fmla="*/ 677 w 720"/>
                                    <a:gd name="T41" fmla="*/ 505 h 575"/>
                                    <a:gd name="T42" fmla="*/ 697 w 720"/>
                                    <a:gd name="T43" fmla="*/ 575 h 575"/>
                                    <a:gd name="T44" fmla="*/ 709 w 720"/>
                                    <a:gd name="T45" fmla="*/ 532 h 575"/>
                                    <a:gd name="T46" fmla="*/ 689 w 720"/>
                                    <a:gd name="T47" fmla="*/ 465 h 575"/>
                                    <a:gd name="T48" fmla="*/ 661 w 720"/>
                                    <a:gd name="T49" fmla="*/ 375 h 575"/>
                                    <a:gd name="T50" fmla="*/ 642 w 720"/>
                                    <a:gd name="T51" fmla="*/ 319 h 575"/>
                                    <a:gd name="T52" fmla="*/ 610 w 720"/>
                                    <a:gd name="T53" fmla="*/ 245 h 575"/>
                                    <a:gd name="T54" fmla="*/ 590 w 720"/>
                                    <a:gd name="T55" fmla="*/ 201 h 575"/>
                                    <a:gd name="T56" fmla="*/ 571 w 720"/>
                                    <a:gd name="T57" fmla="*/ 162 h 575"/>
                                    <a:gd name="T58" fmla="*/ 547 w 720"/>
                                    <a:gd name="T59" fmla="*/ 122 h 575"/>
                                    <a:gd name="T60" fmla="*/ 527 w 720"/>
                                    <a:gd name="T61" fmla="*/ 95 h 575"/>
                                    <a:gd name="T62" fmla="*/ 504 w 720"/>
                                    <a:gd name="T63" fmla="*/ 67 h 575"/>
                                    <a:gd name="T64" fmla="*/ 484 w 720"/>
                                    <a:gd name="T65" fmla="*/ 48 h 575"/>
                                    <a:gd name="T66" fmla="*/ 460 w 720"/>
                                    <a:gd name="T67" fmla="*/ 28 h 575"/>
                                    <a:gd name="T68" fmla="*/ 425 w 720"/>
                                    <a:gd name="T69" fmla="*/ 8 h 575"/>
                                    <a:gd name="T70" fmla="*/ 401 w 720"/>
                                    <a:gd name="T71" fmla="*/ 0 h 575"/>
                                    <a:gd name="T72" fmla="*/ 358 w 720"/>
                                    <a:gd name="T73" fmla="*/ 0 h 575"/>
                                    <a:gd name="T74" fmla="*/ 307 w 720"/>
                                    <a:gd name="T75" fmla="*/ 16 h 575"/>
                                    <a:gd name="T76" fmla="*/ 271 w 720"/>
                                    <a:gd name="T77" fmla="*/ 48 h 575"/>
                                    <a:gd name="T78" fmla="*/ 248 w 720"/>
                                    <a:gd name="T79" fmla="*/ 67 h 575"/>
                                    <a:gd name="T80" fmla="*/ 228 w 720"/>
                                    <a:gd name="T81" fmla="*/ 95 h 575"/>
                                    <a:gd name="T82" fmla="*/ 204 w 720"/>
                                    <a:gd name="T83" fmla="*/ 122 h 575"/>
                                    <a:gd name="T84" fmla="*/ 181 w 720"/>
                                    <a:gd name="T85" fmla="*/ 158 h 575"/>
                                    <a:gd name="T86" fmla="*/ 106 w 720"/>
                                    <a:gd name="T87" fmla="*/ 292 h 575"/>
                                    <a:gd name="T88" fmla="*/ 23 w 720"/>
                                    <a:gd name="T89" fmla="*/ 497 h 575"/>
                                    <a:gd name="T90" fmla="*/ 23 w 720"/>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0" h="575">
                                      <a:moveTo>
                                        <a:pt x="23" y="575"/>
                                      </a:moveTo>
                                      <a:lnTo>
                                        <a:pt x="47" y="505"/>
                                      </a:lnTo>
                                      <a:lnTo>
                                        <a:pt x="82" y="410"/>
                                      </a:lnTo>
                                      <a:lnTo>
                                        <a:pt x="130" y="300"/>
                                      </a:lnTo>
                                      <a:lnTo>
                                        <a:pt x="165" y="229"/>
                                      </a:lnTo>
                                      <a:lnTo>
                                        <a:pt x="196" y="174"/>
                                      </a:lnTo>
                                      <a:lnTo>
                                        <a:pt x="208" y="158"/>
                                      </a:lnTo>
                                      <a:lnTo>
                                        <a:pt x="220" y="138"/>
                                      </a:lnTo>
                                      <a:lnTo>
                                        <a:pt x="232" y="122"/>
                                      </a:lnTo>
                                      <a:lnTo>
                                        <a:pt x="244" y="111"/>
                                      </a:lnTo>
                                      <a:lnTo>
                                        <a:pt x="256" y="95"/>
                                      </a:lnTo>
                                      <a:lnTo>
                                        <a:pt x="263" y="83"/>
                                      </a:lnTo>
                                      <a:lnTo>
                                        <a:pt x="275" y="71"/>
                                      </a:lnTo>
                                      <a:lnTo>
                                        <a:pt x="287" y="63"/>
                                      </a:lnTo>
                                      <a:lnTo>
                                        <a:pt x="299" y="51"/>
                                      </a:lnTo>
                                      <a:lnTo>
                                        <a:pt x="323" y="40"/>
                                      </a:lnTo>
                                      <a:lnTo>
                                        <a:pt x="327" y="36"/>
                                      </a:lnTo>
                                      <a:lnTo>
                                        <a:pt x="358" y="24"/>
                                      </a:lnTo>
                                      <a:lnTo>
                                        <a:pt x="401" y="24"/>
                                      </a:lnTo>
                                      <a:lnTo>
                                        <a:pt x="417" y="32"/>
                                      </a:lnTo>
                                      <a:lnTo>
                                        <a:pt x="437" y="40"/>
                                      </a:lnTo>
                                      <a:lnTo>
                                        <a:pt x="445" y="44"/>
                                      </a:lnTo>
                                      <a:lnTo>
                                        <a:pt x="457" y="51"/>
                                      </a:lnTo>
                                      <a:lnTo>
                                        <a:pt x="468" y="63"/>
                                      </a:lnTo>
                                      <a:lnTo>
                                        <a:pt x="480" y="71"/>
                                      </a:lnTo>
                                      <a:lnTo>
                                        <a:pt x="488" y="83"/>
                                      </a:lnTo>
                                      <a:lnTo>
                                        <a:pt x="500" y="95"/>
                                      </a:lnTo>
                                      <a:lnTo>
                                        <a:pt x="512" y="111"/>
                                      </a:lnTo>
                                      <a:lnTo>
                                        <a:pt x="520" y="122"/>
                                      </a:lnTo>
                                      <a:lnTo>
                                        <a:pt x="531" y="138"/>
                                      </a:lnTo>
                                      <a:lnTo>
                                        <a:pt x="547" y="170"/>
                                      </a:lnTo>
                                      <a:lnTo>
                                        <a:pt x="559" y="189"/>
                                      </a:lnTo>
                                      <a:lnTo>
                                        <a:pt x="567" y="209"/>
                                      </a:lnTo>
                                      <a:lnTo>
                                        <a:pt x="579" y="229"/>
                                      </a:lnTo>
                                      <a:lnTo>
                                        <a:pt x="587" y="252"/>
                                      </a:lnTo>
                                      <a:lnTo>
                                        <a:pt x="610" y="300"/>
                                      </a:lnTo>
                                      <a:lnTo>
                                        <a:pt x="618" y="327"/>
                                      </a:lnTo>
                                      <a:lnTo>
                                        <a:pt x="630" y="355"/>
                                      </a:lnTo>
                                      <a:lnTo>
                                        <a:pt x="638" y="382"/>
                                      </a:lnTo>
                                      <a:lnTo>
                                        <a:pt x="650" y="410"/>
                                      </a:lnTo>
                                      <a:lnTo>
                                        <a:pt x="665" y="473"/>
                                      </a:lnTo>
                                      <a:lnTo>
                                        <a:pt x="677" y="505"/>
                                      </a:lnTo>
                                      <a:lnTo>
                                        <a:pt x="685" y="540"/>
                                      </a:lnTo>
                                      <a:lnTo>
                                        <a:pt x="697" y="575"/>
                                      </a:lnTo>
                                      <a:lnTo>
                                        <a:pt x="720" y="568"/>
                                      </a:lnTo>
                                      <a:lnTo>
                                        <a:pt x="709" y="532"/>
                                      </a:lnTo>
                                      <a:lnTo>
                                        <a:pt x="701" y="497"/>
                                      </a:lnTo>
                                      <a:lnTo>
                                        <a:pt x="689" y="465"/>
                                      </a:lnTo>
                                      <a:lnTo>
                                        <a:pt x="673" y="402"/>
                                      </a:lnTo>
                                      <a:lnTo>
                                        <a:pt x="661" y="375"/>
                                      </a:lnTo>
                                      <a:lnTo>
                                        <a:pt x="653" y="347"/>
                                      </a:lnTo>
                                      <a:lnTo>
                                        <a:pt x="642" y="319"/>
                                      </a:lnTo>
                                      <a:lnTo>
                                        <a:pt x="634" y="292"/>
                                      </a:lnTo>
                                      <a:lnTo>
                                        <a:pt x="610" y="245"/>
                                      </a:lnTo>
                                      <a:lnTo>
                                        <a:pt x="602" y="221"/>
                                      </a:lnTo>
                                      <a:lnTo>
                                        <a:pt x="590" y="201"/>
                                      </a:lnTo>
                                      <a:lnTo>
                                        <a:pt x="583" y="181"/>
                                      </a:lnTo>
                                      <a:lnTo>
                                        <a:pt x="571" y="162"/>
                                      </a:lnTo>
                                      <a:lnTo>
                                        <a:pt x="563" y="146"/>
                                      </a:lnTo>
                                      <a:lnTo>
                                        <a:pt x="547" y="122"/>
                                      </a:lnTo>
                                      <a:lnTo>
                                        <a:pt x="535" y="107"/>
                                      </a:lnTo>
                                      <a:lnTo>
                                        <a:pt x="527" y="95"/>
                                      </a:lnTo>
                                      <a:lnTo>
                                        <a:pt x="516" y="79"/>
                                      </a:lnTo>
                                      <a:lnTo>
                                        <a:pt x="504" y="67"/>
                                      </a:lnTo>
                                      <a:lnTo>
                                        <a:pt x="496" y="55"/>
                                      </a:lnTo>
                                      <a:lnTo>
                                        <a:pt x="484" y="48"/>
                                      </a:lnTo>
                                      <a:lnTo>
                                        <a:pt x="472" y="36"/>
                                      </a:lnTo>
                                      <a:lnTo>
                                        <a:pt x="460" y="28"/>
                                      </a:lnTo>
                                      <a:lnTo>
                                        <a:pt x="453" y="16"/>
                                      </a:lnTo>
                                      <a:lnTo>
                                        <a:pt x="425" y="8"/>
                                      </a:lnTo>
                                      <a:lnTo>
                                        <a:pt x="417" y="4"/>
                                      </a:lnTo>
                                      <a:lnTo>
                                        <a:pt x="401" y="0"/>
                                      </a:lnTo>
                                      <a:lnTo>
                                        <a:pt x="382" y="0"/>
                                      </a:lnTo>
                                      <a:lnTo>
                                        <a:pt x="358" y="0"/>
                                      </a:lnTo>
                                      <a:lnTo>
                                        <a:pt x="319" y="12"/>
                                      </a:lnTo>
                                      <a:lnTo>
                                        <a:pt x="307" y="16"/>
                                      </a:lnTo>
                                      <a:lnTo>
                                        <a:pt x="283" y="36"/>
                                      </a:lnTo>
                                      <a:lnTo>
                                        <a:pt x="271" y="48"/>
                                      </a:lnTo>
                                      <a:lnTo>
                                        <a:pt x="260" y="55"/>
                                      </a:lnTo>
                                      <a:lnTo>
                                        <a:pt x="248" y="67"/>
                                      </a:lnTo>
                                      <a:lnTo>
                                        <a:pt x="240" y="79"/>
                                      </a:lnTo>
                                      <a:lnTo>
                                        <a:pt x="228" y="95"/>
                                      </a:lnTo>
                                      <a:lnTo>
                                        <a:pt x="216" y="107"/>
                                      </a:lnTo>
                                      <a:lnTo>
                                        <a:pt x="204" y="122"/>
                                      </a:lnTo>
                                      <a:lnTo>
                                        <a:pt x="193" y="142"/>
                                      </a:lnTo>
                                      <a:lnTo>
                                        <a:pt x="181" y="158"/>
                                      </a:lnTo>
                                      <a:lnTo>
                                        <a:pt x="141"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7" name="Freeform 183"/>
                              <wps:cNvSpPr>
                                <a:spLocks/>
                              </wps:cNvSpPr>
                              <wps:spPr bwMode="auto">
                                <a:xfrm>
                                  <a:off x="753110" y="2837180"/>
                                  <a:ext cx="457835" cy="365125"/>
                                </a:xfrm>
                                <a:custGeom>
                                  <a:avLst/>
                                  <a:gdLst>
                                    <a:gd name="T0" fmla="*/ 12 w 721"/>
                                    <a:gd name="T1" fmla="*/ 39 h 575"/>
                                    <a:gd name="T2" fmla="*/ 47 w 721"/>
                                    <a:gd name="T3" fmla="*/ 137 h 575"/>
                                    <a:gd name="T4" fmla="*/ 71 w 721"/>
                                    <a:gd name="T5" fmla="*/ 197 h 575"/>
                                    <a:gd name="T6" fmla="*/ 142 w 721"/>
                                    <a:gd name="T7" fmla="*/ 346 h 575"/>
                                    <a:gd name="T8" fmla="*/ 228 w 721"/>
                                    <a:gd name="T9" fmla="*/ 476 h 575"/>
                                    <a:gd name="T10" fmla="*/ 248 w 721"/>
                                    <a:gd name="T11" fmla="*/ 500 h 575"/>
                                    <a:gd name="T12" fmla="*/ 307 w 721"/>
                                    <a:gd name="T13" fmla="*/ 547 h 575"/>
                                    <a:gd name="T14" fmla="*/ 358 w 721"/>
                                    <a:gd name="T15" fmla="*/ 571 h 575"/>
                                    <a:gd name="T16" fmla="*/ 378 w 721"/>
                                    <a:gd name="T17" fmla="*/ 575 h 575"/>
                                    <a:gd name="T18" fmla="*/ 394 w 721"/>
                                    <a:gd name="T19" fmla="*/ 571 h 575"/>
                                    <a:gd name="T20" fmla="*/ 417 w 721"/>
                                    <a:gd name="T21" fmla="*/ 567 h 575"/>
                                    <a:gd name="T22" fmla="*/ 437 w 721"/>
                                    <a:gd name="T23" fmla="*/ 559 h 575"/>
                                    <a:gd name="T24" fmla="*/ 461 w 721"/>
                                    <a:gd name="T25" fmla="*/ 539 h 575"/>
                                    <a:gd name="T26" fmla="*/ 496 w 721"/>
                                    <a:gd name="T27" fmla="*/ 512 h 575"/>
                                    <a:gd name="T28" fmla="*/ 528 w 721"/>
                                    <a:gd name="T29" fmla="*/ 476 h 575"/>
                                    <a:gd name="T30" fmla="*/ 563 w 721"/>
                                    <a:gd name="T31" fmla="*/ 425 h 575"/>
                                    <a:gd name="T32" fmla="*/ 583 w 721"/>
                                    <a:gd name="T33" fmla="*/ 386 h 575"/>
                                    <a:gd name="T34" fmla="*/ 603 w 721"/>
                                    <a:gd name="T35" fmla="*/ 346 h 575"/>
                                    <a:gd name="T36" fmla="*/ 634 w 721"/>
                                    <a:gd name="T37" fmla="*/ 275 h 575"/>
                                    <a:gd name="T38" fmla="*/ 654 w 721"/>
                                    <a:gd name="T39" fmla="*/ 224 h 575"/>
                                    <a:gd name="T40" fmla="*/ 674 w 721"/>
                                    <a:gd name="T41" fmla="*/ 165 h 575"/>
                                    <a:gd name="T42" fmla="*/ 689 w 721"/>
                                    <a:gd name="T43" fmla="*/ 106 h 575"/>
                                    <a:gd name="T44" fmla="*/ 709 w 721"/>
                                    <a:gd name="T45" fmla="*/ 39 h 575"/>
                                    <a:gd name="T46" fmla="*/ 697 w 721"/>
                                    <a:gd name="T47" fmla="*/ 0 h 575"/>
                                    <a:gd name="T48" fmla="*/ 677 w 721"/>
                                    <a:gd name="T49" fmla="*/ 67 h 575"/>
                                    <a:gd name="T50" fmla="*/ 658 w 721"/>
                                    <a:gd name="T51" fmla="*/ 130 h 575"/>
                                    <a:gd name="T52" fmla="*/ 638 w 721"/>
                                    <a:gd name="T53" fmla="*/ 189 h 575"/>
                                    <a:gd name="T54" fmla="*/ 618 w 721"/>
                                    <a:gd name="T55" fmla="*/ 244 h 575"/>
                                    <a:gd name="T56" fmla="*/ 587 w 721"/>
                                    <a:gd name="T57" fmla="*/ 315 h 575"/>
                                    <a:gd name="T58" fmla="*/ 567 w 721"/>
                                    <a:gd name="T59" fmla="*/ 358 h 575"/>
                                    <a:gd name="T60" fmla="*/ 547 w 721"/>
                                    <a:gd name="T61" fmla="*/ 397 h 575"/>
                                    <a:gd name="T62" fmla="*/ 516 w 721"/>
                                    <a:gd name="T63" fmla="*/ 445 h 575"/>
                                    <a:gd name="T64" fmla="*/ 488 w 721"/>
                                    <a:gd name="T65" fmla="*/ 484 h 575"/>
                                    <a:gd name="T66" fmla="*/ 469 w 721"/>
                                    <a:gd name="T67" fmla="*/ 508 h 575"/>
                                    <a:gd name="T68" fmla="*/ 437 w 721"/>
                                    <a:gd name="T69" fmla="*/ 531 h 575"/>
                                    <a:gd name="T70" fmla="*/ 417 w 721"/>
                                    <a:gd name="T71" fmla="*/ 539 h 575"/>
                                    <a:gd name="T72" fmla="*/ 402 w 721"/>
                                    <a:gd name="T73" fmla="*/ 547 h 575"/>
                                    <a:gd name="T74" fmla="*/ 378 w 721"/>
                                    <a:gd name="T75" fmla="*/ 551 h 575"/>
                                    <a:gd name="T76" fmla="*/ 386 w 721"/>
                                    <a:gd name="T77" fmla="*/ 551 h 575"/>
                                    <a:gd name="T78" fmla="*/ 358 w 721"/>
                                    <a:gd name="T79" fmla="*/ 547 h 575"/>
                                    <a:gd name="T80" fmla="*/ 323 w 721"/>
                                    <a:gd name="T81" fmla="*/ 531 h 575"/>
                                    <a:gd name="T82" fmla="*/ 264 w 721"/>
                                    <a:gd name="T83" fmla="*/ 484 h 575"/>
                                    <a:gd name="T84" fmla="*/ 244 w 721"/>
                                    <a:gd name="T85" fmla="*/ 461 h 575"/>
                                    <a:gd name="T86" fmla="*/ 165 w 721"/>
                                    <a:gd name="T87" fmla="*/ 338 h 575"/>
                                    <a:gd name="T88" fmla="*/ 94 w 721"/>
                                    <a:gd name="T89" fmla="*/ 189 h 575"/>
                                    <a:gd name="T90" fmla="*/ 71 w 721"/>
                                    <a:gd name="T91" fmla="*/ 130 h 575"/>
                                    <a:gd name="T92" fmla="*/ 35 w 721"/>
                                    <a:gd name="T93" fmla="*/ 31 h 575"/>
                                    <a:gd name="T94" fmla="*/ 0 w 721"/>
                                    <a:gd name="T95" fmla="*/ 7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3" y="74"/>
                                      </a:lnTo>
                                      <a:lnTo>
                                        <a:pt x="47" y="137"/>
                                      </a:lnTo>
                                      <a:lnTo>
                                        <a:pt x="59" y="165"/>
                                      </a:lnTo>
                                      <a:lnTo>
                                        <a:pt x="71" y="197"/>
                                      </a:lnTo>
                                      <a:lnTo>
                                        <a:pt x="94" y="252"/>
                                      </a:lnTo>
                                      <a:lnTo>
                                        <a:pt x="142" y="346"/>
                                      </a:lnTo>
                                      <a:lnTo>
                                        <a:pt x="193" y="429"/>
                                      </a:lnTo>
                                      <a:lnTo>
                                        <a:pt x="228" y="476"/>
                                      </a:lnTo>
                                      <a:lnTo>
                                        <a:pt x="240" y="488"/>
                                      </a:lnTo>
                                      <a:lnTo>
                                        <a:pt x="248" y="500"/>
                                      </a:lnTo>
                                      <a:lnTo>
                                        <a:pt x="272" y="524"/>
                                      </a:lnTo>
                                      <a:lnTo>
                                        <a:pt x="307" y="547"/>
                                      </a:lnTo>
                                      <a:lnTo>
                                        <a:pt x="315" y="559"/>
                                      </a:lnTo>
                                      <a:lnTo>
                                        <a:pt x="358" y="571"/>
                                      </a:lnTo>
                                      <a:lnTo>
                                        <a:pt x="370" y="571"/>
                                      </a:lnTo>
                                      <a:lnTo>
                                        <a:pt x="378" y="575"/>
                                      </a:lnTo>
                                      <a:lnTo>
                                        <a:pt x="386" y="575"/>
                                      </a:lnTo>
                                      <a:lnTo>
                                        <a:pt x="394" y="571"/>
                                      </a:lnTo>
                                      <a:lnTo>
                                        <a:pt x="402" y="571"/>
                                      </a:lnTo>
                                      <a:lnTo>
                                        <a:pt x="417" y="567"/>
                                      </a:lnTo>
                                      <a:lnTo>
                                        <a:pt x="425" y="563"/>
                                      </a:lnTo>
                                      <a:lnTo>
                                        <a:pt x="437" y="559"/>
                                      </a:lnTo>
                                      <a:lnTo>
                                        <a:pt x="453" y="547"/>
                                      </a:lnTo>
                                      <a:lnTo>
                                        <a:pt x="461" y="539"/>
                                      </a:lnTo>
                                      <a:lnTo>
                                        <a:pt x="484" y="524"/>
                                      </a:lnTo>
                                      <a:lnTo>
                                        <a:pt x="496" y="512"/>
                                      </a:lnTo>
                                      <a:lnTo>
                                        <a:pt x="504" y="500"/>
                                      </a:lnTo>
                                      <a:lnTo>
                                        <a:pt x="528" y="476"/>
                                      </a:lnTo>
                                      <a:lnTo>
                                        <a:pt x="540" y="461"/>
                                      </a:lnTo>
                                      <a:lnTo>
                                        <a:pt x="563" y="425"/>
                                      </a:lnTo>
                                      <a:lnTo>
                                        <a:pt x="571" y="405"/>
                                      </a:lnTo>
                                      <a:lnTo>
                                        <a:pt x="583" y="386"/>
                                      </a:lnTo>
                                      <a:lnTo>
                                        <a:pt x="591" y="366"/>
                                      </a:lnTo>
                                      <a:lnTo>
                                        <a:pt x="603" y="346"/>
                                      </a:lnTo>
                                      <a:lnTo>
                                        <a:pt x="610" y="323"/>
                                      </a:lnTo>
                                      <a:lnTo>
                                        <a:pt x="634" y="275"/>
                                      </a:lnTo>
                                      <a:lnTo>
                                        <a:pt x="642" y="252"/>
                                      </a:lnTo>
                                      <a:lnTo>
                                        <a:pt x="654" y="224"/>
                                      </a:lnTo>
                                      <a:lnTo>
                                        <a:pt x="662" y="197"/>
                                      </a:lnTo>
                                      <a:lnTo>
                                        <a:pt x="674" y="165"/>
                                      </a:lnTo>
                                      <a:lnTo>
                                        <a:pt x="681" y="137"/>
                                      </a:lnTo>
                                      <a:lnTo>
                                        <a:pt x="689" y="106"/>
                                      </a:lnTo>
                                      <a:lnTo>
                                        <a:pt x="701" y="74"/>
                                      </a:lnTo>
                                      <a:lnTo>
                                        <a:pt x="709" y="39"/>
                                      </a:lnTo>
                                      <a:lnTo>
                                        <a:pt x="721" y="7"/>
                                      </a:lnTo>
                                      <a:lnTo>
                                        <a:pt x="697" y="0"/>
                                      </a:lnTo>
                                      <a:lnTo>
                                        <a:pt x="685" y="31"/>
                                      </a:lnTo>
                                      <a:lnTo>
                                        <a:pt x="677" y="67"/>
                                      </a:lnTo>
                                      <a:lnTo>
                                        <a:pt x="666" y="98"/>
                                      </a:lnTo>
                                      <a:lnTo>
                                        <a:pt x="658" y="130"/>
                                      </a:lnTo>
                                      <a:lnTo>
                                        <a:pt x="650" y="157"/>
                                      </a:lnTo>
                                      <a:lnTo>
                                        <a:pt x="638" y="189"/>
                                      </a:lnTo>
                                      <a:lnTo>
                                        <a:pt x="630" y="216"/>
                                      </a:lnTo>
                                      <a:lnTo>
                                        <a:pt x="618" y="244"/>
                                      </a:lnTo>
                                      <a:lnTo>
                                        <a:pt x="610" y="267"/>
                                      </a:lnTo>
                                      <a:lnTo>
                                        <a:pt x="587" y="315"/>
                                      </a:lnTo>
                                      <a:lnTo>
                                        <a:pt x="579" y="338"/>
                                      </a:lnTo>
                                      <a:lnTo>
                                        <a:pt x="567" y="358"/>
                                      </a:lnTo>
                                      <a:lnTo>
                                        <a:pt x="559" y="378"/>
                                      </a:lnTo>
                                      <a:lnTo>
                                        <a:pt x="547" y="397"/>
                                      </a:lnTo>
                                      <a:lnTo>
                                        <a:pt x="540" y="417"/>
                                      </a:lnTo>
                                      <a:lnTo>
                                        <a:pt x="516" y="445"/>
                                      </a:lnTo>
                                      <a:lnTo>
                                        <a:pt x="512" y="461"/>
                                      </a:lnTo>
                                      <a:lnTo>
                                        <a:pt x="488" y="484"/>
                                      </a:lnTo>
                                      <a:lnTo>
                                        <a:pt x="480" y="496"/>
                                      </a:lnTo>
                                      <a:lnTo>
                                        <a:pt x="469" y="508"/>
                                      </a:lnTo>
                                      <a:lnTo>
                                        <a:pt x="445" y="524"/>
                                      </a:lnTo>
                                      <a:lnTo>
                                        <a:pt x="437" y="531"/>
                                      </a:lnTo>
                                      <a:lnTo>
                                        <a:pt x="429" y="535"/>
                                      </a:lnTo>
                                      <a:lnTo>
                                        <a:pt x="417" y="539"/>
                                      </a:lnTo>
                                      <a:lnTo>
                                        <a:pt x="410" y="543"/>
                                      </a:lnTo>
                                      <a:lnTo>
                                        <a:pt x="402" y="547"/>
                                      </a:lnTo>
                                      <a:lnTo>
                                        <a:pt x="386" y="547"/>
                                      </a:lnTo>
                                      <a:lnTo>
                                        <a:pt x="378" y="551"/>
                                      </a:lnTo>
                                      <a:lnTo>
                                        <a:pt x="382" y="551"/>
                                      </a:lnTo>
                                      <a:lnTo>
                                        <a:pt x="386" y="551"/>
                                      </a:lnTo>
                                      <a:lnTo>
                                        <a:pt x="370" y="547"/>
                                      </a:lnTo>
                                      <a:lnTo>
                                        <a:pt x="358" y="547"/>
                                      </a:lnTo>
                                      <a:lnTo>
                                        <a:pt x="331" y="535"/>
                                      </a:lnTo>
                                      <a:lnTo>
                                        <a:pt x="323" y="531"/>
                                      </a:lnTo>
                                      <a:lnTo>
                                        <a:pt x="287" y="508"/>
                                      </a:lnTo>
                                      <a:lnTo>
                                        <a:pt x="264" y="484"/>
                                      </a:lnTo>
                                      <a:lnTo>
                                        <a:pt x="256" y="472"/>
                                      </a:lnTo>
                                      <a:lnTo>
                                        <a:pt x="244" y="461"/>
                                      </a:lnTo>
                                      <a:lnTo>
                                        <a:pt x="209" y="413"/>
                                      </a:lnTo>
                                      <a:lnTo>
                                        <a:pt x="165" y="338"/>
                                      </a:lnTo>
                                      <a:lnTo>
                                        <a:pt x="118" y="244"/>
                                      </a:lnTo>
                                      <a:lnTo>
                                        <a:pt x="94" y="189"/>
                                      </a:lnTo>
                                      <a:lnTo>
                                        <a:pt x="83" y="157"/>
                                      </a:lnTo>
                                      <a:lnTo>
                                        <a:pt x="71" y="130"/>
                                      </a:lnTo>
                                      <a:lnTo>
                                        <a:pt x="47" y="67"/>
                                      </a:lnTo>
                                      <a:lnTo>
                                        <a:pt x="35" y="31"/>
                                      </a:lnTo>
                                      <a:lnTo>
                                        <a:pt x="23"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8" name="Freeform 184"/>
                              <wps:cNvSpPr>
                                <a:spLocks/>
                              </wps:cNvSpPr>
                              <wps:spPr bwMode="auto">
                                <a:xfrm>
                                  <a:off x="1195705" y="2476500"/>
                                  <a:ext cx="457835" cy="365125"/>
                                </a:xfrm>
                                <a:custGeom>
                                  <a:avLst/>
                                  <a:gdLst>
                                    <a:gd name="T0" fmla="*/ 47 w 721"/>
                                    <a:gd name="T1" fmla="*/ 505 h 575"/>
                                    <a:gd name="T2" fmla="*/ 130 w 721"/>
                                    <a:gd name="T3" fmla="*/ 300 h 575"/>
                                    <a:gd name="T4" fmla="*/ 197 w 721"/>
                                    <a:gd name="T5" fmla="*/ 174 h 575"/>
                                    <a:gd name="T6" fmla="*/ 225 w 721"/>
                                    <a:gd name="T7" fmla="*/ 134 h 575"/>
                                    <a:gd name="T8" fmla="*/ 244 w 721"/>
                                    <a:gd name="T9" fmla="*/ 111 h 575"/>
                                    <a:gd name="T10" fmla="*/ 280 w 721"/>
                                    <a:gd name="T11" fmla="*/ 71 h 575"/>
                                    <a:gd name="T12" fmla="*/ 303 w 721"/>
                                    <a:gd name="T13" fmla="*/ 51 h 575"/>
                                    <a:gd name="T14" fmla="*/ 335 w 721"/>
                                    <a:gd name="T15" fmla="*/ 36 h 575"/>
                                    <a:gd name="T16" fmla="*/ 363 w 721"/>
                                    <a:gd name="T17" fmla="*/ 24 h 575"/>
                                    <a:gd name="T18" fmla="*/ 426 w 721"/>
                                    <a:gd name="T19" fmla="*/ 32 h 575"/>
                                    <a:gd name="T20" fmla="*/ 445 w 721"/>
                                    <a:gd name="T21" fmla="*/ 40 h 575"/>
                                    <a:gd name="T22" fmla="*/ 473 w 721"/>
                                    <a:gd name="T23" fmla="*/ 63 h 575"/>
                                    <a:gd name="T24" fmla="*/ 493 w 721"/>
                                    <a:gd name="T25" fmla="*/ 83 h 575"/>
                                    <a:gd name="T26" fmla="*/ 512 w 721"/>
                                    <a:gd name="T27" fmla="*/ 111 h 575"/>
                                    <a:gd name="T28" fmla="*/ 528 w 721"/>
                                    <a:gd name="T29" fmla="*/ 134 h 575"/>
                                    <a:gd name="T30" fmla="*/ 552 w 721"/>
                                    <a:gd name="T31" fmla="*/ 170 h 575"/>
                                    <a:gd name="T32" fmla="*/ 571 w 721"/>
                                    <a:gd name="T33" fmla="*/ 209 h 575"/>
                                    <a:gd name="T34" fmla="*/ 591 w 721"/>
                                    <a:gd name="T35" fmla="*/ 252 h 575"/>
                                    <a:gd name="T36" fmla="*/ 619 w 721"/>
                                    <a:gd name="T37" fmla="*/ 327 h 575"/>
                                    <a:gd name="T38" fmla="*/ 638 w 721"/>
                                    <a:gd name="T39" fmla="*/ 382 h 575"/>
                                    <a:gd name="T40" fmla="*/ 658 w 721"/>
                                    <a:gd name="T41" fmla="*/ 442 h 575"/>
                                    <a:gd name="T42" fmla="*/ 678 w 721"/>
                                    <a:gd name="T43" fmla="*/ 505 h 575"/>
                                    <a:gd name="T44" fmla="*/ 697 w 721"/>
                                    <a:gd name="T45" fmla="*/ 575 h 575"/>
                                    <a:gd name="T46" fmla="*/ 709 w 721"/>
                                    <a:gd name="T47" fmla="*/ 532 h 575"/>
                                    <a:gd name="T48" fmla="*/ 690 w 721"/>
                                    <a:gd name="T49" fmla="*/ 465 h 575"/>
                                    <a:gd name="T50" fmla="*/ 670 w 721"/>
                                    <a:gd name="T51" fmla="*/ 402 h 575"/>
                                    <a:gd name="T52" fmla="*/ 650 w 721"/>
                                    <a:gd name="T53" fmla="*/ 347 h 575"/>
                                    <a:gd name="T54" fmla="*/ 630 w 721"/>
                                    <a:gd name="T55" fmla="*/ 292 h 575"/>
                                    <a:gd name="T56" fmla="*/ 603 w 721"/>
                                    <a:gd name="T57" fmla="*/ 221 h 575"/>
                                    <a:gd name="T58" fmla="*/ 583 w 721"/>
                                    <a:gd name="T59" fmla="*/ 181 h 575"/>
                                    <a:gd name="T60" fmla="*/ 560 w 721"/>
                                    <a:gd name="T61" fmla="*/ 142 h 575"/>
                                    <a:gd name="T62" fmla="*/ 540 w 721"/>
                                    <a:gd name="T63" fmla="*/ 107 h 575"/>
                                    <a:gd name="T64" fmla="*/ 520 w 721"/>
                                    <a:gd name="T65" fmla="*/ 79 h 575"/>
                                    <a:gd name="T66" fmla="*/ 500 w 721"/>
                                    <a:gd name="T67" fmla="*/ 55 h 575"/>
                                    <a:gd name="T68" fmla="*/ 469 w 721"/>
                                    <a:gd name="T69" fmla="*/ 28 h 575"/>
                                    <a:gd name="T70" fmla="*/ 441 w 721"/>
                                    <a:gd name="T71" fmla="*/ 12 h 575"/>
                                    <a:gd name="T72" fmla="*/ 406 w 721"/>
                                    <a:gd name="T73" fmla="*/ 0 h 575"/>
                                    <a:gd name="T74" fmla="*/ 363 w 721"/>
                                    <a:gd name="T75" fmla="*/ 0 h 575"/>
                                    <a:gd name="T76" fmla="*/ 327 w 721"/>
                                    <a:gd name="T77" fmla="*/ 12 h 575"/>
                                    <a:gd name="T78" fmla="*/ 288 w 721"/>
                                    <a:gd name="T79" fmla="*/ 36 h 575"/>
                                    <a:gd name="T80" fmla="*/ 264 w 721"/>
                                    <a:gd name="T81" fmla="*/ 55 h 575"/>
                                    <a:gd name="T82" fmla="*/ 229 w 721"/>
                                    <a:gd name="T83" fmla="*/ 95 h 575"/>
                                    <a:gd name="T84" fmla="*/ 201 w 721"/>
                                    <a:gd name="T85" fmla="*/ 126 h 575"/>
                                    <a:gd name="T86" fmla="*/ 181 w 721"/>
                                    <a:gd name="T87" fmla="*/ 158 h 575"/>
                                    <a:gd name="T88" fmla="*/ 107 w 721"/>
                                    <a:gd name="T89" fmla="*/ 292 h 575"/>
                                    <a:gd name="T90" fmla="*/ 24 w 721"/>
                                    <a:gd name="T91" fmla="*/ 497 h 575"/>
                                    <a:gd name="T92" fmla="*/ 24 w 721"/>
                                    <a:gd name="T93"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21" h="575">
                                      <a:moveTo>
                                        <a:pt x="24" y="575"/>
                                      </a:moveTo>
                                      <a:lnTo>
                                        <a:pt x="47" y="505"/>
                                      </a:lnTo>
                                      <a:lnTo>
                                        <a:pt x="83" y="410"/>
                                      </a:lnTo>
                                      <a:lnTo>
                                        <a:pt x="130" y="300"/>
                                      </a:lnTo>
                                      <a:lnTo>
                                        <a:pt x="166" y="229"/>
                                      </a:lnTo>
                                      <a:lnTo>
                                        <a:pt x="197" y="174"/>
                                      </a:lnTo>
                                      <a:lnTo>
                                        <a:pt x="217" y="158"/>
                                      </a:lnTo>
                                      <a:lnTo>
                                        <a:pt x="225" y="134"/>
                                      </a:lnTo>
                                      <a:lnTo>
                                        <a:pt x="233" y="122"/>
                                      </a:lnTo>
                                      <a:lnTo>
                                        <a:pt x="244" y="111"/>
                                      </a:lnTo>
                                      <a:lnTo>
                                        <a:pt x="256" y="95"/>
                                      </a:lnTo>
                                      <a:lnTo>
                                        <a:pt x="280" y="71"/>
                                      </a:lnTo>
                                      <a:lnTo>
                                        <a:pt x="292" y="63"/>
                                      </a:lnTo>
                                      <a:lnTo>
                                        <a:pt x="303" y="51"/>
                                      </a:lnTo>
                                      <a:lnTo>
                                        <a:pt x="323" y="40"/>
                                      </a:lnTo>
                                      <a:lnTo>
                                        <a:pt x="335" y="36"/>
                                      </a:lnTo>
                                      <a:lnTo>
                                        <a:pt x="343" y="32"/>
                                      </a:lnTo>
                                      <a:lnTo>
                                        <a:pt x="363" y="24"/>
                                      </a:lnTo>
                                      <a:lnTo>
                                        <a:pt x="406" y="24"/>
                                      </a:lnTo>
                                      <a:lnTo>
                                        <a:pt x="426" y="32"/>
                                      </a:lnTo>
                                      <a:lnTo>
                                        <a:pt x="434" y="36"/>
                                      </a:lnTo>
                                      <a:lnTo>
                                        <a:pt x="445" y="40"/>
                                      </a:lnTo>
                                      <a:lnTo>
                                        <a:pt x="453" y="44"/>
                                      </a:lnTo>
                                      <a:lnTo>
                                        <a:pt x="473" y="63"/>
                                      </a:lnTo>
                                      <a:lnTo>
                                        <a:pt x="485" y="71"/>
                                      </a:lnTo>
                                      <a:lnTo>
                                        <a:pt x="493" y="83"/>
                                      </a:lnTo>
                                      <a:lnTo>
                                        <a:pt x="504" y="95"/>
                                      </a:lnTo>
                                      <a:lnTo>
                                        <a:pt x="512" y="111"/>
                                      </a:lnTo>
                                      <a:lnTo>
                                        <a:pt x="524" y="122"/>
                                      </a:lnTo>
                                      <a:lnTo>
                                        <a:pt x="528" y="134"/>
                                      </a:lnTo>
                                      <a:lnTo>
                                        <a:pt x="544" y="158"/>
                                      </a:lnTo>
                                      <a:lnTo>
                                        <a:pt x="552" y="170"/>
                                      </a:lnTo>
                                      <a:lnTo>
                                        <a:pt x="560" y="189"/>
                                      </a:lnTo>
                                      <a:lnTo>
                                        <a:pt x="571" y="209"/>
                                      </a:lnTo>
                                      <a:lnTo>
                                        <a:pt x="579" y="229"/>
                                      </a:lnTo>
                                      <a:lnTo>
                                        <a:pt x="591" y="252"/>
                                      </a:lnTo>
                                      <a:lnTo>
                                        <a:pt x="607" y="300"/>
                                      </a:lnTo>
                                      <a:lnTo>
                                        <a:pt x="619" y="327"/>
                                      </a:lnTo>
                                      <a:lnTo>
                                        <a:pt x="627" y="355"/>
                                      </a:lnTo>
                                      <a:lnTo>
                                        <a:pt x="638" y="382"/>
                                      </a:lnTo>
                                      <a:lnTo>
                                        <a:pt x="646" y="410"/>
                                      </a:lnTo>
                                      <a:lnTo>
                                        <a:pt x="658" y="442"/>
                                      </a:lnTo>
                                      <a:lnTo>
                                        <a:pt x="666" y="473"/>
                                      </a:lnTo>
                                      <a:lnTo>
                                        <a:pt x="678" y="505"/>
                                      </a:lnTo>
                                      <a:lnTo>
                                        <a:pt x="686" y="540"/>
                                      </a:lnTo>
                                      <a:lnTo>
                                        <a:pt x="697" y="575"/>
                                      </a:lnTo>
                                      <a:lnTo>
                                        <a:pt x="721" y="568"/>
                                      </a:lnTo>
                                      <a:lnTo>
                                        <a:pt x="709" y="532"/>
                                      </a:lnTo>
                                      <a:lnTo>
                                        <a:pt x="701" y="497"/>
                                      </a:lnTo>
                                      <a:lnTo>
                                        <a:pt x="690" y="465"/>
                                      </a:lnTo>
                                      <a:lnTo>
                                        <a:pt x="682" y="434"/>
                                      </a:lnTo>
                                      <a:lnTo>
                                        <a:pt x="670" y="402"/>
                                      </a:lnTo>
                                      <a:lnTo>
                                        <a:pt x="662" y="375"/>
                                      </a:lnTo>
                                      <a:lnTo>
                                        <a:pt x="650" y="347"/>
                                      </a:lnTo>
                                      <a:lnTo>
                                        <a:pt x="642" y="319"/>
                                      </a:lnTo>
                                      <a:lnTo>
                                        <a:pt x="630" y="292"/>
                                      </a:lnTo>
                                      <a:lnTo>
                                        <a:pt x="615" y="245"/>
                                      </a:lnTo>
                                      <a:lnTo>
                                        <a:pt x="603" y="221"/>
                                      </a:lnTo>
                                      <a:lnTo>
                                        <a:pt x="595" y="201"/>
                                      </a:lnTo>
                                      <a:lnTo>
                                        <a:pt x="583" y="181"/>
                                      </a:lnTo>
                                      <a:lnTo>
                                        <a:pt x="575" y="162"/>
                                      </a:lnTo>
                                      <a:lnTo>
                                        <a:pt x="560" y="142"/>
                                      </a:lnTo>
                                      <a:lnTo>
                                        <a:pt x="552" y="126"/>
                                      </a:lnTo>
                                      <a:lnTo>
                                        <a:pt x="540" y="107"/>
                                      </a:lnTo>
                                      <a:lnTo>
                                        <a:pt x="528" y="95"/>
                                      </a:lnTo>
                                      <a:lnTo>
                                        <a:pt x="520" y="79"/>
                                      </a:lnTo>
                                      <a:lnTo>
                                        <a:pt x="508" y="67"/>
                                      </a:lnTo>
                                      <a:lnTo>
                                        <a:pt x="500" y="55"/>
                                      </a:lnTo>
                                      <a:lnTo>
                                        <a:pt x="489" y="48"/>
                                      </a:lnTo>
                                      <a:lnTo>
                                        <a:pt x="469" y="28"/>
                                      </a:lnTo>
                                      <a:lnTo>
                                        <a:pt x="453" y="16"/>
                                      </a:lnTo>
                                      <a:lnTo>
                                        <a:pt x="441" y="12"/>
                                      </a:lnTo>
                                      <a:lnTo>
                                        <a:pt x="434" y="8"/>
                                      </a:lnTo>
                                      <a:lnTo>
                                        <a:pt x="406" y="0"/>
                                      </a:lnTo>
                                      <a:lnTo>
                                        <a:pt x="386" y="0"/>
                                      </a:lnTo>
                                      <a:lnTo>
                                        <a:pt x="363" y="0"/>
                                      </a:lnTo>
                                      <a:lnTo>
                                        <a:pt x="335" y="8"/>
                                      </a:lnTo>
                                      <a:lnTo>
                                        <a:pt x="327" y="12"/>
                                      </a:lnTo>
                                      <a:lnTo>
                                        <a:pt x="315" y="16"/>
                                      </a:lnTo>
                                      <a:lnTo>
                                        <a:pt x="288" y="36"/>
                                      </a:lnTo>
                                      <a:lnTo>
                                        <a:pt x="276" y="48"/>
                                      </a:lnTo>
                                      <a:lnTo>
                                        <a:pt x="264" y="55"/>
                                      </a:lnTo>
                                      <a:lnTo>
                                        <a:pt x="240" y="79"/>
                                      </a:lnTo>
                                      <a:lnTo>
                                        <a:pt x="229" y="95"/>
                                      </a:lnTo>
                                      <a:lnTo>
                                        <a:pt x="217" y="107"/>
                                      </a:lnTo>
                                      <a:lnTo>
                                        <a:pt x="201" y="126"/>
                                      </a:lnTo>
                                      <a:lnTo>
                                        <a:pt x="193" y="142"/>
                                      </a:lnTo>
                                      <a:lnTo>
                                        <a:pt x="181" y="158"/>
                                      </a:lnTo>
                                      <a:lnTo>
                                        <a:pt x="142" y="221"/>
                                      </a:lnTo>
                                      <a:lnTo>
                                        <a:pt x="107" y="292"/>
                                      </a:lnTo>
                                      <a:lnTo>
                                        <a:pt x="59" y="402"/>
                                      </a:lnTo>
                                      <a:lnTo>
                                        <a:pt x="24" y="497"/>
                                      </a:lnTo>
                                      <a:lnTo>
                                        <a:pt x="0" y="568"/>
                                      </a:lnTo>
                                      <a:lnTo>
                                        <a:pt x="24"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9" name="Freeform 185"/>
                              <wps:cNvSpPr>
                                <a:spLocks/>
                              </wps:cNvSpPr>
                              <wps:spPr bwMode="auto">
                                <a:xfrm>
                                  <a:off x="1638300" y="2837180"/>
                                  <a:ext cx="457835" cy="365125"/>
                                </a:xfrm>
                                <a:custGeom>
                                  <a:avLst/>
                                  <a:gdLst>
                                    <a:gd name="T0" fmla="*/ 12 w 721"/>
                                    <a:gd name="T1" fmla="*/ 39 h 575"/>
                                    <a:gd name="T2" fmla="*/ 48 w 721"/>
                                    <a:gd name="T3" fmla="*/ 137 h 575"/>
                                    <a:gd name="T4" fmla="*/ 71 w 721"/>
                                    <a:gd name="T5" fmla="*/ 197 h 575"/>
                                    <a:gd name="T6" fmla="*/ 142 w 721"/>
                                    <a:gd name="T7" fmla="*/ 346 h 575"/>
                                    <a:gd name="T8" fmla="*/ 194 w 721"/>
                                    <a:gd name="T9" fmla="*/ 429 h 575"/>
                                    <a:gd name="T10" fmla="*/ 229 w 721"/>
                                    <a:gd name="T11" fmla="*/ 476 h 575"/>
                                    <a:gd name="T12" fmla="*/ 324 w 721"/>
                                    <a:gd name="T13" fmla="*/ 559 h 575"/>
                                    <a:gd name="T14" fmla="*/ 363 w 721"/>
                                    <a:gd name="T15" fmla="*/ 571 h 575"/>
                                    <a:gd name="T16" fmla="*/ 383 w 721"/>
                                    <a:gd name="T17" fmla="*/ 575 h 575"/>
                                    <a:gd name="T18" fmla="*/ 398 w 721"/>
                                    <a:gd name="T19" fmla="*/ 571 h 575"/>
                                    <a:gd name="T20" fmla="*/ 434 w 721"/>
                                    <a:gd name="T21" fmla="*/ 563 h 575"/>
                                    <a:gd name="T22" fmla="*/ 469 w 721"/>
                                    <a:gd name="T23" fmla="*/ 539 h 575"/>
                                    <a:gd name="T24" fmla="*/ 489 w 721"/>
                                    <a:gd name="T25" fmla="*/ 524 h 575"/>
                                    <a:gd name="T26" fmla="*/ 509 w 721"/>
                                    <a:gd name="T27" fmla="*/ 500 h 575"/>
                                    <a:gd name="T28" fmla="*/ 528 w 721"/>
                                    <a:gd name="T29" fmla="*/ 476 h 575"/>
                                    <a:gd name="T30" fmla="*/ 560 w 721"/>
                                    <a:gd name="T31" fmla="*/ 429 h 575"/>
                                    <a:gd name="T32" fmla="*/ 584 w 721"/>
                                    <a:gd name="T33" fmla="*/ 386 h 575"/>
                                    <a:gd name="T34" fmla="*/ 603 w 721"/>
                                    <a:gd name="T35" fmla="*/ 346 h 575"/>
                                    <a:gd name="T36" fmla="*/ 631 w 721"/>
                                    <a:gd name="T37" fmla="*/ 275 h 575"/>
                                    <a:gd name="T38" fmla="*/ 651 w 721"/>
                                    <a:gd name="T39" fmla="*/ 224 h 575"/>
                                    <a:gd name="T40" fmla="*/ 670 w 721"/>
                                    <a:gd name="T41" fmla="*/ 165 h 575"/>
                                    <a:gd name="T42" fmla="*/ 690 w 721"/>
                                    <a:gd name="T43" fmla="*/ 106 h 575"/>
                                    <a:gd name="T44" fmla="*/ 710 w 721"/>
                                    <a:gd name="T45" fmla="*/ 39 h 575"/>
                                    <a:gd name="T46" fmla="*/ 698 w 721"/>
                                    <a:gd name="T47" fmla="*/ 0 h 575"/>
                                    <a:gd name="T48" fmla="*/ 678 w 721"/>
                                    <a:gd name="T49" fmla="*/ 67 h 575"/>
                                    <a:gd name="T50" fmla="*/ 658 w 721"/>
                                    <a:gd name="T51" fmla="*/ 130 h 575"/>
                                    <a:gd name="T52" fmla="*/ 639 w 721"/>
                                    <a:gd name="T53" fmla="*/ 189 h 575"/>
                                    <a:gd name="T54" fmla="*/ 619 w 721"/>
                                    <a:gd name="T55" fmla="*/ 244 h 575"/>
                                    <a:gd name="T56" fmla="*/ 591 w 721"/>
                                    <a:gd name="T57" fmla="*/ 315 h 575"/>
                                    <a:gd name="T58" fmla="*/ 572 w 721"/>
                                    <a:gd name="T59" fmla="*/ 358 h 575"/>
                                    <a:gd name="T60" fmla="*/ 552 w 721"/>
                                    <a:gd name="T61" fmla="*/ 397 h 575"/>
                                    <a:gd name="T62" fmla="*/ 528 w 721"/>
                                    <a:gd name="T63" fmla="*/ 429 h 575"/>
                                    <a:gd name="T64" fmla="*/ 513 w 721"/>
                                    <a:gd name="T65" fmla="*/ 461 h 575"/>
                                    <a:gd name="T66" fmla="*/ 493 w 721"/>
                                    <a:gd name="T67" fmla="*/ 484 h 575"/>
                                    <a:gd name="T68" fmla="*/ 473 w 721"/>
                                    <a:gd name="T69" fmla="*/ 508 h 575"/>
                                    <a:gd name="T70" fmla="*/ 454 w 721"/>
                                    <a:gd name="T71" fmla="*/ 524 h 575"/>
                                    <a:gd name="T72" fmla="*/ 426 w 721"/>
                                    <a:gd name="T73" fmla="*/ 539 h 575"/>
                                    <a:gd name="T74" fmla="*/ 390 w 721"/>
                                    <a:gd name="T75" fmla="*/ 547 h 575"/>
                                    <a:gd name="T76" fmla="*/ 387 w 721"/>
                                    <a:gd name="T77" fmla="*/ 551 h 575"/>
                                    <a:gd name="T78" fmla="*/ 375 w 721"/>
                                    <a:gd name="T79" fmla="*/ 547 h 575"/>
                                    <a:gd name="T80" fmla="*/ 343 w 721"/>
                                    <a:gd name="T81" fmla="*/ 539 h 575"/>
                                    <a:gd name="T82" fmla="*/ 292 w 721"/>
                                    <a:gd name="T83" fmla="*/ 508 h 575"/>
                                    <a:gd name="T84" fmla="*/ 225 w 721"/>
                                    <a:gd name="T85" fmla="*/ 429 h 575"/>
                                    <a:gd name="T86" fmla="*/ 197 w 721"/>
                                    <a:gd name="T87" fmla="*/ 394 h 575"/>
                                    <a:gd name="T88" fmla="*/ 119 w 721"/>
                                    <a:gd name="T89" fmla="*/ 244 h 575"/>
                                    <a:gd name="T90" fmla="*/ 83 w 721"/>
                                    <a:gd name="T91" fmla="*/ 157 h 575"/>
                                    <a:gd name="T92" fmla="*/ 48 w 721"/>
                                    <a:gd name="T93" fmla="*/ 67 h 575"/>
                                    <a:gd name="T94" fmla="*/ 24 w 721"/>
                                    <a:gd name="T95" fmla="*/ 0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4" y="74"/>
                                      </a:lnTo>
                                      <a:lnTo>
                                        <a:pt x="48" y="137"/>
                                      </a:lnTo>
                                      <a:lnTo>
                                        <a:pt x="60" y="165"/>
                                      </a:lnTo>
                                      <a:lnTo>
                                        <a:pt x="71" y="197"/>
                                      </a:lnTo>
                                      <a:lnTo>
                                        <a:pt x="95" y="252"/>
                                      </a:lnTo>
                                      <a:lnTo>
                                        <a:pt x="142" y="346"/>
                                      </a:lnTo>
                                      <a:lnTo>
                                        <a:pt x="182" y="409"/>
                                      </a:lnTo>
                                      <a:lnTo>
                                        <a:pt x="194" y="429"/>
                                      </a:lnTo>
                                      <a:lnTo>
                                        <a:pt x="201" y="445"/>
                                      </a:lnTo>
                                      <a:lnTo>
                                        <a:pt x="229" y="476"/>
                                      </a:lnTo>
                                      <a:lnTo>
                                        <a:pt x="276" y="524"/>
                                      </a:lnTo>
                                      <a:lnTo>
                                        <a:pt x="324" y="559"/>
                                      </a:lnTo>
                                      <a:lnTo>
                                        <a:pt x="335" y="563"/>
                                      </a:lnTo>
                                      <a:lnTo>
                                        <a:pt x="363" y="571"/>
                                      </a:lnTo>
                                      <a:lnTo>
                                        <a:pt x="375" y="571"/>
                                      </a:lnTo>
                                      <a:lnTo>
                                        <a:pt x="383" y="575"/>
                                      </a:lnTo>
                                      <a:lnTo>
                                        <a:pt x="390" y="575"/>
                                      </a:lnTo>
                                      <a:lnTo>
                                        <a:pt x="398" y="571"/>
                                      </a:lnTo>
                                      <a:lnTo>
                                        <a:pt x="406" y="571"/>
                                      </a:lnTo>
                                      <a:lnTo>
                                        <a:pt x="434" y="563"/>
                                      </a:lnTo>
                                      <a:lnTo>
                                        <a:pt x="446" y="559"/>
                                      </a:lnTo>
                                      <a:lnTo>
                                        <a:pt x="469" y="539"/>
                                      </a:lnTo>
                                      <a:lnTo>
                                        <a:pt x="477" y="531"/>
                                      </a:lnTo>
                                      <a:lnTo>
                                        <a:pt x="489" y="524"/>
                                      </a:lnTo>
                                      <a:lnTo>
                                        <a:pt x="501" y="512"/>
                                      </a:lnTo>
                                      <a:lnTo>
                                        <a:pt x="509" y="500"/>
                                      </a:lnTo>
                                      <a:lnTo>
                                        <a:pt x="520" y="488"/>
                                      </a:lnTo>
                                      <a:lnTo>
                                        <a:pt x="528" y="476"/>
                                      </a:lnTo>
                                      <a:lnTo>
                                        <a:pt x="544" y="461"/>
                                      </a:lnTo>
                                      <a:lnTo>
                                        <a:pt x="560" y="429"/>
                                      </a:lnTo>
                                      <a:lnTo>
                                        <a:pt x="576" y="405"/>
                                      </a:lnTo>
                                      <a:lnTo>
                                        <a:pt x="584" y="386"/>
                                      </a:lnTo>
                                      <a:lnTo>
                                        <a:pt x="595" y="366"/>
                                      </a:lnTo>
                                      <a:lnTo>
                                        <a:pt x="603" y="346"/>
                                      </a:lnTo>
                                      <a:lnTo>
                                        <a:pt x="615" y="323"/>
                                      </a:lnTo>
                                      <a:lnTo>
                                        <a:pt x="631" y="275"/>
                                      </a:lnTo>
                                      <a:lnTo>
                                        <a:pt x="643" y="252"/>
                                      </a:lnTo>
                                      <a:lnTo>
                                        <a:pt x="651" y="224"/>
                                      </a:lnTo>
                                      <a:lnTo>
                                        <a:pt x="662" y="197"/>
                                      </a:lnTo>
                                      <a:lnTo>
                                        <a:pt x="670" y="165"/>
                                      </a:lnTo>
                                      <a:lnTo>
                                        <a:pt x="682" y="137"/>
                                      </a:lnTo>
                                      <a:lnTo>
                                        <a:pt x="690" y="106"/>
                                      </a:lnTo>
                                      <a:lnTo>
                                        <a:pt x="702" y="74"/>
                                      </a:lnTo>
                                      <a:lnTo>
                                        <a:pt x="710" y="39"/>
                                      </a:lnTo>
                                      <a:lnTo>
                                        <a:pt x="721" y="7"/>
                                      </a:lnTo>
                                      <a:lnTo>
                                        <a:pt x="698" y="0"/>
                                      </a:lnTo>
                                      <a:lnTo>
                                        <a:pt x="686" y="31"/>
                                      </a:lnTo>
                                      <a:lnTo>
                                        <a:pt x="678" y="67"/>
                                      </a:lnTo>
                                      <a:lnTo>
                                        <a:pt x="666" y="98"/>
                                      </a:lnTo>
                                      <a:lnTo>
                                        <a:pt x="658" y="130"/>
                                      </a:lnTo>
                                      <a:lnTo>
                                        <a:pt x="647" y="157"/>
                                      </a:lnTo>
                                      <a:lnTo>
                                        <a:pt x="639" y="189"/>
                                      </a:lnTo>
                                      <a:lnTo>
                                        <a:pt x="627" y="216"/>
                                      </a:lnTo>
                                      <a:lnTo>
                                        <a:pt x="619" y="244"/>
                                      </a:lnTo>
                                      <a:lnTo>
                                        <a:pt x="607" y="267"/>
                                      </a:lnTo>
                                      <a:lnTo>
                                        <a:pt x="591" y="315"/>
                                      </a:lnTo>
                                      <a:lnTo>
                                        <a:pt x="580" y="338"/>
                                      </a:lnTo>
                                      <a:lnTo>
                                        <a:pt x="572" y="358"/>
                                      </a:lnTo>
                                      <a:lnTo>
                                        <a:pt x="560" y="378"/>
                                      </a:lnTo>
                                      <a:lnTo>
                                        <a:pt x="552" y="397"/>
                                      </a:lnTo>
                                      <a:lnTo>
                                        <a:pt x="544" y="413"/>
                                      </a:lnTo>
                                      <a:lnTo>
                                        <a:pt x="528" y="429"/>
                                      </a:lnTo>
                                      <a:lnTo>
                                        <a:pt x="520" y="445"/>
                                      </a:lnTo>
                                      <a:lnTo>
                                        <a:pt x="513" y="461"/>
                                      </a:lnTo>
                                      <a:lnTo>
                                        <a:pt x="505" y="472"/>
                                      </a:lnTo>
                                      <a:lnTo>
                                        <a:pt x="493" y="484"/>
                                      </a:lnTo>
                                      <a:lnTo>
                                        <a:pt x="485" y="496"/>
                                      </a:lnTo>
                                      <a:lnTo>
                                        <a:pt x="473" y="508"/>
                                      </a:lnTo>
                                      <a:lnTo>
                                        <a:pt x="461" y="516"/>
                                      </a:lnTo>
                                      <a:lnTo>
                                        <a:pt x="454" y="524"/>
                                      </a:lnTo>
                                      <a:lnTo>
                                        <a:pt x="430" y="535"/>
                                      </a:lnTo>
                                      <a:lnTo>
                                        <a:pt x="426" y="539"/>
                                      </a:lnTo>
                                      <a:lnTo>
                                        <a:pt x="406" y="547"/>
                                      </a:lnTo>
                                      <a:lnTo>
                                        <a:pt x="390" y="547"/>
                                      </a:lnTo>
                                      <a:lnTo>
                                        <a:pt x="383" y="551"/>
                                      </a:lnTo>
                                      <a:lnTo>
                                        <a:pt x="387" y="551"/>
                                      </a:lnTo>
                                      <a:lnTo>
                                        <a:pt x="390" y="551"/>
                                      </a:lnTo>
                                      <a:lnTo>
                                        <a:pt x="375" y="547"/>
                                      </a:lnTo>
                                      <a:lnTo>
                                        <a:pt x="363" y="547"/>
                                      </a:lnTo>
                                      <a:lnTo>
                                        <a:pt x="343" y="539"/>
                                      </a:lnTo>
                                      <a:lnTo>
                                        <a:pt x="339" y="535"/>
                                      </a:lnTo>
                                      <a:lnTo>
                                        <a:pt x="292" y="508"/>
                                      </a:lnTo>
                                      <a:lnTo>
                                        <a:pt x="245" y="461"/>
                                      </a:lnTo>
                                      <a:lnTo>
                                        <a:pt x="225" y="429"/>
                                      </a:lnTo>
                                      <a:lnTo>
                                        <a:pt x="217" y="413"/>
                                      </a:lnTo>
                                      <a:lnTo>
                                        <a:pt x="197" y="394"/>
                                      </a:lnTo>
                                      <a:lnTo>
                                        <a:pt x="166" y="338"/>
                                      </a:lnTo>
                                      <a:lnTo>
                                        <a:pt x="119" y="244"/>
                                      </a:lnTo>
                                      <a:lnTo>
                                        <a:pt x="95" y="189"/>
                                      </a:lnTo>
                                      <a:lnTo>
                                        <a:pt x="83" y="157"/>
                                      </a:lnTo>
                                      <a:lnTo>
                                        <a:pt x="71" y="130"/>
                                      </a:lnTo>
                                      <a:lnTo>
                                        <a:pt x="48" y="67"/>
                                      </a:lnTo>
                                      <a:lnTo>
                                        <a:pt x="36" y="31"/>
                                      </a:lnTo>
                                      <a:lnTo>
                                        <a:pt x="24"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0" name="Freeform 186"/>
                              <wps:cNvSpPr>
                                <a:spLocks/>
                              </wps:cNvSpPr>
                              <wps:spPr bwMode="auto">
                                <a:xfrm>
                                  <a:off x="2081530" y="2476500"/>
                                  <a:ext cx="460375" cy="365125"/>
                                </a:xfrm>
                                <a:custGeom>
                                  <a:avLst/>
                                  <a:gdLst>
                                    <a:gd name="T0" fmla="*/ 47 w 725"/>
                                    <a:gd name="T1" fmla="*/ 505 h 575"/>
                                    <a:gd name="T2" fmla="*/ 130 w 725"/>
                                    <a:gd name="T3" fmla="*/ 300 h 575"/>
                                    <a:gd name="T4" fmla="*/ 197 w 725"/>
                                    <a:gd name="T5" fmla="*/ 174 h 575"/>
                                    <a:gd name="T6" fmla="*/ 224 w 725"/>
                                    <a:gd name="T7" fmla="*/ 134 h 575"/>
                                    <a:gd name="T8" fmla="*/ 244 w 725"/>
                                    <a:gd name="T9" fmla="*/ 111 h 575"/>
                                    <a:gd name="T10" fmla="*/ 279 w 725"/>
                                    <a:gd name="T11" fmla="*/ 71 h 575"/>
                                    <a:gd name="T12" fmla="*/ 303 w 725"/>
                                    <a:gd name="T13" fmla="*/ 51 h 575"/>
                                    <a:gd name="T14" fmla="*/ 335 w 725"/>
                                    <a:gd name="T15" fmla="*/ 36 h 575"/>
                                    <a:gd name="T16" fmla="*/ 362 w 725"/>
                                    <a:gd name="T17" fmla="*/ 24 h 575"/>
                                    <a:gd name="T18" fmla="*/ 421 w 725"/>
                                    <a:gd name="T19" fmla="*/ 32 h 575"/>
                                    <a:gd name="T20" fmla="*/ 449 w 725"/>
                                    <a:gd name="T21" fmla="*/ 44 h 575"/>
                                    <a:gd name="T22" fmla="*/ 473 w 725"/>
                                    <a:gd name="T23" fmla="*/ 63 h 575"/>
                                    <a:gd name="T24" fmla="*/ 492 w 725"/>
                                    <a:gd name="T25" fmla="*/ 83 h 575"/>
                                    <a:gd name="T26" fmla="*/ 516 w 725"/>
                                    <a:gd name="T27" fmla="*/ 111 h 575"/>
                                    <a:gd name="T28" fmla="*/ 536 w 725"/>
                                    <a:gd name="T29" fmla="*/ 138 h 575"/>
                                    <a:gd name="T30" fmla="*/ 563 w 725"/>
                                    <a:gd name="T31" fmla="*/ 189 h 575"/>
                                    <a:gd name="T32" fmla="*/ 583 w 725"/>
                                    <a:gd name="T33" fmla="*/ 229 h 575"/>
                                    <a:gd name="T34" fmla="*/ 614 w 725"/>
                                    <a:gd name="T35" fmla="*/ 300 h 575"/>
                                    <a:gd name="T36" fmla="*/ 634 w 725"/>
                                    <a:gd name="T37" fmla="*/ 355 h 575"/>
                                    <a:gd name="T38" fmla="*/ 654 w 725"/>
                                    <a:gd name="T39" fmla="*/ 410 h 575"/>
                                    <a:gd name="T40" fmla="*/ 681 w 725"/>
                                    <a:gd name="T41" fmla="*/ 505 h 575"/>
                                    <a:gd name="T42" fmla="*/ 701 w 725"/>
                                    <a:gd name="T43" fmla="*/ 575 h 575"/>
                                    <a:gd name="T44" fmla="*/ 713 w 725"/>
                                    <a:gd name="T45" fmla="*/ 532 h 575"/>
                                    <a:gd name="T46" fmla="*/ 693 w 725"/>
                                    <a:gd name="T47" fmla="*/ 465 h 575"/>
                                    <a:gd name="T48" fmla="*/ 666 w 725"/>
                                    <a:gd name="T49" fmla="*/ 375 h 575"/>
                                    <a:gd name="T50" fmla="*/ 646 w 725"/>
                                    <a:gd name="T51" fmla="*/ 319 h 575"/>
                                    <a:gd name="T52" fmla="*/ 614 w 725"/>
                                    <a:gd name="T53" fmla="*/ 245 h 575"/>
                                    <a:gd name="T54" fmla="*/ 595 w 725"/>
                                    <a:gd name="T55" fmla="*/ 201 h 575"/>
                                    <a:gd name="T56" fmla="*/ 575 w 725"/>
                                    <a:gd name="T57" fmla="*/ 162 h 575"/>
                                    <a:gd name="T58" fmla="*/ 551 w 725"/>
                                    <a:gd name="T59" fmla="*/ 122 h 575"/>
                                    <a:gd name="T60" fmla="*/ 532 w 725"/>
                                    <a:gd name="T61" fmla="*/ 95 h 575"/>
                                    <a:gd name="T62" fmla="*/ 508 w 725"/>
                                    <a:gd name="T63" fmla="*/ 67 h 575"/>
                                    <a:gd name="T64" fmla="*/ 488 w 725"/>
                                    <a:gd name="T65" fmla="*/ 48 h 575"/>
                                    <a:gd name="T66" fmla="*/ 465 w 725"/>
                                    <a:gd name="T67" fmla="*/ 28 h 575"/>
                                    <a:gd name="T68" fmla="*/ 429 w 725"/>
                                    <a:gd name="T69" fmla="*/ 8 h 575"/>
                                    <a:gd name="T70" fmla="*/ 406 w 725"/>
                                    <a:gd name="T71" fmla="*/ 0 h 575"/>
                                    <a:gd name="T72" fmla="*/ 362 w 725"/>
                                    <a:gd name="T73" fmla="*/ 0 h 575"/>
                                    <a:gd name="T74" fmla="*/ 327 w 725"/>
                                    <a:gd name="T75" fmla="*/ 12 h 575"/>
                                    <a:gd name="T76" fmla="*/ 287 w 725"/>
                                    <a:gd name="T77" fmla="*/ 36 h 575"/>
                                    <a:gd name="T78" fmla="*/ 264 w 725"/>
                                    <a:gd name="T79" fmla="*/ 55 h 575"/>
                                    <a:gd name="T80" fmla="*/ 228 w 725"/>
                                    <a:gd name="T81" fmla="*/ 95 h 575"/>
                                    <a:gd name="T82" fmla="*/ 201 w 725"/>
                                    <a:gd name="T83" fmla="*/ 126 h 575"/>
                                    <a:gd name="T84" fmla="*/ 181 w 725"/>
                                    <a:gd name="T85" fmla="*/ 158 h 575"/>
                                    <a:gd name="T86" fmla="*/ 106 w 725"/>
                                    <a:gd name="T87" fmla="*/ 292 h 575"/>
                                    <a:gd name="T88" fmla="*/ 23 w 725"/>
                                    <a:gd name="T89" fmla="*/ 497 h 575"/>
                                    <a:gd name="T90" fmla="*/ 23 w 725"/>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5" h="575">
                                      <a:moveTo>
                                        <a:pt x="23" y="575"/>
                                      </a:moveTo>
                                      <a:lnTo>
                                        <a:pt x="47" y="505"/>
                                      </a:lnTo>
                                      <a:lnTo>
                                        <a:pt x="83" y="410"/>
                                      </a:lnTo>
                                      <a:lnTo>
                                        <a:pt x="130" y="300"/>
                                      </a:lnTo>
                                      <a:lnTo>
                                        <a:pt x="165" y="229"/>
                                      </a:lnTo>
                                      <a:lnTo>
                                        <a:pt x="197" y="174"/>
                                      </a:lnTo>
                                      <a:lnTo>
                                        <a:pt x="216" y="158"/>
                                      </a:lnTo>
                                      <a:lnTo>
                                        <a:pt x="224" y="134"/>
                                      </a:lnTo>
                                      <a:lnTo>
                                        <a:pt x="232" y="122"/>
                                      </a:lnTo>
                                      <a:lnTo>
                                        <a:pt x="244" y="111"/>
                                      </a:lnTo>
                                      <a:lnTo>
                                        <a:pt x="256" y="95"/>
                                      </a:lnTo>
                                      <a:lnTo>
                                        <a:pt x="279" y="71"/>
                                      </a:lnTo>
                                      <a:lnTo>
                                        <a:pt x="291" y="63"/>
                                      </a:lnTo>
                                      <a:lnTo>
                                        <a:pt x="303" y="51"/>
                                      </a:lnTo>
                                      <a:lnTo>
                                        <a:pt x="323" y="40"/>
                                      </a:lnTo>
                                      <a:lnTo>
                                        <a:pt x="335" y="36"/>
                                      </a:lnTo>
                                      <a:lnTo>
                                        <a:pt x="343" y="32"/>
                                      </a:lnTo>
                                      <a:lnTo>
                                        <a:pt x="362" y="24"/>
                                      </a:lnTo>
                                      <a:lnTo>
                                        <a:pt x="406" y="24"/>
                                      </a:lnTo>
                                      <a:lnTo>
                                        <a:pt x="421" y="32"/>
                                      </a:lnTo>
                                      <a:lnTo>
                                        <a:pt x="441" y="40"/>
                                      </a:lnTo>
                                      <a:lnTo>
                                        <a:pt x="449" y="44"/>
                                      </a:lnTo>
                                      <a:lnTo>
                                        <a:pt x="461" y="51"/>
                                      </a:lnTo>
                                      <a:lnTo>
                                        <a:pt x="473" y="63"/>
                                      </a:lnTo>
                                      <a:lnTo>
                                        <a:pt x="484" y="71"/>
                                      </a:lnTo>
                                      <a:lnTo>
                                        <a:pt x="492" y="83"/>
                                      </a:lnTo>
                                      <a:lnTo>
                                        <a:pt x="504" y="95"/>
                                      </a:lnTo>
                                      <a:lnTo>
                                        <a:pt x="516" y="111"/>
                                      </a:lnTo>
                                      <a:lnTo>
                                        <a:pt x="524" y="122"/>
                                      </a:lnTo>
                                      <a:lnTo>
                                        <a:pt x="536" y="138"/>
                                      </a:lnTo>
                                      <a:lnTo>
                                        <a:pt x="551" y="170"/>
                                      </a:lnTo>
                                      <a:lnTo>
                                        <a:pt x="563" y="189"/>
                                      </a:lnTo>
                                      <a:lnTo>
                                        <a:pt x="571" y="209"/>
                                      </a:lnTo>
                                      <a:lnTo>
                                        <a:pt x="583" y="229"/>
                                      </a:lnTo>
                                      <a:lnTo>
                                        <a:pt x="591" y="252"/>
                                      </a:lnTo>
                                      <a:lnTo>
                                        <a:pt x="614" y="300"/>
                                      </a:lnTo>
                                      <a:lnTo>
                                        <a:pt x="622" y="327"/>
                                      </a:lnTo>
                                      <a:lnTo>
                                        <a:pt x="634" y="355"/>
                                      </a:lnTo>
                                      <a:lnTo>
                                        <a:pt x="642" y="382"/>
                                      </a:lnTo>
                                      <a:lnTo>
                                        <a:pt x="654" y="410"/>
                                      </a:lnTo>
                                      <a:lnTo>
                                        <a:pt x="670" y="473"/>
                                      </a:lnTo>
                                      <a:lnTo>
                                        <a:pt x="681" y="505"/>
                                      </a:lnTo>
                                      <a:lnTo>
                                        <a:pt x="689" y="540"/>
                                      </a:lnTo>
                                      <a:lnTo>
                                        <a:pt x="701" y="575"/>
                                      </a:lnTo>
                                      <a:lnTo>
                                        <a:pt x="725" y="568"/>
                                      </a:lnTo>
                                      <a:lnTo>
                                        <a:pt x="713" y="532"/>
                                      </a:lnTo>
                                      <a:lnTo>
                                        <a:pt x="705" y="497"/>
                                      </a:lnTo>
                                      <a:lnTo>
                                        <a:pt x="693" y="465"/>
                                      </a:lnTo>
                                      <a:lnTo>
                                        <a:pt x="677" y="402"/>
                                      </a:lnTo>
                                      <a:lnTo>
                                        <a:pt x="666" y="375"/>
                                      </a:lnTo>
                                      <a:lnTo>
                                        <a:pt x="658" y="347"/>
                                      </a:lnTo>
                                      <a:lnTo>
                                        <a:pt x="646" y="319"/>
                                      </a:lnTo>
                                      <a:lnTo>
                                        <a:pt x="638" y="292"/>
                                      </a:lnTo>
                                      <a:lnTo>
                                        <a:pt x="614" y="245"/>
                                      </a:lnTo>
                                      <a:lnTo>
                                        <a:pt x="606" y="221"/>
                                      </a:lnTo>
                                      <a:lnTo>
                                        <a:pt x="595" y="201"/>
                                      </a:lnTo>
                                      <a:lnTo>
                                        <a:pt x="587" y="181"/>
                                      </a:lnTo>
                                      <a:lnTo>
                                        <a:pt x="575" y="162"/>
                                      </a:lnTo>
                                      <a:lnTo>
                                        <a:pt x="567" y="146"/>
                                      </a:lnTo>
                                      <a:lnTo>
                                        <a:pt x="551" y="122"/>
                                      </a:lnTo>
                                      <a:lnTo>
                                        <a:pt x="540" y="107"/>
                                      </a:lnTo>
                                      <a:lnTo>
                                        <a:pt x="532" y="95"/>
                                      </a:lnTo>
                                      <a:lnTo>
                                        <a:pt x="520" y="79"/>
                                      </a:lnTo>
                                      <a:lnTo>
                                        <a:pt x="508" y="67"/>
                                      </a:lnTo>
                                      <a:lnTo>
                                        <a:pt x="500" y="55"/>
                                      </a:lnTo>
                                      <a:lnTo>
                                        <a:pt x="488" y="48"/>
                                      </a:lnTo>
                                      <a:lnTo>
                                        <a:pt x="476" y="36"/>
                                      </a:lnTo>
                                      <a:lnTo>
                                        <a:pt x="465" y="28"/>
                                      </a:lnTo>
                                      <a:lnTo>
                                        <a:pt x="457" y="16"/>
                                      </a:lnTo>
                                      <a:lnTo>
                                        <a:pt x="429" y="8"/>
                                      </a:lnTo>
                                      <a:lnTo>
                                        <a:pt x="421" y="4"/>
                                      </a:lnTo>
                                      <a:lnTo>
                                        <a:pt x="406" y="0"/>
                                      </a:lnTo>
                                      <a:lnTo>
                                        <a:pt x="386" y="0"/>
                                      </a:lnTo>
                                      <a:lnTo>
                                        <a:pt x="362" y="0"/>
                                      </a:lnTo>
                                      <a:lnTo>
                                        <a:pt x="335" y="8"/>
                                      </a:lnTo>
                                      <a:lnTo>
                                        <a:pt x="327" y="12"/>
                                      </a:lnTo>
                                      <a:lnTo>
                                        <a:pt x="315" y="16"/>
                                      </a:lnTo>
                                      <a:lnTo>
                                        <a:pt x="287" y="36"/>
                                      </a:lnTo>
                                      <a:lnTo>
                                        <a:pt x="276" y="48"/>
                                      </a:lnTo>
                                      <a:lnTo>
                                        <a:pt x="264" y="55"/>
                                      </a:lnTo>
                                      <a:lnTo>
                                        <a:pt x="240" y="79"/>
                                      </a:lnTo>
                                      <a:lnTo>
                                        <a:pt x="228" y="95"/>
                                      </a:lnTo>
                                      <a:lnTo>
                                        <a:pt x="216" y="107"/>
                                      </a:lnTo>
                                      <a:lnTo>
                                        <a:pt x="201" y="126"/>
                                      </a:lnTo>
                                      <a:lnTo>
                                        <a:pt x="193" y="142"/>
                                      </a:lnTo>
                                      <a:lnTo>
                                        <a:pt x="181" y="158"/>
                                      </a:lnTo>
                                      <a:lnTo>
                                        <a:pt x="142"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1" name="Rectangle 187"/>
                              <wps:cNvSpPr>
                                <a:spLocks noChangeArrowheads="1"/>
                              </wps:cNvSpPr>
                              <wps:spPr bwMode="auto">
                                <a:xfrm>
                                  <a:off x="385445" y="2121535"/>
                                  <a:ext cx="5861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Contrainte</w:t>
                                    </w:r>
                                  </w:p>
                                </w:txbxContent>
                              </wps:txbx>
                              <wps:bodyPr rot="0" vert="horz" wrap="none" lIns="0" tIns="0" rIns="0" bIns="0" anchor="t" anchorCtr="0" upright="1">
                                <a:spAutoFit/>
                              </wps:bodyPr>
                            </wps:wsp>
                            <wps:wsp>
                              <wps:cNvPr id="23532" name="Rectangle 188"/>
                              <wps:cNvSpPr>
                                <a:spLocks noChangeArrowheads="1"/>
                              </wps:cNvSpPr>
                              <wps:spPr bwMode="auto">
                                <a:xfrm>
                                  <a:off x="385445" y="2273935"/>
                                  <a:ext cx="5441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de flexion</w:t>
                                    </w:r>
                                  </w:p>
                                </w:txbxContent>
                              </wps:txbx>
                              <wps:bodyPr rot="0" vert="horz" wrap="none" lIns="0" tIns="0" rIns="0" bIns="0" anchor="t" anchorCtr="0" upright="1">
                                <a:spAutoFit/>
                              </wps:bodyPr>
                            </wps:wsp>
                            <wps:wsp>
                              <wps:cNvPr id="23533" name="Rectangle 189"/>
                              <wps:cNvSpPr>
                                <a:spLocks noChangeArrowheads="1"/>
                              </wps:cNvSpPr>
                              <wps:spPr bwMode="auto">
                                <a:xfrm>
                                  <a:off x="2621915" y="2992120"/>
                                  <a:ext cx="388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Temps</w:t>
                                    </w:r>
                                  </w:p>
                                </w:txbxContent>
                              </wps:txbx>
                              <wps:bodyPr rot="0" vert="horz" wrap="none" lIns="0" tIns="0" rIns="0" bIns="0" anchor="t" anchorCtr="0" upright="1">
                                <a:spAutoFit/>
                              </wps:bodyPr>
                            </wps:wsp>
                            <wps:wsp>
                              <wps:cNvPr id="23534" name="Rectangle 190"/>
                              <wps:cNvSpPr>
                                <a:spLocks noChangeArrowheads="1"/>
                              </wps:cNvSpPr>
                              <wps:spPr bwMode="auto">
                                <a:xfrm>
                                  <a:off x="638175" y="57785"/>
                                  <a:ext cx="14827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Default="001C5812" w:rsidP="00D35342">
                                    <w:r>
                                      <w:rPr>
                                        <w:rFonts w:ascii="ISOCPEUR" w:hAnsi="ISOCPEUR" w:cs="ISOCPEUR"/>
                                        <w:color w:val="000000"/>
                                        <w:lang w:val="en-US"/>
                                      </w:rPr>
                                      <w:t>Essai de fatigue en flexion</w:t>
                                    </w:r>
                                  </w:p>
                                </w:txbxContent>
                              </wps:txbx>
                              <wps:bodyPr rot="0" vert="horz" wrap="none" lIns="0" tIns="0" rIns="0" bIns="0" anchor="t" anchorCtr="0" upright="1">
                                <a:spAutoFit/>
                              </wps:bodyPr>
                            </wps:wsp>
                          </wpc:wpc>
                        </a:graphicData>
                      </a:graphic>
                    </wp:inline>
                  </w:drawing>
                </mc:Choice>
                <mc:Fallback>
                  <w:pict>
                    <v:group w14:anchorId="6855D496"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EPcgA&#10;AADeAAAADwAAAGRycy9kb3ducmV2LnhtbESPQWvCQBSE7wX/w/IK3urGmBabuooKgpeC2h7q7Zl9&#10;TYLZt3F31dhf7xYKPQ4z8w0zmXWmERdyvrasYDhIQBAXVtdcKvj8WD2NQfiArLGxTApu5GE27T1M&#10;MNf2ylu67EIpIoR9jgqqENpcSl9UZNAPbEscvW/rDIYoXSm1w2uEm0amSfIiDdYcFypsaVlRcdyd&#10;jYLF63hx2mT8/rM97Gn/dTg+py5Rqv/Yzd9ABOrCf/ivvdYK0lE2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YQ9yAAAAN4AAAAPAAAAAAAAAAAAAAAAAJgCAABk&#10;cnMvZG93bnJldi54bWxQSwUGAAAAAAQABAD1AAAAjQM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d38UA&#10;AADeAAAADwAAAGRycy9kb3ducmV2LnhtbESP0WrCQBRE3wv9h+UW+lY3RhskdZUgFKRvpn7ANXvN&#10;psnejdmtxr93BcHHYWbOMMv1aDtxpsE3jhVMJwkI4srphmsF+9/vjwUIH5A1do5JwZU8rFevL0vM&#10;tbvwjs5lqEWEsM9RgQmhz6X0lSGLfuJ64ugd3WAxRDnUUg94iXDbyTRJMmmx4bhgsKeNoaot/62C&#10;Jqv4x5yyv2taFwdTHhPdFq1S729j8QUi0Bie4Ud7qxWks/n0E+534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R3fxQAAAN4AAAAPAAAAAAAAAAAAAAAAAJgCAABkcnMv&#10;ZG93bnJldi54bWxQSwUGAAAAAAQABAD1AAAAigMAAAAA&#10;" path="m650,l,1958r47,16l697,16,650,xe" fillcolor="black" stroked="f">
                        <v:path arrowok="t" o:connecttype="custom" o:connectlocs="412750,0;0,1243330;29845,1253490;442595,10160;412750,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yccA&#10;AADeAAAADwAAAGRycy9kb3ducmV2LnhtbESPS2vDMBCE74X8B7GB3Bopj5rWjRJKwRBoe8gDel2s&#10;jW1irRxLfvTfV4VCjsPMfMNsdqOtRU+trxxrWMwVCOLcmYoLDedT9vgMwgdkg7Vj0vBDHnbbycMG&#10;U+MGPlB/DIWIEPYpaihDaFIpfV6SRT93DXH0Lq61GKJsC2laHCLc1nKpVCItVhwXSmzovaT8euys&#10;BkzW5vZ1WX2eProEX4pRZU/fSuvZdHx7BRFoDPfwf3tvNCxX60UC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nHAAAA3gAAAA8AAAAAAAAAAAAAAAAAmAIAAGRy&#10;cy9kb3ducmV2LnhtbFBLBQYAAAAABAAEAPUAAACMAw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YHccAAADeAAAADwAAAGRycy9kb3ducmV2LnhtbESPS2vDMBCE74X8B7GB3hrZaR6OGyWU&#10;0pDmlifkuFhbW8RaGUtN3H9fFQI5DjPzDTNfdrYWV2q9cawgHSQgiAunDZcKjofVSwbCB2SNtWNS&#10;8Eselove0xxz7W68o+s+lCJC2OeooAqhyaX0RUUW/cA1xNH7dq3FEGVbSt3iLcJtLYdJMpEWDceF&#10;Chv6qKi47H+sArOdrMeb6Wl2kp/rkJ6zS2bsUannfvf+BiJQFx7he/tLKxi+jtIp/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ndgdxwAAAN4AAAAPAAAAAAAA&#10;AAAAAAAAAKECAABkcnMvZG93bnJldi54bWxQSwUGAAAAAAQABAD5AAAAlQ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JMb8MAAADeAAAADwAAAGRycy9kb3ducmV2LnhtbERPy2rCQBTdF/yH4Qru6iTaaoyOItJi&#10;3fkEl5fMNRnM3AmZqaZ/31kUujyc92LV2Vo8qPXGsYJ0mIAgLpw2XCo4nz5fMxA+IGusHZOCH/Kw&#10;WvZeFphr9+QDPY6hFDGEfY4KqhCaXEpfVGTRD11DHLmbay2GCNtS6hafMdzWcpQkE2nRcGyosKFN&#10;RcX9+G0VmP1k+76bXmYX+bEN6TW7Z8aelRr0u/UcRKAu/Iv/3F9awWj8lsa98U68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CTG/DAAAA3gAAAA8AAAAAAAAAAAAA&#10;AAAAoQIAAGRycy9kb3ducmV2LnhtbFBLBQYAAAAABAAEAPkAAACRAw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7p9McAAADeAAAADwAAAGRycy9kb3ducmV2LnhtbESPS2vDMBCE74X8B7GB3hrZaR6OGyWU&#10;0pDmlifkuFhbW8RaGUtN3H9fFQI5DjPzDTNfdrYWV2q9cawgHSQgiAunDZcKjofVSwbCB2SNtWNS&#10;8Eselove0xxz7W68o+s+lCJC2OeooAqhyaX0RUUW/cA1xNH7dq3FEGVbSt3iLcJtLYdJMpEWDceF&#10;Chv6qKi47H+sArOdrMeb6Wl2kp/rkJ6zS2bsUannfvf+BiJQFx7he/tLKxi+jtIZ/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un0xwAAAN4AAAAPAAAAAAAA&#10;AAAAAAAAAKECAABkcnMvZG93bnJldi54bWxQSwUGAAAAAAQABAD5AAAAlQ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K1MUAAADeAAAADwAAAGRycy9kb3ducmV2LnhtbESPy2rCQBSG9wXfYTiCuzoxthqjo4i0&#10;WHdeweUhc0wGM2dCZqrp23cWhS5//hvfYtXZWjyo9caxgtEwAUFcOG24VHA+fb5mIHxA1lg7JgU/&#10;5GG17L0sMNfuyQd6HEMp4gj7HBVUITS5lL6oyKIfuoY4ejfXWgxRtqXULT7juK1lmiQTadFwfKiw&#10;oU1Fxf34bRWY/WT7vpteZhf5sQ2ja3bPjD0rNeh36zmIQF34D/+1v7SCdPyWRoCIE1F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iK1MUAAADeAAAADwAAAAAAAAAA&#10;AAAAAAChAgAAZHJzL2Rvd25yZXYueG1sUEsFBgAAAAAEAAQA+QAAAJMDA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QvT8cAAADeAAAADwAAAGRycy9kb3ducmV2LnhtbESPT2vCQBTE7wW/w/KE3uomqdWYuopI&#10;xXpr/QMeH9nXZDH7NmS3mn77bqHgcZiZ3zDzZW8bcaXOG8cK0lECgrh02nCl4HjYPOUgfEDW2Dgm&#10;BT/kYbkYPMyx0O7Gn3Tdh0pECPsCFdQhtIWUvqzJoh+5ljh6X66zGKLsKqk7vEW4bWSWJBNp0XBc&#10;qLGldU3lZf9tFZiPyfZlNz3NTvJtG9JzfsmNPSr1OOxXryAC9eEe/m+/awXZ8zhL4e9Ov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9PxwAAAN4AAAAPAAAAAAAA&#10;AAAAAAAAAKECAABkcnMvZG93bnJldi54bWxQSwUGAAAAAAQABAD5AAAAlQ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xOMYAAADeAAAADwAAAGRycy9kb3ducmV2LnhtbESPQWvCQBSE70L/w/IKvenGtLUxuoqI&#10;xXprrYLHR/aZLGbfhuyq8d+7hYLHYWa+YabzztbiQq03jhUMBwkI4sJpw6WC3e9nPwPhA7LG2jEp&#10;uJGH+eypN8Vcuyv/0GUbShEh7HNUUIXQ5FL6oiKLfuAa4ugdXWsxRNmWUrd4jXBbyzRJRtKi4bhQ&#10;YUPLiorT9mwVmO/R+n3zsR/v5WodhofslBm7U+rluVtMQATqwiP83/7SCtLXtz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sTjGAAAA3gAAAA8AAAAAAAAA&#10;AAAAAAAAoQIAAGRycy9kb3ducmV2LnhtbFBLBQYAAAAABAAEAPkAAACU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Uo8cAAADeAAAADwAAAGRycy9kb3ducmV2LnhtbESPS2vDMBCE74X8B7GF3ho5zst1o4RQ&#10;GpLcmhfkuFhbW8RaGUtN3H9fBQI9DjPzDTNbdLYWV2q9caxg0E9AEBdOGy4VHA+r1wyED8gaa8ek&#10;4Jc8LOa9pxnm2t14R9d9KEWEsM9RQRVCk0vpi4os+r5riKP37VqLIcq2lLrFW4TbWqZJMpEWDceF&#10;Chv6qKi47H+sAvM1WY+309PbSX6uw+CcXTJjj0q9PHfLdxCBuvAffrQ3WkE6HKVDu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yhSjxwAAAN4AAAAPAAAAAAAA&#10;AAAAAAAAAKECAABkcnMvZG93bnJldi54bWxQSwUGAAAAAAQABAD5AAAAlQM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M18cAAADeAAAADwAAAGRycy9kb3ducmV2LnhtbESPT2vCQBTE7wW/w/IK3urG1GqauoqU&#10;FvVW/4HHR/Y1Wcy+DdlV47d3hUKPw8z8hpnOO1uLC7XeOFYwHCQgiAunDZcK9rvvlwyED8gaa8ek&#10;4EYe5rPe0xRz7a68ocs2lCJC2OeooAqhyaX0RUUW/cA1xNH7da3FEGVbSt3iNcJtLdMkGUuLhuNC&#10;hQ19VlSctmerwPyMl2/ryeH9IL+WYXjMTpmxe6X6z93iA0SgLvyH/9orrSB9HaUjeNyJV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I4zXxwAAAN4AAAAPAAAAAAAA&#10;AAAAAAAAAKECAABkcnMvZG93bnJldi54bWxQSwUGAAAAAAQABAD5AAAAlQM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pTM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DdMR/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ylMxwAAAN4AAAAPAAAAAAAA&#10;AAAAAAAAAKECAABkcnMvZG93bnJldi54bWxQSwUGAAAAAAQABAD5AAAAlQM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23O8cAAADeAAAADwAAAGRycy9kb3ducmV2LnhtbESPT2vCQBTE74LfYXlCb7oxbWNMXUWk&#10;xfbW+gc8PrKvyWL2bchuNX57t1DocZiZ3zCLVW8bcaHOG8cKppMEBHHptOFKwWH/Ns5B+ICssXFM&#10;Cm7kYbUcDhZYaHflL7rsQiUihH2BCuoQ2kJKX9Zk0U9cSxy9b9dZDFF2ldQdXiPcNjJNkkxaNBwX&#10;amxpU1N53v1YBeYz2z5/zI7zo3zdhukpP+fGHpR6GPXrFxCB+vAf/mu/awXp41Oawe+deAXk8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bc7xwAAAN4AAAAPAAAAAAAA&#10;AAAAAAAAAKECAABkcnMvZG93bnJldi54bWxQSwUGAAAAAAQABAD5AAAAlQ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SoMcAAADeAAAADwAAAGRycy9kb3ducmV2LnhtbESPT2vCQBTE74LfYXlCb7oxbTWmrlJK&#10;i/XmX/D4yL4mi9m3IbvV+O3dQsHjMDO/YebLztbiQq03jhWMRwkI4sJpw6WCw/5rmIHwAVlj7ZgU&#10;3MjDctHvzTHX7spbuuxCKSKEfY4KqhCaXEpfVGTRj1xDHL0f11oMUbal1C1eI9zWMk2SibRoOC5U&#10;2NBHRcV592sVmM1k9bqeHmdH+bkK41N2zow9KPU06N7fQATqwiP83/7WCtLnl3QKf3fi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8RKgxwAAAN4AAAAPAAAAAAAA&#10;AAAAAAAAAKECAABkcnMvZG93bnJldi54bWxQSwUGAAAAAAQABAD5AAAAlQM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EhcUA&#10;AADeAAAADwAAAGRycy9kb3ducmV2LnhtbERPz2vCMBS+C/4P4Qm7aWrnxHWNooPBLsLUHebt2Tzb&#10;YvNSk6zW/fXLYbDjx/c7X/WmER05X1tWMJ0kIIgLq2suFXwe3sYLED4ga2wsk4I7eVgth4McM21v&#10;vKNuH0oRQ9hnqKAKoc2k9EVFBv3EtsSRO1tnMEToSqkd3mK4aWSaJHNpsObYUGFLrxUVl/23UbB5&#10;XmyuHzPe/uxORzp+nS5PqUuUehj16xcQgfrwL/5zv2sF6eMs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ESFxQAAAN4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hHskA&#10;AADeAAAADwAAAGRycy9kb3ducmV2LnhtbESPzWsCMRTE7wX/h/AEbzXr+oGuRtFCoZdC/Tjo7bl5&#10;7i5uXrZJqtv+9U1B6HGYmd8wi1VranEj5yvLCgb9BARxbnXFhYLD/vV5CsIHZI21ZVLwTR5Wy87T&#10;AjNt77yl2y4UIkLYZ6igDKHJpPR5SQZ93zbE0btYZzBE6QqpHd4j3NQyTZKJNFhxXCixoZeS8uvu&#10;yyjYzKabz48Rv/9szyc6Hc/XceoSpXrddj0HEagN/+FH+00rSIej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DhHskAAADeAAAADwAAAAAAAAAAAAAAAACYAgAA&#10;ZHJzL2Rvd25yZXYueG1sUEsFBgAAAAAEAAQA9QAAAI4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4c2sQA&#10;AADeAAAADwAAAGRycy9kb3ducmV2LnhtbESPy4rCMBSG94LvEI4wO5t6wZGOUYbBUTcOWH2AQ3Ns&#10;yjQnpYm1vr1ZCC5//hvfatPbWnTU+sqxgkmSgiAunK64VHA5/46XIHxA1lg7JgUP8rBZDwcrzLS7&#10;84m6PJQijrDPUIEJocmk9IUhiz5xDXH0rq61GKJsS6lbvMdxW8tpmi6kxYrjg8GGfgwV//nNKlge&#10;P+0+74p+dzV/Xm7Pp8tEGqU+Rv33F4hAfXiHX+2DVjCdzWcRIOJEFJ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NrEAAAA3gAAAA8AAAAAAAAAAAAAAAAAmAIAAGRycy9k&#10;b3ducmV2LnhtbFBLBQYAAAAABAAEAPUAAACJAwAAAAA=&#10;" path="m,28r8,l71,24r23,l94,,71,,8,4,,4,,28xe" fillcolor="black" stroked="f">
                        <v:path arrowok="t" o:connecttype="custom" o:connectlocs="0,17780;5080,17780;45085,15240;59690,15240;59690,0;45085,0;5080,2540;0,2540;0,1778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7xcgA&#10;AADeAAAADwAAAGRycy9kb3ducmV2LnhtbESPT2sCMRTE7wW/Q3hCbzXrakW3RqkFoReh/jno7bl5&#10;3V3cvGyTqFs/fSMUPA4z8xtmOm9NLS7kfGVZQb+XgCDOra64ULDbLl/GIHxA1lhbJgW/5GE+6zxN&#10;MdP2ymu6bEIhIoR9hgrKEJpMSp+XZND3bEMcvW/rDIYoXSG1w2uEm1qmSTKSBiuOCyU29FFSftqc&#10;jYLFZLz4+Rry6rY+HuiwP55eU5co9dxt399ABGrDI/zf/tQK0sFw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vFyAAAAN4AAAAPAAAAAAAAAAAAAAAAAJgCAABk&#10;cnMvZG93bnJldi54bWxQSwUGAAAAAAQABAD1AAAAjQM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d58YA&#10;AADeAAAADwAAAGRycy9kb3ducmV2LnhtbESPQWvCQBSE7wX/w/IKXopu3BQp0VUkUKgn0Rbs8ZF9&#10;TYLZt2F3jfHfu4VCj8PMfMOst6PtxEA+tI41LOYZCOLKmZZrDV+f77M3ECEiG+wck4Y7BdhuJk9r&#10;LIy78ZGGU6xFgnAoUEMTY19IGaqGLIa564mT9+O8xZikr6XxeEtw20mVZUtpseW00GBPZUPV5XS1&#10;GspSfVfH4XLI1DX3fr+z55e91Xr6PO5WICKN8T/81/4wGlT+miv4vZ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Gd58YAAADeAAAADwAAAAAAAAAAAAAAAACYAgAAZHJz&#10;L2Rvd25yZXYueG1sUEsFBgAAAAAEAAQA9QAAAIsDAAAAAA==&#10;" path="m,28r24,l87,24r8,l95,,87,,24,4,,4,,28xe" fillcolor="black" stroked="f">
                        <v:path arrowok="t" o:connecttype="custom" o:connectlocs="0,17780;15240,17780;55245,15240;60325,15240;60325,0;55245,0;15240,2540;0,2540;0,1778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B9tskA&#10;AADeAAAADwAAAGRycy9kb3ducmV2LnhtbESPT0vDQBTE74LfYXlCb3bTRoJNuy3SUihqLf1z6e25&#10;+0yC2bchuybx27uC4HGYmd8wi9Vga9FR6yvHCibjBASxdqbiQsHlvL1/BOEDssHaMSn4Jg+r5e3N&#10;AnPjej5SdwqFiBD2OSooQ2hyKb0uyaIfu4Y4eh+utRiibAtpWuwj3NZymiSZtFhxXCixoXVJ+vP0&#10;ZRWsw/X1rdabrM+62eFF7y/vk+dEqdHd8DQHEWgI/+G/9s4omKYPaQq/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B9tskAAADeAAAADwAAAAAAAAAAAAAAAACYAgAA&#10;ZHJzL2Rvd25yZXYueG1sUEsFBgAAAAAEAAQA9QAAAI4DAAAAAA==&#10;" path="m,27r32,l95,23,95,,32,3,,3,,27xe" fillcolor="black" stroked="f">
                        <v:path arrowok="t" o:connecttype="custom" o:connectlocs="0,17145;20320,17145;60325,14605;60325,0;20320,1905;0,1905;0,17145"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7/8YA&#10;AADeAAAADwAAAGRycy9kb3ducmV2LnhtbESPT4vCMBTE78J+h/AWvGm6VYtUo8iC4kFh/QceH82z&#10;LTYvtYna/fabBcHjMDO/Yabz1lTiQY0rLSv46kcgiDOrS84VHA/L3hiE88gaK8uk4JcczGcfnSmm&#10;2j55R4+9z0WAsEtRQeF9nUrpsoIMur6tiYN3sY1BH2STS93gM8BNJeMoSqTBksNCgTV9F5Rd93ej&#10;4HA8RxcTjxZ1u0lu2+0P3k6rRKnuZ7uYgPDU+nf41V5rBfFgOBjC/51w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x7/8YAAADeAAAADwAAAAAAAAAAAAAAAACYAgAAZHJz&#10;L2Rvd25yZXYueG1sUEsFBgAAAAAEAAQA9QAAAIsDAAAAAA==&#10;" path="m,27r39,l94,23,94,,39,4,,4,,27xe" fillcolor="black" stroked="f">
                        <v:path arrowok="t" o:connecttype="custom" o:connectlocs="0,17145;24765,17145;59690,14605;59690,0;24765,2540;0,2540;0,17145"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thsYA&#10;AADeAAAADwAAAGRycy9kb3ducmV2LnhtbESPQWsCMRSE70L/Q3hCb5rV1SJbo0hBsCCUri14fGye&#10;m8XNy5JEXf+9EQo9DjPzDbNc97YVV/KhcaxgMs5AEFdON1wr+DlsRwsQISJrbB2TgjsFWK9eBkss&#10;tLvxN13LWIsE4VCgAhNjV0gZKkMWw9h1xMk7OW8xJulrqT3eEty2cpplb9Jiw2nBYEcfhqpzebEK&#10;ejPf2s2XP+1nn2X9O2mP+SI7KvU67DfvICL18T/8195pBdN8ls/heS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NthsYAAADeAAAADwAAAAAAAAAAAAAAAACYAgAAZHJz&#10;L2Rvd25yZXYueG1sUEsFBgAAAAAEAAQA9QAAAIsDAAAAAA==&#10;" path="m,31l43,27,94,23,94,,43,4,,8,,31xe" fillcolor="black" stroked="f">
                        <v:path arrowok="t" o:connecttype="custom" o:connectlocs="0,19685;27305,17145;59690,14605;59690,0;27305,2540;0,5080;0,19685"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z8cYA&#10;AADeAAAADwAAAGRycy9kb3ducmV2LnhtbESPQWsCMRSE7wX/Q3iCt5rVtSKrUUQQLBRKVwWPj81z&#10;s7h5WZKo23/fFAo9DjPzDbPa9LYVD/KhcaxgMs5AEFdON1wrOB33rwsQISJrbB2Tgm8KsFkPXlZY&#10;aPfkL3qUsRYJwqFABSbGrpAyVIYshrHriJN3dd5iTNLXUnt8Jrht5TTL5tJiw2nBYEc7Q9WtvFsF&#10;vXnb2+2nv37M3sv6PGkv+SK7KDUa9tsliEh9/A//tQ9awTSf5X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Hz8cYAAADeAAAADwAAAAAAAAAAAAAAAACYAgAAZHJz&#10;L2Rvd25yZXYueG1sUEsFBgAAAAAEAAQA9QAAAIsDAAAAAA==&#10;" path="m,31l94,23,94,,,8,,31xe" fillcolor="black" stroked="f">
                        <v:path arrowok="t" o:connecttype="custom" o:connectlocs="0,19685;59690,14605;59690,0;0,5080;0,19685"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5tMMcA&#10;AADeAAAADwAAAGRycy9kb3ducmV2LnhtbESPT2vCQBTE74V+h+UJvUjd1BRbo5tQSoV68x/S4yP7&#10;TILZt+nuVuO3dwuCx2FmfsPMi9604kTON5YVvIwSEMSl1Q1XCnbbxfM7CB+QNbaWScGFPBT548Mc&#10;M23PvKbTJlQiQthnqKAOocuk9GVNBv3IdsTRO1hnMETpKqkdniPctHKcJBNpsOG4UGNHnzWVx82f&#10;UeAmy8Mq+R1+tVW3x2Gp+We6TJV6GvQfMxCB+nAP39rfWsE4fU3f4P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ubTDHAAAA3gAAAA8AAAAAAAAAAAAAAAAAmAIAAGRy&#10;cy9kb3ducmV2LnhtbFBLBQYAAAAABAAEAPUAAACMAwAAAAA=&#10;" path="m,31l55,28,95,24,95,,55,4,,8,,31xe" fillcolor="black" stroked="f">
                        <v:path arrowok="t" o:connecttype="custom" o:connectlocs="0,19685;34925,17780;60325,15240;60325,0;34925,2540;0,5080;0,19685"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K8MA&#10;AADeAAAADwAAAGRycy9kb3ducmV2LnhtbERPTYvCMBC9C/sfwizsTVOrFFuNIovCoiDY9bDHoRnb&#10;YjPpNlHrvzcHwePjfS9WvWnEjTpXW1YwHkUgiAuray4VnH63wxkI55E1NpZJwYMcrJYfgwVm2t75&#10;SLfclyKEsMtQQeV9m0npiooMupFtiQN3tp1BH2BXSt3hPYSbRsZRlEiDNYeGClv6rqi45Fej4JDs&#10;k/V5F/+PN3/XdJ/m7kRTp9TXZ7+eg/DU+7f45f7RCuLJdBL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EK8MAAADeAAAADwAAAAAAAAAAAAAAAACYAgAAZHJzL2Rv&#10;d25yZXYueG1sUEsFBgAAAAAEAAQA9QAAAIgDAAAAAA==&#10;" path="m,32l55,28,95,24,95,,55,4,,8,,32xe" fillcolor="black" stroked="f">
                        <v:path arrowok="t" o:connecttype="custom" o:connectlocs="0,20320;34925,17780;60325,15240;60325,0;34925,2540;0,5080;0,2032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av8cA&#10;AADeAAAADwAAAGRycy9kb3ducmV2LnhtbESPQUvDQBSE74L/YXlCb3ZjW0TTboNUCgW9WBPQ2yP7&#10;msRk3y672yb+e1cQPA4z8w2zKSYziAv50FlWcDfPQBDXVnfcKCjf97cPIEJE1jhYJgXfFKDYXl9t&#10;MNd25De6HGMjEoRDjgraGF0uZahbMhjm1hEn72S9wZikb6T2OCa4GeQiy+6lwY7TQouOdi3V/fFs&#10;FPSVd6P72FWrL//y3NSvn1VZOqVmN9PTGkSkKf6H/9oHrWCxXC0f4fdOu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mr/HAAAA3gAAAA8AAAAAAAAAAAAAAAAAmAIAAGRy&#10;cy9kb3ducmV2LnhtbFBLBQYAAAAABAAEAPUAAACMAwAAAAA=&#10;" path="m,36l60,28,95,24,95,,60,4,,12,,36xe" fillcolor="black" stroked="f">
                        <v:path arrowok="t" o:connecttype="custom" o:connectlocs="0,22860;38100,17780;60325,15240;60325,0;38100,2540;0,7620;0,2286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Op8YA&#10;AADeAAAADwAAAGRycy9kb3ducmV2LnhtbESPzWrCQBSF9wXfYbhCd3USm4pGJyKC0kWhrbpweclc&#10;k2jmTpgZY/r2nUWhy8P541utB9OKnpxvLCtIJwkI4tLqhisFp+PuZQ7CB2SNrWVS8EMe1sXoaYW5&#10;tg/+pv4QKhFH2OeooA6hy6X0ZU0G/cR2xNG7WGcwROkqqR0+4rhp5TRJZtJgw/Ghxo62NZW3w90o&#10;oJ1N9cfi6/N+vi76mcv25fC2V+p5PGyWIAIN4T/8137XCqavWRYBIk5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Op8YAAADeAAAADwAAAAAAAAAAAAAAAACYAgAAZHJz&#10;L2Rvd25yZXYueG1sUEsFBgAAAAAEAAQA9QAAAIsDAAAAAA==&#10;" path="m,36l59,28,94,24,94,,59,4,,12,,36xe" fillcolor="black" stroked="f">
                        <v:path arrowok="t" o:connecttype="custom" o:connectlocs="0,22860;37465,17780;59690,15240;59690,0;37465,2540;0,7620;0,2286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a1MgA&#10;AADeAAAADwAAAGRycy9kb3ducmV2LnhtbESP3WoCMRSE74W+QziF3tWsVlRWo5T+0Cqo+PMAh81x&#10;d3Fzsk1Sd+vTG6Hg5TAz3zDTeWsqcSbnS8sKet0EBHFmdcm5gsP+83kMwgdkjZVlUvBHHuazh84U&#10;U20b3tJ5F3IRIexTVFCEUKdS+qwgg75ra+LoHa0zGKJ0udQOmwg3lewnyVAaLDkuFFjTW0HZafdr&#10;FKwXl02z/3o/Lbd8WbnRz/KQfQyVenpsXycgArXhHv5vf2sF/ZfBoAe3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NrUyAAAAN4AAAAPAAAAAAAAAAAAAAAAAJgCAABk&#10;cnMvZG93bnJldi54bWxQSwUGAAAAAAQABAD1AAAAjQMAAAAA&#10;" path="m,35r4,l63,27,94,23,94,,63,4,4,11,,11,,35xe" fillcolor="black" stroked="f">
                        <v:path arrowok="t" o:connecttype="custom" o:connectlocs="0,22225;2540,22225;40005,17145;59690,14605;59690,0;40005,2540;2540,6985;0,6985;0,22225"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9KccA&#10;AADeAAAADwAAAGRycy9kb3ducmV2LnhtbESPT0sDMRTE7wW/Q3iCN5s1LlLXpqUUBA/10D8evD02&#10;r5vVzcuaxHb77ZtCocdhZn7DTOeD68SBQmw9a3gaFyCIa29abjTstu+PExAxIRvsPJOGE0WYz+5G&#10;U6yMP/KaDpvUiAzhWKEGm1JfSRlrSw7j2PfE2dv74DBlGRppAh4z3HVSFcWLdNhyXrDY09JS/bv5&#10;dxrC9w+d9p9/i4lSq5V15fJLvbZaP9wPizcQiYZ0C1/bH0aDei5LBZc7+QrI2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fSnHAAAA3gAAAA8AAAAAAAAAAAAAAAAAmAIAAGRy&#10;cy9kb3ducmV2LnhtbFBLBQYAAAAABAAEAPUAAACMAwAAAAA=&#10;" path="m,35r4,l63,27,95,23,95,,63,4,4,12,,12,,35xe" fillcolor="black" stroked="f">
                        <v:path arrowok="t" o:connecttype="custom" o:connectlocs="0,22225;2540,22225;40005,17145;60325,14605;60325,0;40005,2540;2540,7620;0,7620;0,22225"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eKMcA&#10;AADeAAAADwAAAGRycy9kb3ducmV2LnhtbESPQWvCQBSE74X+h+UVvOmmGkRSVymWQsFeqgnY2yP7&#10;mqRm3y67W5P++64g9DjMzDfMejuaXlzIh86ygsdZBoK4trrjRkF5fJ2uQISIrLG3TAp+KcB2c3+3&#10;xkLbgT/ocoiNSBAOBSpoY3SFlKFuyWCYWUecvC/rDcYkfSO1xyHBTS/nWbaUBjtOCy062rVUnw8/&#10;RsG58m5wp12Vf/v9S1O/f1Zl6ZSaPIzPTyAijfE/fGu/aQXzRZ4v4HonXQ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c3ij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GXMcA&#10;AADeAAAADwAAAGRycy9kb3ducmV2LnhtbESPQWvCQBSE74X+h+UVequb2lBKdBWxFAr1ok1Ab4/s&#10;M4lm3y67WxP/vVso9DjMzDfMfDmaXlzIh86ygudJBoK4trrjRkH5/fH0BiJEZI29ZVJwpQDLxf3d&#10;HAttB97SZRcbkSAcClTQxugKKUPdksEwsY44eUfrDcYkfSO1xyHBTS+nWfYqDXacFlp0tG6pPu9+&#10;jIJz5d3g9usqP/mv96beHKqydEo9PoyrGYhIY/wP/7U/tYLpS57n8Hs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Rlz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aCcgA&#10;AADeAAAADwAAAGRycy9kb3ducmV2LnhtbESP0WrCQBRE3wv+w3KFvtWNqS0SXcUWRKEPYuoHXLPX&#10;JJq9m2S3Jvbru0LBx2FmzjDzZW8qcaXWlZYVjEcRCOLM6pJzBYfv9csUhPPIGivLpOBGDpaLwdMc&#10;E2073tM19bkIEHYJKii8rxMpXVaQQTeyNXHwTrY16INsc6lb7ALcVDKOondpsOSwUGBNnwVll/TH&#10;KNjEu3Pz241vm2Ozrb/S5sN1616p52G/moHw1PtH+L+91Qri18nkDe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poJyAAAAN4AAAAPAAAAAAAAAAAAAAAAAJgCAABk&#10;cnMvZG93bnJldi54bWxQSwUGAAAAAAQABAD1AAAAjQMAAAAA&#10;" path="m,39r4,l63,31r4,l98,23,90,,59,8r4,l4,15,,15,,39xe" fillcolor="black" stroked="f">
                        <v:path arrowok="t" o:connecttype="custom" o:connectlocs="0,24765;2540,24765;40005,19685;42545,19685;62230,14605;57150,0;37465,5080;40005,5080;2540,9525;0,9525;0,24765"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EfscA&#10;AADeAAAADwAAAGRycy9kb3ducmV2LnhtbESP0WrCQBRE3wv+w3IF3+rGVESiq6ggCj6Upn7ANXtN&#10;otm7SXZrYr++Wyj0cZiZM8xy3ZtKPKh1pWUFk3EEgjizuuRcwflz/zoH4TyyxsoyKXiSg/Vq8LLE&#10;RNuOP+iR+lwECLsEFRTe14mULivIoBvbmjh4V9sa9EG2udQtdgFuKhlH0UwaLDksFFjTrqDsnn4Z&#10;BYf4/dZ8d5Pn4dIc61PabF2375UaDfvNAoSn3v+H/9pHrSB+m05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8BH7HAAAA3gAAAA8AAAAAAAAAAAAAAAAAmAIAAGRy&#10;cy9kb3ducmV2LnhtbFBLBQYAAAAABAAEAPUAAACMAwAAAAA=&#10;" path="m8,39l67,28r-4,l98,24,98,,63,4r-4,l,16,8,39xe" fillcolor="black" stroked="f">
                        <v:path arrowok="t" o:connecttype="custom" o:connectlocs="5080,24765;42545,17780;40005,17780;62230,15240;62230,0;40005,2540;37465,2540;0,10160;5080,24765"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mb8cA&#10;AADeAAAADwAAAGRycy9kb3ducmV2LnhtbESPQWvCQBSE70L/w/IKvemmqbQSXaUNCB48WJsevD2y&#10;zyRN9m3YXTX5926h0OMwM98wq81gOnEl5xvLCp5nCQji0uqGKwXF13a6AOEDssbOMikYycNm/TBZ&#10;YabtjT/pegyViBD2GSqoQ+gzKX1Zk0E/sz1x9M7WGQxRukpqh7cIN51Mk+RVGmw4LtTYU15T2R4v&#10;RgEdcrsfzUd3+mm/vWtMMWJbKPX0OLwvQQQawn/4r73TCtKX+fwNfu/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pm/HAAAA3gAAAA8AAAAAAAAAAAAAAAAAmAIAAGRy&#10;cy9kb3ducmV2LnhtbFBLBQYAAAAABAAEAPUAAACMAwAAAAA=&#10;" path="m8,44l63,32r39,-8l95,,55,8,,20,8,44xe" fillcolor="black" stroked="f">
                        <v:path arrowok="t" o:connecttype="custom" o:connectlocs="5080,27940;40005,20320;64770,15240;60325,0;34925,5080;0,12700;5080,2794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Zr8MA&#10;AADeAAAADwAAAGRycy9kb3ducmV2LnhtbERPTWsCMRC9F/wPYQq91Wx1tWVrFKkUBE+uXnobNtPN&#10;2s1kSVJN++vNQfD4eN+LVbK9OJMPnWMFL+MCBHHjdMetguPh8/kNRIjIGnvHpOCPAqyWo4cFVtpd&#10;eE/nOrYih3CoUIGJcaikDI0hi2HsBuLMfTtvMWboW6k9XnK47eWkKObSYse5weBAH4aan/rXKrDN&#10;12Yz+0+n6F93xs5OnLCcKvX0mNbvICKleBff3FutYDIty7w338lX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XZr8MAAADeAAAADwAAAAAAAAAAAAAAAACYAgAAZHJzL2Rv&#10;d25yZXYueG1sUEsFBgAAAAAEAAQA9QAAAIgDAAAAAA==&#10;" path="m,39l51,31r4,l99,23,91,,47,7r4,l,15,,39xe" fillcolor="black" stroked="f">
                        <v:path arrowok="t" o:connecttype="custom" o:connectlocs="0,24765;32385,19685;34925,19685;62865,14605;57785,0;29845,4445;32385,4445;0,9525;0,24765"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9eccA&#10;AADeAAAADwAAAGRycy9kb3ducmV2LnhtbESPT2vCQBTE70K/w/IK3szGP2hMXUUE0VtR255fs69J&#10;TPZtyK6a9tO7BcHjMDO/YRarztTiSq0rLSsYRjEI4szqknMFH6ftIAHhPLLG2jIp+CUHq+VLb4Gp&#10;tjc+0PXocxEg7FJUUHjfpFK6rCCDLrINcfB+bGvQB9nmUrd4C3BTy1EcT6XBksNCgQ1tCsqq48Uo&#10;mFdV/lUn0+/ZWe8+x9uZ/Ev8u1L91279BsJT55/hR3uvFYzGk8kc/u+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mfXnHAAAA3gAAAA8AAAAAAAAAAAAAAAAAmAIAAGRy&#10;cy9kb3ducmV2LnhtbFBLBQYAAAAABAAEAPUAAACMAwAAAAA=&#10;" path="m8,47l103,24,95,,,24,8,47xe" fillcolor="black" stroked="f">
                        <v:path arrowok="t" o:connecttype="custom" o:connectlocs="5080,29845;65405,15240;60325,0;0,15240;5080,29845"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QzccA&#10;AADeAAAADwAAAGRycy9kb3ducmV2LnhtbESPzWrCQBSF94W+w3AL3ZQ6o7apTR1FRIkbA7VduLxk&#10;rkkwcydkppq8vbMouDycP775sreNuFDna8caxiMFgrhwpuZSw+/P9nUGwgdkg41j0jCQh+Xi8WGO&#10;qXFX/qbLIZQijrBPUUMVQptK6YuKLPqRa4mjd3KdxRBlV0rT4TWO20ZOlEqkxZrjQ4UtrSsqzoc/&#10;qyFbqX1yTAbKPl82H6dsyHdblWv9/NSvvkAE6sM9/N/eGQ2T6dt7BIg4EQ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UM3HAAAA3gAAAA8AAAAAAAAAAAAAAAAAmAIAAGRy&#10;cy9kb3ducmV2LnhtbFBLBQYAAAAABAAEAPUAAACMAwAAAAA=&#10;" path="m8,48l51,36,98,24,90,,43,12,,24,8,48xe" fillcolor="black" stroked="f">
                        <v:path arrowok="t" o:connecttype="custom" o:connectlocs="5080,30480;32385,22860;62230,15240;57150,0;27305,7620;0,15240;5080,3048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NMUA&#10;AADeAAAADwAAAGRycy9kb3ducmV2LnhtbESPT2vCQBTE74V+h+UVvNXNn1YldRURBOlB6CqeH9ln&#10;Epp9G7JrEr99t1DocZiZ3zDr7WRbMVDvG8cK0nkCgrh0puFKweV8eF2B8AHZYOuYFDzIw3bz/LTG&#10;wriRv2jQoRIRwr5ABXUIXSGlL2uy6OeuI47ezfUWQ5R9JU2PY4TbVmZJspAWG44LNXa0r6n81ner&#10;4PPw0O0ST/qEeCuv+arZhVQrNXuZdh8gAk3hP/zXPhoFWf72nsL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A0xQAAAN4AAAAPAAAAAAAAAAAAAAAAAJgCAABkcnMv&#10;ZG93bnJldi54bWxQSwUGAAAAAAQABAD1AAAAigMAAAAA&#10;" path="m8,43l47,35,102,23,94,,39,12,,19,8,43xe" fillcolor="black" stroked="f">
                        <v:path arrowok="t" o:connecttype="custom" o:connectlocs="5080,27305;29845,22225;64770,14605;59690,0;24765,7620;0,12065;5080,27305"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rk8YA&#10;AADeAAAADwAAAGRycy9kb3ducmV2LnhtbESPUUvDQBCE3wX/w7FC3+zFtBaJvRYRBClCbar4uuTW&#10;SzC3G3KXNvXX9wShj8PMfMMs16Nv1YH60AgbuJtmoIgrsQ07Ax/7l9sHUCEiW2yFycCJAqxX11dL&#10;LKwceUeHMjqVIBwKNFDH2BVah6omj2EqHXHyvqX3GJPsnbY9HhPctzrPsoX22HBaqLGj55qqn3Lw&#10;ifK5HebDu/y25W7zZp2T+OXFmMnN+PQIKtIYL+H/9qs1kM/m9zn83UlX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Jrk8YAAADeAAAADwAAAAAAAAAAAAAAAACYAgAAZHJz&#10;L2Rvd25yZXYueG1sUEsFBgAAAAAEAAQA9QAAAIsDAAAAAA==&#10;" path="m8,44l39,36,95,24r-4,l95,24,95,,91,,32,12,,20,8,44xe" fillcolor="black" stroked="f">
                        <v:path arrowok="t" o:connecttype="custom" o:connectlocs="5080,27940;24765,22860;60325,15240;57785,15240;60325,15240;60325,0;57785,0;20320,7620;0,12700;5080,2794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QcUA&#10;AADeAAAADwAAAGRycy9kb3ducmV2LnhtbESPUUsDMRCE3wX/Q1jBN5trT0u5Ni1SEH1R2uoP2Cbr&#10;5ehlcyRre/57Iwg+DjPzDbPajKFXZ0q5i2xgOqlAEdvoOm4NfLw/3S1AZUF22EcmA9+UYbO+vlph&#10;4+KF93Q+SKsKhHODBrzI0GidraeAeRIH4uJ9xhRQikytdgkvBR56PauquQ7YcVnwONDWkz0dvoIB&#10;u6uPp7QI9vV5O50Pb52MOy/G3N6Mj0tQQqP8h//aL87ArL5/qOH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dBxQAAAN4AAAAPAAAAAAAAAAAAAAAAAJgCAABkcnMv&#10;ZG93bnJldi54bWxQSwUGAAAAAAQABAD1AAAAigMAAAAA&#10;" path="m8,47l91,23r-4,l91,23,91,,87,,,23,8,47xe" fillcolor="black" stroked="f">
                        <v:path arrowok="t" o:connecttype="custom" o:connectlocs="5080,29845;57785,14605;55245,14605;57785,14605;57785,0;55245,0;0,14605;5080,29845"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1lAcgA&#10;AADeAAAADwAAAGRycy9kb3ducmV2LnhtbESPzWvCQBTE70L/h+UVetONH60SXUUChdqDYurB4yP7&#10;8qHZtyG71di/3i0IHoeZ+Q2zWHWmFhdqXWVZwXAQgSDOrK64UHD4+ezPQDiPrLG2TApu5GC1fOkt&#10;MNb2ynu6pL4QAcIuRgWl900spctKMugGtiEOXm5bgz7ItpC6xWuAm1qOouhDGqw4LJTYUFJSdk5/&#10;jYLt0Ub5KZebdf33vctn4+TM00Spt9duPQfhqfPP8KP9pRWMxpP3Cfzf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WUByAAAAN4AAAAPAAAAAAAAAAAAAAAAAJgCAABk&#10;cnMvZG93bnJldi54bWxQSwUGAAAAAAQABAD1AAAAjQMAAAAA&#10;" path="m7,51l90,28r8,-4l90,,82,4,,28,7,51xe" fillcolor="black" stroked="f">
                        <v:path arrowok="t" o:connecttype="custom" o:connectlocs="4445,32385;57150,17780;62230,15240;57150,0;52070,2540;0,17780;4445,32385"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0ANMcA&#10;AADeAAAADwAAAGRycy9kb3ducmV2LnhtbESPUWvCMBSF3wf+h3AHexmapk4Z1Sgi2xD2pNsPuGuu&#10;bWdzU5Jou/16Mxj4eDjnfIezXA+2FRfyoXGsQU0yEMSlMw1XGj4/XsfPIEJENtg6Jg0/FGC9Gt0t&#10;sTCu5z1dDrESCcKhQA11jF0hZShrshgmriNO3tF5izFJX0njsU9w28o8y+bSYsNpocaOtjWVp8PZ&#10;avj1Xf726F+m38qpL/Mue6VOvdYP98NmASLSEG/h//bOaMinT7MZ/N1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9ADTHAAAA3gAAAA8AAAAAAAAAAAAAAAAAmAIAAGRy&#10;cy9kb3ducmV2LnhtbFBLBQYAAAAABAAEAPUAAACMAwAAAAA=&#10;" path="m8,51l31,43,87,27r7,-4l87,,79,4,24,19,,27,8,51xe" fillcolor="black" stroked="f">
                        <v:path arrowok="t" o:connecttype="custom" o:connectlocs="5080,32385;19685,27305;55245,17145;59690,14605;55245,0;50165,2540;15240,12065;0,17145;5080,32385"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p7ccA&#10;AADeAAAADwAAAGRycy9kb3ducmV2LnhtbESPQWsCMRSE74X+h/AKvRTN6rayrEYRS8FDD9Wq58fm&#10;uVlMXpZN6q7/3hQKPQ4z8w2zWA3Oiit1ofGsYDLOQBBXXjdcKzh8f4wKECEia7SeScGNAqyWjw8L&#10;LLXveUfXfaxFgnAoUYGJsS2lDJUhh2HsW+LknX3nMCbZ1VJ32Ce4s3KaZTPpsOG0YLCljaHqsv9x&#10;Cr6KKj+Zl2F7sKHtj7n9XL/bQqnnp2E9BxFpiP/hv/ZWK5jmr28z+L2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gqe3HAAAA3gAAAA8AAAAAAAAAAAAAAAAAmAIAAGRy&#10;cy9kb3ducmV2LnhtbFBLBQYAAAAABAAEAPUAAACMAwAAAAA=&#10;" path="m8,55l28,47,83,28,95,24,87,,75,4,20,24,,32,8,55xe" fillcolor="black" stroked="f">
                        <v:path arrowok="t" o:connecttype="custom" o:connectlocs="5080,34925;17780,29845;52705,17780;60325,15240;55245,0;47625,2540;12700,15240;0,20320;5080,34925"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P88gA&#10;AADeAAAADwAAAGRycy9kb3ducmV2LnhtbESPS2vCQBSF94X+h+EWuik68VEtqaOUgFjc+UBwd83c&#10;TtJk7oTMqGl/fUcQujycx8eZLTpbiwu1vnSsYNBPQBDnTpdsFOx3y94bCB+QNdaOScEPeVjMHx9m&#10;mGp35Q1dtsGIOMI+RQVFCE0qpc8Lsuj7riGO3pdrLYYoWyN1i9c4bms5TJKJtFhyJBTYUFZQXm3P&#10;NnIpDH5X1aky62PyPcoO5dK8ZEo9P3Uf7yACdeE/fG9/agXD0fh1Crc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g/zyAAAAN4AAAAPAAAAAAAAAAAAAAAAAJgCAABk&#10;cnMvZG93bnJldi54bWxQSwUGAAAAAAQABAD1AAAAjQMAAAAA&#10;" path="m8,51l28,43,79,27,95,23,87,,71,4,20,19,,27,8,51xe" fillcolor="black" stroked="f">
                        <v:path arrowok="t" o:connecttype="custom" o:connectlocs="5080,32385;17780,27305;50165,17145;60325,14605;55245,0;45085,2540;12700,12065;0,17145;5080,32385"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vBMUA&#10;AADeAAAADwAAAGRycy9kb3ducmV2LnhtbERPy2rCQBTdC/7DcIXumkm1tpI6hhAotC4U0y66vGRu&#10;HjVzJ2SmGv16Z1FweTjvdTqaTpxocK1lBU9RDIK4tLrlWsH31/vjCoTzyBo7y6TgQg7SzXSyxkTb&#10;Mx/oVPhahBB2CSpovO8TKV3ZkEEX2Z44cJUdDPoAh1rqAc8h3HRyHscv0mDLoaHBnvKGymPxZxTs&#10;fmxc/VbyM+uu2321WuRHfs2VepiN2RsIT6O/i//dH1rBfPG8DHvDnXA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G8ExQAAAN4AAAAPAAAAAAAAAAAAAAAAAJgCAABkcnMv&#10;ZG93bnJldi54bWxQSwUGAAAAAAQABAD1AAAAigMAAAAA&#10;" path="m8,51l27,44,83,28,98,24,90,,75,4,20,20,,28,8,51xe" fillcolor="black" stroked="f">
                        <v:path arrowok="t" o:connecttype="custom" o:connectlocs="5080,32385;17145,27940;52705,17780;62230,15240;57150,0;47625,2540;12700,12700;0,17780;5080,32385"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QL8kA&#10;AADeAAAADwAAAGRycy9kb3ducmV2LnhtbESP3WrCQBSE7wt9h+UI3hSzqT9FU1exSkHQixrzAKfZ&#10;YxLMnk2zq8a37wqFXg4z8w0zX3amFldqXWVZwWsUgyDOra64UJAdPwdTEM4ja6wtk4I7OVgunp/m&#10;mGh74wNdU1+IAGGXoILS+yaR0uUlGXSRbYiDd7KtQR9kW0jd4i3ATS2HcfwmDVYcFkpsaF1Sfk4v&#10;RsHHvj5sVnd9fpmm7uu4Nt8/42ynVL/Xrd5BeOr8f/ivvdUKhqPxZAaP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cQL8kAAADeAAAADwAAAAAAAAAAAAAAAACYAgAA&#10;ZHJzL2Rvd25yZXYueG1sUEsFBgAAAAAEAAQA9QAAAI4DAAAAAA==&#10;" path="m8,55l24,51,79,31,99,24,91,,71,8,16,27,,31,8,55xe" fillcolor="black" stroked="f">
                        <v:path arrowok="t" o:connecttype="custom" o:connectlocs="5080,34925;15240,32385;50165,19685;62865,15240;57785,0;45085,5080;10160,17145;0,19685;5080,34925"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A3sQA&#10;AADeAAAADwAAAGRycy9kb3ducmV2LnhtbESPzYrCMBSF9wO+Q7iCuzFVi2jHKCKIgqupCi6vzZ22&#10;2NyUJtbq008WgsvD+eNbrDpTiZYaV1pWMBpGIIgzq0vOFZyO2+8ZCOeRNVaWScGTHKyWva8FJto+&#10;+Jfa1OcijLBLUEHhfZ1I6bKCDLqhrYmD92cbgz7IJpe6wUcYN5UcR9FUGiw5PBRY06ag7JbejYJ4&#10;3uLuVp723fV5n13i9HWODi+lBv1u/QPCU+c/4Xd7rxWMJ/E0AAScg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wgN7EAAAA3gAAAA8AAAAAAAAAAAAAAAAAmAIAAGRycy9k&#10;b3ducmV2LnhtbFBLBQYAAAAABAAEAPUAAACJAwAAAAA=&#10;" path="m8,52l20,48,75,32,99,24,91,,67,8,12,24,,28,8,52xe" fillcolor="black" stroked="f">
                        <v:path arrowok="t" o:connecttype="custom" o:connectlocs="5080,33020;12700,30480;47625,20320;62865,15240;57785,0;42545,5080;7620,15240;0,17780;5080,3302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6cgA&#10;AADeAAAADwAAAGRycy9kb3ducmV2LnhtbESPQWvCQBSE70L/w/IEb7qJFVuiq5RSS5FetBLo7ZF9&#10;ZoPZt2l2jfHfu0LB4zAz3zDLdW9r0VHrK8cK0kkCgrhwuuJSweFnM34F4QOyxtoxKbiSh/XqabDE&#10;TLsL76jbh1JECPsMFZgQmkxKXxiy6CeuIY7e0bUWQ5RtKXWLlwi3tZwmyVxarDguGGzo3VBx2p+t&#10;gqRudt/5tXs5fJjtMd385p9/p1yp0bB/W4AI1IdH+L/9pRVMn2fzFO5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7pyAAAAN4AAAAPAAAAAAAAAAAAAAAAAJgCAABk&#10;cnMvZG93bnJldi54bWxQSwUGAAAAAAQABAD1AAAAjQMAAAAA&#10;" path="m8,27l19,23,12,,,4,8,27xe" fillcolor="black" stroked="f">
                        <v:path arrowok="t" o:connecttype="custom" o:connectlocs="5080,17145;12065,14605;7620,0;0,2540;5080,17145"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IK8UA&#10;AADeAAAADwAAAGRycy9kb3ducmV2LnhtbESP0WrCQBRE3wv+w3IF3+rGKCrRVaRU25cKRj/gkr1m&#10;g9m7IbvG+PddodDHYWbOMOttb2vRUesrxwom4wQEceF0xaWCy3n/vgThA7LG2jEpeJKH7WbwtsZM&#10;uwefqMtDKSKEfYYKTAhNJqUvDFn0Y9cQR+/qWoshyraUusVHhNtapkkylxYrjgsGG/owVNzyu1Ww&#10;/FnYr7wr+sPVHL38PJ8uE2mUGg373QpEoD78h//a31pBOp3NU3j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wgrxQAAAN4AAAAPAAAAAAAAAAAAAAAAAJgCAABkcnMv&#10;ZG93bnJldi54bWxQSwUGAAAAAAQABAD1AAAAigMAAAAA&#10;" path="m,28l63,24r31,l94,,63,,,4,,28xe" fillcolor="black" stroked="f">
                        <v:path arrowok="t" o:connecttype="custom" o:connectlocs="0,17780;40005,15240;59690,15240;59690,0;40005,0;0,2540;0,1778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vNMgA&#10;AADeAAAADwAAAGRycy9kb3ducmV2LnhtbESPT2sCMRTE74V+h/CE3mrW9Q92a5QqCF4EtT3U23Pz&#10;uru4eVmTVFc/vREKPQ4z8xtmMmtNLc7kfGVZQa+bgCDOra64UPD1uXwdg/ABWWNtmRRcycNs+vw0&#10;wUzbC2/pvAuFiBD2GSooQ2gyKX1ekkHftQ1x9H6sMxiidIXUDi8RbmqZJslIGqw4LpTY0KKk/Lj7&#10;NQrmb+P5aTPg9W172NP++3Acpi5R6qXTfryDCNSG//Bfe6UVpP3B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80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3QMgA&#10;AADeAAAADwAAAGRycy9kb3ducmV2LnhtbESPQWvCQBSE70L/w/IK3nRjmopNXaUWBC+Fqj3U2zP7&#10;TILZt+nuqml/fVcQPA4z8w0znXemEWdyvrasYDRMQBAXVtdcKvjaLgcTED4ga2wsk4Jf8jCfPfSm&#10;mGt74TWdN6EUEcI+RwVVCG0upS8qMuiHtiWO3sE6gyFKV0rt8BLhppFpkoylwZrjQoUtvVdUHDcn&#10;o2DxMln8fGb88bfe72j3vT8+py5Rqv/Yvb2CCNSFe/jWXmkF6VM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W/dA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S2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Po8m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F1Lb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MrMgA&#10;AADeAAAADwAAAGRycy9kb3ducmV2LnhtbESPQWvCQBSE7wX/w/KE3uqmqQ0aXaUWCr0I1XrQ2zP7&#10;mgSzb9PdrUZ/vSsIPQ4z8w0znXemEUdyvras4HmQgCAurK65VLD5/ngagfABWWNjmRScycN81nuY&#10;Yq7tiVd0XIdSRAj7HBVUIbS5lL6oyKAf2JY4ej/WGQxRulJqh6cIN41MkySTBmuOCxW29F5RcVj/&#10;GQWL8Wjx+zXk5WW139Fuuz+8pi5R6rHfvU1ABOrCf/je/tQK0p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cys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8QA&#10;AADeAAAADwAAAGRycy9kb3ducmV2LnhtbESP0YrCMBRE3wX/IVxh3zTVXVSqUUTc1RcFqx9waa5N&#10;sbkpTbZ2/94sCD4OM3OGWa47W4mWGl86VjAeJSCIc6dLLhRcL9/DOQgfkDVWjknBH3lYr/q9Jaba&#10;PfhMbRYKESHsU1RgQqhTKX1uyKIfuZo4ejfXWAxRNoXUDT4i3FZykiRTabHkuGCwpq2h/J79WgXz&#10;48zuszbvfm7m5OXucr6OpVHqY9BtFiACdeEdfrUPWsHk82s6g/878Q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kq7PEAAAA3gAAAA8AAAAAAAAAAAAAAAAAmAIAAGRycy9k&#10;b3ducmV2LnhtbFBLBQYAAAAABAAEAPUAAACJAwAAAAA=&#10;" path="m,24r39,4l94,28,94,4,39,4,,,,24xe" fillcolor="black" stroked="f">
                        <v:path arrowok="t" o:connecttype="custom" o:connectlocs="0,15240;24765,17780;59690,17780;59690,2540;24765,2540;0,0;0,15240"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EJcIA&#10;AADeAAAADwAAAGRycy9kb3ducmV2LnhtbERPy4rCMBTdC/5DuMLsNPWBSMcoKiizdFTKzO5Oc22L&#10;zU1Jola/3iwGXB7Oe75sTS1u5HxlWcFwkIAgzq2uuFBwOm77MxA+IGusLZOCB3lYLrqdOaba3vmb&#10;bodQiBjCPkUFZQhNKqXPSzLoB7YhjtzZOoMhQldI7fAew00tR0kylQYrjg0lNrQpKb8crkYBYfYT&#10;6pVL1tvf4mj2z51//mVKffTa1SeIQG14i//dX1rBaDyZxr3xTr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AQlwgAAAN4AAAAPAAAAAAAAAAAAAAAAAJgCAABkcnMvZG93&#10;bnJldi54bWxQSwUGAAAAAAQABAD1AAAAhwMAAAAA&#10;" path="m,24r43,4l94,32,94,8,43,4,,,,24xe" fillcolor="black" stroked="f">
                        <v:path arrowok="t" o:connecttype="custom" o:connectlocs="0,15240;27305,17780;59690,20320;59690,5080;27305,2540;0,0;0,1524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hvscA&#10;AADeAAAADwAAAGRycy9kb3ducmV2LnhtbESPT2vCQBTE74V+h+UJvTUbtUibuglWsPTonyJ6e80+&#10;k2D2bdjdauqndwWhx2FmfsNMi9604kTON5YVDJMUBHFpdcOVgu/N4vkVhA/IGlvLpOCPPBT548MU&#10;M23PvKLTOlQiQthnqKAOocuk9GVNBn1iO+LoHawzGKJ0ldQOzxFuWjlK04k02HBcqLGjeU3lcf1r&#10;FBBud6GdufRjsa82Znn59JefrVJPg372DiJQH/7D9/aXVjAav0ze4HYnX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gob7HAAAA3gAAAA8AAAAAAAAAAAAAAAAAmAIAAGRy&#10;cy9kb3ducmV2LnhtbFBLBQYAAAAABAAEAPUAAACMAwAAAAA=&#10;" path="m,24r94,8l94,8,,,,24xe" fillcolor="black" stroked="f">
                        <v:path arrowok="t" o:connecttype="custom" o:connectlocs="0,15240;59690,20320;59690,5080;0,0;0,15240"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x7ccA&#10;AADeAAAADwAAAGRycy9kb3ducmV2LnhtbESPy2rCQBSG9wXfYTiCu2ZilLSmjiJFQSoUmrro8pA5&#10;JqGZM2lmcvHtO4tClz//jW+7n0wjBupcbVnBMopBEBdW11wquH6eHp9BOI+ssbFMCu7kYL+bPWwx&#10;03bkDxpyX4owwi5DBZX3bSalKyoy6CLbEgfvZjuDPsiulLrDMYybRiZxnEqDNYeHClt6raj4znuj&#10;4D29pIfbW/KzPH71m8smd1daO6UW8+nwAsLT5P/Df+2zVpCs1k8BIOAEFJ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Me3HAAAA3gAAAA8AAAAAAAAAAAAAAAAAmAIAAGRy&#10;cy9kb3ducmV2LnhtbFBLBQYAAAAABAAEAPUAAACMAwAAAAA=&#10;" path="m,24r55,4l95,32,95,8,55,4,,,,24xe" fillcolor="black" stroked="f">
                        <v:path arrowok="t" o:connecttype="custom" o:connectlocs="0,15240;34925,17780;60325,20320;60325,5080;34925,2540;0,0;0,15240"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pH8cA&#10;AADeAAAADwAAAGRycy9kb3ducmV2LnhtbESPW2sCMRSE34X+h3AKvohmvWDrulGKtKBv1krx8bA5&#10;e8HNyTZJdfvvjSD0cZiZb5hs3ZlGXMj52rKC8SgBQZxbXXOp4Pj1MXwF4QOyxsYyKfgjD+vVUy/D&#10;VNsrf9LlEEoRIexTVFCF0KZS+rwig35kW+LoFdYZDFG6UmqH1wg3jZwkyVwarDkuVNjSpqL8fPg1&#10;Ctx8V+yTn8F7U7bfOMg1nxa7qVL95+5tCSJQF/7Dj/ZWK5hMZy9j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6R/HAAAA3gAAAA8AAAAAAAAAAAAAAAAAmAIAAGRy&#10;cy9kb3ducmV2LnhtbFBLBQYAAAAABAAEAPUAAACMAwAAAAA=&#10;" path="m,24r55,3l95,31,95,8,55,4,,,,24xe" fillcolor="black" stroked="f">
                        <v:path arrowok="t" o:connecttype="custom" o:connectlocs="0,15240;34925,17145;60325,19685;60325,5080;34925,2540;0,0;0,15240"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3aMcA&#10;AADeAAAADwAAAGRycy9kb3ducmV2LnhtbESPT2vCQBTE74V+h+UJvUjdNBZboxsppUK9+Q/p8ZF9&#10;JsHs23R3G+O3dwuCx2FmfsPMF71pREfO15YVvIwSEMSF1TWXCva75fM7CB+QNTaWScGFPCzyx4c5&#10;ZtqeeUPdNpQiQthnqKAKoc2k9EVFBv3ItsTRO1pnMETpSqkdniPcNDJNkok0WHNcqLClz4qK0/bP&#10;KHCT1XGd/A6/mrI94LDQ/DNdjZV6GvQfMxCB+nAP39rfWkE6fn1L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d2jHAAAA3gAAAA8AAAAAAAAAAAAAAAAAmAIAAGRy&#10;cy9kb3ducmV2LnhtbFBLBQYAAAAABAAEAPUAAACMAwAAAAA=&#10;" path="m,23r60,4l95,31,95,8,60,4,,,,23xe" fillcolor="black" stroked="f">
                        <v:path arrowok="t" o:connecttype="custom" o:connectlocs="0,14605;38100,17145;60325,19685;60325,5080;38100,2540;0,0;0,14605"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rhcgA&#10;AADeAAAADwAAAGRycy9kb3ducmV2LnhtbESP3WoCMRSE74W+QziF3tVsVVRWo5T+UCuo+PMAh81x&#10;d3Fzsk1Sd/XpG6Hg5TAz3zDTeWsqcSbnS8sKXroJCOLM6pJzBYf95/MYhA/IGivLpOBCHuazh84U&#10;U20b3tJ5F3IRIexTVFCEUKdS+qwgg75ra+LoHa0zGKJ0udQOmwg3lewlyVAaLDkuFFjTW0HZafdr&#10;FKy/r5tm//V+Wm75unKjn+Uh+xgq9fTYvk5ABGrDPfzfXmgFvf5g1Ifb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iuFyAAAAN4AAAAPAAAAAAAAAAAAAAAAAJgCAABk&#10;cnMvZG93bnJldi54bWxQSwUGAAAAAAQABAD1AAAAjQMAAAAA&#10;" path="m,23r59,8l94,35r,-24l59,7,,,,23xe" fillcolor="black" stroked="f">
                        <v:path arrowok="t" o:connecttype="custom" o:connectlocs="0,14605;37465,19685;59690,22225;59690,6985;37465,4445;0,0;0,14605"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CGcgA&#10;AADeAAAADwAAAGRycy9kb3ducmV2LnhtbESPzWvCQBTE7wX/h+UJvdWNNvUjuooUlB4K9evg8ZF9&#10;JtHs27C7xvS/7xYKPQ4z8xtmsepMLVpyvrKsYDhIQBDnVldcKDgdNy9TED4ga6wtk4Jv8rBa9p4W&#10;mGn74D21h1CICGGfoYIyhCaT0uclGfQD2xBH72KdwRClK6R2+IhwU8tRkoylwYrjQokNvZeU3w53&#10;o4A2dqg/Z7uv+/k6a8cu3ebd21ap5363noMI1IX/8F/7QysYvaaTF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4IZyAAAAN4AAAAPAAAAAAAAAAAAAAAAAJgCAABk&#10;cnMvZG93bnJldi54bWxQSwUGAAAAAAQABAD1AAAAjQMAAAAA&#10;" path="m,24r4,l63,32r31,4l94,12,63,8,4,,,,,24xe" fillcolor="black" stroked="f">
                        <v:path arrowok="t" o:connecttype="custom" o:connectlocs="0,15240;2540,15240;40005,20320;59690,22860;59690,7620;40005,5080;2540,0;0,0;0,15240"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pesgA&#10;AADeAAAADwAAAGRycy9kb3ducmV2LnhtbESPQUsDMRSE7wX/Q3iCtzZrrW1ZmxapFAS92O5Ce3ts&#10;nrtrNy8hSbvrvzeC4HGYmW+Y1WYwnbiSD61lBfeTDARxZXXLtYLisBsvQYSIrLGzTAq+KcBmfTNa&#10;Ya5tzx903cdaJAiHHBU0MbpcylA1ZDBMrCNO3qf1BmOSvpbaY5/gppPTLJtLgy2nhQYdbRuqzvuL&#10;UXAuvevdcVvOvvzbS129n8qicErd3Q7PTyAiDfE//Nd+1QqmD7PFI/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Sl6yAAAAN4AAAAPAAAAAAAAAAAAAAAAAJgCAABk&#10;cnMvZG93bnJldi54bWxQSwUGAAAAAAQABAD1AAAAjQMAAAAA&#10;" path="m,24r4,l63,32r32,4l95,12,63,8,4,,,,,24xe" fillcolor="black" stroked="f">
                        <v:path arrowok="t" o:connecttype="custom" o:connectlocs="0,15240;2540,15240;40005,20320;60325,22860;60325,7620;40005,5080;2540,0;0,0;0,15240"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i+8YA&#10;AADeAAAADwAAAGRycy9kb3ducmV2LnhtbESPT2sCMRTE7wW/Q3iF3mq2/lnL1iiiFARP1V56e2xe&#10;N2s3L0sSNe2nN0LB4zAzv2Hmy2Q7cSYfWscKXoYFCOLa6ZYbBZ+H9+dXECEia+wck4JfCrBcDB7m&#10;WGl34Q8672MjMoRDhQpMjH0lZagNWQxD1xNn79t5izFL30jt8ZLhtpOjoiilxZbzgsGe1obqn/3J&#10;KrD112Yz/UvH6Gc7Y6dHTjgZK/X0mFZvICKleA//t7dawWg8mZVwu5Ov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oi+8YAAADeAAAADwAAAAAAAAAAAAAAAACYAgAAZHJz&#10;L2Rvd25yZXYueG1sUEsFBgAAAAAEAAQA9QAAAIsDAAAAAA==&#10;" path="m,24r4,l63,31r-4,l91,39,99,16,67,8r-4,l4,,,,,24xe" fillcolor="black" stroked="f">
                        <v:path arrowok="t" o:connecttype="custom" o:connectlocs="0,15240;2540,15240;40005,19685;37465,19685;57785,24765;62865,10160;42545,5080;40005,5080;2540,0;0,0;0,1524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UDMcA&#10;AADeAAAADwAAAGRycy9kb3ducmV2LnhtbESPQWsCMRSE74X+h/AKvdWsqajdGkWEggd7qLaH3h6b&#10;52br5mWbRF3/fVMQPA4z8w0zW/SuFScKsfGsYTgoQBBX3jRca/jcvT1NQcSEbLD1TBouFGExv7+b&#10;YWn8mT/otE21yBCOJWqwKXWllLGy5DAOfEecvb0PDlOWoZYm4DnDXStVUYylw4bzgsWOVpaqw/bo&#10;NITvH7rs33+XU6U2G+tGqy/10mj9+NAvX0Ek6tMtfG2vjQb1PJpM4P9Ov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FAzHAAAA3gAAAA8AAAAAAAAAAAAAAAAAmAIAAGRy&#10;cy9kb3ducmV2LnhtbFBLBQYAAAAABAAEAPUAAACMAwAAAAA=&#10;" path="m,23r4,l63,31r32,4l95,11,63,8,4,,,,,23xe" fillcolor="black" stroked="f">
                        <v:path arrowok="t" o:connecttype="custom" o:connectlocs="0,14605;2540,14605;40005,19685;60325,22225;60325,6985;40005,5080;2540,0;0,0;0,14605"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ssMA&#10;AADeAAAADwAAAGRycy9kb3ducmV2LnhtbERPz2vCMBS+D/wfwhO8zUS3qVSjyEA2xlCsXrw9mmdb&#10;TF5KE2333y+HwY4f3+/VpndWPKgNtWcNk7ECQVx4U3Op4XzaPS9AhIhs0HomDT8UYLMePK0wM77j&#10;Iz3yWIoUwiFDDVWMTSZlKCpyGMa+IU7c1bcOY4JtKU2LXQp3Vk6VmkmHNaeGCht6r6i45XenYXcm&#10;VJf87fvL7otO+UO4ftiF1qNhv12CiNTHf/Gf+9NomL68ztPedCd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sssMAAADeAAAADwAAAAAAAAAAAAAAAACYAgAAZHJzL2Rv&#10;d25yZXYueG1sUEsFBgAAAAAEAAQA9QAAAIgDAAAAAA==&#10;" path="m,24r4,l,24,59,36r4,l94,40r,-24l63,12r4,l4,,,,,24xe" fillcolor="black" stroked="f">
                        <v:path arrowok="t" o:connecttype="custom" o:connectlocs="0,15240;2540,15240;0,15240;37465,22860;40005,22860;59690,25400;59690,10160;40005,7620;42545,7620;2540,0;0,0;0,1524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9ascgA&#10;AADeAAAADwAAAGRycy9kb3ducmV2LnhtbESP0WrCQBRE34X+w3ILvtWNUdqaukoriEIfxLQfcM3e&#10;JtHs3SS7mujXdwsFH4eZOcPMl72pxIVaV1pWMB5FIIgzq0vOFXx/rZ9eQTiPrLGyTAqu5GC5eBjM&#10;MdG24z1dUp+LAGGXoILC+zqR0mUFGXQjWxMH78e2Bn2QbS51i12Am0rGUfQsDZYcFgqsaVVQdkrP&#10;RsEm3h2bWze+bg7Ntv5Mmw/XrXulho/9+xsIT72/h//bW60gnkxfZ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D1qxyAAAAN4AAAAPAAAAAAAAAAAAAAAAAJgCAABk&#10;cnMvZG93bnJldi54bWxQSwUGAAAAAAQABAD1AAAAjQMAAAAA&#10;" path="m,24r59,8l55,32r35,7l98,16,63,8r-4,l,,,24xe" fillcolor="black" stroked="f">
                        <v:path arrowok="t" o:connecttype="custom" o:connectlocs="0,15240;37465,20320;34925,20320;57150,24765;62230,10160;40005,5080;37465,5080;0,0;0,15240"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C8YA&#10;AADeAAAADwAAAGRycy9kb3ducmV2LnhtbESPzWrCQBSF94W+w3AL7urEKEWik9AKouBCmvYBbjPX&#10;JJq5k2RGE/v0nYXQ5eH88a2z0TTiRr2rLSuYTSMQxIXVNZcKvr+2r0sQziNrbCyTgjs5yNLnpzUm&#10;2g78SbfclyKMsEtQQeV9m0jpiooMuqltiYN3sr1BH2RfSt3jEMZNI+MoepMGaw4PFba0qai45Fej&#10;YBcfz93vMLvvfrp9e8i7DzdsR6UmL+P7CoSn0f+HH+29VhDPF8sAEHACCs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DC8YAAADeAAAADwAAAAAAAAAAAAAAAACYAgAAZHJz&#10;L2Rvd25yZXYueG1sUEsFBgAAAAAEAAQA9QAAAIsDAAAAAA==&#10;" path="m,23r55,8l51,31r40,8l98,16,59,8r-4,l,,,23xe" fillcolor="black" stroked="f">
                        <v:path arrowok="t" o:connecttype="custom" o:connectlocs="0,14605;34925,19685;32385,19685;57785,24765;62230,10160;37465,5080;34925,5080;0,0;0,14605"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4D+8YA&#10;AADeAAAADwAAAGRycy9kb3ducmV2LnhtbESPwW7CMBBE75X6D9ZW6q04QIvSFINQEIgr0A/YxtvE&#10;arwOtgMpX18jVeI4mpk3mvlysK04kw/GsYLxKANBXDltuFbwedy85CBCRNbYOiYFvxRguXh8mGOh&#10;3YX3dD7EWiQIhwIVNDF2hZShashiGLmOOHnfzluMSfpaao+XBLetnGTZTFo0nBYa7KhsqPo59FaB&#10;90O+mfanfWnezbrcvl2/+uNaqeenYfUBItIQ7+H/9k4rmExf8zHc7q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4D+8YAAADeAAAADwAAAAAAAAAAAAAAAACYAgAAZHJz&#10;L2Rvd25yZXYueG1sUEsFBgAAAAAEAAQA9QAAAIsDAAAAAA==&#10;" path="m,24l51,36r44,8l103,20,59,12,8,,,24xe" fillcolor="black" stroked="f">
                        <v:path arrowok="t" o:connecttype="custom" o:connectlocs="0,15240;32385,22860;60325,27940;65405,12700;37465,7620;5080,0;0,15240"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VksYA&#10;AADeAAAADwAAAGRycy9kb3ducmV2LnhtbESPT2vCQBTE74LfYXlCb7oxFk1TV5GC2Fupf3p+zT6T&#10;mOzbkF01+um7BcHjMDO/YebLztTiQq0rLSsYjyIQxJnVJecK9rv1MAHhPLLG2jIpuJGD5aLfm2Oq&#10;7ZW/6bL1uQgQdikqKLxvUildVpBBN7INcfCOtjXog2xzqVu8BripZRxFU2mw5LBQYEMfBWXV9mwU&#10;vFVV/lMn09/ZSW8Ok/VM3hP/pdTLoFu9g/DU+Wf40f7UCuLJaxLD/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VksYAAADeAAAADwAAAAAAAAAAAAAAAACYAgAAZHJz&#10;L2Rvd25yZXYueG1sUEsFBgAAAAAEAAQA9QAAAIsDAAAAAA==&#10;" path="m,24l95,47r8,-23l8,,,24xe" fillcolor="black" stroked="f">
                        <v:path arrowok="t" o:connecttype="custom" o:connectlocs="0,15240;60325,29845;65405,15240;5080,0;0,15240"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nn8MA&#10;AADeAAAADwAAAGRycy9kb3ducmV2LnhtbESPQYvCMBSE74L/ITzBm6ZacUs1iiwI4kEwu+z50Tzb&#10;YvNSmqzWf28EweMwM98w621vG3GjzteOFcymCQjiwpmaSwW/P/tJBsIHZIONY1LwIA/bzXCwxty4&#10;O5/ppkMpIoR9jgqqENpcSl9UZNFPXUscvYvrLIYou1KaDu8Rbhs5T5KltFhzXKiwpe+Kiqv+twqO&#10;+4duvvCkT4iX4i/N6l2YaaXGo363AhGoD5/wu30wCubpIkvhdSde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nn8MAAADeAAAADwAAAAAAAAAAAAAAAACYAgAAZHJzL2Rv&#10;d25yZXYueG1sUEsFBgAAAAAEAAQA9QAAAIgDAAAAAA==&#10;" path="m,23r43,8l94,43r8,-24l51,8,8,,,23xe" fillcolor="black" stroked="f">
                        <v:path arrowok="t" o:connecttype="custom" o:connectlocs="0,14605;27305,19685;59690,27305;64770,12065;32385,5080;5080,0;0,14605"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16icgA&#10;AADeAAAADwAAAGRycy9kb3ducmV2LnhtbESPQWvCQBSE70L/w/IKXqTuViW1qauIVOLFQG0PPT6y&#10;zyQ0+zZkt5r8e7dQ8DjMzDfMatPbRlyo87VjDc9TBYK4cKbmUsPX5/5pCcIHZIONY9IwkIfN+mG0&#10;wtS4K3/Q5RRKESHsU9RQhdCmUvqiIot+6lri6J1dZzFE2ZXSdHiNcNvImVKJtFhzXKiwpV1Fxc/p&#10;12rItuqYfCcDZa+T95dzNuSHvcq1Hj/22zcQgfpwD/+3D0bDbL5YLuDv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XqJyAAAAN4AAAAPAAAAAAAAAAAAAAAAAJgCAABk&#10;cnMvZG93bnJldi54bWxQSwUGAAAAAAQABAD1AAAAjQMAAAAA&#10;" path="m,24r35,8l90,48,98,24,43,8,8,,,24xe" fillcolor="black" stroked="f">
                        <v:path arrowok="t" o:connecttype="custom" o:connectlocs="0,15240;22225,20320;57150,30480;62230,15240;27305,5080;5080,0;0,1524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ccA&#10;AADeAAAADwAAAGRycy9kb3ducmV2LnhtbESP0WoCMRRE3wv+Q7iFvhTNaqvoapS2UOiDUqp+wGVz&#10;zYZubpYk665/3xQKfRxm5gyz2Q2uEVcK0XpWMJ0UIIgrry0bBefT+3gJIiZkjY1nUnCjCLvt6G6D&#10;pfY9f9H1mIzIEI4lKqhTakspY1WTwzjxLXH2Lj44TFkGI3XAPsNdI2dFsZAOLeeFGlt6q6n6PnZO&#10;gR1u3Vy/nvtPYx7Dfm+7w6onpR7uh5c1iERD+g//tT+0gtnT83IOv3fy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5UP3HAAAA3gAAAA8AAAAAAAAAAAAAAAAAmAIAAGRy&#10;cy9kb3ducmV2LnhtbFBLBQYAAAAABAAEAPUAAACMAwAAAAA=&#10;" path="m,24r32,7l91,47r4,l95,24r-4,l95,24,39,8,8,,,24xe" fillcolor="black" stroked="f">
                        <v:path arrowok="t" o:connecttype="custom" o:connectlocs="0,15240;20320,19685;57785,29845;60325,29845;60325,15240;57785,15240;60325,15240;24765,5080;5080,0;0,15240"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Y0MQA&#10;AADeAAAADwAAAGRycy9kb3ducmV2LnhtbESP3YrCMBSE7xd8h3AE79bEutVSjSKCIHvnzwMcm2Nb&#10;bE5KE2337TcLC14OM/MNs94OthEv6nztWMNsqkAQF87UXGq4Xg6fGQgfkA02jknDD3nYbkYfa8yN&#10;6/lEr3MoRYSwz1FDFUKbS+mLiiz6qWuJo3d3ncUQZVdK02Ef4baRiVILabHmuFBhS/uKisf5aTUo&#10;lR73t/ssS2/98vuReCNVGrSejIfdCkSgIbzD/+2j0ZDMv7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GNDEAAAA3gAAAA8AAAAAAAAAAAAAAAAAmAIAAGRycy9k&#10;b3ducmV2LnhtbFBLBQYAAAAABAAEAPUAAACJAwAAAAA=&#10;" path="m,23l83,47r8,4l99,27,91,23,8,,,23xe" fillcolor="black" stroked="f">
                        <v:path arrowok="t" o:connecttype="custom" o:connectlocs="0,14605;52705,29845;57785,32385;62865,17145;57785,14605;5080,0;0,14605"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Xn8cA&#10;AADeAAAADwAAAGRycy9kb3ducmV2LnhtbESPUWvCMBSF3wf+h3CFvYimqWNKNYrINgZ7mtsPuGvu&#10;2mpzU5LMdv56MxD2eDjnfIez3g62FWfyoXGsQc0yEMSlMw1XGj4/nqdLECEiG2wdk4ZfCrDdjO7W&#10;WBjX8zudD7ESCcKhQA11jF0hZShrshhmriNO3rfzFmOSvpLGY5/gtpV5lj1Kiw2nhRo72tdUng4/&#10;VsPFd/nLxD/Nj8qpL/Mme6VOvdb342G3AhFpiP/hW/vVaMjnD8sF/N1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DF5/HAAAA3gAAAA8AAAAAAAAAAAAAAAAAmAIAAGRy&#10;cy9kb3ducmV2LnhtbFBLBQYAAAAABAAEAPUAAACMAwAAAAA=&#10;" path="m,24r23,8l78,47r8,4l94,28,86,24,31,8,7,,,24xe" fillcolor="black" stroked="f">
                        <v:path arrowok="t" o:connecttype="custom" o:connectlocs="0,15240;14605,20320;49530,29845;54610,32385;59690,17780;54610,15240;19685,5080;4445,0;0,15240"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D7cMA&#10;AADeAAAADwAAAGRycy9kb3ducmV2LnhtbERP3WrCMBS+H/gO4QjeDE1Tx5BqFJEpg13N+QDH5thW&#10;m5OSZLbu6ZeLwS4/vv/VZrCtuJMPjWMNapaBIC6dabjScPraTxcgQkQ22DomDQ8KsFmPnlZYGNfz&#10;J92PsRIphEOBGuoYu0LKUNZkMcxcR5y4i/MWY4K+ksZjn8JtK/Mse5UWG04NNXa0q6m8Hb+thh/f&#10;5Ydn/za/KqfO5kP2St16rSfjYbsEEWmI/+I/97vRkM9fFmlvup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D7cMAAADeAAAADwAAAAAAAAAAAAAAAACYAgAAZHJzL2Rv&#10;d25yZXYueG1sUEsFBgAAAAAEAAQA9QAAAIgDAAAAAA==&#10;" path="m,23r24,8l79,47r8,4l94,27,87,23,31,7,8,,,23xe" fillcolor="black" stroked="f">
                        <v:path arrowok="t" o:connecttype="custom" o:connectlocs="0,14605;15240,19685;50165,29845;55245,32385;59690,17145;55245,14605;19685,4445;5080,0;0,14605"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SXccA&#10;AADeAAAADwAAAGRycy9kb3ducmV2LnhtbESPX2vCMBTF3wW/Q7iDvQxN1TG6ahQpyMbe5kTw7a65&#10;pl2bm9JkWv30y0Dw8XD+/DiLVW8bcaLOV44VTMYJCOLC6YqNgt3XZpSC8AFZY+OYFFzIw2o5HCww&#10;0+7Mn3TaBiPiCPsMFZQhtJmUvijJoh+7ljh6R9dZDFF2RuoOz3HcNnKaJC/SYsWRUGJLeUlFvf21&#10;kUthcn2rv2vzcUh+Zvm+2pinXKnHh349BxGoD/fwrf2uFUxnz+kr/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pEl3HAAAA3gAAAA8AAAAAAAAAAAAAAAAAmAIAAGRy&#10;cy9kb3ducmV2LnhtbFBLBQYAAAAABAAEAPUAAACMAwAAAAA=&#10;" path="m,24r20,8l75,47r12,4l95,28,83,24,28,8,8,,,24xe" fillcolor="black" stroked="f">
                        <v:path arrowok="t" o:connecttype="custom" o:connectlocs="0,15240;12700,20320;47625,29845;55245,32385;60325,17780;52705,15240;17780,5080;5080,0;0,15240"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umMUA&#10;AADeAAAADwAAAGRycy9kb3ducmV2LnhtbESPy2rDMBBF94X+g5hCNyWRG4fguFFCSClk0UXe68Ga&#10;WqbSyFhK7P59tQhkebkvzmI1OCtu1IXGs4L3cQaCuPK64VrB6fg1KkCEiKzReiYFfxRgtXx+WmCp&#10;fc97uh1iLdIIhxIVmBjbUspQGXIYxr4lTt6P7xzGJLta6g77NO6snGTZTDpsOD0YbGljqPo9XJ2C&#10;XVHlF/M2bE82tP05t9/rT1so9foyrD9ARBriI3xvb7WCST6dJ4CEk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C6YxQAAAN4AAAAPAAAAAAAAAAAAAAAAAJgCAABkcnMv&#10;ZG93bnJldi54bWxQSwUGAAAAAAQABAD1AAAAigMAAAAA&#10;" path="m,23r20,8l71,51r16,4l95,31,79,27,28,7,8,,,23xe" fillcolor="black" stroked="f">
                        <v:path arrowok="t" o:connecttype="custom" o:connectlocs="0,14605;12700,19685;45085,32385;55245,34925;60325,19685;50165,17145;17780,4445;5080,0;0,14605"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ccA&#10;AADeAAAADwAAAGRycy9kb3ducmV2LnhtbESPUWvCMBSF3wf+h3AFX2SmqWNsnVFEpgh70u0H3DV3&#10;bWdzU5LM1v36RRD2eDjnfIezWA22FWfyoXGsQc0yEMSlMw1XGj7et/dPIEJENtg6Jg0XCrBaju4W&#10;WBjX84HOx1iJBOFQoIY6xq6QMpQ1WQwz1xEn78t5izFJX0njsU9w28o8yx6lxYbTQo0dbWoqT8cf&#10;q+HXd/lu6l/n38qpT/Mme6VOvdaT8bB+ARFpiP/hW3tvNOTzh2cF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K3HAAAA3gAAAA8AAAAAAAAAAAAAAAAAmAIAAGRy&#10;cy9kb3ducmV2LnhtbFBLBQYAAAAABAAEAPUAAACMAwAAAAA=&#10;" path="m,24r16,4l71,47r15,4l94,28,79,24,23,4,8,,,24xe" fillcolor="black" stroked="f">
                        <v:path arrowok="t" o:connecttype="custom" o:connectlocs="0,15240;10160,17780;45085,29845;54610,32385;59690,17780;50165,15240;14605,2540;5080,0;0,15240"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vLFcYA&#10;AADeAAAADwAAAGRycy9kb3ducmV2LnhtbESPQWvCQBSE74L/YXlCb7ppGkSjq4ggCj01WujxmX1N&#10;gtm3IbvG6K/vFgSPw8x8wyzXvalFR62rLCt4n0QgiHOrKy4UnI678QyE88gaa8uk4E4O1qvhYImp&#10;tjf+oi7zhQgQdikqKL1vUildXpJBN7ENcfB+bWvQB9kWUrd4C3BTyziKptJgxWGhxIa2JeWX7GoU&#10;JPMO95fqdOjP9+vsJ8ke39HnQ6m3Ub9ZgPDU+1f42T5oBfFHMo/h/0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vLFcYAAADeAAAADwAAAAAAAAAAAAAAAACYAgAAZHJz&#10;L2Rvd25yZXYueG1sUEsFBgAAAAAEAAQA9QAAAIsDAAAAAA==&#10;" path="m,24r16,4l71,44r20,8l99,28,79,20,24,4,8,,,24xe" fillcolor="black" stroked="f">
                        <v:path arrowok="t" o:connecttype="custom" o:connectlocs="0,15240;10160,17780;45085,27940;57785,33020;62865,17780;50165,12700;15240,2540;5080,0;0,15240"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X8gA&#10;AADeAAAADwAAAGRycy9kb3ducmV2LnhtbESP0WrCQBRE3wv+w3ILvpS60YjY1FWsIhTqgyb5gNvs&#10;bRLM3k2zqyZ/3y0U+jjMzBlmtelNI27UudqygukkAkFcWF1zqSDPDs9LEM4ja2wsk4KBHGzWo4cV&#10;Jtre+Uy31JciQNglqKDyvk2kdEVFBt3EtsTB+7KdQR9kV0rd4T3ATSNnUbSQBmsOCxW2tKuouKRX&#10;o+Dt2Jz320FfnpapO2U78/k9zz+UGj/221cQnnr/H/5rv2sFs3j+EsP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p1fyAAAAN4AAAAPAAAAAAAAAAAAAAAAAJgCAABk&#10;cnMvZG93bnJldi54bWxQSwUGAAAAAAQABAD1AAAAjQMAAAAA&#10;" path="m,23r12,4l67,47r24,8l99,31,75,23,20,4,8,,,23xe" fillcolor="black" stroked="f">
                        <v:path arrowok="t" o:connecttype="custom" o:connectlocs="0,14605;7620,17145;42545,29845;57785,34925;62865,19685;47625,14605;12700,2540;5080,0;0,14605"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XfMgA&#10;AADeAAAADwAAAGRycy9kb3ducmV2LnhtbESPQWsCMRSE74X+h/AKvUjNVqXUrVGkUKiggnY99PbY&#10;PHcXNy8hSdf13xtB6HGYmW+Y2aI3rejIh8aygtdhBoK4tLrhSkHx8/XyDiJEZI2tZVJwoQCL+ePD&#10;DHNtz7yjbh8rkSAcclRQx+hyKUNZk8EwtI44eUfrDcYkfSW1x3OCm1aOsuxNGmw4LdTo6LOm8rT/&#10;Mwr8b7ctBvK086496GOxdIP1ZqXU81O//AARqY//4Xv7WysYjSfTCdzup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Zd8yAAAAN4AAAAPAAAAAAAAAAAAAAAAAJgCAABk&#10;cnMvZG93bnJldi54bWxQSwUGAAAAAAQABAD1AAAAjQMAAAAA&#10;" path="m,24r12,4l19,4,8,,,24xe" fillcolor="black" stroked="f">
                        <v:path arrowok="t" o:connecttype="custom" o:connectlocs="0,15240;7620,17780;12065,2540;5080,0;0,15240"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iL8yAAAAN4AAAAPAAAAAAAAAAAAAAAAAJgCAABk&#10;cnMvZG93bnJldi54bWxQSwUGAAAAAAQABAD1AAAAjQM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ku8kAAADeAAAADwAAAGRycy9kb3ducmV2LnhtbESPT0sDMRTE70K/Q3iCN5u1Sm3XpqVU&#10;LCJo6b9Db6+b5+7SzcuSpN347RtB8DjMzG+YySyaRlzI+dqygod+BoK4sLrmUsFu+3Y/AuEDssbG&#10;Min4IQ+zae9mgrm2Ha/psgmlSBD2OSqoQmhzKX1RkUHfty1x8r6tMxiSdKXUDrsEN40cZNlQGqw5&#10;LVTY0qKi4rQ5GwXrr2c+uuU5nuKx+1wd9uXH/nWu1N1tnL+ACBTDf/iv/a4VDB6fxkP4vZOugJx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M/5LvJAAAA3gAAAA8AAAAA&#10;AAAAAAAAAAAAoQIAAGRycy9kb3ducmV2LnhtbFBLBQYAAAAABAAEAPkAAACXAw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b3sgA&#10;AADeAAAADwAAAGRycy9kb3ducmV2LnhtbESPzW7CMBCE75V4B2uRuBUHaGkbMKiq1B8EF0IPHJd4&#10;SQLxOrJdcN++rlSpx9HMfKOZL6NpxYWcbywrGA0zEMSl1Q1XCj53r7ePIHxA1thaJgXf5GG56N3M&#10;Mdf2ylu6FKESCcI+RwV1CF0upS9rMuiHtiNO3tE6gyFJV0nt8JrgppXjLJtKgw2nhRo7eqmpPBdf&#10;RsHhvPFxRcaVRTy97+/9Ybd/Wys16MfnGYhAMfyH/9ofWsF4cvf0AL930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dveyAAAAN4AAAAPAAAAAAAAAAAAAAAAAJgCAABk&#10;cnMvZG93bnJldi54bWxQSwUGAAAAAAQABAD1AAAAjQMAAAAA&#10;" path="m,63l51,,75,79,43,36,,63xe" fillcolor="black" strokeweight="0">
                        <v:path arrowok="t" o:connecttype="custom" o:connectlocs="0,40005;32385,0;47625,50165;27305,22860;0,400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zVUsYAAADeAAAADwAAAGRycy9kb3ducmV2LnhtbERPy2oCMRTdF/yHcIXuNFNbrE6NIkpL&#10;Edria9HddXI7Mzi5GZLopH/fLIQuD+c9W0TTiCs5X1tW8DDMQBAXVtdcKjjsXwcTED4ga2wsk4Jf&#10;8rCY9+5mmGvb8Zauu1CKFMI+RwVVCG0upS8qMuiHtiVO3I91BkOCrpTaYZfCTSNHWTaWBmtODRW2&#10;tKqoOO8uRsH285lP7u0Sz/HUfXx9H8vNcb1U6r4fly8gAsXwL76537WC0ePTNO1Nd9IV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s1VLGAAAA3gAAAA8AAAAAAAAA&#10;AAAAAAAAoQIAAGRycy9kb3ducmV2LnhtbFBLBQYAAAAABAAEAPkAAACU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83sYA&#10;AADeAAAADwAAAGRycy9kb3ducmV2LnhtbESPQWvCQBSE74L/YXkFb2ZTLaVJs4qkCPaW2lx6e2Sf&#10;STT7NmS3mvTXdwsFj8PMfMNk29F04kqDay0reIxiEMSV1S3XCsrP/fIFhPPIGjvLpGAiB9vNfJZh&#10;qu2NP+h69LUIEHYpKmi871MpXdWQQRfZnjh4JzsY9EEOtdQD3gLcdHIVx8/SYMthocGe8oaqy/Hb&#10;KDgXF5l/TcXPu+neSmLKMaZWqcXDuHsF4Wn09/B/+6AVrNZPSQJ/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K83sYAAADeAAAADwAAAAAAAAAAAAAAAACYAgAAZHJz&#10;L2Rvd25yZXYueG1sUEsFBgAAAAAEAAQA9QAAAIsDAAAAAA==&#10;" path="m,20l78,,47,75,51,24,,20xe" fillcolor="black" strokeweight="0">
                        <v:path arrowok="t" o:connecttype="custom" o:connectlocs="0,12700;49530,0;29845,47625;32385,15240;0,12700"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GS8MA&#10;AADeAAAADwAAAGRycy9kb3ducmV2LnhtbESPy2rDMBBF94X+g5hCd41Ul5TgRjahEEhLNnH6AYM1&#10;fhBpZCQldv6+WhS6vNwXZ1svzoobhTh61vC6UiCIW29G7jX8nPcvGxAxIRu0nknDnSLU1ePDFkvj&#10;Zz7RrUm9yCMcS9QwpDSVUsZ2IIdx5Sfi7HU+OExZhl6agHMed1YWSr1LhyPnhwEn+hyovTRXp0Ge&#10;m/28aWxQ/rvojvbrcOrIa/38tOw+QCRa0n/4r30wGoq3tcoAGSej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eGS8MAAADeAAAADwAAAAAAAAAAAAAAAACYAgAAZHJzL2Rv&#10;d25yZXYueG1sUEsFBgAAAAAEAAQA9QAAAIgDAAAAAA==&#10;" filled="f" stroked="f">
                        <v:textbox style="mso-fit-shape-to-text:t" inset="0,0,0,0">
                          <w:txbxContent>
                            <w:p w:rsidR="001C5812" w:rsidRDefault="001C5812" w:rsidP="00D35342">
                              <w:r>
                                <w:rPr>
                                  <w:rFonts w:ascii="ISOCPEUR" w:hAnsi="ISOCPEUR" w:cs="ISOCPEUR"/>
                                  <w:color w:val="000000"/>
                                  <w:lang w:val="en-US"/>
                                </w:rPr>
                                <w:t>Déformations maximales</w:t>
                              </w:r>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sSsUA&#10;AADeAAAADwAAAGRycy9kb3ducmV2LnhtbESPT0sDMRTE70K/Q3gFL9Im7aKVtWkR/4BXa+n5dfPc&#10;DW5eliRus9/eCILHYWZ+w2z32fVipBCtZw2rpQJB3HhjudVw/Hhd3IOICdlg75k0TBRhv5tdbbE2&#10;/sLvNB5SKwqEY40aupSGWsrYdOQwLv1AXLxPHxymIkMrTcBLgbterpW6kw4tl4UOB3rqqPk6fDsN&#10;4zGccpis3QxTlc/P1Yu7QaX19Tw/PoBIlNN/+K/9ZjSsq1u1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yxKxQAAAN4AAAAPAAAAAAAAAAAAAAAAAJgCAABkcnMv&#10;ZG93bnJldi54bWxQSwUGAAAAAAQABAD1AAAAigM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D8UA&#10;AADeAAAADwAAAGRycy9kb3ducmV2LnhtbESPwWrDMBBE74X+g9hCbrVch4bgWAmlUCjNodjJByzW&#10;2jK2VsZSHTdfHxUKOQ4z84YpDosdxEyT7xwreElSEMS10x23Cs6nj+ctCB+QNQ6OScEveTjsHx8K&#10;zLW7cElzFVoRIexzVGBCGHMpfW3Iok/cSBy9xk0WQ5RTK/WElwi3g8zSdCMtdhwXDI70bqjuqx+r&#10;oP42y1geJZ2vVzYNz33zdeqVWj0tbzsQgZZwD/+3P7WCbP2aZvB3J14Bu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9MPxQAAAN4AAAAPAAAAAAAAAAAAAAAAAJgCAABkcnMv&#10;ZG93bnJldi54bWxQSwUGAAAAAAQABAD1AAAAigM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2540,122555;5080,137160;10160,144780;32385,174625;55245,187325;64770,192405;80010,197485;107315,197485;130175,194945;144780,187325;157480,182245;182880,157480;187325,144780;194945,129540;197485,107315;197485,80010;192405,64770;187325,54610;175260,32385;144780,9525;137795,4445;122555,2540;74930,2540;60325,4445;52705,9525;22225,32385;10160,54610;5080,64770;0,80010;29845,85090;34925,74930;40005,59690;47625,52070;60325,40005;72390,34925;77470,32385;100330,29845;120015,32385;125095,34925;137795,40005;149860,52070;157480,59690;162560,74930;167640,85090;175260,89535;165100,117475;162560,127000;157480,139700;149860,149860;140335,157480;127635,162560;117475,165100;90170,174625;85090,167640;74930,162560;60325,157480;52705,149860;40005,137160;34925,125095;32385,120015;29845,9969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XpsQA&#10;AADeAAAADwAAAGRycy9kb3ducmV2LnhtbESPT0sDMRTE70K/Q3iCF7GJXaxlbVqKf8Crben5dfPc&#10;DW5eliRus9/eCILHYWZ+w6y32fVipBCtZw33cwWCuPHGcqvheHi7W4GICdlg75k0TBRhu5ldrbE2&#10;/sIfNO5TKwqEY40aupSGWsrYdOQwzv1AXLxPHxymIkMrTcBLgbteLpRaSoeWy0KHAz131Hztv52G&#10;8RhOOUzWPg5Tlc8v1au7RaX1zXXePYFIlNN/+K/9bjQsqgdVwe+dcg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F6bEAAAA3gAAAA8AAAAAAAAAAAAAAAAAmAIAAGRycy9k&#10;b3ducmV2LnhtbFBLBQYAAAAABAAEAPUAAACJAw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nRccA&#10;AADeAAAADwAAAGRycy9kb3ducmV2LnhtbESPQWvCQBSE74L/YXmF3nRT0xaJrlJbi714qBbx+Mg+&#10;s9Hs25BdTfz3riD0OMzMN8x03tlKXKjxpWMFL8MEBHHudMmFgr/t92AMwgdkjZVjUnAlD/NZvzfF&#10;TLuWf+myCYWIEPYZKjAh1JmUPjdk0Q9dTRy9g2sshiibQuoG2wi3lRwlybu0WHJcMFjTp6H8tDlb&#10;Bem64q/jUetFuh+vV9tlsTOLVqnnp+5jAiJQF/7Dj/aPVjBK35JXuN+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SJ0XHAAAA3gAAAA8AAAAAAAAAAAAAAAAAmAIAAGRy&#10;cy9kb3ducmV2LnhtbFBLBQYAAAAABAAEAPUAAACMAw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2540,122555;5080,137795;9525,145415;32385,175260;54610,187325;64770,192405;80010,197485;107315,197485;130175,194945;147320,187325;160020,180340;174625,165100;187325,149860;194945,132715;200025,117475;200025,92710;197485,67310;189865,52705;182245,40005;165100,20320;144780,10160;132080,5080;117475,0;67310,2540;52070,10160;40005,15240;14605,40005;9525,52705;2540,67310;0,100330;32385,80010;34925,69850;40005,57785;47625,47625;57150,40005;69850,34925;80010,32385;112395,29845;122555,34925;134620,40005;144780,45085;157480,60325;165100,72390;167640,77470;170180,97790;170180,97790;167640,120015;165100,125095;157480,137795;144780,152400;134620,157480;122555,162560;112395,167640;107315,172720;80010,165100;69850,162560;57150,157480;47625,149860;40005,140335;34925,127635;32385,117475;0,100330"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qScUA&#10;AADeAAAADwAAAGRycy9kb3ducmV2LnhtbESPT0sDMRTE70K/Q3gFL9ImdqmVtWkR/4BXa+n5dfPc&#10;DW5eliRus9/eCILHYWZ+w2z32fVipBCtZw23SwWCuPHGcqvh+PG6uAcRE7LB3jNpmCjCfje72mJt&#10;/IXfaTykVhQIxxo1dCkNtZSx6chhXPqBuHifPjhMRYZWmoCXAne9XCl1Jx1aLgsdDvTUUfN1+HYa&#10;xmM45TBZuxmmKp+fqxd3g0rr63l+fACRKKf/8F/7zWhYVWu1h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CpJxQAAAN4AAAAPAAAAAAAAAAAAAAAAAJgCAABkcnMv&#10;ZG93bnJldi54bWxQSwUGAAAAAAQABAD1AAAAig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cqccA&#10;AADeAAAADwAAAGRycy9kb3ducmV2LnhtbESPT2vCQBTE7wW/w/IEb3WjoSLRVaqt6MWDfyg9PrLP&#10;bGz2bciuJv32bqHgcZiZ3zDzZWcrcafGl44VjIYJCOLc6ZILBefT5nUKwgdkjZVjUvBLHpaL3ssc&#10;M+1aPtD9GAoRIewzVGBCqDMpfW7Ioh+6mjh6F9dYDFE2hdQNthFuKzlOkom0WHJcMFjT2lD+c7xZ&#10;Bem+4o/rVetV+j3db0+fxZdZtUoN+t37DESgLjzD/+2dVjBO35IJ/N2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MHKnHAAAA3gAAAA8AAAAAAAAAAAAAAAAAmAIAAGRy&#10;cy9kb3ducmV2LnhtbFBLBQYAAAAABAAEAPUAAACMAw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2540,122555;5080,137795;10160,145415;32385,175260;55245,187325;64770,192405;80010,197485;107315,197485;130175,194945;147320,187325;160020,180340;175260,165100;187325,149860;194945,132715;200025,117475;200025,92710;197485,67310;189865,52705;182880,40005;165100,20320;145415,10160;132715,5080;117475,0;67310,2540;52705,10160;40005,15240;15240,40005;10160,52705;2540,67310;0,100330;32385,80010;34925,69850;40005,57785;47625,47625;57785,40005;69850,34925;80010,32385;117475,32385;130175,34925;140335,40005;147320,47625;160020,64770;165100,69850;167640,80010;175260,107315;170180,112395;165100,122555;162560,130175;149860,145415;140335,154940;127635,162560;97790,167640;97790,167640;77470,165100;72390,162560;60325,157480;47625,145415;40005,137795;34925,122555;29845,112395"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qWEscA&#10;AADeAAAADwAAAGRycy9kb3ducmV2LnhtbESPT2vCQBTE7wW/w/IKvdXdao0asxERhELrwT/g9ZF9&#10;JsHs25hdNf323UKhx2FmfsNky9424k6drx1reBsqEMSFMzWXGo6HzesMhA/IBhvHpOGbPCzzwVOG&#10;qXEP3tF9H0oRIexT1FCF0KZS+qIii37oWuLonV1nMUTZldJ0+Ihw28iRUom0WHNcqLCldUXFZX+z&#10;GjB5N9ftefx1+LwlOC97tZmclNYvz/1qASJQH/7Df+0Po2E0nqgp/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lhLHAAAA3gAAAA8AAAAAAAAAAAAAAAAAmAIAAGRy&#10;cy9kb3ducmV2LnhtbFBLBQYAAAAABAAEAPUAAACMAw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PSMUAAADeAAAADwAAAGRycy9kb3ducmV2LnhtbERPTWsCMRC9C/6HMAVvNVultWyNIpaK&#10;FKpo66G3cTPdXdxMliS68d+bQ8Hj431P59E04kLO15YVPA0zEMSF1TWXCn6+Px5fQfiArLGxTAqu&#10;5GE+6/emmGvb8Y4u+1CKFMI+RwVVCG0upS8qMuiHtiVO3J91BkOCrpTaYZfCTSNHWfYiDdacGips&#10;aVlRcdqfjYLdZsJHtzrHUzx2X9vfQ/l5eF8oNXiIizcQgWK4i//da61gNH7O0t50J1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dPSMUAAADeAAAADwAAAAAAAAAA&#10;AAAAAAChAgAAZHJzL2Rvd25yZXYueG1sUEsFBgAAAAAEAAQA+QAAAJMDA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vq08kAAADeAAAADwAAAGRycy9kb3ducmV2LnhtbESPT0sDMRTE7wW/Q3iCtzZrRW3XpqW0&#10;KCLU0n8Hb6+b5+7SzcuSpN347Y0g9DjMzG+YySyaRlzI+dqygvtBBoK4sLrmUsF+99ofgfABWWNj&#10;mRT8kIfZ9KY3wVzbjjd02YZSJAj7HBVUIbS5lL6oyKAf2JY4ed/WGQxJulJqh12Cm0YOs+xJGqw5&#10;LVTY0qKi4rQ9GwWbz2c+urdzPMVjt1p/HcqPw3Ku1N1tnL+ACBTDNfzfftcKhg+P2Rj+7qQrIK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L6tPJAAAA3gAAAA8AAAAA&#10;AAAAAAAAAAAAoQIAAGRycy9kb3ducmV2LnhtbFBLBQYAAAAABAAEAPkAAACX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Vk8cAAADeAAAADwAAAGRycy9kb3ducmV2LnhtbESPy2oCMRSG94W+QzhCdzWjxQtTo0hL&#10;SxFUtHXR3XFynBmcnAxJdOLbm0Why5//xjdbRNOIKzlfW1Yw6GcgiAuray4V/Hx/PE9B+ICssbFM&#10;Cm7kYTF/fJhhrm3HO7ruQynSCPscFVQhtLmUvqjIoO/bljh5J+sMhiRdKbXDLo2bRg6zbCwN1pwe&#10;KmzpraLivL8YBbvNhI/u8xLP8ditt7+HcnV4Xyr11IvLVxCBYvgP/7W/tILhy2iQABJOQgE5v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NWTxwAAAN4AAAAPAAAAAAAA&#10;AAAAAAAAAKECAABkcnMvZG93bnJldi54bWxQSwUGAAAAAAQABAD5AAAAlQ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CMkAAADeAAAADwAAAGRycy9kb3ducmV2LnhtbESPQWsCMRSE74X+h/AK3mp2FduyNYq0&#10;KCLUoq2H3p6b193FzcuSRDf++6ZQ6HGYmW+Y6TyaVlzI+caygnyYgSAurW64UvD5sbx/AuEDssbW&#10;Mim4kof57PZmioW2Pe/osg+VSBD2BSqoQ+gKKX1Zk0E/tB1x8r6tMxiSdJXUDvsEN60cZdmDNNhw&#10;Wqixo5eaytP+bBTsto98dKtzPMVj//b+dag2h9eFUoO7uHgGESiG//Bfe60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fkcAjJAAAA3gAAAA8AAAAA&#10;AAAAAAAAAAAAoQIAAGRycy9kb3ducmV2LnhtbFBLBQYAAAAABAAEAPkAAACXAw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uf8kAAADeAAAADwAAAGRycy9kb3ducmV2LnhtbESPQWsCMRSE74X+h/AK3mrWFduyNYq0&#10;KCLUoq2H3p6b193FzcuSRDf++6ZQ6HGYmW+Y6TyaVlzI+caygtEwA0FcWt1wpeDzY3n/BMIHZI2t&#10;ZVJwJQ/z2e3NFAtte97RZR8qkSDsC1RQh9AVUvqyJoN+aDvi5H1bZzAk6SqpHfYJblqZZ9mDNNhw&#10;Wqixo5eaytP+bBTsto98dKtzPMVj//b+dag2h9eFUoO7uHgGESiG//Bfe60V5OPJK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27n/JAAAA3gAAAA8AAAAA&#10;AAAAAAAAAAAAoQIAAGRycy9kb3ducmV2LnhtbFBLBQYAAAAABAAEAPkAAACXAw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L5MgAAADeAAAADwAAAGRycy9kb3ducmV2LnhtbESPQWsCMRSE70L/Q3iF3jSrYltWo0hL&#10;ixRs0daDt+fmdXdx87Ik0U3/vSkIHoeZ+YaZLaJpxJmcry0rGA4yEMSF1TWXCn6+3/rPIHxA1thY&#10;JgV/5GExv+vNMNe24w2dt6EUCcI+RwVVCG0upS8qMugHtiVO3q91BkOSrpTaYZfgppGjLHuUBmtO&#10;CxW29FJRcdyejILN5xMf3PspHuOhW3/td+XH7nWp1MN9XE5BBIrhFr62V1rBaDwZjuH/TroCc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HpL5MgAAADeAAAADwAAAAAA&#10;AAAAAAAAAAChAgAAZHJzL2Rvd25yZXYueG1sUEsFBgAAAAAEAAQA+QAAAJYDA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TkMkAAADeAAAADwAAAGRycy9kb3ducmV2LnhtbESPW2sCMRSE3wv9D+EU+laz2ouyNYq0&#10;tEhBxduDb8fN6e7i5mRJohv/fVMo9HGYmW+Y8TSaRlzI+dqygn4vA0FcWF1zqWC3/XgYgfABWWNj&#10;mRRcycN0cnszxlzbjtd02YRSJAj7HBVUIbS5lL6oyKDv2ZY4ed/WGQxJulJqh12Cm0YOsuxFGqw5&#10;LVTY0ltFxWlzNgrWyyEf3ec5nuKxW6wO+/Jr/z5T6v4uzl5BBIrhP/zXnmsFg8fn/h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eT05DJAAAA3gAAAA8AAAAA&#10;AAAAAAAAAAAAoQIAAGRycy9kb3ducmV2LnhtbFBLBQYAAAAABAAEAPkAAACXAw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2C8gAAADeAAAADwAAAGRycy9kb3ducmV2LnhtbESPT2sCMRTE74V+h/AKvdWsFtuyGkVa&#10;KiLY4r+Dt+fmdXdx87Ik0Y3f3hQKPQ4z8xtmPI2mERdyvrasoN/LQBAXVtdcKthtP5/eQPiArLGx&#10;TAqu5GE6ub8bY65tx2u6bEIpEoR9jgqqENpcSl9UZND3bEucvB/rDIYkXSm1wy7BTSMHWfYiDdac&#10;Fips6b2i4rQ5GwXrr1c+uvk5nuKxW30f9uVy/zFT6vEhzkYgAsXwH/5rL7SCwfOwP4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92C8gAAADeAAAADwAAAAAA&#10;AAAAAAAAAAChAgAAZHJzL2Rvd25yZXYueG1sUEsFBgAAAAAEAAQA+QAAAJYDA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ofMgAAADeAAAADwAAAGRycy9kb3ducmV2LnhtbESPT2sCMRTE70K/Q3iF3mpWS21ZjSIt&#10;FSm0xX8Hb8/N6+7i5mVJohu/vSkUPA4z8xtmMoumEWdyvrasYNDPQBAXVtdcKthuPh5fQfiArLGx&#10;TAou5GE2vetNMNe24xWd16EUCcI+RwVVCG0upS8qMuj7tiVO3q91BkOSrpTaYZfgppHDLBtJgzWn&#10;hQpbequoOK5PRsHq+4UPbnGKx3jovn72u/Jz9z5X6uE+zscgAsVwC/+3l1rB8Ol5MIK/O+kKyOkV&#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3ofMgAAADeAAAADwAAAAAA&#10;AAAAAAAAAAChAgAAZHJzL2Rvd25yZXYueG1sUEsFBgAAAAAEAAQA+QAAAJYDA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PMUA&#10;AADeAAAADwAAAGRycy9kb3ducmV2LnhtbESPQUvDQBSE7wX/w/IEb2aTqNHGbIsIpXrT2N6f2WcS&#10;zL4N2dc2/ntXEHocZuYbplrPblBHmkLv2UCWpKCIG297bg3sPjbXD6CCIFscPJOBHwqwXl0sKiyt&#10;P/E7HWtpVYRwKNFAJzKWWoemI4ch8SNx9L785FCinFptJzxFuBt0nqaFdthzXOhwpOeOmu/64Azs&#10;D6/bYitv86d1UizrTb68tc6Yq8v56RGU0Czn8H/7xRrIb+6ye/i7E6+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hc8xQAAAN4AAAAPAAAAAAAAAAAAAAAAAJgCAABkcnMv&#10;ZG93bnJldi54bWxQSwUGAAAAAAQABAD1AAAAigMAAAAA&#10;" path="m47,23r,-8l39,8,31,,16,,8,8,,15,,216r8,8l16,232r15,l39,224r8,-8l47,209,47,23xe" fillcolor="black" stroked="f">
                        <v:path arrowok="t" o:connecttype="custom" o:connectlocs="29845,14605;29845,9525;24765,5080;19685,0;10160,0;5080,5080;0,9525;0,137160;5080,142240;10160,147320;19685,147320;24765,142240;29845,137160;29845,132715;29845,14605"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pgcQA&#10;AADeAAAADwAAAGRycy9kb3ducmV2LnhtbERPTWvCQBC9F/oflil4qxuVakldRQoFQSgYhfY4Zqeb&#10;0OxsyI4x9td3D4LHx/tergffqJ66WAc2MBlnoIjLYGt2Bo6Hj+dXUFGQLTaBycCVIqxXjw9LzG24&#10;8J76QpxKIRxzNFCJtLnWsazIYxyHljhxP6HzKAl2TtsOLyncN3qaZXPtsebUUGFL7xWVv8XZG4iL&#10;jf36LP7mvZPjTK77k/s+7YwZPQ2bN1BCg9zFN/fWGpjOXiZpb7qTro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qYHEAAAA3gAAAA8AAAAAAAAAAAAAAAAAmAIAAGRycy9k&#10;b3ducmV2LnhtbFBLBQYAAAAABAAEAPUAAACJAwAAAAA=&#10;" path="m24,l16,,8,8,,16,,31r8,8l16,47r949,l973,39r8,-8l981,16,973,8,965,r-8,l24,xe" fillcolor="black" stroked="f">
                        <v:path arrowok="t" o:connecttype="custom" o:connectlocs="15240,0;10160,0;5080,5080;0,10160;0,19685;5080,24765;10160,29845;612775,29845;617855,24765;622935,19685;622935,10160;617855,5080;612775,0;607695,0;15240,0" o:connectangles="0,0,0,0,0,0,0,0,0,0,0,0,0,0,0"/>
                      </v:shape>
                      <v:shape id="Arc 175" o:spid="_x0000_s4507" style="position:absolute;left:26136;top:15684;width:4159;height:2203;visibility:visible;mso-wrap-style:square;v-text-anchor:top" coordsize="40838,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ipsgA&#10;AADeAAAADwAAAGRycy9kb3ducmV2LnhtbESPQWvCQBSE74X+h+UVvATdaFFj6ipaKPWiYNT7I/tM&#10;QrNvQ3ar0V/fFYQeh5n5hpkvO1OLC7WusqxgOIhBEOdWV1woOB6++gkI55E11pZJwY0cLBevL3NM&#10;tb3yni6ZL0SAsEtRQel9k0rp8pIMuoFtiIN3tq1BH2RbSN3iNcBNLUdxPJEGKw4LJTb0WVL+k/0a&#10;BbNoc95+n4rjOpuOd+toe09MdFeq99atPkB46vx/+NneaAWj9/FwBo8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KKmyAAAAN4AAAAPAAAAAAAAAAAAAAAAAJgCAABk&#10;cnMvZG93bnJldi54bWxQSwUGAAAAAAQABAD1AAAAjQMAAAAA&#10;" path="m,11853nfc3676,4583,11129,-1,19276,,30710,,40163,8911,40838,20325em,11853nsc3676,4583,11129,-1,19276,,30710,,40163,8911,40838,20325l19276,21600,,11853xe" filled="f" strokeweight="0">
                        <v:path arrowok="t" o:extrusionok="f" o:connecttype="custom" o:connectlocs="0,120914;415925,207349;196321,220345"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PcgA&#10;AADeAAAADwAAAGRycy9kb3ducmV2LnhtbESPzWrCQBSF94W+w3ALbkqdNEXR6CilIGjtolrR7SVz&#10;zUQzd9LMaOLbO4tCl4fzxzedd7YSV2p86VjBaz8BQZw7XXKhYPezeBmB8AFZY+WYFNzIw3z2+DDF&#10;TLuWN3TdhkLEEfYZKjAh1JmUPjdk0fddTRy9o2sshiibQuoG2zhuK5kmyVBaLDk+GKzpw1B+3l6s&#10;gtP+9Pn73R6fzXK0+irW+/OhHSdK9Z669wmIQF34D/+1l1pB+jZII0DEiSg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P49yAAAAN4AAAAPAAAAAAAAAAAAAAAAAJgCAABk&#10;cnMvZG93bnJldi54bWxQSwUGAAAAAAQABAD1AAAAjQMAAAAA&#10;" path="m71,35l,82,8,,20,51,71,35xe" fillcolor="black" strokeweight="0">
                        <v:path arrowok="t" o:connecttype="custom" o:connectlocs="45085,22225;0,52070;5080,0;12700,32385;45085,22225"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sMQA&#10;AADeAAAADwAAAGRycy9kb3ducmV2LnhtbESP3WoCMRSE7wu+QziCdzXrSousRimCoNIbVx/gsDn7&#10;Q5OTJYnu+vamUOjlMDPfMJvdaI14kA+dYwWLeQaCuHK640bB7Xp4X4EIEVmjcUwKnhRgt528bbDQ&#10;buALPcrYiAThUKCCNsa+kDJULVkMc9cTJ6923mJM0jdSexwS3BqZZ9mntNhxWmixp31L1U95twrk&#10;tTwMq9L4zJ3z+tucjpeanFKz6fi1BhFpjP/hv/ZRK8iXH/kCfu+kK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Of7DEAAAA3gAAAA8AAAAAAAAAAAAAAAAAmAIAAGRycy9k&#10;b3ducmV2LnhtbFBLBQYAAAAABAAEAPUAAACJAwAAAAA=&#10;" filled="f" stroked="f">
                        <v:textbox style="mso-fit-shape-to-text:t" inset="0,0,0,0">
                          <w:txbxContent>
                            <w:p w:rsidR="001C5812" w:rsidRDefault="001C5812" w:rsidP="00D35342">
                              <w:r>
                                <w:rPr>
                                  <w:rFonts w:ascii="ISOCPEUR" w:hAnsi="ISOCPEUR" w:cs="ISOCPEUR"/>
                                  <w:color w:val="000000"/>
                                  <w:lang w:val="en-US"/>
                                </w:rPr>
                                <w:t>Moteur</w:t>
                              </w:r>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kwskAAADeAAAADwAAAGRycy9kb3ducmV2LnhtbESPS2vDMBCE74X+B7GF3ho5Ln3gRAmh&#10;paUE0pLXIbeNtbFNrJWRlFj591Gh0OMwM98w42k0rTiT841lBcNBBoK4tLrhSsFm/fHwCsIHZI2t&#10;ZVJwIQ/Tye3NGAtte17SeRUqkSDsC1RQh9AVUvqyJoN+YDvi5B2sMxiSdJXUDvsEN63Ms+xZGmw4&#10;LdTY0VtN5XF1MgqW3y+8d5+neIz7fvGz21bz7ftMqfu7OBuBCBTDf/iv/aUV5I9PeQ6/d9IVkJ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laJMLJAAAA3gAAAA8AAAAA&#10;AAAAAAAAAAAAoQIAAGRycy9kb3ducmV2LnhtbFBLBQYAAAAABAAEAPkAAACX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mYMUA&#10;AADeAAAADwAAAGRycy9kb3ducmV2LnhtbESPzWrDMBCE74W+g9hCbo38Q0pxo4QQmp9j6voBFmtr&#10;m1grI6mx/fZRoNDjMDPfMOvtZHpxI+c7ywrSZQKCuLa640ZB9X14fQfhA7LG3jIpmMnDdvP8tMZC&#10;25G/6FaGRkQI+wIVtCEMhZS+bsmgX9qBOHo/1hkMUbpGaodjhJteZknyJg12HBdaHGjfUn0tf42C&#10;z/nkVvMxzcdLJftTmux1dSmVWrxMuw8QgabwH/5rn7WCLF9lOTzuxCs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eZgxQAAAN4AAAAPAAAAAAAAAAAAAAAAAJgCAABkcnMv&#10;ZG93bnJldi54bWxQSwUGAAAAAAQABAD1AAAAigMAAAAA&#10;" path="m,75l39,,75,75,39,39,,75xe" fillcolor="black" strokeweight="0">
                        <v:path arrowok="t" o:connecttype="custom" o:connectlocs="0,47625;24765,0;47625,47625;24765,24765;0,4762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DSs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dIh/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NKxwAAAN4AAAAPAAAAAAAA&#10;AAAAAAAAAKECAABkcnMvZG93bnJldi54bWxQSwUGAAAAAAQABAD5AAAAlQM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zbj8UA&#10;AADeAAAADwAAAGRycy9kb3ducmV2LnhtbESPzWrDMBCE74W8g9hAb41sB5fiRAkl5KfH1PUDLNbG&#10;NrVWRlJi++2rQqHHYWa+Ybb7yfTiQc53lhWkqwQEcW11x42C6uv08gbCB2SNvWVSMJOH/W7xtMVC&#10;25E/6VGGRkQI+wIVtCEMhZS+bsmgX9mBOHo36wyGKF0jtcMxwk0vsyR5lQY7jgstDnRoqf4u70bB&#10;cb64fD6n6/Fayf6SJgddXUulnpfT+wZEoCn8h//aH1pBts6zHH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NuPxQAAAN4AAAAPAAAAAAAAAAAAAAAAAJgCAABkcnMv&#10;ZG93bnJldi54bWxQSwUGAAAAAAQABAD1AAAAigMAAAAA&#10;" path="m,l75,36,,75,35,36,,xe" fillcolor="black" strokeweight="0">
                        <v:path arrowok="t" o:connecttype="custom" o:connectlocs="0,0;47625,22860;0,47625;22225,22860;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j1sYA&#10;AADeAAAADwAAAGRycy9kb3ducmV2LnhtbESPT2sCMRTE74LfIbyCN812pVK2Riniv5Oilvb63Lxu&#10;tm5elk3U7bc3guBxmJnfMONpaytxocaXjhW8DhIQxLnTJRcKvg6L/jsIH5A1Vo5JwT95mE66nTFm&#10;2l15R5d9KESEsM9QgQmhzqT0uSGLfuBq4uj9usZiiLIppG7wGuG2kmmSjKTFkuOCwZpmhvLT/mwj&#10;hcziMJfzn13F27/V8vh93CRLpXov7ecHiEBteIYf7bVWkA7f0hHc78Qr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ij1sYAAADeAAAADwAAAAAAAAAAAAAAAACYAgAAZHJz&#10;L2Rvd25yZXYueG1sUEsFBgAAAAAEAAQA9QAAAIsDA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29845,320675;82550,190500;124460,110490;139700,87630;154940,70485;167005,52705;182245,40005;205105,25400;227330,15240;264795,20320;282575,27940;297180,40005;309880,52705;325120,70485;337185,87630;354965,120015;367665,145415;387350,190500;400050,225425;412750,260350;429895,320675;442595,365125;450215,337820;437515,295275;419735,238125;407670,202565;387350,155575;374650,127635;362585,102870;347345,77470;334645,60325;320040,42545;307340,30480;292100,17780;269875,5080;254635,0;227330,0;194945,10160;172085,30480;157480,42545;144780,60325;129540,77470;114935,100330;67310,185420;14605,315595;14605,365125"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NasYA&#10;AADeAAAADwAAAGRycy9kb3ducmV2LnhtbESPzWrDMBCE74W+g9hCbo1chf7gRAnFxODcEqcPsLU2&#10;tltrZSwldt4+KgR6HGbmG2a1mWwnLjT41rGGl3kCgrhypuVaw9cxf/4A4QOywc4xabiSh8368WGF&#10;qXEjH+hShlpECPsUNTQh9KmUvmrIop+7njh6JzdYDFEOtTQDjhFuO6mS5E1abDkuNNhT1lD1W56t&#10;hrrIx63adwfls/zIxc91l32XWs+eps8liEBT+A/f24XRoBav6h3+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NasYAAADeAAAADwAAAAAAAAAAAAAAAACYAgAAZHJz&#10;L2Rvd25yZXYueG1sUEsFBgAAAAAEAAQA9QAAAIsDA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7620,24765;29845,86995;45085,125095;90170,219710;144780,302260;157480,317500;194945,347345;227330,362585;240030,365125;250190,362585;264795,360045;277495,354965;292735,342265;314960,325120;335280,302260;357505,269875;370205,245110;382905,219710;402590,174625;415290,142240;427990,104775;437515,67310;450215,24765;442595,0;429895,42545;417830,82550;405130,120015;392430,154940;372745,200025;360045,227330;347345,252095;327660,282575;309880,307340;297815,322580;277495,337185;264795,342265;255270,347345;240030,349885;245110,349885;227330,347345;205105,337185;167640,307340;154940,292735;104775,214630;59690,120015;45085,82550;22225,19685;0,4445"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ZGMIA&#10;AADeAAAADwAAAGRycy9kb3ducmV2LnhtbERP3WrCMBS+H/gO4QjezdTIZFSjjGKh3s26Bzg2Z223&#10;5qQ00da3Xy4GXn58/7vDZDtxp8G3jjWslgkI4sqZlmsNX5f89R2ED8gGO8ek4UEeDvvZyw5T40Y+&#10;070MtYgh7FPU0ITQp1L6qiGLful64sh9u8FiiHCopRlwjOG2kypJNtJiy7GhwZ6yhqrf8mY11EU+&#10;HtVnd1Y+yy9c/DxO2bXUejGfPrYgAk3hKf53F0aDWr+puDfeiVd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FkYwgAAAN4AAAAPAAAAAAAAAAAAAAAAAJgCAABkcnMvZG93&#10;bnJldi54bWxQSwUGAAAAAAQABAD1AAAAhwM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29845,320675;82550,190500;125095,110490;142875,85090;154940,70485;177800,45085;192405,32385;212725,22860;230505,15240;270510,20320;282575,25400;300355,40005;313055,52705;325120,70485;335280,85090;350520,107950;362585,132715;375285,160020;393065,207645;405130,242570;417830,280670;430530,320675;442595,365125;450215,337820;438150,295275;425450,255270;412750,220345;400050,185420;382905,140335;370205,114935;355600,90170;342900,67945;330200,50165;317500,34925;297815,17780;280035,7620;257810,0;230505,0;207645,7620;182880,22860;167640,34925;145415,60325;127635,80010;114935,100330;67945,185420;15240,315595;15240,365125"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8g8YA&#10;AADeAAAADwAAAGRycy9kb3ducmV2LnhtbESPwWrDMBBE74X+g9hCbo1chZbWiRKKicG5JU4/YGtt&#10;bLfWylhK7Px9VAj0OMzMG2a1mWwnLjT41rGGl3kCgrhypuVaw9cxf34H4QOywc4xabiSh8368WGF&#10;qXEjH+hShlpECPsUNTQh9KmUvmrIop+7njh6JzdYDFEOtTQDjhFuO6mS5E1abDkuNNhT1lD1W56t&#10;hrrIx63adwfls/zIxc91l32XWs+eps8liEBT+A/f24XRoBav6gP+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8g8YAAADeAAAADwAAAAAAAAAAAAAAAACYAgAAZHJz&#10;L2Rvd25yZXYueG1sUEsFBgAAAAAEAAQA9QAAAIsDA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7620,24765;30480,86995;45085,125095;90170,219710;123190,272415;145415,302260;205740,354965;230505,362585;243205,365125;252730,362585;275590,357505;297815,342265;310515,332740;323215,317500;335280,302260;355600,272415;370840,245110;382905,219710;400685,174625;413385,142240;425450,104775;438150,67310;450850,24765;443230,0;430530,42545;417830,82550;405765,120015;393065,154940;375285,200025;363220,227330;350520,252095;335280,272415;325755,292735;313055,307340;300355,322580;288290,332740;270510,342265;247650,347345;245745,349885;238125,347345;217805,342265;185420,322580;142875,272415;125095,250190;75565,154940;52705,99695;30480,42545;1524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EsUA&#10;AADeAAAADwAAAGRycy9kb3ducmV2LnhtbESPzWoCMRSF9wXfIVzBXc2o2MpoFLEKCt1U265vJ9eZ&#10;weRmmsSZ6ds3i0KXh/PHt9r01oiWfKgdK5iMMxDEhdM1lwreL4fHBYgQkTUax6TghwJs1oOHFeba&#10;dfxG7TmWIo1wyFFBFWOTSxmKiiyGsWuIk3d13mJM0pdSe+zSuDVymmVP0mLN6aHChnYVFbfz3Sro&#10;Ti+v7fNX/Dxoc5KXxf7Dz7+NUqNhv12CiNTH//Bf+6gVTGfzWQJIOAk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6ESxQAAAN4AAAAPAAAAAAAAAAAAAAAAAJgCAABkcnMv&#10;ZG93bnJldi54bWxQSwUGAAAAAAQABAD1AAAAigM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29845,320675;82550,190500;125095,110490;142240,85090;154940,70485;177165,45085;192405,32385;212725,22860;229870,15240;267335,20320;285115,27940;300355,40005;312420,52705;327660,70485;340360,87630;357505,120015;370205,145415;389890,190500;402590,225425;415290,260350;432435,320675;445135,365125;452755,337820;440055,295275;422910,238125;410210,202565;389890,155575;377825,127635;365125,102870;349885,77470;337820,60325;322580,42545;309880,30480;295275,17780;272415,5080;257810,0;229870,0;207645,7620;182245,22860;167640,34925;144780,60325;127635,80010;114935,100330;67310,185420;14605,315595;14605,365125"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pbcQA&#10;AADeAAAADwAAAGRycy9kb3ducmV2LnhtbESP3WoCMRSE7wt9h3CE3tWsK4psjSIFwYo3rj7AYXP2&#10;hyYnS5K627c3guDlMDPfMOvtaI24kQ+dYwWzaQaCuHK640bB9bL/XIEIEVmjcUwK/inAdvP+tsZC&#10;u4HPdCtjIxKEQ4EK2hj7QspQtWQxTF1PnLzaeYsxSd9I7XFIcGtknmVLabHjtNBiT98tVb/ln1Ug&#10;L+V+WJXGZ+6Y1yfzczjX5JT6mIy7LxCRxvgKP9sHrSCfL+YzeNxJV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X6W3EAAAA3gAAAA8AAAAAAAAAAAAAAAAAmAIAAGRycy9k&#10;b3ducmV2LnhtbFBLBQYAAAAABAAEAPUAAACJAwAAAAA=&#10;" filled="f" stroked="f">
                        <v:textbox style="mso-fit-shape-to-text:t" inset="0,0,0,0">
                          <w:txbxContent>
                            <w:p w:rsidR="001C5812" w:rsidRDefault="001C5812" w:rsidP="00D35342">
                              <w:r>
                                <w:rPr>
                                  <w:rFonts w:ascii="ISOCPEUR" w:hAnsi="ISOCPEUR" w:cs="ISOCPEUR"/>
                                  <w:color w:val="000000"/>
                                  <w:lang w:val="en-US"/>
                                </w:rPr>
                                <w:t>Contrainte</w:t>
                              </w:r>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3GsQA&#10;AADeAAAADwAAAGRycy9kb3ducmV2LnhtbESP3WoCMRSE7wXfIRyhd5p1xSJbo4ggWPHGtQ9w2Jz9&#10;weRkSVJ3+/amUOjlMDPfMNv9aI14kg+dYwXLRQaCuHK640bB1/0034AIEVmjcUwKfijAfjedbLHQ&#10;buAbPcvYiAThUKCCNsa+kDJULVkMC9cTJ6923mJM0jdSexwS3BqZZ9m7tNhxWmixp2NL1aP8tgrk&#10;vTwNm9L4zF3y+mo+z7eanFJvs/HwASLSGP/Df+2zVpCv1qscfu+kKy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dxrEAAAA3gAAAA8AAAAAAAAAAAAAAAAAmAIAAGRycy9k&#10;b3ducmV2LnhtbFBLBQYAAAAABAAEAPUAAACJAwAAAAA=&#10;" filled="f" stroked="f">
                        <v:textbox style="mso-fit-shape-to-text:t" inset="0,0,0,0">
                          <w:txbxContent>
                            <w:p w:rsidR="001C5812" w:rsidRDefault="001C5812" w:rsidP="00D35342">
                              <w:r>
                                <w:rPr>
                                  <w:rFonts w:ascii="ISOCPEUR" w:hAnsi="ISOCPEUR" w:cs="ISOCPEUR"/>
                                  <w:color w:val="000000"/>
                                  <w:lang w:val="en-US"/>
                                </w:rPr>
                                <w:t>de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SgcQA&#10;AADeAAAADwAAAGRycy9kb3ducmV2LnhtbESPzWrDMBCE74W+g9hCb41cm5bgRjahEEhLL3H6AIu1&#10;/iHSykhK7Lx9FQj0OMzMN8ymXqwRF/JhdKzgdZWBIG6dHrlX8HvcvaxBhIis0TgmBVcKUFePDxss&#10;tZv5QJcm9iJBOJSoYIhxKqUM7UAWw8pNxMnrnLcYk/S91B7nBLdG5ln2Li2OnBYGnOhzoPbUnK0C&#10;eWx287oxPnPfefdjvvaHjpxSz0/L9gNEpCX+h+/tvVaQF29FAbc76Qr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J0oHEAAAA3gAAAA8AAAAAAAAAAAAAAAAAmAIAAGRycy9k&#10;b3ducmV2LnhtbFBLBQYAAAAABAAEAPUAAACJAwAAAAA=&#10;" filled="f" stroked="f">
                        <v:textbox style="mso-fit-shape-to-text:t" inset="0,0,0,0">
                          <w:txbxContent>
                            <w:p w:rsidR="001C5812" w:rsidRDefault="001C5812"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K9cUA&#10;AADeAAAADwAAAGRycy9kb3ducmV2LnhtbESPzWrDMBCE74G+g9hCb4kcpw3BtRxKIZCUXuL0ARZr&#10;/UOklZHU2H37KlDocZiZb5hyP1sjbuTD4FjBepWBIG6cHrhT8HU5LHcgQkTWaByTgh8KsK8eFiUW&#10;2k18plsdO5EgHApU0Mc4FlKGpieLYeVG4uS1zluMSfpOao9Tglsj8yzbSosDp4UeR3rvqbnW31aB&#10;vNSHaVcbn7mPvP00p+O5JafU0+P89goi0hz/w3/to1aQb142z3C/k66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Er1xQAAAN4AAAAPAAAAAAAAAAAAAAAAAJgCAABkcnMv&#10;ZG93bnJldi54bWxQSwUGAAAAAAQABAD1AAAAigMAAAAA&#10;" filled="f" stroked="f">
                        <v:textbox style="mso-fit-shape-to-text:t" inset="0,0,0,0">
                          <w:txbxContent>
                            <w:p w:rsidR="001C5812" w:rsidRDefault="001C5812" w:rsidP="00D35342">
                              <w:r>
                                <w:rPr>
                                  <w:rFonts w:ascii="ISOCPEUR" w:hAnsi="ISOCPEUR" w:cs="ISOCPEUR"/>
                                  <w:color w:val="000000"/>
                                  <w:lang w:val="en-US"/>
                                </w:rPr>
                                <w:t>Essai de fatigue en flexion</w:t>
                              </w:r>
                            </w:p>
                          </w:txbxContent>
                        </v:textbox>
                      </v:rect>
                      <w10:anchorlock/>
                    </v:group>
                  </w:pict>
                </mc:Fallback>
              </mc:AlternateConten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D35342" w:rsidP="00D35342">
      <w:pPr>
        <w:jc w:val="center"/>
      </w:pPr>
      <w:r>
        <w:rPr>
          <w:noProof/>
          <w:lang w:eastAsia="fr-FR"/>
        </w:rPr>
        <mc:AlternateContent>
          <mc:Choice Requires="wps">
            <w:drawing>
              <wp:anchor distT="0" distB="0" distL="114300" distR="114300" simplePos="0" relativeHeight="251685376" behindDoc="0" locked="0" layoutInCell="1" allowOverlap="1" wp14:anchorId="2B6B19C0" wp14:editId="46C79BCA">
                <wp:simplePos x="0" y="0"/>
                <wp:positionH relativeFrom="column">
                  <wp:posOffset>4737735</wp:posOffset>
                </wp:positionH>
                <wp:positionV relativeFrom="paragraph">
                  <wp:posOffset>800735</wp:posOffset>
                </wp:positionV>
                <wp:extent cx="1644650" cy="201295"/>
                <wp:effectExtent l="0" t="2540" r="3175" b="0"/>
                <wp:wrapNone/>
                <wp:docPr id="23413" name="Rectangle 23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8000"/>
                                <w:sz w:val="23"/>
                                <w:szCs w:val="30"/>
                                <w:lang w:val="en-US"/>
                              </w:rPr>
                              <w:t>Courbe de Wölher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B19C0" id="Rectangle 23413" o:spid="_x0000_s4523" style="position:absolute;left:0;text-align:left;margin-left:373.05pt;margin-top:63.05pt;width:129.5pt;height:1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1C5812" w:rsidRPr="00495AB6" w:rsidRDefault="001C5812" w:rsidP="00D35342">
                      <w:pPr>
                        <w:rPr>
                          <w:sz w:val="17"/>
                        </w:rPr>
                      </w:pPr>
                      <w:r w:rsidRPr="00495AB6">
                        <w:rPr>
                          <w:rFonts w:ascii="Comic Sans MS" w:hAnsi="Comic Sans MS" w:cs="Comic Sans MS"/>
                          <w:color w:val="008000"/>
                          <w:sz w:val="23"/>
                          <w:szCs w:val="30"/>
                          <w:lang w:val="en-US"/>
                        </w:rPr>
                        <w:t>Courbe de Wölher</w:t>
                      </w:r>
                    </w:p>
                  </w:txbxContent>
                </v:textbox>
              </v:rect>
            </w:pict>
          </mc:Fallback>
        </mc:AlternateContent>
      </w:r>
      <w:r>
        <w:rPr>
          <w:noProof/>
          <w:lang w:eastAsia="fr-FR"/>
        </w:rPr>
        <mc:AlternateContent>
          <mc:Choice Requires="wpc">
            <w:drawing>
              <wp:inline distT="0" distB="0" distL="0" distR="0" wp14:anchorId="72B06155" wp14:editId="7392E89F">
                <wp:extent cx="4353560" cy="1734820"/>
                <wp:effectExtent l="2540" t="11430" r="0" b="0"/>
                <wp:docPr id="23412" name="Zone de dessin 23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006" name="Rectangle 33"/>
                        <wps:cNvSpPr>
                          <a:spLocks noChangeArrowheads="1"/>
                        </wps:cNvSpPr>
                        <wps:spPr bwMode="auto">
                          <a:xfrm>
                            <a:off x="1392561" y="696819"/>
                            <a:ext cx="851438" cy="194685"/>
                          </a:xfrm>
                          <a:prstGeom prst="rect">
                            <a:avLst/>
                          </a:prstGeom>
                          <a:solidFill>
                            <a:srgbClr val="FFFFFF"/>
                          </a:solidFill>
                          <a:ln w="0">
                            <a:solidFill>
                              <a:srgbClr val="000000"/>
                            </a:solidFill>
                            <a:miter lim="800000"/>
                            <a:headEnd/>
                            <a:tailEnd/>
                          </a:ln>
                        </wps:spPr>
                        <wps:bodyPr rot="0" vert="horz" wrap="square" lIns="91440" tIns="45720" rIns="91440" bIns="45720" anchor="t" anchorCtr="0" upright="1">
                          <a:noAutofit/>
                        </wps:bodyPr>
                      </wps:wsp>
                      <wps:wsp>
                        <wps:cNvPr id="16007" name="Line 34"/>
                        <wps:cNvCnPr/>
                        <wps:spPr bwMode="auto">
                          <a:xfrm flipV="1">
                            <a:off x="749285" y="11565"/>
                            <a:ext cx="482" cy="15584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08" name="Freeform 35"/>
                        <wps:cNvSpPr>
                          <a:spLocks/>
                        </wps:cNvSpPr>
                        <wps:spPr bwMode="auto">
                          <a:xfrm>
                            <a:off x="728565" y="11565"/>
                            <a:ext cx="43849" cy="41925"/>
                          </a:xfrm>
                          <a:custGeom>
                            <a:avLst/>
                            <a:gdLst>
                              <a:gd name="T0" fmla="*/ 0 w 91"/>
                              <a:gd name="T1" fmla="*/ 87 h 87"/>
                              <a:gd name="T2" fmla="*/ 43 w 91"/>
                              <a:gd name="T3" fmla="*/ 0 h 87"/>
                              <a:gd name="T4" fmla="*/ 91 w 91"/>
                              <a:gd name="T5" fmla="*/ 87 h 87"/>
                              <a:gd name="T6" fmla="*/ 43 w 91"/>
                              <a:gd name="T7" fmla="*/ 43 h 87"/>
                              <a:gd name="T8" fmla="*/ 0 w 91"/>
                              <a:gd name="T9" fmla="*/ 87 h 87"/>
                            </a:gdLst>
                            <a:ahLst/>
                            <a:cxnLst>
                              <a:cxn ang="0">
                                <a:pos x="T0" y="T1"/>
                              </a:cxn>
                              <a:cxn ang="0">
                                <a:pos x="T2" y="T3"/>
                              </a:cxn>
                              <a:cxn ang="0">
                                <a:pos x="T4" y="T5"/>
                              </a:cxn>
                              <a:cxn ang="0">
                                <a:pos x="T6" y="T7"/>
                              </a:cxn>
                              <a:cxn ang="0">
                                <a:pos x="T8" y="T9"/>
                              </a:cxn>
                            </a:cxnLst>
                            <a:rect l="0" t="0" r="r" b="b"/>
                            <a:pathLst>
                              <a:path w="91" h="87">
                                <a:moveTo>
                                  <a:pt x="0" y="87"/>
                                </a:moveTo>
                                <a:lnTo>
                                  <a:pt x="43" y="0"/>
                                </a:lnTo>
                                <a:lnTo>
                                  <a:pt x="91" y="87"/>
                                </a:lnTo>
                                <a:lnTo>
                                  <a:pt x="43" y="43"/>
                                </a:lnTo>
                                <a:lnTo>
                                  <a:pt x="0"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09" name="Line 36"/>
                        <wps:cNvCnPr/>
                        <wps:spPr bwMode="auto">
                          <a:xfrm>
                            <a:off x="749285" y="1570012"/>
                            <a:ext cx="259575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10" name="Freeform 37"/>
                        <wps:cNvSpPr>
                          <a:spLocks/>
                        </wps:cNvSpPr>
                        <wps:spPr bwMode="auto">
                          <a:xfrm>
                            <a:off x="3303598" y="1546881"/>
                            <a:ext cx="41440" cy="43852"/>
                          </a:xfrm>
                          <a:custGeom>
                            <a:avLst/>
                            <a:gdLst>
                              <a:gd name="T0" fmla="*/ 0 w 86"/>
                              <a:gd name="T1" fmla="*/ 0 h 91"/>
                              <a:gd name="T2" fmla="*/ 86 w 86"/>
                              <a:gd name="T3" fmla="*/ 48 h 91"/>
                              <a:gd name="T4" fmla="*/ 0 w 86"/>
                              <a:gd name="T5" fmla="*/ 91 h 91"/>
                              <a:gd name="T6" fmla="*/ 43 w 86"/>
                              <a:gd name="T7" fmla="*/ 48 h 91"/>
                              <a:gd name="T8" fmla="*/ 0 w 86"/>
                              <a:gd name="T9" fmla="*/ 0 h 91"/>
                            </a:gdLst>
                            <a:ahLst/>
                            <a:cxnLst>
                              <a:cxn ang="0">
                                <a:pos x="T0" y="T1"/>
                              </a:cxn>
                              <a:cxn ang="0">
                                <a:pos x="T2" y="T3"/>
                              </a:cxn>
                              <a:cxn ang="0">
                                <a:pos x="T4" y="T5"/>
                              </a:cxn>
                              <a:cxn ang="0">
                                <a:pos x="T6" y="T7"/>
                              </a:cxn>
                              <a:cxn ang="0">
                                <a:pos x="T8" y="T9"/>
                              </a:cxn>
                            </a:cxnLst>
                            <a:rect l="0" t="0" r="r" b="b"/>
                            <a:pathLst>
                              <a:path w="86" h="91">
                                <a:moveTo>
                                  <a:pt x="0" y="0"/>
                                </a:moveTo>
                                <a:lnTo>
                                  <a:pt x="86" y="48"/>
                                </a:lnTo>
                                <a:lnTo>
                                  <a:pt x="0" y="91"/>
                                </a:lnTo>
                                <a:lnTo>
                                  <a:pt x="43" y="48"/>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11" name="Freeform 38"/>
                        <wps:cNvSpPr>
                          <a:spLocks/>
                        </wps:cNvSpPr>
                        <wps:spPr bwMode="auto">
                          <a:xfrm>
                            <a:off x="895287" y="256850"/>
                            <a:ext cx="2408311" cy="1035109"/>
                          </a:xfrm>
                          <a:custGeom>
                            <a:avLst/>
                            <a:gdLst>
                              <a:gd name="T0" fmla="*/ 38 w 4998"/>
                              <a:gd name="T1" fmla="*/ 101 h 2148"/>
                              <a:gd name="T2" fmla="*/ 125 w 4998"/>
                              <a:gd name="T3" fmla="*/ 289 h 2148"/>
                              <a:gd name="T4" fmla="*/ 293 w 4998"/>
                              <a:gd name="T5" fmla="*/ 596 h 2148"/>
                              <a:gd name="T6" fmla="*/ 403 w 4998"/>
                              <a:gd name="T7" fmla="*/ 755 h 2148"/>
                              <a:gd name="T8" fmla="*/ 514 w 4998"/>
                              <a:gd name="T9" fmla="*/ 904 h 2148"/>
                              <a:gd name="T10" fmla="*/ 634 w 4998"/>
                              <a:gd name="T11" fmla="*/ 1043 h 2148"/>
                              <a:gd name="T12" fmla="*/ 797 w 4998"/>
                              <a:gd name="T13" fmla="*/ 1211 h 2148"/>
                              <a:gd name="T14" fmla="*/ 893 w 4998"/>
                              <a:gd name="T15" fmla="*/ 1303 h 2148"/>
                              <a:gd name="T16" fmla="*/ 989 w 4998"/>
                              <a:gd name="T17" fmla="*/ 1384 h 2148"/>
                              <a:gd name="T18" fmla="*/ 1085 w 4998"/>
                              <a:gd name="T19" fmla="*/ 1461 h 2148"/>
                              <a:gd name="T20" fmla="*/ 1176 w 4998"/>
                              <a:gd name="T21" fmla="*/ 1533 h 2148"/>
                              <a:gd name="T22" fmla="*/ 1315 w 4998"/>
                              <a:gd name="T23" fmla="*/ 1629 h 2148"/>
                              <a:gd name="T24" fmla="*/ 1464 w 4998"/>
                              <a:gd name="T25" fmla="*/ 1706 h 2148"/>
                              <a:gd name="T26" fmla="*/ 1632 w 4998"/>
                              <a:gd name="T27" fmla="*/ 1783 h 2148"/>
                              <a:gd name="T28" fmla="*/ 1776 w 4998"/>
                              <a:gd name="T29" fmla="*/ 1831 h 2148"/>
                              <a:gd name="T30" fmla="*/ 1930 w 4998"/>
                              <a:gd name="T31" fmla="*/ 1879 h 2148"/>
                              <a:gd name="T32" fmla="*/ 2108 w 4998"/>
                              <a:gd name="T33" fmla="*/ 1923 h 2148"/>
                              <a:gd name="T34" fmla="*/ 2237 w 4998"/>
                              <a:gd name="T35" fmla="*/ 1947 h 2148"/>
                              <a:gd name="T36" fmla="*/ 2448 w 4998"/>
                              <a:gd name="T37" fmla="*/ 1985 h 2148"/>
                              <a:gd name="T38" fmla="*/ 2895 w 4998"/>
                              <a:gd name="T39" fmla="*/ 2047 h 2148"/>
                              <a:gd name="T40" fmla="*/ 3221 w 4998"/>
                              <a:gd name="T41" fmla="*/ 2081 h 2148"/>
                              <a:gd name="T42" fmla="*/ 3485 w 4998"/>
                              <a:gd name="T43" fmla="*/ 2100 h 2148"/>
                              <a:gd name="T44" fmla="*/ 3951 w 4998"/>
                              <a:gd name="T45" fmla="*/ 2129 h 2148"/>
                              <a:gd name="T46" fmla="*/ 4350 w 4998"/>
                              <a:gd name="T47" fmla="*/ 2139 h 2148"/>
                              <a:gd name="T48" fmla="*/ 4882 w 4998"/>
                              <a:gd name="T49" fmla="*/ 2148 h 2148"/>
                              <a:gd name="T50" fmla="*/ 4882 w 4998"/>
                              <a:gd name="T51" fmla="*/ 2120 h 2148"/>
                              <a:gd name="T52" fmla="*/ 4350 w 4998"/>
                              <a:gd name="T53" fmla="*/ 2110 h 2148"/>
                              <a:gd name="T54" fmla="*/ 3951 w 4998"/>
                              <a:gd name="T55" fmla="*/ 2100 h 2148"/>
                              <a:gd name="T56" fmla="*/ 3485 w 4998"/>
                              <a:gd name="T57" fmla="*/ 2072 h 2148"/>
                              <a:gd name="T58" fmla="*/ 3221 w 4998"/>
                              <a:gd name="T59" fmla="*/ 2052 h 2148"/>
                              <a:gd name="T60" fmla="*/ 2895 w 4998"/>
                              <a:gd name="T61" fmla="*/ 2019 h 2148"/>
                              <a:gd name="T62" fmla="*/ 2448 w 4998"/>
                              <a:gd name="T63" fmla="*/ 1956 h 2148"/>
                              <a:gd name="T64" fmla="*/ 2247 w 4998"/>
                              <a:gd name="T65" fmla="*/ 1918 h 2148"/>
                              <a:gd name="T66" fmla="*/ 2117 w 4998"/>
                              <a:gd name="T67" fmla="*/ 1894 h 2148"/>
                              <a:gd name="T68" fmla="*/ 1939 w 4998"/>
                              <a:gd name="T69" fmla="*/ 1850 h 2148"/>
                              <a:gd name="T70" fmla="*/ 1786 w 4998"/>
                              <a:gd name="T71" fmla="*/ 1802 h 2148"/>
                              <a:gd name="T72" fmla="*/ 1642 w 4998"/>
                              <a:gd name="T73" fmla="*/ 1754 h 2148"/>
                              <a:gd name="T74" fmla="*/ 1474 w 4998"/>
                              <a:gd name="T75" fmla="*/ 1677 h 2148"/>
                              <a:gd name="T76" fmla="*/ 1363 w 4998"/>
                              <a:gd name="T77" fmla="*/ 1620 h 2148"/>
                              <a:gd name="T78" fmla="*/ 1263 w 4998"/>
                              <a:gd name="T79" fmla="*/ 1557 h 2148"/>
                              <a:gd name="T80" fmla="*/ 1133 w 4998"/>
                              <a:gd name="T81" fmla="*/ 1466 h 2148"/>
                              <a:gd name="T82" fmla="*/ 1037 w 4998"/>
                              <a:gd name="T83" fmla="*/ 1389 h 2148"/>
                              <a:gd name="T84" fmla="*/ 946 w 4998"/>
                              <a:gd name="T85" fmla="*/ 1307 h 2148"/>
                              <a:gd name="T86" fmla="*/ 850 w 4998"/>
                              <a:gd name="T87" fmla="*/ 1221 h 2148"/>
                              <a:gd name="T88" fmla="*/ 686 w 4998"/>
                              <a:gd name="T89" fmla="*/ 1058 h 2148"/>
                              <a:gd name="T90" fmla="*/ 562 w 4998"/>
                              <a:gd name="T91" fmla="*/ 918 h 2148"/>
                              <a:gd name="T92" fmla="*/ 446 w 4998"/>
                              <a:gd name="T93" fmla="*/ 774 h 2148"/>
                              <a:gd name="T94" fmla="*/ 370 w 4998"/>
                              <a:gd name="T95" fmla="*/ 654 h 2148"/>
                              <a:gd name="T96" fmla="*/ 173 w 4998"/>
                              <a:gd name="T97" fmla="*/ 322 h 2148"/>
                              <a:gd name="T98" fmla="*/ 106 w 4998"/>
                              <a:gd name="T99" fmla="*/ 188 h 2148"/>
                              <a:gd name="T100" fmla="*/ 29 w 4998"/>
                              <a:gd name="T101" fmla="*/ 0 h 2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998" h="2148">
                                <a:moveTo>
                                  <a:pt x="0" y="10"/>
                                </a:moveTo>
                                <a:lnTo>
                                  <a:pt x="19" y="58"/>
                                </a:lnTo>
                                <a:lnTo>
                                  <a:pt x="38" y="101"/>
                                </a:lnTo>
                                <a:lnTo>
                                  <a:pt x="77" y="197"/>
                                </a:lnTo>
                                <a:lnTo>
                                  <a:pt x="101" y="245"/>
                                </a:lnTo>
                                <a:lnTo>
                                  <a:pt x="125" y="289"/>
                                </a:lnTo>
                                <a:lnTo>
                                  <a:pt x="144" y="332"/>
                                </a:lnTo>
                                <a:lnTo>
                                  <a:pt x="264" y="553"/>
                                </a:lnTo>
                                <a:lnTo>
                                  <a:pt x="293" y="596"/>
                                </a:lnTo>
                                <a:lnTo>
                                  <a:pt x="341" y="673"/>
                                </a:lnTo>
                                <a:lnTo>
                                  <a:pt x="374" y="716"/>
                                </a:lnTo>
                                <a:lnTo>
                                  <a:pt x="403" y="755"/>
                                </a:lnTo>
                                <a:lnTo>
                                  <a:pt x="427" y="793"/>
                                </a:lnTo>
                                <a:lnTo>
                                  <a:pt x="456" y="827"/>
                                </a:lnTo>
                                <a:lnTo>
                                  <a:pt x="514" y="904"/>
                                </a:lnTo>
                                <a:lnTo>
                                  <a:pt x="542" y="937"/>
                                </a:lnTo>
                                <a:lnTo>
                                  <a:pt x="576" y="976"/>
                                </a:lnTo>
                                <a:lnTo>
                                  <a:pt x="634" y="1043"/>
                                </a:lnTo>
                                <a:lnTo>
                                  <a:pt x="667" y="1077"/>
                                </a:lnTo>
                                <a:lnTo>
                                  <a:pt x="696" y="1110"/>
                                </a:lnTo>
                                <a:lnTo>
                                  <a:pt x="797" y="1211"/>
                                </a:lnTo>
                                <a:lnTo>
                                  <a:pt x="830" y="1240"/>
                                </a:lnTo>
                                <a:lnTo>
                                  <a:pt x="864" y="1274"/>
                                </a:lnTo>
                                <a:lnTo>
                                  <a:pt x="893" y="1303"/>
                                </a:lnTo>
                                <a:lnTo>
                                  <a:pt x="927" y="1327"/>
                                </a:lnTo>
                                <a:lnTo>
                                  <a:pt x="955" y="1356"/>
                                </a:lnTo>
                                <a:lnTo>
                                  <a:pt x="989" y="1384"/>
                                </a:lnTo>
                                <a:lnTo>
                                  <a:pt x="1018" y="1408"/>
                                </a:lnTo>
                                <a:lnTo>
                                  <a:pt x="1051" y="1437"/>
                                </a:lnTo>
                                <a:lnTo>
                                  <a:pt x="1085" y="1461"/>
                                </a:lnTo>
                                <a:lnTo>
                                  <a:pt x="1114" y="1485"/>
                                </a:lnTo>
                                <a:lnTo>
                                  <a:pt x="1147" y="1509"/>
                                </a:lnTo>
                                <a:lnTo>
                                  <a:pt x="1176" y="1533"/>
                                </a:lnTo>
                                <a:lnTo>
                                  <a:pt x="1243" y="1586"/>
                                </a:lnTo>
                                <a:lnTo>
                                  <a:pt x="1277" y="1605"/>
                                </a:lnTo>
                                <a:lnTo>
                                  <a:pt x="1315" y="1629"/>
                                </a:lnTo>
                                <a:lnTo>
                                  <a:pt x="1392" y="1668"/>
                                </a:lnTo>
                                <a:lnTo>
                                  <a:pt x="1426" y="1687"/>
                                </a:lnTo>
                                <a:lnTo>
                                  <a:pt x="1464" y="1706"/>
                                </a:lnTo>
                                <a:lnTo>
                                  <a:pt x="1507" y="1726"/>
                                </a:lnTo>
                                <a:lnTo>
                                  <a:pt x="1546" y="1745"/>
                                </a:lnTo>
                                <a:lnTo>
                                  <a:pt x="1632" y="1783"/>
                                </a:lnTo>
                                <a:lnTo>
                                  <a:pt x="1680" y="1798"/>
                                </a:lnTo>
                                <a:lnTo>
                                  <a:pt x="1723" y="1817"/>
                                </a:lnTo>
                                <a:lnTo>
                                  <a:pt x="1776" y="1831"/>
                                </a:lnTo>
                                <a:lnTo>
                                  <a:pt x="1824" y="1846"/>
                                </a:lnTo>
                                <a:lnTo>
                                  <a:pt x="1877" y="1865"/>
                                </a:lnTo>
                                <a:lnTo>
                                  <a:pt x="1930" y="1879"/>
                                </a:lnTo>
                                <a:lnTo>
                                  <a:pt x="1988" y="1894"/>
                                </a:lnTo>
                                <a:lnTo>
                                  <a:pt x="2050" y="1908"/>
                                </a:lnTo>
                                <a:lnTo>
                                  <a:pt x="2108" y="1923"/>
                                </a:lnTo>
                                <a:lnTo>
                                  <a:pt x="2175" y="1937"/>
                                </a:lnTo>
                                <a:lnTo>
                                  <a:pt x="2180" y="1937"/>
                                </a:lnTo>
                                <a:lnTo>
                                  <a:pt x="2237" y="1947"/>
                                </a:lnTo>
                                <a:lnTo>
                                  <a:pt x="2304" y="1961"/>
                                </a:lnTo>
                                <a:lnTo>
                                  <a:pt x="2372" y="1971"/>
                                </a:lnTo>
                                <a:lnTo>
                                  <a:pt x="2448" y="1985"/>
                                </a:lnTo>
                                <a:lnTo>
                                  <a:pt x="2592" y="2004"/>
                                </a:lnTo>
                                <a:lnTo>
                                  <a:pt x="2664" y="2019"/>
                                </a:lnTo>
                                <a:lnTo>
                                  <a:pt x="2895" y="2047"/>
                                </a:lnTo>
                                <a:lnTo>
                                  <a:pt x="2976" y="2057"/>
                                </a:lnTo>
                                <a:lnTo>
                                  <a:pt x="3058" y="2062"/>
                                </a:lnTo>
                                <a:lnTo>
                                  <a:pt x="3221" y="2081"/>
                                </a:lnTo>
                                <a:lnTo>
                                  <a:pt x="3308" y="2086"/>
                                </a:lnTo>
                                <a:lnTo>
                                  <a:pt x="3394" y="2096"/>
                                </a:lnTo>
                                <a:lnTo>
                                  <a:pt x="3485" y="2100"/>
                                </a:lnTo>
                                <a:lnTo>
                                  <a:pt x="3572" y="2105"/>
                                </a:lnTo>
                                <a:lnTo>
                                  <a:pt x="3663" y="2115"/>
                                </a:lnTo>
                                <a:lnTo>
                                  <a:pt x="3951" y="2129"/>
                                </a:lnTo>
                                <a:lnTo>
                                  <a:pt x="4047" y="2129"/>
                                </a:lnTo>
                                <a:lnTo>
                                  <a:pt x="4249" y="2139"/>
                                </a:lnTo>
                                <a:lnTo>
                                  <a:pt x="4350" y="2139"/>
                                </a:lnTo>
                                <a:lnTo>
                                  <a:pt x="4450" y="2144"/>
                                </a:lnTo>
                                <a:lnTo>
                                  <a:pt x="4772" y="2144"/>
                                </a:lnTo>
                                <a:lnTo>
                                  <a:pt x="4882" y="2148"/>
                                </a:lnTo>
                                <a:lnTo>
                                  <a:pt x="4998" y="2148"/>
                                </a:lnTo>
                                <a:lnTo>
                                  <a:pt x="4998" y="2120"/>
                                </a:lnTo>
                                <a:lnTo>
                                  <a:pt x="4882" y="2120"/>
                                </a:lnTo>
                                <a:lnTo>
                                  <a:pt x="4772" y="2115"/>
                                </a:lnTo>
                                <a:lnTo>
                                  <a:pt x="4450" y="2115"/>
                                </a:lnTo>
                                <a:lnTo>
                                  <a:pt x="4350" y="2110"/>
                                </a:lnTo>
                                <a:lnTo>
                                  <a:pt x="4249" y="2110"/>
                                </a:lnTo>
                                <a:lnTo>
                                  <a:pt x="4047" y="2100"/>
                                </a:lnTo>
                                <a:lnTo>
                                  <a:pt x="3951" y="2100"/>
                                </a:lnTo>
                                <a:lnTo>
                                  <a:pt x="3663" y="2086"/>
                                </a:lnTo>
                                <a:lnTo>
                                  <a:pt x="3572" y="2076"/>
                                </a:lnTo>
                                <a:lnTo>
                                  <a:pt x="3485" y="2072"/>
                                </a:lnTo>
                                <a:lnTo>
                                  <a:pt x="3394" y="2067"/>
                                </a:lnTo>
                                <a:lnTo>
                                  <a:pt x="3308" y="2057"/>
                                </a:lnTo>
                                <a:lnTo>
                                  <a:pt x="3221" y="2052"/>
                                </a:lnTo>
                                <a:lnTo>
                                  <a:pt x="3058" y="2033"/>
                                </a:lnTo>
                                <a:lnTo>
                                  <a:pt x="2976" y="2028"/>
                                </a:lnTo>
                                <a:lnTo>
                                  <a:pt x="2895" y="2019"/>
                                </a:lnTo>
                                <a:lnTo>
                                  <a:pt x="2664" y="1990"/>
                                </a:lnTo>
                                <a:lnTo>
                                  <a:pt x="2592" y="1975"/>
                                </a:lnTo>
                                <a:lnTo>
                                  <a:pt x="2448" y="1956"/>
                                </a:lnTo>
                                <a:lnTo>
                                  <a:pt x="2381" y="1942"/>
                                </a:lnTo>
                                <a:lnTo>
                                  <a:pt x="2314" y="1932"/>
                                </a:lnTo>
                                <a:lnTo>
                                  <a:pt x="2247" y="1918"/>
                                </a:lnTo>
                                <a:lnTo>
                                  <a:pt x="2180" y="1908"/>
                                </a:lnTo>
                                <a:lnTo>
                                  <a:pt x="2184" y="1908"/>
                                </a:lnTo>
                                <a:lnTo>
                                  <a:pt x="2117" y="1894"/>
                                </a:lnTo>
                                <a:lnTo>
                                  <a:pt x="2060" y="1879"/>
                                </a:lnTo>
                                <a:lnTo>
                                  <a:pt x="1997" y="1865"/>
                                </a:lnTo>
                                <a:lnTo>
                                  <a:pt x="1939" y="1850"/>
                                </a:lnTo>
                                <a:lnTo>
                                  <a:pt x="1887" y="1836"/>
                                </a:lnTo>
                                <a:lnTo>
                                  <a:pt x="1834" y="1817"/>
                                </a:lnTo>
                                <a:lnTo>
                                  <a:pt x="1786" y="1802"/>
                                </a:lnTo>
                                <a:lnTo>
                                  <a:pt x="1733" y="1788"/>
                                </a:lnTo>
                                <a:lnTo>
                                  <a:pt x="1690" y="1769"/>
                                </a:lnTo>
                                <a:lnTo>
                                  <a:pt x="1642" y="1754"/>
                                </a:lnTo>
                                <a:lnTo>
                                  <a:pt x="1555" y="1716"/>
                                </a:lnTo>
                                <a:lnTo>
                                  <a:pt x="1517" y="1697"/>
                                </a:lnTo>
                                <a:lnTo>
                                  <a:pt x="1474" y="1677"/>
                                </a:lnTo>
                                <a:lnTo>
                                  <a:pt x="1435" y="1658"/>
                                </a:lnTo>
                                <a:lnTo>
                                  <a:pt x="1402" y="1639"/>
                                </a:lnTo>
                                <a:lnTo>
                                  <a:pt x="1363" y="1620"/>
                                </a:lnTo>
                                <a:lnTo>
                                  <a:pt x="1335" y="1601"/>
                                </a:lnTo>
                                <a:lnTo>
                                  <a:pt x="1296" y="1577"/>
                                </a:lnTo>
                                <a:lnTo>
                                  <a:pt x="1263" y="1557"/>
                                </a:lnTo>
                                <a:lnTo>
                                  <a:pt x="1195" y="1514"/>
                                </a:lnTo>
                                <a:lnTo>
                                  <a:pt x="1167" y="1490"/>
                                </a:lnTo>
                                <a:lnTo>
                                  <a:pt x="1133" y="1466"/>
                                </a:lnTo>
                                <a:lnTo>
                                  <a:pt x="1104" y="1442"/>
                                </a:lnTo>
                                <a:lnTo>
                                  <a:pt x="1071" y="1418"/>
                                </a:lnTo>
                                <a:lnTo>
                                  <a:pt x="1037" y="1389"/>
                                </a:lnTo>
                                <a:lnTo>
                                  <a:pt x="1008" y="1365"/>
                                </a:lnTo>
                                <a:lnTo>
                                  <a:pt x="975" y="1336"/>
                                </a:lnTo>
                                <a:lnTo>
                                  <a:pt x="946" y="1307"/>
                                </a:lnTo>
                                <a:lnTo>
                                  <a:pt x="912" y="1283"/>
                                </a:lnTo>
                                <a:lnTo>
                                  <a:pt x="883" y="1255"/>
                                </a:lnTo>
                                <a:lnTo>
                                  <a:pt x="850" y="1221"/>
                                </a:lnTo>
                                <a:lnTo>
                                  <a:pt x="816" y="1192"/>
                                </a:lnTo>
                                <a:lnTo>
                                  <a:pt x="715" y="1091"/>
                                </a:lnTo>
                                <a:lnTo>
                                  <a:pt x="686" y="1058"/>
                                </a:lnTo>
                                <a:lnTo>
                                  <a:pt x="653" y="1024"/>
                                </a:lnTo>
                                <a:lnTo>
                                  <a:pt x="595" y="957"/>
                                </a:lnTo>
                                <a:lnTo>
                                  <a:pt x="562" y="918"/>
                                </a:lnTo>
                                <a:lnTo>
                                  <a:pt x="533" y="885"/>
                                </a:lnTo>
                                <a:lnTo>
                                  <a:pt x="475" y="808"/>
                                </a:lnTo>
                                <a:lnTo>
                                  <a:pt x="446" y="774"/>
                                </a:lnTo>
                                <a:lnTo>
                                  <a:pt x="422" y="736"/>
                                </a:lnTo>
                                <a:lnTo>
                                  <a:pt x="394" y="697"/>
                                </a:lnTo>
                                <a:lnTo>
                                  <a:pt x="370" y="654"/>
                                </a:lnTo>
                                <a:lnTo>
                                  <a:pt x="322" y="577"/>
                                </a:lnTo>
                                <a:lnTo>
                                  <a:pt x="293" y="534"/>
                                </a:lnTo>
                                <a:lnTo>
                                  <a:pt x="173" y="322"/>
                                </a:lnTo>
                                <a:lnTo>
                                  <a:pt x="154" y="279"/>
                                </a:lnTo>
                                <a:lnTo>
                                  <a:pt x="130" y="236"/>
                                </a:lnTo>
                                <a:lnTo>
                                  <a:pt x="106" y="188"/>
                                </a:lnTo>
                                <a:lnTo>
                                  <a:pt x="67" y="92"/>
                                </a:lnTo>
                                <a:lnTo>
                                  <a:pt x="48" y="48"/>
                                </a:lnTo>
                                <a:lnTo>
                                  <a:pt x="29" y="0"/>
                                </a:lnTo>
                                <a:lnTo>
                                  <a:pt x="0" y="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2" name="Rectangle 39"/>
                        <wps:cNvSpPr>
                          <a:spLocks noChangeArrowheads="1"/>
                        </wps:cNvSpPr>
                        <wps:spPr bwMode="auto">
                          <a:xfrm>
                            <a:off x="3079054"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3" name="Rectangle 40"/>
                        <wps:cNvSpPr>
                          <a:spLocks noChangeArrowheads="1"/>
                        </wps:cNvSpPr>
                        <wps:spPr bwMode="auto">
                          <a:xfrm>
                            <a:off x="3180725"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7</w:t>
                              </w:r>
                            </w:p>
                          </w:txbxContent>
                        </wps:txbx>
                        <wps:bodyPr rot="0" vert="horz" wrap="square" lIns="0" tIns="0" rIns="0" bIns="0" anchor="t" anchorCtr="0" upright="1">
                          <a:noAutofit/>
                        </wps:bodyPr>
                      </wps:wsp>
                      <wps:wsp>
                        <wps:cNvPr id="16014" name="Rectangle 41"/>
                        <wps:cNvSpPr>
                          <a:spLocks noChangeArrowheads="1"/>
                        </wps:cNvSpPr>
                        <wps:spPr bwMode="auto">
                          <a:xfrm>
                            <a:off x="2281102"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5" name="Rectangle 42"/>
                        <wps:cNvSpPr>
                          <a:spLocks noChangeArrowheads="1"/>
                        </wps:cNvSpPr>
                        <wps:spPr bwMode="auto">
                          <a:xfrm>
                            <a:off x="2382773"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6</w:t>
                              </w:r>
                            </w:p>
                          </w:txbxContent>
                        </wps:txbx>
                        <wps:bodyPr rot="0" vert="horz" wrap="square" lIns="0" tIns="0" rIns="0" bIns="0" anchor="t" anchorCtr="0" upright="1">
                          <a:noAutofit/>
                        </wps:bodyPr>
                      </wps:wsp>
                      <wps:wsp>
                        <wps:cNvPr id="16016" name="Rectangle 43"/>
                        <wps:cNvSpPr>
                          <a:spLocks noChangeArrowheads="1"/>
                        </wps:cNvSpPr>
                        <wps:spPr bwMode="auto">
                          <a:xfrm>
                            <a:off x="1480740"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7" name="Rectangle 44"/>
                        <wps:cNvSpPr>
                          <a:spLocks noChangeArrowheads="1"/>
                        </wps:cNvSpPr>
                        <wps:spPr bwMode="auto">
                          <a:xfrm>
                            <a:off x="1582412"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5</w:t>
                              </w:r>
                            </w:p>
                          </w:txbxContent>
                        </wps:txbx>
                        <wps:bodyPr rot="0" vert="horz" wrap="square" lIns="0" tIns="0" rIns="0" bIns="0" anchor="t" anchorCtr="0" upright="1">
                          <a:noAutofit/>
                        </wps:bodyPr>
                      </wps:wsp>
                      <wps:wsp>
                        <wps:cNvPr id="16018" name="Rectangle 45"/>
                        <wps:cNvSpPr>
                          <a:spLocks noChangeArrowheads="1"/>
                        </wps:cNvSpPr>
                        <wps:spPr bwMode="auto">
                          <a:xfrm>
                            <a:off x="707845"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9" name="Rectangle 46"/>
                        <wps:cNvSpPr>
                          <a:spLocks noChangeArrowheads="1"/>
                        </wps:cNvSpPr>
                        <wps:spPr bwMode="auto">
                          <a:xfrm>
                            <a:off x="809516"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4</w:t>
                              </w:r>
                            </w:p>
                          </w:txbxContent>
                        </wps:txbx>
                        <wps:bodyPr rot="0" vert="horz" wrap="square" lIns="0" tIns="0" rIns="0" bIns="0" anchor="t" anchorCtr="0" upright="1">
                          <a:noAutofit/>
                        </wps:bodyPr>
                      </wps:wsp>
                      <wps:wsp>
                        <wps:cNvPr id="16020" name="Line 47"/>
                        <wps:cNvCnPr/>
                        <wps:spPr bwMode="auto">
                          <a:xfrm flipV="1">
                            <a:off x="1542900" y="1044265"/>
                            <a:ext cx="482" cy="5257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1" name="Line 48"/>
                        <wps:cNvCnPr/>
                        <wps:spPr bwMode="auto">
                          <a:xfrm flipV="1">
                            <a:off x="2334106" y="1243288"/>
                            <a:ext cx="482" cy="32672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2" name="Line 49"/>
                        <wps:cNvCnPr/>
                        <wps:spPr bwMode="auto">
                          <a:xfrm flipV="1">
                            <a:off x="3127721" y="1282803"/>
                            <a:ext cx="482" cy="28720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3" name="Line 50"/>
                        <wps:cNvCnPr/>
                        <wps:spPr bwMode="auto">
                          <a:xfrm flipH="1">
                            <a:off x="747357" y="1044265"/>
                            <a:ext cx="79554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4" name="Line 51"/>
                        <wps:cNvCnPr/>
                        <wps:spPr bwMode="auto">
                          <a:xfrm flipH="1">
                            <a:off x="749285" y="1243288"/>
                            <a:ext cx="1584821"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5" name="Line 52"/>
                        <wps:cNvCnPr/>
                        <wps:spPr bwMode="auto">
                          <a:xfrm flipH="1">
                            <a:off x="749285" y="1282803"/>
                            <a:ext cx="2378436"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6" name="Rectangle 53"/>
                        <wps:cNvSpPr>
                          <a:spLocks noChangeArrowheads="1"/>
                        </wps:cNvSpPr>
                        <wps:spPr bwMode="auto">
                          <a:xfrm>
                            <a:off x="805180" y="0"/>
                            <a:ext cx="40090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R (N/mm</w:t>
                              </w:r>
                            </w:p>
                          </w:txbxContent>
                        </wps:txbx>
                        <wps:bodyPr rot="0" vert="horz" wrap="square" lIns="0" tIns="0" rIns="0" bIns="0" anchor="t" anchorCtr="0" upright="1">
                          <a:noAutofit/>
                        </wps:bodyPr>
                      </wps:wsp>
                      <wps:wsp>
                        <wps:cNvPr id="16027" name="Rectangle 54"/>
                        <wps:cNvSpPr>
                          <a:spLocks noChangeArrowheads="1"/>
                        </wps:cNvSpPr>
                        <wps:spPr bwMode="auto">
                          <a:xfrm>
                            <a:off x="1205119" y="16384"/>
                            <a:ext cx="17347" cy="129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 xml:space="preserve"> </w:t>
                              </w:r>
                            </w:p>
                          </w:txbxContent>
                        </wps:txbx>
                        <wps:bodyPr rot="0" vert="horz" wrap="square" lIns="0" tIns="0" rIns="0" bIns="0" anchor="t" anchorCtr="0" upright="1">
                          <a:noAutofit/>
                        </wps:bodyPr>
                      </wps:wsp>
                      <wps:wsp>
                        <wps:cNvPr id="16028" name="Rectangle 55"/>
                        <wps:cNvSpPr>
                          <a:spLocks noChangeArrowheads="1"/>
                        </wps:cNvSpPr>
                        <wps:spPr bwMode="auto">
                          <a:xfrm>
                            <a:off x="1233067" y="1638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9"/>
                                  <w:szCs w:val="12"/>
                                  <w:lang w:val="en-US"/>
                                </w:rPr>
                                <w:t>2</w:t>
                              </w:r>
                            </w:p>
                          </w:txbxContent>
                        </wps:txbx>
                        <wps:bodyPr rot="0" vert="horz" wrap="square" lIns="0" tIns="0" rIns="0" bIns="0" anchor="t" anchorCtr="0" upright="1">
                          <a:noAutofit/>
                        </wps:bodyPr>
                      </wps:wsp>
                      <wps:wsp>
                        <wps:cNvPr id="16029" name="Rectangle 56"/>
                        <wps:cNvSpPr>
                          <a:spLocks noChangeArrowheads="1"/>
                        </wps:cNvSpPr>
                        <wps:spPr bwMode="auto">
                          <a:xfrm>
                            <a:off x="1267761" y="0"/>
                            <a:ext cx="35657"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w:t>
                              </w:r>
                            </w:p>
                          </w:txbxContent>
                        </wps:txbx>
                        <wps:bodyPr rot="0" vert="horz" wrap="square" lIns="0" tIns="0" rIns="0" bIns="0" anchor="t" anchorCtr="0" upright="1">
                          <a:noAutofit/>
                        </wps:bodyPr>
                      </wps:wsp>
                      <wps:wsp>
                        <wps:cNvPr id="16030" name="Rectangle 57"/>
                        <wps:cNvSpPr>
                          <a:spLocks noChangeArrowheads="1"/>
                        </wps:cNvSpPr>
                        <wps:spPr bwMode="auto">
                          <a:xfrm>
                            <a:off x="640867" y="1303524"/>
                            <a:ext cx="3032795" cy="1397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1" name="Rectangle 58"/>
                        <wps:cNvSpPr>
                          <a:spLocks noChangeArrowheads="1"/>
                        </wps:cNvSpPr>
                        <wps:spPr bwMode="auto">
                          <a:xfrm>
                            <a:off x="0" y="1095346"/>
                            <a:ext cx="28044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Limite</w:t>
                              </w:r>
                            </w:p>
                          </w:txbxContent>
                        </wps:txbx>
                        <wps:bodyPr rot="0" vert="horz" wrap="square" lIns="0" tIns="0" rIns="0" bIns="0" anchor="t" anchorCtr="0" upright="1">
                          <a:noAutofit/>
                        </wps:bodyPr>
                      </wps:wsp>
                      <wps:wsp>
                        <wps:cNvPr id="23399" name="Rectangle 59"/>
                        <wps:cNvSpPr>
                          <a:spLocks noChangeArrowheads="1"/>
                        </wps:cNvSpPr>
                        <wps:spPr bwMode="auto">
                          <a:xfrm>
                            <a:off x="0" y="1229795"/>
                            <a:ext cx="552688"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d'endurance</w:t>
                              </w:r>
                            </w:p>
                          </w:txbxContent>
                        </wps:txbx>
                        <wps:bodyPr rot="0" vert="horz" wrap="square" lIns="0" tIns="0" rIns="0" bIns="0" anchor="t" anchorCtr="0" upright="1">
                          <a:noAutofit/>
                        </wps:bodyPr>
                      </wps:wsp>
                      <wps:wsp>
                        <wps:cNvPr id="23403" name="Rectangle 60"/>
                        <wps:cNvSpPr>
                          <a:spLocks noChangeArrowheads="1"/>
                        </wps:cNvSpPr>
                        <wps:spPr bwMode="auto">
                          <a:xfrm>
                            <a:off x="0" y="1363761"/>
                            <a:ext cx="46065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(270 MPa)</w:t>
                              </w:r>
                            </w:p>
                          </w:txbxContent>
                        </wps:txbx>
                        <wps:bodyPr rot="0" vert="horz" wrap="square" lIns="0" tIns="0" rIns="0" bIns="0" anchor="t" anchorCtr="0" upright="1">
                          <a:noAutofit/>
                        </wps:bodyPr>
                      </wps:wsp>
                      <wps:wsp>
                        <wps:cNvPr id="23405" name="Freeform 61"/>
                        <wps:cNvSpPr>
                          <a:spLocks/>
                        </wps:cNvSpPr>
                        <wps:spPr bwMode="auto">
                          <a:xfrm>
                            <a:off x="451016" y="1185460"/>
                            <a:ext cx="245264" cy="97343"/>
                          </a:xfrm>
                          <a:custGeom>
                            <a:avLst/>
                            <a:gdLst>
                              <a:gd name="T0" fmla="*/ 0 w 509"/>
                              <a:gd name="T1" fmla="*/ 0 h 202"/>
                              <a:gd name="T2" fmla="*/ 509 w 509"/>
                              <a:gd name="T3" fmla="*/ 0 h 202"/>
                              <a:gd name="T4" fmla="*/ 509 w 509"/>
                              <a:gd name="T5" fmla="*/ 173 h 202"/>
                              <a:gd name="T6" fmla="*/ 509 w 509"/>
                              <a:gd name="T7" fmla="*/ 202 h 202"/>
                            </a:gdLst>
                            <a:ahLst/>
                            <a:cxnLst>
                              <a:cxn ang="0">
                                <a:pos x="T0" y="T1"/>
                              </a:cxn>
                              <a:cxn ang="0">
                                <a:pos x="T2" y="T3"/>
                              </a:cxn>
                              <a:cxn ang="0">
                                <a:pos x="T4" y="T5"/>
                              </a:cxn>
                              <a:cxn ang="0">
                                <a:pos x="T6" y="T7"/>
                              </a:cxn>
                            </a:cxnLst>
                            <a:rect l="0" t="0" r="r" b="b"/>
                            <a:pathLst>
                              <a:path w="509" h="202">
                                <a:moveTo>
                                  <a:pt x="0" y="0"/>
                                </a:moveTo>
                                <a:lnTo>
                                  <a:pt x="509" y="0"/>
                                </a:lnTo>
                                <a:lnTo>
                                  <a:pt x="509" y="173"/>
                                </a:lnTo>
                                <a:lnTo>
                                  <a:pt x="509" y="20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06" name="Freeform 62"/>
                        <wps:cNvSpPr>
                          <a:spLocks/>
                        </wps:cNvSpPr>
                        <wps:spPr bwMode="auto">
                          <a:xfrm>
                            <a:off x="673151" y="1238951"/>
                            <a:ext cx="43849" cy="43852"/>
                          </a:xfrm>
                          <a:custGeom>
                            <a:avLst/>
                            <a:gdLst>
                              <a:gd name="T0" fmla="*/ 91 w 91"/>
                              <a:gd name="T1" fmla="*/ 0 h 91"/>
                              <a:gd name="T2" fmla="*/ 48 w 91"/>
                              <a:gd name="T3" fmla="*/ 91 h 91"/>
                              <a:gd name="T4" fmla="*/ 0 w 91"/>
                              <a:gd name="T5" fmla="*/ 0 h 91"/>
                              <a:gd name="T6" fmla="*/ 48 w 91"/>
                              <a:gd name="T7" fmla="*/ 48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48" y="91"/>
                                </a:lnTo>
                                <a:lnTo>
                                  <a:pt x="0" y="0"/>
                                </a:lnTo>
                                <a:lnTo>
                                  <a:pt x="48" y="48"/>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07" name="Rectangle 63"/>
                        <wps:cNvSpPr>
                          <a:spLocks noChangeArrowheads="1"/>
                        </wps:cNvSpPr>
                        <wps:spPr bwMode="auto">
                          <a:xfrm>
                            <a:off x="1447974" y="724769"/>
                            <a:ext cx="75073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Acier C35 recuit</w:t>
                              </w:r>
                            </w:p>
                          </w:txbxContent>
                        </wps:txbx>
                        <wps:bodyPr rot="0" vert="horz" wrap="square" lIns="0" tIns="0" rIns="0" bIns="0" anchor="t" anchorCtr="0" upright="1">
                          <a:noAutofit/>
                        </wps:bodyPr>
                      </wps:wsp>
                      <wps:wsp>
                        <wps:cNvPr id="23408" name="Rectangle 64"/>
                        <wps:cNvSpPr>
                          <a:spLocks noChangeArrowheads="1"/>
                        </wps:cNvSpPr>
                        <wps:spPr bwMode="auto">
                          <a:xfrm>
                            <a:off x="3414425" y="1512185"/>
                            <a:ext cx="80132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Comic Sans MS" w:hAnsi="Comic Sans MS" w:cs="Comic Sans MS"/>
                                  <w:color w:val="000000"/>
                                  <w:sz w:val="15"/>
                                  <w:lang w:val="en-US"/>
                                </w:rPr>
                                <w:t>Nombre de cycles</w:t>
                              </w:r>
                            </w:p>
                          </w:txbxContent>
                        </wps:txbx>
                        <wps:bodyPr rot="0" vert="horz" wrap="square" lIns="0" tIns="0" rIns="0" bIns="0" anchor="t" anchorCtr="0" upright="1">
                          <a:noAutofit/>
                        </wps:bodyPr>
                      </wps:wsp>
                      <wps:wsp>
                        <wps:cNvPr id="23409" name="Rectangle 65"/>
                        <wps:cNvSpPr>
                          <a:spLocks noChangeArrowheads="1"/>
                        </wps:cNvSpPr>
                        <wps:spPr bwMode="auto">
                          <a:xfrm>
                            <a:off x="1966450" y="189866"/>
                            <a:ext cx="161999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495AB6">
                                <w:rPr>
                                  <w:rFonts w:ascii="ISOCPEUR" w:hAnsi="ISOCPEUR" w:cs="ISOCPEUR"/>
                                  <w:color w:val="000000"/>
                                  <w:sz w:val="18"/>
                                  <w:szCs w:val="24"/>
                                  <w:lang w:val="en-US"/>
                                </w:rPr>
                                <w:t>Pour R = limite d'endurance, on</w:t>
                              </w:r>
                            </w:p>
                          </w:txbxContent>
                        </wps:txbx>
                        <wps:bodyPr rot="0" vert="horz" wrap="square" lIns="0" tIns="0" rIns="0" bIns="0" anchor="t" anchorCtr="0" upright="1">
                          <a:noAutofit/>
                        </wps:bodyPr>
                      </wps:wsp>
                      <wps:wsp>
                        <wps:cNvPr id="23410" name="Rectangle 66"/>
                        <wps:cNvSpPr>
                          <a:spLocks noChangeArrowheads="1"/>
                        </wps:cNvSpPr>
                        <wps:spPr bwMode="auto">
                          <a:xfrm>
                            <a:off x="1966450" y="331061"/>
                            <a:ext cx="1884053"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125132">
                                <w:rPr>
                                  <w:rFonts w:ascii="ISOCPEUR" w:hAnsi="ISOCPEUR" w:cs="ISOCPEUR"/>
                                  <w:color w:val="000000"/>
                                  <w:sz w:val="18"/>
                                  <w:szCs w:val="24"/>
                                </w:rPr>
                                <w:t>peut soumettre la pièce à un nombre</w:t>
                              </w:r>
                            </w:p>
                          </w:txbxContent>
                        </wps:txbx>
                        <wps:bodyPr rot="0" vert="horz" wrap="square" lIns="0" tIns="0" rIns="0" bIns="0" anchor="t" anchorCtr="0" upright="1">
                          <a:noAutofit/>
                        </wps:bodyPr>
                      </wps:wsp>
                      <wps:wsp>
                        <wps:cNvPr id="23411" name="Rectangle 67"/>
                        <wps:cNvSpPr>
                          <a:spLocks noChangeArrowheads="1"/>
                        </wps:cNvSpPr>
                        <wps:spPr bwMode="auto">
                          <a:xfrm>
                            <a:off x="1966450" y="472257"/>
                            <a:ext cx="191874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5812" w:rsidRPr="00495AB6" w:rsidRDefault="001C5812" w:rsidP="00D35342">
                              <w:pPr>
                                <w:rPr>
                                  <w:sz w:val="17"/>
                                </w:rPr>
                              </w:pPr>
                              <w:r w:rsidRPr="00125132">
                                <w:rPr>
                                  <w:rFonts w:ascii="ISOCPEUR" w:hAnsi="ISOCPEUR" w:cs="ISOCPEUR"/>
                                  <w:color w:val="000000"/>
                                  <w:sz w:val="18"/>
                                  <w:szCs w:val="24"/>
                                </w:rPr>
                                <w:t>infini de cycles sans qu'elle ne casse.</w:t>
                              </w:r>
                            </w:p>
                          </w:txbxContent>
                        </wps:txbx>
                        <wps:bodyPr rot="0" vert="horz" wrap="square" lIns="0" tIns="0" rIns="0" bIns="0" anchor="t" anchorCtr="0" upright="1">
                          <a:noAutofit/>
                        </wps:bodyPr>
                      </wps:wsp>
                    </wpc:wpc>
                  </a:graphicData>
                </a:graphic>
              </wp:inline>
            </w:drawing>
          </mc:Choice>
          <mc:Fallback>
            <w:pict>
              <v:group w14:anchorId="72B06155"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tXcUA&#10;AADeAAAADwAAAGRycy9kb3ducmV2LnhtbESPT4vCMBDF78J+hzAL3jRdD1K6RmkXRA9e/AP2ODSz&#10;Tdlm0m2i1m9vBMHbDO+937xZrAbbiiv1vnGs4GuagCCunG64VnA6ricpCB+QNbaOScGdPKyWH6MF&#10;ZtrdeE/XQ6hFhLDPUIEJocuk9JUhi37qOuKo/breYohrX0vd4y3CbStnSTKXFhuOFwx29GOo+jtc&#10;rAJq/9fnNM335aYoqqTTpdnsSqXGn0P+DSLQEN7mV3qrY/15RMLznTiD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C1dxQAAAN4AAAAPAAAAAAAAAAAAAAAAAJgCAABkcnMv&#10;ZG93bnJldi54bWxQSwUGAAAAAAQABAD1AAAAigM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pMYAAADeAAAADwAAAGRycy9kb3ducmV2LnhtbERPTWsCMRC9C/0PYQq9adIetGyNIi0t&#10;RbDFbT30Nm6mu4ubyZJEN/57UxB6m8f7nPky2U6cyIfWsYb7iQJBXDnTcq3h++t1/AgiRGSDnWPS&#10;cKYAy8XNaI6FcQNv6VTGWuQQDgVqaGLsCylD1ZDFMHE9ceZ+nbcYM/S1NB6HHG47+aDUVFpsOTc0&#10;2NNzQ9WhPFoN248Z7/3bMR3Sfth8/uzq9e5lpfXdbVo9gYiU4r/46n43ef5UqRn8vZNv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8N6TGAAAA3gAAAA8AAAAAAAAA&#10;AAAAAAAAoQIAAGRycy9kb3ducmV2LnhtbFBLBQYAAAAABAAEAPkAAACUAw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qEsYA&#10;AADeAAAADwAAAGRycy9kb3ducmV2LnhtbESPQWsCMRCF74X+hzAFbzWpiLSrUUpBUcRDbS+9DZtx&#10;s7iZbDdRV3+9cyj0NsN78943s0UfGnWmLtWRLbwMDSjiMrqaKwvfX8vnV1ApIztsIpOFKyVYzB8f&#10;Zli4eOFPOu9zpSSEU4EWfM5toXUqPQVMw9gSi3aIXcAsa1dp1+FFwkOjR8ZMdMCapcFjSx+eyuP+&#10;FCwg7xKdfrfj+rY7rJabtRv7nzdrB0/9+xRUpj7/m/+u107wJ8YIr7wj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PqEsYAAADeAAAADwAAAAAAAAAAAAAAAACYAgAAZHJz&#10;L2Rvd25yZXYueG1sUEsFBgAAAAAEAAQA9QAAAIsDAAAAAA==&#10;" path="m,87l43,,91,87,43,43,,87xe" fillcolor="black" strokeweight="0">
                  <v:path arrowok="t" o:connecttype="custom" o:connectlocs="0,41925;20720,0;43849,41925;20720,20722;0,41925"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cKsQAAADeAAAADwAAAGRycy9kb3ducmV2LnhtbERP32vCMBB+F/Y/hBv4pomCXe2MIuJw&#10;e9uqgo9Hc2uDzaU0mXb//TIY7O0+vp+32gyuFTfqg/WsYTZVIIgrbyzXGk7Hl0kOIkRkg61n0vBN&#10;ATbrh9EKC+Pv/EG3MtYihXAoUEMTY1dIGaqGHIap74gT9+l7hzHBvpamx3sKd62cK5VJh5ZTQ4Md&#10;7RqqruWX02Dfs8Pi7em8PMv9Ic4u+TW37qT1+HHYPoOINMR/8Z/71aT5mVJL+H0n3S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pwqxAAAAN4AAAAPAAAAAAAAAAAA&#10;AAAAAKECAABkcnMvZG93bnJldi54bWxQSwUGAAAAAAQABAD5AAAAkgM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XLcYA&#10;AADeAAAADwAAAGRycy9kb3ducmV2LnhtbESPQWvDMAyF74P+B6PCbquTMrqR1S1lo1AYDNpu3VXE&#10;Whway8F2m+zfT4fCbhJ6eu99y/XoO3WlmNrABspZAYq4DrblxsDncfvwDCplZItdYDLwSwnWq8nd&#10;EisbBt7T9ZAbJSacKjTgcu4rrVPtyGOahZ5Ybj8hesyyxkbbiIOY+07Pi2KhPbYsCQ57enVUnw8X&#10;b2Cg+dvj++6jLkfsvk7fpxhd82TM/XTcvIDKNOZ/8e17Z6X+oigF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SXLcYAAADeAAAADwAAAAAAAAAAAAAAAACYAgAAZHJz&#10;L2Rvd25yZXYueG1sUEsFBgAAAAAEAAQA9QAAAIsDAAAAAA==&#10;" path="m,l86,48,,91,43,48,,xe" fillcolor="black" strokeweight="0">
                  <v:path arrowok="t" o:connecttype="custom" o:connectlocs="0,0;41440,23131;0,43852;20720,23131;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UQcQA&#10;AADeAAAADwAAAGRycy9kb3ducmV2LnhtbERPS4vCMBC+L/gfwgjeNO0e3KUaRYVFb64PfNyGZmyK&#10;zaQ2We3+e7Mg7G0+vueMp62txJ0aXzpWkA4SEMS50yUXCva7r/4nCB+QNVaOScEveZhOOm9jzLR7&#10;8Ibu21CIGMI+QwUmhDqT0ueGLPqBq4kjd3GNxRBhU0jd4COG20q+J8lQWiw5NhisaWEov25/rIIP&#10;ut2+54d8OVufjC6Px7Veni9K9brtbAQiUBv+xS/3Ssf5wyRN4e+deIO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1EHEAAAA3gAAAA8AAAAAAAAAAAAAAAAAmAIAAGRycy9k&#10;b3ducmV2LnhtbFBLBQYAAAAABAAEAPUAAACJAw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18310,48671;60232,139267;141183,287209;194188,363830;247673,435632;305496,502616;384038,583574;430296,627908;476555,666942;522813,704048;566661,738744;633639,785006;705436,822112;786387,859218;855774,882349;929980,905479;1015750,926683;1077910,938248;1179581,956560;1394970,986438;1552055,1002822;1679264,1011978;1903809,1025953;2096069,1030772;2352416,1035109;2352416,1021616;2096069,1016797;1903809,1011978;1679264,998485;1552055,988847;1394970,972945;1179581,942585;1082728,924273;1020087,912708;934317,891504;860593,868374;791206,845243;710254,808137;656768,780669;608583,750309;545942,706457;499684,669351;455835,629836;409577,588393;330552,509844;270802,442379;214907,372986;178286,315159;83361,155170;51077,90596;13974,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3SsUA&#10;AADeAAAADwAAAGRycy9kb3ducmV2LnhtbERPTWvCQBC9F/oflin01mwUK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3dK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pPcUA&#10;AADeAAAADwAAAGRycy9kb3ducmV2LnhtbERPTWvCQBC9C/6HZYTedGMPIUY3QbTFHFstWG9DdkyC&#10;2dmQ3Zq0v75bKHibx/ucTT6aVtypd41lBctFBIK4tLrhSsHH6XWegHAeWWNrmRR8k4M8m042mGo7&#10;8Dvdj74SIYRdigpq77tUSlfWZNAtbEccuKvtDfoA+0rqHocQblr5HEWxNNhwaKixo11N5e34ZRQc&#10;km77WdifoWpfLofz23m1P628Uk+zcbsG4Wn0D/G/u9Bhfhwt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ek9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1MpsUA&#10;AADeAAAADwAAAGRycy9kb3ducmV2LnhtbERPTWvCQBC9F/wPywjemo0erKauImoxxzYKsbchOybB&#10;7GzIbk3sr+8WCr3N433OajOYRtypc7VlBdMoBkFcWF1zqeB8entegHAeWWNjmRQ8yMFmPXpaYaJt&#10;zx90z3wpQgi7BBVU3reJlK6oyKCLbEscuKvtDPoAu1LqDvsQbho5i+O5NFhzaKiwpV1FxS37MgqO&#10;i3Z7Se13XzaHz2P+ni/3p6VXajIetq8gPA3+X/znTnWYP4+n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Uym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9T8UA&#10;AADeAAAADwAAAGRycy9kb3ducmV2LnhtbERPTWvCQBC9F/wPywi91Y09BBPdBNEWc2y1YL0N2TEJ&#10;ZmdDdmvS/vquIHibx/ucVT6aVlypd41lBfNZBIK4tLrhSsHX4f1lAcJ5ZI2tZVLwSw7ybPK0wlTb&#10;gT/puveVCCHsUlRQe9+lUrqyJoNuZjviwJ1tb9AH2FdS9ziEcNPK1yiKpcGGQ0ONHW1qKi/7H6Ng&#10;t+jW34X9G6r27bQ7fhyT7SHxSj1Px/UShKfRP8R3d6HD/Dia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n1P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zsMgAAADeAAAADwAAAGRycy9kb3ducmV2LnhtbESPQU8CMRCF7yb8h2ZIvElXDmhWCiES&#10;jDFRA8qB27Addjdsp5u2sPXfOwcTbzOZN++9b77MrlNXCrH1bOB+UoAirrxtuTbw/bW5ewQVE7LF&#10;zjMZ+KEIy8XoZo6l9QNv6bpLtRITjiUaaFLqS61j1ZDDOPE9sdxOPjhMsoZa24CDmLtOT4tiph22&#10;LAkN9vTcUHXeXZyB7ccDH8PLJZ/zcXj/POzrt/16ZcztOK+eQCXK6V/89/1qpf6smAq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qDzsMgAAADeAAAADwAAAAAA&#10;AAAAAAAAAAChAgAAZHJzL2Rvd25yZXYueG1sUEsFBgAAAAAEAAQA+QAAAJYDA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WK8UAAADeAAAADwAAAGRycy9kb3ducmV2LnhtbERPS2sCMRC+F/wPYQRvNasHW7ZGkYql&#10;CLX4OvQ2bqa7i5vJkkQ3/nsjFHqbj+8503k0jbiS87VlBaNhBoK4sLrmUsFhv3p+BeEDssbGMim4&#10;kYf5rPc0xVzbjrd03YVSpBD2OSqoQmhzKX1RkUE/tC1x4n6tMxgSdKXUDrsUbho5zrKJNFhzaqiw&#10;pfeKivPuYhRsNy98ch+XeI6n7uv751iuj8uFUoN+XLyBCBTDv/jP/anT/Ek2HsHjnXSD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xWK8UAAADeAAAADwAAAAAAAAAA&#10;AAAAAAChAgAAZHJzL2Rvd25yZXYueG1sUEsFBgAAAAAEAAQA+QAAAJM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IXMUAAADeAAAADwAAAGRycy9kb3ducmV2LnhtbERPTWsCMRC9F/ofwhR6q1n3YMtqFLG0&#10;lEItWj14Gzfj7uJmsiTRjf/eCEJv83ifM5lF04ozOd9YVjAcZCCIS6sbrhRs/j5e3kD4gKyxtUwK&#10;LuRhNn18mGChbc8rOq9DJVII+wIV1CF0hZS+rMmgH9iOOHEH6wyGBF0ltcM+hZtW5lk2kgYbTg01&#10;drSoqTyuT0bBavnKe/d5ise4739+d9vqe/s+V+r5Kc7HIALF8C++u790mj/K8hxu76Qb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7IXMUAAADe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tx8UAAADeAAAADwAAAGRycy9kb3ducmV2LnhtbERPTWsCMRC9F/wPYYTealYL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tx8UAAADe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1s8UAAADeAAAADwAAAGRycy9kb3ducmV2LnhtbERPTWsCMRC9F/wPYYTealYp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1s8UAAADeAAAADwAAAAAAAAAA&#10;AAAAAAChAgAAZHJzL2Rvd25yZXYueG1sUEsFBgAAAAAEAAQA+QAAAJMDA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QKMUAAADeAAAADwAAAGRycy9kb3ducmV2LnhtbERPTWsCMRC9F/wPYYTealah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dQKMUAAADeAAAADwAAAAAAAAAA&#10;AAAAAAChAgAAZHJzL2Rvd25yZXYueG1sUEsFBgAAAAAEAAQA+QAAAJMDA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gMUA&#10;AADeAAAADwAAAGRycy9kb3ducmV2LnhtbERPS2vCQBC+C/6HZYTedFMPIUZXkT5Ijq0K6m3Ijkkw&#10;Oxuy2yTtr+8WCt7m43vOZjeaRvTUudqygudFBIK4sLrmUsHp+D5PQDiPrLGxTAq+ycFuO51sMNV2&#10;4E/qD74UIYRdigoq79tUSldUZNAtbEscuJvtDPoAu1LqDocQbhq5jKJYGqw5NFTY0ktFxf3wZRRk&#10;Sbu/5PZnKJu3a3b+OK9ejyuv1NNs3K9BeBr9Q/zvznWYH0f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OA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 xml:space="preserve"> </w:t>
                        </w: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1C5812" w:rsidRPr="00495AB6" w:rsidRDefault="001C5812"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63sUA&#10;AADeAAAADwAAAGRycy9kb3ducmV2LnhtbESPQWvDMAyF74P+B6PCbqvTBbKS1S2jEBj0sqY99Chi&#10;LQmLZRO7Tfrvp8NgNwk9vfe+7X52g7rTGHvPBtarDBRx423PrYHLuXrZgIoJ2eLgmQw8KMJ+t3ja&#10;Ymn9xCe616lVYsKxRANdSqHUOjYdOYwrH4jl9u1Hh0nWsdV2xEnM3aBfs6zQDnuWhA4DHTpqfuqb&#10;MxAO0xmrL1tdT84XeciPTV+/GfO8nD/eQSWa07/47/vTSv0iywVAcG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rrexQAAAN4AAAAPAAAAAAAAAAAAAAAAAJgCAABkcnMv&#10;ZG93bnJldi54bWxQSwUGAAAAAAQABAD1AAAAig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Limite</w:t>
                        </w:r>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Qc8cA&#10;AADeAAAADwAAAGRycy9kb3ducmV2LnhtbESPQWvCQBSE74X+h+UVvNVNFYqJriFUS3KsWrDeHtnX&#10;JDT7NmS3JvbXdwXB4zAz3zCrdDStOFPvGssKXqYRCOLS6oYrBZ+H9+cFCOeRNbaWScGFHKTrx4cV&#10;JtoOvKPz3lciQNglqKD2vkukdGVNBt3UdsTB+7a9QR9kX0nd4xDgppWzKHqVBhsOCzV29FZT+bP/&#10;NQryRZd9FfZvqNrtKT9+HOPNIfZKTZ7GbAnC0+jv4Vu70Apm83kc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iUHPHAAAA3gAAAA8AAAAAAAAAAAAAAAAAmAIAAGRy&#10;cy9kb3ducmV2LnhtbFBLBQYAAAAABAAEAPUAAACMAw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d'endurance</w:t>
                        </w:r>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e8cA&#10;AADeAAAADwAAAGRycy9kb3ducmV2LnhtbESPS4vCQBCE7wv+h6EFb+vEB4tGR5FdRY8+FtRbk2mT&#10;YKYnZEYT/fWOsLDHoqq+oqbzxhTiTpXLLSvodSMQxInVOacKfg+rzxEI55E1FpZJwYMczGetjynG&#10;2ta8o/vepyJA2MWoIPO+jKV0SUYGXdeWxMG72MqgD7JKpa6wDnBTyH4UfUmDOYeFDEv6zii57m9G&#10;wXpULk4b+6zTYnleH7fH8c9h7JXqtJvFBISnxv+H/9obraA/GE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qP3vHAAAA3gAAAA8AAAAAAAAAAAAAAAAAmAIAAGRy&#10;cy9kb3ducmV2LnhtbFBLBQYAAAAABAAEAPUAAACMAw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(270 MPa)</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tHcgA&#10;AADeAAAADwAAAGRycy9kb3ducmV2LnhtbESP3WrCQBSE74W+w3KE3ulGbaukrlIK9keqaGx7fcge&#10;N6HZsyG7NfHtuwXBy2FmvmHmy85W4kSNLx0rGA0TEMS50yUbBZ+H1WAGwgdkjZVjUnAmD8vFTW+O&#10;qXYt7+mUBSMihH2KCooQ6lRKnxdk0Q9dTRy9o2sshigbI3WDbYTbSo6T5EFaLDkuFFjTc0H5T/Zr&#10;FWze8+n6xXzIr/P+OzPt0W93r16p23739AgiUBeu4Uv7TSsYT+6Se/i/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u0dyAAAAN4AAAAPAAAAAAAAAAAAAAAAAJgCAABk&#10;cnMvZG93bnJldi54bWxQSwUGAAAAAAQABAD1AAAAjQMAAAAA&#10;" path="m,l509,r,173l509,202e" filled="f" strokeweight="0">
                  <v:path arrowok="t" o:connecttype="custom" o:connectlocs="0,0;245264,0;245264,83368;245264,97343"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0DI8kA&#10;AADeAAAADwAAAGRycy9kb3ducmV2LnhtbESPT2sCMRTE7wW/Q3hCbzXRiq5bo4i00EMr+Aelt9fN&#10;6+7q5mXZpLr99qYgeBxm5jfMdN7aSpyp8aVjDf2eAkGcOVNyrmG3fXtKQPiAbLByTBr+yMN81nmY&#10;Ymrchdd03oRcRAj7FDUUIdSplD4ryKLvuZo4ej+usRiibHJpGrxEuK3kQKmRtFhyXCiwpmVB2Wnz&#10;azV8LL/ro5uMV+04Ge5fV4n6PHwprR+77eIFRKA23MO39rvRMHgeqhH834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0DI8kAAADeAAAADwAAAAAAAAAAAAAAAACYAgAA&#10;ZHJzL2Rvd25yZXYueG1sUEsFBgAAAAAEAAQA9QAAAI4DAAAAAA==&#10;" path="m91,l48,91,,,48,48,91,xe" fillcolor="black" strokeweight="0">
                  <v:path arrowok="t" o:connecttype="custom" o:connectlocs="43849,0;23129,43852;0,0;23129,23131;43849,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5eMgA&#10;AADeAAAADwAAAGRycy9kb3ducmV2LnhtbESPW2vCQBSE3wv+h+UIvtWNF6ymriJe0EcbC+rbIXua&#10;BLNnQ3Y1aX99tyD0cZiZb5j5sjWleFDtCssKBv0IBHFqdcGZgs/T7nUKwnlkjaVlUvBNDpaLzssc&#10;Y20b/qBH4jMRIOxiVJB7X8VSujQng65vK+LgfdnaoA+yzqSusQlwU8phFE2kwYLDQo4VrXNKb8nd&#10;KNhPq9XlYH+arNxe9+fjebY5zbxSvW67egfhqfX/4Wf7oBUMR+P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Tl4yAAAAN4AAAAPAAAAAAAAAAAAAAAAAJgCAABk&#10;cnMvZG93bnJldi54bWxQSwUGAAAAAAQABAD1AAAAjQM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Acier C35 recuit</w:t>
                        </w:r>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rsidR="001C5812" w:rsidRPr="00495AB6" w:rsidRDefault="001C5812" w:rsidP="00D35342">
                        <w:pPr>
                          <w:rPr>
                            <w:sz w:val="17"/>
                          </w:rPr>
                        </w:pPr>
                        <w:r w:rsidRPr="00495AB6">
                          <w:rPr>
                            <w:rFonts w:ascii="Comic Sans MS" w:hAnsi="Comic Sans MS" w:cs="Comic Sans MS"/>
                            <w:color w:val="000000"/>
                            <w:sz w:val="15"/>
                            <w:lang w:val="en-US"/>
                          </w:rPr>
                          <w:t>Nombre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I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vEU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CJHHAAAA3gAAAA8AAAAAAAAAAAAAAAAAmAIAAGRy&#10;cy9kb3ducmV2LnhtbFBLBQYAAAAABAAEAPUAAACMAwAAAAA=&#10;" filled="f" stroked="f">
                  <v:textbox inset="0,0,0,0">
                    <w:txbxContent>
                      <w:p w:rsidR="001C5812" w:rsidRPr="00495AB6" w:rsidRDefault="001C5812" w:rsidP="00D35342">
                        <w:pPr>
                          <w:rPr>
                            <w:sz w:val="17"/>
                          </w:rPr>
                        </w:pPr>
                        <w:r w:rsidRPr="00495AB6">
                          <w:rPr>
                            <w:rFonts w:ascii="ISOCPEUR" w:hAnsi="ISOCPEUR" w:cs="ISOCPEUR"/>
                            <w:color w:val="000000"/>
                            <w:sz w:val="18"/>
                            <w:szCs w:val="24"/>
                            <w:lang w:val="en-US"/>
                          </w:rPr>
                          <w:t>Pour R = limite d'endurance,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30cUA&#10;AADeAAAADwAAAGRycy9kb3ducmV2LnhtbESPzYrCMBSF9wO+Q7iCuzHVEd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TfRxQAAAN4AAAAPAAAAAAAAAAAAAAAAAJgCAABkcnMv&#10;ZG93bnJldi54bWxQSwUGAAAAAAQABAD1AAAAigMAAAAA&#10;" filled="f" stroked="f">
                  <v:textbox inset="0,0,0,0">
                    <w:txbxContent>
                      <w:p w:rsidR="001C5812" w:rsidRPr="00495AB6" w:rsidRDefault="001C5812" w:rsidP="00D35342">
                        <w:pPr>
                          <w:rPr>
                            <w:sz w:val="17"/>
                          </w:rPr>
                        </w:pPr>
                        <w:r w:rsidRPr="00125132">
                          <w:rPr>
                            <w:rFonts w:ascii="ISOCPEUR" w:hAnsi="ISOCPEUR" w:cs="ISOCPEUR"/>
                            <w:color w:val="000000"/>
                            <w:sz w:val="18"/>
                            <w:szCs w:val="24"/>
                          </w:rPr>
                          <w:t>peut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SSscA&#10;AADeAAAADwAAAGRycy9kb3ducmV2LnhtbESPT2vCQBTE70K/w/IK3nQTFYmpq0hV9Oifgu3tkX1N&#10;QrNvQ3Y1sZ++Kwg9DjPzG2a+7EwlbtS40rKCeBiBIM6sLjlX8HHeDhIQziNrrCyTgjs5WC5eenNM&#10;tW35SLeTz0WAsEtRQeF9nUrpsoIMuqGtiYP3bRuDPsgml7rBNsBNJUdRNJUGSw4LBdb0XlD2c7oa&#10;BbukXn3u7W+bV5uv3eVwma3PM69U/7VbvYHw1Pn/8LO91wpG40k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kkrHAAAA3gAAAA8AAAAAAAAAAAAAAAAAmAIAAGRy&#10;cy9kb3ducmV2LnhtbFBLBQYAAAAABAAEAPUAAACMAwAAAAA=&#10;" filled="f" stroked="f">
                  <v:textbox inset="0,0,0,0">
                    <w:txbxContent>
                      <w:p w:rsidR="001C5812" w:rsidRPr="00495AB6" w:rsidRDefault="001C5812" w:rsidP="00D35342">
                        <w:pPr>
                          <w:rPr>
                            <w:sz w:val="17"/>
                          </w:rPr>
                        </w:pPr>
                        <w:r w:rsidRPr="00125132">
                          <w:rPr>
                            <w:rFonts w:ascii="ISOCPEUR" w:hAnsi="ISOCPEUR" w:cs="ISOCPEUR"/>
                            <w:color w:val="000000"/>
                            <w:sz w:val="18"/>
                            <w:szCs w:val="24"/>
                          </w:rPr>
                          <w:t>infini de cycles sans qu'elle ne casse.</w:t>
                        </w:r>
                      </w:p>
                    </w:txbxContent>
                  </v:textbox>
                </v:rect>
                <w10:anchorlock/>
              </v:group>
            </w:pict>
          </mc:Fallback>
        </mc:AlternateConten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33" w:name="_Toc382341746"/>
      <w:bookmarkStart w:id="34" w:name="_Toc414370398"/>
      <w:r w:rsidRPr="00125132">
        <w:t>Fer, fontes et aciers</w:t>
      </w:r>
      <w:bookmarkEnd w:id="33"/>
      <w:bookmarkEnd w:id="34"/>
    </w:p>
    <w:p w:rsidR="00D35342" w:rsidRPr="00101E66" w:rsidRDefault="00D35342" w:rsidP="00C06FE9">
      <w:pPr>
        <w:pStyle w:val="Titre3"/>
        <w:numPr>
          <w:ilvl w:val="0"/>
          <w:numId w:val="41"/>
        </w:numPr>
      </w:pPr>
      <w:bookmarkStart w:id="35" w:name="_Toc527014934"/>
      <w:bookmarkStart w:id="36" w:name="_Toc527014972"/>
      <w:bookmarkStart w:id="37" w:name="_Toc527015131"/>
      <w:bookmarkStart w:id="38" w:name="_Toc21705639"/>
      <w:bookmarkStart w:id="39" w:name="_Toc22889740"/>
      <w:bookmarkStart w:id="40" w:name="_Toc22889953"/>
      <w:bookmarkStart w:id="41" w:name="_Toc113768367"/>
      <w:bookmarkStart w:id="42" w:name="_Toc382341747"/>
      <w:bookmarkStart w:id="43" w:name="_Toc414370399"/>
      <w:r w:rsidRPr="00101E66">
        <w:t>Du minerai à la fonte et à l’acier</w:t>
      </w:r>
      <w:bookmarkEnd w:id="35"/>
      <w:bookmarkEnd w:id="36"/>
      <w:bookmarkEnd w:id="37"/>
      <w:bookmarkEnd w:id="38"/>
      <w:bookmarkEnd w:id="39"/>
      <w:bookmarkEnd w:id="40"/>
      <w:bookmarkEnd w:id="41"/>
      <w:bookmarkEnd w:id="42"/>
      <w:bookmarkEnd w:id="43"/>
    </w:p>
    <w:p w:rsidR="00D35342" w:rsidRPr="00125132" w:rsidRDefault="00D35342" w:rsidP="00D35342">
      <w:pPr>
        <w:jc w:val="center"/>
      </w:pPr>
      <w:r w:rsidRPr="00125132">
        <w:rPr>
          <w:noProof/>
          <w:lang w:eastAsia="fr-FR"/>
        </w:rPr>
        <w:drawing>
          <wp:inline distT="0" distB="0" distL="0" distR="0" wp14:anchorId="65F3076F" wp14:editId="377107EA">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46"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rPr>
          <w:noProof/>
          <w:lang w:eastAsia="fr-FR"/>
        </w:rPr>
        <w:drawing>
          <wp:inline distT="0" distB="0" distL="0" distR="0" wp14:anchorId="064966A4" wp14:editId="48F351C2">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47"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C06FE9">
      <w:pPr>
        <w:pStyle w:val="Titre4"/>
        <w:numPr>
          <w:ilvl w:val="0"/>
          <w:numId w:val="42"/>
        </w:numPr>
      </w:pPr>
      <w:bookmarkStart w:id="44" w:name="_Toc21705640"/>
      <w:bookmarkStart w:id="45" w:name="_Toc414370400"/>
      <w:r w:rsidRPr="00125132">
        <w:t>Du minerai de fer à la fonte</w:t>
      </w:r>
      <w:bookmarkEnd w:id="44"/>
      <w:bookmarkEnd w:id="45"/>
    </w:p>
    <w:p w:rsidR="00D35342" w:rsidRPr="00125132" w:rsidRDefault="00D35342" w:rsidP="00D35342">
      <w:r w:rsidRPr="00125132">
        <w:lastRenderedPageBreak/>
        <w:t>Le minerai de fer est une roche (gangue) contenant de l'oxyde de fer (30 à 60 %). La gangue est formée de silico-aluminate de calcium et de magnésium et de phosphate de calcium. Il y a 5% de Fe dans l’écorce terrestre.</w:t>
      </w:r>
    </w:p>
    <w:p w:rsidR="00D35342" w:rsidRPr="00125132" w:rsidRDefault="00D35342" w:rsidP="00101E66"/>
    <w:p w:rsidR="00D35342" w:rsidRPr="00125132" w:rsidRDefault="00D35342" w:rsidP="00D35342">
      <w:r w:rsidRPr="00125132">
        <w:t>Ce minerai sera traité par réduction des oxydes dans un haut fourneau pour obtenir de la fonte. Le mélange est le suivant :</w:t>
      </w:r>
    </w:p>
    <w:p w:rsidR="00D35342" w:rsidRPr="00125132" w:rsidRDefault="00D35342" w:rsidP="00C06FE9">
      <w:pPr>
        <w:numPr>
          <w:ilvl w:val="0"/>
          <w:numId w:val="23"/>
        </w:numPr>
        <w:jc w:val="left"/>
      </w:pPr>
      <w:r w:rsidRPr="00125132">
        <w:t>Minerai concassé (8 à 25 mm)</w:t>
      </w:r>
    </w:p>
    <w:p w:rsidR="00D35342" w:rsidRPr="00125132" w:rsidRDefault="00D35342" w:rsidP="00C06FE9">
      <w:pPr>
        <w:numPr>
          <w:ilvl w:val="0"/>
          <w:numId w:val="23"/>
        </w:numPr>
        <w:jc w:val="left"/>
      </w:pPr>
      <w:r w:rsidRPr="00125132">
        <w:t xml:space="preserve">Coke obtenu par pyrogénération de la houille. Le carbone  réduira les oxydes de fer de manganèse de silicium et de phosphore. </w:t>
      </w:r>
    </w:p>
    <w:p w:rsidR="00D35342" w:rsidRPr="00125132" w:rsidRDefault="00D35342" w:rsidP="00C06FE9">
      <w:pPr>
        <w:numPr>
          <w:ilvl w:val="0"/>
          <w:numId w:val="23"/>
        </w:numPr>
        <w:jc w:val="left"/>
      </w:pPr>
      <w:r w:rsidRPr="00125132">
        <w:t>Fondants : roche ou sable calcaire ou siliceux permettant la fusion de la gangue.</w:t>
      </w:r>
    </w:p>
    <w:p w:rsidR="00D35342" w:rsidRPr="00125132" w:rsidRDefault="00D35342" w:rsidP="00C06FE9">
      <w:pPr>
        <w:numPr>
          <w:ilvl w:val="0"/>
          <w:numId w:val="23"/>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Ce mélange atteint en bas du haut fourneau la température de 2000°C et correspond à un mélange liquide de fer, de carbone, de soufre, de phosp</w:t>
      </w:r>
      <w:r w:rsidR="00C83F24">
        <w:t>hore, de calcaire, de silice…</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D35342">
      <w:pPr>
        <w:ind w:left="851"/>
      </w:pPr>
    </w:p>
    <w:p w:rsidR="00D35342" w:rsidRPr="00125132" w:rsidRDefault="00D35342" w:rsidP="00D35342">
      <w:r w:rsidRPr="00125132">
        <w:t>Si le refroidissement de la fonte est lent ou si la teneur en silicium est  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r w:rsidRPr="00125132">
        <w:t>L</w:t>
      </w:r>
      <w:r w:rsidR="00C83F24">
        <w:t>a</w:t>
      </w:r>
      <w:r w:rsidRPr="00125132">
        <w:t xml:space="preserve"> fonte de 2° fusion dans des fours électriques à partir des lingots permet la modification des composants :</w:t>
      </w:r>
    </w:p>
    <w:p w:rsidR="00D35342" w:rsidRPr="00125132" w:rsidRDefault="00C83F24" w:rsidP="00C83F24">
      <w:pPr>
        <w:numPr>
          <w:ilvl w:val="0"/>
          <w:numId w:val="23"/>
        </w:numPr>
      </w:pPr>
      <w:r>
        <w:t>l</w:t>
      </w:r>
      <w:r w:rsidR="00D35342" w:rsidRPr="00125132">
        <w:t>e magnésium permet d'obtenir des fontes grises à graphite sphéroïdal (FGS) aux propriétés mécaniqu</w:t>
      </w:r>
      <w:r>
        <w:t>es proches de celles de l'acier ;</w:t>
      </w:r>
    </w:p>
    <w:p w:rsidR="00D35342" w:rsidRDefault="00C83F24" w:rsidP="00C83F24">
      <w:pPr>
        <w:numPr>
          <w:ilvl w:val="0"/>
          <w:numId w:val="23"/>
        </w:numPr>
      </w:pPr>
      <w:r>
        <w:t>l</w:t>
      </w:r>
      <w:r w:rsidR="00D35342" w:rsidRPr="00125132">
        <w:t>'addition de Nickel, Chrome, Silicium permet l'obtention des fontes grises alliées à graphite lamellaire (L-NGS) ou sphéroïdal (S-NGS).</w:t>
      </w:r>
    </w:p>
    <w:p w:rsidR="00C83F24" w:rsidRDefault="00C83F24" w:rsidP="00C83F24">
      <w:pPr>
        <w:jc w:val="left"/>
      </w:pPr>
    </w:p>
    <w:p w:rsidR="00D35342" w:rsidRPr="00125132" w:rsidRDefault="00D35342" w:rsidP="00101E66">
      <w:pPr>
        <w:pStyle w:val="Titre4"/>
      </w:pPr>
      <w:bookmarkStart w:id="46" w:name="_Toc21705641"/>
      <w:bookmarkStart w:id="47" w:name="_Toc414370401"/>
      <w:r w:rsidRPr="00125132">
        <w:t>De la fonte au fer et à l'acier</w:t>
      </w:r>
      <w:bookmarkEnd w:id="46"/>
      <w:bookmarkEnd w:id="47"/>
      <w:r w:rsidRPr="00125132">
        <w:t xml:space="preserve"> </w:t>
      </w:r>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Généralement la fonte est entièrement décarburée afin d'obtenir du fer liquide quasiment pur qui est ensuite recarburé et allié en fonction de</w:t>
      </w:r>
      <w:r w:rsidR="00C83F24">
        <w:t xml:space="preserve"> la nuance d'acier désirée.</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Default="00D35342"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Pr="00125132" w:rsidRDefault="00C83F24" w:rsidP="00C83F24"/>
    <w:p w:rsidR="00D35342" w:rsidRPr="00125132" w:rsidRDefault="00D35342" w:rsidP="00101E66">
      <w:pPr>
        <w:pStyle w:val="Titre3"/>
      </w:pPr>
      <w:bookmarkStart w:id="48" w:name="_Toc527014935"/>
      <w:bookmarkStart w:id="49" w:name="_Toc527014973"/>
      <w:bookmarkStart w:id="50" w:name="_Toc527015132"/>
      <w:bookmarkStart w:id="51" w:name="_Toc21705642"/>
      <w:bookmarkStart w:id="52" w:name="_Toc22889741"/>
      <w:bookmarkStart w:id="53" w:name="_Toc22889954"/>
      <w:bookmarkStart w:id="54" w:name="_Toc113768368"/>
      <w:bookmarkStart w:id="55" w:name="_Toc382341748"/>
      <w:bookmarkStart w:id="56" w:name="_Toc414370402"/>
      <w:r w:rsidRPr="00125132">
        <w:lastRenderedPageBreak/>
        <w:t>Traitements thermiques des aciers</w:t>
      </w:r>
      <w:bookmarkEnd w:id="48"/>
      <w:bookmarkEnd w:id="49"/>
      <w:bookmarkEnd w:id="50"/>
      <w:bookmarkEnd w:id="51"/>
      <w:bookmarkEnd w:id="52"/>
      <w:bookmarkEnd w:id="53"/>
      <w:bookmarkEnd w:id="54"/>
      <w:bookmarkEnd w:id="55"/>
      <w:bookmarkEnd w:id="56"/>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rPr>
                <w:noProof/>
                <w:lang w:eastAsia="fr-FR"/>
              </w:rPr>
              <w:drawing>
                <wp:inline distT="0" distB="0" distL="0" distR="0" wp14:anchorId="39945173" wp14:editId="0A0577AE">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8"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rPr>
                <w:noProof/>
                <w:lang w:eastAsia="fr-FR"/>
              </w:rPr>
              <w:drawing>
                <wp:inline distT="0" distB="0" distL="0" distR="0" wp14:anchorId="0ECD0BF5" wp14:editId="6B505CE4">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101E66" w:rsidP="00C06FE9">
      <w:pPr>
        <w:pStyle w:val="Paragraphedeliste"/>
        <w:numPr>
          <w:ilvl w:val="0"/>
          <w:numId w:val="24"/>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C06FE9">
      <w:pPr>
        <w:pStyle w:val="Paragraphedeliste"/>
        <w:numPr>
          <w:ilvl w:val="1"/>
          <w:numId w:val="24"/>
        </w:numPr>
        <w:jc w:val="left"/>
      </w:pPr>
      <w:r w:rsidRPr="00125132">
        <w:t xml:space="preserve">Ferrite = fer </w:t>
      </w:r>
      <m:oMath>
        <m:r>
          <w:rPr>
            <w:rFonts w:ascii="Cambria Math" w:hAnsi="Cambria Math"/>
          </w:rPr>
          <m:t>α</m:t>
        </m:r>
      </m:oMath>
      <w:r w:rsidR="006D27C9">
        <w:t xml:space="preserve"> </w:t>
      </w:r>
      <w:r w:rsidRPr="00125132">
        <w:t>fer pur, cubique centré, ne dissout pas le carbone)</w:t>
      </w:r>
      <w:r w:rsidR="006D27C9">
        <w:t> ;</w:t>
      </w:r>
    </w:p>
    <w:p w:rsidR="00D35342" w:rsidRPr="00125132" w:rsidRDefault="00D35342" w:rsidP="00C06FE9">
      <w:pPr>
        <w:pStyle w:val="Paragraphedeliste"/>
        <w:numPr>
          <w:ilvl w:val="1"/>
          <w:numId w:val="24"/>
        </w:numPr>
        <w:jc w:val="left"/>
      </w:pPr>
      <w:r w:rsidRPr="00125132">
        <w:t>Cémentite = carbure</w:t>
      </w:r>
      <w:r w:rsidR="006D27C9">
        <w:t xml:space="preserve"> de fer Fe3C à 6,7 % de carbone ;</w:t>
      </w:r>
    </w:p>
    <w:p w:rsidR="00D35342" w:rsidRPr="00125132" w:rsidRDefault="00D35342" w:rsidP="00C06FE9">
      <w:pPr>
        <w:pStyle w:val="Paragraphedeliste"/>
        <w:numPr>
          <w:ilvl w:val="1"/>
          <w:numId w:val="24"/>
        </w:numPr>
        <w:jc w:val="left"/>
      </w:pPr>
      <w:r w:rsidRPr="00125132">
        <w:t xml:space="preserve">Austénite = fer </w:t>
      </w:r>
      <m:oMath>
        <m:r>
          <w:rPr>
            <w:rFonts w:ascii="Cambria Math" w:hAnsi="Cambria Math"/>
          </w:rPr>
          <m:t>γ</m:t>
        </m:r>
      </m:oMath>
      <w:r w:rsidR="006D27C9">
        <w:t xml:space="preserve"> (</w:t>
      </w:r>
      <w:r w:rsidRPr="00125132">
        <w:t>fer pur, cubique à faces centrées, dissout le carbone jusqu'à 1,7 %</w:t>
      </w:r>
      <w:r w:rsidR="006D27C9">
        <w:t>).</w:t>
      </w:r>
    </w:p>
    <w:p w:rsidR="00D35342" w:rsidRPr="00125132" w:rsidRDefault="00D35342" w:rsidP="00D35342">
      <w:pPr>
        <w:pStyle w:val="Paragraphedeliste"/>
        <w:ind w:left="1440"/>
      </w:pPr>
    </w:p>
    <w:p w:rsidR="00D35342" w:rsidRPr="00125132" w:rsidRDefault="00D35342" w:rsidP="00C06FE9">
      <w:pPr>
        <w:pStyle w:val="Paragraphedeliste"/>
        <w:numPr>
          <w:ilvl w:val="0"/>
          <w:numId w:val="24"/>
        </w:numPr>
        <w:jc w:val="left"/>
      </w:pPr>
      <w:r w:rsidRPr="00125132">
        <w:t xml:space="preserve">Austénisation : lors de l'élévation de température de l'acier dans une plage de 50° supérieure à AC3 et AC1, le mélange solide de fer </w:t>
      </w:r>
      <m:oMath>
        <m:r>
          <w:rPr>
            <w:rFonts w:ascii="Cambria Math" w:hAnsi="Cambria Math"/>
          </w:rPr>
          <m:t>α</m:t>
        </m:r>
      </m:oMath>
      <w:r w:rsidR="006D27C9" w:rsidRPr="00125132">
        <w:t xml:space="preserve"> </w:t>
      </w:r>
      <w:r w:rsidRPr="00125132">
        <w:t xml:space="preserve">de fer </w:t>
      </w:r>
      <m:oMath>
        <m:r>
          <w:rPr>
            <w:rFonts w:ascii="Cambria Math" w:hAnsi="Cambria Math"/>
          </w:rPr>
          <m:t>γ</m:t>
        </m:r>
      </m:oMath>
      <w:r w:rsidRPr="00125132">
        <w:t xml:space="preserve"> et de carbure se transforme en fer </w:t>
      </w:r>
      <m:oMath>
        <m:r>
          <w:rPr>
            <w:rFonts w:ascii="Cambria Math" w:hAnsi="Cambria Math"/>
          </w:rPr>
          <m:t>γ</m:t>
        </m:r>
      </m:oMath>
      <w:r w:rsidR="006D27C9" w:rsidRPr="00125132">
        <w:t xml:space="preserve"> </w:t>
      </w:r>
      <w:r w:rsidRPr="00125132">
        <w:t>cubique à faces centrées, qui dissout le carbone.</w:t>
      </w:r>
    </w:p>
    <w:p w:rsidR="00D35342" w:rsidRPr="00125132" w:rsidRDefault="00D35342" w:rsidP="00C06FE9">
      <w:pPr>
        <w:pStyle w:val="Paragraphedeliste"/>
        <w:numPr>
          <w:ilvl w:val="0"/>
          <w:numId w:val="24"/>
        </w:numPr>
        <w:jc w:val="left"/>
      </w:pPr>
      <w:r w:rsidRPr="00125132">
        <w:t>Recuit : le refroidissement lent provoque la transformation inverse avec rejet du carbone.</w:t>
      </w:r>
    </w:p>
    <w:p w:rsidR="00D35342" w:rsidRPr="00125132" w:rsidRDefault="00D35342" w:rsidP="00C06FE9">
      <w:pPr>
        <w:pStyle w:val="Paragraphedeliste"/>
        <w:numPr>
          <w:ilvl w:val="0"/>
          <w:numId w:val="24"/>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C06FE9">
      <w:pPr>
        <w:pStyle w:val="Titre4"/>
        <w:numPr>
          <w:ilvl w:val="0"/>
          <w:numId w:val="43"/>
        </w:numPr>
      </w:pPr>
      <w:bookmarkStart w:id="57" w:name="_Toc21705643"/>
      <w:bookmarkStart w:id="58" w:name="_Toc414370403"/>
      <w:r w:rsidRPr="00125132">
        <w:t>Trempe</w:t>
      </w:r>
      <w:bookmarkEnd w:id="57"/>
      <w:bookmarkEnd w:id="58"/>
      <w:r w:rsidRPr="00125132">
        <w:t xml:space="preserve"> </w:t>
      </w:r>
    </w:p>
    <w:p w:rsidR="00D35342" w:rsidRPr="00125132" w:rsidRDefault="00D35342" w:rsidP="00C06FE9">
      <w:pPr>
        <w:pStyle w:val="Paragraphedeliste"/>
        <w:numPr>
          <w:ilvl w:val="0"/>
          <w:numId w:val="22"/>
        </w:numPr>
        <w:jc w:val="left"/>
      </w:pPr>
      <w:r w:rsidRPr="00125132">
        <w:t>L'acier doit avoir au moins 0,3 % de carbone.</w:t>
      </w:r>
    </w:p>
    <w:p w:rsidR="00D35342" w:rsidRPr="00125132" w:rsidRDefault="00D35342" w:rsidP="00C06FE9">
      <w:pPr>
        <w:numPr>
          <w:ilvl w:val="0"/>
          <w:numId w:val="22"/>
        </w:numPr>
        <w:jc w:val="left"/>
      </w:pPr>
      <w:r w:rsidRPr="00125132">
        <w:t xml:space="preserve">Chauffage dans un four à 50° </w:t>
      </w:r>
      <w:r w:rsidR="00101E66" w:rsidRPr="00125132">
        <w:t>au-dessus</w:t>
      </w:r>
      <w:r w:rsidRPr="00125132">
        <w:t xml:space="preserve"> de AC1 et AC3.</w:t>
      </w:r>
    </w:p>
    <w:p w:rsidR="00D35342" w:rsidRPr="00125132" w:rsidRDefault="00D35342" w:rsidP="00C06FE9">
      <w:pPr>
        <w:numPr>
          <w:ilvl w:val="0"/>
          <w:numId w:val="22"/>
        </w:numPr>
        <w:jc w:val="left"/>
      </w:pPr>
      <w:r w:rsidRPr="00125132">
        <w:t>Le refroidissement se fait par immersion dans un bain d'eau à température ambiante.</w:t>
      </w:r>
    </w:p>
    <w:p w:rsidR="00D35342" w:rsidRPr="00125132" w:rsidRDefault="00D35342" w:rsidP="00C06FE9">
      <w:pPr>
        <w:numPr>
          <w:ilvl w:val="0"/>
          <w:numId w:val="22"/>
        </w:numPr>
        <w:jc w:val="left"/>
      </w:pPr>
      <w:r w:rsidRPr="00125132">
        <w:t>Pour la trempe étagée le bain d'huile est à 300°.</w:t>
      </w:r>
    </w:p>
    <w:p w:rsidR="00D35342" w:rsidRPr="00125132" w:rsidRDefault="00D35342" w:rsidP="00C06FE9">
      <w:pPr>
        <w:numPr>
          <w:ilvl w:val="0"/>
          <w:numId w:val="22"/>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101E66">
      <w:pPr>
        <w:pStyle w:val="Titre4"/>
      </w:pPr>
      <w:bookmarkStart w:id="59" w:name="_Toc21705644"/>
      <w:bookmarkStart w:id="60" w:name="_Toc414370404"/>
      <w:r w:rsidRPr="00125132">
        <w:t>Revenu</w:t>
      </w:r>
      <w:bookmarkEnd w:id="59"/>
      <w:bookmarkEnd w:id="60"/>
    </w:p>
    <w:p w:rsidR="00D35342" w:rsidRPr="00125132" w:rsidRDefault="00D35342" w:rsidP="00C06FE9">
      <w:pPr>
        <w:numPr>
          <w:ilvl w:val="0"/>
          <w:numId w:val="22"/>
        </w:numPr>
        <w:jc w:val="left"/>
      </w:pPr>
      <w:r w:rsidRPr="00125132">
        <w:t>La pièce est chauffée plus d'une heure dans un four entre 200° et 600° puis refroidie doucement afin d'atténuer les effets de la trempe.</w:t>
      </w:r>
    </w:p>
    <w:p w:rsidR="00D35342" w:rsidRPr="00125132" w:rsidRDefault="00D35342" w:rsidP="00C06FE9">
      <w:pPr>
        <w:numPr>
          <w:ilvl w:val="0"/>
          <w:numId w:val="22"/>
        </w:numPr>
        <w:jc w:val="left"/>
      </w:pPr>
      <w:r w:rsidRPr="00125132">
        <w:t xml:space="preserve">L'acier sera plus ou moins dur et plus ou moins cassant en fonction de la température. </w:t>
      </w:r>
    </w:p>
    <w:p w:rsidR="00D35342" w:rsidRPr="00125132" w:rsidRDefault="00D35342" w:rsidP="00101E66">
      <w:pPr>
        <w:pStyle w:val="Titre4"/>
      </w:pPr>
      <w:bookmarkStart w:id="61" w:name="_Toc21705645"/>
      <w:bookmarkStart w:id="62" w:name="_Toc414370405"/>
      <w:r w:rsidRPr="00125132">
        <w:t>Recuit</w:t>
      </w:r>
      <w:bookmarkEnd w:id="61"/>
      <w:bookmarkEnd w:id="62"/>
    </w:p>
    <w:p w:rsidR="00D35342" w:rsidRPr="00125132" w:rsidRDefault="00D35342" w:rsidP="00C06FE9">
      <w:pPr>
        <w:numPr>
          <w:ilvl w:val="0"/>
          <w:numId w:val="22"/>
        </w:numPr>
        <w:jc w:val="left"/>
      </w:pPr>
      <w:r w:rsidRPr="00125132">
        <w:t xml:space="preserve">La pièce est chauffée dans un four de 50° à 150° </w:t>
      </w:r>
      <w:r w:rsidR="00101E66" w:rsidRPr="00125132">
        <w:t>au-dessus</w:t>
      </w:r>
      <w:r w:rsidRPr="00125132">
        <w:t xml:space="preserve"> de AC1 et AC3 pendant plusieurs heures puis refroidie lentement.</w:t>
      </w:r>
    </w:p>
    <w:p w:rsidR="00D35342" w:rsidRPr="00125132" w:rsidRDefault="00D35342" w:rsidP="00C06FE9">
      <w:pPr>
        <w:numPr>
          <w:ilvl w:val="0"/>
          <w:numId w:val="22"/>
        </w:numPr>
        <w:jc w:val="left"/>
      </w:pPr>
      <w:r w:rsidRPr="00125132">
        <w:t>L'acier revient à son état initial, moins dur et plus résilient (résistant au choc).</w:t>
      </w:r>
    </w:p>
    <w:p w:rsidR="00D35342" w:rsidRPr="00125132" w:rsidRDefault="00D35342" w:rsidP="00C06FE9">
      <w:pPr>
        <w:numPr>
          <w:ilvl w:val="0"/>
          <w:numId w:val="22"/>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63" w:name="_Toc382341749"/>
      <w:bookmarkStart w:id="64" w:name="_Toc414370406"/>
      <w:r w:rsidRPr="00125132">
        <w:t>Traitements des surfaces</w:t>
      </w:r>
      <w:bookmarkEnd w:id="63"/>
      <w:bookmarkEnd w:id="64"/>
    </w:p>
    <w:p w:rsidR="00D35342" w:rsidRPr="00125132" w:rsidRDefault="00D35342" w:rsidP="00C06FE9">
      <w:pPr>
        <w:pStyle w:val="Titre4"/>
        <w:numPr>
          <w:ilvl w:val="0"/>
          <w:numId w:val="44"/>
        </w:numPr>
      </w:pPr>
      <w:bookmarkStart w:id="65" w:name="_Toc21705648"/>
      <w:bookmarkStart w:id="66" w:name="_Toc414370407"/>
      <w:r w:rsidRPr="00125132">
        <w:t>Cémentation</w:t>
      </w:r>
      <w:bookmarkEnd w:id="65"/>
      <w:bookmarkEnd w:id="66"/>
    </w:p>
    <w:p w:rsidR="00D35342" w:rsidRPr="00125132" w:rsidRDefault="00D35342" w:rsidP="00C06FE9">
      <w:pPr>
        <w:numPr>
          <w:ilvl w:val="0"/>
          <w:numId w:val="22"/>
        </w:numPr>
        <w:jc w:val="left"/>
      </w:pPr>
      <w:r w:rsidRPr="00125132">
        <w:t>Acier faiblement carburé C10 à C25 (0,1 à 0,25 % de carbone)</w:t>
      </w:r>
    </w:p>
    <w:p w:rsidR="00D35342" w:rsidRPr="00125132" w:rsidRDefault="00D35342" w:rsidP="00C06FE9">
      <w:pPr>
        <w:numPr>
          <w:ilvl w:val="0"/>
          <w:numId w:val="22"/>
        </w:numPr>
        <w:jc w:val="left"/>
      </w:pPr>
      <w:r w:rsidRPr="00125132">
        <w:t>Chauffage de la pièce dans un milieu riche en carbone  à une température supérieure à AC3 .</w:t>
      </w:r>
    </w:p>
    <w:p w:rsidR="00D35342" w:rsidRPr="00125132" w:rsidRDefault="00D35342" w:rsidP="00C06FE9">
      <w:pPr>
        <w:numPr>
          <w:ilvl w:val="0"/>
          <w:numId w:val="22"/>
        </w:numPr>
        <w:jc w:val="left"/>
      </w:pPr>
      <w:r w:rsidRPr="00125132">
        <w:t>Enrichissement en carbone (0,85 %) de la surface de la pièce sur une épaisseur de 0,5 à 1 mm.</w:t>
      </w:r>
    </w:p>
    <w:p w:rsidR="00D35342" w:rsidRPr="00125132" w:rsidRDefault="00D35342" w:rsidP="00C06FE9">
      <w:pPr>
        <w:numPr>
          <w:ilvl w:val="0"/>
          <w:numId w:val="22"/>
        </w:numPr>
        <w:jc w:val="left"/>
      </w:pPr>
      <w:r w:rsidRPr="00125132">
        <w:t>Ce n'est pas un traitement thermique.</w:t>
      </w:r>
    </w:p>
    <w:p w:rsidR="00D35342" w:rsidRPr="00125132" w:rsidRDefault="00D35342" w:rsidP="00C06FE9">
      <w:pPr>
        <w:numPr>
          <w:ilvl w:val="0"/>
          <w:numId w:val="22"/>
        </w:numPr>
        <w:jc w:val="left"/>
      </w:pPr>
      <w:r w:rsidRPr="00125132">
        <w:t>La pièce doit être ensuite trempée, généralement sans revenu.</w:t>
      </w:r>
    </w:p>
    <w:p w:rsidR="00D35342" w:rsidRDefault="00D35342" w:rsidP="00C06FE9">
      <w:pPr>
        <w:numPr>
          <w:ilvl w:val="0"/>
          <w:numId w:val="22"/>
        </w:numPr>
        <w:jc w:val="left"/>
      </w:pPr>
      <w:r w:rsidRPr="00125132">
        <w:t>La dureté maximum en surface est de 900 HV  (72 HRc)</w:t>
      </w:r>
      <w:r w:rsidR="004A1BBC">
        <w:t>.</w:t>
      </w:r>
    </w:p>
    <w:p w:rsidR="004A1BBC" w:rsidRPr="00125132" w:rsidRDefault="004A1BBC" w:rsidP="004A1BBC">
      <w:pPr>
        <w:ind w:left="1440"/>
        <w:jc w:val="left"/>
      </w:pPr>
    </w:p>
    <w:p w:rsidR="00D35342" w:rsidRPr="00125132" w:rsidRDefault="00D35342" w:rsidP="00101E66">
      <w:pPr>
        <w:pStyle w:val="Titre4"/>
      </w:pPr>
      <w:bookmarkStart w:id="67" w:name="_Toc21705649"/>
      <w:bookmarkStart w:id="68" w:name="_Toc414370408"/>
      <w:r w:rsidRPr="00125132">
        <w:lastRenderedPageBreak/>
        <w:t>Nitruration</w:t>
      </w:r>
      <w:bookmarkEnd w:id="67"/>
      <w:bookmarkEnd w:id="68"/>
      <w:r w:rsidRPr="00125132">
        <w:t xml:space="preserve"> </w:t>
      </w:r>
    </w:p>
    <w:p w:rsidR="00D35342" w:rsidRPr="00125132" w:rsidRDefault="00D35342" w:rsidP="00C06FE9">
      <w:pPr>
        <w:numPr>
          <w:ilvl w:val="0"/>
          <w:numId w:val="22"/>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C06FE9">
      <w:pPr>
        <w:numPr>
          <w:ilvl w:val="0"/>
          <w:numId w:val="22"/>
        </w:numPr>
        <w:jc w:val="left"/>
      </w:pPr>
      <w:r w:rsidRPr="00125132">
        <w:t xml:space="preserve">Formation d’une couche superficielle de nitrure de chrome ou d’aluminium de 0,1 à 0,5 mm d’épaisseur. améliorant la résistance à l’usure et à la corrosion. Dureté de la surface : 850 à 1200HV </w:t>
      </w:r>
    </w:p>
    <w:p w:rsidR="00FC0134" w:rsidRDefault="00FC0134" w:rsidP="00C06FE9">
      <w:pPr>
        <w:numPr>
          <w:ilvl w:val="0"/>
          <w:numId w:val="22"/>
        </w:numPr>
        <w:jc w:val="left"/>
      </w:pPr>
      <w:r>
        <w:t xml:space="preserve">Procédés : </w:t>
      </w:r>
    </w:p>
    <w:p w:rsidR="00FC0134" w:rsidRDefault="00D35342" w:rsidP="00C06FE9">
      <w:pPr>
        <w:numPr>
          <w:ilvl w:val="0"/>
          <w:numId w:val="22"/>
        </w:numPr>
        <w:ind w:left="1776"/>
        <w:jc w:val="left"/>
      </w:pPr>
      <w:r w:rsidRPr="00125132">
        <w:t>Nitruration gazeuse (520°, 100h, atmosphère chargée d’azote)</w:t>
      </w:r>
    </w:p>
    <w:p w:rsidR="00D35342" w:rsidRPr="00125132" w:rsidRDefault="00D35342" w:rsidP="00C06FE9">
      <w:pPr>
        <w:numPr>
          <w:ilvl w:val="0"/>
          <w:numId w:val="22"/>
        </w:numPr>
        <w:ind w:left="1776"/>
        <w:jc w:val="left"/>
      </w:pPr>
      <w:r w:rsidRPr="00125132">
        <w:t>Nitruration liquide (570°, bain de sels fondus  (cyanure alcalin))</w:t>
      </w:r>
    </w:p>
    <w:p w:rsidR="00D35342" w:rsidRPr="00125132" w:rsidRDefault="00D35342" w:rsidP="00101E66">
      <w:pPr>
        <w:pStyle w:val="Titre4"/>
      </w:pPr>
      <w:bookmarkStart w:id="69" w:name="_Toc21705650"/>
      <w:bookmarkStart w:id="70" w:name="_Toc414370409"/>
      <w:r w:rsidRPr="00125132">
        <w:t>Carbonitruration</w:t>
      </w:r>
      <w:bookmarkEnd w:id="69"/>
      <w:bookmarkEnd w:id="70"/>
    </w:p>
    <w:p w:rsidR="00D35342" w:rsidRPr="00125132" w:rsidRDefault="00D35342" w:rsidP="00C06FE9">
      <w:pPr>
        <w:numPr>
          <w:ilvl w:val="0"/>
          <w:numId w:val="22"/>
        </w:numPr>
        <w:jc w:val="left"/>
      </w:pPr>
      <w:r w:rsidRPr="00125132">
        <w:t>Combinaison des procédés de cémentation et nitruration.</w:t>
      </w:r>
    </w:p>
    <w:p w:rsidR="00D35342" w:rsidRPr="00125132" w:rsidRDefault="00D35342" w:rsidP="00101E66">
      <w:pPr>
        <w:pStyle w:val="Titre4"/>
      </w:pPr>
      <w:bookmarkStart w:id="71" w:name="_Toc21705651"/>
      <w:bookmarkStart w:id="72" w:name="_Toc414370410"/>
      <w:r w:rsidRPr="00125132">
        <w:t>Sulfunisation</w:t>
      </w:r>
      <w:bookmarkEnd w:id="71"/>
      <w:bookmarkEnd w:id="72"/>
    </w:p>
    <w:p w:rsidR="00D35342" w:rsidRPr="00125132" w:rsidRDefault="00D35342" w:rsidP="00C06FE9">
      <w:pPr>
        <w:numPr>
          <w:ilvl w:val="0"/>
          <w:numId w:val="22"/>
        </w:numPr>
        <w:jc w:val="left"/>
      </w:pPr>
      <w:r w:rsidRPr="00125132">
        <w:t>Formation d’une couche superficielle riche en soufre et en carbone.</w:t>
      </w:r>
    </w:p>
    <w:p w:rsidR="00D35342" w:rsidRPr="00125132" w:rsidRDefault="00D35342" w:rsidP="00C06FE9">
      <w:pPr>
        <w:numPr>
          <w:ilvl w:val="0"/>
          <w:numId w:val="22"/>
        </w:numPr>
        <w:jc w:val="left"/>
      </w:pPr>
      <w:r w:rsidRPr="00125132">
        <w:t>Surface très dure, résistante à l’usure et à faible coefficient de frottement.</w:t>
      </w:r>
    </w:p>
    <w:p w:rsidR="00D35342" w:rsidRPr="00125132" w:rsidRDefault="00D35342" w:rsidP="00A50225">
      <w:pPr>
        <w:pStyle w:val="Titre4"/>
      </w:pPr>
      <w:bookmarkStart w:id="73" w:name="_Toc21705652"/>
      <w:bookmarkStart w:id="74" w:name="_Toc414370411"/>
      <w:r w:rsidRPr="00125132">
        <w:t>Chromisation</w:t>
      </w:r>
      <w:bookmarkEnd w:id="73"/>
      <w:bookmarkEnd w:id="74"/>
    </w:p>
    <w:p w:rsidR="00D35342" w:rsidRPr="00125132" w:rsidRDefault="00D35342" w:rsidP="00C06FE9">
      <w:pPr>
        <w:numPr>
          <w:ilvl w:val="0"/>
          <w:numId w:val="22"/>
        </w:numPr>
        <w:jc w:val="left"/>
      </w:pPr>
      <w:r w:rsidRPr="00125132">
        <w:t>Formation par diffusion à 1000°C d’une couche de 20</w:t>
      </w:r>
      <w:r w:rsidRPr="00125132">
        <w:t>m riche en chrome (30%)</w:t>
      </w:r>
    </w:p>
    <w:p w:rsidR="00FC0134" w:rsidRDefault="00D35342" w:rsidP="00C06FE9">
      <w:pPr>
        <w:numPr>
          <w:ilvl w:val="0"/>
          <w:numId w:val="22"/>
        </w:numPr>
        <w:jc w:val="left"/>
      </w:pPr>
      <w:r w:rsidRPr="00125132">
        <w:t>Surface inoxydable très dure (1600 à 2000HV) résistante à l’usure.</w:t>
      </w:r>
    </w:p>
    <w:p w:rsidR="00D35342" w:rsidRPr="00125132" w:rsidRDefault="00D35342" w:rsidP="00C06FE9">
      <w:pPr>
        <w:numPr>
          <w:ilvl w:val="0"/>
          <w:numId w:val="22"/>
        </w:numPr>
        <w:jc w:val="left"/>
      </w:pPr>
      <w:r w:rsidRPr="00125132">
        <w:t>La chromisation est suivie d’une trempe et d’une rectification pour mise à la cote : rectification minimum de 5</w:t>
      </w:r>
      <w:r w:rsidR="00FC0134">
        <w:t xml:space="preserve"> µm.</w:t>
      </w:r>
    </w:p>
    <w:p w:rsidR="00D35342" w:rsidRPr="00125132" w:rsidRDefault="00D35342" w:rsidP="00A50225">
      <w:pPr>
        <w:pStyle w:val="Titre4"/>
      </w:pPr>
      <w:bookmarkStart w:id="75" w:name="_Toc21705653"/>
      <w:bookmarkStart w:id="76" w:name="_Toc414370412"/>
      <w:r w:rsidRPr="00125132">
        <w:t>Chromage</w:t>
      </w:r>
      <w:bookmarkEnd w:id="75"/>
      <w:bookmarkEnd w:id="76"/>
    </w:p>
    <w:p w:rsidR="00D35342" w:rsidRPr="00125132" w:rsidRDefault="00FC0134" w:rsidP="00C06FE9">
      <w:pPr>
        <w:numPr>
          <w:ilvl w:val="0"/>
          <w:numId w:val="22"/>
        </w:numPr>
        <w:jc w:val="left"/>
      </w:pPr>
      <w:r>
        <w:t xml:space="preserve">Traitement esthétique </w:t>
      </w:r>
      <w:r w:rsidR="00D35342" w:rsidRPr="00125132">
        <w:t>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77" w:name="_Toc382341750"/>
      <w:bookmarkStart w:id="78" w:name="_Toc414370413"/>
      <w:r w:rsidRPr="00A50225">
        <w:t>Désignation</w:t>
      </w:r>
      <w:r w:rsidRPr="00125132">
        <w:t xml:space="preserve"> normalisée</w:t>
      </w:r>
      <w:bookmarkEnd w:id="77"/>
      <w:bookmarkEnd w:id="78"/>
    </w:p>
    <w:p w:rsidR="00D35342" w:rsidRPr="00125132" w:rsidRDefault="00D35342" w:rsidP="00C06FE9">
      <w:pPr>
        <w:pStyle w:val="Titre4"/>
        <w:numPr>
          <w:ilvl w:val="0"/>
          <w:numId w:val="45"/>
        </w:numPr>
      </w:pPr>
      <w:bookmarkStart w:id="79" w:name="_Toc414370414"/>
      <w:r w:rsidRPr="00125132">
        <w:t>Fontes</w:t>
      </w:r>
      <w:bookmarkEnd w:id="79"/>
    </w:p>
    <w:p w:rsidR="00D35342" w:rsidRPr="00125132" w:rsidRDefault="00D35342" w:rsidP="00A50225">
      <w:pPr>
        <w:pStyle w:val="Para"/>
      </w:pPr>
      <w:bookmarkStart w:id="80" w:name="_Toc414370415"/>
      <w:r w:rsidRPr="00125132">
        <w:t>Fontes à graphite lamellaire</w:t>
      </w:r>
      <w:bookmarkEnd w:id="80"/>
    </w:p>
    <w:tbl>
      <w:tblPr>
        <w:tblW w:w="0" w:type="auto"/>
        <w:tblBorders>
          <w:insideH w:val="single" w:sz="4" w:space="0" w:color="auto"/>
        </w:tblBorders>
        <w:tblLayout w:type="fixed"/>
        <w:tblCellMar>
          <w:left w:w="70" w:type="dxa"/>
          <w:right w:w="70" w:type="dxa"/>
        </w:tblCellMar>
        <w:tblLook w:val="0000" w:firstRow="0" w:lastRow="0" w:firstColumn="0" w:lastColumn="0" w:noHBand="0" w:noVBand="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34" type="#_x0000_t75" style="width:109.5pt;height:93.75pt" o:ole="" fillcolor="window">
                  <v:imagedata r:id="rId50" o:title="" croptop="2427f" cropleft="2316f"/>
                </v:shape>
                <o:OLEObject Type="Embed" ProgID="MgxDesigner" ShapeID="_x0000_i1034" DrawAspect="Content" ObjectID="_1488112375" r:id="rId51"/>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197"/>
              <w:gridCol w:w="7581"/>
            </w:tblGrid>
            <w:tr w:rsidR="00FC0134" w:rsidRPr="00125132" w:rsidTr="007F1B8E">
              <w:tc>
                <w:tcPr>
                  <w:tcW w:w="2197" w:type="dxa"/>
                  <w:vAlign w:val="center"/>
                </w:tcPr>
                <w:p w:rsidR="00FC0134" w:rsidRPr="00125132" w:rsidRDefault="00FC0134" w:rsidP="007F1B8E">
                  <w:pPr>
                    <w:spacing w:before="40" w:after="40"/>
                    <w:jc w:val="center"/>
                  </w:pPr>
                  <w:r w:rsidRPr="00125132">
                    <w:t>EN-GJL-250</w:t>
                  </w:r>
                </w:p>
              </w:tc>
              <w:tc>
                <w:tcPr>
                  <w:tcW w:w="7581" w:type="dxa"/>
                  <w:vAlign w:val="center"/>
                </w:tcPr>
                <w:p w:rsidR="00FC0134" w:rsidRPr="00125132" w:rsidRDefault="00FC0134" w:rsidP="00C06FE9">
                  <w:pPr>
                    <w:pStyle w:val="puces"/>
                    <w:numPr>
                      <w:ilvl w:val="0"/>
                      <w:numId w:val="14"/>
                    </w:numPr>
                    <w:spacing w:before="40" w:after="40"/>
                    <w:ind w:left="213" w:firstLine="0"/>
                  </w:pPr>
                  <w:r w:rsidRPr="00125132">
                    <w:t>EN-GJ : Fonte</w:t>
                  </w:r>
                </w:p>
                <w:p w:rsidR="00FC0134" w:rsidRPr="00125132" w:rsidRDefault="00FC0134" w:rsidP="00C06FE9">
                  <w:pPr>
                    <w:pStyle w:val="puces"/>
                    <w:numPr>
                      <w:ilvl w:val="0"/>
                      <w:numId w:val="14"/>
                    </w:numPr>
                    <w:spacing w:before="40" w:after="40"/>
                    <w:ind w:left="213" w:firstLine="0"/>
                  </w:pPr>
                  <w:r w:rsidRPr="00125132">
                    <w:t>L : à graphite lamellaire</w:t>
                  </w:r>
                </w:p>
                <w:p w:rsidR="00FC0134" w:rsidRPr="00125132" w:rsidRDefault="00FC0134" w:rsidP="00C06FE9">
                  <w:pPr>
                    <w:pStyle w:val="puces"/>
                    <w:numPr>
                      <w:ilvl w:val="0"/>
                      <w:numId w:val="14"/>
                    </w:numPr>
                    <w:spacing w:before="40" w:after="40"/>
                    <w:ind w:left="213" w:firstLine="0"/>
                  </w:pPr>
                  <w:r w:rsidRPr="00125132">
                    <w:t>250 : résistance minimale à la rupture en traction exprimée en MPa.</w:t>
                  </w:r>
                </w:p>
              </w:tc>
            </w:tr>
          </w:tbl>
          <w:p w:rsidR="00FC0134" w:rsidRPr="00BF0724" w:rsidRDefault="00FC0134" w:rsidP="007F1B8E">
            <w:pPr>
              <w:rPr>
                <w:lang w:eastAsia="fr-FR"/>
              </w:rPr>
            </w:pPr>
          </w:p>
        </w:tc>
      </w:tr>
    </w:tbl>
    <w:p w:rsidR="00FC0134" w:rsidRDefault="00FC0134" w:rsidP="00D35342"/>
    <w:p w:rsidR="00D35342" w:rsidRPr="00125132" w:rsidRDefault="00D35342" w:rsidP="00A50225">
      <w:pPr>
        <w:pStyle w:val="Para"/>
      </w:pPr>
      <w:bookmarkStart w:id="81" w:name="_Toc414370416"/>
      <w:r w:rsidRPr="00125132">
        <w:t>Fontes malléables.</w:t>
      </w:r>
      <w:bookmarkEnd w:id="81"/>
      <w:r w:rsidRPr="00125132">
        <w:t xml:space="preserve"> </w:t>
      </w:r>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V w:val="single" w:sz="8" w:space="0" w:color="auto"/>
              </w:tblBorders>
              <w:tblCellMar>
                <w:left w:w="70" w:type="dxa"/>
                <w:right w:w="70" w:type="dxa"/>
              </w:tblCellMar>
              <w:tblLook w:val="0000" w:firstRow="0" w:lastRow="0" w:firstColumn="0" w:lastColumn="0" w:noHBand="0" w:noVBand="0"/>
            </w:tblPr>
            <w:tblGrid>
              <w:gridCol w:w="2480"/>
              <w:gridCol w:w="7298"/>
            </w:tblGrid>
            <w:tr w:rsidR="00FC0134" w:rsidRPr="00125132" w:rsidTr="007F1B8E">
              <w:tc>
                <w:tcPr>
                  <w:tcW w:w="2480" w:type="dxa"/>
                  <w:vAlign w:val="center"/>
                </w:tcPr>
                <w:p w:rsidR="00FC0134" w:rsidRPr="00125132" w:rsidRDefault="00FC0134" w:rsidP="007F1B8E">
                  <w:pPr>
                    <w:spacing w:before="40" w:after="40"/>
                    <w:jc w:val="center"/>
                  </w:pPr>
                  <w:r w:rsidRPr="00125132">
                    <w:t>EN-GJMW 400-5</w:t>
                  </w:r>
                </w:p>
                <w:p w:rsidR="00FC0134" w:rsidRPr="00125132" w:rsidRDefault="00FC0134" w:rsidP="007F1B8E">
                  <w:pPr>
                    <w:spacing w:before="40" w:after="40"/>
                    <w:jc w:val="center"/>
                  </w:pPr>
                </w:p>
                <w:p w:rsidR="00FC0134" w:rsidRPr="00125132" w:rsidRDefault="00FC0134" w:rsidP="007F1B8E">
                  <w:pPr>
                    <w:spacing w:before="40" w:after="40"/>
                    <w:jc w:val="center"/>
                  </w:pPr>
                  <w:r w:rsidRPr="00125132">
                    <w:t>EN-GJMB 600-3</w:t>
                  </w:r>
                </w:p>
                <w:p w:rsidR="00FC0134" w:rsidRPr="00125132" w:rsidRDefault="00FC0134" w:rsidP="007F1B8E">
                  <w:pPr>
                    <w:spacing w:before="40" w:after="40"/>
                    <w:jc w:val="center"/>
                  </w:pPr>
                </w:p>
              </w:tc>
              <w:tc>
                <w:tcPr>
                  <w:tcW w:w="7298" w:type="dxa"/>
                  <w:vAlign w:val="center"/>
                </w:tcPr>
                <w:p w:rsidR="00FC0134" w:rsidRPr="00125132" w:rsidRDefault="00FC0134" w:rsidP="00C06FE9">
                  <w:pPr>
                    <w:pStyle w:val="puces"/>
                    <w:numPr>
                      <w:ilvl w:val="0"/>
                      <w:numId w:val="57"/>
                    </w:numPr>
                    <w:spacing w:before="40" w:after="40"/>
                    <w:ind w:left="214" w:firstLine="0"/>
                  </w:pPr>
                  <w:r w:rsidRPr="00125132">
                    <w:t>EN-GJ : Fonte</w:t>
                  </w:r>
                </w:p>
                <w:p w:rsidR="00FC0134" w:rsidRPr="00125132" w:rsidRDefault="00FC0134" w:rsidP="00C06FE9">
                  <w:pPr>
                    <w:pStyle w:val="puces"/>
                    <w:numPr>
                      <w:ilvl w:val="0"/>
                      <w:numId w:val="57"/>
                    </w:numPr>
                    <w:spacing w:before="40" w:after="40"/>
                    <w:ind w:left="214" w:firstLine="0"/>
                  </w:pPr>
                  <w:r w:rsidRPr="00125132">
                    <w:t>MW : malléable à cœur blanc</w:t>
                  </w:r>
                </w:p>
                <w:p w:rsidR="00FC0134" w:rsidRPr="00125132" w:rsidRDefault="00FC0134" w:rsidP="00C06FE9">
                  <w:pPr>
                    <w:pStyle w:val="puces"/>
                    <w:numPr>
                      <w:ilvl w:val="0"/>
                      <w:numId w:val="57"/>
                    </w:numPr>
                    <w:spacing w:before="40" w:after="40"/>
                    <w:ind w:left="214" w:firstLine="0"/>
                  </w:pPr>
                  <w:r w:rsidRPr="00125132">
                    <w:t>MB : malléable à cœur noir ou à graphite nodulaire.</w:t>
                  </w:r>
                </w:p>
                <w:p w:rsidR="00FC0134" w:rsidRPr="00125132" w:rsidRDefault="00FC0134" w:rsidP="00C06FE9">
                  <w:pPr>
                    <w:pStyle w:val="puces"/>
                    <w:numPr>
                      <w:ilvl w:val="0"/>
                      <w:numId w:val="57"/>
                    </w:numPr>
                    <w:spacing w:before="40" w:after="40"/>
                    <w:ind w:left="214" w:firstLine="0"/>
                  </w:pPr>
                  <w:r w:rsidRPr="00125132">
                    <w:t>400 est la résistance minimale à la rupture en traction exprimée en MPa.</w:t>
                  </w:r>
                </w:p>
                <w:p w:rsidR="00FC0134" w:rsidRPr="00125132" w:rsidRDefault="00FC0134" w:rsidP="00C06FE9">
                  <w:pPr>
                    <w:pStyle w:val="puces"/>
                    <w:numPr>
                      <w:ilvl w:val="0"/>
                      <w:numId w:val="57"/>
                    </w:numPr>
                    <w:spacing w:before="40" w:after="40"/>
                    <w:ind w:left="214" w:firstLine="0"/>
                  </w:pPr>
                  <w:r w:rsidRPr="00125132">
                    <w:t>5 est l'allongement en % de l'éprouvette après rupture. Plus ce chiffre est grand, plus la fonte est malléable.</w:t>
                  </w:r>
                </w:p>
              </w:tc>
            </w:tr>
          </w:tbl>
          <w:p w:rsidR="00FC0134" w:rsidRPr="00BF0724" w:rsidRDefault="00FC0134" w:rsidP="007F1B8E">
            <w:pPr>
              <w:rPr>
                <w:lang w:eastAsia="fr-FR"/>
              </w:rPr>
            </w:pPr>
          </w:p>
        </w:tc>
      </w:tr>
    </w:tbl>
    <w:p w:rsidR="004A1BBC" w:rsidRDefault="004A1BBC" w:rsidP="004A1BBC">
      <w:pPr>
        <w:pStyle w:val="Para"/>
        <w:numPr>
          <w:ilvl w:val="0"/>
          <w:numId w:val="0"/>
        </w:numPr>
        <w:ind w:left="720"/>
      </w:pPr>
    </w:p>
    <w:p w:rsidR="004A1BBC" w:rsidRDefault="004A1BBC" w:rsidP="004A1BBC"/>
    <w:p w:rsidR="004A1BBC" w:rsidRDefault="004A1BBC" w:rsidP="004A1BBC"/>
    <w:p w:rsidR="004A1BBC" w:rsidRPr="004A1BBC" w:rsidRDefault="004A1BBC" w:rsidP="004A1BBC"/>
    <w:p w:rsidR="00D35342" w:rsidRPr="00125132" w:rsidRDefault="00D35342" w:rsidP="00A50225">
      <w:pPr>
        <w:pStyle w:val="Para"/>
      </w:pPr>
      <w:bookmarkStart w:id="82" w:name="_Toc414370417"/>
      <w:r w:rsidRPr="00125132">
        <w:lastRenderedPageBreak/>
        <w:t>Fontes à graphite sphéroïdal</w:t>
      </w:r>
      <w:bookmarkEnd w:id="82"/>
      <w:r w:rsidRPr="00125132">
        <w:t xml:space="preserv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rPr>
                <w:noProof/>
                <w:lang w:eastAsia="fr-FR"/>
              </w:rPr>
              <w:drawing>
                <wp:inline distT="0" distB="0" distL="0" distR="0" wp14:anchorId="30553C88" wp14:editId="50FFF99C">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52"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t>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t>Elles résistent bien à l'extension et aux chocs et se comportent mécaniquement plutôt comme un acier tout en conservant la bonne coulabilité des fontes.</w:t>
            </w: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ayout w:type="fixed"/>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7156"/>
            </w:tblGrid>
            <w:tr w:rsidR="00FC0134" w:rsidRPr="00125132" w:rsidTr="007F1B8E">
              <w:tc>
                <w:tcPr>
                  <w:tcW w:w="2622" w:type="dxa"/>
                  <w:vAlign w:val="center"/>
                </w:tcPr>
                <w:p w:rsidR="00FC0134" w:rsidRPr="00125132" w:rsidRDefault="00FC0134" w:rsidP="007F1B8E">
                  <w:pPr>
                    <w:spacing w:before="40" w:after="40"/>
                    <w:jc w:val="center"/>
                  </w:pPr>
                  <w:r w:rsidRPr="00125132">
                    <w:t>EN-GJS-600-3</w:t>
                  </w:r>
                </w:p>
              </w:tc>
              <w:tc>
                <w:tcPr>
                  <w:tcW w:w="7156" w:type="dxa"/>
                  <w:vAlign w:val="center"/>
                </w:tcPr>
                <w:p w:rsidR="00FC0134" w:rsidRPr="00125132" w:rsidRDefault="00FC0134" w:rsidP="007F1B8E">
                  <w:pPr>
                    <w:spacing w:before="40" w:after="40"/>
                    <w:ind w:left="214"/>
                  </w:pPr>
                  <w:r w:rsidRPr="00125132">
                    <w:t>Même significations des nombres que les fontes EN-GJMW et EN-GJMB.</w:t>
                  </w:r>
                </w:p>
              </w:tc>
            </w:tr>
          </w:tbl>
          <w:p w:rsidR="00FC0134" w:rsidRPr="00BF0724" w:rsidRDefault="00FC0134" w:rsidP="007F1B8E">
            <w:pPr>
              <w:rPr>
                <w:lang w:eastAsia="fr-FR"/>
              </w:rPr>
            </w:pPr>
          </w:p>
        </w:tc>
      </w:tr>
    </w:tbl>
    <w:p w:rsidR="00D35342" w:rsidRPr="00125132" w:rsidRDefault="00D35342" w:rsidP="00A50225">
      <w:pPr>
        <w:pStyle w:val="Titre4"/>
      </w:pPr>
      <w:bookmarkStart w:id="83" w:name="_Toc382341751"/>
      <w:bookmarkStart w:id="84" w:name="_Toc414370418"/>
      <w:r w:rsidRPr="00125132">
        <w:t>Aciers</w:t>
      </w:r>
      <w:bookmarkEnd w:id="83"/>
      <w:bookmarkEnd w:id="84"/>
    </w:p>
    <w:p w:rsidR="00FC0134" w:rsidRPr="00FC0134" w:rsidRDefault="00D35342" w:rsidP="00C06FE9">
      <w:pPr>
        <w:pStyle w:val="Para"/>
        <w:numPr>
          <w:ilvl w:val="0"/>
          <w:numId w:val="46"/>
        </w:numPr>
      </w:pPr>
      <w:bookmarkStart w:id="85" w:name="_Toc414370419"/>
      <w:r w:rsidRPr="00125132">
        <w:t>Aciers non alliés d'usage général</w:t>
      </w:r>
      <w:bookmarkEnd w:id="85"/>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204"/>
              <w:gridCol w:w="8574"/>
            </w:tblGrid>
            <w:tr w:rsidR="00FC0134" w:rsidRPr="00125132" w:rsidTr="007F1B8E">
              <w:tc>
                <w:tcPr>
                  <w:tcW w:w="1204" w:type="dxa"/>
                  <w:vAlign w:val="center"/>
                </w:tcPr>
                <w:p w:rsidR="00FC0134" w:rsidRPr="00125132" w:rsidRDefault="00FC0134" w:rsidP="007F1B8E">
                  <w:pPr>
                    <w:spacing w:before="40" w:after="40"/>
                    <w:jc w:val="center"/>
                  </w:pPr>
                  <w:r w:rsidRPr="00125132">
                    <w:t>S 235</w:t>
                  </w:r>
                </w:p>
                <w:p w:rsidR="00FC0134" w:rsidRPr="00125132" w:rsidRDefault="00FC0134" w:rsidP="007F1B8E">
                  <w:pPr>
                    <w:spacing w:before="240" w:after="40"/>
                    <w:jc w:val="center"/>
                  </w:pPr>
                  <w:r w:rsidRPr="00125132">
                    <w:t>E 335</w:t>
                  </w:r>
                </w:p>
              </w:tc>
              <w:tc>
                <w:tcPr>
                  <w:tcW w:w="8574" w:type="dxa"/>
                  <w:vAlign w:val="center"/>
                </w:tcPr>
                <w:p w:rsidR="00FC0134" w:rsidRPr="00125132" w:rsidRDefault="00FC0134" w:rsidP="00C06FE9">
                  <w:pPr>
                    <w:pStyle w:val="puces"/>
                    <w:numPr>
                      <w:ilvl w:val="0"/>
                      <w:numId w:val="57"/>
                    </w:numPr>
                    <w:spacing w:before="40" w:after="40"/>
                    <w:ind w:left="356" w:firstLine="0"/>
                  </w:pPr>
                  <w:r w:rsidRPr="00125132">
                    <w:t>S : acier d'usage général.</w:t>
                  </w:r>
                </w:p>
                <w:p w:rsidR="00FC0134" w:rsidRPr="00125132" w:rsidRDefault="00FC0134" w:rsidP="00C06FE9">
                  <w:pPr>
                    <w:pStyle w:val="puces"/>
                    <w:numPr>
                      <w:ilvl w:val="0"/>
                      <w:numId w:val="57"/>
                    </w:numPr>
                    <w:spacing w:before="40" w:after="40"/>
                    <w:ind w:left="356" w:firstLine="0"/>
                  </w:pPr>
                  <w:r w:rsidRPr="00125132">
                    <w:t>E : acier de construction mécanique.</w:t>
                  </w:r>
                </w:p>
                <w:p w:rsidR="00FC0134" w:rsidRPr="00125132" w:rsidRDefault="00FC0134" w:rsidP="00C06FE9">
                  <w:pPr>
                    <w:pStyle w:val="puces"/>
                    <w:numPr>
                      <w:ilvl w:val="0"/>
                      <w:numId w:val="57"/>
                    </w:numPr>
                    <w:spacing w:before="40" w:after="40"/>
                    <w:ind w:left="356" w:firstLine="0"/>
                  </w:pPr>
                  <w:r w:rsidRPr="00125132">
                    <w:t>Le nombre indique la valeur minimale de la limite élastique en mégapascals (MPa).</w:t>
                  </w:r>
                </w:p>
              </w:tc>
            </w:tr>
          </w:tbl>
          <w:p w:rsidR="00FC0134" w:rsidRPr="00BF0724" w:rsidRDefault="00FC0134" w:rsidP="007F1B8E">
            <w:pPr>
              <w:rPr>
                <w:lang w:eastAsia="fr-FR"/>
              </w:rPr>
            </w:pPr>
          </w:p>
        </w:tc>
      </w:tr>
    </w:tbl>
    <w:p w:rsidR="00FC0134" w:rsidRPr="00FC0134" w:rsidRDefault="00D35342" w:rsidP="00C06FE9">
      <w:pPr>
        <w:pStyle w:val="Para"/>
      </w:pPr>
      <w:bookmarkStart w:id="86" w:name="_Toc414370420"/>
      <w:r w:rsidRPr="00125132">
        <w:t>Aciers non alliés (teneur en manganèse &lt; 1%)</w:t>
      </w:r>
      <w:bookmarkEnd w:id="86"/>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 xml:space="preserve">C 22 </w:t>
                  </w:r>
                </w:p>
              </w:tc>
              <w:tc>
                <w:tcPr>
                  <w:tcW w:w="7723" w:type="dxa"/>
                  <w:vAlign w:val="center"/>
                </w:tcPr>
                <w:p w:rsidR="00FC0134" w:rsidRPr="00125132" w:rsidRDefault="00FC0134" w:rsidP="00C06FE9">
                  <w:pPr>
                    <w:pStyle w:val="puces"/>
                    <w:numPr>
                      <w:ilvl w:val="0"/>
                      <w:numId w:val="57"/>
                    </w:numPr>
                    <w:spacing w:before="40" w:after="40"/>
                    <w:ind w:left="214" w:firstLine="0"/>
                  </w:pPr>
                  <w:r w:rsidRPr="00125132">
                    <w:t>C : acier non allié.</w:t>
                  </w:r>
                </w:p>
                <w:p w:rsidR="00FC0134" w:rsidRPr="00125132" w:rsidRDefault="00FC0134" w:rsidP="00C06FE9">
                  <w:pPr>
                    <w:pStyle w:val="puces"/>
                    <w:numPr>
                      <w:ilvl w:val="0"/>
                      <w:numId w:val="57"/>
                    </w:numPr>
                    <w:spacing w:before="40" w:after="40"/>
                    <w:ind w:left="214" w:firstLine="0"/>
                  </w:pPr>
                  <w:r w:rsidRPr="00125132">
                    <w:t>22 : 0,22% de carbone (pourcentage réel de carbone multiplié par 100).</w:t>
                  </w:r>
                </w:p>
              </w:tc>
            </w:tr>
          </w:tbl>
          <w:p w:rsidR="00FC0134" w:rsidRPr="00BF0724" w:rsidRDefault="00FC0134" w:rsidP="007F1B8E">
            <w:pPr>
              <w:rPr>
                <w:lang w:eastAsia="fr-FR"/>
              </w:rPr>
            </w:pPr>
          </w:p>
        </w:tc>
      </w:tr>
    </w:tbl>
    <w:p w:rsidR="00FC0134" w:rsidRPr="00FC0134" w:rsidRDefault="00FC0134" w:rsidP="00C06FE9">
      <w:pPr>
        <w:pStyle w:val="Para"/>
      </w:pPr>
      <w:bookmarkStart w:id="87" w:name="_Toc414370421"/>
      <w:r>
        <w:t>A</w:t>
      </w:r>
      <w:r w:rsidR="00D35342" w:rsidRPr="00125132">
        <w:t>ciers faiblement alliés (tout élément d'addition &lt; 5%) et teneur en manganèse &lt; 1%</w:t>
      </w:r>
      <w:bookmarkEnd w:id="87"/>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7F1B8E">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42 Cr Mo 6</w:t>
                  </w:r>
                </w:p>
              </w:tc>
              <w:tc>
                <w:tcPr>
                  <w:tcW w:w="7723" w:type="dxa"/>
                  <w:vAlign w:val="center"/>
                </w:tcPr>
                <w:p w:rsidR="00FC0134" w:rsidRPr="00125132" w:rsidRDefault="00FC0134" w:rsidP="00C06FE9">
                  <w:pPr>
                    <w:pStyle w:val="puces"/>
                    <w:numPr>
                      <w:ilvl w:val="0"/>
                      <w:numId w:val="57"/>
                    </w:numPr>
                    <w:spacing w:before="40" w:after="40"/>
                    <w:ind w:left="355" w:firstLine="0"/>
                  </w:pPr>
                  <w:r w:rsidRPr="00125132">
                    <w:t xml:space="preserve">42 : 0,42 % de carbone. </w:t>
                  </w:r>
                </w:p>
                <w:p w:rsidR="00FC0134" w:rsidRPr="00125132" w:rsidRDefault="00FC0134" w:rsidP="00C06FE9">
                  <w:pPr>
                    <w:pStyle w:val="puces"/>
                    <w:numPr>
                      <w:ilvl w:val="0"/>
                      <w:numId w:val="57"/>
                    </w:numPr>
                    <w:spacing w:before="40" w:after="40"/>
                    <w:ind w:left="355" w:firstLine="0"/>
                  </w:pPr>
                  <w:r w:rsidRPr="00125132">
                    <w:t>Cr Mo : symboles chimiques des éléments d'addition (voir dessous) en pourcentages décroissants (ici chrome, molybdène).</w:t>
                  </w:r>
                </w:p>
                <w:p w:rsidR="00FC0134" w:rsidRPr="00125132" w:rsidRDefault="00FC0134" w:rsidP="00C06FE9">
                  <w:pPr>
                    <w:pStyle w:val="puces"/>
                    <w:numPr>
                      <w:ilvl w:val="0"/>
                      <w:numId w:val="57"/>
                    </w:numPr>
                    <w:spacing w:before="40" w:after="40"/>
                    <w:ind w:left="355" w:firstLine="0"/>
                  </w:pPr>
                  <w:r w:rsidRPr="00125132">
                    <w:t>6 : pourcentage de chrome multiplié par 4 (valeur du multiplicateur pour le chrome, voir ci-dessous). Il y a ici 1,5 % de chrome.</w:t>
                  </w:r>
                </w:p>
              </w:tc>
            </w:tr>
          </w:tbl>
          <w:p w:rsidR="00FC0134" w:rsidRPr="00BF0724" w:rsidRDefault="00FC0134" w:rsidP="007F1B8E">
            <w:pPr>
              <w:rPr>
                <w:lang w:eastAsia="fr-FR"/>
              </w:rPr>
            </w:pPr>
          </w:p>
        </w:tc>
      </w:tr>
    </w:tbl>
    <w:p w:rsidR="00D35342" w:rsidRPr="00125132" w:rsidRDefault="00D35342" w:rsidP="00D35342"/>
    <w:tbl>
      <w:tblPr>
        <w:tblW w:w="0" w:type="auto"/>
        <w:tblLayout w:type="fixed"/>
        <w:tblCellMar>
          <w:left w:w="70" w:type="dxa"/>
          <w:right w:w="70" w:type="dxa"/>
        </w:tblCellMar>
        <w:tblLook w:val="0000" w:firstRow="0" w:lastRow="0" w:firstColumn="0" w:lastColumn="0" w:noHBand="0" w:noVBand="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Beryllium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bookmarkStart w:id="88" w:name="_Toc414370422"/>
      <w:r w:rsidRPr="00125132">
        <w:t>Aciers fortement alliés. (un élément d'addition atteint au moins 5 %)</w:t>
      </w:r>
      <w:bookmarkEnd w:id="88"/>
    </w:p>
    <w:p w:rsidR="00FC0134" w:rsidRPr="00FC0134" w:rsidRDefault="00FC0134" w:rsidP="00FC0134">
      <w:pPr>
        <w:pStyle w:val="Exemple"/>
        <w:numPr>
          <w:ilvl w:val="0"/>
          <w:numId w:val="0"/>
        </w:numPr>
        <w:jc w:val="left"/>
        <w:rPr>
          <w:i w:val="0"/>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Default="00FC0134" w:rsidP="007F1B8E">
            <w:pPr>
              <w:rPr>
                <w:i/>
                <w:lang w:eastAsia="fr-FR"/>
              </w:rPr>
            </w:pPr>
            <w:r>
              <w:rPr>
                <w:i/>
                <w:lang w:eastAsia="fr-FR"/>
              </w:rPr>
              <w:t>Exemple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844"/>
              <w:gridCol w:w="7580"/>
            </w:tblGrid>
            <w:tr w:rsidR="00FC0134" w:rsidRPr="00125132" w:rsidTr="007F1B8E">
              <w:tc>
                <w:tcPr>
                  <w:tcW w:w="1844" w:type="dxa"/>
                  <w:vAlign w:val="center"/>
                </w:tcPr>
                <w:p w:rsidR="00FC0134" w:rsidRPr="00125132" w:rsidRDefault="00FC0134" w:rsidP="007F1B8E">
                  <w:pPr>
                    <w:spacing w:before="40" w:after="40"/>
                    <w:jc w:val="center"/>
                  </w:pPr>
                  <w:r w:rsidRPr="00125132">
                    <w:t>X 5 Cr Ni 18-10</w:t>
                  </w:r>
                </w:p>
              </w:tc>
              <w:tc>
                <w:tcPr>
                  <w:tcW w:w="7580" w:type="dxa"/>
                  <w:vAlign w:val="center"/>
                </w:tcPr>
                <w:p w:rsidR="00FC0134" w:rsidRPr="00125132" w:rsidRDefault="00FC0134" w:rsidP="00C06FE9">
                  <w:pPr>
                    <w:pStyle w:val="puces"/>
                    <w:numPr>
                      <w:ilvl w:val="0"/>
                      <w:numId w:val="57"/>
                    </w:numPr>
                    <w:spacing w:before="40" w:after="40"/>
                    <w:ind w:left="284" w:hanging="72"/>
                  </w:pPr>
                  <w:r w:rsidRPr="00125132">
                    <w:t xml:space="preserve">X : acier fortement allié. </w:t>
                  </w:r>
                </w:p>
                <w:p w:rsidR="00FC0134" w:rsidRPr="00125132" w:rsidRDefault="00FC0134" w:rsidP="00C06FE9">
                  <w:pPr>
                    <w:pStyle w:val="puces"/>
                    <w:numPr>
                      <w:ilvl w:val="0"/>
                      <w:numId w:val="57"/>
                    </w:numPr>
                    <w:spacing w:before="40" w:after="40"/>
                    <w:ind w:left="284" w:hanging="72"/>
                  </w:pPr>
                  <w:r w:rsidRPr="00125132">
                    <w:t xml:space="preserve">5 : 0,05 % de carbone. </w:t>
                  </w:r>
                </w:p>
                <w:p w:rsidR="00FC0134" w:rsidRPr="00125132" w:rsidRDefault="00FC0134" w:rsidP="00C06FE9">
                  <w:pPr>
                    <w:pStyle w:val="puces"/>
                    <w:numPr>
                      <w:ilvl w:val="0"/>
                      <w:numId w:val="57"/>
                    </w:numPr>
                    <w:spacing w:before="40" w:after="40"/>
                    <w:ind w:left="284" w:hanging="72"/>
                  </w:pPr>
                  <w:r w:rsidRPr="00125132">
                    <w:t xml:space="preserve">Cr Ni : éléments d'addition en pourcentages décroissants (chrome et nickel). </w:t>
                  </w:r>
                </w:p>
                <w:p w:rsidR="00FC0134" w:rsidRPr="00125132" w:rsidRDefault="00FC0134" w:rsidP="00C06FE9">
                  <w:pPr>
                    <w:pStyle w:val="puces"/>
                    <w:numPr>
                      <w:ilvl w:val="0"/>
                      <w:numId w:val="57"/>
                    </w:numPr>
                    <w:spacing w:before="40" w:after="40"/>
                    <w:ind w:left="284" w:hanging="72"/>
                  </w:pPr>
                  <w:r w:rsidRPr="00125132">
                    <w:t xml:space="preserve">18-10 : 18 % de chrome et 10 % de nickel. </w:t>
                  </w:r>
                </w:p>
              </w:tc>
            </w:tr>
          </w:tbl>
          <w:p w:rsidR="00FC0134" w:rsidRPr="00BF0724" w:rsidRDefault="00FC0134" w:rsidP="007F1B8E">
            <w:pPr>
              <w:rPr>
                <w:lang w:eastAsia="fr-FR"/>
              </w:rPr>
            </w:pPr>
          </w:p>
        </w:tc>
      </w:tr>
    </w:tbl>
    <w:p w:rsidR="00FC0134" w:rsidRDefault="00FC0134" w:rsidP="00FC0134"/>
    <w:p w:rsidR="00D35342" w:rsidRPr="00125132" w:rsidRDefault="00D35342" w:rsidP="00FC0134"/>
    <w:p w:rsidR="00D35342" w:rsidRPr="00125132" w:rsidRDefault="00D35342" w:rsidP="00A50225">
      <w:pPr>
        <w:pStyle w:val="Titre2"/>
      </w:pPr>
      <w:bookmarkStart w:id="89" w:name="_Toc22889748"/>
      <w:bookmarkStart w:id="90" w:name="_Toc22889961"/>
      <w:bookmarkStart w:id="91" w:name="_Toc113768375"/>
      <w:bookmarkStart w:id="92" w:name="_Toc382341752"/>
      <w:bookmarkStart w:id="93" w:name="_Toc414370423"/>
      <w:r w:rsidRPr="00125132">
        <w:lastRenderedPageBreak/>
        <w:t>A</w:t>
      </w:r>
      <w:bookmarkEnd w:id="89"/>
      <w:bookmarkEnd w:id="90"/>
      <w:bookmarkEnd w:id="91"/>
      <w:bookmarkEnd w:id="92"/>
      <w:r w:rsidRPr="00125132">
        <w:t>luminium &amp; Cuivre</w:t>
      </w:r>
      <w:bookmarkEnd w:id="93"/>
    </w:p>
    <w:p w:rsidR="00D35342" w:rsidRPr="00125132" w:rsidRDefault="00D35342" w:rsidP="00C06FE9">
      <w:pPr>
        <w:pStyle w:val="Titre3"/>
        <w:numPr>
          <w:ilvl w:val="0"/>
          <w:numId w:val="47"/>
        </w:numPr>
      </w:pPr>
      <w:bookmarkStart w:id="94" w:name="_Toc22889749"/>
      <w:bookmarkStart w:id="95" w:name="_Toc22889962"/>
      <w:bookmarkStart w:id="96" w:name="_Toc113768376"/>
      <w:bookmarkStart w:id="97" w:name="_Toc527014943"/>
      <w:bookmarkStart w:id="98" w:name="_Toc527014981"/>
      <w:bookmarkStart w:id="99" w:name="_Toc527015140"/>
      <w:bookmarkStart w:id="100" w:name="_Toc21705673"/>
      <w:bookmarkStart w:id="101" w:name="_Toc382341753"/>
      <w:bookmarkStart w:id="102" w:name="_Toc414370424"/>
      <w:r w:rsidRPr="00125132">
        <w:t xml:space="preserve">Élaboration des </w:t>
      </w:r>
      <w:bookmarkEnd w:id="94"/>
      <w:bookmarkEnd w:id="95"/>
      <w:bookmarkEnd w:id="96"/>
      <w:bookmarkEnd w:id="97"/>
      <w:bookmarkEnd w:id="98"/>
      <w:bookmarkEnd w:id="99"/>
      <w:bookmarkEnd w:id="100"/>
      <w:bookmarkEnd w:id="101"/>
      <w:r w:rsidR="003A20AD" w:rsidRPr="00125132">
        <w:t>aluminiums</w:t>
      </w:r>
      <w:bookmarkEnd w:id="102"/>
    </w:p>
    <w:p w:rsidR="00D35342" w:rsidRPr="00125132" w:rsidRDefault="00D35342" w:rsidP="00C06FE9">
      <w:pPr>
        <w:pStyle w:val="Titre4"/>
        <w:numPr>
          <w:ilvl w:val="0"/>
          <w:numId w:val="48"/>
        </w:numPr>
      </w:pPr>
      <w:bookmarkStart w:id="103" w:name="_Toc21705674"/>
      <w:bookmarkStart w:id="104" w:name="_Toc414370425"/>
      <w:r w:rsidRPr="00125132">
        <w:t>Du minerai à l’aluminium</w:t>
      </w:r>
      <w:bookmarkEnd w:id="103"/>
      <w:bookmarkEnd w:id="104"/>
    </w:p>
    <w:p w:rsidR="00D35342" w:rsidRPr="00125132" w:rsidRDefault="00D35342" w:rsidP="00D35342">
      <w:r w:rsidRPr="00125132">
        <w:t>Le minerai utilisé est la bauxite (Al2O3 (45% à 60%) +  Fe2O3 (20% à 30%) + …</w:t>
      </w:r>
    </w:p>
    <w:p w:rsidR="00D35342" w:rsidRPr="00125132" w:rsidRDefault="00D35342" w:rsidP="00D35342"/>
    <w:p w:rsidR="00D35342" w:rsidRPr="00125132" w:rsidRDefault="00D35342" w:rsidP="00D35342">
      <w:r w:rsidRPr="00125132">
        <w:t xml:space="preserve">Il est dissout avec de la soude dans un autoclave (250°C - 4 MPa) puis dilué, décanté, filtré, calciné pour obtenir de l’alumine Al2O3 pure. </w:t>
      </w:r>
    </w:p>
    <w:p w:rsidR="00D35342" w:rsidRPr="00125132" w:rsidRDefault="00D35342" w:rsidP="00D35342"/>
    <w:p w:rsidR="00D35342" w:rsidRPr="00125132" w:rsidRDefault="00D35342" w:rsidP="00D35342">
      <w:r w:rsidRPr="00125132">
        <w:t xml:space="preserve">Une solution liquide : fondant (cryolithe) + alumine (7%) est traitée par électrolyse (4volts, 150 000 ampères). Cela permet d’obtenir de l’aluminium pur à 99,7 %. Pompé par siphonage sous vide l’aluminium pur est coulé en lingots. Il peut être raffiné électrolytiquement jusqu’à 99,996 %,  </w:t>
      </w:r>
    </w:p>
    <w:p w:rsidR="00D35342" w:rsidRPr="00125132" w:rsidRDefault="00D35342" w:rsidP="00D35342"/>
    <w:p w:rsidR="00D35342" w:rsidRPr="00125132" w:rsidRDefault="00D35342" w:rsidP="003A20AD">
      <w:pPr>
        <w:pStyle w:val="Titre4"/>
      </w:pPr>
      <w:bookmarkStart w:id="105" w:name="_Toc21705675"/>
      <w:bookmarkStart w:id="106" w:name="_Toc414370426"/>
      <w:r w:rsidRPr="00125132">
        <w:t>De l’aluminium aux alliages</w:t>
      </w:r>
      <w:bookmarkEnd w:id="105"/>
      <w:bookmarkEnd w:id="106"/>
      <w:r w:rsidRPr="00125132">
        <w:t xml:space="preserve"> </w:t>
      </w:r>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t>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107" w:name="_Toc527014945"/>
      <w:bookmarkStart w:id="108" w:name="_Toc527014983"/>
      <w:bookmarkStart w:id="109" w:name="_Toc527015142"/>
      <w:bookmarkStart w:id="110" w:name="_Toc21705680"/>
      <w:bookmarkStart w:id="111" w:name="_Toc22889751"/>
      <w:bookmarkStart w:id="112" w:name="_Toc22889964"/>
      <w:bookmarkStart w:id="113" w:name="_Toc113768378"/>
      <w:bookmarkStart w:id="114" w:name="_Toc382341754"/>
      <w:bookmarkStart w:id="115" w:name="_Toc414370427"/>
      <w:r w:rsidRPr="00125132">
        <w:t>Désignation de l’aluminium et des alliages d’aluminium (exemples)</w:t>
      </w:r>
      <w:bookmarkEnd w:id="107"/>
      <w:bookmarkEnd w:id="108"/>
      <w:bookmarkEnd w:id="109"/>
      <w:bookmarkEnd w:id="110"/>
      <w:bookmarkEnd w:id="111"/>
      <w:bookmarkEnd w:id="112"/>
      <w:bookmarkEnd w:id="113"/>
      <w:bookmarkEnd w:id="114"/>
      <w:bookmarkEnd w:id="115"/>
    </w:p>
    <w:p w:rsidR="00D35342" w:rsidRPr="00125132" w:rsidRDefault="00D35342" w:rsidP="00C06FE9">
      <w:pPr>
        <w:pStyle w:val="Titre4"/>
        <w:numPr>
          <w:ilvl w:val="0"/>
          <w:numId w:val="49"/>
        </w:numPr>
      </w:pPr>
      <w:bookmarkStart w:id="116" w:name="_Toc21705681"/>
      <w:bookmarkStart w:id="117" w:name="_Toc414370428"/>
      <w:r w:rsidRPr="00125132">
        <w:t>Aluminium non allié</w:t>
      </w:r>
      <w:bookmarkEnd w:id="116"/>
      <w:bookmarkEnd w:id="117"/>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118" w:name="_Toc21705682"/>
      <w:bookmarkStart w:id="119" w:name="_Toc414370429"/>
      <w:r w:rsidRPr="00125132">
        <w:t>Aluminium allié</w:t>
      </w:r>
      <w:bookmarkEnd w:id="118"/>
      <w:bookmarkEnd w:id="119"/>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Al Si10 Mg Alpax : 10 % de silicium + magnésium</w:t>
      </w:r>
    </w:p>
    <w:p w:rsidR="00D35342" w:rsidRPr="00125132" w:rsidRDefault="00D35342" w:rsidP="00D35342">
      <w:r w:rsidRPr="00125132">
        <w:tab/>
        <w:t xml:space="preserve">Al Cu4  </w:t>
      </w:r>
      <w:r w:rsidRPr="00125132">
        <w:tab/>
        <w:t xml:space="preserve">Duralumin : 4% de cuivre + magnésium </w:t>
      </w:r>
    </w:p>
    <w:p w:rsidR="00D35342" w:rsidRPr="00125132" w:rsidRDefault="00D35342" w:rsidP="00D35342">
      <w:r w:rsidRPr="00125132">
        <w:tab/>
        <w:t xml:space="preserve">Al Mg6  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120" w:name="_Toc527014946"/>
      <w:bookmarkStart w:id="121" w:name="_Toc527014984"/>
      <w:bookmarkStart w:id="122" w:name="_Toc527015143"/>
      <w:bookmarkStart w:id="123" w:name="_Toc21705683"/>
      <w:bookmarkStart w:id="124" w:name="_Toc22889752"/>
      <w:bookmarkStart w:id="125" w:name="_Toc22889965"/>
      <w:bookmarkStart w:id="126" w:name="_Toc113768379"/>
      <w:bookmarkStart w:id="127" w:name="_Toc382341755"/>
      <w:bookmarkStart w:id="128" w:name="_Toc414370430"/>
      <w:r w:rsidRPr="00125132">
        <w:t>Propriétés de l’aluminium et des alliages d’aluminium</w:t>
      </w:r>
      <w:bookmarkEnd w:id="120"/>
      <w:bookmarkEnd w:id="121"/>
      <w:bookmarkEnd w:id="122"/>
      <w:bookmarkEnd w:id="123"/>
      <w:bookmarkEnd w:id="124"/>
      <w:bookmarkEnd w:id="125"/>
      <w:bookmarkEnd w:id="126"/>
      <w:bookmarkEnd w:id="127"/>
      <w:bookmarkEnd w:id="128"/>
      <w:r w:rsidRPr="00125132">
        <w:t xml:space="preserve">  </w:t>
      </w:r>
    </w:p>
    <w:p w:rsidR="00D35342" w:rsidRPr="00125132" w:rsidRDefault="00D35342" w:rsidP="00C06FE9">
      <w:pPr>
        <w:numPr>
          <w:ilvl w:val="0"/>
          <w:numId w:val="22"/>
        </w:numPr>
        <w:jc w:val="left"/>
      </w:pPr>
      <w:r w:rsidRPr="00125132">
        <w:t>Faible résistance mécanique à chaud</w:t>
      </w:r>
    </w:p>
    <w:p w:rsidR="00D35342" w:rsidRPr="00125132" w:rsidRDefault="00D35342" w:rsidP="00C06FE9">
      <w:pPr>
        <w:numPr>
          <w:ilvl w:val="0"/>
          <w:numId w:val="22"/>
        </w:numPr>
        <w:jc w:val="left"/>
      </w:pPr>
      <w:r w:rsidRPr="00125132">
        <w:t>Peu fragile aux basses températures</w:t>
      </w:r>
    </w:p>
    <w:p w:rsidR="00D35342" w:rsidRPr="00125132" w:rsidRDefault="00D35342" w:rsidP="00C06FE9">
      <w:pPr>
        <w:numPr>
          <w:ilvl w:val="0"/>
          <w:numId w:val="22"/>
        </w:numPr>
        <w:jc w:val="left"/>
      </w:pPr>
      <w:r w:rsidRPr="00125132">
        <w:t xml:space="preserve">Bonne résistance à la fatigue : </w:t>
      </w:r>
      <w:r w:rsidRPr="00125132">
        <w:t xml:space="preserve">D = </w:t>
      </w:r>
      <w:r w:rsidRPr="00125132">
        <w:t xml:space="preserve">r/2 </w:t>
      </w:r>
    </w:p>
    <w:p w:rsidR="00D35342" w:rsidRPr="00125132" w:rsidRDefault="00D35342" w:rsidP="00C06FE9">
      <w:pPr>
        <w:numPr>
          <w:ilvl w:val="0"/>
          <w:numId w:val="22"/>
        </w:numPr>
        <w:jc w:val="left"/>
      </w:pPr>
      <w:r w:rsidRPr="00125132">
        <w:t xml:space="preserve">Bonne résistance à la corrosion grâce à la formation d’une couche d’Al2O3.  </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032"/>
        <w:gridCol w:w="4606"/>
      </w:tblGrid>
      <w:tr w:rsidR="00D35342" w:rsidRPr="00125132" w:rsidTr="00084B79">
        <w:tc>
          <w:tcPr>
            <w:tcW w:w="5032" w:type="dxa"/>
          </w:tcPr>
          <w:p w:rsidR="00D35342" w:rsidRPr="00125132" w:rsidRDefault="00D35342" w:rsidP="00084B79">
            <w:r w:rsidRPr="00125132">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Bonne moulabilité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r w:rsidRPr="00125132">
              <w:t>e = 180 Mpa</w:t>
            </w:r>
          </w:p>
        </w:tc>
        <w:tc>
          <w:tcPr>
            <w:tcW w:w="4606" w:type="dxa"/>
          </w:tcPr>
          <w:p w:rsidR="00D35342" w:rsidRPr="00125132" w:rsidRDefault="00D35342" w:rsidP="00084B79">
            <w:r w:rsidRPr="00125132">
              <w:t xml:space="preserve">-  Limite élastique </w:t>
            </w:r>
            <w:r w:rsidRPr="00125132">
              <w:t>e = 180 MPa</w:t>
            </w:r>
          </w:p>
        </w:tc>
      </w:tr>
      <w:tr w:rsidR="00D35342" w:rsidRPr="00125132" w:rsidTr="00084B79">
        <w:tc>
          <w:tcPr>
            <w:tcW w:w="5032" w:type="dxa"/>
          </w:tcPr>
          <w:p w:rsidR="00D35342" w:rsidRPr="00125132" w:rsidRDefault="00D35342" w:rsidP="00084B79">
            <w:r w:rsidRPr="00125132">
              <w:t xml:space="preserve">-  Limite de rupture </w:t>
            </w:r>
            <w:r w:rsidRPr="00125132">
              <w:t>r =  250 Mpa</w:t>
            </w:r>
          </w:p>
        </w:tc>
        <w:tc>
          <w:tcPr>
            <w:tcW w:w="4606" w:type="dxa"/>
          </w:tcPr>
          <w:p w:rsidR="00D35342" w:rsidRPr="00125132" w:rsidRDefault="00D35342" w:rsidP="00084B79">
            <w:r w:rsidRPr="00125132">
              <w:t xml:space="preserve">-  Limite de rupture </w:t>
            </w:r>
            <w:r w:rsidRPr="00125132">
              <w:t>r =  250 Mpa</w:t>
            </w:r>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129" w:name="_Toc527014947"/>
      <w:bookmarkStart w:id="130" w:name="_Toc527014985"/>
      <w:bookmarkStart w:id="131" w:name="_Toc527015144"/>
      <w:bookmarkStart w:id="132" w:name="_Toc21705686"/>
      <w:bookmarkStart w:id="133" w:name="_Toc22889753"/>
      <w:bookmarkStart w:id="134" w:name="_Toc22889966"/>
      <w:bookmarkStart w:id="135" w:name="_Toc113768380"/>
    </w:p>
    <w:p w:rsidR="004A1BBC" w:rsidRDefault="004A1BBC" w:rsidP="008F259C">
      <w:pPr>
        <w:pStyle w:val="Paragraphedeliste"/>
        <w:ind w:left="0"/>
        <w:jc w:val="left"/>
      </w:pPr>
    </w:p>
    <w:p w:rsidR="004A1BBC" w:rsidRDefault="004A1BBC" w:rsidP="008F259C">
      <w:pPr>
        <w:pStyle w:val="Paragraphedeliste"/>
        <w:ind w:left="0"/>
        <w:jc w:val="left"/>
      </w:pPr>
    </w:p>
    <w:p w:rsidR="00D35342" w:rsidRPr="00125132" w:rsidRDefault="00D35342" w:rsidP="008F259C">
      <w:pPr>
        <w:pStyle w:val="Paragraphedeliste"/>
        <w:ind w:left="0"/>
        <w:jc w:val="left"/>
      </w:pPr>
      <w:r w:rsidRPr="00125132">
        <w:lastRenderedPageBreak/>
        <w:t>Influence des éléments d'addition dans les alliages d’aluminium</w:t>
      </w:r>
      <w:bookmarkEnd w:id="129"/>
      <w:bookmarkEnd w:id="130"/>
      <w:bookmarkEnd w:id="131"/>
      <w:bookmarkEnd w:id="132"/>
      <w:bookmarkEnd w:id="133"/>
      <w:bookmarkEnd w:id="134"/>
      <w:bookmarkEnd w:id="135"/>
    </w:p>
    <w:p w:rsidR="00D35342" w:rsidRPr="00125132" w:rsidRDefault="00D35342" w:rsidP="00C06FE9">
      <w:pPr>
        <w:numPr>
          <w:ilvl w:val="0"/>
          <w:numId w:val="22"/>
        </w:numPr>
        <w:jc w:val="left"/>
      </w:pPr>
      <w:r w:rsidRPr="00125132">
        <w:t>Cuivre : augmente la résistance mécanique.</w:t>
      </w:r>
    </w:p>
    <w:p w:rsidR="00D35342" w:rsidRPr="00125132" w:rsidRDefault="00D35342" w:rsidP="00C06FE9">
      <w:pPr>
        <w:numPr>
          <w:ilvl w:val="0"/>
          <w:numId w:val="22"/>
        </w:numPr>
        <w:jc w:val="left"/>
      </w:pPr>
      <w:r w:rsidRPr="00125132">
        <w:t>Silicium : augmente l’aptitude au moulage.</w:t>
      </w:r>
    </w:p>
    <w:p w:rsidR="00D35342" w:rsidRPr="00125132" w:rsidRDefault="00D35342" w:rsidP="00C06FE9">
      <w:pPr>
        <w:numPr>
          <w:ilvl w:val="0"/>
          <w:numId w:val="22"/>
        </w:numPr>
        <w:jc w:val="left"/>
      </w:pPr>
      <w:r w:rsidRPr="00125132">
        <w:t>Magnésium : augmente la résistance à la corrosion, l’aptitude au moulage.</w:t>
      </w:r>
    </w:p>
    <w:p w:rsidR="00D35342" w:rsidRPr="00125132" w:rsidRDefault="00D35342" w:rsidP="00C06FE9">
      <w:pPr>
        <w:numPr>
          <w:ilvl w:val="0"/>
          <w:numId w:val="22"/>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136" w:name="_Toc22889755"/>
      <w:bookmarkStart w:id="137" w:name="_Toc22889968"/>
      <w:bookmarkStart w:id="138" w:name="_Toc113768382"/>
      <w:bookmarkStart w:id="139" w:name="_Toc527014949"/>
      <w:bookmarkStart w:id="140" w:name="_Toc527014987"/>
      <w:bookmarkStart w:id="141" w:name="_Toc527015146"/>
      <w:bookmarkStart w:id="142" w:name="_Toc21705690"/>
      <w:bookmarkStart w:id="143" w:name="_Toc382341756"/>
      <w:bookmarkStart w:id="144" w:name="_Toc414370431"/>
      <w:r w:rsidRPr="00125132">
        <w:t>Élaboration d</w:t>
      </w:r>
      <w:bookmarkEnd w:id="136"/>
      <w:bookmarkEnd w:id="137"/>
      <w:bookmarkEnd w:id="138"/>
      <w:bookmarkEnd w:id="139"/>
      <w:bookmarkEnd w:id="140"/>
      <w:bookmarkEnd w:id="141"/>
      <w:bookmarkEnd w:id="142"/>
      <w:r w:rsidRPr="00125132">
        <w:t>u cuivre</w:t>
      </w:r>
      <w:bookmarkEnd w:id="143"/>
      <w:bookmarkEnd w:id="144"/>
    </w:p>
    <w:p w:rsidR="00D35342" w:rsidRPr="00125132" w:rsidRDefault="00D35342" w:rsidP="00C06FE9">
      <w:pPr>
        <w:pStyle w:val="Titre4"/>
        <w:numPr>
          <w:ilvl w:val="0"/>
          <w:numId w:val="50"/>
        </w:numPr>
      </w:pPr>
      <w:bookmarkStart w:id="145" w:name="_Toc21705691"/>
      <w:bookmarkStart w:id="146" w:name="_Toc414370432"/>
      <w:r w:rsidRPr="00125132">
        <w:t>Du minerai au cuivre</w:t>
      </w:r>
      <w:bookmarkEnd w:id="145"/>
      <w:bookmarkEnd w:id="146"/>
    </w:p>
    <w:p w:rsidR="00D35342" w:rsidRPr="00125132" w:rsidRDefault="00D35342" w:rsidP="00D35342">
      <w:r w:rsidRPr="00125132">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147" w:name="_Toc21705692"/>
      <w:bookmarkStart w:id="148" w:name="_Toc414370433"/>
      <w:r w:rsidRPr="00125132">
        <w:t>Du cuivre aux alliages</w:t>
      </w:r>
      <w:bookmarkEnd w:id="147"/>
      <w:bookmarkEnd w:id="148"/>
      <w:r w:rsidRPr="00125132">
        <w:t xml:space="preserve"> </w:t>
      </w:r>
    </w:p>
    <w:p w:rsidR="00D35342" w:rsidRPr="00125132" w:rsidRDefault="00D35342" w:rsidP="00D35342">
      <w:r w:rsidRPr="00125132">
        <w:t>Il existe plus de 200 alliages du cuivre connus sous différentes appellations : laitons, bronzes, cupro-nickels, cupro-aluminiums, maillechorts…</w:t>
      </w:r>
      <w:bookmarkStart w:id="149" w:name="_Toc527014951"/>
      <w:bookmarkStart w:id="150" w:name="_Toc527014989"/>
      <w:bookmarkStart w:id="151" w:name="_Toc527015148"/>
      <w:bookmarkStart w:id="152" w:name="_Toc21705696"/>
      <w:bookmarkStart w:id="153" w:name="_Toc22889757"/>
      <w:bookmarkStart w:id="154" w:name="_Toc22889970"/>
      <w:bookmarkStart w:id="155" w:name="_Toc113768384"/>
    </w:p>
    <w:p w:rsidR="00D35342" w:rsidRPr="00125132" w:rsidRDefault="00D35342" w:rsidP="00D35342"/>
    <w:p w:rsidR="00D35342" w:rsidRPr="00125132" w:rsidRDefault="00D35342" w:rsidP="00D35342">
      <w:pPr>
        <w:pStyle w:val="Titre3"/>
        <w:jc w:val="left"/>
      </w:pPr>
      <w:bookmarkStart w:id="156" w:name="_Toc414370434"/>
      <w:r w:rsidRPr="00125132">
        <w:t>Désignation du cuivre et des alliages de cuivre (exemples)</w:t>
      </w:r>
      <w:bookmarkEnd w:id="149"/>
      <w:bookmarkEnd w:id="150"/>
      <w:bookmarkEnd w:id="151"/>
      <w:bookmarkEnd w:id="152"/>
      <w:bookmarkEnd w:id="153"/>
      <w:bookmarkEnd w:id="154"/>
      <w:bookmarkEnd w:id="155"/>
      <w:bookmarkEnd w:id="156"/>
    </w:p>
    <w:p w:rsidR="00D35342" w:rsidRPr="00125132" w:rsidRDefault="00D35342" w:rsidP="00C06FE9">
      <w:pPr>
        <w:pStyle w:val="Titre4"/>
        <w:numPr>
          <w:ilvl w:val="0"/>
          <w:numId w:val="12"/>
        </w:numPr>
        <w:ind w:left="0"/>
        <w:jc w:val="left"/>
      </w:pPr>
      <w:bookmarkStart w:id="157" w:name="_Toc414370435"/>
      <w:r w:rsidRPr="00125132">
        <w:t>Cuivre non allié :</w:t>
      </w:r>
      <w:bookmarkEnd w:id="157"/>
      <w:r w:rsidRPr="00125132">
        <w:t xml:space="preserve"> </w:t>
      </w:r>
    </w:p>
    <w:p w:rsidR="00D35342" w:rsidRPr="00125132" w:rsidRDefault="00D35342" w:rsidP="00C06FE9">
      <w:pPr>
        <w:pStyle w:val="Paragraphedeliste"/>
        <w:numPr>
          <w:ilvl w:val="0"/>
          <w:numId w:val="25"/>
        </w:numPr>
        <w:jc w:val="left"/>
      </w:pPr>
      <w:r w:rsidRPr="00125132">
        <w:t>Cu-ETP :  affiné électrolytiquement</w:t>
      </w:r>
    </w:p>
    <w:p w:rsidR="00D35342" w:rsidRPr="00125132" w:rsidRDefault="00D35342" w:rsidP="00D35342"/>
    <w:p w:rsidR="00D35342" w:rsidRPr="00125132" w:rsidRDefault="00D35342" w:rsidP="00D35342">
      <w:pPr>
        <w:pStyle w:val="Titre4"/>
        <w:ind w:left="0"/>
        <w:jc w:val="left"/>
      </w:pPr>
      <w:bookmarkStart w:id="158" w:name="_Toc414370436"/>
      <w:r w:rsidRPr="00125132">
        <w:t>Cuivre allié</w:t>
      </w:r>
      <w:bookmarkEnd w:id="158"/>
    </w:p>
    <w:p w:rsidR="00D35342" w:rsidRPr="00125132" w:rsidRDefault="00D35342" w:rsidP="00C06FE9">
      <w:pPr>
        <w:pStyle w:val="Paragraphedeliste"/>
        <w:numPr>
          <w:ilvl w:val="0"/>
          <w:numId w:val="25"/>
        </w:numPr>
        <w:jc w:val="left"/>
      </w:pPr>
      <w:r w:rsidRPr="00125132">
        <w:t>Cu Zn 40 : laiton, 40 % de zinc</w:t>
      </w:r>
    </w:p>
    <w:p w:rsidR="00D35342" w:rsidRPr="00125132" w:rsidRDefault="00D35342" w:rsidP="00C06FE9">
      <w:pPr>
        <w:pStyle w:val="Paragraphedeliste"/>
        <w:numPr>
          <w:ilvl w:val="0"/>
          <w:numId w:val="25"/>
        </w:numPr>
        <w:jc w:val="left"/>
      </w:pPr>
      <w:r w:rsidRPr="00125132">
        <w:t>Cu Sn 5   : bronze, 5 % d’étain</w:t>
      </w:r>
    </w:p>
    <w:p w:rsidR="00D35342" w:rsidRPr="00125132" w:rsidRDefault="00D35342" w:rsidP="00C06FE9">
      <w:pPr>
        <w:pStyle w:val="Paragraphedeliste"/>
        <w:numPr>
          <w:ilvl w:val="0"/>
          <w:numId w:val="25"/>
        </w:numPr>
        <w:jc w:val="left"/>
      </w:pPr>
      <w:r w:rsidRPr="00125132">
        <w:t>Cu Al 9   : cupro-aluminium 9 % d’aluminium</w:t>
      </w:r>
    </w:p>
    <w:p w:rsidR="00D35342" w:rsidRPr="00125132" w:rsidRDefault="00D35342" w:rsidP="00C06FE9">
      <w:pPr>
        <w:pStyle w:val="Paragraphedeliste"/>
        <w:numPr>
          <w:ilvl w:val="0"/>
          <w:numId w:val="25"/>
        </w:numPr>
        <w:jc w:val="left"/>
      </w:pPr>
      <w:r w:rsidRPr="00125132">
        <w:t xml:space="preserve">Cu Ni 10 : cupro-nickel 10 % de nickel </w:t>
      </w:r>
    </w:p>
    <w:p w:rsidR="00D35342" w:rsidRPr="00125132" w:rsidRDefault="00D35342" w:rsidP="00C06FE9">
      <w:pPr>
        <w:pStyle w:val="Paragraphedeliste"/>
        <w:numPr>
          <w:ilvl w:val="0"/>
          <w:numId w:val="25"/>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159" w:name="_Toc527014953"/>
      <w:bookmarkStart w:id="160" w:name="_Toc527014991"/>
      <w:bookmarkStart w:id="161" w:name="_Toc527015150"/>
      <w:bookmarkStart w:id="162" w:name="_Toc21705698"/>
      <w:bookmarkStart w:id="163" w:name="_Toc22889759"/>
      <w:bookmarkStart w:id="164" w:name="_Toc22889972"/>
      <w:bookmarkStart w:id="165" w:name="_Toc113768386"/>
      <w:bookmarkStart w:id="166" w:name="_Toc414370437"/>
      <w:r w:rsidRPr="00125132">
        <w:t>Influence des éléments d’addition dans les alliages de cuivre</w:t>
      </w:r>
      <w:bookmarkEnd w:id="159"/>
      <w:bookmarkEnd w:id="160"/>
      <w:bookmarkEnd w:id="161"/>
      <w:bookmarkEnd w:id="162"/>
      <w:bookmarkEnd w:id="163"/>
      <w:bookmarkEnd w:id="164"/>
      <w:bookmarkEnd w:id="165"/>
      <w:bookmarkEnd w:id="166"/>
      <w:r w:rsidRPr="00125132">
        <w:t xml:space="preserve"> </w:t>
      </w:r>
    </w:p>
    <w:p w:rsidR="00D35342" w:rsidRPr="00125132" w:rsidRDefault="00D35342" w:rsidP="00C06FE9">
      <w:pPr>
        <w:pStyle w:val="Titre4"/>
        <w:numPr>
          <w:ilvl w:val="0"/>
          <w:numId w:val="51"/>
        </w:numPr>
        <w:jc w:val="left"/>
      </w:pPr>
      <w:bookmarkStart w:id="167" w:name="_Toc414370438"/>
      <w:r w:rsidRPr="00125132">
        <w:t>Laitons (cuivre + zinc)</w:t>
      </w:r>
      <w:bookmarkEnd w:id="167"/>
    </w:p>
    <w:p w:rsidR="00D35342" w:rsidRPr="00125132" w:rsidRDefault="00D35342" w:rsidP="00C06FE9">
      <w:pPr>
        <w:pStyle w:val="Paragraphedeliste"/>
        <w:numPr>
          <w:ilvl w:val="0"/>
          <w:numId w:val="26"/>
        </w:numPr>
        <w:jc w:val="left"/>
      </w:pPr>
      <w:r w:rsidRPr="00125132">
        <w:t>C’est l’alliage le plus utilisé.</w:t>
      </w:r>
    </w:p>
    <w:p w:rsidR="00D35342" w:rsidRPr="00125132" w:rsidRDefault="00D35342" w:rsidP="00C06FE9">
      <w:pPr>
        <w:pStyle w:val="Paragraphedeliste"/>
        <w:numPr>
          <w:ilvl w:val="0"/>
          <w:numId w:val="26"/>
        </w:numPr>
        <w:jc w:val="left"/>
      </w:pPr>
      <w:r w:rsidRPr="00125132">
        <w:t xml:space="preserve">Le zinc diminue le prix, augmente </w:t>
      </w:r>
      <w:r w:rsidRPr="00125132">
        <w:t>r et A% et améliore la moulabilité.</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bookmarkStart w:id="168" w:name="_Toc414370439"/>
      <w:r w:rsidRPr="00125132">
        <w:t>Bronzes (cuivre + étain)</w:t>
      </w:r>
      <w:bookmarkEnd w:id="168"/>
    </w:p>
    <w:p w:rsidR="00D35342" w:rsidRPr="00125132" w:rsidRDefault="00D35342" w:rsidP="00C06FE9">
      <w:pPr>
        <w:pStyle w:val="Paragraphedeliste"/>
        <w:numPr>
          <w:ilvl w:val="0"/>
          <w:numId w:val="27"/>
        </w:numPr>
        <w:jc w:val="left"/>
      </w:pPr>
      <w:r w:rsidRPr="00125132">
        <w:t xml:space="preserve">L’étain permet d’augmente </w:t>
      </w:r>
      <w:r w:rsidRPr="00125132">
        <w:t>r et A% encore plus que le zinc, et améliore la moulabilité.</w:t>
      </w:r>
    </w:p>
    <w:p w:rsidR="00D35342" w:rsidRPr="00125132" w:rsidRDefault="00D35342" w:rsidP="00C06FE9">
      <w:pPr>
        <w:pStyle w:val="Paragraphedeliste"/>
        <w:numPr>
          <w:ilvl w:val="1"/>
          <w:numId w:val="27"/>
        </w:numPr>
        <w:jc w:val="left"/>
      </w:pPr>
      <w:r w:rsidRPr="00125132">
        <w:t xml:space="preserve">phosphore : améliore </w:t>
      </w:r>
      <w:r w:rsidRPr="00125132">
        <w:t>r et A% et le frottement</w:t>
      </w:r>
    </w:p>
    <w:p w:rsidR="00D35342" w:rsidRPr="00125132" w:rsidRDefault="00D35342" w:rsidP="00C06FE9">
      <w:pPr>
        <w:pStyle w:val="Paragraphedeliste"/>
        <w:numPr>
          <w:ilvl w:val="1"/>
          <w:numId w:val="27"/>
        </w:numPr>
        <w:jc w:val="left"/>
      </w:pPr>
      <w:r w:rsidRPr="00125132">
        <w:t>zinc : améliore la moulabilité</w:t>
      </w:r>
    </w:p>
    <w:p w:rsidR="00D35342" w:rsidRPr="00125132" w:rsidRDefault="00D35342" w:rsidP="00C06FE9">
      <w:pPr>
        <w:pStyle w:val="Paragraphedeliste"/>
        <w:numPr>
          <w:ilvl w:val="1"/>
          <w:numId w:val="27"/>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bookmarkStart w:id="169" w:name="_Toc414370440"/>
      <w:r w:rsidRPr="00125132">
        <w:t>Cupro-aluminiums (cuivre + aluminium)</w:t>
      </w:r>
      <w:bookmarkEnd w:id="169"/>
    </w:p>
    <w:p w:rsidR="00D35342" w:rsidRPr="00125132" w:rsidRDefault="00D35342" w:rsidP="00C06FE9">
      <w:pPr>
        <w:pStyle w:val="Paragraphedeliste"/>
        <w:numPr>
          <w:ilvl w:val="0"/>
          <w:numId w:val="28"/>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70" w:name="_Toc414370441"/>
      <w:r w:rsidRPr="00125132">
        <w:t>Cupro-nickels (cuivre + nickel)</w:t>
      </w:r>
      <w:bookmarkEnd w:id="170"/>
    </w:p>
    <w:p w:rsidR="00D35342" w:rsidRPr="00125132" w:rsidRDefault="00D35342" w:rsidP="00C06FE9">
      <w:pPr>
        <w:pStyle w:val="Paragraphedeliste"/>
        <w:numPr>
          <w:ilvl w:val="0"/>
          <w:numId w:val="29"/>
        </w:numPr>
        <w:jc w:val="left"/>
      </w:pPr>
      <w:r w:rsidRPr="00125132">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71" w:name="_Toc414370442"/>
      <w:r w:rsidRPr="00125132">
        <w:t>Maillechorts (cuivre + zinc + nickel)</w:t>
      </w:r>
      <w:bookmarkEnd w:id="171"/>
    </w:p>
    <w:p w:rsidR="00D35342" w:rsidRPr="00125132" w:rsidRDefault="00D35342" w:rsidP="00C06FE9">
      <w:pPr>
        <w:pStyle w:val="Paragraphedeliste"/>
        <w:numPr>
          <w:ilvl w:val="0"/>
          <w:numId w:val="30"/>
        </w:numPr>
        <w:jc w:val="left"/>
      </w:pPr>
      <w:r w:rsidRPr="00125132">
        <w:t>Malléable et facilement usinable.</w:t>
      </w:r>
    </w:p>
    <w:p w:rsidR="00D35342" w:rsidRDefault="00D35342" w:rsidP="00D35342"/>
    <w:p w:rsidR="004A1BBC" w:rsidRPr="00125132" w:rsidRDefault="004A1BBC" w:rsidP="00D35342"/>
    <w:p w:rsidR="00D35342" w:rsidRPr="00125132" w:rsidRDefault="00D35342" w:rsidP="00BB42FF">
      <w:pPr>
        <w:pStyle w:val="Titre2"/>
      </w:pPr>
      <w:bookmarkStart w:id="172" w:name="_Toc382341757"/>
      <w:bookmarkStart w:id="173" w:name="_Toc414370443"/>
      <w:r w:rsidRPr="00125132">
        <w:lastRenderedPageBreak/>
        <w:t>Propriétés comparées des matériaux métalliques</w:t>
      </w:r>
      <w:bookmarkEnd w:id="172"/>
      <w:bookmarkEnd w:id="173"/>
    </w:p>
    <w:p w:rsidR="00D35342" w:rsidRPr="00125132" w:rsidRDefault="00D35342" w:rsidP="00C06FE9">
      <w:pPr>
        <w:pStyle w:val="Titre3"/>
        <w:numPr>
          <w:ilvl w:val="0"/>
          <w:numId w:val="52"/>
        </w:numPr>
      </w:pPr>
      <w:bookmarkStart w:id="174" w:name="_Toc382341758"/>
      <w:bookmarkStart w:id="175" w:name="_Toc414370444"/>
      <w:r w:rsidRPr="00125132">
        <w:t>Propriétés mécaniques de quelques aciers</w:t>
      </w:r>
      <w:bookmarkEnd w:id="174"/>
      <w:bookmarkEnd w:id="175"/>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r w:rsidRPr="00125132">
              <w:t>Re (MPa)</w:t>
            </w:r>
          </w:p>
        </w:tc>
        <w:tc>
          <w:tcPr>
            <w:tcW w:w="883" w:type="dxa"/>
            <w:vAlign w:val="center"/>
          </w:tcPr>
          <w:p w:rsidR="00D35342" w:rsidRPr="00125132" w:rsidRDefault="00D35342" w:rsidP="00084B79">
            <w:pPr>
              <w:jc w:val="center"/>
            </w:pPr>
            <w:r w:rsidRPr="00125132">
              <w:t>Rm (MPa)</w:t>
            </w:r>
          </w:p>
        </w:tc>
        <w:tc>
          <w:tcPr>
            <w:tcW w:w="1091" w:type="dxa"/>
            <w:vAlign w:val="center"/>
          </w:tcPr>
          <w:p w:rsidR="00D35342" w:rsidRPr="00125132" w:rsidRDefault="00D35342" w:rsidP="00084B79">
            <w:pPr>
              <w:jc w:val="center"/>
            </w:pPr>
            <w:r w:rsidRPr="00125132">
              <w:t>E (MPa)</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Limite endurance MPa</w:t>
            </w:r>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76" w:name="_Toc382341759"/>
      <w:bookmarkStart w:id="177" w:name="_Toc414370445"/>
      <w:r w:rsidRPr="00125132">
        <w:t>Propriétés physiques et thermiques des matériaux</w:t>
      </w:r>
      <w:bookmarkEnd w:id="176"/>
      <w:bookmarkEnd w:id="177"/>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78" w:name="_Toc382341760"/>
      <w:bookmarkStart w:id="179" w:name="_Toc414370446"/>
      <w:r w:rsidRPr="00125132">
        <w:t>Prix des matériaux</w:t>
      </w:r>
      <w:bookmarkEnd w:id="178"/>
      <w:bookmarkEnd w:id="179"/>
    </w:p>
    <w:p w:rsidR="00D35342" w:rsidRPr="00125132" w:rsidRDefault="00D35342" w:rsidP="00D35342"/>
    <w:p w:rsidR="00D35342" w:rsidRPr="00125132" w:rsidRDefault="00D35342" w:rsidP="00D35342">
      <w:pPr>
        <w:jc w:val="center"/>
      </w:pPr>
      <w:r w:rsidRPr="00125132">
        <w:object w:dxaOrig="9706" w:dyaOrig="3851">
          <v:shape id="_x0000_i1035" type="#_x0000_t75" style="width:480.75pt;height:190.5pt" o:ole="" fillcolor="window">
            <v:imagedata r:id="rId53" o:title=""/>
          </v:shape>
          <o:OLEObject Type="Embed" ProgID="MgxDesigner" ShapeID="_x0000_i1035" DrawAspect="Content" ObjectID="_1488112376" r:id="rId54"/>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C06FE9">
      <w:pPr>
        <w:pStyle w:val="puces"/>
        <w:numPr>
          <w:ilvl w:val="0"/>
          <w:numId w:val="31"/>
        </w:numPr>
        <w:jc w:val="left"/>
      </w:pPr>
      <w:r w:rsidRPr="00125132">
        <w:t>le prix de la matière</w:t>
      </w:r>
    </w:p>
    <w:p w:rsidR="00D35342" w:rsidRPr="00125132" w:rsidRDefault="00D35342" w:rsidP="00C06FE9">
      <w:pPr>
        <w:pStyle w:val="puces"/>
        <w:numPr>
          <w:ilvl w:val="0"/>
          <w:numId w:val="31"/>
        </w:numPr>
        <w:jc w:val="left"/>
      </w:pPr>
      <w:r w:rsidRPr="00125132">
        <w:t>sa mise en œuvre (fabrication, recyclage…) :</w:t>
      </w:r>
    </w:p>
    <w:p w:rsidR="00D35342" w:rsidRPr="00125132" w:rsidRDefault="00D35342" w:rsidP="00C06FE9">
      <w:pPr>
        <w:pStyle w:val="puces"/>
        <w:numPr>
          <w:ilvl w:val="0"/>
          <w:numId w:val="31"/>
        </w:numPr>
        <w:jc w:val="left"/>
      </w:pPr>
      <w:r w:rsidRPr="00125132">
        <w:lastRenderedPageBreak/>
        <w:t>étude de la fabrication</w:t>
      </w:r>
    </w:p>
    <w:p w:rsidR="00D35342" w:rsidRPr="00125132" w:rsidRDefault="00D35342" w:rsidP="00C06FE9">
      <w:pPr>
        <w:pStyle w:val="puces"/>
        <w:numPr>
          <w:ilvl w:val="1"/>
          <w:numId w:val="31"/>
        </w:numPr>
        <w:jc w:val="left"/>
      </w:pPr>
      <w:r w:rsidRPr="00125132">
        <w:t>organiser le processus</w:t>
      </w:r>
    </w:p>
    <w:p w:rsidR="00D35342" w:rsidRPr="00125132" w:rsidRDefault="00D35342" w:rsidP="00C06FE9">
      <w:pPr>
        <w:pStyle w:val="puces"/>
        <w:numPr>
          <w:ilvl w:val="1"/>
          <w:numId w:val="31"/>
        </w:numPr>
        <w:jc w:val="left"/>
      </w:pPr>
      <w:r w:rsidRPr="00125132">
        <w:t>gérer les approvisionnements</w:t>
      </w:r>
    </w:p>
    <w:p w:rsidR="00D35342" w:rsidRPr="00125132" w:rsidRDefault="00D35342" w:rsidP="00C06FE9">
      <w:pPr>
        <w:pStyle w:val="puces"/>
        <w:numPr>
          <w:ilvl w:val="1"/>
          <w:numId w:val="31"/>
        </w:numPr>
        <w:jc w:val="left"/>
      </w:pPr>
      <w:r w:rsidRPr="00125132">
        <w:t>gérer la fabrication (outils, machines)</w:t>
      </w:r>
    </w:p>
    <w:p w:rsidR="00D35342" w:rsidRPr="00125132" w:rsidRDefault="00D35342" w:rsidP="00C06FE9">
      <w:pPr>
        <w:pStyle w:val="puces"/>
        <w:numPr>
          <w:ilvl w:val="1"/>
          <w:numId w:val="31"/>
        </w:numPr>
        <w:jc w:val="left"/>
      </w:pPr>
      <w:r w:rsidRPr="00125132">
        <w:t>nettoyer, peindre</w:t>
      </w:r>
    </w:p>
    <w:p w:rsidR="00D35342" w:rsidRPr="00125132" w:rsidRDefault="00D35342" w:rsidP="00C06FE9">
      <w:pPr>
        <w:pStyle w:val="puces"/>
        <w:numPr>
          <w:ilvl w:val="1"/>
          <w:numId w:val="31"/>
        </w:numPr>
        <w:jc w:val="left"/>
      </w:pPr>
      <w:r w:rsidRPr="00125132">
        <w:t>conditionner</w:t>
      </w:r>
    </w:p>
    <w:p w:rsidR="00D35342" w:rsidRPr="00125132" w:rsidRDefault="00D35342" w:rsidP="00C06FE9">
      <w:pPr>
        <w:pStyle w:val="puces"/>
        <w:numPr>
          <w:ilvl w:val="1"/>
          <w:numId w:val="31"/>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t>Exemple :</w:t>
      </w:r>
    </w:p>
    <w:p w:rsidR="00D35342" w:rsidRDefault="00D35342" w:rsidP="00D35342">
      <w:r w:rsidRPr="00125132">
        <w:t>Le laiton est plus cher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80" w:name="_Toc382341761"/>
      <w:bookmarkStart w:id="181" w:name="_Toc414370447"/>
      <w:r w:rsidRPr="00125132">
        <w:t>Les matières plastiques</w:t>
      </w:r>
      <w:bookmarkEnd w:id="180"/>
      <w:bookmarkEnd w:id="181"/>
    </w:p>
    <w:p w:rsidR="00D35342" w:rsidRPr="00125132" w:rsidRDefault="00D35342" w:rsidP="00C06FE9">
      <w:pPr>
        <w:pStyle w:val="Titre3"/>
        <w:numPr>
          <w:ilvl w:val="0"/>
          <w:numId w:val="53"/>
        </w:numPr>
      </w:pPr>
      <w:bookmarkStart w:id="182" w:name="_Toc382341762"/>
      <w:bookmarkStart w:id="183" w:name="_Toc414370448"/>
      <w:r w:rsidRPr="00125132">
        <w:t>Introduction</w:t>
      </w:r>
      <w:bookmarkEnd w:id="182"/>
      <w:bookmarkEnd w:id="183"/>
      <w:r w:rsidRPr="00125132">
        <w:t xml:space="preserve"> </w:t>
      </w:r>
    </w:p>
    <w:p w:rsidR="00D35342" w:rsidRPr="00125132" w:rsidRDefault="00D35342" w:rsidP="00D35342">
      <w:r w:rsidRPr="00125132">
        <w:t>Les matières plastiques font désormais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t>Les matières plastiques couvrent une gamme très étendue de matériaux polymères synthétiques ou artificiels.</w:t>
      </w:r>
    </w:p>
    <w:p w:rsidR="00D35342" w:rsidRPr="00125132" w:rsidRDefault="00D35342" w:rsidP="00D35342">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t>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t>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t>Structure typique d'une formule :</w:t>
      </w:r>
    </w:p>
    <w:p w:rsidR="00D35342" w:rsidRPr="00125132" w:rsidRDefault="00D35342" w:rsidP="00D35342"/>
    <w:p w:rsidR="00D35342" w:rsidRPr="00125132" w:rsidRDefault="00D35342" w:rsidP="00D35342">
      <w:pPr>
        <w:jc w:val="center"/>
      </w:pPr>
      <w:r w:rsidRPr="00125132">
        <w:t> matière plastique = polymère(s) brut(s) (résine(s) de base) + charges + plastifiant(s) + additifs </w:t>
      </w:r>
    </w:p>
    <w:p w:rsidR="00D35342" w:rsidRPr="00125132" w:rsidRDefault="00D35342" w:rsidP="00D35342"/>
    <w:p w:rsidR="00D35342" w:rsidRPr="00125132" w:rsidRDefault="00D35342" w:rsidP="00D35342">
      <w:r w:rsidRPr="00125132">
        <w:t>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t>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t>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84" w:name="_Toc382341763"/>
      <w:bookmarkStart w:id="185" w:name="_Toc414370449"/>
      <w:r w:rsidRPr="00125132">
        <w:t>Bref historique</w:t>
      </w:r>
      <w:bookmarkEnd w:id="184"/>
      <w:bookmarkEnd w:id="185"/>
    </w:p>
    <w:p w:rsidR="00D35342" w:rsidRPr="00125132" w:rsidRDefault="00D35342" w:rsidP="00C06FE9">
      <w:pPr>
        <w:pStyle w:val="Paragraphedeliste"/>
        <w:numPr>
          <w:ilvl w:val="0"/>
          <w:numId w:val="58"/>
        </w:numPr>
      </w:pPr>
      <w:r w:rsidRPr="00125132">
        <w:t>L'histoire des matières plastiques remonte à l'Égypte antique : quinze siècles avant J.-C., les Égyptiens employaient des colles à base de gélatine, caséine ou albumine.</w:t>
      </w:r>
    </w:p>
    <w:p w:rsidR="00D35342" w:rsidRPr="00125132" w:rsidRDefault="00D35342" w:rsidP="00C06FE9">
      <w:pPr>
        <w:pStyle w:val="Paragraphedeliste"/>
        <w:numPr>
          <w:ilvl w:val="0"/>
          <w:numId w:val="58"/>
        </w:numPr>
      </w:pPr>
      <w:r w:rsidRPr="00125132">
        <w:t>Fin du XVe siècle : Christophe Colomb apporte des plants de caoutchouc appelés Cao (bois) tchu (qui pleure)</w:t>
      </w:r>
      <w:r w:rsidR="00001B7E">
        <w:t xml:space="preserve"> </w:t>
      </w:r>
      <w:r w:rsidRPr="00125132">
        <w:t>par les Amérindiens.</w:t>
      </w:r>
    </w:p>
    <w:p w:rsidR="00D35342" w:rsidRPr="00125132" w:rsidRDefault="00D35342" w:rsidP="00C06FE9">
      <w:pPr>
        <w:pStyle w:val="Paragraphedeliste"/>
        <w:numPr>
          <w:ilvl w:val="0"/>
          <w:numId w:val="58"/>
        </w:numPr>
      </w:pPr>
      <w:r w:rsidRPr="00125132">
        <w:t>1736 : les naturalistes français Charles Marie de La Condamine et François Fresneau de La Gataudière découvrent le caoutchouc naturel dans le bassin amazonien un peu par hasard.</w:t>
      </w:r>
    </w:p>
    <w:p w:rsidR="00D35342" w:rsidRPr="00125132" w:rsidRDefault="00D35342" w:rsidP="00C06FE9">
      <w:pPr>
        <w:pStyle w:val="Paragraphedeliste"/>
        <w:numPr>
          <w:ilvl w:val="0"/>
          <w:numId w:val="58"/>
        </w:numPr>
      </w:pPr>
      <w:r w:rsidRPr="00125132">
        <w:t>1835 : Henri Victor Regnault découvre par accident la réaction de polymérisation du chlorure de vinyle.</w:t>
      </w:r>
    </w:p>
    <w:p w:rsidR="00D35342" w:rsidRPr="00125132" w:rsidRDefault="00D35342" w:rsidP="00C06FE9">
      <w:pPr>
        <w:pStyle w:val="Paragraphedeliste"/>
        <w:numPr>
          <w:ilvl w:val="0"/>
          <w:numId w:val="58"/>
        </w:numPr>
      </w:pPr>
      <w:r w:rsidRPr="00125132">
        <w:t>1839 : l’américain Charles Goodyear découvre (assez fortuitement d'ailleurs) le procédé de vulcanisation du caoutchouc naturel par le soufre.</w:t>
      </w:r>
    </w:p>
    <w:p w:rsidR="00D35342" w:rsidRPr="00125132" w:rsidRDefault="00D35342" w:rsidP="00C06FE9">
      <w:pPr>
        <w:pStyle w:val="Paragraphedeliste"/>
        <w:numPr>
          <w:ilvl w:val="0"/>
          <w:numId w:val="58"/>
        </w:numPr>
      </w:pPr>
      <w:r w:rsidRPr="00125132">
        <w:lastRenderedPageBreak/>
        <w:t>1862 : l'anglais Alexander Parkes présente la Parkesine (issue de la cellulose), l'un des plus anciens polymères artificiels, lors de l'Exposition universelle de Londres. Cette découverte est à la base de l’industrie plastique moderne.</w:t>
      </w:r>
    </w:p>
    <w:p w:rsidR="00D35342" w:rsidRPr="00125132" w:rsidRDefault="00D35342" w:rsidP="00C06FE9">
      <w:pPr>
        <w:pStyle w:val="Paragraphedeliste"/>
        <w:numPr>
          <w:ilvl w:val="0"/>
          <w:numId w:val="58"/>
        </w:numPr>
      </w:pPr>
      <w:r w:rsidRPr="00125132">
        <w:t>1870 : les frères Hyatt inventent le Celluloid (utilisé dans les balles de tennis de table) qui est considéré comme</w:t>
      </w:r>
      <w:r w:rsidR="00001B7E">
        <w:t xml:space="preserve"> </w:t>
      </w:r>
      <w:r w:rsidRPr="00125132">
        <w:t>la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C06FE9">
      <w:pPr>
        <w:pStyle w:val="Paragraphedeliste"/>
        <w:numPr>
          <w:ilvl w:val="0"/>
          <w:numId w:val="58"/>
        </w:numPr>
      </w:pPr>
      <w:r w:rsidRPr="00125132">
        <w:t>1889 : un chimiste français, Jean-Jacques Trillat, travaillant sur la caséine du lait, réussit à la durcir et obtient la</w:t>
      </w:r>
      <w:r w:rsidR="00001B7E">
        <w:t xml:space="preserve"> </w:t>
      </w:r>
      <w:r w:rsidRPr="00125132">
        <w:t>Galalithe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rPr>
          <w:noProof/>
          <w:lang w:eastAsia="fr-FR"/>
        </w:rPr>
        <w:drawing>
          <wp:inline distT="0" distB="0" distL="0" distR="0" wp14:anchorId="4B73C0F0" wp14:editId="32BD9320">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55"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2DC20798" wp14:editId="07AA2B50">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56"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1907 : le chimiste belge, naturalisé américain Leo Baekeland découvre les résines formo-phénoliques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rPr>
          <w:noProof/>
          <w:lang w:eastAsia="fr-FR"/>
        </w:rPr>
        <w:drawing>
          <wp:inline distT="0" distB="0" distL="0" distR="0" wp14:anchorId="264C4E6B" wp14:editId="586914BE">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57"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524DADDD" wp14:editId="0913E642">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58"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1908 : découverte de la cellophane par le chimiste suisse Jacques Brandenberger.</w:t>
      </w:r>
    </w:p>
    <w:p w:rsidR="00D35342" w:rsidRPr="00125132" w:rsidRDefault="00D35342" w:rsidP="00C06FE9">
      <w:pPr>
        <w:pStyle w:val="Paragraphedeliste"/>
        <w:numPr>
          <w:ilvl w:val="0"/>
          <w:numId w:val="58"/>
        </w:numPr>
      </w:pPr>
      <w:r w:rsidRPr="00125132">
        <w:t>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C06FE9">
      <w:pPr>
        <w:pStyle w:val="Paragraphedeliste"/>
        <w:numPr>
          <w:ilvl w:val="0"/>
          <w:numId w:val="58"/>
        </w:numPr>
      </w:pPr>
      <w:r w:rsidRPr="00125132">
        <w:t>1920 : premières études des réactions phénol-épichlorhydrine par Paul Schlack de la société IG Farben Industrie, conduisant aux résines époxydes.</w:t>
      </w:r>
    </w:p>
    <w:p w:rsidR="00D35342" w:rsidRPr="00125132" w:rsidRDefault="00D35342" w:rsidP="00C06FE9">
      <w:pPr>
        <w:pStyle w:val="Paragraphedeliste"/>
        <w:numPr>
          <w:ilvl w:val="0"/>
          <w:numId w:val="58"/>
        </w:numPr>
      </w:pPr>
      <w:r w:rsidRPr="00125132">
        <w:t>1931 : première fabrication industrielle du polychlorure de vinyle (PVC) .</w:t>
      </w:r>
    </w:p>
    <w:p w:rsidR="00D35342" w:rsidRPr="00125132" w:rsidRDefault="00D35342" w:rsidP="00C06FE9">
      <w:pPr>
        <w:pStyle w:val="Paragraphedeliste"/>
        <w:numPr>
          <w:ilvl w:val="0"/>
          <w:numId w:val="58"/>
        </w:numPr>
      </w:pPr>
      <w:r w:rsidRPr="00125132">
        <w:t>1932 : après plus de vingt ans de recherches, développement par Otto Rôhm et Haas, en collaboration avec la</w:t>
      </w:r>
      <w:r w:rsidR="00FC1AED">
        <w:t xml:space="preserve"> </w:t>
      </w:r>
      <w:r w:rsidRPr="00125132">
        <w:t>société IG Farben, d'un grand nombre de dérivés polyacryliques, dont le polyméthacryiate de méthyle</w:t>
      </w:r>
      <w:r w:rsidR="00FC1AED">
        <w:t xml:space="preserve"> </w:t>
      </w:r>
      <w:r w:rsidRPr="00125132">
        <w:t>(PMMA),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rPr>
          <w:noProof/>
          <w:lang w:eastAsia="fr-FR"/>
        </w:rPr>
        <w:drawing>
          <wp:inline distT="0" distB="0" distL="0" distR="0" wp14:anchorId="5B7525D3" wp14:editId="3839042B">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59"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7E61AA67" wp14:editId="03D327E2">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60"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C06FE9">
      <w:pPr>
        <w:pStyle w:val="Paragraphedeliste"/>
        <w:numPr>
          <w:ilvl w:val="0"/>
          <w:numId w:val="59"/>
        </w:numPr>
      </w:pPr>
      <w:r w:rsidRPr="00125132">
        <w:t xml:space="preserve">1933 : obtention par polymérisation radicalaire du polyéthylène basse densité (PEBD) (LDPE pour les Anglo-saxons) (densité 0,92) par les ingénieurs anglais Eric Fawcett et Reginald Gibson de la firme ICI en opérant sous très haute pression à environ 200 °C. </w:t>
      </w:r>
    </w:p>
    <w:p w:rsidR="00D35342" w:rsidRPr="00125132" w:rsidRDefault="00D35342" w:rsidP="00C06FE9">
      <w:pPr>
        <w:pStyle w:val="Paragraphedeliste"/>
        <w:numPr>
          <w:ilvl w:val="0"/>
          <w:numId w:val="59"/>
        </w:numPr>
      </w:pPr>
      <w:r w:rsidRPr="00125132">
        <w:t xml:space="preserve">1935 : les polyamides (PA) (connus sous le nom de Nylon) sont sortis des éprouvettes du chimiste américainWallace Hume Carothers travaillant pour Du Pont de Nemours. En 1938, la firme annonce officiellement la découverte d'une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w:t>
      </w:r>
      <w:r w:rsidRPr="00125132">
        <w:lastRenderedPageBreak/>
        <w:t>engrenages, cages de roulement à billes, corps de perceuse, têtes de maillet, visserie plastique, semelles de chaussures de football.</w:t>
      </w:r>
    </w:p>
    <w:p w:rsidR="00D35342" w:rsidRPr="00125132" w:rsidRDefault="00D35342" w:rsidP="00D35342">
      <w:pPr>
        <w:jc w:val="center"/>
      </w:pPr>
      <w:r w:rsidRPr="00125132">
        <w:rPr>
          <w:noProof/>
          <w:lang w:eastAsia="fr-FR"/>
        </w:rPr>
        <w:drawing>
          <wp:inline distT="0" distB="0" distL="0" distR="0" wp14:anchorId="56ADC352" wp14:editId="632AFFCC">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61"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03A41B3E" wp14:editId="49B5BCBD">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62"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9"/>
        </w:numPr>
      </w:pPr>
      <w:r w:rsidRPr="00125132">
        <w:t>1936 : la société Rhône-Poulenc crée le Rhodoid, à base d'acétate de cellulose.</w:t>
      </w:r>
    </w:p>
    <w:p w:rsidR="00D35342" w:rsidRPr="00125132" w:rsidRDefault="00D35342" w:rsidP="00D35342"/>
    <w:p w:rsidR="00D35342" w:rsidRPr="00125132" w:rsidRDefault="00D35342" w:rsidP="00C06FE9">
      <w:pPr>
        <w:pStyle w:val="Paragraphedeliste"/>
        <w:numPr>
          <w:ilvl w:val="0"/>
          <w:numId w:val="60"/>
        </w:numPr>
      </w:pPr>
      <w:r w:rsidRPr="00125132">
        <w:t>1938 : Roy J. Plunkett, un chimiste américain de Du Pont de Nemours, découvre par hasard le polytétrafluoroéthylène (PTFE) (principalement connu sous le nom commercial de Téflon et présent dans le GoreTex). Le Téflon est un isolant qui offre une excellente résistance chimique et à la chaleur (stable jusqu'à</w:t>
      </w:r>
      <w:r w:rsidR="00FC1AED">
        <w:t xml:space="preserve"> </w:t>
      </w:r>
      <w:r w:rsidRPr="00125132">
        <w:t>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rPr>
          <w:noProof/>
          <w:lang w:eastAsia="fr-FR"/>
        </w:rPr>
        <w:drawing>
          <wp:inline distT="0" distB="0" distL="0" distR="0" wp14:anchorId="5C1686BC" wp14:editId="673BBF99">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63"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7A324099" wp14:editId="74E51C9F">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64"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0"/>
        </w:numPr>
      </w:pPr>
      <w:r w:rsidRPr="00125132">
        <w:t>La Seconde Guerre mondiale exacerba les besoins en matières premières.</w:t>
      </w:r>
    </w:p>
    <w:p w:rsidR="00D35342" w:rsidRPr="00125132" w:rsidRDefault="00D35342" w:rsidP="00C06FE9">
      <w:pPr>
        <w:pStyle w:val="Paragraphedeliste"/>
        <w:numPr>
          <w:ilvl w:val="0"/>
          <w:numId w:val="60"/>
        </w:numPr>
      </w:pPr>
      <w:r w:rsidRPr="00125132">
        <w:t>1947 : la résine « mélamine-formol », alias Formica (marque déposée), envahit les cuisines. Cette résine très dure fait partie de la famille des aminoplastes. Elle a été développée dans les années 1930 et 40 par des firmes telles American Cyanamid,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C06FE9">
      <w:pPr>
        <w:pStyle w:val="Paragraphedeliste"/>
        <w:numPr>
          <w:ilvl w:val="0"/>
          <w:numId w:val="60"/>
        </w:numPr>
      </w:pPr>
      <w:r w:rsidRPr="00125132">
        <w:t>Découverte du polyéthylène téréphtalate (PET) par J. R. Whinfield et J. Dickson.</w:t>
      </w:r>
    </w:p>
    <w:p w:rsidR="00D35342" w:rsidRPr="00125132" w:rsidRDefault="00D35342" w:rsidP="00C06FE9">
      <w:pPr>
        <w:pStyle w:val="Paragraphedeliste"/>
        <w:numPr>
          <w:ilvl w:val="0"/>
          <w:numId w:val="60"/>
        </w:numPr>
      </w:pPr>
      <w:r w:rsidRPr="00125132">
        <w:t>À partir de la Libération, l'élan scientifique et technologique insufflé à l'industrie par la guerre se poursuivit et</w:t>
      </w:r>
      <w:r w:rsidR="00FC1AED">
        <w:t xml:space="preserve"> </w:t>
      </w:r>
      <w:r w:rsidRPr="00125132">
        <w:t>de nouvelles matières furent synthétisées telles les nouveaux polyamides, le polycarbonate et les polyacétals.</w:t>
      </w:r>
    </w:p>
    <w:p w:rsidR="00D35342" w:rsidRDefault="00D35342" w:rsidP="00C06FE9">
      <w:pPr>
        <w:pStyle w:val="Paragraphedeliste"/>
        <w:numPr>
          <w:ilvl w:val="0"/>
          <w:numId w:val="61"/>
        </w:numPr>
      </w:pPr>
      <w:r w:rsidRPr="00125132">
        <w:t>1953 : les chercheurs Bottenbruch, Krimm et Schnell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C06FE9">
      <w:pPr>
        <w:pStyle w:val="Paragraphedeliste"/>
        <w:numPr>
          <w:ilvl w:val="0"/>
          <w:numId w:val="61"/>
        </w:numPr>
      </w:pPr>
      <w:r w:rsidRPr="00125132">
        <w:t>1965 : découverte par les chercheurs Stéphanie Kwolek et Herbert Blades de la firme Du Pont de Nemours d'un</w:t>
      </w:r>
      <w:r w:rsidR="00FC1AED">
        <w:t xml:space="preserve"> </w:t>
      </w:r>
      <w:r w:rsidRPr="00125132">
        <w:t>« super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rPr>
          <w:noProof/>
          <w:lang w:eastAsia="fr-FR"/>
        </w:rPr>
        <w:drawing>
          <wp:inline distT="0" distB="0" distL="0" distR="0" wp14:anchorId="75FCADA2" wp14:editId="799E17BC">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65"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4101791D" wp14:editId="70902413">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66"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2"/>
        </w:numPr>
      </w:pPr>
      <w:r w:rsidRPr="00125132">
        <w:t>1990, le terpolymère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r w:rsidR="00FC1AED">
        <w:t xml:space="preserve"> </w:t>
      </w:r>
      <w:r w:rsidRPr="00125132">
        <w:t>I'ABS existe aussi en version translucide (M-ABS dit ABS transparent) ; il est métallisable par galvanoplastie pour imiter l'aluminium.</w:t>
      </w:r>
    </w:p>
    <w:p w:rsidR="00D35342" w:rsidRPr="00125132" w:rsidRDefault="00D35342" w:rsidP="00D35342">
      <w:pPr>
        <w:jc w:val="center"/>
      </w:pPr>
      <w:r w:rsidRPr="00125132">
        <w:rPr>
          <w:noProof/>
          <w:lang w:eastAsia="fr-FR"/>
        </w:rPr>
        <w:lastRenderedPageBreak/>
        <w:drawing>
          <wp:inline distT="0" distB="0" distL="0" distR="0" wp14:anchorId="64C4E53C" wp14:editId="709B240F">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67"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0AC3378F" wp14:editId="7E370FD5">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68"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86" w:name="_Toc382341764"/>
      <w:bookmarkStart w:id="187" w:name="_Toc414370450"/>
      <w:r w:rsidRPr="00125132">
        <w:t>Structures moléculaires</w:t>
      </w:r>
      <w:bookmarkEnd w:id="186"/>
      <w:bookmarkEnd w:id="187"/>
    </w:p>
    <w:p w:rsidR="00D35342" w:rsidRPr="00125132" w:rsidRDefault="00D35342" w:rsidP="00D35342">
      <w:r w:rsidRPr="00125132">
        <w:t>Les plastiques, ou n polymères »,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t>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t>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14:anchorId="21676900" wp14:editId="1733D9D4">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69"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t>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t>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t>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t>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rPr>
          <w:noProof/>
          <w:lang w:eastAsia="fr-FR"/>
        </w:rPr>
        <w:lastRenderedPageBreak/>
        <w:drawing>
          <wp:inline distT="0" distB="0" distL="0" distR="0" wp14:anchorId="3B384FAA" wp14:editId="7A5508B1">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70"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88" w:name="_Toc382341765"/>
      <w:bookmarkStart w:id="189" w:name="_Toc414370451"/>
      <w:r w:rsidRPr="00125132">
        <w:t>Propriétés mécaniques</w:t>
      </w:r>
      <w:bookmarkEnd w:id="188"/>
      <w:bookmarkEnd w:id="189"/>
    </w:p>
    <w:p w:rsidR="00D35342" w:rsidRPr="00125132" w:rsidRDefault="00D35342" w:rsidP="00D35342">
      <w:r w:rsidRPr="00125132">
        <w:t>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t>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t>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t xml:space="preserve">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rPr>
          <w:noProof/>
          <w:lang w:eastAsia="fr-FR"/>
        </w:rPr>
        <w:drawing>
          <wp:inline distT="0" distB="0" distL="0" distR="0" wp14:anchorId="2B3B69A2" wp14:editId="215044F2">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71"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1F71AA45" wp14:editId="669DCEF0">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72"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t xml:space="preserve">                                </w:t>
      </w:r>
      <w:r w:rsidRPr="00125132">
        <w:rPr>
          <w:rFonts w:eastAsiaTheme="minorEastAsia"/>
        </w:rPr>
        <w:t>Phénomène de fluage</w:t>
      </w:r>
      <w:r w:rsidRPr="00125132">
        <w:t xml:space="preserve">                                                </w:t>
      </w:r>
      <w:r w:rsidRPr="00125132">
        <w:rPr>
          <w:rFonts w:eastAsiaTheme="minorEastAsia"/>
        </w:rPr>
        <w:t>Module d’élasticité longitudinal</w:t>
      </w:r>
    </w:p>
    <w:p w:rsidR="00BB42FF" w:rsidRDefault="00BB42FF" w:rsidP="00D35342">
      <w:pPr>
        <w:rPr>
          <w:rFonts w:eastAsiaTheme="minorEastAsia"/>
        </w:rPr>
      </w:pPr>
    </w:p>
    <w:p w:rsidR="00D35342" w:rsidRPr="00125132" w:rsidRDefault="00D35342" w:rsidP="00D35342">
      <w:pPr>
        <w:jc w:val="center"/>
      </w:pPr>
      <w:r w:rsidRPr="00125132">
        <w:rPr>
          <w:noProof/>
          <w:lang w:eastAsia="fr-FR"/>
        </w:rPr>
        <w:lastRenderedPageBreak/>
        <w:drawing>
          <wp:inline distT="0" distB="0" distL="0" distR="0" wp14:anchorId="4F18BE07" wp14:editId="033F0184">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73"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t xml:space="preserve">                   </w:t>
      </w:r>
      <w:r w:rsidRPr="00125132">
        <w:rPr>
          <w:noProof/>
          <w:lang w:eastAsia="fr-FR"/>
        </w:rPr>
        <w:drawing>
          <wp:inline distT="0" distB="0" distL="0" distR="0" wp14:anchorId="2329D8CE" wp14:editId="176F24FE">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74"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96182D">
      <w:pPr>
        <w:pStyle w:val="Titre3"/>
      </w:pPr>
      <w:bookmarkStart w:id="190" w:name="_Toc382341766"/>
      <w:bookmarkStart w:id="191" w:name="_Toc414370452"/>
      <w:r w:rsidRPr="00125132">
        <w:t>Thermoplastiques</w:t>
      </w:r>
      <w:bookmarkEnd w:id="190"/>
      <w:bookmarkEnd w:id="191"/>
    </w:p>
    <w:p w:rsidR="00D35342" w:rsidRPr="00125132" w:rsidRDefault="00D35342" w:rsidP="00D35342">
      <w:r w:rsidRPr="00125132">
        <w:t>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D35342" w:rsidP="00D35342">
      <w:r w:rsidRPr="00125132">
        <w:t>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C06FE9">
      <w:pPr>
        <w:pStyle w:val="Titre4"/>
        <w:numPr>
          <w:ilvl w:val="0"/>
          <w:numId w:val="54"/>
        </w:numPr>
      </w:pPr>
      <w:bookmarkStart w:id="192" w:name="_Toc414370453"/>
      <w:r w:rsidRPr="00125132">
        <w:t>Propriétés principales</w:t>
      </w:r>
      <w:bookmarkEnd w:id="192"/>
    </w:p>
    <w:p w:rsidR="00D35342" w:rsidRPr="00125132" w:rsidRDefault="00D35342" w:rsidP="00D35342">
      <w:r w:rsidRPr="00125132">
        <w:t>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t>Insensibles à l'humidité, aux parasites, aux moisissures (sauf polyamides) ils peuvent être fabriqués dans une gamme de couleurs très étendue.</w:t>
      </w:r>
    </w:p>
    <w:p w:rsidR="00D35342" w:rsidRPr="00125132" w:rsidRDefault="00D35342" w:rsidP="00D35342"/>
    <w:p w:rsidR="00D35342" w:rsidRPr="00125132" w:rsidRDefault="00D35342" w:rsidP="00D35342">
      <w:r w:rsidRPr="00125132">
        <w:t>Inconvénients : fluage élevé ; coefficient de dilatation linéaire élevé, entraînant un retrait important au moment du moulage ; combustible ; sensibles aux ultraviolets ; électrostatiques, qui attirent les poussières » ; pas toujours agréables au toucher.</w:t>
      </w:r>
    </w:p>
    <w:p w:rsidR="00D35342" w:rsidRDefault="00D35342" w:rsidP="00D35342">
      <w:pPr>
        <w:jc w:val="center"/>
      </w:pPr>
      <w:r w:rsidRPr="00125132">
        <w:rPr>
          <w:noProof/>
          <w:lang w:eastAsia="fr-FR"/>
        </w:rPr>
        <w:drawing>
          <wp:inline distT="0" distB="0" distL="0" distR="0" wp14:anchorId="1DEAD9B3" wp14:editId="55AE6F0F">
            <wp:extent cx="2459990" cy="2524760"/>
            <wp:effectExtent l="19050" t="0" r="0" b="0"/>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75" cstate="print"/>
                    <a:srcRect b="996"/>
                    <a:stretch>
                      <a:fillRect/>
                    </a:stretch>
                  </pic:blipFill>
                  <pic:spPr bwMode="auto">
                    <a:xfrm>
                      <a:off x="0" y="0"/>
                      <a:ext cx="2459990" cy="2524760"/>
                    </a:xfrm>
                    <a:prstGeom prst="rect">
                      <a:avLst/>
                    </a:prstGeom>
                    <a:noFill/>
                    <a:ln w="9525">
                      <a:noFill/>
                      <a:miter lim="800000"/>
                      <a:headEnd/>
                      <a:tailEnd/>
                    </a:ln>
                  </pic:spPr>
                </pic:pic>
              </a:graphicData>
            </a:graphic>
          </wp:inline>
        </w:drawing>
      </w:r>
    </w:p>
    <w:p w:rsidR="004A1BBC" w:rsidRDefault="004A1BBC" w:rsidP="004A1BBC"/>
    <w:p w:rsidR="004A1BBC" w:rsidRDefault="004A1BBC" w:rsidP="004A1BBC"/>
    <w:p w:rsidR="004A1BBC" w:rsidRDefault="004A1BBC" w:rsidP="004A1BBC"/>
    <w:p w:rsidR="004A1BBC" w:rsidRPr="00125132" w:rsidRDefault="004A1BBC" w:rsidP="004A1BBC"/>
    <w:p w:rsidR="00D35342" w:rsidRPr="00125132" w:rsidRDefault="00D35342" w:rsidP="0096182D">
      <w:pPr>
        <w:pStyle w:val="Titre4"/>
      </w:pPr>
      <w:bookmarkStart w:id="193" w:name="_Toc414370454"/>
      <w:r w:rsidRPr="00125132">
        <w:lastRenderedPageBreak/>
        <w:t>Principales familles</w:t>
      </w:r>
      <w:bookmarkEnd w:id="193"/>
    </w:p>
    <w:p w:rsidR="00D35342" w:rsidRPr="00125132" w:rsidRDefault="00D35342" w:rsidP="00D35342">
      <w:pPr>
        <w:jc w:val="center"/>
      </w:pPr>
      <w:r w:rsidRPr="00125132">
        <w:rPr>
          <w:noProof/>
          <w:lang w:eastAsia="fr-FR"/>
        </w:rPr>
        <w:drawing>
          <wp:inline distT="0" distB="0" distL="0" distR="0" wp14:anchorId="1FE773C9" wp14:editId="0D5197A0">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76"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96182D">
      <w:pPr>
        <w:pStyle w:val="Titre4"/>
      </w:pPr>
      <w:bookmarkStart w:id="194" w:name="_Toc414370455"/>
      <w:r w:rsidRPr="00125132">
        <w:t>Thermoplastiques de grande diffusion</w:t>
      </w:r>
      <w:bookmarkEnd w:id="194"/>
    </w:p>
    <w:p w:rsidR="00D35342" w:rsidRPr="00125132" w:rsidRDefault="00D35342" w:rsidP="00D35342">
      <w:r w:rsidRPr="00125132">
        <w:t>À eux seuls, ils représentent de 70 à 80 %o du total des plastiques mis en œuvre. On y trouve les polyéfines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(acronytrile-butadiène-styrène) et les acryliques (polyméthacrylate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bookmarkStart w:id="195" w:name="_Toc414370456"/>
      <w:r w:rsidRPr="00125132">
        <w:t>Thermoplastiques techniques</w:t>
      </w:r>
      <w:bookmarkEnd w:id="195"/>
    </w:p>
    <w:p w:rsidR="00D35342" w:rsidRPr="00125132" w:rsidRDefault="00D35342" w:rsidP="00D35342">
      <w:r w:rsidRPr="00125132">
        <w:t>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t>Les polycarbonates sont transparents et résistants aux chocs (verres correcteurs, vitrage anti-effraction...).</w:t>
      </w:r>
    </w:p>
    <w:p w:rsidR="00D35342" w:rsidRPr="00125132" w:rsidRDefault="00D35342" w:rsidP="00D35342"/>
    <w:p w:rsidR="00D35342" w:rsidRPr="00125132" w:rsidRDefault="00D35342" w:rsidP="00D35342">
      <w:r w:rsidRPr="00125132">
        <w:t>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t>Les polyacétals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bookmarkStart w:id="196" w:name="_Toc414370457"/>
      <w:r w:rsidRPr="00125132">
        <w:t>Thermoplastiques hautes performances</w:t>
      </w:r>
      <w:bookmarkEnd w:id="196"/>
    </w:p>
    <w:p w:rsidR="00D35342" w:rsidRPr="00125132" w:rsidRDefault="00D35342" w:rsidP="00D35342">
      <w:r w:rsidRPr="00125132">
        <w:t>Plus coûteux, ils sont caractérisés par leur résistance à la chaleur et par des propriétés électriques élevées. Les résines fluorées (PTFE, PCTFE, PVDF) sont les plus classiques ; elles résistent à presque tous les agents chimiques, ne vieillissent pas, ne brûlent pas, ont de bonnes qualités frottantes. Les polysulfones et les polysulfones de phénylène (PPS), plus récents, transparents, allient résistance à la température, propriétés mécaniques et électriques élevées.</w:t>
      </w:r>
    </w:p>
    <w:p w:rsidR="00D35342" w:rsidRPr="00125132" w:rsidRDefault="00D35342" w:rsidP="00D35342"/>
    <w:p w:rsidR="00D35342" w:rsidRPr="00125132" w:rsidRDefault="00D35342" w:rsidP="0096182D">
      <w:pPr>
        <w:pStyle w:val="Titre3"/>
      </w:pPr>
      <w:bookmarkStart w:id="197" w:name="_Toc382341767"/>
      <w:bookmarkStart w:id="198" w:name="_Toc414370458"/>
      <w:r w:rsidRPr="00125132">
        <w:t>Thermodurcissables</w:t>
      </w:r>
      <w:bookmarkEnd w:id="197"/>
      <w:bookmarkEnd w:id="198"/>
    </w:p>
    <w:p w:rsidR="00D35342" w:rsidRPr="00125132" w:rsidRDefault="00D35342" w:rsidP="00D35342">
      <w:r w:rsidRPr="00125132">
        <w:t>Ils ne ramollissent pas et ne se déforment pas sous l'action de la chaleur. Une fois créés il n'est plus possible de les remodeler par chauffage.</w:t>
      </w:r>
    </w:p>
    <w:p w:rsidR="00D35342" w:rsidRPr="00125132" w:rsidRDefault="00D35342" w:rsidP="00D35342"/>
    <w:p w:rsidR="00D35342" w:rsidRPr="00125132" w:rsidRDefault="00D35342" w:rsidP="00D35342">
      <w:r w:rsidRPr="00125132">
        <w:t>Au moment de la mise en œuvre, ils ramollissent dans un premier temps, puis durcissent demanière irréversible sous l'action prolongée de la chaleur (comparable à la cuisson du blanc d'œuf).</w:t>
      </w:r>
    </w:p>
    <w:p w:rsidR="00D35342" w:rsidRPr="00125132" w:rsidRDefault="00D35342" w:rsidP="00D35342"/>
    <w:p w:rsidR="00D35342" w:rsidRPr="00125132" w:rsidRDefault="00D35342" w:rsidP="00C06FE9">
      <w:pPr>
        <w:pStyle w:val="Titre4"/>
        <w:numPr>
          <w:ilvl w:val="0"/>
          <w:numId w:val="55"/>
        </w:numPr>
      </w:pPr>
      <w:bookmarkStart w:id="199" w:name="_Toc414370459"/>
      <w:r w:rsidRPr="00125132">
        <w:t>Propriétés principales</w:t>
      </w:r>
      <w:bookmarkEnd w:id="199"/>
    </w:p>
    <w:p w:rsidR="00D35342" w:rsidRDefault="00D35342" w:rsidP="00D35342">
      <w:r w:rsidRPr="00125132">
        <w:t>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FC1AED" w:rsidRDefault="00FC1AED" w:rsidP="00D35342"/>
    <w:p w:rsidR="00D35342" w:rsidRPr="00125132" w:rsidRDefault="00D35342" w:rsidP="00D35342">
      <w:r w:rsidRPr="00125132">
        <w:t>Inconvénients : mise en œuvre moins pratique et plus lente que les thermoplastiques ; pas de moulage par injection et cadences de fabrication assez faibles.</w:t>
      </w:r>
    </w:p>
    <w:p w:rsidR="00D35342" w:rsidRDefault="00D35342" w:rsidP="00D35342"/>
    <w:p w:rsidR="004A1BBC" w:rsidRPr="00125132" w:rsidRDefault="004A1BBC" w:rsidP="00D35342"/>
    <w:p w:rsidR="00D35342" w:rsidRPr="00125132" w:rsidRDefault="00D35342" w:rsidP="0096182D">
      <w:pPr>
        <w:pStyle w:val="Titre4"/>
      </w:pPr>
      <w:bookmarkStart w:id="200" w:name="_Toc414370460"/>
      <w:r w:rsidRPr="00125132">
        <w:lastRenderedPageBreak/>
        <w:t>Principales familles</w:t>
      </w:r>
      <w:bookmarkEnd w:id="200"/>
    </w:p>
    <w:p w:rsidR="00D35342" w:rsidRPr="00125132" w:rsidRDefault="00D35342" w:rsidP="00C06FE9">
      <w:pPr>
        <w:pStyle w:val="Paragraphedeliste"/>
        <w:numPr>
          <w:ilvl w:val="0"/>
          <w:numId w:val="32"/>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C06FE9">
      <w:pPr>
        <w:pStyle w:val="Paragraphedeliste"/>
        <w:numPr>
          <w:ilvl w:val="0"/>
          <w:numId w:val="32"/>
        </w:numPr>
        <w:jc w:val="left"/>
      </w:pPr>
      <w:r w:rsidRPr="00125132">
        <w:t>Les époxydes (EP), les polyesters (UP) et les polyuréthannes (PUR) peuvent être classés dans le groupe des plastiques techniques.</w:t>
      </w:r>
    </w:p>
    <w:p w:rsidR="00D35342" w:rsidRPr="00125132" w:rsidRDefault="00D35342" w:rsidP="00C06FE9">
      <w:pPr>
        <w:pStyle w:val="Paragraphedeliste"/>
        <w:numPr>
          <w:ilvl w:val="0"/>
          <w:numId w:val="32"/>
        </w:numPr>
        <w:jc w:val="left"/>
      </w:pPr>
      <w:r w:rsidRPr="00125132">
        <w:t xml:space="preserve">Pour les hautes performances, plus coûteux, on a les polyimides PF, qui conservent leurs propriétés mécaniques et électriques </w:t>
      </w:r>
      <w:r w:rsidR="0096182D" w:rsidRPr="00125132">
        <w:t>au-delà</w:t>
      </w:r>
      <w:r w:rsidRPr="00125132">
        <w:t xml:space="preserve"> de 300 °C, et les silicones SI, qui résistent à la chaleur et ont des propriétés mécaniques élevées.</w:t>
      </w:r>
    </w:p>
    <w:p w:rsidR="00D35342" w:rsidRPr="00125132" w:rsidRDefault="00D35342" w:rsidP="00D35342"/>
    <w:p w:rsidR="00D35342" w:rsidRPr="00125132" w:rsidRDefault="00D35342" w:rsidP="0096182D">
      <w:pPr>
        <w:pStyle w:val="Titre3"/>
      </w:pPr>
      <w:bookmarkStart w:id="201" w:name="_Toc382341768"/>
      <w:bookmarkStart w:id="202" w:name="_Toc414370461"/>
      <w:r w:rsidRPr="00125132">
        <w:t>Élastomères ou caoutchoucs</w:t>
      </w:r>
      <w:bookmarkEnd w:id="201"/>
      <w:bookmarkEnd w:id="202"/>
    </w:p>
    <w:p w:rsidR="00D35342" w:rsidRPr="00125132" w:rsidRDefault="00D35342" w:rsidP="00D35342">
      <w:r w:rsidRPr="00125132">
        <w:t>Ils sont obtenus par synthèse chimique, comme les plastiques, et possèdent des propriétés comparables à celles du caoutchouc naturel. Le néoprène (1930) fut le premier caoutchouc de synthèse.</w:t>
      </w:r>
    </w:p>
    <w:p w:rsidR="00D35342" w:rsidRPr="00125132" w:rsidRDefault="00D35342" w:rsidP="00D35342"/>
    <w:p w:rsidR="00D35342" w:rsidRPr="00125132" w:rsidRDefault="00D35342" w:rsidP="00D35342">
      <w:r w:rsidRPr="00125132">
        <w:t>Applications : pneumatiques, courroies, tapis, tuyaux, amortisseurs, joints d'étanchéité, revêtements divers, pièces mécaniques, chaussures...</w:t>
      </w:r>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14:anchorId="4441FFD5" wp14:editId="33005D5B">
            <wp:extent cx="3328670" cy="1428030"/>
            <wp:effectExtent l="19050" t="0" r="5080" b="0"/>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77" cstate="print"/>
                    <a:srcRect/>
                    <a:stretch>
                      <a:fillRect/>
                    </a:stretch>
                  </pic:blipFill>
                  <pic:spPr bwMode="auto">
                    <a:xfrm>
                      <a:off x="0" y="0"/>
                      <a:ext cx="3328670" cy="142803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Titre4"/>
        <w:numPr>
          <w:ilvl w:val="0"/>
          <w:numId w:val="56"/>
        </w:numPr>
      </w:pPr>
      <w:bookmarkStart w:id="203" w:name="_Toc414370462"/>
      <w:r w:rsidRPr="00125132">
        <w:t>Principales caractéristiques</w:t>
      </w:r>
      <w:bookmarkEnd w:id="203"/>
    </w:p>
    <w:p w:rsidR="00D35342" w:rsidRPr="00125132" w:rsidRDefault="00D35342" w:rsidP="00D35342">
      <w:r w:rsidRPr="00125132">
        <w:t>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96182D">
      <w:pPr>
        <w:pStyle w:val="Titre4"/>
      </w:pPr>
      <w:bookmarkStart w:id="204" w:name="_Toc414370463"/>
      <w:r w:rsidRPr="00125132">
        <w:t>Élastomères vulcanisés</w:t>
      </w:r>
      <w:bookmarkEnd w:id="204"/>
    </w:p>
    <w:p w:rsidR="00D35342" w:rsidRPr="00125132" w:rsidRDefault="00D35342" w:rsidP="00D35342">
      <w:r w:rsidRPr="00125132">
        <w:t>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t>Principales nuances : caoutchouc naturel, nitrile, butyle, chloroprène, EPDM (éthylène pro-pylène), SBR (styrène-butadiène).</w:t>
      </w:r>
    </w:p>
    <w:p w:rsidR="00D35342" w:rsidRDefault="00D35342" w:rsidP="00D35342">
      <w:pPr>
        <w:jc w:val="center"/>
      </w:pPr>
      <w:r w:rsidRPr="00125132">
        <w:rPr>
          <w:noProof/>
          <w:lang w:eastAsia="fr-FR"/>
        </w:rPr>
        <w:drawing>
          <wp:inline distT="0" distB="0" distL="0" distR="0" wp14:anchorId="7721691E" wp14:editId="57CA9E55">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78"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D35342" w:rsidP="00D35342">
      <w:pPr>
        <w:pStyle w:val="Titre3"/>
        <w:jc w:val="left"/>
      </w:pPr>
      <w:bookmarkStart w:id="205" w:name="_Toc414370464"/>
      <w:r w:rsidRPr="00125132">
        <w:t>Élastomères thermoplastiques</w:t>
      </w:r>
      <w:bookmarkEnd w:id="205"/>
    </w:p>
    <w:p w:rsidR="00D35342" w:rsidRPr="00125132" w:rsidRDefault="00D35342" w:rsidP="00D35342">
      <w:r w:rsidRPr="00125132">
        <w:t>Plus récents, ils ont les qualités des élastomères vulcanisés haut de gamme avec en plus la simplicité de mise en œuvre des plastiques thermoplastiques (moulage par injection, pas de vulcanisation).</w:t>
      </w:r>
    </w:p>
    <w:p w:rsidR="00D35342" w:rsidRPr="00125132" w:rsidRDefault="00D35342" w:rsidP="00D35342"/>
    <w:p w:rsidR="00D35342" w:rsidRPr="00125132" w:rsidRDefault="00D35342" w:rsidP="00D35342">
      <w:r w:rsidRPr="00125132">
        <w:t>Principales nuances :</w:t>
      </w:r>
    </w:p>
    <w:p w:rsidR="00D35342" w:rsidRPr="00125132" w:rsidRDefault="00D35342" w:rsidP="00C06FE9">
      <w:pPr>
        <w:pStyle w:val="Paragraphedeliste"/>
        <w:numPr>
          <w:ilvl w:val="0"/>
          <w:numId w:val="33"/>
        </w:numPr>
        <w:jc w:val="left"/>
      </w:pPr>
      <w:r w:rsidRPr="00125132">
        <w:t>Polyuréthane (pur) : grande dureté, résistance à l'abrasion et au déchirement, faibletenue à la chaleur et à l'humidité.</w:t>
      </w:r>
    </w:p>
    <w:p w:rsidR="00D35342" w:rsidRPr="00125132" w:rsidRDefault="00D35342" w:rsidP="00C06FE9">
      <w:pPr>
        <w:pStyle w:val="Paragraphedeliste"/>
        <w:numPr>
          <w:ilvl w:val="0"/>
          <w:numId w:val="33"/>
        </w:numPr>
        <w:jc w:val="left"/>
      </w:pPr>
      <w:r w:rsidRPr="00125132">
        <w:t>Polyacrylates (ACM) : résistance aux températures, à l'huile et à l'ozone de l'air, faible tenue à l'eau.</w:t>
      </w:r>
    </w:p>
    <w:p w:rsidR="00D35342" w:rsidRPr="00125132" w:rsidRDefault="00D35342" w:rsidP="00C06FE9">
      <w:pPr>
        <w:pStyle w:val="Paragraphedeliste"/>
        <w:numPr>
          <w:ilvl w:val="0"/>
          <w:numId w:val="33"/>
        </w:numPr>
        <w:jc w:val="left"/>
      </w:pPr>
      <w:r w:rsidRPr="00125132">
        <w:lastRenderedPageBreak/>
        <w:t>Silicones (VMQ et PVMQ) : résistent aux hautes et basses températures tout en conservant une bonne résistance mécanique, mais tenue moyenne à l'huile.</w:t>
      </w:r>
    </w:p>
    <w:p w:rsidR="00D35342" w:rsidRPr="00125132" w:rsidRDefault="00D35342" w:rsidP="00C06FE9">
      <w:pPr>
        <w:pStyle w:val="Paragraphedeliste"/>
        <w:numPr>
          <w:ilvl w:val="0"/>
          <w:numId w:val="33"/>
        </w:numPr>
        <w:jc w:val="left"/>
      </w:pPr>
      <w:r w:rsidRPr="00125132">
        <w:t>Fluorosilicones (FMQ) : mêmes caractéristiques que les silicones avec une meilleure résistance à l'huile.</w:t>
      </w:r>
    </w:p>
    <w:p w:rsidR="00D35342" w:rsidRPr="00125132" w:rsidRDefault="00D35342" w:rsidP="00D35342">
      <w:pPr>
        <w:pStyle w:val="Paragraphedeliste"/>
      </w:pPr>
    </w:p>
    <w:p w:rsidR="00D35342" w:rsidRPr="00125132" w:rsidRDefault="00D35342" w:rsidP="00D35342">
      <w:pPr>
        <w:jc w:val="center"/>
      </w:pPr>
      <w:r w:rsidRPr="00125132">
        <w:rPr>
          <w:noProof/>
          <w:lang w:eastAsia="fr-FR"/>
        </w:rPr>
        <w:drawing>
          <wp:inline distT="0" distB="0" distL="0" distR="0" wp14:anchorId="30ED73DF" wp14:editId="2082F141">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79"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Default="00D35342" w:rsidP="0096182D">
      <w:pPr>
        <w:pStyle w:val="Titre3"/>
      </w:pPr>
      <w:bookmarkStart w:id="206" w:name="_Toc382341769"/>
      <w:bookmarkStart w:id="207" w:name="_Toc414370465"/>
      <w:r w:rsidRPr="00125132">
        <w:t>Domaines d’utilisation</w:t>
      </w:r>
      <w:bookmarkEnd w:id="206"/>
      <w:bookmarkEnd w:id="207"/>
    </w:p>
    <w:p w:rsidR="00E842AF" w:rsidRPr="00E842AF" w:rsidRDefault="00E842AF" w:rsidP="00E842AF"/>
    <w:p w:rsidR="00D35342" w:rsidRDefault="004B75BE" w:rsidP="00B00301">
      <w:r>
        <w:rPr>
          <w:noProof/>
          <w:lang w:eastAsia="fr-FR"/>
        </w:rPr>
        <w:drawing>
          <wp:inline distT="0" distB="0" distL="0" distR="0" wp14:anchorId="5162D947" wp14:editId="583662E4">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80"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p>
    <w:sectPr w:rsidR="00D35342" w:rsidSect="00DE736B">
      <w:headerReference w:type="default" r:id="rId81"/>
      <w:footerReference w:type="default" r:id="rId82"/>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812" w:rsidRPr="00DC02BB" w:rsidRDefault="001C5812">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1C5812" w:rsidRPr="00DC02BB" w:rsidRDefault="001C5812">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812" w:rsidRPr="00245FC4" w:rsidRDefault="002D16BD"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1C5812" w:rsidRPr="00D9131E">
      <w:rPr>
        <w:rFonts w:eastAsiaTheme="minorHAnsi" w:cs="Calibri"/>
        <w:noProof/>
        <w:sz w:val="16"/>
        <w:szCs w:val="16"/>
      </w:rPr>
      <w:t>07_Rea</w:t>
    </w:r>
    <w:r w:rsidR="001C5812" w:rsidRPr="00D9131E">
      <w:rPr>
        <w:noProof/>
        <w:sz w:val="16"/>
        <w:szCs w:val="16"/>
      </w:rPr>
      <w:t>_01_Materiaux_Cours.docx</w:t>
    </w:r>
    <w:r>
      <w:rPr>
        <w:noProof/>
        <w:sz w:val="16"/>
        <w:szCs w:val="16"/>
      </w:rPr>
      <w:fldChar w:fldCharType="end"/>
    </w:r>
    <w:r w:rsidR="001C5812" w:rsidRPr="00245FC4">
      <w:rPr>
        <w:rFonts w:eastAsiaTheme="minorHAnsi" w:cs="Calibri"/>
        <w:sz w:val="16"/>
        <w:szCs w:val="16"/>
      </w:rPr>
      <w:tab/>
    </w:r>
    <w:r w:rsidR="001C5812" w:rsidRPr="00245FC4">
      <w:rPr>
        <w:rFonts w:eastAsiaTheme="minorHAnsi" w:cs="Calibri"/>
        <w:sz w:val="16"/>
        <w:szCs w:val="16"/>
      </w:rPr>
      <w:tab/>
    </w:r>
    <w:r w:rsidR="001C5812" w:rsidRPr="00245FC4">
      <w:rPr>
        <w:rFonts w:eastAsiaTheme="minorHAnsi" w:cs="Calibri"/>
        <w:sz w:val="16"/>
        <w:szCs w:val="16"/>
      </w:rPr>
      <w:tab/>
    </w:r>
    <w:r w:rsidR="001C5812" w:rsidRPr="00245FC4">
      <w:rPr>
        <w:rFonts w:eastAsiaTheme="minorHAnsi" w:cs="Calibri"/>
        <w:b/>
        <w:sz w:val="16"/>
        <w:szCs w:val="16"/>
      </w:rPr>
      <w:fldChar w:fldCharType="begin"/>
    </w:r>
    <w:r w:rsidR="001C5812" w:rsidRPr="00245FC4">
      <w:rPr>
        <w:rFonts w:eastAsiaTheme="minorHAnsi" w:cs="Calibri"/>
        <w:b/>
        <w:sz w:val="16"/>
        <w:szCs w:val="16"/>
      </w:rPr>
      <w:instrText xml:space="preserve"> PAGE </w:instrText>
    </w:r>
    <w:r w:rsidR="001C5812" w:rsidRPr="00245FC4">
      <w:rPr>
        <w:rFonts w:eastAsiaTheme="minorHAnsi" w:cs="Calibri"/>
        <w:b/>
        <w:sz w:val="16"/>
        <w:szCs w:val="16"/>
      </w:rPr>
      <w:fldChar w:fldCharType="separate"/>
    </w:r>
    <w:r>
      <w:rPr>
        <w:rFonts w:eastAsiaTheme="minorHAnsi" w:cs="Calibri"/>
        <w:b/>
        <w:noProof/>
        <w:sz w:val="16"/>
        <w:szCs w:val="16"/>
      </w:rPr>
      <w:t>8</w:t>
    </w:r>
    <w:r w:rsidR="001C5812" w:rsidRPr="00245FC4">
      <w:rPr>
        <w:rFonts w:eastAsiaTheme="minorHAnsi" w:cs="Calibri"/>
        <w:b/>
        <w:sz w:val="16"/>
        <w:szCs w:val="16"/>
      </w:rPr>
      <w:fldChar w:fldCharType="end"/>
    </w:r>
    <w:r w:rsidR="001C5812" w:rsidRPr="00245FC4">
      <w:rPr>
        <w:rFonts w:eastAsiaTheme="minorHAnsi" w:cs="Calibri"/>
        <w:b/>
        <w:sz w:val="16"/>
        <w:szCs w:val="16"/>
      </w:rPr>
      <w:t>/</w:t>
    </w:r>
    <w:r>
      <w:fldChar w:fldCharType="begin"/>
    </w:r>
    <w:r>
      <w:instrText xml:space="preserve"> NUMPAGES  \* MERGEFORMAT </w:instrText>
    </w:r>
    <w:r>
      <w:fldChar w:fldCharType="separate"/>
    </w:r>
    <w:r w:rsidRPr="002D16BD">
      <w:rPr>
        <w:rFonts w:eastAsiaTheme="minorHAnsi" w:cs="Calibri"/>
        <w:b/>
        <w:noProof/>
        <w:sz w:val="16"/>
        <w:szCs w:val="16"/>
      </w:rPr>
      <w:t>27</w:t>
    </w:r>
    <w:r>
      <w:rPr>
        <w:rFonts w:eastAsiaTheme="minorHAnsi" w:cs="Calibri"/>
        <w:b/>
        <w:noProof/>
        <w:sz w:val="16"/>
        <w:szCs w:val="16"/>
      </w:rPr>
      <w:fldChar w:fldCharType="end"/>
    </w:r>
  </w:p>
  <w:p w:rsidR="001C5812" w:rsidRPr="00671D30" w:rsidRDefault="001C5812"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812" w:rsidRPr="00DC02BB" w:rsidRDefault="001C5812">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1C5812" w:rsidRPr="00DC02BB" w:rsidRDefault="001C5812">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1C5812" w:rsidRDefault="001C5812">
      <w:pPr>
        <w:pStyle w:val="Notedebasdepage"/>
      </w:pPr>
      <w:r>
        <w:rPr>
          <w:rStyle w:val="Appelnotedebasdep"/>
        </w:rPr>
        <w:footnoteRef/>
      </w:r>
      <w:r>
        <w:t xml:space="preserve"> </w:t>
      </w:r>
      <w:r w:rsidRPr="007F1B8E">
        <w:t>http://fr.wikipedia.org/wiki/Cubique_%C3%A0_faces_centr%C3%A9es</w:t>
      </w:r>
    </w:p>
  </w:footnote>
  <w:footnote w:id="2">
    <w:p w:rsidR="001C5812" w:rsidRDefault="001C5812" w:rsidP="00577FE5">
      <w:pPr>
        <w:pStyle w:val="Notedebasdepage"/>
      </w:pPr>
      <w:r>
        <w:rPr>
          <w:rStyle w:val="Appelnotedebasdep"/>
        </w:rPr>
        <w:footnoteRef/>
      </w:r>
      <w:r>
        <w:t xml:space="preserve"> </w:t>
      </w:r>
      <w:r w:rsidRPr="007F1B8E">
        <w:t>http://fr.academic.ru/dic.nsf/frwiki/1162613</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1C5812" w:rsidTr="00270772">
      <w:tc>
        <w:tcPr>
          <w:tcW w:w="4644" w:type="dxa"/>
        </w:tcPr>
        <w:p w:rsidR="001C5812" w:rsidRDefault="001C5812"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1C5812" w:rsidRDefault="001C5812" w:rsidP="00DA6248">
          <w:pPr>
            <w:pStyle w:val="En-tte"/>
            <w:rPr>
              <w:rFonts w:eastAsiaTheme="minorHAnsi" w:cs="Calibri"/>
              <w:i/>
              <w:sz w:val="16"/>
              <w:szCs w:val="16"/>
            </w:rPr>
          </w:pPr>
        </w:p>
      </w:tc>
      <w:tc>
        <w:tcPr>
          <w:tcW w:w="3449" w:type="dxa"/>
          <w:vMerge w:val="restart"/>
          <w:vAlign w:val="center"/>
        </w:tcPr>
        <w:p w:rsidR="001C5812" w:rsidRDefault="001C5812"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1E779EA" wp14:editId="183CC4CD">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8"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 name="Group 133"/>
                            <wpg:cNvGrpSpPr>
                              <a:grpSpLocks/>
                            </wpg:cNvGrpSpPr>
                            <wpg:grpSpPr bwMode="auto">
                              <a:xfrm>
                                <a:off x="2604" y="1188"/>
                                <a:ext cx="5904" cy="5984"/>
                                <a:chOff x="2084" y="1308"/>
                                <a:chExt cx="5904" cy="5984"/>
                              </a:xfrm>
                            </wpg:grpSpPr>
                            <wps:wsp>
                              <wps:cNvPr id="21"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39692620"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bzXcQAAADbAAAADwAAAGRycy9kb3ducmV2LnhtbESPQWuDQBSE74X8h+UFcilxNYfWmKyS&#10;FgKltyYheHy4Lypx34q7Gvvvu4VCj8PMfMPsi9l0YqLBtZYVJFEMgriyuuVaweV8XKcgnEfW2Fkm&#10;Bd/koMgXT3vMtH3wF00nX4sAYZehgsb7PpPSVQ0ZdJHtiYN3s4NBH+RQSz3gI8BNJzdx/CINthwW&#10;GuzpvaHqfhqNgrH7fD6PV59M9dv0eku3aTmXTqnVcj7sQHia/X/4r/2hFWwS+P0Sfo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RvNd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RtKsQAAADbAAAADwAAAGRycy9kb3ducmV2LnhtbESPQWuDQBSE74X8h+UFcilxjYfWmKyS&#10;FgKltyYheHy4Lypx34q7Gvvvu4VCj8PMfMPsi9l0YqLBtZYVbKIYBHFldcu1gsv5uE5BOI+ssbNM&#10;Cr7JQZEvnvaYafvgL5pOvhYBwi5DBY33fSalqxoy6CLbEwfvZgeDPsihlnrAR4CbTiZx/CINthwW&#10;GuzpvaHqfhqNgrH7fD6PV7+Z6rfp9ZZu03IunVKr5XzYgfA0+//wX/tDK0gS+P0Sfo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G0qxAAAANsAAAAPAAAAAAAAAAAA&#10;AAAAAKECAABkcnMvZG93bnJldi54bWxQSwUGAAAAAAQABAD5AAAAkg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tSfcEAAADbAAAADwAAAGRycy9kb3ducmV2LnhtbESPQYvCMBSE74L/ITzBi2iqi6LVKCII&#10;noStgh4fzbMtNi+1iW3995uFhT0OM/MNs9l1phQN1a6wrGA6iUAQp1YXnCm4Xo7jJQjnkTWWlknB&#10;hxzstv3eBmNtW/6mJvGZCBB2MSrIva9iKV2ak0E3sRVx8B62NuiDrDOpa2wD3JRyFkULabDgsJBj&#10;RYec0mfyNgrO89Giafxr5PB8xza5sWzLL6WGg26/BuGp8//hv/ZJK5it4P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1J9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tPb4AAADbAAAADwAAAGRycy9kb3ducmV2LnhtbERPTYvCMBC9C/6HMIIXWVMVy9I1igiC&#10;J8Eq6HFoZttiM6lNbOu/NwfB4+N9rza9qURLjSstK5hNIxDEmdUl5wou5/3PLwjnkTVWlknBixxs&#10;1sPBChNtOz5Rm/pchBB2CSoovK8TKV1WkEE3tTVx4P5tY9AH2ORSN9iFcFPJeRTF0mDJoaHAmnYF&#10;Zff0aRQcl5O4bf1j4vB4wy69suyqhVLjUb/9A+Gp91/xx33QChZhff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KG09vgAAANsAAAAPAAAAAAAAAAAAAAAAAKEC&#10;AABkcnMvZG93bnJldi54bWxQSwUGAAAAAAQABAD5AAAAjA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FebMIAAADbAAAADwAAAGRycy9kb3ducmV2LnhtbESPQYvCMBSE7wv+h/AEL4umKuz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QFebMIAAADbAAAADwAAAAAAAAAAAAAA&#10;AAChAgAAZHJzL2Rvd25yZXYueG1sUEsFBgAAAAAEAAQA+QAAAJADA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Rjg8QAAADbAAAADwAAAGRycy9kb3ducmV2LnhtbESPT4vCMBTE74LfITxhL6KpK2q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pGODxAAAANsAAAAPAAAAAAAAAAAA&#10;AAAAAKECAABkcnMvZG93bnJldi54bWxQSwUGAAAAAAQABAD5AAAAkgM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eGNMIAAADbAAAADwAAAGRycy9kb3ducmV2LnhtbESPT4vCMBTE74LfITxhL6Lp7vqPapRF&#10;WNiTYBX0+GiebbF5qU1su9/eCILHYWZ+w6w2nSlFQ7UrLCv4HEcgiFOrC84UHA+/owUI55E1lpZJ&#10;wT852Kz7vRXG2ra8pybxmQgQdjEqyL2vYildmpNBN7YVcfAutjbog6wzqWtsA9yU8iuKZtJgwWEh&#10;x4q2OaXX5G4U7KbDWdP429Dh7oxtcmLZlt9KfQy6nyUIT51/h1/tP61gMofnl/AD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seGNMIAAADbAAAADwAAAAAAAAAAAAAA&#10;AAChAgAAZHJzL2Rvd25yZXYueG1sUEsFBgAAAAAEAAQA+QAAAJA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O/YMAAAADbAAAADwAAAGRycy9kb3ducmV2LnhtbERPy4rCMBTdC/5DuIIb0VQZxlobxRkQ&#10;ZHajIi4vze0Dm5vSpLX+vVkMzPJw3ul+MLXoqXWVZQXLRQSCOLO64kLB9XKcxyCcR9ZYWyYFL3Kw&#10;341HKSbaPvmX+rMvRAhhl6CC0vsmkdJlJRl0C9sQBy63rUEfYFtI3eIzhJtarqLoUxqsODSU2NB3&#10;Sdnj3BkFXf0zu3Q3v+yLr36dx5v4PtydUtPJcNiC8DT4f/Gf+6QVfISx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jv2DAAAAA2wAAAA8AAAAAAAAAAAAAAAAA&#10;oQIAAGRycy9kb3ducmV2LnhtbFBLBQYAAAAABAAEAPkAAACO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S33cIAAADbAAAADwAAAGRycy9kb3ducmV2LnhtbESPQYvCMBSE74L/ITxhL6Lp7qpoNcoi&#10;LOxJsAp6fDTPtti81Ca23X9vBMHjMDPfMKtNZ0rRUO0Kywo+xxEI4tTqgjMFx8PvaA7CeWSNpWVS&#10;8E8ONut+b4Wxti3vqUl8JgKEXYwKcu+rWEqX5mTQjW1FHLyLrQ36IOtM6hrbADel/IqimTRYcFjI&#10;saJtTuk1uRsFu+lw1jT+NnS4O2ObnFi25bdSH4PuZwnCU+ff4Vf7TyuYLOD5Jfw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BS33cIAAADbAAAADwAAAAAAAAAAAAAA&#10;AAChAgAAZHJzL2Rvd25yZXYueG1sUEsFBgAAAAAEAAQA+QAAAJA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stBsEAAADbAAAADwAAAGRycy9kb3ducmV2LnhtbESPQYvCMBSE7wv+h/AEL6KpiiLVKMuC&#10;4EmwK+jx0TzbYvNSm9jWf28EweMwM98w621nStFQ7QrLCibjCARxanXBmYLT/260BOE8ssbSMil4&#10;koPtpvezxljblo/UJD4TAcIuRgW591UspUtzMujGtiIO3tXWBn2QdSZ1jW2Am1JOo2ghDRYcFnKs&#10;6C+n9JY8jILDfLhoGn8fOjxcsE3OLNtyptSg3/2uQHjq/Df8ae+1gv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uy0GwQAAANsAAAAPAAAAAAAAAAAAAAAA&#10;AKECAABkcnMvZG93bnJldi54bWxQSwUGAAAAAAQABAD5AAAAjw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IeV8MAAADbAAAADwAAAGRycy9kb3ducmV2LnhtbESPQYvCMBSE7wv7H8ITvCxrquB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Hlf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yOnsIAAADbAAAADwAAAGRycy9kb3ducmV2LnhtbESPQYvCMBSE7wv+h/CEvYimrluRahQR&#10;BE/CVkGPj+bZFpuX2sS2/nuzsLDHYWa+YVab3lSipcaVlhVMJxEI4szqknMF59N+vADhPLLGyjIp&#10;eJGDzXrwscJE245/qE19LgKEXYIKCu/rREqXFWTQTWxNHLybbQz6IJtc6ga7ADeV/IqiuTRYclgo&#10;sKZdQdk9fRoFx3g0b1v/GDk8XrFLLyy7aqbU57DfLkF46v1/+K990Arib/j9En6AX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yOnsIAAADb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z8MAAADbAAAADwAAAGRycy9kb3ducmV2LnhtbESPQYvCMBSE74L/ITzBi2iq4F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vc/DAAAA2wAAAA8AAAAAAAAAAAAA&#10;AAAAoQIAAGRycy9kb3ducmV2LnhtbFBLBQYAAAAABAAEAPkAAACR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pvcAAAADbAAAADwAAAGRycy9kb3ducmV2LnhtbERPy4rCMBTdC/5DuIIb0VRhxlobxRkQ&#10;ZHajIi4vze0Dm5vSpLX+vVkMzPJw3ul+MLXoqXWVZQXLRQSCOLO64kLB9XKcxyCcR9ZYWyYFL3Kw&#10;341HKSbaPvmX+rMvRAhhl6CC0vsmkdJlJRl0C9sQBy63rUEfYFtI3eIzhJtarqLoUxqsODSU2NB3&#10;Sdnj3BkFXf0zu3Q3v+yLr36dx5v4PtydUtPJcNiC8DT4f/Gf+6QVfISx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56Kb3AAAAA2wAAAA8AAAAAAAAAAAAAAAAA&#10;oQIAAGRycy9kb3ducmV2LnhtbFBLBQYAAAAABAAEAPkAAACO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DvBsEAAADbAAAADwAAAGRycy9kb3ducmV2LnhtbERPyWrDMBC9B/oPYgq5hFp2DqnrWAlJ&#10;oVBya1KKj4M1Xog1Mpa89O+jQ6HHx9vz42I6MdHgWssKkigGQVxa3XKt4Pv28ZKCcB5ZY2eZFPyS&#10;g+PhaZVjpu3MXzRdfS1CCLsMFTTe95mUrmzIoItsTxy4yg4GfYBDLfWAcwg3ndzG8U4abDk0NNjT&#10;e0Pl/ToaBWN32dzGH59M9Xl6rdK3tFgKp9T6eTntQXha/L/4z/2pFezC+vAl/AB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YO8GwQAAANsAAAAPAAAAAAAAAAAAAAAA&#10;AKECAABkcnMvZG93bnJldi54bWxQSwUGAAAAAAQABAD5AAAAjwM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u8EAAADbAAAADwAAAGRycy9kb3ducmV2LnhtbESPQYvCMBSE7wv+h/AEL6KpLlukGkUE&#10;wZOwdWE9PppnW2xeahPb+u+NIHgcZuYbZrXpTSVaalxpWcFsGoEgzqwuOVfwd9pPFiCcR9ZYWSYF&#10;D3KwWQ++Vpho2/EvtanPRYCwS1BB4X2dSOmyggy6qa2Jg3exjUEfZJNL3WAX4KaS8yiKpcGSw0KB&#10;Ne0Kyq7p3Sg4/ozjtvW3scPjGbv0n2VXfSs1GvbbJQhPvf+E3+2DVhDP4P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1+e7wQAAANsAAAAPAAAAAAAAAAAAAAAA&#10;AKECAABkcnMvZG93bnJldi54bWxQSwUGAAAAAAQABAD5AAAAjw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OPhsMAAADeAAAADwAAAGRycy9kb3ducmV2LnhtbERPy4rCMBTdC/MP4Q7MRmyqgtZqlFEY&#10;EHfqMLi8NLcPprkpTVrr35uF4PJw3pvdYGrRU+sqywqmUQyCOLO64kLB7/VnkoBwHlljbZkUPMjB&#10;bvsx2mCq7Z3P1F98IUIIuxQVlN43qZQuK8mgi2xDHLjctgZ9gG0hdYv3EG5qOYvjhTRYcWgosaFD&#10;Sdn/pTMKuvo0vnZ/ftoX+36ZJ6vkNtycUl+fw/cahKfBv8Uv91ErmM3nq7A33AlXQG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jj4bDAAAA3gAAAA8AAAAAAAAAAAAA&#10;AAAAoQIAAGRycy9kb3ducmV2LnhtbFBLBQYAAAAABAAEAPkAAACRAwAAAAA=&#10;" strokeweight="1pt"/>
                    </v:group>
                    <w10:anchorlock/>
                  </v:group>
                </w:pict>
              </mc:Fallback>
            </mc:AlternateContent>
          </w:r>
          <w:r>
            <w:rPr>
              <w:rFonts w:eastAsiaTheme="minorHAnsi" w:cs="Calibri"/>
              <w:i/>
              <w:sz w:val="16"/>
              <w:szCs w:val="16"/>
            </w:rPr>
            <w:t xml:space="preserve">           </w:t>
          </w:r>
        </w:p>
      </w:tc>
    </w:tr>
    <w:tr w:rsidR="001C5812" w:rsidTr="00270772">
      <w:tc>
        <w:tcPr>
          <w:tcW w:w="4644" w:type="dxa"/>
        </w:tcPr>
        <w:p w:rsidR="001C5812" w:rsidRDefault="001C5812" w:rsidP="009C2E78">
          <w:pPr>
            <w:pStyle w:val="En-tte"/>
            <w:rPr>
              <w:rFonts w:eastAsiaTheme="minorHAnsi" w:cs="Calibri"/>
              <w:i/>
              <w:sz w:val="16"/>
              <w:szCs w:val="16"/>
            </w:rPr>
          </w:pPr>
          <w:r>
            <w:rPr>
              <w:rFonts w:ascii="French Script MT" w:eastAsiaTheme="minorHAnsi" w:hAnsi="French Script MT" w:cs="Calibri"/>
              <w:sz w:val="16"/>
              <w:szCs w:val="16"/>
            </w:rPr>
            <w:t>Réaliser – 1 – Matériaux</w:t>
          </w:r>
        </w:p>
      </w:tc>
      <w:tc>
        <w:tcPr>
          <w:tcW w:w="2253" w:type="dxa"/>
        </w:tcPr>
        <w:p w:rsidR="001C5812" w:rsidRDefault="001C5812" w:rsidP="00DA6248">
          <w:pPr>
            <w:pStyle w:val="En-tte"/>
            <w:rPr>
              <w:rFonts w:eastAsiaTheme="minorHAnsi" w:cs="Calibri"/>
              <w:i/>
              <w:sz w:val="16"/>
              <w:szCs w:val="16"/>
            </w:rPr>
          </w:pPr>
        </w:p>
      </w:tc>
      <w:tc>
        <w:tcPr>
          <w:tcW w:w="3449" w:type="dxa"/>
          <w:vMerge/>
        </w:tcPr>
        <w:p w:rsidR="001C5812" w:rsidRDefault="001C5812" w:rsidP="00DA6248">
          <w:pPr>
            <w:pStyle w:val="En-tte"/>
            <w:rPr>
              <w:rFonts w:eastAsiaTheme="minorHAnsi" w:cs="Calibri"/>
              <w:i/>
              <w:sz w:val="16"/>
              <w:szCs w:val="16"/>
            </w:rPr>
          </w:pPr>
        </w:p>
      </w:tc>
    </w:tr>
  </w:tbl>
  <w:p w:rsidR="001C5812" w:rsidRDefault="001C5812"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3592471"/>
    <w:multiLevelType w:val="hybridMultilevel"/>
    <w:tmpl w:val="D11CDD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2EEE11FE"/>
    <w:multiLevelType w:val="hybridMultilevel"/>
    <w:tmpl w:val="79CE4754"/>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nsid w:val="301E1CA9"/>
    <w:multiLevelType w:val="hybridMultilevel"/>
    <w:tmpl w:val="8B746F4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7">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8">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015576"/>
    <w:multiLevelType w:val="hybridMultilevel"/>
    <w:tmpl w:val="CDFA6B3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22">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3">
    <w:nsid w:val="4C755FCB"/>
    <w:multiLevelType w:val="hybridMultilevel"/>
    <w:tmpl w:val="888AB33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2100309"/>
    <w:multiLevelType w:val="singleLevel"/>
    <w:tmpl w:val="FFFFFFFF"/>
    <w:lvl w:ilvl="0">
      <w:start w:val="1"/>
      <w:numFmt w:val="bullet"/>
      <w:lvlText w:val=""/>
      <w:lvlJc w:val="left"/>
      <w:pPr>
        <w:ind w:left="360" w:hanging="360"/>
      </w:pPr>
      <w:rPr>
        <w:rFonts w:ascii="Symbol" w:hAnsi="Symbol" w:hint="default"/>
      </w:rPr>
    </w:lvl>
  </w:abstractNum>
  <w:abstractNum w:abstractNumId="26">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7">
    <w:nsid w:val="5622275B"/>
    <w:multiLevelType w:val="hybridMultilevel"/>
    <w:tmpl w:val="1696B6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4D1446"/>
    <w:multiLevelType w:val="hybridMultilevel"/>
    <w:tmpl w:val="C9AC4F4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3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3">
    <w:nsid w:val="60055C41"/>
    <w:multiLevelType w:val="hybridMultilevel"/>
    <w:tmpl w:val="E2988C22"/>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6131269"/>
    <w:multiLevelType w:val="hybridMultilevel"/>
    <w:tmpl w:val="D254902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7">
    <w:nsid w:val="77D15EA0"/>
    <w:multiLevelType w:val="hybridMultilevel"/>
    <w:tmpl w:val="81B6C384"/>
    <w:lvl w:ilvl="0" w:tplc="040C0005">
      <w:start w:val="1"/>
      <w:numFmt w:val="bullet"/>
      <w:lvlText w:val=""/>
      <w:lvlJc w:val="left"/>
      <w:pPr>
        <w:ind w:left="720" w:hanging="360"/>
      </w:pPr>
      <w:rPr>
        <w:rFonts w:ascii="Wingdings" w:hAnsi="Wingdings"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lvlOverride w:ilvl="0">
      <w:startOverride w:val="1"/>
    </w:lvlOverride>
  </w:num>
  <w:num w:numId="2">
    <w:abstractNumId w:val="5"/>
  </w:num>
  <w:num w:numId="3">
    <w:abstractNumId w:val="35"/>
  </w:num>
  <w:num w:numId="4">
    <w:abstractNumId w:val="24"/>
  </w:num>
  <w:num w:numId="5">
    <w:abstractNumId w:val="39"/>
  </w:num>
  <w:num w:numId="6">
    <w:abstractNumId w:val="9"/>
  </w:num>
  <w:num w:numId="7">
    <w:abstractNumId w:val="4"/>
  </w:num>
  <w:num w:numId="8">
    <w:abstractNumId w:val="3"/>
  </w:num>
  <w:num w:numId="9">
    <w:abstractNumId w:val="7"/>
  </w:num>
  <w:num w:numId="10">
    <w:abstractNumId w:val="13"/>
  </w:num>
  <w:num w:numId="11">
    <w:abstractNumId w:val="20"/>
  </w:num>
  <w:num w:numId="12">
    <w:abstractNumId w:val="35"/>
    <w:lvlOverride w:ilvl="0">
      <w:startOverride w:val="1"/>
    </w:lvlOverride>
  </w:num>
  <w:num w:numId="13">
    <w:abstractNumId w:val="8"/>
  </w:num>
  <w:num w:numId="14">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5">
    <w:abstractNumId w:val="11"/>
  </w:num>
  <w:num w:numId="16">
    <w:abstractNumId w:val="29"/>
  </w:num>
  <w:num w:numId="17">
    <w:abstractNumId w:val="12"/>
  </w:num>
  <w:num w:numId="18">
    <w:abstractNumId w:val="34"/>
  </w:num>
  <w:num w:numId="19">
    <w:abstractNumId w:val="22"/>
  </w:num>
  <w:num w:numId="20">
    <w:abstractNumId w:val="1"/>
  </w:num>
  <w:num w:numId="21">
    <w:abstractNumId w:val="16"/>
  </w:num>
  <w:num w:numId="22">
    <w:abstractNumId w:val="30"/>
  </w:num>
  <w:num w:numId="23">
    <w:abstractNumId w:val="21"/>
  </w:num>
  <w:num w:numId="24">
    <w:abstractNumId w:val="37"/>
  </w:num>
  <w:num w:numId="25">
    <w:abstractNumId w:val="32"/>
  </w:num>
  <w:num w:numId="26">
    <w:abstractNumId w:val="36"/>
  </w:num>
  <w:num w:numId="27">
    <w:abstractNumId w:val="18"/>
  </w:num>
  <w:num w:numId="28">
    <w:abstractNumId w:val="26"/>
  </w:num>
  <w:num w:numId="29">
    <w:abstractNumId w:val="2"/>
  </w:num>
  <w:num w:numId="30">
    <w:abstractNumId w:val="17"/>
  </w:num>
  <w:num w:numId="31">
    <w:abstractNumId w:val="10"/>
  </w:num>
  <w:num w:numId="32">
    <w:abstractNumId w:val="38"/>
  </w:num>
  <w:num w:numId="33">
    <w:abstractNumId w:val="6"/>
  </w:num>
  <w:num w:numId="34">
    <w:abstractNumId w:val="4"/>
    <w:lvlOverride w:ilvl="0">
      <w:startOverride w:val="1"/>
    </w:lvlOverride>
  </w:num>
  <w:num w:numId="35">
    <w:abstractNumId w:val="35"/>
    <w:lvlOverride w:ilvl="0">
      <w:startOverride w:val="1"/>
    </w:lvlOverride>
  </w:num>
  <w:num w:numId="36">
    <w:abstractNumId w:val="9"/>
    <w:lvlOverride w:ilvl="0">
      <w:startOverride w:val="1"/>
    </w:lvlOverride>
  </w:num>
  <w:num w:numId="37">
    <w:abstractNumId w:val="35"/>
    <w:lvlOverride w:ilvl="0">
      <w:startOverride w:val="1"/>
    </w:lvlOverride>
  </w:num>
  <w:num w:numId="38">
    <w:abstractNumId w:val="9"/>
    <w:lvlOverride w:ilvl="0">
      <w:startOverride w:val="1"/>
    </w:lvlOverride>
  </w:num>
  <w:num w:numId="39">
    <w:abstractNumId w:val="35"/>
    <w:lvlOverride w:ilvl="0">
      <w:startOverride w:val="1"/>
    </w:lvlOverride>
  </w:num>
  <w:num w:numId="40">
    <w:abstractNumId w:val="35"/>
    <w:lvlOverride w:ilvl="0">
      <w:startOverride w:val="1"/>
    </w:lvlOverride>
  </w:num>
  <w:num w:numId="41">
    <w:abstractNumId w:val="9"/>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5"/>
    <w:lvlOverride w:ilvl="0">
      <w:startOverride w:val="1"/>
    </w:lvlOverride>
  </w:num>
  <w:num w:numId="45">
    <w:abstractNumId w:val="35"/>
    <w:lvlOverride w:ilvl="0">
      <w:startOverride w:val="1"/>
    </w:lvlOverride>
  </w:num>
  <w:num w:numId="46">
    <w:abstractNumId w:val="20"/>
    <w:lvlOverride w:ilvl="0">
      <w:startOverride w:val="1"/>
    </w:lvlOverride>
  </w:num>
  <w:num w:numId="47">
    <w:abstractNumId w:val="9"/>
    <w:lvlOverride w:ilvl="0">
      <w:startOverride w:val="1"/>
    </w:lvlOverride>
  </w:num>
  <w:num w:numId="48">
    <w:abstractNumId w:val="35"/>
    <w:lvlOverride w:ilvl="0">
      <w:startOverride w:val="1"/>
    </w:lvlOverride>
  </w:num>
  <w:num w:numId="49">
    <w:abstractNumId w:val="35"/>
    <w:lvlOverride w:ilvl="0">
      <w:startOverride w:val="1"/>
    </w:lvlOverride>
  </w:num>
  <w:num w:numId="50">
    <w:abstractNumId w:val="35"/>
    <w:lvlOverride w:ilvl="0">
      <w:startOverride w:val="1"/>
    </w:lvlOverride>
  </w:num>
  <w:num w:numId="51">
    <w:abstractNumId w:val="35"/>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25"/>
  </w:num>
  <w:num w:numId="58">
    <w:abstractNumId w:val="19"/>
  </w:num>
  <w:num w:numId="59">
    <w:abstractNumId w:val="33"/>
  </w:num>
  <w:num w:numId="60">
    <w:abstractNumId w:val="23"/>
  </w:num>
  <w:num w:numId="61">
    <w:abstractNumId w:val="28"/>
  </w:num>
  <w:num w:numId="62">
    <w:abstractNumId w:val="15"/>
  </w:num>
  <w:num w:numId="63">
    <w:abstractNumId w:val="27"/>
  </w:num>
  <w:num w:numId="64">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9643F"/>
    <w:rsid w:val="000A6550"/>
    <w:rsid w:val="000B6F38"/>
    <w:rsid w:val="000C26BA"/>
    <w:rsid w:val="000D0D56"/>
    <w:rsid w:val="000E03BA"/>
    <w:rsid w:val="000E3F4F"/>
    <w:rsid w:val="000F3E9D"/>
    <w:rsid w:val="00101E66"/>
    <w:rsid w:val="001062F7"/>
    <w:rsid w:val="00106CBE"/>
    <w:rsid w:val="00110002"/>
    <w:rsid w:val="00116E27"/>
    <w:rsid w:val="00117B42"/>
    <w:rsid w:val="00122251"/>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20600"/>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61F1"/>
    <w:rsid w:val="00493CFC"/>
    <w:rsid w:val="00495BA8"/>
    <w:rsid w:val="004A1BBC"/>
    <w:rsid w:val="004A38AA"/>
    <w:rsid w:val="004B2078"/>
    <w:rsid w:val="004B7299"/>
    <w:rsid w:val="004B75BE"/>
    <w:rsid w:val="004D5614"/>
    <w:rsid w:val="00506C9C"/>
    <w:rsid w:val="00517D63"/>
    <w:rsid w:val="00522373"/>
    <w:rsid w:val="00526EFA"/>
    <w:rsid w:val="0053179F"/>
    <w:rsid w:val="0053549F"/>
    <w:rsid w:val="00551E68"/>
    <w:rsid w:val="00553F2A"/>
    <w:rsid w:val="00556B47"/>
    <w:rsid w:val="00574884"/>
    <w:rsid w:val="0057545C"/>
    <w:rsid w:val="00577FE5"/>
    <w:rsid w:val="00585397"/>
    <w:rsid w:val="00587F86"/>
    <w:rsid w:val="00590DB8"/>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517E"/>
    <w:rsid w:val="006A74DA"/>
    <w:rsid w:val="006B4705"/>
    <w:rsid w:val="006B4A4E"/>
    <w:rsid w:val="006B4AEF"/>
    <w:rsid w:val="006C0F7D"/>
    <w:rsid w:val="006D27C9"/>
    <w:rsid w:val="006D2BEA"/>
    <w:rsid w:val="006D5576"/>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1B8E"/>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C321F"/>
    <w:rsid w:val="008C777C"/>
    <w:rsid w:val="008E058D"/>
    <w:rsid w:val="008E0CD2"/>
    <w:rsid w:val="008E2DAA"/>
    <w:rsid w:val="008E3B09"/>
    <w:rsid w:val="008F259C"/>
    <w:rsid w:val="00901DBC"/>
    <w:rsid w:val="0090378B"/>
    <w:rsid w:val="0090617D"/>
    <w:rsid w:val="00915ECB"/>
    <w:rsid w:val="00923553"/>
    <w:rsid w:val="00942823"/>
    <w:rsid w:val="00943876"/>
    <w:rsid w:val="00943AEA"/>
    <w:rsid w:val="009463A7"/>
    <w:rsid w:val="0096182D"/>
    <w:rsid w:val="009626AE"/>
    <w:rsid w:val="009742B5"/>
    <w:rsid w:val="009775F1"/>
    <w:rsid w:val="009778EA"/>
    <w:rsid w:val="009A082A"/>
    <w:rsid w:val="009C0AFF"/>
    <w:rsid w:val="009C2E78"/>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D3696"/>
    <w:rsid w:val="00BD528B"/>
    <w:rsid w:val="00BD5E3D"/>
    <w:rsid w:val="00BE25A7"/>
    <w:rsid w:val="00BE3E3C"/>
    <w:rsid w:val="00BE423F"/>
    <w:rsid w:val="00BF03CB"/>
    <w:rsid w:val="00BF0724"/>
    <w:rsid w:val="00BF0E73"/>
    <w:rsid w:val="00BF1111"/>
    <w:rsid w:val="00C022EC"/>
    <w:rsid w:val="00C06FE9"/>
    <w:rsid w:val="00C10222"/>
    <w:rsid w:val="00C10725"/>
    <w:rsid w:val="00C1095D"/>
    <w:rsid w:val="00C10A60"/>
    <w:rsid w:val="00C135C1"/>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93793"/>
    <w:rsid w:val="00C962DA"/>
    <w:rsid w:val="00CA4350"/>
    <w:rsid w:val="00CA75BF"/>
    <w:rsid w:val="00CD5202"/>
    <w:rsid w:val="00CE081F"/>
    <w:rsid w:val="00CE28CA"/>
    <w:rsid w:val="00CF6DDA"/>
    <w:rsid w:val="00CF75FD"/>
    <w:rsid w:val="00D04881"/>
    <w:rsid w:val="00D155CF"/>
    <w:rsid w:val="00D30874"/>
    <w:rsid w:val="00D31540"/>
    <w:rsid w:val="00D31BE3"/>
    <w:rsid w:val="00D35342"/>
    <w:rsid w:val="00D4057E"/>
    <w:rsid w:val="00D43E8C"/>
    <w:rsid w:val="00D454BA"/>
    <w:rsid w:val="00D45E3E"/>
    <w:rsid w:val="00D51902"/>
    <w:rsid w:val="00D634A2"/>
    <w:rsid w:val="00D71AED"/>
    <w:rsid w:val="00D71E53"/>
    <w:rsid w:val="00D76333"/>
    <w:rsid w:val="00D76FB0"/>
    <w:rsid w:val="00D86A56"/>
    <w:rsid w:val="00D9131E"/>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42AF"/>
    <w:rsid w:val="00E866E9"/>
    <w:rsid w:val="00E9460A"/>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79D"/>
    <w:rsid w:val="00F50545"/>
    <w:rsid w:val="00F659F1"/>
    <w:rsid w:val="00F7302F"/>
    <w:rsid w:val="00F7385E"/>
    <w:rsid w:val="00F740C0"/>
    <w:rsid w:val="00F75EFD"/>
    <w:rsid w:val="00F93A4B"/>
    <w:rsid w:val="00F96023"/>
    <w:rsid w:val="00FA24B4"/>
    <w:rsid w:val="00FB6DD9"/>
    <w:rsid w:val="00FC0134"/>
    <w:rsid w:val="00FC1AED"/>
    <w:rsid w:val="00FC3EB1"/>
    <w:rsid w:val="00FC4C01"/>
    <w:rsid w:val="00FC6A21"/>
    <w:rsid w:val="00FD4AC1"/>
    <w:rsid w:val="00FD699D"/>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3,4"/>
    </o:shapelayout>
  </w:shapeDefaults>
  <w:decimalSymbol w:val=","/>
  <w:listSeparator w:val=";"/>
  <w15:docId w15:val="{DB2AF490-ACF5-4C9E-BFAB-3449FCDD2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wmf"/><Relationship Id="rId39" Type="http://schemas.openxmlformats.org/officeDocument/2006/relationships/image" Target="media/image24.wmf"/><Relationship Id="rId21" Type="http://schemas.openxmlformats.org/officeDocument/2006/relationships/image" Target="media/image13.jpeg"/><Relationship Id="rId34" Type="http://schemas.openxmlformats.org/officeDocument/2006/relationships/oleObject" Target="embeddings/oleObject6.bin"/><Relationship Id="rId42" Type="http://schemas.openxmlformats.org/officeDocument/2006/relationships/oleObject" Target="embeddings/oleObject9.bin"/><Relationship Id="rId47" Type="http://schemas.openxmlformats.org/officeDocument/2006/relationships/image" Target="media/image30.jpeg"/><Relationship Id="rId50" Type="http://schemas.openxmlformats.org/officeDocument/2006/relationships/image" Target="media/image33.wmf"/><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6" Type="http://schemas.openxmlformats.org/officeDocument/2006/relationships/image" Target="media/image57.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oleObject" Target="embeddings/oleObject4.bin"/><Relationship Id="rId11" Type="http://schemas.openxmlformats.org/officeDocument/2006/relationships/image" Target="media/image3.jpeg"/><Relationship Id="rId24" Type="http://schemas.openxmlformats.org/officeDocument/2006/relationships/oleObject" Target="embeddings/oleObject2.bin"/><Relationship Id="rId32" Type="http://schemas.openxmlformats.org/officeDocument/2006/relationships/image" Target="media/image19.jpeg"/><Relationship Id="rId37" Type="http://schemas.openxmlformats.org/officeDocument/2006/relationships/image" Target="media/image23.wmf"/><Relationship Id="rId40" Type="http://schemas.openxmlformats.org/officeDocument/2006/relationships/oleObject" Target="embeddings/oleObject8.bin"/><Relationship Id="rId45" Type="http://schemas.openxmlformats.org/officeDocument/2006/relationships/image" Target="media/image28.gif"/><Relationship Id="rId53" Type="http://schemas.openxmlformats.org/officeDocument/2006/relationships/image" Target="media/image35.wmf"/><Relationship Id="rId58" Type="http://schemas.openxmlformats.org/officeDocument/2006/relationships/image" Target="media/image39.jpeg"/><Relationship Id="rId66" Type="http://schemas.openxmlformats.org/officeDocument/2006/relationships/image" Target="media/image47.jpe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oleObject" Target="embeddings/oleObject5.bin"/><Relationship Id="rId44" Type="http://schemas.openxmlformats.org/officeDocument/2006/relationships/image" Target="media/image27.gif"/><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wmf"/><Relationship Id="rId27" Type="http://schemas.openxmlformats.org/officeDocument/2006/relationships/oleObject" Target="embeddings/oleObject3.bin"/><Relationship Id="rId30" Type="http://schemas.openxmlformats.org/officeDocument/2006/relationships/image" Target="media/image18.wmf"/><Relationship Id="rId35" Type="http://schemas.openxmlformats.org/officeDocument/2006/relationships/image" Target="media/image21.jpeg"/><Relationship Id="rId43" Type="http://schemas.openxmlformats.org/officeDocument/2006/relationships/image" Target="media/image26.gif"/><Relationship Id="rId48" Type="http://schemas.openxmlformats.org/officeDocument/2006/relationships/image" Target="media/image31.pn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53.jpeg"/><Relationship Id="rId80" Type="http://schemas.openxmlformats.org/officeDocument/2006/relationships/image" Target="media/image61.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gif"/><Relationship Id="rId33" Type="http://schemas.openxmlformats.org/officeDocument/2006/relationships/image" Target="media/image20.wmf"/><Relationship Id="rId38" Type="http://schemas.openxmlformats.org/officeDocument/2006/relationships/oleObject" Target="embeddings/oleObject7.bin"/><Relationship Id="rId46" Type="http://schemas.openxmlformats.org/officeDocument/2006/relationships/image" Target="media/image29.png"/><Relationship Id="rId59" Type="http://schemas.openxmlformats.org/officeDocument/2006/relationships/image" Target="media/image40.jpeg"/><Relationship Id="rId67"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image" Target="media/image25.wmf"/><Relationship Id="rId54" Type="http://schemas.openxmlformats.org/officeDocument/2006/relationships/oleObject" Target="embeddings/oleObject11.bin"/><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oleObject" Target="embeddings/oleObject1.bin"/><Relationship Id="rId28" Type="http://schemas.openxmlformats.org/officeDocument/2006/relationships/image" Target="media/image17.wmf"/><Relationship Id="rId36" Type="http://schemas.openxmlformats.org/officeDocument/2006/relationships/image" Target="media/image22.jpeg"/><Relationship Id="rId49" Type="http://schemas.openxmlformats.org/officeDocument/2006/relationships/image" Target="media/image32.emf"/><Relationship Id="rId57" Type="http://schemas.openxmlformats.org/officeDocument/2006/relationships/image" Target="media/image38.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A0561-539E-46B2-A377-DE076D845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Template>
  <TotalTime>490</TotalTime>
  <Pages>27</Pages>
  <Words>8665</Words>
  <Characters>47660</Characters>
  <Application>Microsoft Office Word</Application>
  <DocSecurity>0</DocSecurity>
  <Lines>397</Lines>
  <Paragraphs>112</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CPGE Rouviere</cp:lastModifiedBy>
  <cp:revision>51</cp:revision>
  <cp:lastPrinted>2014-11-04T22:59:00Z</cp:lastPrinted>
  <dcterms:created xsi:type="dcterms:W3CDTF">2014-10-28T08:38:00Z</dcterms:created>
  <dcterms:modified xsi:type="dcterms:W3CDTF">2015-03-17T14:46:00Z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